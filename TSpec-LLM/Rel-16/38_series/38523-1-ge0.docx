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D207B" w:rsidRPr="005C2186" w14:paraId="72BAA991" w14:textId="77777777" w:rsidTr="00A23446">
        <w:trPr>
          <w:cantSplit/>
        </w:trPr>
        <w:tc>
          <w:tcPr>
            <w:tcW w:w="10423" w:type="dxa"/>
            <w:gridSpan w:val="2"/>
            <w:shd w:val="clear" w:color="auto" w:fill="auto"/>
          </w:tcPr>
          <w:p w14:paraId="7EA3F353" w14:textId="6C6C27A9" w:rsidR="00CD207B" w:rsidRPr="005C2186" w:rsidRDefault="00CD207B" w:rsidP="00A23446">
            <w:pPr>
              <w:pStyle w:val="ZA"/>
              <w:framePr w:w="0" w:hRule="auto" w:wrap="auto" w:vAnchor="margin" w:hAnchor="text" w:yAlign="inline"/>
            </w:pPr>
            <w:bookmarkStart w:id="0" w:name="page1"/>
            <w:r w:rsidRPr="007E0EDF">
              <w:rPr>
                <w:noProof w:val="0"/>
                <w:sz w:val="64"/>
              </w:rPr>
              <w:t xml:space="preserve">3GPP TS 38.523-1 </w:t>
            </w:r>
            <w:r w:rsidRPr="007E0EDF">
              <w:rPr>
                <w:noProof w:val="0"/>
              </w:rPr>
              <w:t>V16.1</w:t>
            </w:r>
            <w:r w:rsidR="005979E7">
              <w:rPr>
                <w:noProof w:val="0"/>
              </w:rPr>
              <w:t>4</w:t>
            </w:r>
            <w:r w:rsidRPr="007E0EDF">
              <w:rPr>
                <w:noProof w:val="0"/>
              </w:rPr>
              <w:t xml:space="preserve">.0 </w:t>
            </w:r>
            <w:r w:rsidRPr="007E0EDF">
              <w:rPr>
                <w:noProof w:val="0"/>
                <w:sz w:val="32"/>
              </w:rPr>
              <w:t>(202</w:t>
            </w:r>
            <w:r w:rsidR="00F17E22">
              <w:rPr>
                <w:noProof w:val="0"/>
                <w:sz w:val="32"/>
              </w:rPr>
              <w:t>2</w:t>
            </w:r>
            <w:r w:rsidRPr="007E0EDF">
              <w:rPr>
                <w:noProof w:val="0"/>
                <w:sz w:val="32"/>
              </w:rPr>
              <w:t>-</w:t>
            </w:r>
            <w:r w:rsidR="005979E7">
              <w:rPr>
                <w:noProof w:val="0"/>
                <w:sz w:val="32"/>
              </w:rPr>
              <w:t>12</w:t>
            </w:r>
            <w:r w:rsidRPr="007E0EDF">
              <w:rPr>
                <w:noProof w:val="0"/>
                <w:sz w:val="32"/>
              </w:rPr>
              <w:t>)</w:t>
            </w:r>
          </w:p>
        </w:tc>
      </w:tr>
      <w:tr w:rsidR="00CD207B" w:rsidRPr="005C2186" w14:paraId="15187664" w14:textId="77777777" w:rsidTr="00A23446">
        <w:trPr>
          <w:cantSplit/>
          <w:trHeight w:hRule="exact" w:val="1134"/>
        </w:trPr>
        <w:tc>
          <w:tcPr>
            <w:tcW w:w="10423" w:type="dxa"/>
            <w:gridSpan w:val="2"/>
            <w:shd w:val="clear" w:color="auto" w:fill="auto"/>
          </w:tcPr>
          <w:p w14:paraId="7E080799" w14:textId="77777777" w:rsidR="00CD207B" w:rsidRPr="005C2186" w:rsidRDefault="00CD207B" w:rsidP="00A23446">
            <w:pPr>
              <w:pStyle w:val="TAR"/>
            </w:pPr>
            <w:r w:rsidRPr="007E0EDF">
              <w:t>Technical Specification</w:t>
            </w:r>
          </w:p>
        </w:tc>
      </w:tr>
      <w:tr w:rsidR="00CD207B" w:rsidRPr="005C2186" w14:paraId="50D73FA9" w14:textId="77777777" w:rsidTr="00A23446">
        <w:trPr>
          <w:cantSplit/>
          <w:trHeight w:hRule="exact" w:val="3685"/>
        </w:trPr>
        <w:tc>
          <w:tcPr>
            <w:tcW w:w="10423" w:type="dxa"/>
            <w:gridSpan w:val="2"/>
            <w:shd w:val="clear" w:color="auto" w:fill="auto"/>
          </w:tcPr>
          <w:p w14:paraId="66828CE7" w14:textId="77777777" w:rsidR="00CD207B" w:rsidRPr="007E0EDF" w:rsidRDefault="00CD207B" w:rsidP="00A23446">
            <w:pPr>
              <w:pStyle w:val="ZT"/>
              <w:framePr w:wrap="auto" w:hAnchor="text" w:yAlign="inline"/>
            </w:pPr>
            <w:r w:rsidRPr="007E0EDF">
              <w:t>3rd Generation Partnership Project;</w:t>
            </w:r>
          </w:p>
          <w:p w14:paraId="39646B0F" w14:textId="77777777" w:rsidR="00CD207B" w:rsidRPr="007E0EDF" w:rsidRDefault="00CD207B" w:rsidP="00A23446">
            <w:pPr>
              <w:pStyle w:val="ZT"/>
              <w:framePr w:wrap="auto" w:hAnchor="text" w:yAlign="inline"/>
            </w:pPr>
            <w:r w:rsidRPr="007E0EDF">
              <w:t>Technical Specification Group Radio Access Network;</w:t>
            </w:r>
          </w:p>
          <w:p w14:paraId="5C6C02ED" w14:textId="77777777" w:rsidR="00CD207B" w:rsidRPr="007E0EDF" w:rsidRDefault="00CD207B" w:rsidP="00A23446">
            <w:pPr>
              <w:pStyle w:val="ZT"/>
              <w:framePr w:wrap="auto" w:hAnchor="text" w:yAlign="inline"/>
            </w:pPr>
            <w:r w:rsidRPr="007E0EDF">
              <w:t>5GS;</w:t>
            </w:r>
          </w:p>
          <w:p w14:paraId="36B92E31" w14:textId="77777777" w:rsidR="00CD207B" w:rsidRPr="007E0EDF" w:rsidRDefault="00CD207B" w:rsidP="00A23446">
            <w:pPr>
              <w:pStyle w:val="ZT"/>
              <w:framePr w:wrap="auto" w:hAnchor="text" w:yAlign="inline"/>
            </w:pPr>
            <w:r w:rsidRPr="007E0EDF">
              <w:t>User Equipment (UE) conformance specification;</w:t>
            </w:r>
          </w:p>
          <w:p w14:paraId="792DDD72" w14:textId="77777777" w:rsidR="00CD207B" w:rsidRPr="007E0EDF" w:rsidRDefault="00CD207B" w:rsidP="00A23446">
            <w:pPr>
              <w:pStyle w:val="ZT"/>
              <w:framePr w:wrap="auto" w:hAnchor="text" w:yAlign="inline"/>
            </w:pPr>
            <w:r w:rsidRPr="007E0EDF">
              <w:t>Part 1: Protocol</w:t>
            </w:r>
          </w:p>
          <w:p w14:paraId="6F9561D6" w14:textId="77777777" w:rsidR="00CD207B" w:rsidRPr="005C2186" w:rsidRDefault="00CD207B" w:rsidP="00A23446">
            <w:pPr>
              <w:pStyle w:val="ZT"/>
              <w:framePr w:wrap="auto" w:hAnchor="text" w:yAlign="inline"/>
              <w:rPr>
                <w:i/>
                <w:sz w:val="28"/>
              </w:rPr>
            </w:pPr>
            <w:r w:rsidRPr="007E0EDF">
              <w:t>(</w:t>
            </w:r>
            <w:r w:rsidRPr="007E0EDF">
              <w:rPr>
                <w:rStyle w:val="ZGSM"/>
              </w:rPr>
              <w:t>Release 16</w:t>
            </w:r>
            <w:r w:rsidRPr="007E0EDF">
              <w:t>)</w:t>
            </w:r>
          </w:p>
        </w:tc>
      </w:tr>
      <w:tr w:rsidR="00CD207B" w:rsidRPr="005C2186" w14:paraId="049EB110" w14:textId="77777777" w:rsidTr="00A23446">
        <w:trPr>
          <w:cantSplit/>
        </w:trPr>
        <w:tc>
          <w:tcPr>
            <w:tcW w:w="10423" w:type="dxa"/>
            <w:gridSpan w:val="2"/>
            <w:shd w:val="clear" w:color="auto" w:fill="auto"/>
          </w:tcPr>
          <w:p w14:paraId="6CB2060A" w14:textId="77777777" w:rsidR="00CD207B" w:rsidRPr="005C2186" w:rsidRDefault="00CD207B" w:rsidP="00A23446">
            <w:pPr>
              <w:pStyle w:val="FP"/>
            </w:pPr>
          </w:p>
        </w:tc>
      </w:tr>
      <w:tr w:rsidR="00CD207B" w:rsidRPr="005C2186" w14:paraId="1ED61D48" w14:textId="77777777" w:rsidTr="00A23446">
        <w:trPr>
          <w:cantSplit/>
          <w:trHeight w:hRule="exact" w:val="1531"/>
        </w:trPr>
        <w:tc>
          <w:tcPr>
            <w:tcW w:w="4883" w:type="dxa"/>
            <w:shd w:val="clear" w:color="auto" w:fill="auto"/>
          </w:tcPr>
          <w:p w14:paraId="56FB5700" w14:textId="77777777" w:rsidR="00CD207B" w:rsidRPr="005C2186" w:rsidRDefault="00934D92" w:rsidP="00A23446">
            <w:pPr>
              <w:rPr>
                <w:i/>
              </w:rPr>
            </w:pPr>
            <w:r>
              <w:rPr>
                <w:i/>
              </w:rPr>
              <w:pict w14:anchorId="21AF6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p>
        </w:tc>
        <w:tc>
          <w:tcPr>
            <w:tcW w:w="5540" w:type="dxa"/>
            <w:shd w:val="clear" w:color="auto" w:fill="auto"/>
          </w:tcPr>
          <w:p w14:paraId="034590F1" w14:textId="77777777" w:rsidR="00CD207B" w:rsidRPr="005C2186" w:rsidRDefault="00934D92" w:rsidP="00A23446">
            <w:pPr>
              <w:jc w:val="right"/>
            </w:pPr>
            <w:r>
              <w:pict w14:anchorId="612FB79D">
                <v:shape id="_x0000_i1026" type="#_x0000_t75" style="width:128.25pt;height:75pt">
                  <v:imagedata r:id="rId10" o:title="3GPP-logo_web"/>
                </v:shape>
              </w:pict>
            </w:r>
          </w:p>
        </w:tc>
      </w:tr>
      <w:tr w:rsidR="00CD207B" w:rsidRPr="005C2186" w14:paraId="5FCF0ED7" w14:textId="77777777" w:rsidTr="00A23446">
        <w:trPr>
          <w:cantSplit/>
          <w:trHeight w:hRule="exact" w:val="5783"/>
        </w:trPr>
        <w:tc>
          <w:tcPr>
            <w:tcW w:w="10423" w:type="dxa"/>
            <w:gridSpan w:val="2"/>
            <w:shd w:val="clear" w:color="auto" w:fill="auto"/>
          </w:tcPr>
          <w:p w14:paraId="172E21B0" w14:textId="77777777" w:rsidR="00CD207B" w:rsidRPr="005C2186" w:rsidRDefault="00CD207B" w:rsidP="00A23446">
            <w:pPr>
              <w:pStyle w:val="FP"/>
              <w:rPr>
                <w:b/>
              </w:rPr>
            </w:pPr>
          </w:p>
        </w:tc>
      </w:tr>
      <w:tr w:rsidR="00CD207B" w:rsidRPr="005C2186" w14:paraId="4F09B07D" w14:textId="77777777" w:rsidTr="00A23446">
        <w:trPr>
          <w:cantSplit/>
          <w:trHeight w:hRule="exact" w:val="964"/>
        </w:trPr>
        <w:tc>
          <w:tcPr>
            <w:tcW w:w="10423" w:type="dxa"/>
            <w:gridSpan w:val="2"/>
            <w:shd w:val="clear" w:color="auto" w:fill="auto"/>
          </w:tcPr>
          <w:p w14:paraId="257926E6" w14:textId="77777777" w:rsidR="00CD207B" w:rsidRPr="005C2186" w:rsidRDefault="00CD207B" w:rsidP="00A23446">
            <w:pPr>
              <w:rPr>
                <w:sz w:val="16"/>
              </w:rPr>
            </w:pPr>
            <w:bookmarkStart w:id="1" w:name="warningNotice"/>
            <w:r w:rsidRPr="005C2186">
              <w:rPr>
                <w:sz w:val="16"/>
              </w:rPr>
              <w:t>The present document has been developed within the 3rd Generation Partnership Project (3GPP</w:t>
            </w:r>
            <w:r w:rsidRPr="005C2186">
              <w:rPr>
                <w:sz w:val="16"/>
                <w:vertAlign w:val="superscript"/>
              </w:rPr>
              <w:t xml:space="preserve"> TM</w:t>
            </w:r>
            <w:r w:rsidRPr="005C2186">
              <w:rPr>
                <w:sz w:val="16"/>
              </w:rPr>
              <w:t>) and may be further elaborated for the purposes of 3GPP.</w:t>
            </w:r>
            <w:r w:rsidRPr="005C2186">
              <w:rPr>
                <w:sz w:val="16"/>
              </w:rPr>
              <w:br/>
              <w:t>The present document has not been subject to any approval process by the 3GPP</w:t>
            </w:r>
            <w:r w:rsidRPr="005C2186">
              <w:rPr>
                <w:sz w:val="16"/>
                <w:vertAlign w:val="superscript"/>
              </w:rPr>
              <w:t xml:space="preserve"> </w:t>
            </w:r>
            <w:r w:rsidRPr="005C2186">
              <w:rPr>
                <w:sz w:val="16"/>
              </w:rPr>
              <w:t>Organizational Partners and shall not be implemented.</w:t>
            </w:r>
            <w:r w:rsidRPr="005C2186">
              <w:rPr>
                <w:sz w:val="16"/>
              </w:rPr>
              <w:br/>
              <w:t>This Specification is provided for future development work within 3GPP</w:t>
            </w:r>
            <w:r w:rsidRPr="005C2186">
              <w:rPr>
                <w:sz w:val="16"/>
                <w:vertAlign w:val="superscript"/>
              </w:rPr>
              <w:t xml:space="preserve"> </w:t>
            </w:r>
            <w:r w:rsidRPr="005C2186">
              <w:rPr>
                <w:sz w:val="16"/>
              </w:rPr>
              <w:t>only. The Organizational Partners accept no liability for any use of this Specification.</w:t>
            </w:r>
            <w:r w:rsidRPr="005C2186">
              <w:rPr>
                <w:sz w:val="16"/>
              </w:rPr>
              <w:br/>
              <w:t>Specifications and Reports for implementation of the 3GPP</w:t>
            </w:r>
            <w:r w:rsidRPr="005C2186">
              <w:rPr>
                <w:sz w:val="16"/>
                <w:vertAlign w:val="superscript"/>
              </w:rPr>
              <w:t xml:space="preserve"> TM</w:t>
            </w:r>
            <w:r w:rsidRPr="005C2186">
              <w:rPr>
                <w:sz w:val="16"/>
              </w:rPr>
              <w:t xml:space="preserve"> system should be obtained via the 3GPP Organizational Partners' Publications Offices.</w:t>
            </w:r>
            <w:bookmarkEnd w:id="1"/>
          </w:p>
          <w:p w14:paraId="33D60266" w14:textId="77777777" w:rsidR="00CD207B" w:rsidRPr="005C2186" w:rsidRDefault="00CD207B" w:rsidP="00A23446">
            <w:pPr>
              <w:pStyle w:val="ZV"/>
              <w:framePr w:w="0" w:wrap="auto" w:vAnchor="margin" w:hAnchor="text" w:yAlign="inline"/>
            </w:pPr>
          </w:p>
          <w:p w14:paraId="3426C96A" w14:textId="77777777" w:rsidR="00CD207B" w:rsidRPr="005C2186" w:rsidRDefault="00CD207B" w:rsidP="00A23446">
            <w:pPr>
              <w:rPr>
                <w:sz w:val="16"/>
              </w:rPr>
            </w:pPr>
          </w:p>
        </w:tc>
      </w:tr>
      <w:bookmarkEnd w:id="0"/>
    </w:tbl>
    <w:p w14:paraId="41C4821A" w14:textId="77777777" w:rsidR="00CD207B" w:rsidRPr="005C2186" w:rsidRDefault="00CD207B" w:rsidP="00CD207B">
      <w:pPr>
        <w:sectPr w:rsidR="00CD207B" w:rsidRPr="005C218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D207B" w:rsidRPr="005C2186" w14:paraId="22B40CB8" w14:textId="77777777" w:rsidTr="00A23446">
        <w:trPr>
          <w:cantSplit/>
          <w:trHeight w:hRule="exact" w:val="5669"/>
        </w:trPr>
        <w:tc>
          <w:tcPr>
            <w:tcW w:w="10423" w:type="dxa"/>
            <w:shd w:val="clear" w:color="auto" w:fill="auto"/>
          </w:tcPr>
          <w:p w14:paraId="2ABFFF5B" w14:textId="77777777" w:rsidR="00CD207B" w:rsidRPr="005C2186" w:rsidRDefault="00CD207B" w:rsidP="00A23446">
            <w:pPr>
              <w:pStyle w:val="FP"/>
            </w:pPr>
            <w:bookmarkStart w:id="2" w:name="page2"/>
          </w:p>
        </w:tc>
      </w:tr>
      <w:tr w:rsidR="00CD207B" w:rsidRPr="005C2186" w14:paraId="7F3CF272" w14:textId="77777777" w:rsidTr="00A23446">
        <w:trPr>
          <w:cantSplit/>
          <w:trHeight w:hRule="exact" w:val="5386"/>
        </w:trPr>
        <w:tc>
          <w:tcPr>
            <w:tcW w:w="10423" w:type="dxa"/>
            <w:shd w:val="clear" w:color="auto" w:fill="auto"/>
          </w:tcPr>
          <w:p w14:paraId="7058AD55" w14:textId="77777777" w:rsidR="00CD207B" w:rsidRPr="005C2186" w:rsidRDefault="00CD207B" w:rsidP="00A23446">
            <w:pPr>
              <w:pStyle w:val="FP"/>
              <w:spacing w:after="240"/>
              <w:ind w:left="2835" w:right="2835"/>
              <w:jc w:val="center"/>
              <w:rPr>
                <w:rFonts w:ascii="Arial" w:hAnsi="Arial"/>
                <w:b/>
                <w:i/>
                <w:noProof/>
              </w:rPr>
            </w:pPr>
            <w:bookmarkStart w:id="3" w:name="coords3gpp"/>
            <w:r w:rsidRPr="005C2186">
              <w:rPr>
                <w:rFonts w:ascii="Arial" w:hAnsi="Arial"/>
                <w:b/>
                <w:i/>
                <w:noProof/>
              </w:rPr>
              <w:t>3GPP</w:t>
            </w:r>
          </w:p>
          <w:p w14:paraId="14FE8274" w14:textId="77777777" w:rsidR="00CD207B" w:rsidRPr="005C2186" w:rsidRDefault="00CD207B" w:rsidP="00A23446">
            <w:pPr>
              <w:pStyle w:val="FP"/>
              <w:pBdr>
                <w:bottom w:val="single" w:sz="6" w:space="1" w:color="auto"/>
              </w:pBdr>
              <w:ind w:left="2835" w:right="2835"/>
              <w:jc w:val="center"/>
              <w:rPr>
                <w:noProof/>
              </w:rPr>
            </w:pPr>
            <w:r w:rsidRPr="005C2186">
              <w:rPr>
                <w:noProof/>
              </w:rPr>
              <w:t>Postal address</w:t>
            </w:r>
          </w:p>
          <w:p w14:paraId="02DF5743" w14:textId="77777777" w:rsidR="00CD207B" w:rsidRPr="005C2186" w:rsidRDefault="00CD207B" w:rsidP="00A23446">
            <w:pPr>
              <w:pStyle w:val="FP"/>
              <w:ind w:left="2835" w:right="2835"/>
              <w:jc w:val="center"/>
              <w:rPr>
                <w:rFonts w:ascii="Arial" w:hAnsi="Arial"/>
                <w:noProof/>
                <w:sz w:val="18"/>
              </w:rPr>
            </w:pPr>
          </w:p>
          <w:p w14:paraId="4D2364E1" w14:textId="77777777" w:rsidR="00CD207B" w:rsidRPr="005C2186" w:rsidRDefault="00CD207B" w:rsidP="00A23446">
            <w:pPr>
              <w:pStyle w:val="FP"/>
              <w:pBdr>
                <w:bottom w:val="single" w:sz="6" w:space="1" w:color="auto"/>
              </w:pBdr>
              <w:spacing w:before="240"/>
              <w:ind w:left="2835" w:right="2835"/>
              <w:jc w:val="center"/>
              <w:rPr>
                <w:noProof/>
              </w:rPr>
            </w:pPr>
            <w:r w:rsidRPr="005C2186">
              <w:rPr>
                <w:noProof/>
              </w:rPr>
              <w:t>3GPP support office address</w:t>
            </w:r>
          </w:p>
          <w:p w14:paraId="61E1E6C7" w14:textId="77777777" w:rsidR="00CD207B" w:rsidRPr="00F01A56" w:rsidRDefault="00CD207B" w:rsidP="00A23446">
            <w:pPr>
              <w:pStyle w:val="FP"/>
              <w:ind w:left="2835" w:right="2835"/>
              <w:jc w:val="center"/>
              <w:rPr>
                <w:rFonts w:ascii="Arial" w:hAnsi="Arial"/>
                <w:noProof/>
                <w:sz w:val="18"/>
                <w:lang w:val="fr-FR"/>
              </w:rPr>
            </w:pPr>
            <w:r w:rsidRPr="00F01A56">
              <w:rPr>
                <w:rFonts w:ascii="Arial" w:hAnsi="Arial"/>
                <w:noProof/>
                <w:sz w:val="18"/>
                <w:lang w:val="fr-FR"/>
              </w:rPr>
              <w:t>650 Route des Lucioles - Sophia Antipolis</w:t>
            </w:r>
          </w:p>
          <w:p w14:paraId="325F455F" w14:textId="77777777" w:rsidR="00CD207B" w:rsidRPr="00F01A56" w:rsidRDefault="00CD207B" w:rsidP="00A23446">
            <w:pPr>
              <w:pStyle w:val="FP"/>
              <w:ind w:left="2835" w:right="2835"/>
              <w:jc w:val="center"/>
              <w:rPr>
                <w:rFonts w:ascii="Arial" w:hAnsi="Arial"/>
                <w:noProof/>
                <w:sz w:val="18"/>
                <w:lang w:val="fr-FR"/>
              </w:rPr>
            </w:pPr>
            <w:r w:rsidRPr="00F01A56">
              <w:rPr>
                <w:rFonts w:ascii="Arial" w:hAnsi="Arial"/>
                <w:noProof/>
                <w:sz w:val="18"/>
                <w:lang w:val="fr-FR"/>
              </w:rPr>
              <w:t>Valbonne - FRANCE</w:t>
            </w:r>
          </w:p>
          <w:p w14:paraId="0BF528A1" w14:textId="77777777" w:rsidR="00CD207B" w:rsidRPr="005C2186" w:rsidRDefault="00CD207B" w:rsidP="00A23446">
            <w:pPr>
              <w:pStyle w:val="FP"/>
              <w:spacing w:after="20"/>
              <w:ind w:left="2835" w:right="2835"/>
              <w:jc w:val="center"/>
              <w:rPr>
                <w:rFonts w:ascii="Arial" w:hAnsi="Arial"/>
                <w:noProof/>
                <w:sz w:val="18"/>
              </w:rPr>
            </w:pPr>
            <w:r w:rsidRPr="005C2186">
              <w:rPr>
                <w:rFonts w:ascii="Arial" w:hAnsi="Arial"/>
                <w:noProof/>
                <w:sz w:val="18"/>
              </w:rPr>
              <w:t>Tel.: +33 4 92 94 42 00 Fax: +33 4 93 65 47 16</w:t>
            </w:r>
          </w:p>
          <w:p w14:paraId="5724572B" w14:textId="77777777" w:rsidR="00CD207B" w:rsidRPr="005C2186" w:rsidRDefault="00CD207B" w:rsidP="00A23446">
            <w:pPr>
              <w:pStyle w:val="FP"/>
              <w:pBdr>
                <w:bottom w:val="single" w:sz="6" w:space="1" w:color="auto"/>
              </w:pBdr>
              <w:spacing w:before="240"/>
              <w:ind w:left="2835" w:right="2835"/>
              <w:jc w:val="center"/>
              <w:rPr>
                <w:noProof/>
              </w:rPr>
            </w:pPr>
            <w:r w:rsidRPr="005C2186">
              <w:rPr>
                <w:noProof/>
              </w:rPr>
              <w:t>Internet</w:t>
            </w:r>
          </w:p>
          <w:p w14:paraId="2830ECAE" w14:textId="77777777" w:rsidR="00CD207B" w:rsidRPr="005C2186" w:rsidRDefault="00CD207B" w:rsidP="00A23446">
            <w:pPr>
              <w:pStyle w:val="FP"/>
              <w:ind w:left="2835" w:right="2835"/>
              <w:jc w:val="center"/>
              <w:rPr>
                <w:rFonts w:ascii="Arial" w:hAnsi="Arial"/>
                <w:noProof/>
                <w:sz w:val="18"/>
              </w:rPr>
            </w:pPr>
            <w:r w:rsidRPr="005C2186">
              <w:rPr>
                <w:rFonts w:ascii="Arial" w:hAnsi="Arial"/>
                <w:noProof/>
                <w:sz w:val="18"/>
              </w:rPr>
              <w:t>http://www.3gpp.org</w:t>
            </w:r>
            <w:bookmarkEnd w:id="3"/>
          </w:p>
          <w:p w14:paraId="77F4A3CD" w14:textId="77777777" w:rsidR="00CD207B" w:rsidRPr="005C2186" w:rsidRDefault="00CD207B" w:rsidP="00A23446">
            <w:pPr>
              <w:rPr>
                <w:noProof/>
              </w:rPr>
            </w:pPr>
          </w:p>
        </w:tc>
      </w:tr>
      <w:tr w:rsidR="00CD207B" w:rsidRPr="005C2186" w14:paraId="3E444B92" w14:textId="77777777" w:rsidTr="00A23446">
        <w:trPr>
          <w:cantSplit/>
        </w:trPr>
        <w:tc>
          <w:tcPr>
            <w:tcW w:w="10423" w:type="dxa"/>
            <w:shd w:val="clear" w:color="auto" w:fill="auto"/>
            <w:vAlign w:val="bottom"/>
          </w:tcPr>
          <w:p w14:paraId="602DECBC" w14:textId="77777777" w:rsidR="00CD207B" w:rsidRPr="005C2186" w:rsidRDefault="00CD207B" w:rsidP="00A23446">
            <w:pPr>
              <w:pStyle w:val="FP"/>
              <w:pBdr>
                <w:bottom w:val="single" w:sz="6" w:space="1" w:color="auto"/>
              </w:pBdr>
              <w:spacing w:after="240"/>
              <w:jc w:val="center"/>
              <w:rPr>
                <w:rFonts w:ascii="Arial" w:hAnsi="Arial"/>
                <w:b/>
                <w:i/>
                <w:noProof/>
              </w:rPr>
            </w:pPr>
            <w:bookmarkStart w:id="4" w:name="copyrightNotification"/>
            <w:r w:rsidRPr="005C2186">
              <w:rPr>
                <w:rFonts w:ascii="Arial" w:hAnsi="Arial"/>
                <w:b/>
                <w:i/>
                <w:noProof/>
              </w:rPr>
              <w:lastRenderedPageBreak/>
              <w:t>Copyright Notification</w:t>
            </w:r>
          </w:p>
          <w:p w14:paraId="5CDFC2BC" w14:textId="77777777" w:rsidR="00CD207B" w:rsidRPr="005C2186" w:rsidRDefault="00CD207B" w:rsidP="00A23446">
            <w:pPr>
              <w:pStyle w:val="FP"/>
              <w:jc w:val="center"/>
              <w:rPr>
                <w:noProof/>
              </w:rPr>
            </w:pPr>
            <w:r w:rsidRPr="005C2186">
              <w:rPr>
                <w:noProof/>
              </w:rPr>
              <w:t>No part may be reproduced except as authorized by written permission.</w:t>
            </w:r>
            <w:r w:rsidRPr="005C2186">
              <w:rPr>
                <w:noProof/>
              </w:rPr>
              <w:br/>
              <w:t>The copyright and the foregoing restriction extend to reproduction in all media.</w:t>
            </w:r>
          </w:p>
          <w:p w14:paraId="0F3E895B" w14:textId="77777777" w:rsidR="00CD207B" w:rsidRPr="005C2186" w:rsidRDefault="00CD207B" w:rsidP="00A23446">
            <w:pPr>
              <w:pStyle w:val="FP"/>
              <w:jc w:val="center"/>
              <w:rPr>
                <w:noProof/>
              </w:rPr>
            </w:pPr>
          </w:p>
          <w:p w14:paraId="6D28207A" w14:textId="13667865" w:rsidR="00CD207B" w:rsidRPr="005C2186" w:rsidRDefault="00CD207B" w:rsidP="00A23446">
            <w:pPr>
              <w:pStyle w:val="FP"/>
              <w:jc w:val="center"/>
              <w:rPr>
                <w:noProof/>
                <w:sz w:val="18"/>
              </w:rPr>
            </w:pPr>
            <w:r w:rsidRPr="005C2186">
              <w:rPr>
                <w:noProof/>
                <w:sz w:val="18"/>
              </w:rPr>
              <w:t xml:space="preserve">© </w:t>
            </w:r>
            <w:r>
              <w:rPr>
                <w:noProof/>
                <w:sz w:val="18"/>
              </w:rPr>
              <w:t>202</w:t>
            </w:r>
            <w:r w:rsidR="00F17E22">
              <w:rPr>
                <w:noProof/>
                <w:sz w:val="18"/>
              </w:rPr>
              <w:t>2</w:t>
            </w:r>
            <w:r w:rsidRPr="005C2186">
              <w:rPr>
                <w:noProof/>
                <w:sz w:val="18"/>
              </w:rPr>
              <w:t>, 3GPP Organizational Partners (ARIB, ATIS, CCSA, ETSI, TSDSI, TTA, TTC).</w:t>
            </w:r>
            <w:bookmarkStart w:id="5" w:name="copyrightaddon"/>
            <w:bookmarkEnd w:id="5"/>
          </w:p>
          <w:p w14:paraId="3772DFE8" w14:textId="77777777" w:rsidR="00CD207B" w:rsidRPr="005C2186" w:rsidRDefault="00CD207B" w:rsidP="00A23446">
            <w:pPr>
              <w:pStyle w:val="FP"/>
              <w:jc w:val="center"/>
              <w:rPr>
                <w:noProof/>
                <w:sz w:val="18"/>
              </w:rPr>
            </w:pPr>
            <w:r w:rsidRPr="005C2186">
              <w:rPr>
                <w:noProof/>
                <w:sz w:val="18"/>
              </w:rPr>
              <w:t>All rights reserved.</w:t>
            </w:r>
          </w:p>
          <w:p w14:paraId="4D049D39" w14:textId="77777777" w:rsidR="00CD207B" w:rsidRPr="005C2186" w:rsidRDefault="00CD207B" w:rsidP="00A23446">
            <w:pPr>
              <w:pStyle w:val="FP"/>
              <w:rPr>
                <w:noProof/>
                <w:sz w:val="18"/>
              </w:rPr>
            </w:pPr>
          </w:p>
          <w:p w14:paraId="45107AA9" w14:textId="77777777" w:rsidR="00CD207B" w:rsidRPr="005C2186" w:rsidRDefault="00CD207B" w:rsidP="00A23446">
            <w:pPr>
              <w:pStyle w:val="FP"/>
              <w:rPr>
                <w:noProof/>
                <w:sz w:val="18"/>
              </w:rPr>
            </w:pPr>
            <w:r w:rsidRPr="005C2186">
              <w:rPr>
                <w:noProof/>
                <w:sz w:val="18"/>
              </w:rPr>
              <w:t>UMTS™ is a Trade Mark of ETSI registered for the benefit of its members</w:t>
            </w:r>
          </w:p>
          <w:p w14:paraId="243E6EE7" w14:textId="77777777" w:rsidR="00CD207B" w:rsidRPr="005C2186" w:rsidRDefault="00CD207B" w:rsidP="00A23446">
            <w:pPr>
              <w:pStyle w:val="FP"/>
              <w:rPr>
                <w:noProof/>
                <w:sz w:val="18"/>
              </w:rPr>
            </w:pPr>
            <w:r w:rsidRPr="005C2186">
              <w:rPr>
                <w:noProof/>
                <w:sz w:val="18"/>
              </w:rPr>
              <w:t>3GPP™ is a Trade Mark of ETSI registered for the benefit of its Members and of the 3GPP Organizational Partners</w:t>
            </w:r>
            <w:r w:rsidRPr="005C2186">
              <w:rPr>
                <w:noProof/>
                <w:sz w:val="18"/>
              </w:rPr>
              <w:br/>
              <w:t>LTE™ is a Trade Mark of ETSI registered for the benefit of its Members and of the 3GPP Organizational Partners</w:t>
            </w:r>
          </w:p>
          <w:p w14:paraId="0A314EAA" w14:textId="77777777" w:rsidR="00CD207B" w:rsidRPr="005C2186" w:rsidRDefault="00CD207B" w:rsidP="00A23446">
            <w:pPr>
              <w:pStyle w:val="FP"/>
              <w:rPr>
                <w:noProof/>
                <w:sz w:val="18"/>
              </w:rPr>
            </w:pPr>
            <w:r w:rsidRPr="005C2186">
              <w:rPr>
                <w:noProof/>
                <w:sz w:val="18"/>
              </w:rPr>
              <w:t>GSM® and the GSM logo are registered and owned by the GSM Association</w:t>
            </w:r>
            <w:bookmarkEnd w:id="4"/>
          </w:p>
          <w:p w14:paraId="20A392D2" w14:textId="77777777" w:rsidR="00CD207B" w:rsidRPr="005C2186" w:rsidRDefault="00CD207B" w:rsidP="00A23446"/>
        </w:tc>
      </w:tr>
      <w:bookmarkEnd w:id="2"/>
    </w:tbl>
    <w:p w14:paraId="3B8F56CB" w14:textId="5D13EC3D" w:rsidR="00080512" w:rsidRPr="007E0EDF" w:rsidRDefault="00CD207B" w:rsidP="00E1746F">
      <w:pPr>
        <w:pStyle w:val="TT"/>
        <w:outlineLvl w:val="0"/>
      </w:pPr>
      <w:r w:rsidRPr="005C2186">
        <w:br w:type="page"/>
      </w:r>
      <w:r w:rsidR="00080512" w:rsidRPr="007E0EDF">
        <w:lastRenderedPageBreak/>
        <w:t>Contents</w:t>
      </w:r>
    </w:p>
    <w:p w14:paraId="19B477A5" w14:textId="7B67E26B" w:rsidR="005979E7" w:rsidRDefault="005979E7">
      <w:pPr>
        <w:pStyle w:val="TOC1"/>
        <w:rPr>
          <w:rFonts w:ascii="Calibri" w:hAnsi="Calibri"/>
          <w:szCs w:val="22"/>
        </w:rPr>
      </w:pPr>
      <w:r>
        <w:fldChar w:fldCharType="begin"/>
      </w:r>
      <w:r>
        <w:instrText xml:space="preserve"> TOC \o "1-9" </w:instrText>
      </w:r>
      <w:r>
        <w:fldChar w:fldCharType="separate"/>
      </w:r>
      <w:r>
        <w:t>Foreword</w:t>
      </w:r>
      <w:r>
        <w:tab/>
      </w:r>
      <w:r>
        <w:fldChar w:fldCharType="begin"/>
      </w:r>
      <w:r>
        <w:instrText xml:space="preserve"> PAGEREF _Toc117709341 \h </w:instrText>
      </w:r>
      <w:r>
        <w:fldChar w:fldCharType="separate"/>
      </w:r>
      <w:r>
        <w:t>5</w:t>
      </w:r>
      <w:r>
        <w:fldChar w:fldCharType="end"/>
      </w:r>
    </w:p>
    <w:p w14:paraId="3B5EC74A" w14:textId="2B3CD62F" w:rsidR="005979E7" w:rsidRDefault="005979E7">
      <w:pPr>
        <w:pStyle w:val="TOC1"/>
        <w:rPr>
          <w:rFonts w:ascii="Calibri" w:hAnsi="Calibri"/>
          <w:szCs w:val="22"/>
        </w:rPr>
      </w:pPr>
      <w:r>
        <w:t>1</w:t>
      </w:r>
      <w:r>
        <w:rPr>
          <w:rFonts w:ascii="Calibri" w:hAnsi="Calibri"/>
          <w:szCs w:val="22"/>
        </w:rPr>
        <w:tab/>
      </w:r>
      <w:r>
        <w:t>Scope</w:t>
      </w:r>
      <w:r>
        <w:tab/>
      </w:r>
      <w:r>
        <w:fldChar w:fldCharType="begin"/>
      </w:r>
      <w:r>
        <w:instrText xml:space="preserve"> PAGEREF _Toc117709342 \h </w:instrText>
      </w:r>
      <w:r>
        <w:fldChar w:fldCharType="separate"/>
      </w:r>
      <w:r>
        <w:t>7</w:t>
      </w:r>
      <w:r>
        <w:fldChar w:fldCharType="end"/>
      </w:r>
    </w:p>
    <w:p w14:paraId="3E102D43" w14:textId="37CBEE37" w:rsidR="005979E7" w:rsidRDefault="005979E7">
      <w:pPr>
        <w:pStyle w:val="TOC1"/>
        <w:rPr>
          <w:rFonts w:ascii="Calibri" w:hAnsi="Calibri"/>
          <w:szCs w:val="22"/>
        </w:rPr>
      </w:pPr>
      <w:r>
        <w:t>2</w:t>
      </w:r>
      <w:r>
        <w:rPr>
          <w:rFonts w:ascii="Calibri" w:hAnsi="Calibri"/>
          <w:szCs w:val="22"/>
        </w:rPr>
        <w:tab/>
      </w:r>
      <w:r>
        <w:t>References</w:t>
      </w:r>
      <w:r>
        <w:tab/>
      </w:r>
      <w:r>
        <w:fldChar w:fldCharType="begin"/>
      </w:r>
      <w:r>
        <w:instrText xml:space="preserve"> PAGEREF _Toc117709343 \h </w:instrText>
      </w:r>
      <w:r>
        <w:fldChar w:fldCharType="separate"/>
      </w:r>
      <w:r>
        <w:t>7</w:t>
      </w:r>
      <w:r>
        <w:fldChar w:fldCharType="end"/>
      </w:r>
    </w:p>
    <w:p w14:paraId="0DA532D8" w14:textId="1755B7D3" w:rsidR="005979E7" w:rsidRDefault="005979E7">
      <w:pPr>
        <w:pStyle w:val="TOC1"/>
        <w:rPr>
          <w:rFonts w:ascii="Calibri" w:hAnsi="Calibri"/>
          <w:szCs w:val="22"/>
        </w:rPr>
      </w:pPr>
      <w:r>
        <w:t>3</w:t>
      </w:r>
      <w:r>
        <w:rPr>
          <w:rFonts w:ascii="Calibri" w:hAnsi="Calibri"/>
          <w:szCs w:val="22"/>
        </w:rPr>
        <w:tab/>
      </w:r>
      <w:r>
        <w:t>Definitions, symbols and abbreviations</w:t>
      </w:r>
      <w:r>
        <w:tab/>
      </w:r>
      <w:r>
        <w:fldChar w:fldCharType="begin"/>
      </w:r>
      <w:r>
        <w:instrText xml:space="preserve"> PAGEREF _Toc117709344 \h </w:instrText>
      </w:r>
      <w:r>
        <w:fldChar w:fldCharType="separate"/>
      </w:r>
      <w:r>
        <w:t>7</w:t>
      </w:r>
      <w:r>
        <w:fldChar w:fldCharType="end"/>
      </w:r>
    </w:p>
    <w:p w14:paraId="159C313C" w14:textId="3789B2EB" w:rsidR="005979E7" w:rsidRDefault="005979E7">
      <w:pPr>
        <w:pStyle w:val="TOC1"/>
        <w:rPr>
          <w:rFonts w:ascii="Calibri" w:hAnsi="Calibri"/>
          <w:szCs w:val="22"/>
        </w:rPr>
      </w:pPr>
      <w:r>
        <w:t>4</w:t>
      </w:r>
      <w:r>
        <w:rPr>
          <w:rFonts w:ascii="Calibri" w:hAnsi="Calibri"/>
          <w:szCs w:val="22"/>
        </w:rPr>
        <w:tab/>
      </w:r>
      <w:r>
        <w:t>Overview</w:t>
      </w:r>
      <w:r>
        <w:tab/>
      </w:r>
      <w:r>
        <w:fldChar w:fldCharType="begin"/>
      </w:r>
      <w:r>
        <w:instrText xml:space="preserve"> PAGEREF _Toc117709345 \h </w:instrText>
      </w:r>
      <w:r>
        <w:fldChar w:fldCharType="separate"/>
      </w:r>
      <w:r>
        <w:t>7</w:t>
      </w:r>
      <w:r>
        <w:fldChar w:fldCharType="end"/>
      </w:r>
    </w:p>
    <w:p w14:paraId="24197715" w14:textId="54155DD8" w:rsidR="005979E7" w:rsidRDefault="005979E7">
      <w:pPr>
        <w:pStyle w:val="TOC2"/>
        <w:rPr>
          <w:rFonts w:ascii="Calibri" w:hAnsi="Calibri"/>
          <w:sz w:val="22"/>
          <w:szCs w:val="22"/>
        </w:rPr>
      </w:pPr>
      <w:r>
        <w:t>4.1</w:t>
      </w:r>
      <w:r>
        <w:rPr>
          <w:rFonts w:ascii="Calibri" w:hAnsi="Calibri"/>
          <w:sz w:val="22"/>
          <w:szCs w:val="22"/>
        </w:rPr>
        <w:tab/>
      </w:r>
      <w:r>
        <w:t>Test methodology</w:t>
      </w:r>
      <w:r>
        <w:tab/>
      </w:r>
      <w:r>
        <w:fldChar w:fldCharType="begin"/>
      </w:r>
      <w:r>
        <w:instrText xml:space="preserve"> PAGEREF _Toc117709346 \h </w:instrText>
      </w:r>
      <w:r>
        <w:fldChar w:fldCharType="separate"/>
      </w:r>
      <w:r>
        <w:t>7</w:t>
      </w:r>
      <w:r>
        <w:fldChar w:fldCharType="end"/>
      </w:r>
    </w:p>
    <w:p w14:paraId="7FFA2183" w14:textId="65C525BE" w:rsidR="005979E7" w:rsidRDefault="005979E7">
      <w:pPr>
        <w:pStyle w:val="TOC1"/>
        <w:tabs>
          <w:tab w:val="left" w:pos="851"/>
        </w:tabs>
        <w:rPr>
          <w:rFonts w:ascii="Calibri" w:hAnsi="Calibri"/>
          <w:szCs w:val="22"/>
        </w:rPr>
      </w:pPr>
      <w:r>
        <w:t>5 to 13</w:t>
      </w:r>
      <w:r>
        <w:rPr>
          <w:rFonts w:ascii="Calibri" w:hAnsi="Calibri"/>
          <w:szCs w:val="22"/>
        </w:rPr>
        <w:tab/>
      </w:r>
      <w:r>
        <w:t>Void</w:t>
      </w:r>
      <w:r>
        <w:tab/>
      </w:r>
      <w:r>
        <w:fldChar w:fldCharType="begin"/>
      </w:r>
      <w:r>
        <w:instrText xml:space="preserve"> PAGEREF _Toc117709347 \h </w:instrText>
      </w:r>
      <w:r>
        <w:fldChar w:fldCharType="separate"/>
      </w:r>
      <w:r>
        <w:t>8</w:t>
      </w:r>
      <w:r>
        <w:fldChar w:fldCharType="end"/>
      </w:r>
    </w:p>
    <w:p w14:paraId="39E4AA55" w14:textId="18886394" w:rsidR="005979E7" w:rsidRDefault="005979E7">
      <w:pPr>
        <w:pStyle w:val="TOC8"/>
        <w:rPr>
          <w:rFonts w:ascii="Calibri" w:hAnsi="Calibri"/>
          <w:b w:val="0"/>
          <w:szCs w:val="22"/>
        </w:rPr>
      </w:pPr>
      <w:r>
        <w:t>Annex A (informative): Change history</w:t>
      </w:r>
      <w:r>
        <w:tab/>
      </w:r>
      <w:r>
        <w:fldChar w:fldCharType="begin"/>
      </w:r>
      <w:r>
        <w:instrText xml:space="preserve"> PAGEREF _Toc117709348 \h </w:instrText>
      </w:r>
      <w:r>
        <w:fldChar w:fldCharType="separate"/>
      </w:r>
      <w:r>
        <w:t>9</w:t>
      </w:r>
      <w:r>
        <w:fldChar w:fldCharType="end"/>
      </w:r>
    </w:p>
    <w:p w14:paraId="1E73D0B6" w14:textId="14674F94" w:rsidR="00080512" w:rsidRPr="007E0EDF" w:rsidRDefault="005979E7">
      <w:r>
        <w:rPr>
          <w:noProof/>
          <w:sz w:val="22"/>
        </w:rPr>
        <w:fldChar w:fldCharType="end"/>
      </w:r>
    </w:p>
    <w:p w14:paraId="4573A2FD" w14:textId="77777777" w:rsidR="005979E7" w:rsidRPr="008F3642" w:rsidRDefault="005979E7" w:rsidP="005979E7">
      <w:pPr>
        <w:pStyle w:val="Heading1"/>
      </w:pPr>
      <w:r>
        <w:br w:type="page"/>
      </w:r>
      <w:bookmarkStart w:id="6" w:name="_Toc21102991"/>
      <w:bookmarkStart w:id="7" w:name="_Toc29233328"/>
      <w:bookmarkStart w:id="8" w:name="_Toc29461933"/>
      <w:bookmarkStart w:id="9" w:name="_Toc36157902"/>
      <w:bookmarkStart w:id="10" w:name="_Toc43917134"/>
      <w:bookmarkStart w:id="11" w:name="_Toc52464955"/>
      <w:bookmarkStart w:id="12" w:name="_Toc52465336"/>
      <w:bookmarkStart w:id="13" w:name="_Toc52465722"/>
      <w:bookmarkStart w:id="14" w:name="_Toc59210698"/>
      <w:bookmarkStart w:id="15" w:name="_Toc59210866"/>
      <w:bookmarkStart w:id="16" w:name="_Toc59211157"/>
      <w:bookmarkStart w:id="17" w:name="_Toc68209661"/>
      <w:bookmarkStart w:id="18" w:name="_Toc68260610"/>
      <w:bookmarkStart w:id="19" w:name="_Toc76402085"/>
      <w:bookmarkStart w:id="20" w:name="_Toc76403717"/>
      <w:bookmarkStart w:id="21" w:name="_Toc83981098"/>
      <w:bookmarkStart w:id="22" w:name="_Toc83982113"/>
      <w:bookmarkStart w:id="23" w:name="_Toc83983365"/>
      <w:bookmarkStart w:id="24" w:name="_Toc90673171"/>
      <w:bookmarkStart w:id="25" w:name="_Toc117709341"/>
      <w:r w:rsidRPr="008F3642">
        <w:lastRenderedPageBreak/>
        <w:t>Foreword</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0409729" w14:textId="77777777" w:rsidR="005979E7" w:rsidRPr="008F3642" w:rsidRDefault="005979E7" w:rsidP="005979E7">
      <w:r w:rsidRPr="008F3642">
        <w:t>This Technical Specification has been produced by the 3rd Generation Partnership Project (3GPP).</w:t>
      </w:r>
    </w:p>
    <w:p w14:paraId="48F3ABCD" w14:textId="77777777" w:rsidR="005979E7" w:rsidRPr="008F3642" w:rsidRDefault="005979E7" w:rsidP="005979E7">
      <w:r w:rsidRPr="008F364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712C23F" w14:textId="77777777" w:rsidR="005979E7" w:rsidRPr="008F3642" w:rsidRDefault="005979E7" w:rsidP="005979E7">
      <w:pPr>
        <w:pStyle w:val="B1"/>
      </w:pPr>
      <w:r w:rsidRPr="008F3642">
        <w:t>Version x.y.z</w:t>
      </w:r>
    </w:p>
    <w:p w14:paraId="35B2CCE5" w14:textId="77777777" w:rsidR="005979E7" w:rsidRPr="008F3642" w:rsidRDefault="005979E7" w:rsidP="005979E7">
      <w:pPr>
        <w:pStyle w:val="B1"/>
      </w:pPr>
      <w:r w:rsidRPr="008F3642">
        <w:t>where:</w:t>
      </w:r>
    </w:p>
    <w:p w14:paraId="276B3726" w14:textId="77777777" w:rsidR="005979E7" w:rsidRPr="008F3642" w:rsidRDefault="005979E7" w:rsidP="005979E7">
      <w:pPr>
        <w:pStyle w:val="B2"/>
      </w:pPr>
      <w:r w:rsidRPr="008F3642">
        <w:t>x</w:t>
      </w:r>
      <w:r w:rsidRPr="008F3642">
        <w:tab/>
        <w:t>the first digit:</w:t>
      </w:r>
    </w:p>
    <w:p w14:paraId="572F6AFE" w14:textId="77777777" w:rsidR="005979E7" w:rsidRPr="008F3642" w:rsidRDefault="005979E7" w:rsidP="005979E7">
      <w:pPr>
        <w:pStyle w:val="B3"/>
      </w:pPr>
      <w:r w:rsidRPr="008F3642">
        <w:t>1</w:t>
      </w:r>
      <w:r w:rsidRPr="008F3642">
        <w:tab/>
        <w:t>presented to TSG for information;</w:t>
      </w:r>
    </w:p>
    <w:p w14:paraId="51288955" w14:textId="77777777" w:rsidR="005979E7" w:rsidRPr="008F3642" w:rsidRDefault="005979E7" w:rsidP="005979E7">
      <w:pPr>
        <w:pStyle w:val="B3"/>
      </w:pPr>
      <w:r w:rsidRPr="008F3642">
        <w:t>2</w:t>
      </w:r>
      <w:r w:rsidRPr="008F3642">
        <w:tab/>
        <w:t>presented to TSG for approval;</w:t>
      </w:r>
    </w:p>
    <w:p w14:paraId="1B2973C6" w14:textId="77777777" w:rsidR="005979E7" w:rsidRPr="008F3642" w:rsidRDefault="005979E7" w:rsidP="005979E7">
      <w:pPr>
        <w:pStyle w:val="B3"/>
      </w:pPr>
      <w:r w:rsidRPr="008F3642">
        <w:t>3</w:t>
      </w:r>
      <w:r w:rsidRPr="008F3642">
        <w:tab/>
        <w:t>or greater indicates TSG approved document under change control.</w:t>
      </w:r>
    </w:p>
    <w:p w14:paraId="204B2A01" w14:textId="77777777" w:rsidR="005979E7" w:rsidRPr="008F3642" w:rsidRDefault="005979E7" w:rsidP="005979E7">
      <w:pPr>
        <w:pStyle w:val="B2"/>
      </w:pPr>
      <w:r w:rsidRPr="008F3642">
        <w:t>y</w:t>
      </w:r>
      <w:r w:rsidRPr="008F3642">
        <w:tab/>
        <w:t>the second digit is incremented for all changes of substance, i.e. technical enhancements, corrections, updates, etc.</w:t>
      </w:r>
    </w:p>
    <w:p w14:paraId="7E972F3E" w14:textId="77777777" w:rsidR="005979E7" w:rsidRPr="008F3642" w:rsidRDefault="005979E7" w:rsidP="005979E7">
      <w:pPr>
        <w:pStyle w:val="B2"/>
      </w:pPr>
      <w:r w:rsidRPr="008F3642">
        <w:t>z</w:t>
      </w:r>
      <w:r w:rsidRPr="008F3642">
        <w:tab/>
        <w:t>the third digit is incremented when editorial only changes have been incorporated in the document.</w:t>
      </w:r>
    </w:p>
    <w:p w14:paraId="08FC5749" w14:textId="77777777" w:rsidR="005979E7" w:rsidRPr="008F3642" w:rsidRDefault="005979E7" w:rsidP="005979E7">
      <w:r w:rsidRPr="008F3642">
        <w:t>In the present document, modal verbs have the following meanings:</w:t>
      </w:r>
    </w:p>
    <w:p w14:paraId="53AD4570" w14:textId="77777777" w:rsidR="005979E7" w:rsidRPr="008F3642" w:rsidRDefault="005979E7" w:rsidP="005979E7">
      <w:pPr>
        <w:pStyle w:val="EX"/>
      </w:pPr>
      <w:r w:rsidRPr="008F3642">
        <w:rPr>
          <w:b/>
        </w:rPr>
        <w:t>shall</w:t>
      </w:r>
      <w:r w:rsidRPr="008F3642">
        <w:tab/>
        <w:t>indicates a mandatory requirement to do something</w:t>
      </w:r>
    </w:p>
    <w:p w14:paraId="394DC330" w14:textId="77777777" w:rsidR="005979E7" w:rsidRPr="008F3642" w:rsidRDefault="005979E7" w:rsidP="005979E7">
      <w:pPr>
        <w:pStyle w:val="EX"/>
      </w:pPr>
      <w:r w:rsidRPr="008F3642">
        <w:rPr>
          <w:b/>
        </w:rPr>
        <w:t>shall not</w:t>
      </w:r>
      <w:r w:rsidRPr="008F3642">
        <w:tab/>
        <w:t>indicates an interdiction (prohibition) to do something</w:t>
      </w:r>
    </w:p>
    <w:p w14:paraId="7745D8AF" w14:textId="77777777" w:rsidR="005979E7" w:rsidRPr="008F3642" w:rsidRDefault="005979E7" w:rsidP="005979E7">
      <w:r w:rsidRPr="008F3642">
        <w:t>The constructions "shall" and "shall not" are confined to the context of normative provisions, and do not appear in Technical Reports.</w:t>
      </w:r>
    </w:p>
    <w:p w14:paraId="4D96A005" w14:textId="77777777" w:rsidR="005979E7" w:rsidRPr="008F3642" w:rsidRDefault="005979E7" w:rsidP="005979E7">
      <w:r w:rsidRPr="008F3642">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685AFC4" w14:textId="77777777" w:rsidR="005979E7" w:rsidRPr="008F3642" w:rsidRDefault="005979E7" w:rsidP="005979E7">
      <w:pPr>
        <w:pStyle w:val="EX"/>
      </w:pPr>
      <w:r w:rsidRPr="008F3642">
        <w:rPr>
          <w:b/>
        </w:rPr>
        <w:t>should</w:t>
      </w:r>
      <w:r w:rsidRPr="008F3642">
        <w:tab/>
        <w:t>indicates a recommendation to do something</w:t>
      </w:r>
    </w:p>
    <w:p w14:paraId="71B4C4C5" w14:textId="77777777" w:rsidR="005979E7" w:rsidRPr="008F3642" w:rsidRDefault="005979E7" w:rsidP="005979E7">
      <w:pPr>
        <w:pStyle w:val="EX"/>
      </w:pPr>
      <w:r w:rsidRPr="008F3642">
        <w:rPr>
          <w:b/>
        </w:rPr>
        <w:t>should not</w:t>
      </w:r>
      <w:r w:rsidRPr="008F3642">
        <w:tab/>
        <w:t>indicates a recommendation not to do something</w:t>
      </w:r>
    </w:p>
    <w:p w14:paraId="3EEDC037" w14:textId="77777777" w:rsidR="005979E7" w:rsidRPr="008F3642" w:rsidRDefault="005979E7" w:rsidP="005979E7">
      <w:pPr>
        <w:pStyle w:val="EX"/>
      </w:pPr>
      <w:r w:rsidRPr="008F3642">
        <w:rPr>
          <w:b/>
        </w:rPr>
        <w:t>may</w:t>
      </w:r>
      <w:r w:rsidRPr="008F3642">
        <w:tab/>
        <w:t>indicates permission to do something</w:t>
      </w:r>
    </w:p>
    <w:p w14:paraId="41F3C131" w14:textId="77777777" w:rsidR="005979E7" w:rsidRPr="008F3642" w:rsidRDefault="005979E7" w:rsidP="005979E7">
      <w:pPr>
        <w:pStyle w:val="EX"/>
      </w:pPr>
      <w:r w:rsidRPr="008F3642">
        <w:rPr>
          <w:b/>
        </w:rPr>
        <w:t>need not</w:t>
      </w:r>
      <w:r w:rsidRPr="008F3642">
        <w:tab/>
        <w:t>indicates permission not to do something</w:t>
      </w:r>
    </w:p>
    <w:p w14:paraId="3F474C05" w14:textId="77777777" w:rsidR="005979E7" w:rsidRPr="008F3642" w:rsidRDefault="005979E7" w:rsidP="005979E7">
      <w:r w:rsidRPr="008F3642">
        <w:t>The construction "may not" is ambiguous and is not used in normative elements. The unambiguous constructions "might not" or "shall not" are used instead, depending upon the meaning intended.</w:t>
      </w:r>
    </w:p>
    <w:p w14:paraId="2D3C1FC7" w14:textId="77777777" w:rsidR="005979E7" w:rsidRPr="008F3642" w:rsidRDefault="005979E7" w:rsidP="005979E7">
      <w:pPr>
        <w:pStyle w:val="EX"/>
      </w:pPr>
      <w:r w:rsidRPr="008F3642">
        <w:rPr>
          <w:b/>
        </w:rPr>
        <w:t>can</w:t>
      </w:r>
      <w:r w:rsidRPr="008F3642">
        <w:tab/>
        <w:t>indicates that something is possible</w:t>
      </w:r>
    </w:p>
    <w:p w14:paraId="769BE577" w14:textId="77777777" w:rsidR="005979E7" w:rsidRPr="008F3642" w:rsidRDefault="005979E7" w:rsidP="005979E7">
      <w:pPr>
        <w:pStyle w:val="EX"/>
      </w:pPr>
      <w:r w:rsidRPr="008F3642">
        <w:rPr>
          <w:b/>
        </w:rPr>
        <w:t>cannot</w:t>
      </w:r>
      <w:r w:rsidRPr="008F3642">
        <w:tab/>
        <w:t>indicates that something is impossible</w:t>
      </w:r>
    </w:p>
    <w:p w14:paraId="55BEEDB5" w14:textId="77777777" w:rsidR="005979E7" w:rsidRPr="008F3642" w:rsidRDefault="005979E7" w:rsidP="005979E7">
      <w:r w:rsidRPr="008F3642">
        <w:t>The constructions "can" and "cannot" are not substitutes for "may" and "need not".</w:t>
      </w:r>
    </w:p>
    <w:p w14:paraId="18B20CC0" w14:textId="77777777" w:rsidR="005979E7" w:rsidRPr="008F3642" w:rsidRDefault="005979E7" w:rsidP="005979E7">
      <w:pPr>
        <w:pStyle w:val="EX"/>
      </w:pPr>
      <w:r w:rsidRPr="008F3642">
        <w:rPr>
          <w:b/>
        </w:rPr>
        <w:t>will</w:t>
      </w:r>
      <w:r w:rsidRPr="008F3642">
        <w:tab/>
        <w:t>indicates that something is certain or expected to happen as a result of action taken by an agency the behaviour of which is outside the scope of the present document</w:t>
      </w:r>
    </w:p>
    <w:p w14:paraId="019FECFB" w14:textId="77777777" w:rsidR="005979E7" w:rsidRPr="008F3642" w:rsidRDefault="005979E7" w:rsidP="005979E7">
      <w:pPr>
        <w:pStyle w:val="EX"/>
      </w:pPr>
      <w:r w:rsidRPr="008F3642">
        <w:rPr>
          <w:b/>
        </w:rPr>
        <w:t>will not</w:t>
      </w:r>
      <w:r w:rsidRPr="008F3642">
        <w:tab/>
        <w:t>indicates that something is certain or expected not to happen as a result of action taken by an agency the behaviour of which is outside the scope of the present document</w:t>
      </w:r>
    </w:p>
    <w:p w14:paraId="6F531ABE" w14:textId="77777777" w:rsidR="005979E7" w:rsidRPr="008F3642" w:rsidRDefault="005979E7" w:rsidP="005979E7">
      <w:pPr>
        <w:pStyle w:val="EX"/>
      </w:pPr>
      <w:r w:rsidRPr="008F3642">
        <w:rPr>
          <w:b/>
        </w:rPr>
        <w:t>might</w:t>
      </w:r>
      <w:r w:rsidRPr="008F3642">
        <w:tab/>
        <w:t>indicates a likelihood that something will happen as a result of action taken by some agency the behaviour of which is outside the scope of the present document</w:t>
      </w:r>
    </w:p>
    <w:p w14:paraId="6235E8C1" w14:textId="77777777" w:rsidR="005979E7" w:rsidRPr="008F3642" w:rsidRDefault="005979E7" w:rsidP="005979E7">
      <w:pPr>
        <w:pStyle w:val="EX"/>
      </w:pPr>
      <w:r w:rsidRPr="008F3642">
        <w:rPr>
          <w:b/>
        </w:rPr>
        <w:lastRenderedPageBreak/>
        <w:t>might not</w:t>
      </w:r>
      <w:r w:rsidRPr="008F3642">
        <w:tab/>
        <w:t>indicates a likelihood that something will not happen as a result of action taken by some agency the behaviour of which is outside the scope of the present document</w:t>
      </w:r>
    </w:p>
    <w:p w14:paraId="492F118C" w14:textId="77777777" w:rsidR="005979E7" w:rsidRPr="008F3642" w:rsidRDefault="005979E7" w:rsidP="005979E7">
      <w:r w:rsidRPr="008F3642">
        <w:t>In addition:</w:t>
      </w:r>
    </w:p>
    <w:p w14:paraId="2DC1151B" w14:textId="77777777" w:rsidR="005979E7" w:rsidRPr="008F3642" w:rsidRDefault="005979E7" w:rsidP="005979E7">
      <w:pPr>
        <w:pStyle w:val="EX"/>
      </w:pPr>
      <w:r w:rsidRPr="008F3642">
        <w:rPr>
          <w:b/>
        </w:rPr>
        <w:t>is</w:t>
      </w:r>
      <w:r w:rsidRPr="008F3642">
        <w:tab/>
        <w:t>(or any other verb in the indicative mood) indicates a statement of fact</w:t>
      </w:r>
    </w:p>
    <w:p w14:paraId="63538034" w14:textId="77777777" w:rsidR="005979E7" w:rsidRPr="008F3642" w:rsidRDefault="005979E7" w:rsidP="005979E7">
      <w:pPr>
        <w:pStyle w:val="EX"/>
      </w:pPr>
      <w:r w:rsidRPr="008F3642">
        <w:rPr>
          <w:b/>
        </w:rPr>
        <w:t>is not</w:t>
      </w:r>
      <w:r w:rsidRPr="008F3642">
        <w:tab/>
        <w:t>(or any other negative verb in the indicative mood) indicates a statement of fact</w:t>
      </w:r>
    </w:p>
    <w:p w14:paraId="156A2B1A" w14:textId="77777777" w:rsidR="005979E7" w:rsidRPr="008F3642" w:rsidRDefault="005979E7" w:rsidP="005979E7">
      <w:r w:rsidRPr="008F3642">
        <w:t>The constructions "is" and "is not" do not indicate requirements.</w:t>
      </w:r>
    </w:p>
    <w:p w14:paraId="2504409D" w14:textId="77777777" w:rsidR="005979E7" w:rsidRPr="008F3642" w:rsidRDefault="005979E7" w:rsidP="005979E7">
      <w:r w:rsidRPr="008F3642">
        <w:t xml:space="preserve">The present document is part 1 of a multi-part deliverable covering the 5G System (5GS) User Equipment (UE) protocol conformance specification, as identified below: </w:t>
      </w:r>
    </w:p>
    <w:p w14:paraId="2F2F9B68" w14:textId="77777777" w:rsidR="005979E7" w:rsidRPr="008F3642" w:rsidRDefault="005979E7" w:rsidP="005979E7">
      <w:pPr>
        <w:pStyle w:val="B1"/>
      </w:pPr>
      <w:r w:rsidRPr="008F3642">
        <w:t>-</w:t>
      </w:r>
      <w:r w:rsidRPr="008F3642">
        <w:tab/>
      </w:r>
      <w:r w:rsidRPr="008F3642">
        <w:rPr>
          <w:b/>
        </w:rPr>
        <w:t xml:space="preserve">3GPP TS 38.523-1: "5GS; User Equipment (UE) conformance specification; Part 1: Protocol" </w:t>
      </w:r>
      <w:r w:rsidRPr="008F3642">
        <w:t>(the present document).</w:t>
      </w:r>
    </w:p>
    <w:p w14:paraId="5069AC7D" w14:textId="77777777" w:rsidR="005979E7" w:rsidRPr="008F3642" w:rsidRDefault="005979E7" w:rsidP="005979E7">
      <w:pPr>
        <w:pStyle w:val="B1"/>
      </w:pPr>
      <w:r w:rsidRPr="008F3642">
        <w:t>-</w:t>
      </w:r>
      <w:r w:rsidRPr="008F3642">
        <w:tab/>
        <w:t>3GPP TS 38.523-2 [2]: "5GS; User Equipment (UE) conformance specification; Part 2: Applicability of protocol test cases".</w:t>
      </w:r>
    </w:p>
    <w:p w14:paraId="010B0ABC" w14:textId="77777777" w:rsidR="005979E7" w:rsidRPr="008F3642" w:rsidRDefault="005979E7" w:rsidP="005979E7">
      <w:pPr>
        <w:pStyle w:val="B1"/>
      </w:pPr>
      <w:r w:rsidRPr="008F3642">
        <w:t>-</w:t>
      </w:r>
      <w:r w:rsidRPr="008F3642">
        <w:tab/>
        <w:t>3GPP TS 38.523-3 [3]: "5GS; User Equipment (UE) conformance specification; Part 3: Protocol Test Suites".</w:t>
      </w:r>
    </w:p>
    <w:p w14:paraId="1FA7812D" w14:textId="77777777" w:rsidR="005979E7" w:rsidRPr="008F3642" w:rsidRDefault="005979E7" w:rsidP="005979E7">
      <w:pPr>
        <w:pStyle w:val="Heading1"/>
      </w:pPr>
      <w:r w:rsidRPr="008F3642">
        <w:br w:type="page"/>
      </w:r>
      <w:bookmarkStart w:id="26" w:name="_Toc21102992"/>
      <w:bookmarkStart w:id="27" w:name="_Toc29233329"/>
      <w:bookmarkStart w:id="28" w:name="_Toc29461934"/>
      <w:bookmarkStart w:id="29" w:name="_Toc36157903"/>
      <w:bookmarkStart w:id="30" w:name="_Toc43917135"/>
      <w:bookmarkStart w:id="31" w:name="_Toc52464956"/>
      <w:bookmarkStart w:id="32" w:name="_Toc52465337"/>
      <w:bookmarkStart w:id="33" w:name="_Toc52465723"/>
      <w:bookmarkStart w:id="34" w:name="_Toc59210699"/>
      <w:bookmarkStart w:id="35" w:name="_Toc59210867"/>
      <w:bookmarkStart w:id="36" w:name="_Toc59211158"/>
      <w:bookmarkStart w:id="37" w:name="_Toc68209662"/>
      <w:bookmarkStart w:id="38" w:name="_Toc68260611"/>
      <w:bookmarkStart w:id="39" w:name="_Toc76402086"/>
      <w:bookmarkStart w:id="40" w:name="_Toc76403718"/>
      <w:bookmarkStart w:id="41" w:name="_Toc83981099"/>
      <w:bookmarkStart w:id="42" w:name="_Toc83982114"/>
      <w:bookmarkStart w:id="43" w:name="_Toc83983366"/>
      <w:bookmarkStart w:id="44" w:name="_Toc90673172"/>
      <w:bookmarkStart w:id="45" w:name="_Toc117709342"/>
      <w:r w:rsidRPr="008F3642">
        <w:lastRenderedPageBreak/>
        <w:t>1</w:t>
      </w:r>
      <w:r w:rsidRPr="008F3642">
        <w:tab/>
        <w:t>Scope</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8135BA2" w14:textId="77777777" w:rsidR="005979E7" w:rsidRPr="008F3642" w:rsidRDefault="005979E7" w:rsidP="005979E7">
      <w:r w:rsidRPr="008F3642">
        <w:t>The present document specifies the protocol conformance testing for the 3GPP UE connecting to the 5G System (5GS) via its radio interface(s).</w:t>
      </w:r>
    </w:p>
    <w:p w14:paraId="19AF5BB7" w14:textId="77777777" w:rsidR="005979E7" w:rsidRPr="008F3642" w:rsidRDefault="005979E7" w:rsidP="005979E7">
      <w:r w:rsidRPr="008F3642">
        <w:t>The following information can be found in the present document (first part of a multi-part test specification):</w:t>
      </w:r>
    </w:p>
    <w:p w14:paraId="775E2F1A" w14:textId="77777777" w:rsidR="005979E7" w:rsidRPr="008F3642" w:rsidRDefault="005979E7" w:rsidP="005979E7">
      <w:pPr>
        <w:pStyle w:val="B1"/>
      </w:pPr>
      <w:r w:rsidRPr="008F3642">
        <w:t>-</w:t>
      </w:r>
      <w:r w:rsidRPr="008F3642">
        <w:tab/>
        <w:t>the overall test structure;</w:t>
      </w:r>
    </w:p>
    <w:p w14:paraId="7341FE6A" w14:textId="77777777" w:rsidR="005979E7" w:rsidRPr="008F3642" w:rsidRDefault="005979E7" w:rsidP="005979E7">
      <w:pPr>
        <w:pStyle w:val="B1"/>
      </w:pPr>
      <w:r w:rsidRPr="008F3642">
        <w:t>-</w:t>
      </w:r>
      <w:r w:rsidRPr="008F3642">
        <w:tab/>
        <w:t>the test configurations;</w:t>
      </w:r>
    </w:p>
    <w:p w14:paraId="45CA2005" w14:textId="77777777" w:rsidR="005979E7" w:rsidRPr="008F3642" w:rsidRDefault="005979E7" w:rsidP="005979E7">
      <w:pPr>
        <w:pStyle w:val="B1"/>
      </w:pPr>
      <w:r w:rsidRPr="008F3642">
        <w:t>-</w:t>
      </w:r>
      <w:r w:rsidRPr="008F3642">
        <w:tab/>
        <w:t>the conformance requirement and references to the core specifications;</w:t>
      </w:r>
    </w:p>
    <w:p w14:paraId="763B2EDD" w14:textId="77777777" w:rsidR="005979E7" w:rsidRPr="008F3642" w:rsidRDefault="005979E7" w:rsidP="005979E7">
      <w:pPr>
        <w:pStyle w:val="B1"/>
      </w:pPr>
      <w:r w:rsidRPr="008F3642">
        <w:t>-</w:t>
      </w:r>
      <w:r w:rsidRPr="008F3642">
        <w:tab/>
        <w:t>the test purposes; and</w:t>
      </w:r>
    </w:p>
    <w:p w14:paraId="5781C653" w14:textId="77777777" w:rsidR="005979E7" w:rsidRPr="008F3642" w:rsidRDefault="005979E7" w:rsidP="005979E7">
      <w:pPr>
        <w:pStyle w:val="B1"/>
      </w:pPr>
      <w:r w:rsidRPr="008F3642">
        <w:t>-</w:t>
      </w:r>
      <w:r w:rsidRPr="008F3642">
        <w:tab/>
        <w:t>a brief description of the test procedure, the specific test requirements and short message exchange table.</w:t>
      </w:r>
    </w:p>
    <w:p w14:paraId="28A249AD" w14:textId="77777777" w:rsidR="005979E7" w:rsidRPr="008F3642" w:rsidRDefault="005979E7" w:rsidP="005979E7">
      <w:r w:rsidRPr="008F3642">
        <w:t>The applicability of the individual test cases is specified in the ICS proforma specification (3GPP TS 38.523</w:t>
      </w:r>
      <w:r w:rsidRPr="008F3642">
        <w:noBreakHyphen/>
        <w:t>2 [2]). The Test Suites are specified in part 3 (3GPP TS 38.523</w:t>
      </w:r>
      <w:r w:rsidRPr="008F3642">
        <w:noBreakHyphen/>
        <w:t>3 [3]).</w:t>
      </w:r>
    </w:p>
    <w:p w14:paraId="74F13E6C" w14:textId="77777777" w:rsidR="005979E7" w:rsidRPr="008F3642" w:rsidRDefault="005979E7" w:rsidP="005979E7">
      <w:r w:rsidRPr="008F3642">
        <w:t>The present document is valid for UE implemented according to 3GPP Releases starting from Release 15 up to the Release indicated on the cover page of the present document.</w:t>
      </w:r>
    </w:p>
    <w:p w14:paraId="65F4A77F" w14:textId="77777777" w:rsidR="005979E7" w:rsidRPr="008F3642" w:rsidRDefault="005979E7" w:rsidP="005979E7">
      <w:pPr>
        <w:pStyle w:val="Heading1"/>
      </w:pPr>
      <w:bookmarkStart w:id="46" w:name="_Toc21102993"/>
      <w:bookmarkStart w:id="47" w:name="_Toc29233330"/>
      <w:bookmarkStart w:id="48" w:name="_Toc29461935"/>
      <w:bookmarkStart w:id="49" w:name="_Toc36157904"/>
      <w:bookmarkStart w:id="50" w:name="_Toc43917136"/>
      <w:bookmarkStart w:id="51" w:name="_Toc52464957"/>
      <w:bookmarkStart w:id="52" w:name="_Toc52465338"/>
      <w:bookmarkStart w:id="53" w:name="_Toc52465724"/>
      <w:bookmarkStart w:id="54" w:name="_Toc59210700"/>
      <w:bookmarkStart w:id="55" w:name="_Toc59210868"/>
      <w:bookmarkStart w:id="56" w:name="_Toc59211159"/>
      <w:bookmarkStart w:id="57" w:name="_Toc68209663"/>
      <w:bookmarkStart w:id="58" w:name="_Toc68260612"/>
      <w:bookmarkStart w:id="59" w:name="_Toc76402087"/>
      <w:bookmarkStart w:id="60" w:name="_Toc76403719"/>
      <w:bookmarkStart w:id="61" w:name="_Toc83981100"/>
      <w:bookmarkStart w:id="62" w:name="_Toc83982115"/>
      <w:bookmarkStart w:id="63" w:name="_Toc83983367"/>
      <w:bookmarkStart w:id="64" w:name="_Toc90673173"/>
      <w:bookmarkStart w:id="65" w:name="_Toc117709343"/>
      <w:r w:rsidRPr="008F3642">
        <w:t>2</w:t>
      </w:r>
      <w:r w:rsidRPr="008F3642">
        <w:tab/>
        <w:t>References</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F9EA422" w14:textId="77777777" w:rsidR="005979E7" w:rsidRDefault="005979E7" w:rsidP="005979E7">
      <w:bookmarkStart w:id="66" w:name="_Toc27479378"/>
      <w:bookmarkStart w:id="67" w:name="_Toc36058565"/>
      <w:bookmarkStart w:id="68" w:name="_Toc44067488"/>
      <w:bookmarkStart w:id="69" w:name="_Toc52716412"/>
      <w:bookmarkStart w:id="70" w:name="_Toc58239050"/>
      <w:bookmarkStart w:id="71" w:name="_Toc68246631"/>
      <w:bookmarkStart w:id="72" w:name="_Toc75789891"/>
      <w:bookmarkStart w:id="73" w:name="_Toc84264520"/>
      <w:bookmarkStart w:id="74" w:name="_Toc90560644"/>
      <w:bookmarkStart w:id="75" w:name="_Toc21026340"/>
      <w:bookmarkStart w:id="76" w:name="_Toc27743592"/>
      <w:bookmarkStart w:id="77" w:name="_Toc36196736"/>
      <w:bookmarkStart w:id="78" w:name="_Toc36197428"/>
      <w:bookmarkStart w:id="79" w:name="_Toc43898093"/>
      <w:bookmarkStart w:id="80" w:name="_Toc52550584"/>
      <w:bookmarkStart w:id="81" w:name="_Toc58952289"/>
      <w:bookmarkStart w:id="82" w:name="_Toc68098044"/>
      <w:bookmarkStart w:id="83" w:name="_Toc68098317"/>
      <w:bookmarkStart w:id="84" w:name="_Toc68360447"/>
      <w:bookmarkStart w:id="85" w:name="_Toc76557512"/>
      <w:bookmarkStart w:id="86" w:name="_Toc84435404"/>
      <w:bookmarkStart w:id="87" w:name="_Toc92802570"/>
      <w:bookmarkStart w:id="88" w:name="_Toc350266743"/>
      <w:bookmarkStart w:id="89" w:name="_Toc27406684"/>
      <w:bookmarkStart w:id="90" w:name="_Toc36037450"/>
      <w:bookmarkStart w:id="91" w:name="_Toc43837821"/>
      <w:bookmarkStart w:id="92" w:name="_Toc51832366"/>
      <w:bookmarkStart w:id="93" w:name="_Toc60167070"/>
      <w:bookmarkStart w:id="94" w:name="_Toc68108912"/>
      <w:bookmarkStart w:id="95" w:name="_Toc75458720"/>
      <w:bookmarkStart w:id="96" w:name="_Toc90631844"/>
      <w:bookmarkStart w:id="97" w:name="_Toc99870684"/>
      <w:bookmarkStart w:id="98" w:name="_Toc21005982"/>
      <w:bookmarkStart w:id="99" w:name="_Toc36037655"/>
      <w:bookmarkStart w:id="100" w:name="_Toc43837505"/>
      <w:bookmarkStart w:id="101" w:name="_Toc60995617"/>
      <w:bookmarkStart w:id="102" w:name="_Toc69159745"/>
      <w:bookmarkStart w:id="103" w:name="_Toc76580961"/>
      <w:bookmarkStart w:id="104" w:name="_Toc21007364"/>
      <w:bookmarkStart w:id="105" w:name="_Toc29487517"/>
      <w:bookmarkStart w:id="106" w:name="_Toc51919434"/>
      <w:bookmarkStart w:id="107" w:name="_Toc68110743"/>
      <w:bookmarkStart w:id="108" w:name="_Toc69063145"/>
      <w:bookmarkStart w:id="109" w:name="_Toc75437435"/>
      <w:bookmarkStart w:id="110" w:name="_Toc90566491"/>
      <w:bookmarkStart w:id="111" w:name="_Hlk117708424"/>
      <w:r>
        <w:t>The following documents contain provisions which, through reference in this text, constitute provisions of the present document.</w:t>
      </w:r>
    </w:p>
    <w:p w14:paraId="240B7BB4" w14:textId="77777777" w:rsidR="005979E7" w:rsidRDefault="005979E7" w:rsidP="005979E7">
      <w:pPr>
        <w:pStyle w:val="B1"/>
      </w:pPr>
      <w:r>
        <w:t>-</w:t>
      </w:r>
      <w:r>
        <w:tab/>
        <w:t>References are either specific (identified by date of publication, edition number, version number, etc.) or non</w:t>
      </w:r>
      <w:r>
        <w:noBreakHyphen/>
        <w:t>specific.</w:t>
      </w:r>
    </w:p>
    <w:p w14:paraId="67956993" w14:textId="77777777" w:rsidR="005979E7" w:rsidRDefault="005979E7" w:rsidP="005979E7">
      <w:pPr>
        <w:pStyle w:val="B1"/>
      </w:pPr>
      <w:r>
        <w:t>-</w:t>
      </w:r>
      <w:r>
        <w:tab/>
        <w:t>For a specific reference, subsequent revisions do not apply.</w:t>
      </w:r>
    </w:p>
    <w:p w14:paraId="6A002DA7" w14:textId="77777777" w:rsidR="005979E7" w:rsidRDefault="005979E7" w:rsidP="005979E7">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23E4462C" w14:textId="77777777" w:rsidR="005979E7" w:rsidRDefault="005979E7" w:rsidP="005979E7">
      <w:pPr>
        <w:pStyle w:val="EX"/>
      </w:pPr>
      <w:r>
        <w:t>[1] to [43]</w:t>
      </w:r>
      <w:r>
        <w:tab/>
        <w:t>(void)</w:t>
      </w:r>
    </w:p>
    <w:p w14:paraId="0764CC0C" w14:textId="77777777" w:rsidR="005979E7" w:rsidRDefault="005979E7" w:rsidP="005979E7">
      <w:pPr>
        <w:pStyle w:val="EX"/>
      </w:pPr>
      <w:r>
        <w:t>[44]</w:t>
      </w:r>
      <w:r>
        <w:tab/>
        <w:t>3GPP TS 38.523-1 Release 17: "5GS; User Equipment (UE) conformance specification; Part 1: Protocol"</w:t>
      </w:r>
    </w:p>
    <w:p w14:paraId="40F49577" w14:textId="77777777" w:rsidR="005979E7" w:rsidRDefault="005979E7" w:rsidP="005979E7">
      <w:pPr>
        <w:pStyle w:val="Heading1"/>
      </w:pPr>
      <w:bookmarkStart w:id="112" w:name="_Toc21102994"/>
      <w:bookmarkStart w:id="113" w:name="_Toc29233331"/>
      <w:bookmarkStart w:id="114" w:name="_Toc29461936"/>
      <w:bookmarkStart w:id="115" w:name="_Toc36157905"/>
      <w:bookmarkStart w:id="116" w:name="_Toc43917137"/>
      <w:bookmarkStart w:id="117" w:name="_Toc52464958"/>
      <w:bookmarkStart w:id="118" w:name="_Toc52465339"/>
      <w:bookmarkStart w:id="119" w:name="_Toc52465725"/>
      <w:bookmarkStart w:id="120" w:name="_Toc59210701"/>
      <w:bookmarkStart w:id="121" w:name="_Toc59210869"/>
      <w:bookmarkStart w:id="122" w:name="_Toc59211160"/>
      <w:bookmarkStart w:id="123" w:name="_Toc68209664"/>
      <w:bookmarkStart w:id="124" w:name="_Toc68260613"/>
      <w:bookmarkStart w:id="125" w:name="_Toc76402088"/>
      <w:bookmarkStart w:id="126" w:name="_Toc76403720"/>
      <w:bookmarkStart w:id="127" w:name="_Toc83981101"/>
      <w:bookmarkStart w:id="128" w:name="_Toc83982116"/>
      <w:bookmarkStart w:id="129" w:name="_Toc83983368"/>
      <w:bookmarkStart w:id="130" w:name="_Toc90673174"/>
      <w:bookmarkStart w:id="131" w:name="_Toc117709344"/>
      <w:r>
        <w:t>3</w:t>
      </w:r>
      <w:r>
        <w:tab/>
        <w:t>Definitions, symbols and abbreviations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216DD69" w14:textId="77777777" w:rsidR="005979E7" w:rsidRDefault="005979E7" w:rsidP="005979E7">
      <w:bookmarkStart w:id="132" w:name="_Toc21102995"/>
      <w:bookmarkStart w:id="133" w:name="_Toc29233332"/>
      <w:bookmarkStart w:id="134" w:name="_Toc29461937"/>
      <w:bookmarkStart w:id="135" w:name="_Toc36157906"/>
      <w:bookmarkStart w:id="136" w:name="_Toc43917138"/>
      <w:bookmarkStart w:id="137" w:name="_Toc52464959"/>
      <w:bookmarkStart w:id="138" w:name="_Toc52465340"/>
      <w:bookmarkStart w:id="139" w:name="_Toc52465726"/>
      <w:bookmarkStart w:id="140" w:name="_Toc59210702"/>
      <w:bookmarkStart w:id="141" w:name="_Toc59210870"/>
      <w:bookmarkStart w:id="142" w:name="_Toc59211161"/>
      <w:bookmarkStart w:id="143" w:name="_Toc68209665"/>
      <w:bookmarkStart w:id="144" w:name="_Toc68260614"/>
      <w:bookmarkStart w:id="145" w:name="_Toc76402089"/>
      <w:bookmarkStart w:id="146" w:name="_Toc76403721"/>
      <w:bookmarkStart w:id="147" w:name="_Toc83981102"/>
      <w:bookmarkStart w:id="148" w:name="_Toc83982117"/>
      <w:bookmarkStart w:id="149" w:name="_Toc83983369"/>
      <w:bookmarkStart w:id="150" w:name="_Toc90673175"/>
      <w:r>
        <w:t>Void</w:t>
      </w:r>
    </w:p>
    <w:p w14:paraId="4238BD31" w14:textId="77777777" w:rsidR="005979E7" w:rsidRDefault="005979E7" w:rsidP="005979E7">
      <w:pPr>
        <w:pStyle w:val="Heading1"/>
      </w:pPr>
      <w:bookmarkStart w:id="151" w:name="_Toc21102998"/>
      <w:bookmarkStart w:id="152" w:name="_Toc29233335"/>
      <w:bookmarkStart w:id="153" w:name="_Toc29461940"/>
      <w:bookmarkStart w:id="154" w:name="_Toc36157909"/>
      <w:bookmarkStart w:id="155" w:name="_Toc43917141"/>
      <w:bookmarkStart w:id="156" w:name="_Toc52464962"/>
      <w:bookmarkStart w:id="157" w:name="_Toc52465343"/>
      <w:bookmarkStart w:id="158" w:name="_Toc52465729"/>
      <w:bookmarkStart w:id="159" w:name="_Toc59210705"/>
      <w:bookmarkStart w:id="160" w:name="_Toc59210873"/>
      <w:bookmarkStart w:id="161" w:name="_Toc59211164"/>
      <w:bookmarkStart w:id="162" w:name="_Toc68209668"/>
      <w:bookmarkStart w:id="163" w:name="_Toc68260617"/>
      <w:bookmarkStart w:id="164" w:name="_Toc76402092"/>
      <w:bookmarkStart w:id="165" w:name="_Toc76403724"/>
      <w:bookmarkStart w:id="166" w:name="_Toc83981105"/>
      <w:bookmarkStart w:id="167" w:name="_Toc83982120"/>
      <w:bookmarkStart w:id="168" w:name="_Toc83983372"/>
      <w:bookmarkStart w:id="169" w:name="_Toc90673178"/>
      <w:bookmarkStart w:id="170" w:name="_Toc11770934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t>4</w:t>
      </w:r>
      <w:r>
        <w:tab/>
        <w:t>Overview</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15BED58D" w14:textId="77777777" w:rsidR="005979E7" w:rsidRDefault="005979E7" w:rsidP="005979E7">
      <w:pPr>
        <w:pStyle w:val="Heading2"/>
      </w:pPr>
      <w:bookmarkStart w:id="171" w:name="_Toc21102999"/>
      <w:bookmarkStart w:id="172" w:name="_Toc29233336"/>
      <w:bookmarkStart w:id="173" w:name="_Toc29461941"/>
      <w:bookmarkStart w:id="174" w:name="_Toc36157910"/>
      <w:bookmarkStart w:id="175" w:name="_Toc43917142"/>
      <w:bookmarkStart w:id="176" w:name="_Toc52464963"/>
      <w:bookmarkStart w:id="177" w:name="_Toc52465344"/>
      <w:bookmarkStart w:id="178" w:name="_Toc52465730"/>
      <w:bookmarkStart w:id="179" w:name="_Toc59210706"/>
      <w:bookmarkStart w:id="180" w:name="_Toc59210874"/>
      <w:bookmarkStart w:id="181" w:name="_Toc59211165"/>
      <w:bookmarkStart w:id="182" w:name="_Toc68209669"/>
      <w:bookmarkStart w:id="183" w:name="_Toc68260618"/>
      <w:bookmarkStart w:id="184" w:name="_Toc76402093"/>
      <w:bookmarkStart w:id="185" w:name="_Toc76403725"/>
      <w:bookmarkStart w:id="186" w:name="_Toc83981106"/>
      <w:bookmarkStart w:id="187" w:name="_Toc83982121"/>
      <w:bookmarkStart w:id="188" w:name="_Toc83983373"/>
      <w:bookmarkStart w:id="189" w:name="_Toc90673179"/>
      <w:bookmarkStart w:id="190" w:name="_Toc117709346"/>
      <w:r>
        <w:t>4.1</w:t>
      </w:r>
      <w:r>
        <w:tab/>
        <w:t>Test methodology</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5513370C" w14:textId="77777777" w:rsidR="005979E7" w:rsidRDefault="005979E7" w:rsidP="005979E7">
      <w:bookmarkStart w:id="191" w:name="_Toc21103000"/>
      <w:bookmarkStart w:id="192" w:name="_Toc29233337"/>
      <w:bookmarkStart w:id="193" w:name="_Toc29461942"/>
      <w:bookmarkStart w:id="194" w:name="_Toc36157911"/>
      <w:bookmarkStart w:id="195" w:name="_Toc43917143"/>
      <w:bookmarkStart w:id="196" w:name="_Toc52464964"/>
      <w:bookmarkStart w:id="197" w:name="_Toc52465345"/>
      <w:bookmarkStart w:id="198" w:name="_Toc52465731"/>
      <w:bookmarkStart w:id="199" w:name="_Toc59210707"/>
      <w:bookmarkStart w:id="200" w:name="_Toc59210875"/>
      <w:bookmarkStart w:id="201" w:name="_Toc59211166"/>
      <w:bookmarkStart w:id="202" w:name="_Toc68209670"/>
      <w:bookmarkStart w:id="203" w:name="_Toc68260619"/>
      <w:bookmarkStart w:id="204" w:name="_Toc76402094"/>
      <w:bookmarkStart w:id="205" w:name="_Toc76403726"/>
      <w:bookmarkStart w:id="206" w:name="_Toc83981107"/>
      <w:bookmarkStart w:id="207" w:name="_Toc83982122"/>
      <w:bookmarkStart w:id="208" w:name="_Toc83983374"/>
      <w:bookmarkStart w:id="209" w:name="_Toc90673180"/>
      <w:r>
        <w:t xml:space="preserve">The requirements of the present document are provided in 3GPP TS 38.523-1 Release </w:t>
      </w:r>
      <w:r w:rsidRPr="005979E7">
        <w:t>17</w:t>
      </w:r>
      <w:r>
        <w:t xml:space="preserve"> [44].</w:t>
      </w:r>
    </w:p>
    <w:p w14:paraId="5D33A35F" w14:textId="77777777" w:rsidR="005979E7" w:rsidRDefault="005979E7" w:rsidP="005979E7">
      <w:pPr>
        <w:pStyle w:val="Heading1"/>
      </w:pPr>
      <w:bookmarkStart w:id="210" w:name="_Toc21103005"/>
      <w:bookmarkStart w:id="211" w:name="_Toc29233342"/>
      <w:bookmarkStart w:id="212" w:name="_Toc29461947"/>
      <w:bookmarkStart w:id="213" w:name="_Toc36157916"/>
      <w:bookmarkStart w:id="214" w:name="_Toc43917148"/>
      <w:bookmarkStart w:id="215" w:name="_Toc52464969"/>
      <w:bookmarkStart w:id="216" w:name="_Toc52465350"/>
      <w:bookmarkStart w:id="217" w:name="_Toc52465736"/>
      <w:bookmarkStart w:id="218" w:name="_Toc59210712"/>
      <w:bookmarkStart w:id="219" w:name="_Toc59210880"/>
      <w:bookmarkStart w:id="220" w:name="_Toc59211171"/>
      <w:bookmarkStart w:id="221" w:name="_Toc68209675"/>
      <w:bookmarkStart w:id="222" w:name="_Toc68260624"/>
      <w:bookmarkStart w:id="223" w:name="_Toc76402099"/>
      <w:bookmarkStart w:id="224" w:name="_Toc76403731"/>
      <w:bookmarkStart w:id="225" w:name="_Toc83981112"/>
      <w:bookmarkStart w:id="226" w:name="_Toc83982127"/>
      <w:bookmarkStart w:id="227" w:name="_Toc83983379"/>
      <w:bookmarkStart w:id="228" w:name="_Toc90673185"/>
      <w:bookmarkStart w:id="229" w:name="_Toc117709347"/>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lastRenderedPageBreak/>
        <w:t>5 to 13</w:t>
      </w:r>
      <w:r>
        <w:tab/>
        <w:t>Void</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14:paraId="210F4F73" w14:textId="77777777" w:rsidR="005979E7" w:rsidRDefault="005979E7" w:rsidP="005979E7">
      <w:pPr>
        <w:rPr>
          <w:noProof/>
        </w:rPr>
      </w:pPr>
    </w:p>
    <w:p w14:paraId="596A9664" w14:textId="00D86351" w:rsidR="005979E7" w:rsidRPr="00F511A5" w:rsidRDefault="005979E7" w:rsidP="005979E7">
      <w:pPr>
        <w:pStyle w:val="Heading8"/>
      </w:pPr>
      <w:bookmarkStart w:id="230" w:name="_Toc21103531"/>
      <w:r>
        <w:br w:type="page"/>
      </w:r>
      <w:bookmarkStart w:id="231" w:name="_Toc117709348"/>
      <w:r w:rsidRPr="00F511A5">
        <w:lastRenderedPageBreak/>
        <w:t>Annex A (informative):</w:t>
      </w:r>
      <w:r w:rsidRPr="00F511A5">
        <w:br/>
        <w:t>Change history</w:t>
      </w:r>
      <w:bookmarkEnd w:id="230"/>
      <w:bookmarkEnd w:id="231"/>
    </w:p>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8"/>
        <w:gridCol w:w="752"/>
        <w:gridCol w:w="48"/>
        <w:gridCol w:w="853"/>
        <w:gridCol w:w="48"/>
        <w:gridCol w:w="945"/>
        <w:gridCol w:w="48"/>
        <w:gridCol w:w="519"/>
        <w:gridCol w:w="48"/>
        <w:gridCol w:w="235"/>
        <w:gridCol w:w="48"/>
        <w:gridCol w:w="377"/>
        <w:gridCol w:w="48"/>
        <w:gridCol w:w="4914"/>
        <w:gridCol w:w="48"/>
        <w:gridCol w:w="660"/>
        <w:gridCol w:w="48"/>
      </w:tblGrid>
      <w:tr w:rsidR="005979E7" w:rsidRPr="00F511A5" w14:paraId="69C5B4B9" w14:textId="77777777" w:rsidTr="00F17634">
        <w:trPr>
          <w:gridAfter w:val="1"/>
          <w:wAfter w:w="48" w:type="dxa"/>
          <w:cantSplit/>
        </w:trPr>
        <w:tc>
          <w:tcPr>
            <w:tcW w:w="9639" w:type="dxa"/>
            <w:gridSpan w:val="16"/>
            <w:tcBorders>
              <w:bottom w:val="nil"/>
            </w:tcBorders>
            <w:shd w:val="solid" w:color="FFFFFF" w:fill="auto"/>
          </w:tcPr>
          <w:p w14:paraId="69187176" w14:textId="77777777" w:rsidR="005979E7" w:rsidRPr="00F511A5" w:rsidRDefault="005979E7" w:rsidP="00F17634">
            <w:pPr>
              <w:pStyle w:val="TAH"/>
              <w:rPr>
                <w:sz w:val="16"/>
                <w:lang w:eastAsia="en-US"/>
              </w:rPr>
            </w:pPr>
            <w:bookmarkStart w:id="232" w:name="_Hlk515873395"/>
            <w:r w:rsidRPr="00F511A5">
              <w:rPr>
                <w:lang w:eastAsia="en-US"/>
              </w:rPr>
              <w:t>Change history</w:t>
            </w:r>
          </w:p>
        </w:tc>
      </w:tr>
      <w:tr w:rsidR="005979E7" w:rsidRPr="00F511A5" w14:paraId="2C186A3F" w14:textId="77777777" w:rsidTr="00F17634">
        <w:trPr>
          <w:gridAfter w:val="1"/>
          <w:wAfter w:w="48" w:type="dxa"/>
        </w:trPr>
        <w:tc>
          <w:tcPr>
            <w:tcW w:w="800" w:type="dxa"/>
            <w:gridSpan w:val="2"/>
            <w:shd w:val="pct10" w:color="auto" w:fill="FFFFFF"/>
          </w:tcPr>
          <w:p w14:paraId="60B31CE2" w14:textId="77777777" w:rsidR="005979E7" w:rsidRPr="00F511A5" w:rsidRDefault="005979E7" w:rsidP="00F17634">
            <w:pPr>
              <w:pStyle w:val="TAL"/>
              <w:rPr>
                <w:lang w:eastAsia="en-US"/>
              </w:rPr>
            </w:pPr>
            <w:r w:rsidRPr="00F511A5">
              <w:rPr>
                <w:lang w:eastAsia="en-US"/>
              </w:rPr>
              <w:t>Date</w:t>
            </w:r>
          </w:p>
        </w:tc>
        <w:tc>
          <w:tcPr>
            <w:tcW w:w="901" w:type="dxa"/>
            <w:gridSpan w:val="2"/>
            <w:shd w:val="pct10" w:color="auto" w:fill="FFFFFF"/>
          </w:tcPr>
          <w:p w14:paraId="5267F7B9" w14:textId="77777777" w:rsidR="005979E7" w:rsidRPr="00F511A5" w:rsidRDefault="005979E7" w:rsidP="00F17634">
            <w:pPr>
              <w:pStyle w:val="TAL"/>
              <w:rPr>
                <w:lang w:eastAsia="en-US"/>
              </w:rPr>
            </w:pPr>
            <w:r w:rsidRPr="00F511A5">
              <w:rPr>
                <w:lang w:eastAsia="en-US"/>
              </w:rPr>
              <w:t>Meeting</w:t>
            </w:r>
          </w:p>
        </w:tc>
        <w:tc>
          <w:tcPr>
            <w:tcW w:w="993" w:type="dxa"/>
            <w:gridSpan w:val="2"/>
            <w:shd w:val="pct10" w:color="auto" w:fill="FFFFFF"/>
          </w:tcPr>
          <w:p w14:paraId="79974414" w14:textId="77777777" w:rsidR="005979E7" w:rsidRPr="00F511A5" w:rsidRDefault="005979E7" w:rsidP="00F17634">
            <w:pPr>
              <w:pStyle w:val="TAL"/>
              <w:rPr>
                <w:lang w:eastAsia="en-US"/>
              </w:rPr>
            </w:pPr>
            <w:r w:rsidRPr="00F511A5">
              <w:rPr>
                <w:lang w:eastAsia="en-US"/>
              </w:rPr>
              <w:t>TDoc</w:t>
            </w:r>
          </w:p>
        </w:tc>
        <w:tc>
          <w:tcPr>
            <w:tcW w:w="567" w:type="dxa"/>
            <w:gridSpan w:val="2"/>
            <w:shd w:val="pct10" w:color="auto" w:fill="FFFFFF"/>
          </w:tcPr>
          <w:p w14:paraId="3B1BA53B" w14:textId="77777777" w:rsidR="005979E7" w:rsidRPr="00F511A5" w:rsidRDefault="005979E7" w:rsidP="00F17634">
            <w:pPr>
              <w:pStyle w:val="TAL"/>
              <w:rPr>
                <w:lang w:eastAsia="en-US"/>
              </w:rPr>
            </w:pPr>
            <w:r w:rsidRPr="00F511A5">
              <w:rPr>
                <w:lang w:eastAsia="en-US"/>
              </w:rPr>
              <w:t>CR</w:t>
            </w:r>
          </w:p>
        </w:tc>
        <w:tc>
          <w:tcPr>
            <w:tcW w:w="283" w:type="dxa"/>
            <w:gridSpan w:val="2"/>
            <w:shd w:val="pct10" w:color="auto" w:fill="FFFFFF"/>
          </w:tcPr>
          <w:p w14:paraId="2E9EACEA" w14:textId="77777777" w:rsidR="005979E7" w:rsidRPr="00F511A5" w:rsidRDefault="005979E7" w:rsidP="00F17634">
            <w:pPr>
              <w:pStyle w:val="TAL"/>
              <w:rPr>
                <w:lang w:eastAsia="en-US"/>
              </w:rPr>
            </w:pPr>
            <w:r w:rsidRPr="00F511A5">
              <w:rPr>
                <w:lang w:eastAsia="en-US"/>
              </w:rPr>
              <w:t>Rev</w:t>
            </w:r>
          </w:p>
        </w:tc>
        <w:tc>
          <w:tcPr>
            <w:tcW w:w="425" w:type="dxa"/>
            <w:gridSpan w:val="2"/>
            <w:shd w:val="pct10" w:color="auto" w:fill="FFFFFF"/>
          </w:tcPr>
          <w:p w14:paraId="185C56BD" w14:textId="77777777" w:rsidR="005979E7" w:rsidRPr="00F511A5" w:rsidRDefault="005979E7" w:rsidP="00F17634">
            <w:pPr>
              <w:pStyle w:val="TAL"/>
              <w:rPr>
                <w:lang w:eastAsia="en-US"/>
              </w:rPr>
            </w:pPr>
            <w:r w:rsidRPr="00F511A5">
              <w:rPr>
                <w:lang w:eastAsia="en-US"/>
              </w:rPr>
              <w:t>Cat</w:t>
            </w:r>
          </w:p>
        </w:tc>
        <w:tc>
          <w:tcPr>
            <w:tcW w:w="4962" w:type="dxa"/>
            <w:gridSpan w:val="2"/>
            <w:shd w:val="pct10" w:color="auto" w:fill="FFFFFF"/>
          </w:tcPr>
          <w:p w14:paraId="29786050" w14:textId="77777777" w:rsidR="005979E7" w:rsidRPr="00F511A5" w:rsidRDefault="005979E7" w:rsidP="00F17634">
            <w:pPr>
              <w:pStyle w:val="TAL"/>
              <w:rPr>
                <w:lang w:eastAsia="en-US"/>
              </w:rPr>
            </w:pPr>
            <w:r w:rsidRPr="00F511A5">
              <w:rPr>
                <w:lang w:eastAsia="en-US"/>
              </w:rPr>
              <w:t>Subject/Comment</w:t>
            </w:r>
          </w:p>
        </w:tc>
        <w:tc>
          <w:tcPr>
            <w:tcW w:w="708" w:type="dxa"/>
            <w:gridSpan w:val="2"/>
            <w:shd w:val="pct10" w:color="auto" w:fill="FFFFFF"/>
          </w:tcPr>
          <w:p w14:paraId="0A1393C4" w14:textId="77777777" w:rsidR="005979E7" w:rsidRPr="00F511A5" w:rsidRDefault="005979E7" w:rsidP="00F17634">
            <w:pPr>
              <w:pStyle w:val="TAL"/>
              <w:rPr>
                <w:lang w:eastAsia="en-US"/>
              </w:rPr>
            </w:pPr>
            <w:r w:rsidRPr="00F511A5">
              <w:rPr>
                <w:lang w:eastAsia="en-US"/>
              </w:rPr>
              <w:t>New version</w:t>
            </w:r>
          </w:p>
        </w:tc>
      </w:tr>
      <w:tr w:rsidR="005979E7" w:rsidRPr="00F511A5" w14:paraId="174E53CA" w14:textId="77777777" w:rsidTr="00F17634">
        <w:trPr>
          <w:gridAfter w:val="1"/>
          <w:wAfter w:w="48" w:type="dxa"/>
        </w:trPr>
        <w:tc>
          <w:tcPr>
            <w:tcW w:w="800" w:type="dxa"/>
            <w:gridSpan w:val="2"/>
            <w:shd w:val="solid" w:color="FFFFFF" w:fill="auto"/>
          </w:tcPr>
          <w:p w14:paraId="3FB0B486" w14:textId="77777777" w:rsidR="005979E7" w:rsidRPr="00F511A5" w:rsidRDefault="005979E7" w:rsidP="00F17634">
            <w:pPr>
              <w:pStyle w:val="TAC"/>
              <w:rPr>
                <w:lang w:eastAsia="en-US"/>
              </w:rPr>
            </w:pPr>
            <w:r w:rsidRPr="00F511A5">
              <w:rPr>
                <w:lang w:eastAsia="en-US"/>
              </w:rPr>
              <w:t>2017-08</w:t>
            </w:r>
          </w:p>
        </w:tc>
        <w:tc>
          <w:tcPr>
            <w:tcW w:w="901" w:type="dxa"/>
            <w:gridSpan w:val="2"/>
            <w:shd w:val="solid" w:color="FFFFFF" w:fill="auto"/>
          </w:tcPr>
          <w:p w14:paraId="790A5703" w14:textId="77777777" w:rsidR="005979E7" w:rsidRPr="00F511A5" w:rsidRDefault="005979E7" w:rsidP="00F17634">
            <w:pPr>
              <w:pStyle w:val="TAC"/>
              <w:rPr>
                <w:lang w:eastAsia="en-US"/>
              </w:rPr>
            </w:pPr>
            <w:r w:rsidRPr="00F511A5">
              <w:rPr>
                <w:lang w:eastAsia="en-US"/>
              </w:rPr>
              <w:t>RAN5#76</w:t>
            </w:r>
          </w:p>
        </w:tc>
        <w:tc>
          <w:tcPr>
            <w:tcW w:w="993" w:type="dxa"/>
            <w:gridSpan w:val="2"/>
            <w:shd w:val="solid" w:color="FFFFFF" w:fill="auto"/>
          </w:tcPr>
          <w:p w14:paraId="1CB9023B" w14:textId="77777777" w:rsidR="005979E7" w:rsidRPr="00F511A5" w:rsidRDefault="005979E7" w:rsidP="00F17634">
            <w:pPr>
              <w:pStyle w:val="TAC"/>
              <w:rPr>
                <w:lang w:eastAsia="en-US"/>
              </w:rPr>
            </w:pPr>
            <w:r w:rsidRPr="00F511A5">
              <w:rPr>
                <w:lang w:eastAsia="en-US"/>
              </w:rPr>
              <w:t>R5-174427</w:t>
            </w:r>
          </w:p>
        </w:tc>
        <w:tc>
          <w:tcPr>
            <w:tcW w:w="567" w:type="dxa"/>
            <w:gridSpan w:val="2"/>
            <w:shd w:val="solid" w:color="FFFFFF" w:fill="auto"/>
          </w:tcPr>
          <w:p w14:paraId="009759E5"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9604C1B"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E547E35"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A7A6063" w14:textId="77777777" w:rsidR="005979E7" w:rsidRPr="00F511A5" w:rsidRDefault="005979E7" w:rsidP="00F17634">
            <w:pPr>
              <w:pStyle w:val="TAL"/>
              <w:rPr>
                <w:lang w:eastAsia="en-US"/>
              </w:rPr>
            </w:pPr>
            <w:r w:rsidRPr="00F511A5">
              <w:rPr>
                <w:lang w:eastAsia="en-US"/>
              </w:rPr>
              <w:t>Introduction of TS 38.523-1.</w:t>
            </w:r>
          </w:p>
        </w:tc>
        <w:tc>
          <w:tcPr>
            <w:tcW w:w="708" w:type="dxa"/>
            <w:gridSpan w:val="2"/>
            <w:shd w:val="solid" w:color="FFFFFF" w:fill="auto"/>
          </w:tcPr>
          <w:p w14:paraId="23D0AB74" w14:textId="77777777" w:rsidR="005979E7" w:rsidRPr="00F511A5" w:rsidRDefault="005979E7" w:rsidP="00F17634">
            <w:pPr>
              <w:pStyle w:val="TAC"/>
              <w:rPr>
                <w:lang w:eastAsia="en-US"/>
              </w:rPr>
            </w:pPr>
            <w:r w:rsidRPr="00F511A5">
              <w:rPr>
                <w:lang w:eastAsia="en-US"/>
              </w:rPr>
              <w:t>0.0.1</w:t>
            </w:r>
          </w:p>
        </w:tc>
      </w:tr>
      <w:tr w:rsidR="005979E7" w:rsidRPr="00F511A5" w14:paraId="2B021BA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F12D46" w14:textId="77777777" w:rsidR="005979E7" w:rsidRPr="00F511A5" w:rsidRDefault="005979E7" w:rsidP="00F17634">
            <w:pPr>
              <w:pStyle w:val="TAC"/>
              <w:rPr>
                <w:lang w:eastAsia="en-US"/>
              </w:rPr>
            </w:pPr>
            <w:r w:rsidRPr="00F511A5">
              <w:rPr>
                <w:lang w:eastAsia="en-US"/>
              </w:rPr>
              <w:t>2017-12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629571"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0C070A" w14:textId="77777777" w:rsidR="005979E7" w:rsidRPr="00F511A5" w:rsidRDefault="005979E7" w:rsidP="00F17634">
            <w:pPr>
              <w:pStyle w:val="TAC"/>
              <w:rPr>
                <w:lang w:eastAsia="en-US"/>
              </w:rPr>
            </w:pPr>
            <w:r w:rsidRPr="00F511A5">
              <w:rPr>
                <w:lang w:eastAsia="en-US"/>
              </w:rPr>
              <w:t>R5-176926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76CF32"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F76C5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04CBEE"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104060" w14:textId="77777777" w:rsidR="005979E7" w:rsidRPr="00F511A5" w:rsidRDefault="005979E7" w:rsidP="00F17634">
            <w:pPr>
              <w:pStyle w:val="TAL"/>
              <w:rPr>
                <w:lang w:eastAsia="en-US"/>
              </w:rPr>
            </w:pPr>
            <w:r w:rsidRPr="00F511A5">
              <w:rPr>
                <w:lang w:eastAsia="en-US"/>
              </w:rPr>
              <w:t>Addition of new NR PDCP test case 7.3.1.2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8297B1" w14:textId="77777777" w:rsidR="005979E7" w:rsidRPr="00F511A5" w:rsidRDefault="005979E7" w:rsidP="00F17634">
            <w:pPr>
              <w:pStyle w:val="TAC"/>
              <w:rPr>
                <w:lang w:eastAsia="en-US"/>
              </w:rPr>
            </w:pPr>
            <w:r w:rsidRPr="00F511A5">
              <w:rPr>
                <w:lang w:eastAsia="en-US"/>
              </w:rPr>
              <w:t>0.1.0</w:t>
            </w:r>
          </w:p>
        </w:tc>
      </w:tr>
      <w:tr w:rsidR="005979E7" w:rsidRPr="00F511A5" w14:paraId="1CE3F4F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EC5C12" w14:textId="77777777" w:rsidR="005979E7" w:rsidRPr="00F511A5" w:rsidRDefault="005979E7" w:rsidP="00F17634">
            <w:pPr>
              <w:pStyle w:val="TAC"/>
              <w:rPr>
                <w:lang w:eastAsia="en-US"/>
              </w:rPr>
            </w:pPr>
            <w:r w:rsidRPr="00F511A5">
              <w:rPr>
                <w:lang w:eastAsia="en-US"/>
              </w:rPr>
              <w:t>2017-12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94D610"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E4EE24" w14:textId="77777777" w:rsidR="005979E7" w:rsidRPr="00F511A5" w:rsidRDefault="005979E7" w:rsidP="00F17634">
            <w:pPr>
              <w:pStyle w:val="TAC"/>
              <w:rPr>
                <w:lang w:eastAsia="en-US"/>
              </w:rPr>
            </w:pPr>
            <w:r w:rsidRPr="00F511A5">
              <w:rPr>
                <w:lang w:eastAsia="en-US"/>
              </w:rPr>
              <w:t>R5-176928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90BC1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8D60B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C3ADC3"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EDD98C" w14:textId="77777777" w:rsidR="005979E7" w:rsidRPr="00F511A5" w:rsidRDefault="005979E7" w:rsidP="00F17634">
            <w:pPr>
              <w:pStyle w:val="TAL"/>
              <w:rPr>
                <w:lang w:eastAsia="en-US"/>
              </w:rPr>
            </w:pPr>
            <w:r w:rsidRPr="00F511A5">
              <w:rPr>
                <w:lang w:eastAsia="en-US"/>
              </w:rPr>
              <w:t>Addition of new NR MAC test case 7.1.3.1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BFA32E" w14:textId="77777777" w:rsidR="005979E7" w:rsidRPr="00F511A5" w:rsidRDefault="005979E7" w:rsidP="00F17634">
            <w:pPr>
              <w:pStyle w:val="TAC"/>
              <w:rPr>
                <w:lang w:eastAsia="en-US"/>
              </w:rPr>
            </w:pPr>
            <w:r w:rsidRPr="00F511A5">
              <w:rPr>
                <w:lang w:eastAsia="en-US"/>
              </w:rPr>
              <w:t>0.1.0</w:t>
            </w:r>
          </w:p>
        </w:tc>
      </w:tr>
      <w:tr w:rsidR="005979E7" w:rsidRPr="00F511A5" w14:paraId="1B3E4E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38F4ED" w14:textId="77777777" w:rsidR="005979E7" w:rsidRPr="00F511A5" w:rsidRDefault="005979E7" w:rsidP="00F17634">
            <w:pPr>
              <w:pStyle w:val="TAC"/>
              <w:rPr>
                <w:lang w:eastAsia="en-US"/>
              </w:rPr>
            </w:pPr>
            <w:r w:rsidRPr="00F511A5">
              <w:rPr>
                <w:lang w:eastAsia="en-US"/>
              </w:rPr>
              <w:t>2017-12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192274"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4BADCE" w14:textId="77777777" w:rsidR="005979E7" w:rsidRPr="00F511A5" w:rsidRDefault="005979E7" w:rsidP="00F17634">
            <w:pPr>
              <w:pStyle w:val="TAC"/>
              <w:rPr>
                <w:lang w:eastAsia="en-US"/>
              </w:rPr>
            </w:pPr>
            <w:r w:rsidRPr="00F511A5">
              <w:rPr>
                <w:lang w:eastAsia="en-US"/>
              </w:rPr>
              <w:t>R5-177072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57A6BA"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A4272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7FE1F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0D44F6" w14:textId="77777777" w:rsidR="005979E7" w:rsidRPr="00F511A5" w:rsidRDefault="005979E7" w:rsidP="00F17634">
            <w:pPr>
              <w:pStyle w:val="TAL"/>
              <w:rPr>
                <w:lang w:eastAsia="en-US"/>
              </w:rPr>
            </w:pPr>
            <w:r w:rsidRPr="00F511A5">
              <w:rPr>
                <w:lang w:eastAsia="en-US"/>
              </w:rPr>
              <w:t>Addition of new NR RLC UM test case 7.2.2.1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1B3E9F" w14:textId="77777777" w:rsidR="005979E7" w:rsidRPr="00F511A5" w:rsidRDefault="005979E7" w:rsidP="00F17634">
            <w:pPr>
              <w:pStyle w:val="TAC"/>
              <w:rPr>
                <w:lang w:eastAsia="en-US"/>
              </w:rPr>
            </w:pPr>
            <w:r w:rsidRPr="00F511A5">
              <w:rPr>
                <w:lang w:eastAsia="en-US"/>
              </w:rPr>
              <w:t>0.1.0</w:t>
            </w:r>
          </w:p>
        </w:tc>
      </w:tr>
      <w:tr w:rsidR="005979E7" w:rsidRPr="00F511A5" w14:paraId="5A36B08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64BD8B" w14:textId="77777777" w:rsidR="005979E7" w:rsidRPr="00F511A5" w:rsidRDefault="005979E7" w:rsidP="00F17634">
            <w:pPr>
              <w:pStyle w:val="TAC"/>
              <w:rPr>
                <w:lang w:eastAsia="en-US"/>
              </w:rPr>
            </w:pPr>
            <w:r w:rsidRPr="00F511A5">
              <w:rPr>
                <w:lang w:eastAsia="en-US"/>
              </w:rPr>
              <w:t>2017-12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C852FD"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24976A" w14:textId="77777777" w:rsidR="005979E7" w:rsidRPr="00F511A5" w:rsidRDefault="005979E7" w:rsidP="00F17634">
            <w:pPr>
              <w:pStyle w:val="TAC"/>
              <w:rPr>
                <w:lang w:eastAsia="en-US"/>
              </w:rPr>
            </w:pPr>
            <w:r w:rsidRPr="00F511A5">
              <w:rPr>
                <w:lang w:eastAsia="en-US"/>
              </w:rPr>
              <w:t>R5-177073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D19FBE"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E9F48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566A82"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40E60C" w14:textId="77777777" w:rsidR="005979E7" w:rsidRPr="00F511A5" w:rsidRDefault="005979E7" w:rsidP="00F17634">
            <w:pPr>
              <w:pStyle w:val="TAL"/>
              <w:rPr>
                <w:lang w:eastAsia="en-US"/>
              </w:rPr>
            </w:pPr>
            <w:r w:rsidRPr="00F511A5">
              <w:rPr>
                <w:lang w:eastAsia="en-US"/>
              </w:rPr>
              <w:t>Addition of new NR RLC UM test case 7.2.2.2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C65EFB" w14:textId="77777777" w:rsidR="005979E7" w:rsidRPr="00F511A5" w:rsidRDefault="005979E7" w:rsidP="00F17634">
            <w:pPr>
              <w:pStyle w:val="TAC"/>
              <w:rPr>
                <w:lang w:eastAsia="en-US"/>
              </w:rPr>
            </w:pPr>
            <w:r w:rsidRPr="00F511A5">
              <w:rPr>
                <w:lang w:eastAsia="en-US"/>
              </w:rPr>
              <w:t>0.1.0</w:t>
            </w:r>
          </w:p>
        </w:tc>
      </w:tr>
      <w:tr w:rsidR="005979E7" w:rsidRPr="00F511A5" w14:paraId="6816FC5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1E1F39" w14:textId="77777777" w:rsidR="005979E7" w:rsidRPr="00F511A5" w:rsidRDefault="005979E7" w:rsidP="00F17634">
            <w:pPr>
              <w:pStyle w:val="TAC"/>
              <w:rPr>
                <w:lang w:eastAsia="en-US"/>
              </w:rPr>
            </w:pPr>
            <w:r w:rsidRPr="00F511A5">
              <w:rPr>
                <w:lang w:eastAsia="en-US"/>
              </w:rPr>
              <w:t>2017-12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A0D028"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5E7183" w14:textId="77777777" w:rsidR="005979E7" w:rsidRPr="00F511A5" w:rsidRDefault="005979E7" w:rsidP="00F17634">
            <w:pPr>
              <w:pStyle w:val="TAC"/>
              <w:rPr>
                <w:lang w:eastAsia="en-US"/>
              </w:rPr>
            </w:pPr>
            <w:r w:rsidRPr="00F511A5">
              <w:rPr>
                <w:lang w:eastAsia="en-US"/>
              </w:rPr>
              <w:t>R5-177074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358668"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72192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3AB632"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6C6046" w14:textId="77777777" w:rsidR="005979E7" w:rsidRPr="00F511A5" w:rsidRDefault="005979E7" w:rsidP="00F17634">
            <w:pPr>
              <w:pStyle w:val="TAL"/>
              <w:rPr>
                <w:lang w:eastAsia="en-US"/>
              </w:rPr>
            </w:pPr>
            <w:r w:rsidRPr="00F511A5">
              <w:rPr>
                <w:lang w:eastAsia="en-US"/>
              </w:rPr>
              <w:t>Addition of new NR PDCP test case 7.3.1.1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B63B8B" w14:textId="77777777" w:rsidR="005979E7" w:rsidRPr="00F511A5" w:rsidRDefault="005979E7" w:rsidP="00F17634">
            <w:pPr>
              <w:pStyle w:val="TAC"/>
              <w:rPr>
                <w:lang w:eastAsia="en-US"/>
              </w:rPr>
            </w:pPr>
            <w:r w:rsidRPr="00F511A5">
              <w:rPr>
                <w:lang w:eastAsia="en-US"/>
              </w:rPr>
              <w:t>0.1.0</w:t>
            </w:r>
          </w:p>
        </w:tc>
      </w:tr>
      <w:tr w:rsidR="005979E7" w:rsidRPr="00F511A5" w14:paraId="08DE1DD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DC76D1" w14:textId="77777777" w:rsidR="005979E7" w:rsidRPr="00F511A5" w:rsidRDefault="005979E7" w:rsidP="00F17634">
            <w:pPr>
              <w:pStyle w:val="TAC"/>
              <w:rPr>
                <w:lang w:eastAsia="en-US"/>
              </w:rPr>
            </w:pPr>
            <w:r w:rsidRPr="00F511A5">
              <w:rPr>
                <w:lang w:eastAsia="en-US"/>
              </w:rPr>
              <w:t>2017-12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C71382"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44250F" w14:textId="77777777" w:rsidR="005979E7" w:rsidRPr="00F511A5" w:rsidRDefault="005979E7" w:rsidP="00F17634">
            <w:pPr>
              <w:pStyle w:val="TAC"/>
              <w:rPr>
                <w:lang w:eastAsia="en-US"/>
              </w:rPr>
            </w:pPr>
            <w:r w:rsidRPr="00F511A5">
              <w:rPr>
                <w:lang w:eastAsia="en-US"/>
              </w:rPr>
              <w:t>R5-177075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4EB18C"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FE46D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F1618D"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38532F" w14:textId="77777777" w:rsidR="005979E7" w:rsidRPr="00F511A5" w:rsidRDefault="005979E7" w:rsidP="00F17634">
            <w:pPr>
              <w:pStyle w:val="TAL"/>
              <w:rPr>
                <w:lang w:eastAsia="en-US"/>
              </w:rPr>
            </w:pPr>
            <w:r w:rsidRPr="00F511A5">
              <w:rPr>
                <w:lang w:eastAsia="en-US"/>
              </w:rPr>
              <w:t>Addition of new NR MAC test case 7.1.2.1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DC20AC" w14:textId="77777777" w:rsidR="005979E7" w:rsidRPr="00F511A5" w:rsidRDefault="005979E7" w:rsidP="00F17634">
            <w:pPr>
              <w:pStyle w:val="TAC"/>
              <w:rPr>
                <w:lang w:eastAsia="en-US"/>
              </w:rPr>
            </w:pPr>
            <w:r w:rsidRPr="00F511A5">
              <w:rPr>
                <w:lang w:eastAsia="en-US"/>
              </w:rPr>
              <w:t>0.1.0</w:t>
            </w:r>
          </w:p>
        </w:tc>
      </w:tr>
      <w:tr w:rsidR="005979E7" w:rsidRPr="00F511A5" w14:paraId="74F9046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2C3D50"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390F56"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0E37F3" w14:textId="77777777" w:rsidR="005979E7" w:rsidRPr="00F511A5" w:rsidRDefault="005979E7" w:rsidP="00F17634">
            <w:pPr>
              <w:pStyle w:val="TAC"/>
              <w:rPr>
                <w:lang w:eastAsia="en-US"/>
              </w:rPr>
            </w:pPr>
            <w:r w:rsidRPr="00F511A5">
              <w:rPr>
                <w:lang w:eastAsia="en-US"/>
              </w:rPr>
              <w:t>R5-181171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8539B8"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043CE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A0794E"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5A58AA" w14:textId="77777777" w:rsidR="005979E7" w:rsidRPr="00F511A5" w:rsidRDefault="005979E7" w:rsidP="00F17634">
            <w:pPr>
              <w:pStyle w:val="TAL"/>
              <w:rPr>
                <w:lang w:eastAsia="en-US"/>
              </w:rPr>
            </w:pPr>
            <w:r w:rsidRPr="00F511A5">
              <w:rPr>
                <w:lang w:eastAsia="en-US"/>
              </w:rPr>
              <w:t>5GS RRC TC 8.2.2.2.1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08357F" w14:textId="77777777" w:rsidR="005979E7" w:rsidRPr="00F511A5" w:rsidRDefault="005979E7" w:rsidP="00F17634">
            <w:pPr>
              <w:pStyle w:val="TAC"/>
              <w:rPr>
                <w:lang w:eastAsia="en-US"/>
              </w:rPr>
            </w:pPr>
            <w:r w:rsidRPr="00F511A5">
              <w:rPr>
                <w:lang w:eastAsia="en-US"/>
              </w:rPr>
              <w:t>0.2.0</w:t>
            </w:r>
          </w:p>
        </w:tc>
      </w:tr>
      <w:tr w:rsidR="005979E7" w:rsidRPr="00F511A5" w14:paraId="10501C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2AD743"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90D1EC"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D22780" w14:textId="77777777" w:rsidR="005979E7" w:rsidRPr="00F511A5" w:rsidRDefault="005979E7" w:rsidP="00F17634">
            <w:pPr>
              <w:pStyle w:val="TAC"/>
              <w:rPr>
                <w:lang w:eastAsia="en-US"/>
              </w:rPr>
            </w:pPr>
            <w:r w:rsidRPr="00F511A5">
              <w:rPr>
                <w:lang w:eastAsia="en-US"/>
              </w:rPr>
              <w:t>R5-181172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420807"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3AED0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A40261"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FC1F1A" w14:textId="77777777" w:rsidR="005979E7" w:rsidRPr="00F511A5" w:rsidRDefault="005979E7" w:rsidP="00F17634">
            <w:pPr>
              <w:pStyle w:val="TAL"/>
              <w:rPr>
                <w:lang w:eastAsia="en-US"/>
              </w:rPr>
            </w:pPr>
            <w:r w:rsidRPr="00F511A5">
              <w:rPr>
                <w:lang w:eastAsia="en-US"/>
              </w:rPr>
              <w:t>5GS RRC TC 8.2.2.2.6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4201E9" w14:textId="77777777" w:rsidR="005979E7" w:rsidRPr="00F511A5" w:rsidRDefault="005979E7" w:rsidP="00F17634">
            <w:pPr>
              <w:pStyle w:val="TAC"/>
              <w:rPr>
                <w:lang w:eastAsia="en-US"/>
              </w:rPr>
            </w:pPr>
            <w:r w:rsidRPr="00F511A5">
              <w:rPr>
                <w:lang w:eastAsia="en-US"/>
              </w:rPr>
              <w:t>0.2.0</w:t>
            </w:r>
          </w:p>
        </w:tc>
      </w:tr>
      <w:tr w:rsidR="005979E7" w:rsidRPr="00F511A5" w14:paraId="64FA35B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6F2BBC"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EDBE02"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9F5686" w14:textId="77777777" w:rsidR="005979E7" w:rsidRPr="00F511A5" w:rsidRDefault="005979E7" w:rsidP="00F17634">
            <w:pPr>
              <w:pStyle w:val="TAC"/>
              <w:rPr>
                <w:lang w:eastAsia="en-US"/>
              </w:rPr>
            </w:pPr>
            <w:r w:rsidRPr="00F511A5">
              <w:rPr>
                <w:lang w:eastAsia="en-US"/>
              </w:rPr>
              <w:t>R5-181173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C7400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EF1A5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D33DDF"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F976FE" w14:textId="77777777" w:rsidR="005979E7" w:rsidRPr="00F511A5" w:rsidRDefault="005979E7" w:rsidP="00F17634">
            <w:pPr>
              <w:pStyle w:val="TAL"/>
              <w:rPr>
                <w:lang w:eastAsia="en-US"/>
              </w:rPr>
            </w:pPr>
            <w:r w:rsidRPr="00F511A5">
              <w:rPr>
                <w:lang w:eastAsia="en-US"/>
              </w:rPr>
              <w:t>5GS RRC TC 8.2.3.1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56C617" w14:textId="77777777" w:rsidR="005979E7" w:rsidRPr="00F511A5" w:rsidRDefault="005979E7" w:rsidP="00F17634">
            <w:pPr>
              <w:pStyle w:val="TAC"/>
              <w:rPr>
                <w:lang w:eastAsia="en-US"/>
              </w:rPr>
            </w:pPr>
            <w:r w:rsidRPr="00F511A5">
              <w:rPr>
                <w:lang w:eastAsia="en-US"/>
              </w:rPr>
              <w:t>0.2.0</w:t>
            </w:r>
          </w:p>
        </w:tc>
      </w:tr>
      <w:tr w:rsidR="005979E7" w:rsidRPr="00F511A5" w14:paraId="6A1142B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EAE998"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1056B1"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DAA27C" w14:textId="77777777" w:rsidR="005979E7" w:rsidRPr="00F511A5" w:rsidRDefault="005979E7" w:rsidP="00F17634">
            <w:pPr>
              <w:pStyle w:val="TAC"/>
              <w:rPr>
                <w:lang w:eastAsia="en-US"/>
              </w:rPr>
            </w:pPr>
            <w:r w:rsidRPr="00F511A5">
              <w:rPr>
                <w:lang w:eastAsia="en-US"/>
              </w:rPr>
              <w:t>R5-181174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985540"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0B48C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F49E11"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60B17D" w14:textId="77777777" w:rsidR="005979E7" w:rsidRPr="00F511A5" w:rsidRDefault="005979E7" w:rsidP="00F17634">
            <w:pPr>
              <w:pStyle w:val="TAL"/>
              <w:rPr>
                <w:lang w:eastAsia="en-US"/>
              </w:rPr>
            </w:pPr>
            <w:r w:rsidRPr="00F511A5">
              <w:rPr>
                <w:lang w:eastAsia="en-US"/>
              </w:rPr>
              <w:t>5GS RRC TC 8.2.3.16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85F4E7" w14:textId="77777777" w:rsidR="005979E7" w:rsidRPr="00F511A5" w:rsidRDefault="005979E7" w:rsidP="00F17634">
            <w:pPr>
              <w:pStyle w:val="TAC"/>
              <w:rPr>
                <w:lang w:eastAsia="en-US"/>
              </w:rPr>
            </w:pPr>
            <w:r w:rsidRPr="00F511A5">
              <w:rPr>
                <w:lang w:eastAsia="en-US"/>
              </w:rPr>
              <w:t>0.2.0</w:t>
            </w:r>
          </w:p>
        </w:tc>
      </w:tr>
      <w:tr w:rsidR="005979E7" w:rsidRPr="00F511A5" w14:paraId="449E4F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396FFA"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898936"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61A9B7" w14:textId="77777777" w:rsidR="005979E7" w:rsidRPr="00F511A5" w:rsidRDefault="005979E7" w:rsidP="00F17634">
            <w:pPr>
              <w:pStyle w:val="TAC"/>
              <w:rPr>
                <w:lang w:eastAsia="en-US"/>
              </w:rPr>
            </w:pPr>
            <w:r w:rsidRPr="00F511A5">
              <w:rPr>
                <w:lang w:eastAsia="en-US"/>
              </w:rPr>
              <w:t>R5-181175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B8CE2A"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C9DE5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62F16A"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D4527D" w14:textId="77777777" w:rsidR="005979E7" w:rsidRPr="00F511A5" w:rsidRDefault="005979E7" w:rsidP="00F17634">
            <w:pPr>
              <w:pStyle w:val="TAL"/>
              <w:rPr>
                <w:lang w:eastAsia="en-US"/>
              </w:rPr>
            </w:pPr>
            <w:r w:rsidRPr="00F511A5">
              <w:rPr>
                <w:lang w:eastAsia="en-US"/>
              </w:rPr>
              <w:t>5GS RRC TC 8.2.5.1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6D5D39" w14:textId="77777777" w:rsidR="005979E7" w:rsidRPr="00F511A5" w:rsidRDefault="005979E7" w:rsidP="00F17634">
            <w:pPr>
              <w:pStyle w:val="TAC"/>
              <w:rPr>
                <w:lang w:eastAsia="en-US"/>
              </w:rPr>
            </w:pPr>
            <w:r w:rsidRPr="00F511A5">
              <w:rPr>
                <w:lang w:eastAsia="en-US"/>
              </w:rPr>
              <w:t>0.2.0</w:t>
            </w:r>
          </w:p>
        </w:tc>
      </w:tr>
      <w:tr w:rsidR="005979E7" w:rsidRPr="00F511A5" w14:paraId="4CDB9EB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596B28"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70823E"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4184E1" w14:textId="77777777" w:rsidR="005979E7" w:rsidRPr="00F511A5" w:rsidRDefault="005979E7" w:rsidP="00F17634">
            <w:pPr>
              <w:pStyle w:val="TAC"/>
              <w:rPr>
                <w:lang w:eastAsia="en-US"/>
              </w:rPr>
            </w:pPr>
            <w:r w:rsidRPr="00F511A5">
              <w:rPr>
                <w:lang w:eastAsia="en-US"/>
              </w:rPr>
              <w:t>R5-181176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9364FC"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95E8B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0CC3A4"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BA2F49" w14:textId="77777777" w:rsidR="005979E7" w:rsidRPr="00F511A5" w:rsidRDefault="005979E7" w:rsidP="00F17634">
            <w:pPr>
              <w:pStyle w:val="TAL"/>
              <w:rPr>
                <w:lang w:eastAsia="en-US"/>
              </w:rPr>
            </w:pPr>
            <w:r w:rsidRPr="00F511A5">
              <w:rPr>
                <w:lang w:eastAsia="en-US"/>
              </w:rPr>
              <w:t>5GS MAC Test case 7.1.1.2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4B4F304" w14:textId="77777777" w:rsidR="005979E7" w:rsidRPr="00F511A5" w:rsidRDefault="005979E7" w:rsidP="00F17634">
            <w:pPr>
              <w:pStyle w:val="TAC"/>
              <w:rPr>
                <w:lang w:eastAsia="en-US"/>
              </w:rPr>
            </w:pPr>
            <w:r w:rsidRPr="00F511A5">
              <w:rPr>
                <w:lang w:eastAsia="en-US"/>
              </w:rPr>
              <w:t>0.2.0</w:t>
            </w:r>
          </w:p>
        </w:tc>
      </w:tr>
      <w:tr w:rsidR="005979E7" w:rsidRPr="00F511A5" w14:paraId="7ACE4E3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64D083"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9FF8FF"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202C72" w14:textId="77777777" w:rsidR="005979E7" w:rsidRPr="00F511A5" w:rsidRDefault="005979E7" w:rsidP="00F17634">
            <w:pPr>
              <w:pStyle w:val="TAC"/>
              <w:rPr>
                <w:lang w:eastAsia="en-US"/>
              </w:rPr>
            </w:pPr>
            <w:r w:rsidRPr="00F511A5">
              <w:rPr>
                <w:lang w:eastAsia="en-US"/>
              </w:rPr>
              <w:t>R5-181177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55FB24"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9052D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C7F0B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6B06EF" w14:textId="77777777" w:rsidR="005979E7" w:rsidRPr="00F511A5" w:rsidRDefault="005979E7" w:rsidP="00F17634">
            <w:pPr>
              <w:pStyle w:val="TAL"/>
              <w:rPr>
                <w:lang w:eastAsia="en-US"/>
              </w:rPr>
            </w:pPr>
            <w:r w:rsidRPr="00F511A5">
              <w:rPr>
                <w:lang w:eastAsia="en-US"/>
              </w:rPr>
              <w:t>Addition of new NR MAC  test case 7.1.3.2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F5BFDC" w14:textId="77777777" w:rsidR="005979E7" w:rsidRPr="00F511A5" w:rsidRDefault="005979E7" w:rsidP="00F17634">
            <w:pPr>
              <w:pStyle w:val="TAC"/>
              <w:rPr>
                <w:lang w:eastAsia="en-US"/>
              </w:rPr>
            </w:pPr>
            <w:r w:rsidRPr="00F511A5">
              <w:rPr>
                <w:lang w:eastAsia="en-US"/>
              </w:rPr>
              <w:t>0.2.0</w:t>
            </w:r>
          </w:p>
        </w:tc>
      </w:tr>
      <w:tr w:rsidR="005979E7" w:rsidRPr="00F511A5" w14:paraId="591B044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9C429D"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B473C1"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C96A1C" w14:textId="77777777" w:rsidR="005979E7" w:rsidRPr="00F511A5" w:rsidRDefault="005979E7" w:rsidP="00F17634">
            <w:pPr>
              <w:pStyle w:val="TAC"/>
              <w:rPr>
                <w:lang w:eastAsia="en-US"/>
              </w:rPr>
            </w:pPr>
            <w:r w:rsidRPr="00F511A5">
              <w:rPr>
                <w:lang w:eastAsia="en-US"/>
              </w:rPr>
              <w:t>R5-181178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F89A73"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4A054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B9EE14"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EF5B52" w14:textId="77777777" w:rsidR="005979E7" w:rsidRPr="00F511A5" w:rsidRDefault="005979E7" w:rsidP="00F17634">
            <w:pPr>
              <w:pStyle w:val="TAL"/>
              <w:rPr>
                <w:lang w:eastAsia="en-US"/>
              </w:rPr>
            </w:pPr>
            <w:r w:rsidRPr="00F511A5">
              <w:rPr>
                <w:lang w:eastAsia="en-US"/>
              </w:rPr>
              <w:t>Addition of new NR MAC test case 7.1.3.3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8F1B67" w14:textId="77777777" w:rsidR="005979E7" w:rsidRPr="00F511A5" w:rsidRDefault="005979E7" w:rsidP="00F17634">
            <w:pPr>
              <w:pStyle w:val="TAC"/>
              <w:rPr>
                <w:lang w:eastAsia="en-US"/>
              </w:rPr>
            </w:pPr>
            <w:r w:rsidRPr="00F511A5">
              <w:rPr>
                <w:lang w:eastAsia="en-US"/>
              </w:rPr>
              <w:t>0.2.0</w:t>
            </w:r>
          </w:p>
        </w:tc>
      </w:tr>
      <w:tr w:rsidR="005979E7" w:rsidRPr="00F511A5" w14:paraId="45019A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7EF02D"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D0E1E3"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769EE6" w14:textId="77777777" w:rsidR="005979E7" w:rsidRPr="00F511A5" w:rsidRDefault="005979E7" w:rsidP="00F17634">
            <w:pPr>
              <w:pStyle w:val="TAC"/>
              <w:rPr>
                <w:lang w:eastAsia="en-US"/>
              </w:rPr>
            </w:pPr>
            <w:r w:rsidRPr="00F511A5">
              <w:rPr>
                <w:lang w:eastAsia="en-US"/>
              </w:rPr>
              <w:t>R5-181179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BACAC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02EDD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6C3DD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8DDD16" w14:textId="77777777" w:rsidR="005979E7" w:rsidRPr="00F511A5" w:rsidRDefault="005979E7" w:rsidP="00F17634">
            <w:pPr>
              <w:pStyle w:val="TAL"/>
              <w:rPr>
                <w:lang w:eastAsia="en-US"/>
              </w:rPr>
            </w:pPr>
            <w:r w:rsidRPr="00F511A5">
              <w:rPr>
                <w:lang w:eastAsia="en-US"/>
              </w:rPr>
              <w:t>Addition of new NR MAC test case 7.1.3.4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678FB9" w14:textId="77777777" w:rsidR="005979E7" w:rsidRPr="00F511A5" w:rsidRDefault="005979E7" w:rsidP="00F17634">
            <w:pPr>
              <w:pStyle w:val="TAC"/>
              <w:rPr>
                <w:lang w:eastAsia="en-US"/>
              </w:rPr>
            </w:pPr>
            <w:r w:rsidRPr="00F511A5">
              <w:rPr>
                <w:lang w:eastAsia="en-US"/>
              </w:rPr>
              <w:t>0.2.0</w:t>
            </w:r>
          </w:p>
        </w:tc>
      </w:tr>
      <w:tr w:rsidR="005979E7" w:rsidRPr="00F511A5" w14:paraId="3BAED4F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8E28DA"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C22A8F"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E770FC" w14:textId="77777777" w:rsidR="005979E7" w:rsidRPr="00F511A5" w:rsidRDefault="005979E7" w:rsidP="00F17634">
            <w:pPr>
              <w:pStyle w:val="TAC"/>
              <w:rPr>
                <w:lang w:eastAsia="en-US"/>
              </w:rPr>
            </w:pPr>
            <w:r w:rsidRPr="00F511A5">
              <w:rPr>
                <w:lang w:eastAsia="en-US"/>
              </w:rPr>
              <w:t>R5-181180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E666DE"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04F4B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2DE94D"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5C0584" w14:textId="77777777" w:rsidR="005979E7" w:rsidRPr="00F511A5" w:rsidRDefault="005979E7" w:rsidP="00F17634">
            <w:pPr>
              <w:pStyle w:val="TAL"/>
              <w:rPr>
                <w:lang w:eastAsia="en-US"/>
              </w:rPr>
            </w:pPr>
            <w:r w:rsidRPr="00F511A5">
              <w:rPr>
                <w:lang w:eastAsia="en-US"/>
              </w:rPr>
              <w:t>Addition of new NR MAC test case 7.1.3.5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4C6AEE" w14:textId="77777777" w:rsidR="005979E7" w:rsidRPr="00F511A5" w:rsidRDefault="005979E7" w:rsidP="00F17634">
            <w:pPr>
              <w:pStyle w:val="TAC"/>
              <w:rPr>
                <w:lang w:eastAsia="en-US"/>
              </w:rPr>
            </w:pPr>
            <w:r w:rsidRPr="00F511A5">
              <w:rPr>
                <w:lang w:eastAsia="en-US"/>
              </w:rPr>
              <w:t>0.2.0</w:t>
            </w:r>
          </w:p>
        </w:tc>
      </w:tr>
      <w:tr w:rsidR="005979E7" w:rsidRPr="00F511A5" w14:paraId="37734F3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2E1EBE"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5E2C47"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D55DB0" w14:textId="77777777" w:rsidR="005979E7" w:rsidRPr="00F511A5" w:rsidRDefault="005979E7" w:rsidP="00F17634">
            <w:pPr>
              <w:pStyle w:val="TAC"/>
              <w:rPr>
                <w:lang w:eastAsia="en-US"/>
              </w:rPr>
            </w:pPr>
            <w:r w:rsidRPr="00F511A5">
              <w:rPr>
                <w:lang w:eastAsia="en-US"/>
              </w:rPr>
              <w:t>R5-181181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77DDC3"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835DD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B45021"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72FD52" w14:textId="77777777" w:rsidR="005979E7" w:rsidRPr="00F511A5" w:rsidRDefault="005979E7" w:rsidP="00F17634">
            <w:pPr>
              <w:pStyle w:val="TAL"/>
              <w:rPr>
                <w:lang w:eastAsia="en-US"/>
              </w:rPr>
            </w:pPr>
            <w:r w:rsidRPr="00F511A5">
              <w:rPr>
                <w:lang w:eastAsia="en-US"/>
              </w:rPr>
              <w:t>Addition of new NR MAC test case 7.1.3.6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6D0C08" w14:textId="77777777" w:rsidR="005979E7" w:rsidRPr="00F511A5" w:rsidRDefault="005979E7" w:rsidP="00F17634">
            <w:pPr>
              <w:pStyle w:val="TAC"/>
              <w:rPr>
                <w:lang w:eastAsia="en-US"/>
              </w:rPr>
            </w:pPr>
            <w:r w:rsidRPr="00F511A5">
              <w:rPr>
                <w:lang w:eastAsia="en-US"/>
              </w:rPr>
              <w:t>0.2.0</w:t>
            </w:r>
          </w:p>
        </w:tc>
      </w:tr>
      <w:tr w:rsidR="005979E7" w:rsidRPr="00F511A5" w14:paraId="2799329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B20528"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7CC120"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09AA2F" w14:textId="77777777" w:rsidR="005979E7" w:rsidRPr="00F511A5" w:rsidRDefault="005979E7" w:rsidP="00F17634">
            <w:pPr>
              <w:pStyle w:val="TAC"/>
              <w:rPr>
                <w:lang w:eastAsia="en-US"/>
              </w:rPr>
            </w:pPr>
            <w:r w:rsidRPr="00F511A5">
              <w:rPr>
                <w:lang w:eastAsia="en-US"/>
              </w:rPr>
              <w:t>R5-181182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D2CAC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BB12E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D03DF9"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E63313" w14:textId="77777777" w:rsidR="005979E7" w:rsidRPr="00F511A5" w:rsidRDefault="005979E7" w:rsidP="00F17634">
            <w:pPr>
              <w:pStyle w:val="TAL"/>
              <w:rPr>
                <w:lang w:eastAsia="en-US"/>
              </w:rPr>
            </w:pPr>
            <w:r w:rsidRPr="00F511A5">
              <w:rPr>
                <w:lang w:eastAsia="en-US"/>
              </w:rPr>
              <w:t>Addition of new NR RLC test case 7.2.3.1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4253E4" w14:textId="77777777" w:rsidR="005979E7" w:rsidRPr="00F511A5" w:rsidRDefault="005979E7" w:rsidP="00F17634">
            <w:pPr>
              <w:pStyle w:val="TAC"/>
              <w:rPr>
                <w:lang w:eastAsia="en-US"/>
              </w:rPr>
            </w:pPr>
            <w:r w:rsidRPr="00F511A5">
              <w:rPr>
                <w:lang w:eastAsia="en-US"/>
              </w:rPr>
              <w:t>0.2.0</w:t>
            </w:r>
          </w:p>
        </w:tc>
      </w:tr>
      <w:tr w:rsidR="005979E7" w:rsidRPr="00F511A5" w14:paraId="130D82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3584E5"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382314"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A68097" w14:textId="77777777" w:rsidR="005979E7" w:rsidRPr="00F511A5" w:rsidRDefault="005979E7" w:rsidP="00F17634">
            <w:pPr>
              <w:pStyle w:val="TAC"/>
              <w:rPr>
                <w:lang w:eastAsia="en-US"/>
              </w:rPr>
            </w:pPr>
            <w:r w:rsidRPr="00F511A5">
              <w:rPr>
                <w:lang w:eastAsia="en-US"/>
              </w:rPr>
              <w:t>R5-181183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A02840"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3501C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922A07"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63163F" w14:textId="77777777" w:rsidR="005979E7" w:rsidRPr="00F511A5" w:rsidRDefault="005979E7" w:rsidP="00F17634">
            <w:pPr>
              <w:pStyle w:val="TAL"/>
              <w:rPr>
                <w:lang w:eastAsia="en-US"/>
              </w:rPr>
            </w:pPr>
            <w:r w:rsidRPr="00F511A5">
              <w:rPr>
                <w:lang w:eastAsia="en-US"/>
              </w:rPr>
              <w:t>Addition of new NR RLC test case 7.2.3.2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596892" w14:textId="77777777" w:rsidR="005979E7" w:rsidRPr="00F511A5" w:rsidRDefault="005979E7" w:rsidP="00F17634">
            <w:pPr>
              <w:pStyle w:val="TAC"/>
              <w:rPr>
                <w:lang w:eastAsia="en-US"/>
              </w:rPr>
            </w:pPr>
            <w:r w:rsidRPr="00F511A5">
              <w:rPr>
                <w:lang w:eastAsia="en-US"/>
              </w:rPr>
              <w:t>0.2.0</w:t>
            </w:r>
          </w:p>
        </w:tc>
      </w:tr>
      <w:tr w:rsidR="005979E7" w:rsidRPr="00F511A5" w14:paraId="43F970B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4BC473"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BC1D68"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C11060" w14:textId="77777777" w:rsidR="005979E7" w:rsidRPr="00F511A5" w:rsidRDefault="005979E7" w:rsidP="00F17634">
            <w:pPr>
              <w:pStyle w:val="TAC"/>
              <w:rPr>
                <w:lang w:eastAsia="en-US"/>
              </w:rPr>
            </w:pPr>
            <w:r w:rsidRPr="00F511A5">
              <w:rPr>
                <w:lang w:eastAsia="en-US"/>
              </w:rPr>
              <w:t>R5-181184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9DF470"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B7440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BA9EF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71F17B" w14:textId="77777777" w:rsidR="005979E7" w:rsidRPr="00F511A5" w:rsidRDefault="005979E7" w:rsidP="00F17634">
            <w:pPr>
              <w:pStyle w:val="TAL"/>
              <w:rPr>
                <w:lang w:eastAsia="en-US"/>
              </w:rPr>
            </w:pPr>
            <w:r w:rsidRPr="00F511A5">
              <w:rPr>
                <w:lang w:eastAsia="en-US"/>
              </w:rPr>
              <w:t>Addition of new NR PDCP test case 7.3.2.1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49BD8C" w14:textId="77777777" w:rsidR="005979E7" w:rsidRPr="00F511A5" w:rsidRDefault="005979E7" w:rsidP="00F17634">
            <w:pPr>
              <w:pStyle w:val="TAC"/>
              <w:rPr>
                <w:lang w:eastAsia="en-US"/>
              </w:rPr>
            </w:pPr>
            <w:r w:rsidRPr="00F511A5">
              <w:rPr>
                <w:lang w:eastAsia="en-US"/>
              </w:rPr>
              <w:t>0.2.0</w:t>
            </w:r>
          </w:p>
        </w:tc>
      </w:tr>
      <w:tr w:rsidR="005979E7" w:rsidRPr="00F511A5" w14:paraId="4DFACE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66C412"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7CD655"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375504" w14:textId="77777777" w:rsidR="005979E7" w:rsidRPr="00F511A5" w:rsidRDefault="005979E7" w:rsidP="00F17634">
            <w:pPr>
              <w:pStyle w:val="TAC"/>
              <w:rPr>
                <w:lang w:eastAsia="en-US"/>
              </w:rPr>
            </w:pPr>
            <w:r w:rsidRPr="00F511A5">
              <w:rPr>
                <w:lang w:eastAsia="en-US"/>
              </w:rPr>
              <w:t>R5-181185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C567FF"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3390E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4AE401"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19DE65" w14:textId="77777777" w:rsidR="005979E7" w:rsidRPr="00F511A5" w:rsidRDefault="005979E7" w:rsidP="00F17634">
            <w:pPr>
              <w:pStyle w:val="TAL"/>
              <w:rPr>
                <w:lang w:eastAsia="en-US"/>
              </w:rPr>
            </w:pPr>
            <w:r w:rsidRPr="00F511A5">
              <w:rPr>
                <w:lang w:eastAsia="en-US"/>
              </w:rPr>
              <w:t>Addition of new NR PDCP test case 7.3.2.2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758EFA" w14:textId="77777777" w:rsidR="005979E7" w:rsidRPr="00F511A5" w:rsidRDefault="005979E7" w:rsidP="00F17634">
            <w:pPr>
              <w:pStyle w:val="TAC"/>
              <w:rPr>
                <w:lang w:eastAsia="en-US"/>
              </w:rPr>
            </w:pPr>
            <w:r w:rsidRPr="00F511A5">
              <w:rPr>
                <w:lang w:eastAsia="en-US"/>
              </w:rPr>
              <w:t>0.2.0</w:t>
            </w:r>
          </w:p>
        </w:tc>
      </w:tr>
      <w:tr w:rsidR="005979E7" w:rsidRPr="00F511A5" w14:paraId="77014A7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DD9C32"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BDE356"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C7246C" w14:textId="77777777" w:rsidR="005979E7" w:rsidRPr="00F511A5" w:rsidRDefault="005979E7" w:rsidP="00F17634">
            <w:pPr>
              <w:pStyle w:val="TAC"/>
              <w:rPr>
                <w:lang w:eastAsia="en-US"/>
              </w:rPr>
            </w:pPr>
            <w:r w:rsidRPr="00F511A5">
              <w:rPr>
                <w:lang w:eastAsia="en-US"/>
              </w:rPr>
              <w:t>R5-181186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CD1655"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DE7F3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C32DA2"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BA89B9" w14:textId="77777777" w:rsidR="005979E7" w:rsidRPr="00F511A5" w:rsidRDefault="005979E7" w:rsidP="00F17634">
            <w:pPr>
              <w:pStyle w:val="TAL"/>
              <w:rPr>
                <w:lang w:eastAsia="en-US"/>
              </w:rPr>
            </w:pPr>
            <w:r w:rsidRPr="00F511A5">
              <w:rPr>
                <w:lang w:eastAsia="en-US"/>
              </w:rPr>
              <w:t>Addition of new NR PDCP test case 7.3.2.3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42714D" w14:textId="77777777" w:rsidR="005979E7" w:rsidRPr="00F511A5" w:rsidRDefault="005979E7" w:rsidP="00F17634">
            <w:pPr>
              <w:pStyle w:val="TAC"/>
              <w:rPr>
                <w:lang w:eastAsia="en-US"/>
              </w:rPr>
            </w:pPr>
            <w:r w:rsidRPr="00F511A5">
              <w:rPr>
                <w:lang w:eastAsia="en-US"/>
              </w:rPr>
              <w:t>0.2.0</w:t>
            </w:r>
          </w:p>
        </w:tc>
      </w:tr>
      <w:tr w:rsidR="005979E7" w:rsidRPr="00F511A5" w14:paraId="5231783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91EF74"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9BE852"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2C4796" w14:textId="77777777" w:rsidR="005979E7" w:rsidRPr="00F511A5" w:rsidRDefault="005979E7" w:rsidP="00F17634">
            <w:pPr>
              <w:pStyle w:val="TAC"/>
              <w:rPr>
                <w:lang w:eastAsia="en-US"/>
              </w:rPr>
            </w:pPr>
            <w:r w:rsidRPr="00F511A5">
              <w:rPr>
                <w:lang w:eastAsia="en-US"/>
              </w:rPr>
              <w:t>R5-181187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C32F5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FCF5F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744C29"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9A956A" w14:textId="77777777" w:rsidR="005979E7" w:rsidRPr="00F511A5" w:rsidRDefault="005979E7" w:rsidP="00F17634">
            <w:pPr>
              <w:pStyle w:val="TAL"/>
              <w:rPr>
                <w:lang w:eastAsia="en-US"/>
              </w:rPr>
            </w:pPr>
            <w:r w:rsidRPr="00F511A5">
              <w:rPr>
                <w:lang w:eastAsia="en-US"/>
              </w:rPr>
              <w:t>Addition of new NR PDCP test case 7.3.3.1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62D927" w14:textId="77777777" w:rsidR="005979E7" w:rsidRPr="00F511A5" w:rsidRDefault="005979E7" w:rsidP="00F17634">
            <w:pPr>
              <w:pStyle w:val="TAC"/>
              <w:rPr>
                <w:lang w:eastAsia="en-US"/>
              </w:rPr>
            </w:pPr>
            <w:r w:rsidRPr="00F511A5">
              <w:rPr>
                <w:lang w:eastAsia="en-US"/>
              </w:rPr>
              <w:t>0.2.0</w:t>
            </w:r>
          </w:p>
        </w:tc>
      </w:tr>
      <w:tr w:rsidR="005979E7" w:rsidRPr="00F511A5" w14:paraId="2E2CA5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DEE2E0"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B28AFB"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8AB6B1" w14:textId="77777777" w:rsidR="005979E7" w:rsidRPr="00F511A5" w:rsidRDefault="005979E7" w:rsidP="00F17634">
            <w:pPr>
              <w:pStyle w:val="TAC"/>
              <w:rPr>
                <w:lang w:eastAsia="en-US"/>
              </w:rPr>
            </w:pPr>
            <w:r w:rsidRPr="00F511A5">
              <w:rPr>
                <w:lang w:eastAsia="en-US"/>
              </w:rPr>
              <w:t>R5-181188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8F99A4"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05ED6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72B8C0"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26A080" w14:textId="77777777" w:rsidR="005979E7" w:rsidRPr="00F511A5" w:rsidRDefault="005979E7" w:rsidP="00F17634">
            <w:pPr>
              <w:pStyle w:val="TAL"/>
              <w:rPr>
                <w:lang w:eastAsia="en-US"/>
              </w:rPr>
            </w:pPr>
            <w:r w:rsidRPr="00F511A5">
              <w:rPr>
                <w:lang w:eastAsia="en-US"/>
              </w:rPr>
              <w:t>Addition of new NR PDCP test case 7.3.3.2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E826FD" w14:textId="77777777" w:rsidR="005979E7" w:rsidRPr="00F511A5" w:rsidRDefault="005979E7" w:rsidP="00F17634">
            <w:pPr>
              <w:pStyle w:val="TAC"/>
              <w:rPr>
                <w:lang w:eastAsia="en-US"/>
              </w:rPr>
            </w:pPr>
            <w:r w:rsidRPr="00F511A5">
              <w:rPr>
                <w:lang w:eastAsia="en-US"/>
              </w:rPr>
              <w:t>0.2.0</w:t>
            </w:r>
          </w:p>
        </w:tc>
      </w:tr>
      <w:tr w:rsidR="005979E7" w:rsidRPr="00F511A5" w14:paraId="74D465A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DA0228"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9159A7"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291A17" w14:textId="77777777" w:rsidR="005979E7" w:rsidRPr="00F511A5" w:rsidRDefault="005979E7" w:rsidP="00F17634">
            <w:pPr>
              <w:pStyle w:val="TAC"/>
              <w:rPr>
                <w:lang w:eastAsia="en-US"/>
              </w:rPr>
            </w:pPr>
            <w:r w:rsidRPr="00F511A5">
              <w:rPr>
                <w:lang w:eastAsia="en-US"/>
              </w:rPr>
              <w:t>R5-181189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DA943C"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759E4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45295C"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509107" w14:textId="77777777" w:rsidR="005979E7" w:rsidRPr="00F511A5" w:rsidRDefault="005979E7" w:rsidP="00F17634">
            <w:pPr>
              <w:pStyle w:val="TAL"/>
              <w:rPr>
                <w:lang w:eastAsia="en-US"/>
              </w:rPr>
            </w:pPr>
            <w:r w:rsidRPr="00F511A5">
              <w:rPr>
                <w:lang w:eastAsia="en-US"/>
              </w:rPr>
              <w:t>Addition of new NR PDCP test case 7.3.3.3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D894E2" w14:textId="77777777" w:rsidR="005979E7" w:rsidRPr="00F511A5" w:rsidRDefault="005979E7" w:rsidP="00F17634">
            <w:pPr>
              <w:pStyle w:val="TAC"/>
              <w:rPr>
                <w:lang w:eastAsia="en-US"/>
              </w:rPr>
            </w:pPr>
            <w:r w:rsidRPr="00F511A5">
              <w:rPr>
                <w:lang w:eastAsia="en-US"/>
              </w:rPr>
              <w:t>0.2.0</w:t>
            </w:r>
          </w:p>
        </w:tc>
      </w:tr>
      <w:tr w:rsidR="005979E7" w:rsidRPr="00F511A5" w14:paraId="05A0651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4DE4A3"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48F0A5"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44C2F5" w14:textId="77777777" w:rsidR="005979E7" w:rsidRPr="00F511A5" w:rsidRDefault="005979E7" w:rsidP="00F17634">
            <w:pPr>
              <w:pStyle w:val="TAC"/>
              <w:rPr>
                <w:lang w:eastAsia="en-US"/>
              </w:rPr>
            </w:pPr>
            <w:r w:rsidRPr="00F511A5">
              <w:rPr>
                <w:lang w:eastAsia="en-US"/>
              </w:rPr>
              <w:t>R5-181201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F802C0"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8E601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09DC46"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545BEC" w14:textId="77777777" w:rsidR="005979E7" w:rsidRPr="00F511A5" w:rsidRDefault="005979E7" w:rsidP="00F17634">
            <w:pPr>
              <w:pStyle w:val="TAL"/>
              <w:rPr>
                <w:lang w:eastAsia="en-US"/>
              </w:rPr>
            </w:pPr>
            <w:r w:rsidRPr="00F511A5">
              <w:rPr>
                <w:lang w:eastAsia="en-US"/>
              </w:rPr>
              <w:t>Addition of new NR MAC  test case 7.1.5.1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573531" w14:textId="77777777" w:rsidR="005979E7" w:rsidRPr="00F511A5" w:rsidRDefault="005979E7" w:rsidP="00F17634">
            <w:pPr>
              <w:pStyle w:val="TAC"/>
              <w:rPr>
                <w:lang w:eastAsia="en-US"/>
              </w:rPr>
            </w:pPr>
            <w:r w:rsidRPr="00F511A5">
              <w:rPr>
                <w:lang w:eastAsia="en-US"/>
              </w:rPr>
              <w:t>0.2.0</w:t>
            </w:r>
          </w:p>
        </w:tc>
      </w:tr>
      <w:tr w:rsidR="005979E7" w:rsidRPr="00F511A5" w14:paraId="0B925F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5286A8"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04C56D"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16E41B" w14:textId="77777777" w:rsidR="005979E7" w:rsidRPr="00F511A5" w:rsidRDefault="005979E7" w:rsidP="00F17634">
            <w:pPr>
              <w:pStyle w:val="TAC"/>
              <w:rPr>
                <w:lang w:eastAsia="en-US"/>
              </w:rPr>
            </w:pPr>
            <w:r w:rsidRPr="00F511A5">
              <w:rPr>
                <w:lang w:eastAsia="en-US"/>
              </w:rPr>
              <w:t>R5-181202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399CE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4418A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720832"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B13DFB" w14:textId="77777777" w:rsidR="005979E7" w:rsidRPr="00F511A5" w:rsidRDefault="005979E7" w:rsidP="00F17634">
            <w:pPr>
              <w:pStyle w:val="TAL"/>
              <w:rPr>
                <w:lang w:eastAsia="en-US"/>
              </w:rPr>
            </w:pPr>
            <w:r w:rsidRPr="00F511A5">
              <w:rPr>
                <w:lang w:eastAsia="en-US"/>
              </w:rPr>
              <w:t>Addition of new NR MAC  test case 7.1.5.2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A39B87" w14:textId="77777777" w:rsidR="005979E7" w:rsidRPr="00F511A5" w:rsidRDefault="005979E7" w:rsidP="00F17634">
            <w:pPr>
              <w:pStyle w:val="TAC"/>
              <w:rPr>
                <w:lang w:eastAsia="en-US"/>
              </w:rPr>
            </w:pPr>
            <w:r w:rsidRPr="00F511A5">
              <w:rPr>
                <w:lang w:eastAsia="en-US"/>
              </w:rPr>
              <w:t>0.2.0</w:t>
            </w:r>
          </w:p>
        </w:tc>
      </w:tr>
      <w:tr w:rsidR="005979E7" w:rsidRPr="00F511A5" w14:paraId="4A2CC2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6ACE26"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733F8D"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59E375" w14:textId="77777777" w:rsidR="005979E7" w:rsidRPr="00F511A5" w:rsidRDefault="005979E7" w:rsidP="00F17634">
            <w:pPr>
              <w:pStyle w:val="TAC"/>
              <w:rPr>
                <w:lang w:eastAsia="en-US"/>
              </w:rPr>
            </w:pPr>
            <w:r w:rsidRPr="00F511A5">
              <w:rPr>
                <w:lang w:eastAsia="en-US"/>
              </w:rPr>
              <w:t>R5-181203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77D42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137F9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11A083"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479C53" w14:textId="77777777" w:rsidR="005979E7" w:rsidRPr="00F511A5" w:rsidRDefault="005979E7" w:rsidP="00F17634">
            <w:pPr>
              <w:pStyle w:val="TAL"/>
              <w:rPr>
                <w:lang w:eastAsia="en-US"/>
              </w:rPr>
            </w:pPr>
            <w:r w:rsidRPr="00F511A5">
              <w:rPr>
                <w:lang w:eastAsia="en-US"/>
              </w:rPr>
              <w:t>Addition of new NR PDCP  test case 7.3.5.1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451B14" w14:textId="77777777" w:rsidR="005979E7" w:rsidRPr="00F511A5" w:rsidRDefault="005979E7" w:rsidP="00F17634">
            <w:pPr>
              <w:pStyle w:val="TAC"/>
              <w:rPr>
                <w:lang w:eastAsia="en-US"/>
              </w:rPr>
            </w:pPr>
            <w:r w:rsidRPr="00F511A5">
              <w:rPr>
                <w:lang w:eastAsia="en-US"/>
              </w:rPr>
              <w:t>0.2.0</w:t>
            </w:r>
          </w:p>
        </w:tc>
      </w:tr>
      <w:tr w:rsidR="005979E7" w:rsidRPr="00F511A5" w14:paraId="5F8564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3EF72F"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9D8DEE"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5AC4B8" w14:textId="77777777" w:rsidR="005979E7" w:rsidRPr="00F511A5" w:rsidRDefault="005979E7" w:rsidP="00F17634">
            <w:pPr>
              <w:pStyle w:val="TAC"/>
              <w:rPr>
                <w:lang w:eastAsia="en-US"/>
              </w:rPr>
            </w:pPr>
            <w:r w:rsidRPr="00F511A5">
              <w:rPr>
                <w:lang w:eastAsia="en-US"/>
              </w:rPr>
              <w:t>R5-181204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3997D8"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82FA8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D11A2E"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E61F18" w14:textId="77777777" w:rsidR="005979E7" w:rsidRPr="00F511A5" w:rsidRDefault="005979E7" w:rsidP="00F17634">
            <w:pPr>
              <w:pStyle w:val="TAL"/>
              <w:rPr>
                <w:lang w:eastAsia="en-US"/>
              </w:rPr>
            </w:pPr>
            <w:r w:rsidRPr="00F511A5">
              <w:rPr>
                <w:lang w:eastAsia="en-US"/>
              </w:rPr>
              <w:t>Addition of new NR RRC  test case 8.2.2.2.5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43A108" w14:textId="77777777" w:rsidR="005979E7" w:rsidRPr="00F511A5" w:rsidRDefault="005979E7" w:rsidP="00F17634">
            <w:pPr>
              <w:pStyle w:val="TAC"/>
              <w:rPr>
                <w:lang w:eastAsia="en-US"/>
              </w:rPr>
            </w:pPr>
            <w:r w:rsidRPr="00F511A5">
              <w:rPr>
                <w:lang w:eastAsia="en-US"/>
              </w:rPr>
              <w:t>0.2.0</w:t>
            </w:r>
          </w:p>
        </w:tc>
      </w:tr>
      <w:tr w:rsidR="005979E7" w:rsidRPr="00F511A5" w14:paraId="68B51B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5C571D"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86A7D6"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E18E58" w14:textId="77777777" w:rsidR="005979E7" w:rsidRPr="00F511A5" w:rsidRDefault="005979E7" w:rsidP="00F17634">
            <w:pPr>
              <w:pStyle w:val="TAC"/>
              <w:rPr>
                <w:lang w:eastAsia="en-US"/>
              </w:rPr>
            </w:pPr>
            <w:r w:rsidRPr="00F511A5">
              <w:rPr>
                <w:lang w:eastAsia="en-US"/>
              </w:rPr>
              <w:t>R5-181205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1E7207"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0948E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3E1E34"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19A6C0" w14:textId="77777777" w:rsidR="005979E7" w:rsidRPr="00F511A5" w:rsidRDefault="005979E7" w:rsidP="00F17634">
            <w:pPr>
              <w:pStyle w:val="TAL"/>
              <w:rPr>
                <w:lang w:eastAsia="en-US"/>
              </w:rPr>
            </w:pPr>
            <w:r w:rsidRPr="00F511A5">
              <w:rPr>
                <w:lang w:eastAsia="en-US"/>
              </w:rPr>
              <w:t>Addition of new NR RRC  test case 8.2.3.5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1F0950" w14:textId="77777777" w:rsidR="005979E7" w:rsidRPr="00F511A5" w:rsidRDefault="005979E7" w:rsidP="00F17634">
            <w:pPr>
              <w:pStyle w:val="TAC"/>
              <w:rPr>
                <w:lang w:eastAsia="en-US"/>
              </w:rPr>
            </w:pPr>
            <w:r w:rsidRPr="00F511A5">
              <w:rPr>
                <w:lang w:eastAsia="en-US"/>
              </w:rPr>
              <w:t>0.2.0</w:t>
            </w:r>
          </w:p>
        </w:tc>
      </w:tr>
      <w:tr w:rsidR="005979E7" w:rsidRPr="00F511A5" w14:paraId="7E04073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F39EFB"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26C293"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034E81" w14:textId="77777777" w:rsidR="005979E7" w:rsidRPr="00F511A5" w:rsidRDefault="005979E7" w:rsidP="00F17634">
            <w:pPr>
              <w:pStyle w:val="TAC"/>
              <w:rPr>
                <w:lang w:eastAsia="en-US"/>
              </w:rPr>
            </w:pPr>
            <w:r w:rsidRPr="00F511A5">
              <w:rPr>
                <w:lang w:eastAsia="en-US"/>
              </w:rPr>
              <w:t>R5-181206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E7812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53A52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F3316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BB9974" w14:textId="77777777" w:rsidR="005979E7" w:rsidRPr="00F511A5" w:rsidRDefault="005979E7" w:rsidP="00F17634">
            <w:pPr>
              <w:pStyle w:val="TAL"/>
              <w:rPr>
                <w:lang w:eastAsia="en-US"/>
              </w:rPr>
            </w:pPr>
            <w:r w:rsidRPr="00F511A5">
              <w:rPr>
                <w:lang w:eastAsia="en-US"/>
              </w:rPr>
              <w:t>Update of  NR MAC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FAF132" w14:textId="77777777" w:rsidR="005979E7" w:rsidRPr="00F511A5" w:rsidRDefault="005979E7" w:rsidP="00F17634">
            <w:pPr>
              <w:pStyle w:val="TAC"/>
              <w:rPr>
                <w:lang w:eastAsia="en-US"/>
              </w:rPr>
            </w:pPr>
            <w:r w:rsidRPr="00F511A5">
              <w:rPr>
                <w:lang w:eastAsia="en-US"/>
              </w:rPr>
              <w:t>0.2.0</w:t>
            </w:r>
          </w:p>
        </w:tc>
      </w:tr>
      <w:tr w:rsidR="005979E7" w:rsidRPr="00F511A5" w14:paraId="204D308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96CDEE"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671FC4"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3A893C" w14:textId="77777777" w:rsidR="005979E7" w:rsidRPr="00F511A5" w:rsidRDefault="005979E7" w:rsidP="00F17634">
            <w:pPr>
              <w:pStyle w:val="TAC"/>
              <w:rPr>
                <w:lang w:eastAsia="en-US"/>
              </w:rPr>
            </w:pPr>
            <w:r w:rsidRPr="00F511A5">
              <w:rPr>
                <w:lang w:eastAsia="en-US"/>
              </w:rPr>
              <w:t>R5-181207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AF6CE9"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F1DD4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C26381"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70119F" w14:textId="77777777" w:rsidR="005979E7" w:rsidRPr="00F511A5" w:rsidRDefault="005979E7" w:rsidP="00F17634">
            <w:pPr>
              <w:pStyle w:val="TAL"/>
              <w:rPr>
                <w:lang w:eastAsia="en-US"/>
              </w:rPr>
            </w:pPr>
            <w:r w:rsidRPr="00F511A5">
              <w:rPr>
                <w:lang w:eastAsia="en-US"/>
              </w:rPr>
              <w:t>Update of  NR RLC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60DEB8" w14:textId="77777777" w:rsidR="005979E7" w:rsidRPr="00F511A5" w:rsidRDefault="005979E7" w:rsidP="00F17634">
            <w:pPr>
              <w:pStyle w:val="TAC"/>
              <w:rPr>
                <w:lang w:eastAsia="en-US"/>
              </w:rPr>
            </w:pPr>
            <w:r w:rsidRPr="00F511A5">
              <w:rPr>
                <w:lang w:eastAsia="en-US"/>
              </w:rPr>
              <w:t>0.2.0</w:t>
            </w:r>
          </w:p>
        </w:tc>
      </w:tr>
      <w:tr w:rsidR="005979E7" w:rsidRPr="00F511A5" w14:paraId="56B2272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4AA1D9"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2FEBA1"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6F6B9C" w14:textId="77777777" w:rsidR="005979E7" w:rsidRPr="00F511A5" w:rsidRDefault="005979E7" w:rsidP="00F17634">
            <w:pPr>
              <w:pStyle w:val="TAC"/>
              <w:rPr>
                <w:lang w:eastAsia="en-US"/>
              </w:rPr>
            </w:pPr>
            <w:r w:rsidRPr="00F511A5">
              <w:rPr>
                <w:lang w:eastAsia="en-US"/>
              </w:rPr>
              <w:t>R5-181208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801DA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FDA12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1C0BB7"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FA4E4F" w14:textId="77777777" w:rsidR="005979E7" w:rsidRPr="00F511A5" w:rsidRDefault="005979E7" w:rsidP="00F17634">
            <w:pPr>
              <w:pStyle w:val="TAL"/>
              <w:rPr>
                <w:lang w:eastAsia="en-US"/>
              </w:rPr>
            </w:pPr>
            <w:r w:rsidRPr="00F511A5">
              <w:rPr>
                <w:lang w:eastAsia="en-US"/>
              </w:rPr>
              <w:t>Update of  NR PDCP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9B1CF2" w14:textId="77777777" w:rsidR="005979E7" w:rsidRPr="00F511A5" w:rsidRDefault="005979E7" w:rsidP="00F17634">
            <w:pPr>
              <w:pStyle w:val="TAC"/>
              <w:rPr>
                <w:lang w:eastAsia="en-US"/>
              </w:rPr>
            </w:pPr>
            <w:r w:rsidRPr="00F511A5">
              <w:rPr>
                <w:lang w:eastAsia="en-US"/>
              </w:rPr>
              <w:t>0.2.0</w:t>
            </w:r>
          </w:p>
        </w:tc>
      </w:tr>
      <w:tr w:rsidR="005979E7" w:rsidRPr="00F511A5" w14:paraId="1D5CAC0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943E8A"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2FD8EC"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A1B6B1" w14:textId="77777777" w:rsidR="005979E7" w:rsidRPr="00F511A5" w:rsidRDefault="005979E7" w:rsidP="00F17634">
            <w:pPr>
              <w:pStyle w:val="TAC"/>
              <w:rPr>
                <w:lang w:eastAsia="en-US"/>
              </w:rPr>
            </w:pPr>
            <w:r w:rsidRPr="00F511A5">
              <w:rPr>
                <w:lang w:eastAsia="en-US"/>
              </w:rPr>
              <w:t>R5-181209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EA7FC9"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3539E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FB44B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88B6C3" w14:textId="77777777" w:rsidR="005979E7" w:rsidRPr="00F511A5" w:rsidRDefault="005979E7" w:rsidP="00F17634">
            <w:pPr>
              <w:pStyle w:val="TAL"/>
              <w:rPr>
                <w:lang w:eastAsia="en-US"/>
              </w:rPr>
            </w:pPr>
            <w:r w:rsidRPr="00F511A5">
              <w:rPr>
                <w:lang w:eastAsia="en-US"/>
              </w:rPr>
              <w:t>5GS MAC Test case 7.1.5.3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D8485B" w14:textId="77777777" w:rsidR="005979E7" w:rsidRPr="00F511A5" w:rsidRDefault="005979E7" w:rsidP="00F17634">
            <w:pPr>
              <w:pStyle w:val="TAC"/>
              <w:rPr>
                <w:lang w:eastAsia="en-US"/>
              </w:rPr>
            </w:pPr>
            <w:r w:rsidRPr="00F511A5">
              <w:rPr>
                <w:lang w:eastAsia="en-US"/>
              </w:rPr>
              <w:t>0.2.0</w:t>
            </w:r>
          </w:p>
        </w:tc>
      </w:tr>
      <w:tr w:rsidR="005979E7" w:rsidRPr="00F511A5" w14:paraId="6F82DB5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3FF118"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10DED1"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40BB24" w14:textId="77777777" w:rsidR="005979E7" w:rsidRPr="00F511A5" w:rsidRDefault="005979E7" w:rsidP="00F17634">
            <w:pPr>
              <w:pStyle w:val="TAC"/>
              <w:rPr>
                <w:lang w:eastAsia="en-US"/>
              </w:rPr>
            </w:pPr>
            <w:r w:rsidRPr="00F511A5">
              <w:rPr>
                <w:lang w:eastAsia="en-US"/>
              </w:rPr>
              <w:t>R5-181312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5804EE"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C208C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D7D746"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6A3A38" w14:textId="77777777" w:rsidR="005979E7" w:rsidRPr="00F511A5" w:rsidRDefault="005979E7" w:rsidP="00F17634">
            <w:pPr>
              <w:pStyle w:val="TAL"/>
              <w:rPr>
                <w:lang w:eastAsia="en-US"/>
              </w:rPr>
            </w:pPr>
            <w:r w:rsidRPr="00F511A5">
              <w:rPr>
                <w:lang w:eastAsia="en-US"/>
              </w:rPr>
              <w:t>Addition of new NR PDCP  test case 7.3.5.2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48737A" w14:textId="77777777" w:rsidR="005979E7" w:rsidRPr="00F511A5" w:rsidRDefault="005979E7" w:rsidP="00F17634">
            <w:pPr>
              <w:pStyle w:val="TAC"/>
              <w:rPr>
                <w:lang w:eastAsia="en-US"/>
              </w:rPr>
            </w:pPr>
            <w:r w:rsidRPr="00F511A5">
              <w:rPr>
                <w:lang w:eastAsia="en-US"/>
              </w:rPr>
              <w:t>0.2.0</w:t>
            </w:r>
          </w:p>
        </w:tc>
      </w:tr>
      <w:tr w:rsidR="005979E7" w:rsidRPr="00F511A5" w14:paraId="4F58F65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26B35E" w14:textId="77777777" w:rsidR="005979E7" w:rsidRPr="00F511A5" w:rsidRDefault="005979E7" w:rsidP="00F17634">
            <w:pPr>
              <w:pStyle w:val="TAC"/>
              <w:rPr>
                <w:lang w:eastAsia="en-US"/>
              </w:rPr>
            </w:pPr>
            <w:r w:rsidRPr="00F511A5">
              <w:rPr>
                <w:lang w:eastAsia="en-US"/>
              </w:rPr>
              <w:t>2018-03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BBC756" w14:textId="77777777" w:rsidR="005979E7" w:rsidRPr="00F511A5" w:rsidRDefault="005979E7" w:rsidP="00F17634">
            <w:pPr>
              <w:pStyle w:val="TAC"/>
              <w:rPr>
                <w:lang w:eastAsia="en-US"/>
              </w:rPr>
            </w:pPr>
            <w:r w:rsidRPr="00F511A5">
              <w:rPr>
                <w:lang w:eastAsia="en-US"/>
              </w:rPr>
              <w:t>RAN5#77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DAEBD6" w14:textId="77777777" w:rsidR="005979E7" w:rsidRPr="00F511A5" w:rsidRDefault="005979E7" w:rsidP="00F17634">
            <w:pPr>
              <w:pStyle w:val="TAC"/>
              <w:rPr>
                <w:lang w:eastAsia="en-US"/>
              </w:rPr>
            </w:pPr>
            <w:r w:rsidRPr="00F511A5">
              <w:rPr>
                <w:lang w:eastAsia="en-US"/>
              </w:rPr>
              <w:t>R5-181334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963010"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BE759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B1AF91"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A93C3C" w14:textId="77777777" w:rsidR="005979E7" w:rsidRPr="00F511A5" w:rsidRDefault="005979E7" w:rsidP="00F17634">
            <w:pPr>
              <w:pStyle w:val="TAL"/>
              <w:rPr>
                <w:lang w:eastAsia="en-US"/>
              </w:rPr>
            </w:pPr>
            <w:r w:rsidRPr="00F511A5">
              <w:rPr>
                <w:lang w:eastAsia="en-US"/>
              </w:rPr>
              <w:t>Addition of new NR PDCP test case 7.3.4.2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7890D3" w14:textId="77777777" w:rsidR="005979E7" w:rsidRPr="00F511A5" w:rsidRDefault="005979E7" w:rsidP="00F17634">
            <w:pPr>
              <w:pStyle w:val="TAC"/>
              <w:rPr>
                <w:lang w:eastAsia="en-US"/>
              </w:rPr>
            </w:pPr>
            <w:r w:rsidRPr="00F511A5">
              <w:rPr>
                <w:lang w:eastAsia="en-US"/>
              </w:rPr>
              <w:t>0.2.0</w:t>
            </w:r>
          </w:p>
        </w:tc>
      </w:tr>
      <w:tr w:rsidR="005979E7" w:rsidRPr="00F511A5" w14:paraId="7F3EC2F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EF8C60"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E902C2"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1BBC0C" w14:textId="77777777" w:rsidR="005979E7" w:rsidRPr="00F511A5" w:rsidRDefault="005979E7" w:rsidP="00F17634">
            <w:pPr>
              <w:pStyle w:val="TAC"/>
              <w:rPr>
                <w:lang w:eastAsia="en-US"/>
              </w:rPr>
            </w:pPr>
            <w:r w:rsidRPr="00F511A5">
              <w:rPr>
                <w:lang w:eastAsia="en-US"/>
              </w:rPr>
              <w:t>R5-181805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09DD98"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86E3C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DC9DFD"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A5A6D7" w14:textId="77777777" w:rsidR="005979E7" w:rsidRPr="00F511A5" w:rsidRDefault="005979E7" w:rsidP="00F17634">
            <w:pPr>
              <w:pStyle w:val="TAL"/>
              <w:rPr>
                <w:lang w:eastAsia="en-US"/>
              </w:rPr>
            </w:pPr>
            <w:r w:rsidRPr="00F511A5">
              <w:rPr>
                <w:lang w:eastAsia="en-US"/>
              </w:rPr>
              <w:t>Corrections to RRC TC 8.2.3.1 Measurement configuration control and reporting / Inter-RAT measurements / Event B1 / Measurement of NR cells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FE34DC" w14:textId="77777777" w:rsidR="005979E7" w:rsidRPr="00F511A5" w:rsidRDefault="005979E7" w:rsidP="00F17634">
            <w:pPr>
              <w:pStyle w:val="TAC"/>
              <w:rPr>
                <w:lang w:eastAsia="en-US"/>
              </w:rPr>
            </w:pPr>
            <w:r w:rsidRPr="00F511A5">
              <w:rPr>
                <w:lang w:eastAsia="en-US"/>
              </w:rPr>
              <w:t>0.3.0</w:t>
            </w:r>
          </w:p>
        </w:tc>
      </w:tr>
      <w:tr w:rsidR="005979E7" w:rsidRPr="00F511A5" w14:paraId="5585CA7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C9B4C1"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2806E3"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9D03D7" w14:textId="77777777" w:rsidR="005979E7" w:rsidRPr="00F511A5" w:rsidRDefault="005979E7" w:rsidP="00F17634">
            <w:pPr>
              <w:pStyle w:val="TAC"/>
              <w:rPr>
                <w:lang w:eastAsia="en-US"/>
              </w:rPr>
            </w:pPr>
            <w:r w:rsidRPr="00F511A5">
              <w:rPr>
                <w:lang w:eastAsia="en-US"/>
              </w:rPr>
              <w:t>R5-181806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A90CA0"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560E7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760237"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3FABAE" w14:textId="77777777" w:rsidR="005979E7" w:rsidRPr="00F511A5" w:rsidRDefault="005979E7" w:rsidP="00F17634">
            <w:pPr>
              <w:pStyle w:val="TAL"/>
              <w:rPr>
                <w:lang w:eastAsia="en-US"/>
              </w:rPr>
            </w:pPr>
            <w:r w:rsidRPr="00F511A5">
              <w:rPr>
                <w:lang w:eastAsia="en-US"/>
              </w:rPr>
              <w:t>5GS RRC TC 8.2.1.2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AA18C9" w14:textId="77777777" w:rsidR="005979E7" w:rsidRPr="00F511A5" w:rsidRDefault="005979E7" w:rsidP="00F17634">
            <w:pPr>
              <w:pStyle w:val="TAC"/>
              <w:rPr>
                <w:lang w:eastAsia="en-US"/>
              </w:rPr>
            </w:pPr>
            <w:r w:rsidRPr="00F511A5">
              <w:rPr>
                <w:lang w:eastAsia="en-US"/>
              </w:rPr>
              <w:t>0.3.0</w:t>
            </w:r>
          </w:p>
        </w:tc>
      </w:tr>
      <w:tr w:rsidR="005979E7" w:rsidRPr="00F511A5" w14:paraId="7D92CA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B5CD5E"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944C37"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3CB53E" w14:textId="77777777" w:rsidR="005979E7" w:rsidRPr="00F511A5" w:rsidRDefault="005979E7" w:rsidP="00F17634">
            <w:pPr>
              <w:pStyle w:val="TAC"/>
              <w:rPr>
                <w:lang w:eastAsia="en-US"/>
              </w:rPr>
            </w:pPr>
            <w:r w:rsidRPr="00F511A5">
              <w:rPr>
                <w:lang w:eastAsia="en-US"/>
              </w:rPr>
              <w:t>R5-181914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01EE8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27A2C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9BA26D"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B3010B" w14:textId="77777777" w:rsidR="005979E7" w:rsidRPr="00F511A5" w:rsidRDefault="005979E7" w:rsidP="00F17634">
            <w:pPr>
              <w:pStyle w:val="TAL"/>
              <w:rPr>
                <w:lang w:eastAsia="en-US"/>
              </w:rPr>
            </w:pPr>
            <w:r w:rsidRPr="00F511A5">
              <w:rPr>
                <w:lang w:eastAsia="en-US"/>
              </w:rPr>
              <w:t>Addition of 5GS NR RRC test case 8.2.3.6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3C04D9" w14:textId="77777777" w:rsidR="005979E7" w:rsidRPr="00F511A5" w:rsidRDefault="005979E7" w:rsidP="00F17634">
            <w:pPr>
              <w:pStyle w:val="TAC"/>
              <w:rPr>
                <w:lang w:eastAsia="en-US"/>
              </w:rPr>
            </w:pPr>
            <w:r w:rsidRPr="00F511A5">
              <w:rPr>
                <w:lang w:eastAsia="en-US"/>
              </w:rPr>
              <w:t>0.3.0</w:t>
            </w:r>
          </w:p>
        </w:tc>
      </w:tr>
      <w:tr w:rsidR="005979E7" w:rsidRPr="00F511A5" w14:paraId="2EA3FC2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6CB063"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BB771F2"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9B42A8" w14:textId="77777777" w:rsidR="005979E7" w:rsidRPr="00F511A5" w:rsidRDefault="005979E7" w:rsidP="00F17634">
            <w:pPr>
              <w:pStyle w:val="TAC"/>
              <w:rPr>
                <w:lang w:eastAsia="en-US"/>
              </w:rPr>
            </w:pPr>
            <w:r w:rsidRPr="00F511A5">
              <w:rPr>
                <w:lang w:eastAsia="en-US"/>
              </w:rPr>
              <w:t>R5-181951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58F6AF"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FC4E4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539DD6"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DADC62" w14:textId="77777777" w:rsidR="005979E7" w:rsidRPr="00F511A5" w:rsidRDefault="005979E7" w:rsidP="00F17634">
            <w:pPr>
              <w:pStyle w:val="TAL"/>
              <w:rPr>
                <w:lang w:eastAsia="en-US"/>
              </w:rPr>
            </w:pPr>
            <w:r w:rsidRPr="00F511A5">
              <w:rPr>
                <w:lang w:eastAsia="en-US"/>
              </w:rPr>
              <w:t>Correction to RLC UM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455392" w14:textId="77777777" w:rsidR="005979E7" w:rsidRPr="00F511A5" w:rsidRDefault="005979E7" w:rsidP="00F17634">
            <w:pPr>
              <w:pStyle w:val="TAC"/>
              <w:rPr>
                <w:lang w:eastAsia="en-US"/>
              </w:rPr>
            </w:pPr>
            <w:r w:rsidRPr="00F511A5">
              <w:rPr>
                <w:lang w:eastAsia="en-US"/>
              </w:rPr>
              <w:t>0.3.0</w:t>
            </w:r>
          </w:p>
        </w:tc>
      </w:tr>
      <w:tr w:rsidR="005979E7" w:rsidRPr="00F511A5" w14:paraId="53C35E0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0E392A"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B3F2E7"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7A37F2" w14:textId="77777777" w:rsidR="005979E7" w:rsidRPr="00F511A5" w:rsidRDefault="005979E7" w:rsidP="00F17634">
            <w:pPr>
              <w:pStyle w:val="TAC"/>
              <w:rPr>
                <w:lang w:eastAsia="en-US"/>
              </w:rPr>
            </w:pPr>
            <w:r w:rsidRPr="00F511A5">
              <w:rPr>
                <w:lang w:eastAsia="en-US"/>
              </w:rPr>
              <w:t>R5-181952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C1295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5AB9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7FE33F"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3DBC2F" w14:textId="77777777" w:rsidR="005979E7" w:rsidRPr="00F511A5" w:rsidRDefault="005979E7" w:rsidP="00F17634">
            <w:pPr>
              <w:pStyle w:val="TAL"/>
              <w:rPr>
                <w:lang w:eastAsia="en-US"/>
              </w:rPr>
            </w:pPr>
            <w:r w:rsidRPr="00F511A5">
              <w:rPr>
                <w:lang w:eastAsia="en-US"/>
              </w:rPr>
              <w:t>Correction to RLC AM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6917D0" w14:textId="77777777" w:rsidR="005979E7" w:rsidRPr="00F511A5" w:rsidRDefault="005979E7" w:rsidP="00F17634">
            <w:pPr>
              <w:pStyle w:val="TAC"/>
              <w:rPr>
                <w:lang w:eastAsia="en-US"/>
              </w:rPr>
            </w:pPr>
            <w:r w:rsidRPr="00F511A5">
              <w:rPr>
                <w:lang w:eastAsia="en-US"/>
              </w:rPr>
              <w:t>0.3.0</w:t>
            </w:r>
          </w:p>
        </w:tc>
      </w:tr>
      <w:tr w:rsidR="005979E7" w:rsidRPr="00F511A5" w14:paraId="0195D72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FA253B"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730C3D" w14:textId="77777777" w:rsidR="005979E7" w:rsidRPr="00F511A5" w:rsidRDefault="005979E7" w:rsidP="00F17634">
            <w:pPr>
              <w:pStyle w:val="TAC"/>
              <w:rPr>
                <w:lang w:eastAsia="en-US"/>
              </w:rPr>
            </w:pPr>
            <w:r w:rsidRPr="00F511A5">
              <w:rPr>
                <w:lang w:eastAsia="en-US"/>
              </w:rPr>
              <w:t xml:space="preserve">RAN5#2-5G-NR </w:t>
            </w:r>
            <w:r w:rsidRPr="00F511A5">
              <w:rPr>
                <w:lang w:eastAsia="en-US"/>
              </w:rPr>
              <w:lastRenderedPageBreak/>
              <w:t>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A98F1F" w14:textId="77777777" w:rsidR="005979E7" w:rsidRPr="00F511A5" w:rsidRDefault="005979E7" w:rsidP="00F17634">
            <w:pPr>
              <w:pStyle w:val="TAC"/>
              <w:rPr>
                <w:lang w:eastAsia="en-US"/>
              </w:rPr>
            </w:pPr>
            <w:r w:rsidRPr="00F511A5">
              <w:rPr>
                <w:lang w:eastAsia="en-US"/>
              </w:rPr>
              <w:lastRenderedPageBreak/>
              <w:t>R5-181967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E487FB"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417B6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28FD3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87AB35" w14:textId="77777777" w:rsidR="005979E7" w:rsidRPr="00F511A5" w:rsidRDefault="005979E7" w:rsidP="00F17634">
            <w:pPr>
              <w:pStyle w:val="TAL"/>
              <w:rPr>
                <w:lang w:eastAsia="en-US"/>
              </w:rPr>
            </w:pPr>
            <w:r w:rsidRPr="00F511A5">
              <w:rPr>
                <w:lang w:eastAsia="en-US"/>
              </w:rPr>
              <w:t>Correction to PDCP ciphering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BFE3DF" w14:textId="77777777" w:rsidR="005979E7" w:rsidRPr="00F511A5" w:rsidRDefault="005979E7" w:rsidP="00F17634">
            <w:pPr>
              <w:pStyle w:val="TAC"/>
              <w:rPr>
                <w:lang w:eastAsia="en-US"/>
              </w:rPr>
            </w:pPr>
            <w:r w:rsidRPr="00F511A5">
              <w:rPr>
                <w:lang w:eastAsia="en-US"/>
              </w:rPr>
              <w:t>0.3.0</w:t>
            </w:r>
          </w:p>
        </w:tc>
      </w:tr>
      <w:tr w:rsidR="005979E7" w:rsidRPr="00F511A5" w14:paraId="6105E35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6ABCCA"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D98D3D"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0C4C48" w14:textId="77777777" w:rsidR="005979E7" w:rsidRPr="00F511A5" w:rsidRDefault="005979E7" w:rsidP="00F17634">
            <w:pPr>
              <w:pStyle w:val="TAC"/>
              <w:rPr>
                <w:lang w:eastAsia="en-US"/>
              </w:rPr>
            </w:pPr>
            <w:r w:rsidRPr="00F511A5">
              <w:rPr>
                <w:lang w:eastAsia="en-US"/>
              </w:rPr>
              <w:t>R5-181980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D727F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2434D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0B4843"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E0025D" w14:textId="77777777" w:rsidR="005979E7" w:rsidRPr="00F511A5" w:rsidRDefault="005979E7" w:rsidP="00F17634">
            <w:pPr>
              <w:pStyle w:val="TAL"/>
              <w:rPr>
                <w:lang w:eastAsia="en-US"/>
              </w:rPr>
            </w:pPr>
            <w:r w:rsidRPr="00F511A5">
              <w:rPr>
                <w:lang w:eastAsia="en-US"/>
              </w:rPr>
              <w:t>5GS RRC TC 8.2.2.2.9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C78353" w14:textId="77777777" w:rsidR="005979E7" w:rsidRPr="00F511A5" w:rsidRDefault="005979E7" w:rsidP="00F17634">
            <w:pPr>
              <w:pStyle w:val="TAC"/>
              <w:rPr>
                <w:lang w:eastAsia="en-US"/>
              </w:rPr>
            </w:pPr>
            <w:r w:rsidRPr="00F511A5">
              <w:rPr>
                <w:lang w:eastAsia="en-US"/>
              </w:rPr>
              <w:t>0.3.0</w:t>
            </w:r>
          </w:p>
        </w:tc>
      </w:tr>
      <w:tr w:rsidR="005979E7" w:rsidRPr="00F511A5" w14:paraId="5DE813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EE5DF0"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968CE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A8C6DA" w14:textId="77777777" w:rsidR="005979E7" w:rsidRPr="00F511A5" w:rsidRDefault="005979E7" w:rsidP="00F17634">
            <w:pPr>
              <w:pStyle w:val="TAC"/>
              <w:rPr>
                <w:lang w:eastAsia="en-US"/>
              </w:rPr>
            </w:pPr>
            <w:r w:rsidRPr="00F511A5">
              <w:rPr>
                <w:lang w:eastAsia="en-US"/>
              </w:rPr>
              <w:t>R5-181981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E14480"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0DE24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ADA5EA"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C2D4BA" w14:textId="77777777" w:rsidR="005979E7" w:rsidRPr="00F511A5" w:rsidRDefault="005979E7" w:rsidP="00F17634">
            <w:pPr>
              <w:pStyle w:val="TAL"/>
              <w:rPr>
                <w:lang w:eastAsia="en-US"/>
              </w:rPr>
            </w:pPr>
            <w:r w:rsidRPr="00F511A5">
              <w:rPr>
                <w:lang w:eastAsia="en-US"/>
              </w:rPr>
              <w:t>Corrections to RRC TC 8.2.3.16 Handover with PSCell release / SCG DRB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67D1CA" w14:textId="77777777" w:rsidR="005979E7" w:rsidRPr="00F511A5" w:rsidRDefault="005979E7" w:rsidP="00F17634">
            <w:pPr>
              <w:pStyle w:val="TAC"/>
              <w:rPr>
                <w:lang w:eastAsia="en-US"/>
              </w:rPr>
            </w:pPr>
            <w:r w:rsidRPr="00F511A5">
              <w:rPr>
                <w:lang w:eastAsia="en-US"/>
              </w:rPr>
              <w:t>0.3.0</w:t>
            </w:r>
          </w:p>
        </w:tc>
      </w:tr>
      <w:tr w:rsidR="005979E7" w:rsidRPr="00F511A5" w14:paraId="79AFBA1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464B94"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CE2DCE"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C004C9" w14:textId="77777777" w:rsidR="005979E7" w:rsidRPr="00F511A5" w:rsidRDefault="005979E7" w:rsidP="00F17634">
            <w:pPr>
              <w:pStyle w:val="TAC"/>
              <w:rPr>
                <w:lang w:eastAsia="en-US"/>
              </w:rPr>
            </w:pPr>
            <w:r w:rsidRPr="00F511A5">
              <w:rPr>
                <w:lang w:eastAsia="en-US"/>
              </w:rPr>
              <w:t>R5-181982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8481C4"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7301A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1398D8"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DB7866" w14:textId="77777777" w:rsidR="005979E7" w:rsidRPr="00F511A5" w:rsidRDefault="005979E7" w:rsidP="00F17634">
            <w:pPr>
              <w:pStyle w:val="TAL"/>
              <w:rPr>
                <w:lang w:eastAsia="en-US"/>
              </w:rPr>
            </w:pPr>
            <w:r w:rsidRPr="00F511A5">
              <w:rPr>
                <w:lang w:eastAsia="en-US"/>
              </w:rPr>
              <w:t>5GS RRC TC 8.2.3.2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A6CA67" w14:textId="77777777" w:rsidR="005979E7" w:rsidRPr="00F511A5" w:rsidRDefault="005979E7" w:rsidP="00F17634">
            <w:pPr>
              <w:pStyle w:val="TAC"/>
              <w:rPr>
                <w:lang w:eastAsia="en-US"/>
              </w:rPr>
            </w:pPr>
            <w:r w:rsidRPr="00F511A5">
              <w:rPr>
                <w:lang w:eastAsia="en-US"/>
              </w:rPr>
              <w:t>0.3.0</w:t>
            </w:r>
          </w:p>
        </w:tc>
      </w:tr>
      <w:tr w:rsidR="005979E7" w:rsidRPr="00F511A5" w14:paraId="67863A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82FB0A"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E5A40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D32C0A" w14:textId="77777777" w:rsidR="005979E7" w:rsidRPr="00F511A5" w:rsidRDefault="005979E7" w:rsidP="00F17634">
            <w:pPr>
              <w:pStyle w:val="TAC"/>
              <w:rPr>
                <w:lang w:eastAsia="en-US"/>
              </w:rPr>
            </w:pPr>
            <w:r w:rsidRPr="00F511A5">
              <w:rPr>
                <w:lang w:eastAsia="en-US"/>
              </w:rPr>
              <w:t>R5-181983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4D40CC"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BB785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03D40E"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EB0563" w14:textId="77777777" w:rsidR="005979E7" w:rsidRPr="00F511A5" w:rsidRDefault="005979E7" w:rsidP="00F17634">
            <w:pPr>
              <w:pStyle w:val="TAL"/>
              <w:rPr>
                <w:lang w:eastAsia="en-US"/>
              </w:rPr>
            </w:pPr>
            <w:r w:rsidRPr="00F511A5">
              <w:rPr>
                <w:lang w:eastAsia="en-US"/>
              </w:rPr>
              <w:t>5GS RRC TC 8.2.3.3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3A7AD0" w14:textId="77777777" w:rsidR="005979E7" w:rsidRPr="00F511A5" w:rsidRDefault="005979E7" w:rsidP="00F17634">
            <w:pPr>
              <w:pStyle w:val="TAC"/>
              <w:rPr>
                <w:lang w:eastAsia="en-US"/>
              </w:rPr>
            </w:pPr>
            <w:r w:rsidRPr="00F511A5">
              <w:rPr>
                <w:lang w:eastAsia="en-US"/>
              </w:rPr>
              <w:t>0.3.0</w:t>
            </w:r>
          </w:p>
        </w:tc>
      </w:tr>
      <w:tr w:rsidR="005979E7" w:rsidRPr="00F511A5" w14:paraId="5E29D8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8CAD5D"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E39F66"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670B5C" w14:textId="77777777" w:rsidR="005979E7" w:rsidRPr="00F511A5" w:rsidRDefault="005979E7" w:rsidP="00F17634">
            <w:pPr>
              <w:pStyle w:val="TAC"/>
              <w:rPr>
                <w:lang w:eastAsia="en-US"/>
              </w:rPr>
            </w:pPr>
            <w:r w:rsidRPr="00F511A5">
              <w:rPr>
                <w:lang w:eastAsia="en-US"/>
              </w:rPr>
              <w:t>R5-181984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2B9334"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BAF00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964675"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19C627" w14:textId="77777777" w:rsidR="005979E7" w:rsidRPr="00F511A5" w:rsidRDefault="005979E7" w:rsidP="00F17634">
            <w:pPr>
              <w:pStyle w:val="TAL"/>
              <w:rPr>
                <w:lang w:eastAsia="en-US"/>
              </w:rPr>
            </w:pPr>
            <w:r w:rsidRPr="00F511A5">
              <w:rPr>
                <w:lang w:eastAsia="en-US"/>
              </w:rPr>
              <w:t>5GS RRC TC 8.2.3.4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D3A33A" w14:textId="77777777" w:rsidR="005979E7" w:rsidRPr="00F511A5" w:rsidRDefault="005979E7" w:rsidP="00F17634">
            <w:pPr>
              <w:pStyle w:val="TAC"/>
              <w:rPr>
                <w:lang w:eastAsia="en-US"/>
              </w:rPr>
            </w:pPr>
            <w:r w:rsidRPr="00F511A5">
              <w:rPr>
                <w:lang w:eastAsia="en-US"/>
              </w:rPr>
              <w:t>0.3.0</w:t>
            </w:r>
          </w:p>
        </w:tc>
      </w:tr>
      <w:tr w:rsidR="005979E7" w:rsidRPr="00F511A5" w14:paraId="1AC0597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7071D2"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CB443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055516" w14:textId="77777777" w:rsidR="005979E7" w:rsidRPr="00F511A5" w:rsidRDefault="005979E7" w:rsidP="00F17634">
            <w:pPr>
              <w:pStyle w:val="TAC"/>
              <w:rPr>
                <w:lang w:eastAsia="en-US"/>
              </w:rPr>
            </w:pPr>
            <w:r w:rsidRPr="00F511A5">
              <w:rPr>
                <w:lang w:eastAsia="en-US"/>
              </w:rPr>
              <w:t>R5-181986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9E1C09"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A6669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BAF9EA"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1242ED" w14:textId="77777777" w:rsidR="005979E7" w:rsidRPr="00F511A5" w:rsidRDefault="005979E7" w:rsidP="00F17634">
            <w:pPr>
              <w:pStyle w:val="TAL"/>
              <w:rPr>
                <w:lang w:eastAsia="en-US"/>
              </w:rPr>
            </w:pPr>
            <w:r w:rsidRPr="00F511A5">
              <w:rPr>
                <w:lang w:eastAsia="en-US"/>
              </w:rPr>
              <w:t>Addition of new NR RRC  test case 8.2.2.2.4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9E4B6C" w14:textId="77777777" w:rsidR="005979E7" w:rsidRPr="00F511A5" w:rsidRDefault="005979E7" w:rsidP="00F17634">
            <w:pPr>
              <w:pStyle w:val="TAC"/>
              <w:rPr>
                <w:lang w:eastAsia="en-US"/>
              </w:rPr>
            </w:pPr>
            <w:r w:rsidRPr="00F511A5">
              <w:rPr>
                <w:lang w:eastAsia="en-US"/>
              </w:rPr>
              <w:t>0.3.0</w:t>
            </w:r>
          </w:p>
        </w:tc>
      </w:tr>
      <w:tr w:rsidR="005979E7" w:rsidRPr="00F511A5" w14:paraId="626EE1F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34B4A5"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03014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5594E7" w14:textId="77777777" w:rsidR="005979E7" w:rsidRPr="00F511A5" w:rsidRDefault="005979E7" w:rsidP="00F17634">
            <w:pPr>
              <w:pStyle w:val="TAC"/>
              <w:rPr>
                <w:lang w:eastAsia="en-US"/>
              </w:rPr>
            </w:pPr>
            <w:r w:rsidRPr="00F511A5">
              <w:rPr>
                <w:lang w:eastAsia="en-US"/>
              </w:rPr>
              <w:t>R5-181988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3E4905"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841C4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3CE8D7"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BD6A47" w14:textId="77777777" w:rsidR="005979E7" w:rsidRPr="00F511A5" w:rsidRDefault="005979E7" w:rsidP="00F17634">
            <w:pPr>
              <w:pStyle w:val="TAL"/>
              <w:rPr>
                <w:lang w:eastAsia="en-US"/>
              </w:rPr>
            </w:pPr>
            <w:r w:rsidRPr="00F511A5">
              <w:rPr>
                <w:lang w:eastAsia="en-US"/>
              </w:rPr>
              <w:t>Addition of new NR NAS test case for dedicated EPS bearer context activation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A30E78" w14:textId="77777777" w:rsidR="005979E7" w:rsidRPr="00F511A5" w:rsidRDefault="005979E7" w:rsidP="00F17634">
            <w:pPr>
              <w:pStyle w:val="TAC"/>
              <w:rPr>
                <w:lang w:eastAsia="en-US"/>
              </w:rPr>
            </w:pPr>
            <w:r w:rsidRPr="00F511A5">
              <w:rPr>
                <w:lang w:eastAsia="en-US"/>
              </w:rPr>
              <w:t>0.3.0</w:t>
            </w:r>
          </w:p>
        </w:tc>
      </w:tr>
      <w:tr w:rsidR="005979E7" w:rsidRPr="00F511A5" w14:paraId="5BE78DF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E0A34A"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E53BCE"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341339" w14:textId="77777777" w:rsidR="005979E7" w:rsidRPr="00F511A5" w:rsidRDefault="005979E7" w:rsidP="00F17634">
            <w:pPr>
              <w:pStyle w:val="TAC"/>
              <w:rPr>
                <w:lang w:eastAsia="en-US"/>
              </w:rPr>
            </w:pPr>
            <w:r w:rsidRPr="00F511A5">
              <w:rPr>
                <w:lang w:eastAsia="en-US"/>
              </w:rPr>
              <w:t>R5-181991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D22CD3"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0E808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66A2A0"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79A234" w14:textId="77777777" w:rsidR="005979E7" w:rsidRPr="00F511A5" w:rsidRDefault="005979E7" w:rsidP="00F17634">
            <w:pPr>
              <w:pStyle w:val="TAL"/>
              <w:rPr>
                <w:lang w:eastAsia="en-US"/>
              </w:rPr>
            </w:pPr>
            <w:r w:rsidRPr="00F511A5">
              <w:rPr>
                <w:lang w:eastAsia="en-US"/>
              </w:rPr>
              <w:t>Addition of text to clarify that 5GS requirements may be implicitly tested in other specs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5062B5" w14:textId="77777777" w:rsidR="005979E7" w:rsidRPr="00F511A5" w:rsidRDefault="005979E7" w:rsidP="00F17634">
            <w:pPr>
              <w:pStyle w:val="TAC"/>
              <w:rPr>
                <w:lang w:eastAsia="en-US"/>
              </w:rPr>
            </w:pPr>
            <w:r w:rsidRPr="00F511A5">
              <w:rPr>
                <w:lang w:eastAsia="en-US"/>
              </w:rPr>
              <w:t>0.3.0</w:t>
            </w:r>
          </w:p>
        </w:tc>
      </w:tr>
      <w:tr w:rsidR="005979E7" w:rsidRPr="00F511A5" w14:paraId="6DF6BE3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3E6997"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65A16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EE5E5C" w14:textId="77777777" w:rsidR="005979E7" w:rsidRPr="00F511A5" w:rsidRDefault="005979E7" w:rsidP="00F17634">
            <w:pPr>
              <w:pStyle w:val="TAC"/>
              <w:rPr>
                <w:lang w:eastAsia="en-US"/>
              </w:rPr>
            </w:pPr>
            <w:r w:rsidRPr="00F511A5">
              <w:rPr>
                <w:lang w:eastAsia="en-US"/>
              </w:rPr>
              <w:t>R5-181992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A6DD1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7D9EB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3FA682"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E387A5" w14:textId="77777777" w:rsidR="005979E7" w:rsidRPr="00F511A5" w:rsidRDefault="005979E7" w:rsidP="00F17634">
            <w:pPr>
              <w:pStyle w:val="TAL"/>
              <w:rPr>
                <w:lang w:eastAsia="en-US"/>
              </w:rPr>
            </w:pPr>
            <w:r w:rsidRPr="00F511A5">
              <w:rPr>
                <w:lang w:eastAsia="en-US"/>
              </w:rPr>
              <w:t>New NAS test case EPS bearer resource allocation / New EPS bearer context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D7842F" w14:textId="77777777" w:rsidR="005979E7" w:rsidRPr="00F511A5" w:rsidRDefault="005979E7" w:rsidP="00F17634">
            <w:pPr>
              <w:pStyle w:val="TAC"/>
              <w:rPr>
                <w:lang w:eastAsia="en-US"/>
              </w:rPr>
            </w:pPr>
            <w:r w:rsidRPr="00F511A5">
              <w:rPr>
                <w:lang w:eastAsia="en-US"/>
              </w:rPr>
              <w:t>0.3.0</w:t>
            </w:r>
          </w:p>
        </w:tc>
      </w:tr>
      <w:tr w:rsidR="005979E7" w:rsidRPr="00F511A5" w14:paraId="362B16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ED1439"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B2D99B5"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6EAE24" w14:textId="77777777" w:rsidR="005979E7" w:rsidRPr="00F511A5" w:rsidRDefault="005979E7" w:rsidP="00F17634">
            <w:pPr>
              <w:pStyle w:val="TAC"/>
              <w:rPr>
                <w:lang w:eastAsia="en-US"/>
              </w:rPr>
            </w:pPr>
            <w:r w:rsidRPr="00F511A5">
              <w:rPr>
                <w:lang w:eastAsia="en-US"/>
              </w:rPr>
              <w:t>R5-181994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1B587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1CDE3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84AA15"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7DCEE2" w14:textId="77777777" w:rsidR="005979E7" w:rsidRPr="00F511A5" w:rsidRDefault="005979E7" w:rsidP="00F17634">
            <w:pPr>
              <w:pStyle w:val="TAL"/>
              <w:rPr>
                <w:lang w:eastAsia="en-US"/>
              </w:rPr>
            </w:pPr>
            <w:r w:rsidRPr="00F511A5">
              <w:rPr>
                <w:lang w:eastAsia="en-US"/>
              </w:rPr>
              <w:t>Addition of new NR MAC test case 7.1.4.1.1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76731E" w14:textId="77777777" w:rsidR="005979E7" w:rsidRPr="00F511A5" w:rsidRDefault="005979E7" w:rsidP="00F17634">
            <w:pPr>
              <w:pStyle w:val="TAC"/>
              <w:rPr>
                <w:lang w:eastAsia="en-US"/>
              </w:rPr>
            </w:pPr>
            <w:r w:rsidRPr="00F511A5">
              <w:rPr>
                <w:lang w:eastAsia="en-US"/>
              </w:rPr>
              <w:t>0.3.0</w:t>
            </w:r>
          </w:p>
        </w:tc>
      </w:tr>
      <w:tr w:rsidR="005979E7" w:rsidRPr="00F511A5" w14:paraId="1DD8812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0BD73E"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4D20B8"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ECF95B" w14:textId="77777777" w:rsidR="005979E7" w:rsidRPr="00F511A5" w:rsidRDefault="005979E7" w:rsidP="00F17634">
            <w:pPr>
              <w:pStyle w:val="TAC"/>
              <w:rPr>
                <w:lang w:eastAsia="en-US"/>
              </w:rPr>
            </w:pPr>
            <w:r w:rsidRPr="00F511A5">
              <w:rPr>
                <w:lang w:eastAsia="en-US"/>
              </w:rPr>
              <w:t>R5-181995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26C89E"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EAFD7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0B5EB4"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3D0585" w14:textId="77777777" w:rsidR="005979E7" w:rsidRPr="00F511A5" w:rsidRDefault="005979E7" w:rsidP="00F17634">
            <w:pPr>
              <w:pStyle w:val="TAL"/>
              <w:rPr>
                <w:lang w:eastAsia="en-US"/>
              </w:rPr>
            </w:pPr>
            <w:r w:rsidRPr="00F511A5">
              <w:rPr>
                <w:lang w:eastAsia="en-US"/>
              </w:rPr>
              <w:t>Addition of new NR MAC test case 7.1.4.1.2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0988F9" w14:textId="77777777" w:rsidR="005979E7" w:rsidRPr="00F511A5" w:rsidRDefault="005979E7" w:rsidP="00F17634">
            <w:pPr>
              <w:pStyle w:val="TAC"/>
              <w:rPr>
                <w:lang w:eastAsia="en-US"/>
              </w:rPr>
            </w:pPr>
            <w:r w:rsidRPr="00F511A5">
              <w:rPr>
                <w:lang w:eastAsia="en-US"/>
              </w:rPr>
              <w:t>0.3.0</w:t>
            </w:r>
          </w:p>
        </w:tc>
      </w:tr>
      <w:tr w:rsidR="005979E7" w:rsidRPr="00F511A5" w14:paraId="35D3173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DEFCE6"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98CD96"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13B8A7" w14:textId="77777777" w:rsidR="005979E7" w:rsidRPr="00F511A5" w:rsidRDefault="005979E7" w:rsidP="00F17634">
            <w:pPr>
              <w:pStyle w:val="TAC"/>
              <w:rPr>
                <w:lang w:eastAsia="en-US"/>
              </w:rPr>
            </w:pPr>
            <w:r w:rsidRPr="00F511A5">
              <w:rPr>
                <w:lang w:eastAsia="en-US"/>
              </w:rPr>
              <w:t>R5-181996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9FAB3F"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795BC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C32E4D"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D3F240" w14:textId="77777777" w:rsidR="005979E7" w:rsidRPr="00F511A5" w:rsidRDefault="005979E7" w:rsidP="00F17634">
            <w:pPr>
              <w:pStyle w:val="TAL"/>
              <w:rPr>
                <w:lang w:eastAsia="en-US"/>
              </w:rPr>
            </w:pPr>
            <w:r w:rsidRPr="00F511A5">
              <w:rPr>
                <w:lang w:eastAsia="en-US"/>
              </w:rPr>
              <w:t>Addition of new NR MAC test case 7.1.4.1.3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016D83" w14:textId="77777777" w:rsidR="005979E7" w:rsidRPr="00F511A5" w:rsidRDefault="005979E7" w:rsidP="00F17634">
            <w:pPr>
              <w:pStyle w:val="TAC"/>
              <w:rPr>
                <w:lang w:eastAsia="en-US"/>
              </w:rPr>
            </w:pPr>
            <w:r w:rsidRPr="00F511A5">
              <w:rPr>
                <w:lang w:eastAsia="en-US"/>
              </w:rPr>
              <w:t>0.3.0</w:t>
            </w:r>
          </w:p>
        </w:tc>
      </w:tr>
      <w:tr w:rsidR="005979E7" w:rsidRPr="00F511A5" w14:paraId="2078AC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2DECD8"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E41B32"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F42967" w14:textId="77777777" w:rsidR="005979E7" w:rsidRPr="00F511A5" w:rsidRDefault="005979E7" w:rsidP="00F17634">
            <w:pPr>
              <w:pStyle w:val="TAC"/>
              <w:rPr>
                <w:lang w:eastAsia="en-US"/>
              </w:rPr>
            </w:pPr>
            <w:r w:rsidRPr="00F511A5">
              <w:rPr>
                <w:lang w:eastAsia="en-US"/>
              </w:rPr>
              <w:t>R5-181997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E51EE6"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DF262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C7CD1D"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147953" w14:textId="77777777" w:rsidR="005979E7" w:rsidRPr="00F511A5" w:rsidRDefault="005979E7" w:rsidP="00F17634">
            <w:pPr>
              <w:pStyle w:val="TAL"/>
              <w:rPr>
                <w:lang w:eastAsia="en-US"/>
              </w:rPr>
            </w:pPr>
            <w:r w:rsidRPr="00F511A5">
              <w:rPr>
                <w:lang w:eastAsia="en-US"/>
              </w:rPr>
              <w:t>Addition of new NR MAC test case 7.1.4.1.4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37F29EF" w14:textId="77777777" w:rsidR="005979E7" w:rsidRPr="00F511A5" w:rsidRDefault="005979E7" w:rsidP="00F17634">
            <w:pPr>
              <w:pStyle w:val="TAC"/>
              <w:rPr>
                <w:lang w:eastAsia="en-US"/>
              </w:rPr>
            </w:pPr>
            <w:r w:rsidRPr="00F511A5">
              <w:rPr>
                <w:lang w:eastAsia="en-US"/>
              </w:rPr>
              <w:t>0.3.0</w:t>
            </w:r>
          </w:p>
        </w:tc>
      </w:tr>
      <w:tr w:rsidR="005979E7" w:rsidRPr="00F511A5" w14:paraId="6CB35FA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764D07"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75DD95"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C28760" w14:textId="77777777" w:rsidR="005979E7" w:rsidRPr="00F511A5" w:rsidRDefault="005979E7" w:rsidP="00F17634">
            <w:pPr>
              <w:pStyle w:val="TAC"/>
              <w:rPr>
                <w:lang w:eastAsia="en-US"/>
              </w:rPr>
            </w:pPr>
            <w:r w:rsidRPr="00F511A5">
              <w:rPr>
                <w:lang w:eastAsia="en-US"/>
              </w:rPr>
              <w:t>R5-181998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D05D72"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9DA3B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9ECAB9"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D3DEDE" w14:textId="77777777" w:rsidR="005979E7" w:rsidRPr="00F511A5" w:rsidRDefault="005979E7" w:rsidP="00F17634">
            <w:pPr>
              <w:pStyle w:val="TAL"/>
              <w:rPr>
                <w:lang w:eastAsia="en-US"/>
              </w:rPr>
            </w:pPr>
            <w:r w:rsidRPr="00F511A5">
              <w:rPr>
                <w:lang w:eastAsia="en-US"/>
              </w:rPr>
              <w:t>Addition of new NR RLC test case 7.2.2.6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19C54F" w14:textId="77777777" w:rsidR="005979E7" w:rsidRPr="00F511A5" w:rsidRDefault="005979E7" w:rsidP="00F17634">
            <w:pPr>
              <w:pStyle w:val="TAC"/>
              <w:rPr>
                <w:lang w:eastAsia="en-US"/>
              </w:rPr>
            </w:pPr>
            <w:r w:rsidRPr="00F511A5">
              <w:rPr>
                <w:lang w:eastAsia="en-US"/>
              </w:rPr>
              <w:t>0.3.0</w:t>
            </w:r>
          </w:p>
        </w:tc>
      </w:tr>
      <w:tr w:rsidR="005979E7" w:rsidRPr="00F511A5" w14:paraId="03D758C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69A8E4"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810C38"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BE8E92" w14:textId="77777777" w:rsidR="005979E7" w:rsidRPr="00F511A5" w:rsidRDefault="005979E7" w:rsidP="00F17634">
            <w:pPr>
              <w:pStyle w:val="TAC"/>
              <w:rPr>
                <w:lang w:eastAsia="en-US"/>
              </w:rPr>
            </w:pPr>
            <w:r w:rsidRPr="00F511A5">
              <w:rPr>
                <w:lang w:eastAsia="en-US"/>
              </w:rPr>
              <w:t>R5-181999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7042CB"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BF31B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E36718"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F6B1F4" w14:textId="77777777" w:rsidR="005979E7" w:rsidRPr="00F511A5" w:rsidRDefault="005979E7" w:rsidP="00F17634">
            <w:pPr>
              <w:pStyle w:val="TAL"/>
              <w:rPr>
                <w:lang w:eastAsia="en-US"/>
              </w:rPr>
            </w:pPr>
            <w:r w:rsidRPr="00F511A5">
              <w:rPr>
                <w:lang w:eastAsia="en-US"/>
              </w:rPr>
              <w:t>Addition of new NR RLC test case 7.2.3.5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1593E4" w14:textId="77777777" w:rsidR="005979E7" w:rsidRPr="00F511A5" w:rsidRDefault="005979E7" w:rsidP="00F17634">
            <w:pPr>
              <w:pStyle w:val="TAC"/>
              <w:rPr>
                <w:lang w:eastAsia="en-US"/>
              </w:rPr>
            </w:pPr>
            <w:r w:rsidRPr="00F511A5">
              <w:rPr>
                <w:lang w:eastAsia="en-US"/>
              </w:rPr>
              <w:t>0.3.0</w:t>
            </w:r>
          </w:p>
        </w:tc>
      </w:tr>
      <w:tr w:rsidR="005979E7" w:rsidRPr="00F511A5" w14:paraId="0B6E2D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75F161"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BA18B1"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51FAEB" w14:textId="77777777" w:rsidR="005979E7" w:rsidRPr="00F511A5" w:rsidRDefault="005979E7" w:rsidP="00F17634">
            <w:pPr>
              <w:pStyle w:val="TAC"/>
              <w:rPr>
                <w:lang w:eastAsia="en-US"/>
              </w:rPr>
            </w:pPr>
            <w:r w:rsidRPr="00F511A5">
              <w:rPr>
                <w:lang w:eastAsia="en-US"/>
              </w:rPr>
              <w:t>R5-182050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13E13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B2DAC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801D86"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F9629D" w14:textId="77777777" w:rsidR="005979E7" w:rsidRPr="00F511A5" w:rsidRDefault="005979E7" w:rsidP="00F17634">
            <w:pPr>
              <w:pStyle w:val="TAL"/>
              <w:rPr>
                <w:lang w:eastAsia="en-US"/>
              </w:rPr>
            </w:pPr>
            <w:r w:rsidRPr="00F511A5">
              <w:rPr>
                <w:lang w:eastAsia="en-US"/>
              </w:rPr>
              <w:t>Addition of new NR RLC test case 7.2.2.5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48FF13" w14:textId="77777777" w:rsidR="005979E7" w:rsidRPr="00F511A5" w:rsidRDefault="005979E7" w:rsidP="00F17634">
            <w:pPr>
              <w:pStyle w:val="TAC"/>
              <w:rPr>
                <w:lang w:eastAsia="en-US"/>
              </w:rPr>
            </w:pPr>
            <w:r w:rsidRPr="00F511A5">
              <w:rPr>
                <w:lang w:eastAsia="en-US"/>
              </w:rPr>
              <w:t>0.3.0</w:t>
            </w:r>
          </w:p>
        </w:tc>
      </w:tr>
      <w:tr w:rsidR="005979E7" w:rsidRPr="00F511A5" w14:paraId="430C4F0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E010A1"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EABBB5"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2FE76E" w14:textId="77777777" w:rsidR="005979E7" w:rsidRPr="00F511A5" w:rsidRDefault="005979E7" w:rsidP="00F17634">
            <w:pPr>
              <w:pStyle w:val="TAC"/>
              <w:rPr>
                <w:lang w:eastAsia="en-US"/>
              </w:rPr>
            </w:pPr>
            <w:r w:rsidRPr="00F511A5">
              <w:rPr>
                <w:lang w:eastAsia="en-US"/>
              </w:rPr>
              <w:t>R5-182051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CE52DC"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4D8AF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D9767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A3289F" w14:textId="77777777" w:rsidR="005979E7" w:rsidRPr="00F511A5" w:rsidRDefault="005979E7" w:rsidP="00F17634">
            <w:pPr>
              <w:pStyle w:val="TAL"/>
              <w:rPr>
                <w:lang w:eastAsia="en-US"/>
              </w:rPr>
            </w:pPr>
            <w:r w:rsidRPr="00F511A5">
              <w:rPr>
                <w:lang w:eastAsia="en-US"/>
              </w:rPr>
              <w:t>Addition of new NR RLC test case 7.2.3.6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5A30BA" w14:textId="77777777" w:rsidR="005979E7" w:rsidRPr="00F511A5" w:rsidRDefault="005979E7" w:rsidP="00F17634">
            <w:pPr>
              <w:pStyle w:val="TAC"/>
              <w:rPr>
                <w:lang w:eastAsia="en-US"/>
              </w:rPr>
            </w:pPr>
            <w:r w:rsidRPr="00F511A5">
              <w:rPr>
                <w:lang w:eastAsia="en-US"/>
              </w:rPr>
              <w:t>0.3.0</w:t>
            </w:r>
          </w:p>
        </w:tc>
      </w:tr>
      <w:tr w:rsidR="005979E7" w:rsidRPr="00F511A5" w14:paraId="4794119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4071F8"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611A4D"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3AC255" w14:textId="77777777" w:rsidR="005979E7" w:rsidRPr="00F511A5" w:rsidRDefault="005979E7" w:rsidP="00F17634">
            <w:pPr>
              <w:pStyle w:val="TAC"/>
              <w:rPr>
                <w:lang w:eastAsia="en-US"/>
              </w:rPr>
            </w:pPr>
            <w:r w:rsidRPr="00F511A5">
              <w:rPr>
                <w:lang w:eastAsia="en-US"/>
              </w:rPr>
              <w:t>R5-182052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3DFFDB"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8D719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4C7404"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0BB171" w14:textId="77777777" w:rsidR="005979E7" w:rsidRPr="00F511A5" w:rsidRDefault="005979E7" w:rsidP="00F17634">
            <w:pPr>
              <w:pStyle w:val="TAL"/>
              <w:rPr>
                <w:lang w:eastAsia="en-US"/>
              </w:rPr>
            </w:pPr>
            <w:r w:rsidRPr="00F511A5">
              <w:rPr>
                <w:lang w:eastAsia="en-US"/>
              </w:rPr>
              <w:t>Addition of new NR RLC test case 7.2.3.7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A31CC8" w14:textId="77777777" w:rsidR="005979E7" w:rsidRPr="00F511A5" w:rsidRDefault="005979E7" w:rsidP="00F17634">
            <w:pPr>
              <w:pStyle w:val="TAC"/>
              <w:rPr>
                <w:lang w:eastAsia="en-US"/>
              </w:rPr>
            </w:pPr>
            <w:r w:rsidRPr="00F511A5">
              <w:rPr>
                <w:lang w:eastAsia="en-US"/>
              </w:rPr>
              <w:t>0.3.0</w:t>
            </w:r>
          </w:p>
        </w:tc>
      </w:tr>
      <w:tr w:rsidR="005979E7" w:rsidRPr="00F511A5" w14:paraId="47487C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741EFC"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D55B72"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222391" w14:textId="77777777" w:rsidR="005979E7" w:rsidRPr="00F511A5" w:rsidRDefault="005979E7" w:rsidP="00F17634">
            <w:pPr>
              <w:pStyle w:val="TAC"/>
              <w:rPr>
                <w:lang w:eastAsia="en-US"/>
              </w:rPr>
            </w:pPr>
            <w:r w:rsidRPr="00F511A5">
              <w:rPr>
                <w:lang w:eastAsia="en-US"/>
              </w:rPr>
              <w:t>R5-182053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BB54F5"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B7085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C769BC"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304EBA" w14:textId="77777777" w:rsidR="005979E7" w:rsidRPr="00F511A5" w:rsidRDefault="005979E7" w:rsidP="00F17634">
            <w:pPr>
              <w:pStyle w:val="TAL"/>
              <w:rPr>
                <w:lang w:eastAsia="en-US"/>
              </w:rPr>
            </w:pPr>
            <w:r w:rsidRPr="00F511A5">
              <w:rPr>
                <w:lang w:eastAsia="en-US"/>
              </w:rPr>
              <w:t>Addition of new NR RLC test case 7.2.3.8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49121C" w14:textId="77777777" w:rsidR="005979E7" w:rsidRPr="00F511A5" w:rsidRDefault="005979E7" w:rsidP="00F17634">
            <w:pPr>
              <w:pStyle w:val="TAC"/>
              <w:rPr>
                <w:lang w:eastAsia="en-US"/>
              </w:rPr>
            </w:pPr>
            <w:r w:rsidRPr="00F511A5">
              <w:rPr>
                <w:lang w:eastAsia="en-US"/>
              </w:rPr>
              <w:t>0.3.0</w:t>
            </w:r>
          </w:p>
        </w:tc>
      </w:tr>
      <w:tr w:rsidR="005979E7" w:rsidRPr="00F511A5" w14:paraId="61CBCC4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D00F61"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EAD7F3"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6B6BB4" w14:textId="77777777" w:rsidR="005979E7" w:rsidRPr="00F511A5" w:rsidRDefault="005979E7" w:rsidP="00F17634">
            <w:pPr>
              <w:pStyle w:val="TAC"/>
              <w:rPr>
                <w:lang w:eastAsia="en-US"/>
              </w:rPr>
            </w:pPr>
            <w:r w:rsidRPr="00F511A5">
              <w:rPr>
                <w:lang w:eastAsia="en-US"/>
              </w:rPr>
              <w:t>R5-182054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0FBDD8"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F2DF0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642941"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8F5E2E" w14:textId="77777777" w:rsidR="005979E7" w:rsidRPr="00F511A5" w:rsidRDefault="005979E7" w:rsidP="00F17634">
            <w:pPr>
              <w:pStyle w:val="TAL"/>
              <w:rPr>
                <w:lang w:eastAsia="en-US"/>
              </w:rPr>
            </w:pPr>
            <w:r w:rsidRPr="00F511A5">
              <w:rPr>
                <w:lang w:eastAsia="en-US"/>
              </w:rPr>
              <w:t>Addition of new NR RLC  test case 7.2.3.3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1CF410" w14:textId="77777777" w:rsidR="005979E7" w:rsidRPr="00F511A5" w:rsidRDefault="005979E7" w:rsidP="00F17634">
            <w:pPr>
              <w:pStyle w:val="TAC"/>
              <w:rPr>
                <w:lang w:eastAsia="en-US"/>
              </w:rPr>
            </w:pPr>
            <w:r w:rsidRPr="00F511A5">
              <w:rPr>
                <w:lang w:eastAsia="en-US"/>
              </w:rPr>
              <w:t>0.3.0</w:t>
            </w:r>
          </w:p>
        </w:tc>
      </w:tr>
      <w:tr w:rsidR="005979E7" w:rsidRPr="00F511A5" w14:paraId="0504484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6877B0"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C4881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A66698" w14:textId="77777777" w:rsidR="005979E7" w:rsidRPr="00F511A5" w:rsidRDefault="005979E7" w:rsidP="00F17634">
            <w:pPr>
              <w:pStyle w:val="TAC"/>
              <w:rPr>
                <w:lang w:eastAsia="en-US"/>
              </w:rPr>
            </w:pPr>
            <w:r w:rsidRPr="00F511A5">
              <w:rPr>
                <w:lang w:eastAsia="en-US"/>
              </w:rPr>
              <w:t>R5-182055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BADFE9"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2CCFE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2FA33C"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960CFD" w14:textId="77777777" w:rsidR="005979E7" w:rsidRPr="00F511A5" w:rsidRDefault="005979E7" w:rsidP="00F17634">
            <w:pPr>
              <w:pStyle w:val="TAL"/>
              <w:rPr>
                <w:lang w:eastAsia="en-US"/>
              </w:rPr>
            </w:pPr>
            <w:r w:rsidRPr="00F511A5">
              <w:rPr>
                <w:lang w:eastAsia="en-US"/>
              </w:rPr>
              <w:t>Addition of new NR RLC  test case 7.2.3.4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7D17BC" w14:textId="77777777" w:rsidR="005979E7" w:rsidRPr="00F511A5" w:rsidRDefault="005979E7" w:rsidP="00F17634">
            <w:pPr>
              <w:pStyle w:val="TAC"/>
              <w:rPr>
                <w:lang w:eastAsia="en-US"/>
              </w:rPr>
            </w:pPr>
            <w:r w:rsidRPr="00F511A5">
              <w:rPr>
                <w:lang w:eastAsia="en-US"/>
              </w:rPr>
              <w:t>0.3.0</w:t>
            </w:r>
          </w:p>
        </w:tc>
      </w:tr>
      <w:tr w:rsidR="005979E7" w:rsidRPr="00F511A5" w14:paraId="0BA25D0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54F853"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C754A8" w14:textId="77777777" w:rsidR="005979E7" w:rsidRPr="00F511A5" w:rsidRDefault="005979E7" w:rsidP="00F17634">
            <w:pPr>
              <w:pStyle w:val="TAC"/>
              <w:rPr>
                <w:lang w:eastAsia="en-US"/>
              </w:rPr>
            </w:pPr>
            <w:r w:rsidRPr="00F511A5">
              <w:rPr>
                <w:lang w:eastAsia="en-US"/>
              </w:rPr>
              <w:t>RAN5#2-</w:t>
            </w:r>
            <w:r w:rsidRPr="00F511A5">
              <w:rPr>
                <w:lang w:eastAsia="en-US"/>
              </w:rPr>
              <w:lastRenderedPageBreak/>
              <w:t>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0775F7" w14:textId="77777777" w:rsidR="005979E7" w:rsidRPr="00F511A5" w:rsidRDefault="005979E7" w:rsidP="00F17634">
            <w:pPr>
              <w:pStyle w:val="TAC"/>
              <w:rPr>
                <w:lang w:eastAsia="en-US"/>
              </w:rPr>
            </w:pPr>
            <w:r w:rsidRPr="00F511A5">
              <w:rPr>
                <w:lang w:eastAsia="en-US"/>
              </w:rPr>
              <w:lastRenderedPageBreak/>
              <w:t>R5-182056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4562C4"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EAD17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72C162"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71AFCE" w14:textId="77777777" w:rsidR="005979E7" w:rsidRPr="00F511A5" w:rsidRDefault="005979E7" w:rsidP="00F17634">
            <w:pPr>
              <w:pStyle w:val="TAL"/>
              <w:rPr>
                <w:lang w:eastAsia="en-US"/>
              </w:rPr>
            </w:pPr>
            <w:r w:rsidRPr="00F511A5">
              <w:rPr>
                <w:lang w:eastAsia="en-US"/>
              </w:rPr>
              <w:t>Addition of new NR RRC test case 8.2.3.9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725E8F" w14:textId="77777777" w:rsidR="005979E7" w:rsidRPr="00F511A5" w:rsidRDefault="005979E7" w:rsidP="00F17634">
            <w:pPr>
              <w:pStyle w:val="TAC"/>
              <w:rPr>
                <w:lang w:eastAsia="en-US"/>
              </w:rPr>
            </w:pPr>
            <w:r w:rsidRPr="00F511A5">
              <w:rPr>
                <w:lang w:eastAsia="en-US"/>
              </w:rPr>
              <w:t>0.3.0</w:t>
            </w:r>
          </w:p>
        </w:tc>
      </w:tr>
      <w:tr w:rsidR="005979E7" w:rsidRPr="00F511A5" w14:paraId="718DB5F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D6CD05"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843AF8"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D70334" w14:textId="77777777" w:rsidR="005979E7" w:rsidRPr="00F511A5" w:rsidRDefault="005979E7" w:rsidP="00F17634">
            <w:pPr>
              <w:pStyle w:val="TAC"/>
              <w:rPr>
                <w:lang w:eastAsia="en-US"/>
              </w:rPr>
            </w:pPr>
            <w:r w:rsidRPr="00F511A5">
              <w:rPr>
                <w:lang w:eastAsia="en-US"/>
              </w:rPr>
              <w:t>R5-182057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A2A3D4"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73CFD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FA0E94"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0E0D93" w14:textId="77777777" w:rsidR="005979E7" w:rsidRPr="00F511A5" w:rsidRDefault="005979E7" w:rsidP="00F17634">
            <w:pPr>
              <w:pStyle w:val="TAL"/>
              <w:rPr>
                <w:lang w:eastAsia="en-US"/>
              </w:rPr>
            </w:pPr>
            <w:r w:rsidRPr="00F511A5">
              <w:rPr>
                <w:lang w:eastAsia="en-US"/>
              </w:rPr>
              <w:t>Addition of new NR RRC test case 8.2.3.10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2B70A7" w14:textId="77777777" w:rsidR="005979E7" w:rsidRPr="00F511A5" w:rsidRDefault="005979E7" w:rsidP="00F17634">
            <w:pPr>
              <w:pStyle w:val="TAC"/>
              <w:rPr>
                <w:lang w:eastAsia="en-US"/>
              </w:rPr>
            </w:pPr>
            <w:r w:rsidRPr="00F511A5">
              <w:rPr>
                <w:lang w:eastAsia="en-US"/>
              </w:rPr>
              <w:t>0.3.0</w:t>
            </w:r>
          </w:p>
        </w:tc>
      </w:tr>
      <w:tr w:rsidR="005979E7" w:rsidRPr="00F511A5" w14:paraId="568BCB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8ADC3C"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2FCE6D"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0F0343" w14:textId="77777777" w:rsidR="005979E7" w:rsidRPr="00F511A5" w:rsidRDefault="005979E7" w:rsidP="00F17634">
            <w:pPr>
              <w:pStyle w:val="TAC"/>
              <w:rPr>
                <w:lang w:eastAsia="en-US"/>
              </w:rPr>
            </w:pPr>
            <w:r w:rsidRPr="00F511A5">
              <w:rPr>
                <w:lang w:eastAsia="en-US"/>
              </w:rPr>
              <w:t>R5-182058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FD0F1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3982F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62C0E8"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8F6970" w14:textId="77777777" w:rsidR="005979E7" w:rsidRPr="00F511A5" w:rsidRDefault="005979E7" w:rsidP="00F17634">
            <w:pPr>
              <w:pStyle w:val="TAL"/>
              <w:rPr>
                <w:lang w:eastAsia="en-US"/>
              </w:rPr>
            </w:pPr>
            <w:r w:rsidRPr="00F511A5">
              <w:rPr>
                <w:lang w:eastAsia="en-US"/>
              </w:rPr>
              <w:t>Addition of new NR RRC test case 8.2.3.11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CCA968" w14:textId="77777777" w:rsidR="005979E7" w:rsidRPr="00F511A5" w:rsidRDefault="005979E7" w:rsidP="00F17634">
            <w:pPr>
              <w:pStyle w:val="TAC"/>
              <w:rPr>
                <w:lang w:eastAsia="en-US"/>
              </w:rPr>
            </w:pPr>
            <w:r w:rsidRPr="00F511A5">
              <w:rPr>
                <w:lang w:eastAsia="en-US"/>
              </w:rPr>
              <w:t>0.3.0</w:t>
            </w:r>
          </w:p>
        </w:tc>
      </w:tr>
      <w:tr w:rsidR="005979E7" w:rsidRPr="00F511A5" w14:paraId="494E109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1298D3"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7DA7B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985293" w14:textId="77777777" w:rsidR="005979E7" w:rsidRPr="00F511A5" w:rsidRDefault="005979E7" w:rsidP="00F17634">
            <w:pPr>
              <w:pStyle w:val="TAC"/>
              <w:rPr>
                <w:lang w:eastAsia="en-US"/>
              </w:rPr>
            </w:pPr>
            <w:r w:rsidRPr="00F511A5">
              <w:rPr>
                <w:lang w:eastAsia="en-US"/>
              </w:rPr>
              <w:t>R5-182059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A4C099"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87D81E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EC557A"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9800C3" w14:textId="77777777" w:rsidR="005979E7" w:rsidRPr="00F511A5" w:rsidRDefault="005979E7" w:rsidP="00F17634">
            <w:pPr>
              <w:pStyle w:val="TAL"/>
              <w:rPr>
                <w:lang w:eastAsia="en-US"/>
              </w:rPr>
            </w:pPr>
            <w:r w:rsidRPr="00F511A5">
              <w:rPr>
                <w:lang w:eastAsia="en-US"/>
              </w:rPr>
              <w:t>Addition of new NR RRC test case 8.2.3.12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6211B5" w14:textId="77777777" w:rsidR="005979E7" w:rsidRPr="00F511A5" w:rsidRDefault="005979E7" w:rsidP="00F17634">
            <w:pPr>
              <w:pStyle w:val="TAC"/>
              <w:rPr>
                <w:lang w:eastAsia="en-US"/>
              </w:rPr>
            </w:pPr>
            <w:r w:rsidRPr="00F511A5">
              <w:rPr>
                <w:lang w:eastAsia="en-US"/>
              </w:rPr>
              <w:t>0.3.0</w:t>
            </w:r>
          </w:p>
        </w:tc>
      </w:tr>
      <w:tr w:rsidR="005979E7" w:rsidRPr="00F511A5" w14:paraId="2AED707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DE4CE9"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39765D"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7EA0F4" w14:textId="77777777" w:rsidR="005979E7" w:rsidRPr="00F511A5" w:rsidRDefault="005979E7" w:rsidP="00F17634">
            <w:pPr>
              <w:pStyle w:val="TAC"/>
              <w:rPr>
                <w:lang w:eastAsia="en-US"/>
              </w:rPr>
            </w:pPr>
            <w:r w:rsidRPr="00F511A5">
              <w:rPr>
                <w:lang w:eastAsia="en-US"/>
              </w:rPr>
              <w:t>R5-182060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F1A24F"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EC794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F67F8D"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88125F" w14:textId="77777777" w:rsidR="005979E7" w:rsidRPr="00F511A5" w:rsidRDefault="005979E7" w:rsidP="00F17634">
            <w:pPr>
              <w:pStyle w:val="TAL"/>
              <w:rPr>
                <w:lang w:eastAsia="en-US"/>
              </w:rPr>
            </w:pPr>
            <w:r w:rsidRPr="00F511A5">
              <w:rPr>
                <w:lang w:eastAsia="en-US"/>
              </w:rPr>
              <w:t>Correction to MAC test case 7.1.2.1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35B1A9" w14:textId="77777777" w:rsidR="005979E7" w:rsidRPr="00F511A5" w:rsidRDefault="005979E7" w:rsidP="00F17634">
            <w:pPr>
              <w:pStyle w:val="TAC"/>
              <w:rPr>
                <w:lang w:eastAsia="en-US"/>
              </w:rPr>
            </w:pPr>
            <w:r w:rsidRPr="00F511A5">
              <w:rPr>
                <w:lang w:eastAsia="en-US"/>
              </w:rPr>
              <w:t>0.3.0</w:t>
            </w:r>
          </w:p>
        </w:tc>
      </w:tr>
      <w:tr w:rsidR="005979E7" w:rsidRPr="00F511A5" w14:paraId="33B18E5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017247"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8A0C33"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02C47D" w14:textId="77777777" w:rsidR="005979E7" w:rsidRPr="00F511A5" w:rsidRDefault="005979E7" w:rsidP="00F17634">
            <w:pPr>
              <w:pStyle w:val="TAC"/>
              <w:rPr>
                <w:lang w:eastAsia="en-US"/>
              </w:rPr>
            </w:pPr>
            <w:r w:rsidRPr="00F511A5">
              <w:rPr>
                <w:lang w:eastAsia="en-US"/>
              </w:rPr>
              <w:t>R5-182061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38BF95"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1A9E9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43743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CEBFB1" w14:textId="77777777" w:rsidR="005979E7" w:rsidRPr="00F511A5" w:rsidRDefault="005979E7" w:rsidP="00F17634">
            <w:pPr>
              <w:pStyle w:val="TAL"/>
              <w:rPr>
                <w:lang w:eastAsia="en-US"/>
              </w:rPr>
            </w:pPr>
            <w:r w:rsidRPr="00F511A5">
              <w:rPr>
                <w:lang w:eastAsia="en-US"/>
              </w:rPr>
              <w:t>Addition of new NR RRC test case 8.2.3.19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9CD558" w14:textId="77777777" w:rsidR="005979E7" w:rsidRPr="00F511A5" w:rsidRDefault="005979E7" w:rsidP="00F17634">
            <w:pPr>
              <w:pStyle w:val="TAC"/>
              <w:rPr>
                <w:lang w:eastAsia="en-US"/>
              </w:rPr>
            </w:pPr>
            <w:r w:rsidRPr="00F511A5">
              <w:rPr>
                <w:lang w:eastAsia="en-US"/>
              </w:rPr>
              <w:t>0.3.0</w:t>
            </w:r>
          </w:p>
        </w:tc>
      </w:tr>
      <w:tr w:rsidR="005979E7" w:rsidRPr="00F511A5" w14:paraId="09A7C2C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ADDBA5"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D02C72"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45F3A5" w14:textId="77777777" w:rsidR="005979E7" w:rsidRPr="00F511A5" w:rsidRDefault="005979E7" w:rsidP="00F17634">
            <w:pPr>
              <w:pStyle w:val="TAC"/>
              <w:rPr>
                <w:lang w:eastAsia="en-US"/>
              </w:rPr>
            </w:pPr>
            <w:r w:rsidRPr="00F511A5">
              <w:rPr>
                <w:lang w:eastAsia="en-US"/>
              </w:rPr>
              <w:t>R5-182076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A0DFC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B693A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4BB293"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0EBF17" w14:textId="77777777" w:rsidR="005979E7" w:rsidRPr="00F511A5" w:rsidRDefault="005979E7" w:rsidP="00F17634">
            <w:pPr>
              <w:pStyle w:val="TAL"/>
              <w:rPr>
                <w:lang w:eastAsia="en-US"/>
              </w:rPr>
            </w:pPr>
            <w:r w:rsidRPr="00F511A5">
              <w:rPr>
                <w:lang w:eastAsia="en-US"/>
              </w:rPr>
              <w:t>5GS PDCP Test case 7.3.4.1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C5C1C7" w14:textId="77777777" w:rsidR="005979E7" w:rsidRPr="00F511A5" w:rsidRDefault="005979E7" w:rsidP="00F17634">
            <w:pPr>
              <w:pStyle w:val="TAC"/>
              <w:rPr>
                <w:lang w:eastAsia="en-US"/>
              </w:rPr>
            </w:pPr>
            <w:r w:rsidRPr="00F511A5">
              <w:rPr>
                <w:lang w:eastAsia="en-US"/>
              </w:rPr>
              <w:t>0.3.0</w:t>
            </w:r>
          </w:p>
        </w:tc>
      </w:tr>
      <w:tr w:rsidR="005979E7" w:rsidRPr="00F511A5" w14:paraId="2C72D5D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E79A05"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0C69DC"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461807" w14:textId="77777777" w:rsidR="005979E7" w:rsidRPr="00F511A5" w:rsidRDefault="005979E7" w:rsidP="00F17634">
            <w:pPr>
              <w:pStyle w:val="TAC"/>
              <w:rPr>
                <w:lang w:eastAsia="en-US"/>
              </w:rPr>
            </w:pPr>
            <w:r w:rsidRPr="00F511A5">
              <w:rPr>
                <w:lang w:eastAsia="en-US"/>
              </w:rPr>
              <w:t>R5-182077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14AF18"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8DEA6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677F70"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90C0BC" w14:textId="77777777" w:rsidR="005979E7" w:rsidRPr="00F511A5" w:rsidRDefault="005979E7" w:rsidP="00F17634">
            <w:pPr>
              <w:pStyle w:val="TAL"/>
              <w:rPr>
                <w:lang w:eastAsia="en-US"/>
              </w:rPr>
            </w:pPr>
            <w:r w:rsidRPr="00F511A5">
              <w:rPr>
                <w:lang w:eastAsia="en-US"/>
              </w:rPr>
              <w:t>5GS PDCP Test case 7.3.5.4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3EA5FF" w14:textId="77777777" w:rsidR="005979E7" w:rsidRPr="00F511A5" w:rsidRDefault="005979E7" w:rsidP="00F17634">
            <w:pPr>
              <w:pStyle w:val="TAC"/>
              <w:rPr>
                <w:lang w:eastAsia="en-US"/>
              </w:rPr>
            </w:pPr>
            <w:r w:rsidRPr="00F511A5">
              <w:rPr>
                <w:lang w:eastAsia="en-US"/>
              </w:rPr>
              <w:t>0.3.0</w:t>
            </w:r>
          </w:p>
        </w:tc>
      </w:tr>
      <w:tr w:rsidR="005979E7" w:rsidRPr="00F511A5" w14:paraId="34C3373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839941"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9B279E"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4BC831" w14:textId="77777777" w:rsidR="005979E7" w:rsidRPr="00F511A5" w:rsidRDefault="005979E7" w:rsidP="00F17634">
            <w:pPr>
              <w:pStyle w:val="TAC"/>
              <w:rPr>
                <w:lang w:eastAsia="en-US"/>
              </w:rPr>
            </w:pPr>
            <w:r w:rsidRPr="00F511A5">
              <w:rPr>
                <w:lang w:eastAsia="en-US"/>
              </w:rPr>
              <w:t>R5-182078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4BD9F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F4B9B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862A33"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0DDCB1" w14:textId="77777777" w:rsidR="005979E7" w:rsidRPr="00F511A5" w:rsidRDefault="005979E7" w:rsidP="00F17634">
            <w:pPr>
              <w:pStyle w:val="TAL"/>
              <w:rPr>
                <w:lang w:eastAsia="en-US"/>
              </w:rPr>
            </w:pPr>
            <w:r w:rsidRPr="00F511A5">
              <w:rPr>
                <w:lang w:eastAsia="en-US"/>
              </w:rPr>
              <w:t>5GS RLC test case 7.2.3.11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D83702" w14:textId="77777777" w:rsidR="005979E7" w:rsidRPr="00F511A5" w:rsidRDefault="005979E7" w:rsidP="00F17634">
            <w:pPr>
              <w:pStyle w:val="TAC"/>
              <w:rPr>
                <w:lang w:eastAsia="en-US"/>
              </w:rPr>
            </w:pPr>
            <w:r w:rsidRPr="00F511A5">
              <w:rPr>
                <w:lang w:eastAsia="en-US"/>
              </w:rPr>
              <w:t>0.3.0</w:t>
            </w:r>
          </w:p>
        </w:tc>
      </w:tr>
      <w:tr w:rsidR="005979E7" w:rsidRPr="00F511A5" w14:paraId="2F70A5D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2A43F9"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7E7F20"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DFB607" w14:textId="77777777" w:rsidR="005979E7" w:rsidRPr="00F511A5" w:rsidRDefault="005979E7" w:rsidP="00F17634">
            <w:pPr>
              <w:pStyle w:val="TAC"/>
              <w:rPr>
                <w:lang w:eastAsia="en-US"/>
              </w:rPr>
            </w:pPr>
            <w:r w:rsidRPr="00F511A5">
              <w:rPr>
                <w:lang w:eastAsia="en-US"/>
              </w:rPr>
              <w:t>R5-182079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572EB7"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A80C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E90C0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7FE414" w14:textId="77777777" w:rsidR="005979E7" w:rsidRPr="00F511A5" w:rsidRDefault="005979E7" w:rsidP="00F17634">
            <w:pPr>
              <w:pStyle w:val="TAL"/>
              <w:rPr>
                <w:lang w:eastAsia="en-US"/>
              </w:rPr>
            </w:pPr>
            <w:r w:rsidRPr="00F511A5">
              <w:rPr>
                <w:lang w:eastAsia="en-US"/>
              </w:rPr>
              <w:t>5GS RLC test case 7.2.3.12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5DA42F" w14:textId="77777777" w:rsidR="005979E7" w:rsidRPr="00F511A5" w:rsidRDefault="005979E7" w:rsidP="00F17634">
            <w:pPr>
              <w:pStyle w:val="TAC"/>
              <w:rPr>
                <w:lang w:eastAsia="en-US"/>
              </w:rPr>
            </w:pPr>
            <w:r w:rsidRPr="00F511A5">
              <w:rPr>
                <w:lang w:eastAsia="en-US"/>
              </w:rPr>
              <w:t>0.3.0</w:t>
            </w:r>
          </w:p>
        </w:tc>
      </w:tr>
      <w:tr w:rsidR="005979E7" w:rsidRPr="00F511A5" w14:paraId="3EE671F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982D2A"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094CDE"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D6CBB8" w14:textId="77777777" w:rsidR="005979E7" w:rsidRPr="00F511A5" w:rsidRDefault="005979E7" w:rsidP="00F17634">
            <w:pPr>
              <w:pStyle w:val="TAC"/>
              <w:rPr>
                <w:lang w:eastAsia="en-US"/>
              </w:rPr>
            </w:pPr>
            <w:r w:rsidRPr="00F511A5">
              <w:rPr>
                <w:lang w:eastAsia="en-US"/>
              </w:rPr>
              <w:t>R5-182080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524157"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A164D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A796AE"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4C589E" w14:textId="77777777" w:rsidR="005979E7" w:rsidRPr="00F511A5" w:rsidRDefault="005979E7" w:rsidP="00F17634">
            <w:pPr>
              <w:pStyle w:val="TAL"/>
              <w:rPr>
                <w:lang w:eastAsia="en-US"/>
              </w:rPr>
            </w:pPr>
            <w:r w:rsidRPr="00F511A5">
              <w:rPr>
                <w:lang w:eastAsia="en-US"/>
              </w:rPr>
              <w:t>Addition of new NR RRC  test case 8.2.3.7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F08335" w14:textId="77777777" w:rsidR="005979E7" w:rsidRPr="00F511A5" w:rsidRDefault="005979E7" w:rsidP="00F17634">
            <w:pPr>
              <w:pStyle w:val="TAC"/>
              <w:rPr>
                <w:lang w:eastAsia="en-US"/>
              </w:rPr>
            </w:pPr>
            <w:r w:rsidRPr="00F511A5">
              <w:rPr>
                <w:lang w:eastAsia="en-US"/>
              </w:rPr>
              <w:t>0.3.0</w:t>
            </w:r>
          </w:p>
        </w:tc>
      </w:tr>
      <w:tr w:rsidR="005979E7" w:rsidRPr="00F511A5" w14:paraId="1A44B4F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AF690D"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5DDA69"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90BAF3" w14:textId="77777777" w:rsidR="005979E7" w:rsidRPr="00F511A5" w:rsidRDefault="005979E7" w:rsidP="00F17634">
            <w:pPr>
              <w:pStyle w:val="TAC"/>
              <w:rPr>
                <w:lang w:eastAsia="en-US"/>
              </w:rPr>
            </w:pPr>
            <w:r w:rsidRPr="00F511A5">
              <w:rPr>
                <w:lang w:eastAsia="en-US"/>
              </w:rPr>
              <w:t>R5-182081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60B6B9"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4EA4C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13803E"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2B953B" w14:textId="77777777" w:rsidR="005979E7" w:rsidRPr="00F511A5" w:rsidRDefault="005979E7" w:rsidP="00F17634">
            <w:pPr>
              <w:pStyle w:val="TAL"/>
              <w:rPr>
                <w:lang w:eastAsia="en-US"/>
              </w:rPr>
            </w:pPr>
            <w:r w:rsidRPr="00F511A5">
              <w:rPr>
                <w:lang w:eastAsia="en-US"/>
              </w:rPr>
              <w:t>Addition of new NR RLC test case 7.2.2.3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08AF94" w14:textId="77777777" w:rsidR="005979E7" w:rsidRPr="00F511A5" w:rsidRDefault="005979E7" w:rsidP="00F17634">
            <w:pPr>
              <w:pStyle w:val="TAC"/>
              <w:rPr>
                <w:lang w:eastAsia="en-US"/>
              </w:rPr>
            </w:pPr>
            <w:r w:rsidRPr="00F511A5">
              <w:rPr>
                <w:lang w:eastAsia="en-US"/>
              </w:rPr>
              <w:t>0.3.0</w:t>
            </w:r>
          </w:p>
        </w:tc>
      </w:tr>
      <w:tr w:rsidR="005979E7" w:rsidRPr="00F511A5" w14:paraId="2E24A21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DFD075"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4CF917"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FCA001" w14:textId="77777777" w:rsidR="005979E7" w:rsidRPr="00F511A5" w:rsidRDefault="005979E7" w:rsidP="00F17634">
            <w:pPr>
              <w:pStyle w:val="TAC"/>
              <w:rPr>
                <w:lang w:eastAsia="en-US"/>
              </w:rPr>
            </w:pPr>
            <w:r w:rsidRPr="00F511A5">
              <w:rPr>
                <w:lang w:eastAsia="en-US"/>
              </w:rPr>
              <w:t>R5-182082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930620"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5EE99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3347E8"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5A35CC" w14:textId="77777777" w:rsidR="005979E7" w:rsidRPr="00F511A5" w:rsidRDefault="005979E7" w:rsidP="00F17634">
            <w:pPr>
              <w:pStyle w:val="TAL"/>
              <w:rPr>
                <w:lang w:eastAsia="en-US"/>
              </w:rPr>
            </w:pPr>
            <w:r w:rsidRPr="00F511A5">
              <w:rPr>
                <w:lang w:eastAsia="en-US"/>
              </w:rPr>
              <w:t>Addition of new NR RLC test case 7.2.2.4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CE9486" w14:textId="77777777" w:rsidR="005979E7" w:rsidRPr="00F511A5" w:rsidRDefault="005979E7" w:rsidP="00F17634">
            <w:pPr>
              <w:pStyle w:val="TAC"/>
              <w:rPr>
                <w:lang w:eastAsia="en-US"/>
              </w:rPr>
            </w:pPr>
            <w:r w:rsidRPr="00F511A5">
              <w:rPr>
                <w:lang w:eastAsia="en-US"/>
              </w:rPr>
              <w:t>0.3.0</w:t>
            </w:r>
          </w:p>
        </w:tc>
      </w:tr>
      <w:tr w:rsidR="005979E7" w:rsidRPr="00F511A5" w14:paraId="02C99B7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6BE64F"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6F523F"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B303CA" w14:textId="77777777" w:rsidR="005979E7" w:rsidRPr="00F511A5" w:rsidRDefault="005979E7" w:rsidP="00F17634">
            <w:pPr>
              <w:pStyle w:val="TAC"/>
              <w:rPr>
                <w:lang w:eastAsia="en-US"/>
              </w:rPr>
            </w:pPr>
            <w:r w:rsidRPr="00F511A5">
              <w:rPr>
                <w:lang w:eastAsia="en-US"/>
              </w:rPr>
              <w:t>R5-182083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A55278"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59A9A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CD257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23CF07" w14:textId="77777777" w:rsidR="005979E7" w:rsidRPr="00F511A5" w:rsidRDefault="005979E7" w:rsidP="00F17634">
            <w:pPr>
              <w:pStyle w:val="TAL"/>
              <w:rPr>
                <w:lang w:eastAsia="en-US"/>
              </w:rPr>
            </w:pPr>
            <w:r w:rsidRPr="00F511A5">
              <w:rPr>
                <w:lang w:eastAsia="en-US"/>
              </w:rPr>
              <w:t>Addition of new NR RRC test case 8.2.3.17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CA1663" w14:textId="77777777" w:rsidR="005979E7" w:rsidRPr="00F511A5" w:rsidRDefault="005979E7" w:rsidP="00F17634">
            <w:pPr>
              <w:pStyle w:val="TAC"/>
              <w:rPr>
                <w:lang w:eastAsia="en-US"/>
              </w:rPr>
            </w:pPr>
            <w:r w:rsidRPr="00F511A5">
              <w:rPr>
                <w:lang w:eastAsia="en-US"/>
              </w:rPr>
              <w:t>0.3.0</w:t>
            </w:r>
          </w:p>
        </w:tc>
      </w:tr>
      <w:tr w:rsidR="005979E7" w:rsidRPr="00F511A5" w14:paraId="65333C9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5D4932"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CDC269"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A7E5F1" w14:textId="77777777" w:rsidR="005979E7" w:rsidRPr="00F511A5" w:rsidRDefault="005979E7" w:rsidP="00F17634">
            <w:pPr>
              <w:pStyle w:val="TAC"/>
              <w:rPr>
                <w:lang w:eastAsia="en-US"/>
              </w:rPr>
            </w:pPr>
            <w:r w:rsidRPr="00F511A5">
              <w:rPr>
                <w:lang w:eastAsia="en-US"/>
              </w:rPr>
              <w:t>R5-182085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2D14CC"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83A7D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C9ECFC"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95387E" w14:textId="77777777" w:rsidR="005979E7" w:rsidRPr="00F511A5" w:rsidRDefault="005979E7" w:rsidP="00F17634">
            <w:pPr>
              <w:pStyle w:val="TAL"/>
              <w:rPr>
                <w:lang w:eastAsia="en-US"/>
              </w:rPr>
            </w:pPr>
            <w:r w:rsidRPr="00F511A5">
              <w:rPr>
                <w:lang w:eastAsia="en-US"/>
              </w:rPr>
              <w:t>Correction to PDCP integrity protection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A51568" w14:textId="77777777" w:rsidR="005979E7" w:rsidRPr="00F511A5" w:rsidRDefault="005979E7" w:rsidP="00F17634">
            <w:pPr>
              <w:pStyle w:val="TAC"/>
              <w:rPr>
                <w:lang w:eastAsia="en-US"/>
              </w:rPr>
            </w:pPr>
            <w:r w:rsidRPr="00F511A5">
              <w:rPr>
                <w:lang w:eastAsia="en-US"/>
              </w:rPr>
              <w:t>0.3.0</w:t>
            </w:r>
          </w:p>
        </w:tc>
      </w:tr>
      <w:tr w:rsidR="005979E7" w:rsidRPr="00F511A5" w14:paraId="5EE201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A8C9AA"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4D8A46"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BE81A9" w14:textId="77777777" w:rsidR="005979E7" w:rsidRPr="00F511A5" w:rsidRDefault="005979E7" w:rsidP="00F17634">
            <w:pPr>
              <w:pStyle w:val="TAC"/>
              <w:rPr>
                <w:lang w:eastAsia="en-US"/>
              </w:rPr>
            </w:pPr>
            <w:r w:rsidRPr="00F511A5">
              <w:rPr>
                <w:lang w:eastAsia="en-US"/>
              </w:rPr>
              <w:t>R5-182089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810F4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3308C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E598A9"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1E4C5B" w14:textId="77777777" w:rsidR="005979E7" w:rsidRPr="00F511A5" w:rsidRDefault="005979E7" w:rsidP="00F17634">
            <w:pPr>
              <w:pStyle w:val="TAL"/>
              <w:rPr>
                <w:lang w:eastAsia="en-US"/>
              </w:rPr>
            </w:pPr>
            <w:r w:rsidRPr="00F511A5">
              <w:rPr>
                <w:lang w:eastAsia="en-US"/>
              </w:rPr>
              <w:t>5GS RRC TC 8.2.5.5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642B68" w14:textId="77777777" w:rsidR="005979E7" w:rsidRPr="00F511A5" w:rsidRDefault="005979E7" w:rsidP="00F17634">
            <w:pPr>
              <w:pStyle w:val="TAC"/>
              <w:rPr>
                <w:lang w:eastAsia="en-US"/>
              </w:rPr>
            </w:pPr>
            <w:r w:rsidRPr="00F511A5">
              <w:rPr>
                <w:lang w:eastAsia="en-US"/>
              </w:rPr>
              <w:t>0.3.0</w:t>
            </w:r>
          </w:p>
        </w:tc>
      </w:tr>
      <w:tr w:rsidR="005979E7" w:rsidRPr="00F511A5" w14:paraId="433F323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581275"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C8CA2E"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00F89E" w14:textId="77777777" w:rsidR="005979E7" w:rsidRPr="00F511A5" w:rsidRDefault="005979E7" w:rsidP="00F17634">
            <w:pPr>
              <w:pStyle w:val="TAC"/>
              <w:rPr>
                <w:lang w:eastAsia="en-US"/>
              </w:rPr>
            </w:pPr>
            <w:r w:rsidRPr="00F511A5">
              <w:rPr>
                <w:lang w:eastAsia="en-US"/>
              </w:rPr>
              <w:t>R5-182100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4E77D2"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57BCD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F5215B"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0D8D4D" w14:textId="77777777" w:rsidR="005979E7" w:rsidRPr="00F511A5" w:rsidRDefault="005979E7" w:rsidP="00F17634">
            <w:pPr>
              <w:pStyle w:val="TAL"/>
              <w:rPr>
                <w:lang w:eastAsia="en-US"/>
              </w:rPr>
            </w:pPr>
            <w:r w:rsidRPr="00F511A5">
              <w:rPr>
                <w:lang w:eastAsia="en-US"/>
              </w:rPr>
              <w:t>5GS RRC TC 8.2.5.6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F2BCBB" w14:textId="77777777" w:rsidR="005979E7" w:rsidRPr="00F511A5" w:rsidRDefault="005979E7" w:rsidP="00F17634">
            <w:pPr>
              <w:pStyle w:val="TAC"/>
              <w:rPr>
                <w:lang w:eastAsia="en-US"/>
              </w:rPr>
            </w:pPr>
            <w:r w:rsidRPr="00F511A5">
              <w:rPr>
                <w:lang w:eastAsia="en-US"/>
              </w:rPr>
              <w:t>0.3.0</w:t>
            </w:r>
          </w:p>
        </w:tc>
      </w:tr>
      <w:tr w:rsidR="005979E7" w:rsidRPr="00F511A5" w14:paraId="6470AC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76517A"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20ABEE"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70B7E7" w14:textId="77777777" w:rsidR="005979E7" w:rsidRPr="00F511A5" w:rsidRDefault="005979E7" w:rsidP="00F17634">
            <w:pPr>
              <w:pStyle w:val="TAC"/>
              <w:rPr>
                <w:lang w:eastAsia="en-US"/>
              </w:rPr>
            </w:pPr>
            <w:r w:rsidRPr="00F511A5">
              <w:rPr>
                <w:lang w:eastAsia="en-US"/>
              </w:rPr>
              <w:t>R5-182101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4C0F15"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EB5D5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689BBC"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2B5FEE" w14:textId="77777777" w:rsidR="005979E7" w:rsidRPr="00F511A5" w:rsidRDefault="005979E7" w:rsidP="00F17634">
            <w:pPr>
              <w:pStyle w:val="TAL"/>
              <w:rPr>
                <w:lang w:eastAsia="en-US"/>
              </w:rPr>
            </w:pPr>
            <w:r w:rsidRPr="00F511A5">
              <w:rPr>
                <w:lang w:eastAsia="en-US"/>
              </w:rPr>
              <w:t>5GS RRC TC 8.2.5.7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A0BDED6" w14:textId="77777777" w:rsidR="005979E7" w:rsidRPr="00F511A5" w:rsidRDefault="005979E7" w:rsidP="00F17634">
            <w:pPr>
              <w:pStyle w:val="TAC"/>
              <w:rPr>
                <w:lang w:eastAsia="en-US"/>
              </w:rPr>
            </w:pPr>
            <w:r w:rsidRPr="00F511A5">
              <w:rPr>
                <w:lang w:eastAsia="en-US"/>
              </w:rPr>
              <w:t>0.3.0</w:t>
            </w:r>
          </w:p>
        </w:tc>
      </w:tr>
      <w:tr w:rsidR="005979E7" w:rsidRPr="00F511A5" w14:paraId="3F4EE40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95C45F"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9B5A9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EFF44D" w14:textId="77777777" w:rsidR="005979E7" w:rsidRPr="00F511A5" w:rsidRDefault="005979E7" w:rsidP="00F17634">
            <w:pPr>
              <w:pStyle w:val="TAC"/>
              <w:rPr>
                <w:lang w:eastAsia="en-US"/>
              </w:rPr>
            </w:pPr>
            <w:r w:rsidRPr="00F511A5">
              <w:rPr>
                <w:lang w:eastAsia="en-US"/>
              </w:rPr>
              <w:t>R5-182102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7C21E3"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2CDB3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E33123"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E0E93A" w14:textId="77777777" w:rsidR="005979E7" w:rsidRPr="00F511A5" w:rsidRDefault="005979E7" w:rsidP="00F17634">
            <w:pPr>
              <w:pStyle w:val="TAL"/>
              <w:rPr>
                <w:lang w:eastAsia="en-US"/>
              </w:rPr>
            </w:pPr>
            <w:r w:rsidRPr="00F511A5">
              <w:rPr>
                <w:lang w:eastAsia="en-US"/>
              </w:rPr>
              <w:t>5GS RRC TC 8.2.2.2.7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6023EB" w14:textId="77777777" w:rsidR="005979E7" w:rsidRPr="00F511A5" w:rsidRDefault="005979E7" w:rsidP="00F17634">
            <w:pPr>
              <w:pStyle w:val="TAC"/>
              <w:rPr>
                <w:lang w:eastAsia="en-US"/>
              </w:rPr>
            </w:pPr>
            <w:r w:rsidRPr="00F511A5">
              <w:rPr>
                <w:lang w:eastAsia="en-US"/>
              </w:rPr>
              <w:t>0.3.0</w:t>
            </w:r>
          </w:p>
        </w:tc>
      </w:tr>
      <w:tr w:rsidR="005979E7" w:rsidRPr="00F511A5" w14:paraId="17F189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8E0175"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DAD272"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C863A9" w14:textId="77777777" w:rsidR="005979E7" w:rsidRPr="00F511A5" w:rsidRDefault="005979E7" w:rsidP="00F17634">
            <w:pPr>
              <w:pStyle w:val="TAC"/>
              <w:rPr>
                <w:lang w:eastAsia="en-US"/>
              </w:rPr>
            </w:pPr>
            <w:r w:rsidRPr="00F511A5">
              <w:rPr>
                <w:lang w:eastAsia="en-US"/>
              </w:rPr>
              <w:t>R5-182103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A43B29"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7E7BE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63DE87"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5CAED1" w14:textId="77777777" w:rsidR="005979E7" w:rsidRPr="00F511A5" w:rsidRDefault="005979E7" w:rsidP="00F17634">
            <w:pPr>
              <w:pStyle w:val="TAL"/>
              <w:rPr>
                <w:lang w:eastAsia="en-US"/>
              </w:rPr>
            </w:pPr>
            <w:r w:rsidRPr="00F511A5">
              <w:rPr>
                <w:lang w:eastAsia="en-US"/>
              </w:rPr>
              <w:t>Corrections to RRC TC 8.2.5.1 RRC connection reconfiguration / PSCell addition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AB7698" w14:textId="77777777" w:rsidR="005979E7" w:rsidRPr="00F511A5" w:rsidRDefault="005979E7" w:rsidP="00F17634">
            <w:pPr>
              <w:pStyle w:val="TAC"/>
              <w:rPr>
                <w:lang w:eastAsia="en-US"/>
              </w:rPr>
            </w:pPr>
            <w:r w:rsidRPr="00F511A5">
              <w:rPr>
                <w:lang w:eastAsia="en-US"/>
              </w:rPr>
              <w:t>0.3.0</w:t>
            </w:r>
          </w:p>
        </w:tc>
      </w:tr>
      <w:tr w:rsidR="005979E7" w:rsidRPr="00F511A5" w14:paraId="72445A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45015F"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525CC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BEDC4B" w14:textId="77777777" w:rsidR="005979E7" w:rsidRPr="00F511A5" w:rsidRDefault="005979E7" w:rsidP="00F17634">
            <w:pPr>
              <w:pStyle w:val="TAC"/>
              <w:rPr>
                <w:lang w:eastAsia="en-US"/>
              </w:rPr>
            </w:pPr>
            <w:r w:rsidRPr="00F511A5">
              <w:rPr>
                <w:lang w:eastAsia="en-US"/>
              </w:rPr>
              <w:t>R5-182104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160F85"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5E5F3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76E0FF"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A27CB0" w14:textId="77777777" w:rsidR="005979E7" w:rsidRPr="00F511A5" w:rsidRDefault="005979E7" w:rsidP="00F17634">
            <w:pPr>
              <w:pStyle w:val="TAL"/>
              <w:rPr>
                <w:lang w:eastAsia="en-US"/>
              </w:rPr>
            </w:pPr>
            <w:r w:rsidRPr="00F511A5">
              <w:rPr>
                <w:lang w:eastAsia="en-US"/>
              </w:rPr>
              <w:t>Corrections to RRC TC 8.2.2.2.1 PSCell addition, modification and release / SCG DRB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9654EA" w14:textId="77777777" w:rsidR="005979E7" w:rsidRPr="00F511A5" w:rsidRDefault="005979E7" w:rsidP="00F17634">
            <w:pPr>
              <w:pStyle w:val="TAC"/>
              <w:rPr>
                <w:lang w:eastAsia="en-US"/>
              </w:rPr>
            </w:pPr>
            <w:r w:rsidRPr="00F511A5">
              <w:rPr>
                <w:lang w:eastAsia="en-US"/>
              </w:rPr>
              <w:t>0.3.0</w:t>
            </w:r>
          </w:p>
        </w:tc>
      </w:tr>
      <w:tr w:rsidR="005979E7" w:rsidRPr="00F511A5" w14:paraId="67D20E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5DCF09"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DC5986"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632793" w14:textId="77777777" w:rsidR="005979E7" w:rsidRPr="00F511A5" w:rsidRDefault="005979E7" w:rsidP="00F17634">
            <w:pPr>
              <w:pStyle w:val="TAC"/>
              <w:rPr>
                <w:lang w:eastAsia="en-US"/>
              </w:rPr>
            </w:pPr>
            <w:r w:rsidRPr="00F511A5">
              <w:rPr>
                <w:lang w:eastAsia="en-US"/>
              </w:rPr>
              <w:t>R5-182105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F1E73B"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40839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04D5B8"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87A2E7" w14:textId="77777777" w:rsidR="005979E7" w:rsidRPr="00F511A5" w:rsidRDefault="005979E7" w:rsidP="00F17634">
            <w:pPr>
              <w:pStyle w:val="TAL"/>
              <w:rPr>
                <w:lang w:eastAsia="en-US"/>
              </w:rPr>
            </w:pPr>
            <w:r w:rsidRPr="00F511A5">
              <w:rPr>
                <w:lang w:eastAsia="en-US"/>
              </w:rPr>
              <w:t>Corrections to RRC TC 8.2.2.2.6 Bearer Modification / SCG DRB / Split DRB Reconfiguration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812E18" w14:textId="77777777" w:rsidR="005979E7" w:rsidRPr="00F511A5" w:rsidRDefault="005979E7" w:rsidP="00F17634">
            <w:pPr>
              <w:pStyle w:val="TAC"/>
              <w:rPr>
                <w:lang w:eastAsia="en-US"/>
              </w:rPr>
            </w:pPr>
            <w:r w:rsidRPr="00F511A5">
              <w:rPr>
                <w:lang w:eastAsia="en-US"/>
              </w:rPr>
              <w:t>0.3.0</w:t>
            </w:r>
          </w:p>
        </w:tc>
      </w:tr>
      <w:tr w:rsidR="005979E7" w:rsidRPr="00F511A5" w14:paraId="2AEFBC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8B143E" w14:textId="77777777" w:rsidR="005979E7" w:rsidRPr="00F511A5" w:rsidRDefault="005979E7" w:rsidP="00F17634">
            <w:pPr>
              <w:pStyle w:val="TAC"/>
              <w:rPr>
                <w:lang w:eastAsia="en-US"/>
              </w:rPr>
            </w:pPr>
            <w:r w:rsidRPr="00F511A5">
              <w:rPr>
                <w:lang w:eastAsia="en-US"/>
              </w:rPr>
              <w:lastRenderedPageBreak/>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9443DF"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FCA871" w14:textId="77777777" w:rsidR="005979E7" w:rsidRPr="00F511A5" w:rsidRDefault="005979E7" w:rsidP="00F17634">
            <w:pPr>
              <w:pStyle w:val="TAC"/>
              <w:rPr>
                <w:lang w:eastAsia="en-US"/>
              </w:rPr>
            </w:pPr>
            <w:r w:rsidRPr="00F511A5">
              <w:rPr>
                <w:lang w:eastAsia="en-US"/>
              </w:rPr>
              <w:t>R5-182106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D6C1C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D3E6A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4355F9"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462718" w14:textId="77777777" w:rsidR="005979E7" w:rsidRPr="00F511A5" w:rsidRDefault="005979E7" w:rsidP="00F17634">
            <w:pPr>
              <w:pStyle w:val="TAL"/>
              <w:rPr>
                <w:lang w:eastAsia="en-US"/>
              </w:rPr>
            </w:pPr>
            <w:r w:rsidRPr="00F511A5">
              <w:rPr>
                <w:lang w:eastAsia="en-US"/>
              </w:rPr>
              <w:t>Addition of new NR RRC  test case 8.2.2.1.2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456A474" w14:textId="77777777" w:rsidR="005979E7" w:rsidRPr="00F511A5" w:rsidRDefault="005979E7" w:rsidP="00F17634">
            <w:pPr>
              <w:pStyle w:val="TAC"/>
              <w:rPr>
                <w:lang w:eastAsia="en-US"/>
              </w:rPr>
            </w:pPr>
            <w:r w:rsidRPr="00F511A5">
              <w:rPr>
                <w:lang w:eastAsia="en-US"/>
              </w:rPr>
              <w:t>0.3.0</w:t>
            </w:r>
          </w:p>
        </w:tc>
      </w:tr>
      <w:tr w:rsidR="005979E7" w:rsidRPr="00F511A5" w14:paraId="207AE6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27E318"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3FDA0B"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9CDF64" w14:textId="77777777" w:rsidR="005979E7" w:rsidRPr="00F511A5" w:rsidRDefault="005979E7" w:rsidP="00F17634">
            <w:pPr>
              <w:pStyle w:val="TAC"/>
              <w:rPr>
                <w:lang w:eastAsia="en-US"/>
              </w:rPr>
            </w:pPr>
            <w:r w:rsidRPr="00F511A5">
              <w:rPr>
                <w:lang w:eastAsia="en-US"/>
              </w:rPr>
              <w:t>R5-182115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32E1D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0F894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12C9F4"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DA68F6" w14:textId="77777777" w:rsidR="005979E7" w:rsidRPr="00F511A5" w:rsidRDefault="005979E7" w:rsidP="00F17634">
            <w:pPr>
              <w:pStyle w:val="TAL"/>
              <w:rPr>
                <w:lang w:eastAsia="en-US"/>
              </w:rPr>
            </w:pPr>
            <w:r w:rsidRPr="00F511A5">
              <w:rPr>
                <w:lang w:eastAsia="en-US"/>
              </w:rPr>
              <w:t>Introduction of 5GS RRC TC 8.2.4.3.1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F97E9C" w14:textId="77777777" w:rsidR="005979E7" w:rsidRPr="00F511A5" w:rsidRDefault="005979E7" w:rsidP="00F17634">
            <w:pPr>
              <w:pStyle w:val="TAC"/>
              <w:rPr>
                <w:lang w:eastAsia="en-US"/>
              </w:rPr>
            </w:pPr>
            <w:r w:rsidRPr="00F511A5">
              <w:rPr>
                <w:lang w:eastAsia="en-US"/>
              </w:rPr>
              <w:t>0.3.0</w:t>
            </w:r>
          </w:p>
        </w:tc>
      </w:tr>
      <w:tr w:rsidR="005979E7" w:rsidRPr="00F511A5" w14:paraId="6197DE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FB3F5D"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BA9E04"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4CC104" w14:textId="77777777" w:rsidR="005979E7" w:rsidRPr="00F511A5" w:rsidRDefault="005979E7" w:rsidP="00F17634">
            <w:pPr>
              <w:pStyle w:val="TAC"/>
              <w:rPr>
                <w:lang w:eastAsia="en-US"/>
              </w:rPr>
            </w:pPr>
            <w:r w:rsidRPr="00F511A5">
              <w:rPr>
                <w:lang w:eastAsia="en-US"/>
              </w:rPr>
              <w:t>R5-182116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958DD1"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6E832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AB905D"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CE4E60" w14:textId="77777777" w:rsidR="005979E7" w:rsidRPr="00F511A5" w:rsidRDefault="005979E7" w:rsidP="00F17634">
            <w:pPr>
              <w:pStyle w:val="TAL"/>
              <w:rPr>
                <w:lang w:eastAsia="en-US"/>
              </w:rPr>
            </w:pPr>
            <w:r w:rsidRPr="00F511A5">
              <w:rPr>
                <w:lang w:eastAsia="en-US"/>
              </w:rPr>
              <w:t>Adding NR test case 8.2.2.1.1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A185D4" w14:textId="77777777" w:rsidR="005979E7" w:rsidRPr="00F511A5" w:rsidRDefault="005979E7" w:rsidP="00F17634">
            <w:pPr>
              <w:pStyle w:val="TAC"/>
              <w:rPr>
                <w:lang w:eastAsia="en-US"/>
              </w:rPr>
            </w:pPr>
            <w:r w:rsidRPr="00F511A5">
              <w:rPr>
                <w:lang w:eastAsia="en-US"/>
              </w:rPr>
              <w:t>0.3.0</w:t>
            </w:r>
          </w:p>
        </w:tc>
      </w:tr>
      <w:tr w:rsidR="005979E7" w:rsidRPr="00F511A5" w14:paraId="26BAA2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3BB45E" w14:textId="77777777" w:rsidR="005979E7" w:rsidRPr="00F511A5" w:rsidRDefault="005979E7" w:rsidP="00F17634">
            <w:pPr>
              <w:pStyle w:val="TAC"/>
              <w:rPr>
                <w:lang w:eastAsia="en-US"/>
              </w:rPr>
            </w:pPr>
            <w:r w:rsidRPr="00F511A5">
              <w:rPr>
                <w:lang w:eastAsia="en-US"/>
              </w:rPr>
              <w:t>2018-04</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832E4C" w14:textId="77777777" w:rsidR="005979E7" w:rsidRPr="00F511A5" w:rsidRDefault="005979E7" w:rsidP="00F17634">
            <w:pPr>
              <w:pStyle w:val="TAC"/>
              <w:rPr>
                <w:lang w:eastAsia="en-US"/>
              </w:rPr>
            </w:pPr>
            <w:r w:rsidRPr="00F511A5">
              <w:rPr>
                <w:lang w:eastAsia="en-US"/>
              </w:rPr>
              <w:t>RAN5#2-5G-NR Adhoc</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9403A2" w14:textId="77777777" w:rsidR="005979E7" w:rsidRPr="00F511A5" w:rsidRDefault="005979E7" w:rsidP="00F17634">
            <w:pPr>
              <w:pStyle w:val="TAC"/>
              <w:rPr>
                <w:lang w:eastAsia="en-US"/>
              </w:rPr>
            </w:pPr>
            <w:r w:rsidRPr="00F511A5">
              <w:rPr>
                <w:lang w:eastAsia="en-US"/>
              </w:rPr>
              <w:t>R5-182117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5C3897"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F3D16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B5EA89"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F35C7D" w14:textId="77777777" w:rsidR="005979E7" w:rsidRPr="00F511A5" w:rsidRDefault="005979E7" w:rsidP="00F17634">
            <w:pPr>
              <w:pStyle w:val="TAL"/>
              <w:rPr>
                <w:lang w:eastAsia="en-US"/>
              </w:rPr>
            </w:pPr>
            <w:r w:rsidRPr="00F511A5">
              <w:rPr>
                <w:lang w:eastAsia="en-US"/>
              </w:rPr>
              <w:t>Adding NR test case 8.2.2.1.3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3015A1" w14:textId="77777777" w:rsidR="005979E7" w:rsidRPr="00F511A5" w:rsidRDefault="005979E7" w:rsidP="00F17634">
            <w:pPr>
              <w:pStyle w:val="TAC"/>
              <w:rPr>
                <w:lang w:eastAsia="en-US"/>
              </w:rPr>
            </w:pPr>
            <w:r w:rsidRPr="00F511A5">
              <w:rPr>
                <w:lang w:eastAsia="en-US"/>
              </w:rPr>
              <w:t>0.3.0</w:t>
            </w:r>
          </w:p>
        </w:tc>
      </w:tr>
      <w:tr w:rsidR="005979E7" w:rsidRPr="00F511A5" w14:paraId="33345620" w14:textId="77777777" w:rsidTr="00F17634">
        <w:trPr>
          <w:gridAfter w:val="1"/>
          <w:wAfter w:w="48" w:type="dxa"/>
        </w:trPr>
        <w:tc>
          <w:tcPr>
            <w:tcW w:w="800" w:type="dxa"/>
            <w:gridSpan w:val="2"/>
            <w:shd w:val="solid" w:color="FFFFFF" w:fill="auto"/>
          </w:tcPr>
          <w:p w14:paraId="61052A41" w14:textId="77777777" w:rsidR="005979E7" w:rsidRPr="00F511A5" w:rsidRDefault="005979E7" w:rsidP="00F17634">
            <w:pPr>
              <w:pStyle w:val="TAC"/>
              <w:rPr>
                <w:lang w:eastAsia="en-US"/>
              </w:rPr>
            </w:pPr>
            <w:r w:rsidRPr="00F511A5">
              <w:rPr>
                <w:lang w:eastAsia="en-US"/>
              </w:rPr>
              <w:t>2018-04</w:t>
            </w:r>
          </w:p>
        </w:tc>
        <w:tc>
          <w:tcPr>
            <w:tcW w:w="901" w:type="dxa"/>
            <w:gridSpan w:val="2"/>
            <w:shd w:val="solid" w:color="FFFFFF" w:fill="auto"/>
          </w:tcPr>
          <w:p w14:paraId="1E32E2E5" w14:textId="77777777" w:rsidR="005979E7" w:rsidRPr="00F511A5" w:rsidRDefault="005979E7" w:rsidP="00F17634">
            <w:pPr>
              <w:pStyle w:val="TAC"/>
              <w:rPr>
                <w:lang w:eastAsia="en-US"/>
              </w:rPr>
            </w:pPr>
            <w:r w:rsidRPr="00F511A5">
              <w:rPr>
                <w:lang w:eastAsia="en-US"/>
              </w:rPr>
              <w:t>post RAN5#2-5G-NR Adhoc</w:t>
            </w:r>
          </w:p>
        </w:tc>
        <w:tc>
          <w:tcPr>
            <w:tcW w:w="993" w:type="dxa"/>
            <w:gridSpan w:val="2"/>
            <w:shd w:val="solid" w:color="FFFFFF" w:fill="auto"/>
          </w:tcPr>
          <w:p w14:paraId="21373885" w14:textId="77777777" w:rsidR="005979E7" w:rsidRPr="00F511A5" w:rsidRDefault="005979E7" w:rsidP="00F17634">
            <w:pPr>
              <w:pStyle w:val="TAC"/>
              <w:rPr>
                <w:lang w:eastAsia="en-US"/>
              </w:rPr>
            </w:pPr>
            <w:r w:rsidRPr="00F511A5">
              <w:rPr>
                <w:lang w:eastAsia="en-US"/>
              </w:rPr>
              <w:t>-</w:t>
            </w:r>
          </w:p>
        </w:tc>
        <w:tc>
          <w:tcPr>
            <w:tcW w:w="567" w:type="dxa"/>
            <w:gridSpan w:val="2"/>
            <w:shd w:val="solid" w:color="FFFFFF" w:fill="auto"/>
          </w:tcPr>
          <w:p w14:paraId="5E800B2D"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1399469"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8FF82E5"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0D4D63AF" w14:textId="77777777" w:rsidR="005979E7" w:rsidRPr="00F511A5" w:rsidRDefault="005979E7" w:rsidP="00F17634">
            <w:pPr>
              <w:pStyle w:val="TAL"/>
              <w:rPr>
                <w:lang w:eastAsia="en-US"/>
              </w:rPr>
            </w:pPr>
            <w:r w:rsidRPr="00F511A5">
              <w:rPr>
                <w:lang w:eastAsia="en-US"/>
              </w:rPr>
              <w:t>Editorial update to apply with the 3GPP drafting rules (styles)</w:t>
            </w:r>
          </w:p>
        </w:tc>
        <w:tc>
          <w:tcPr>
            <w:tcW w:w="708" w:type="dxa"/>
            <w:gridSpan w:val="2"/>
            <w:shd w:val="solid" w:color="FFFFFF" w:fill="auto"/>
          </w:tcPr>
          <w:p w14:paraId="6CF5F7E7" w14:textId="77777777" w:rsidR="005979E7" w:rsidRPr="00F511A5" w:rsidRDefault="005979E7" w:rsidP="00F17634">
            <w:pPr>
              <w:pStyle w:val="TAC"/>
              <w:rPr>
                <w:lang w:eastAsia="en-US"/>
              </w:rPr>
            </w:pPr>
            <w:r w:rsidRPr="00F511A5">
              <w:rPr>
                <w:lang w:eastAsia="en-US"/>
              </w:rPr>
              <w:t>0.3.1</w:t>
            </w:r>
          </w:p>
        </w:tc>
      </w:tr>
      <w:tr w:rsidR="005979E7" w:rsidRPr="00F511A5" w14:paraId="4A5BB3E7" w14:textId="77777777" w:rsidTr="00F17634">
        <w:trPr>
          <w:gridAfter w:val="1"/>
          <w:wAfter w:w="48" w:type="dxa"/>
        </w:trPr>
        <w:tc>
          <w:tcPr>
            <w:tcW w:w="800" w:type="dxa"/>
            <w:gridSpan w:val="2"/>
            <w:shd w:val="solid" w:color="FFFFFF" w:fill="auto"/>
          </w:tcPr>
          <w:p w14:paraId="79D8D12E"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0DDDBD76"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0EBA1324" w14:textId="77777777" w:rsidR="005979E7" w:rsidRPr="00F511A5" w:rsidRDefault="00000000" w:rsidP="00F17634">
            <w:pPr>
              <w:pStyle w:val="TAC"/>
              <w:rPr>
                <w:sz w:val="16"/>
                <w:szCs w:val="16"/>
                <w:lang w:eastAsia="en-US"/>
              </w:rPr>
            </w:pPr>
            <w:hyperlink r:id="rId11" w:history="1">
              <w:r w:rsidR="005979E7" w:rsidRPr="00F511A5">
                <w:rPr>
                  <w:sz w:val="16"/>
                  <w:szCs w:val="16"/>
                  <w:lang w:eastAsia="en-US"/>
                </w:rPr>
                <w:t>R5-183094</w:t>
              </w:r>
            </w:hyperlink>
          </w:p>
        </w:tc>
        <w:tc>
          <w:tcPr>
            <w:tcW w:w="567" w:type="dxa"/>
            <w:gridSpan w:val="2"/>
            <w:shd w:val="solid" w:color="FFFFFF" w:fill="auto"/>
          </w:tcPr>
          <w:p w14:paraId="137CF33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3B8A7199"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934C968"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091F77EC" w14:textId="77777777" w:rsidR="005979E7" w:rsidRPr="00F511A5" w:rsidRDefault="005979E7" w:rsidP="00F17634">
            <w:pPr>
              <w:pStyle w:val="TAL"/>
              <w:rPr>
                <w:lang w:eastAsia="en-US"/>
              </w:rPr>
            </w:pPr>
            <w:r w:rsidRPr="00F511A5">
              <w:rPr>
                <w:lang w:eastAsia="en-US"/>
              </w:rPr>
              <w:t>Addition of UE power headroom reporting test case 7.1.1.3.7</w:t>
            </w:r>
          </w:p>
        </w:tc>
        <w:tc>
          <w:tcPr>
            <w:tcW w:w="708" w:type="dxa"/>
            <w:gridSpan w:val="2"/>
            <w:shd w:val="solid" w:color="FFFFFF" w:fill="auto"/>
          </w:tcPr>
          <w:p w14:paraId="174843BF" w14:textId="77777777" w:rsidR="005979E7" w:rsidRPr="00F511A5" w:rsidRDefault="005979E7" w:rsidP="00F17634">
            <w:pPr>
              <w:pStyle w:val="TAC"/>
              <w:rPr>
                <w:lang w:eastAsia="en-US"/>
              </w:rPr>
            </w:pPr>
            <w:r w:rsidRPr="00F511A5">
              <w:rPr>
                <w:lang w:eastAsia="en-US"/>
              </w:rPr>
              <w:t>1.0.0</w:t>
            </w:r>
          </w:p>
        </w:tc>
      </w:tr>
      <w:tr w:rsidR="005979E7" w:rsidRPr="00F511A5" w14:paraId="1CA85CAA" w14:textId="77777777" w:rsidTr="00F17634">
        <w:trPr>
          <w:gridAfter w:val="1"/>
          <w:wAfter w:w="48" w:type="dxa"/>
        </w:trPr>
        <w:tc>
          <w:tcPr>
            <w:tcW w:w="800" w:type="dxa"/>
            <w:gridSpan w:val="2"/>
            <w:shd w:val="solid" w:color="FFFFFF" w:fill="auto"/>
          </w:tcPr>
          <w:p w14:paraId="3B1183A1"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9F381BE"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DC53015" w14:textId="77777777" w:rsidR="005979E7" w:rsidRPr="00F511A5" w:rsidRDefault="00000000" w:rsidP="00F17634">
            <w:pPr>
              <w:pStyle w:val="TAC"/>
              <w:rPr>
                <w:sz w:val="16"/>
                <w:szCs w:val="16"/>
                <w:lang w:eastAsia="en-US"/>
              </w:rPr>
            </w:pPr>
            <w:hyperlink r:id="rId12" w:history="1">
              <w:r w:rsidR="005979E7" w:rsidRPr="00F511A5">
                <w:rPr>
                  <w:sz w:val="16"/>
                  <w:szCs w:val="16"/>
                  <w:lang w:eastAsia="en-US"/>
                </w:rPr>
                <w:t>R5-183101</w:t>
              </w:r>
            </w:hyperlink>
          </w:p>
        </w:tc>
        <w:tc>
          <w:tcPr>
            <w:tcW w:w="567" w:type="dxa"/>
            <w:gridSpan w:val="2"/>
            <w:shd w:val="solid" w:color="FFFFFF" w:fill="auto"/>
          </w:tcPr>
          <w:p w14:paraId="10D2A29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BB38823"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317AA366"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8DB3D1F" w14:textId="77777777" w:rsidR="005979E7" w:rsidRPr="00F511A5" w:rsidRDefault="005979E7" w:rsidP="00F17634">
            <w:pPr>
              <w:pStyle w:val="TAL"/>
              <w:rPr>
                <w:lang w:eastAsia="en-US"/>
              </w:rPr>
            </w:pPr>
            <w:r w:rsidRPr="00F511A5">
              <w:rPr>
                <w:lang w:eastAsia="en-US"/>
              </w:rPr>
              <w:t>Addition of DRX Operation test case 7.1.1.5.4</w:t>
            </w:r>
          </w:p>
        </w:tc>
        <w:tc>
          <w:tcPr>
            <w:tcW w:w="708" w:type="dxa"/>
            <w:gridSpan w:val="2"/>
            <w:shd w:val="solid" w:color="FFFFFF" w:fill="auto"/>
          </w:tcPr>
          <w:p w14:paraId="1DC4A987" w14:textId="77777777" w:rsidR="005979E7" w:rsidRPr="00F511A5" w:rsidRDefault="005979E7" w:rsidP="00F17634">
            <w:pPr>
              <w:pStyle w:val="TAC"/>
              <w:rPr>
                <w:lang w:eastAsia="en-US"/>
              </w:rPr>
            </w:pPr>
            <w:r w:rsidRPr="00F511A5">
              <w:rPr>
                <w:lang w:eastAsia="en-US"/>
              </w:rPr>
              <w:t>1.0.0</w:t>
            </w:r>
          </w:p>
        </w:tc>
      </w:tr>
      <w:tr w:rsidR="005979E7" w:rsidRPr="00F511A5" w14:paraId="5EBED9F9" w14:textId="77777777" w:rsidTr="00F17634">
        <w:trPr>
          <w:gridAfter w:val="1"/>
          <w:wAfter w:w="48" w:type="dxa"/>
        </w:trPr>
        <w:tc>
          <w:tcPr>
            <w:tcW w:w="800" w:type="dxa"/>
            <w:gridSpan w:val="2"/>
            <w:shd w:val="solid" w:color="FFFFFF" w:fill="auto"/>
          </w:tcPr>
          <w:p w14:paraId="01F79737"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270C7F7"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0BB3FDF1" w14:textId="77777777" w:rsidR="005979E7" w:rsidRPr="00F511A5" w:rsidRDefault="00000000" w:rsidP="00F17634">
            <w:pPr>
              <w:pStyle w:val="TAC"/>
              <w:rPr>
                <w:sz w:val="16"/>
                <w:szCs w:val="16"/>
                <w:lang w:eastAsia="en-US"/>
              </w:rPr>
            </w:pPr>
            <w:hyperlink r:id="rId13" w:history="1">
              <w:r w:rsidR="005979E7" w:rsidRPr="00F511A5">
                <w:rPr>
                  <w:sz w:val="16"/>
                  <w:szCs w:val="16"/>
                  <w:lang w:eastAsia="en-US"/>
                </w:rPr>
                <w:t>R5-183102</w:t>
              </w:r>
            </w:hyperlink>
          </w:p>
        </w:tc>
        <w:tc>
          <w:tcPr>
            <w:tcW w:w="567" w:type="dxa"/>
            <w:gridSpan w:val="2"/>
            <w:shd w:val="solid" w:color="FFFFFF" w:fill="auto"/>
          </w:tcPr>
          <w:p w14:paraId="1321BB4E"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01B4E05"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28CCF84"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F01A92E" w14:textId="77777777" w:rsidR="005979E7" w:rsidRPr="00F511A5" w:rsidRDefault="005979E7" w:rsidP="00F17634">
            <w:pPr>
              <w:pStyle w:val="TAL"/>
              <w:rPr>
                <w:lang w:eastAsia="en-US"/>
              </w:rPr>
            </w:pPr>
            <w:r w:rsidRPr="00F511A5">
              <w:rPr>
                <w:lang w:eastAsia="en-US"/>
              </w:rPr>
              <w:t>Addition of Correct handling of DL assignment/Semi-persistent test case 7.1.1.6.1</w:t>
            </w:r>
          </w:p>
        </w:tc>
        <w:tc>
          <w:tcPr>
            <w:tcW w:w="708" w:type="dxa"/>
            <w:gridSpan w:val="2"/>
            <w:shd w:val="solid" w:color="FFFFFF" w:fill="auto"/>
          </w:tcPr>
          <w:p w14:paraId="2DC44CB0" w14:textId="77777777" w:rsidR="005979E7" w:rsidRPr="00F511A5" w:rsidRDefault="005979E7" w:rsidP="00F17634">
            <w:pPr>
              <w:pStyle w:val="TAC"/>
              <w:rPr>
                <w:lang w:eastAsia="en-US"/>
              </w:rPr>
            </w:pPr>
            <w:r w:rsidRPr="00F511A5">
              <w:rPr>
                <w:lang w:eastAsia="en-US"/>
              </w:rPr>
              <w:t>1.0.0</w:t>
            </w:r>
          </w:p>
        </w:tc>
      </w:tr>
      <w:bookmarkEnd w:id="232"/>
      <w:tr w:rsidR="005979E7" w:rsidRPr="00F511A5" w14:paraId="72B539DF" w14:textId="77777777" w:rsidTr="00F17634">
        <w:trPr>
          <w:gridAfter w:val="1"/>
          <w:wAfter w:w="48" w:type="dxa"/>
        </w:trPr>
        <w:tc>
          <w:tcPr>
            <w:tcW w:w="800" w:type="dxa"/>
            <w:gridSpan w:val="2"/>
            <w:shd w:val="solid" w:color="FFFFFF" w:fill="auto"/>
          </w:tcPr>
          <w:p w14:paraId="5ABCFDB9"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F5E7B00"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06A16BD8" w14:textId="77777777" w:rsidR="005979E7" w:rsidRPr="00F511A5" w:rsidRDefault="00000000" w:rsidP="00F17634">
            <w:pPr>
              <w:pStyle w:val="TAC"/>
              <w:rPr>
                <w:sz w:val="16"/>
                <w:szCs w:val="16"/>
                <w:lang w:eastAsia="en-US"/>
              </w:rPr>
            </w:pPr>
            <w:hyperlink r:id="rId14" w:history="1">
              <w:r w:rsidR="005979E7" w:rsidRPr="00F511A5">
                <w:rPr>
                  <w:sz w:val="16"/>
                  <w:szCs w:val="16"/>
                  <w:lang w:eastAsia="en-US"/>
                </w:rPr>
                <w:t>R5-183103</w:t>
              </w:r>
            </w:hyperlink>
          </w:p>
        </w:tc>
        <w:tc>
          <w:tcPr>
            <w:tcW w:w="567" w:type="dxa"/>
            <w:gridSpan w:val="2"/>
            <w:shd w:val="solid" w:color="FFFFFF" w:fill="auto"/>
          </w:tcPr>
          <w:p w14:paraId="79B303D3"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3A6A4FE"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B14A17B"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3183B32B" w14:textId="77777777" w:rsidR="005979E7" w:rsidRPr="00F511A5" w:rsidRDefault="005979E7" w:rsidP="00F17634">
            <w:pPr>
              <w:pStyle w:val="TAL"/>
              <w:rPr>
                <w:lang w:eastAsia="en-US"/>
              </w:rPr>
            </w:pPr>
            <w:r w:rsidRPr="00F511A5">
              <w:rPr>
                <w:lang w:eastAsia="en-US"/>
              </w:rPr>
              <w:t>Addition of AM RLC test case 7.1.2.3.10</w:t>
            </w:r>
          </w:p>
        </w:tc>
        <w:tc>
          <w:tcPr>
            <w:tcW w:w="708" w:type="dxa"/>
            <w:gridSpan w:val="2"/>
            <w:shd w:val="solid" w:color="FFFFFF" w:fill="auto"/>
          </w:tcPr>
          <w:p w14:paraId="247D370A" w14:textId="77777777" w:rsidR="005979E7" w:rsidRPr="00F511A5" w:rsidRDefault="005979E7" w:rsidP="00F17634">
            <w:pPr>
              <w:pStyle w:val="TAC"/>
              <w:rPr>
                <w:lang w:eastAsia="en-US"/>
              </w:rPr>
            </w:pPr>
            <w:r w:rsidRPr="00F511A5">
              <w:rPr>
                <w:lang w:eastAsia="en-US"/>
              </w:rPr>
              <w:t>1.0.0</w:t>
            </w:r>
          </w:p>
        </w:tc>
      </w:tr>
      <w:tr w:rsidR="005979E7" w:rsidRPr="00F511A5" w14:paraId="5FA7636D" w14:textId="77777777" w:rsidTr="00F17634">
        <w:trPr>
          <w:gridAfter w:val="1"/>
          <w:wAfter w:w="48" w:type="dxa"/>
        </w:trPr>
        <w:tc>
          <w:tcPr>
            <w:tcW w:w="800" w:type="dxa"/>
            <w:gridSpan w:val="2"/>
            <w:shd w:val="solid" w:color="FFFFFF" w:fill="auto"/>
          </w:tcPr>
          <w:p w14:paraId="2D7A058B"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3D335DC5"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6A111D9" w14:textId="77777777" w:rsidR="005979E7" w:rsidRPr="00F511A5" w:rsidRDefault="00000000" w:rsidP="00F17634">
            <w:pPr>
              <w:pStyle w:val="TAC"/>
              <w:rPr>
                <w:sz w:val="16"/>
                <w:szCs w:val="16"/>
                <w:lang w:eastAsia="en-US"/>
              </w:rPr>
            </w:pPr>
            <w:hyperlink r:id="rId15" w:history="1">
              <w:r w:rsidR="005979E7" w:rsidRPr="00F511A5">
                <w:rPr>
                  <w:sz w:val="16"/>
                  <w:szCs w:val="16"/>
                  <w:lang w:eastAsia="en-US"/>
                </w:rPr>
                <w:t>R5-183227</w:t>
              </w:r>
            </w:hyperlink>
          </w:p>
        </w:tc>
        <w:tc>
          <w:tcPr>
            <w:tcW w:w="567" w:type="dxa"/>
            <w:gridSpan w:val="2"/>
            <w:shd w:val="solid" w:color="FFFFFF" w:fill="auto"/>
          </w:tcPr>
          <w:p w14:paraId="1C36B66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9FF8D83"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BE4D878"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7551536D" w14:textId="77777777" w:rsidR="005979E7" w:rsidRPr="00F511A5" w:rsidRDefault="005979E7" w:rsidP="00F17634">
            <w:pPr>
              <w:pStyle w:val="TAL"/>
              <w:rPr>
                <w:lang w:eastAsia="en-US"/>
              </w:rPr>
            </w:pPr>
            <w:r w:rsidRPr="00F511A5">
              <w:rPr>
                <w:lang w:eastAsia="en-US"/>
              </w:rPr>
              <w:t>Editorial updates to 38.523-1</w:t>
            </w:r>
          </w:p>
        </w:tc>
        <w:tc>
          <w:tcPr>
            <w:tcW w:w="708" w:type="dxa"/>
            <w:gridSpan w:val="2"/>
            <w:shd w:val="solid" w:color="FFFFFF" w:fill="auto"/>
          </w:tcPr>
          <w:p w14:paraId="4BFA62A6" w14:textId="77777777" w:rsidR="005979E7" w:rsidRPr="00F511A5" w:rsidRDefault="005979E7" w:rsidP="00F17634">
            <w:pPr>
              <w:pStyle w:val="TAC"/>
              <w:rPr>
                <w:lang w:eastAsia="en-US"/>
              </w:rPr>
            </w:pPr>
            <w:r w:rsidRPr="00F511A5">
              <w:rPr>
                <w:lang w:eastAsia="en-US"/>
              </w:rPr>
              <w:t>1.0.0</w:t>
            </w:r>
          </w:p>
        </w:tc>
      </w:tr>
      <w:tr w:rsidR="005979E7" w:rsidRPr="00F511A5" w14:paraId="464653BA" w14:textId="77777777" w:rsidTr="00F17634">
        <w:trPr>
          <w:gridAfter w:val="1"/>
          <w:wAfter w:w="48" w:type="dxa"/>
        </w:trPr>
        <w:tc>
          <w:tcPr>
            <w:tcW w:w="800" w:type="dxa"/>
            <w:gridSpan w:val="2"/>
            <w:shd w:val="solid" w:color="FFFFFF" w:fill="auto"/>
          </w:tcPr>
          <w:p w14:paraId="339E46BB"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5A0C509E"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257DB1B0" w14:textId="77777777" w:rsidR="005979E7" w:rsidRPr="00F511A5" w:rsidRDefault="00000000" w:rsidP="00F17634">
            <w:pPr>
              <w:pStyle w:val="TAC"/>
              <w:rPr>
                <w:sz w:val="16"/>
                <w:szCs w:val="16"/>
                <w:lang w:eastAsia="en-US"/>
              </w:rPr>
            </w:pPr>
            <w:hyperlink r:id="rId16" w:history="1">
              <w:r w:rsidR="005979E7" w:rsidRPr="00F511A5">
                <w:rPr>
                  <w:sz w:val="16"/>
                  <w:szCs w:val="16"/>
                  <w:lang w:eastAsia="en-US"/>
                </w:rPr>
                <w:t>R5-183229</w:t>
              </w:r>
            </w:hyperlink>
          </w:p>
        </w:tc>
        <w:tc>
          <w:tcPr>
            <w:tcW w:w="567" w:type="dxa"/>
            <w:gridSpan w:val="2"/>
            <w:shd w:val="solid" w:color="FFFFFF" w:fill="auto"/>
          </w:tcPr>
          <w:p w14:paraId="6216832E"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4B3582D"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3F4A6F5E"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59F4BC2" w14:textId="77777777" w:rsidR="005979E7" w:rsidRPr="00F511A5" w:rsidRDefault="005979E7" w:rsidP="00F17634">
            <w:pPr>
              <w:pStyle w:val="TAL"/>
              <w:rPr>
                <w:lang w:eastAsia="en-US"/>
              </w:rPr>
            </w:pPr>
            <w:r w:rsidRPr="00F511A5">
              <w:rPr>
                <w:lang w:eastAsia="en-US"/>
              </w:rPr>
              <w:t>Correction to PDCP Test case - PDCP reordering/Maximum re-ordering delay below t-Reordering/ t-Reordering timer operations</w:t>
            </w:r>
          </w:p>
        </w:tc>
        <w:tc>
          <w:tcPr>
            <w:tcW w:w="708" w:type="dxa"/>
            <w:gridSpan w:val="2"/>
            <w:shd w:val="solid" w:color="FFFFFF" w:fill="auto"/>
          </w:tcPr>
          <w:p w14:paraId="6B2A0673" w14:textId="77777777" w:rsidR="005979E7" w:rsidRPr="00F511A5" w:rsidRDefault="005979E7" w:rsidP="00F17634">
            <w:pPr>
              <w:pStyle w:val="TAC"/>
              <w:rPr>
                <w:lang w:eastAsia="en-US"/>
              </w:rPr>
            </w:pPr>
            <w:r w:rsidRPr="00F511A5">
              <w:rPr>
                <w:lang w:eastAsia="en-US"/>
              </w:rPr>
              <w:t>1.0.0</w:t>
            </w:r>
          </w:p>
        </w:tc>
      </w:tr>
      <w:tr w:rsidR="005979E7" w:rsidRPr="00F511A5" w14:paraId="42C268BA" w14:textId="77777777" w:rsidTr="00F17634">
        <w:trPr>
          <w:gridAfter w:val="1"/>
          <w:wAfter w:w="48" w:type="dxa"/>
        </w:trPr>
        <w:tc>
          <w:tcPr>
            <w:tcW w:w="800" w:type="dxa"/>
            <w:gridSpan w:val="2"/>
            <w:shd w:val="solid" w:color="FFFFFF" w:fill="auto"/>
          </w:tcPr>
          <w:p w14:paraId="1306DA6B"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08F5F82B"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F3E2D10" w14:textId="77777777" w:rsidR="005979E7" w:rsidRPr="00F511A5" w:rsidRDefault="00000000" w:rsidP="00F17634">
            <w:pPr>
              <w:pStyle w:val="TAC"/>
              <w:rPr>
                <w:sz w:val="16"/>
                <w:szCs w:val="16"/>
                <w:lang w:eastAsia="en-US"/>
              </w:rPr>
            </w:pPr>
            <w:hyperlink r:id="rId17" w:history="1">
              <w:r w:rsidR="005979E7" w:rsidRPr="00F511A5">
                <w:rPr>
                  <w:sz w:val="16"/>
                  <w:szCs w:val="16"/>
                  <w:lang w:eastAsia="en-US"/>
                </w:rPr>
                <w:t>R5-183109</w:t>
              </w:r>
            </w:hyperlink>
          </w:p>
        </w:tc>
        <w:tc>
          <w:tcPr>
            <w:tcW w:w="567" w:type="dxa"/>
            <w:gridSpan w:val="2"/>
            <w:shd w:val="solid" w:color="FFFFFF" w:fill="auto"/>
          </w:tcPr>
          <w:p w14:paraId="6F53956D"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49875E6"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17EFE9C6"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9E81616" w14:textId="77777777" w:rsidR="005979E7" w:rsidRPr="00F511A5" w:rsidRDefault="005979E7" w:rsidP="00F17634">
            <w:pPr>
              <w:pStyle w:val="TAL"/>
              <w:rPr>
                <w:lang w:eastAsia="en-US"/>
              </w:rPr>
            </w:pPr>
            <w:r w:rsidRPr="00F511A5">
              <w:rPr>
                <w:lang w:eastAsia="en-US"/>
              </w:rPr>
              <w:t>Update to MAC Test case - Random access procedure / Successful/ C-RNTI Based/Preamble selected by MAC itself</w:t>
            </w:r>
          </w:p>
        </w:tc>
        <w:tc>
          <w:tcPr>
            <w:tcW w:w="708" w:type="dxa"/>
            <w:gridSpan w:val="2"/>
            <w:shd w:val="solid" w:color="FFFFFF" w:fill="auto"/>
          </w:tcPr>
          <w:p w14:paraId="07A43CF0" w14:textId="77777777" w:rsidR="005979E7" w:rsidRPr="00F511A5" w:rsidRDefault="005979E7" w:rsidP="00F17634">
            <w:pPr>
              <w:pStyle w:val="TAC"/>
              <w:rPr>
                <w:lang w:eastAsia="en-US"/>
              </w:rPr>
            </w:pPr>
            <w:r w:rsidRPr="00F511A5">
              <w:rPr>
                <w:lang w:eastAsia="en-US"/>
              </w:rPr>
              <w:t>1.0.0</w:t>
            </w:r>
          </w:p>
        </w:tc>
      </w:tr>
      <w:tr w:rsidR="005979E7" w:rsidRPr="00F511A5" w14:paraId="29437CA1" w14:textId="77777777" w:rsidTr="00F17634">
        <w:trPr>
          <w:gridAfter w:val="1"/>
          <w:wAfter w:w="48" w:type="dxa"/>
        </w:trPr>
        <w:tc>
          <w:tcPr>
            <w:tcW w:w="800" w:type="dxa"/>
            <w:gridSpan w:val="2"/>
            <w:shd w:val="solid" w:color="FFFFFF" w:fill="auto"/>
          </w:tcPr>
          <w:p w14:paraId="3738817C"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0DCC4AB1"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15A1734" w14:textId="77777777" w:rsidR="005979E7" w:rsidRPr="00F511A5" w:rsidRDefault="005979E7" w:rsidP="00F17634">
            <w:pPr>
              <w:pStyle w:val="TAC"/>
              <w:rPr>
                <w:lang w:eastAsia="en-US"/>
              </w:rPr>
            </w:pPr>
            <w:r w:rsidRPr="00F511A5">
              <w:rPr>
                <w:lang w:eastAsia="en-US"/>
              </w:rPr>
              <w:t>R5-183111</w:t>
            </w:r>
          </w:p>
        </w:tc>
        <w:tc>
          <w:tcPr>
            <w:tcW w:w="567" w:type="dxa"/>
            <w:gridSpan w:val="2"/>
            <w:shd w:val="solid" w:color="FFFFFF" w:fill="auto"/>
          </w:tcPr>
          <w:p w14:paraId="28391ADB"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31C80BDE"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627C01FD"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A65258B" w14:textId="77777777" w:rsidR="005979E7" w:rsidRPr="00F511A5" w:rsidRDefault="005979E7" w:rsidP="00F17634">
            <w:pPr>
              <w:pStyle w:val="TAL"/>
              <w:rPr>
                <w:lang w:eastAsia="en-US"/>
              </w:rPr>
            </w:pPr>
            <w:r w:rsidRPr="00F511A5">
              <w:rPr>
                <w:lang w:eastAsia="en-US"/>
              </w:rPr>
              <w:t>Update RLC test case - AM RLC / Re-transmission of RLC PDU with and without re-segmentation</w:t>
            </w:r>
          </w:p>
        </w:tc>
        <w:tc>
          <w:tcPr>
            <w:tcW w:w="708" w:type="dxa"/>
            <w:gridSpan w:val="2"/>
            <w:shd w:val="solid" w:color="FFFFFF" w:fill="auto"/>
          </w:tcPr>
          <w:p w14:paraId="255E2F26" w14:textId="77777777" w:rsidR="005979E7" w:rsidRPr="00F511A5" w:rsidRDefault="005979E7" w:rsidP="00F17634">
            <w:pPr>
              <w:pStyle w:val="TAC"/>
              <w:rPr>
                <w:lang w:eastAsia="en-US"/>
              </w:rPr>
            </w:pPr>
            <w:r w:rsidRPr="00F511A5">
              <w:rPr>
                <w:lang w:eastAsia="en-US"/>
              </w:rPr>
              <w:t>1.0.0</w:t>
            </w:r>
          </w:p>
        </w:tc>
      </w:tr>
      <w:tr w:rsidR="005979E7" w:rsidRPr="00F511A5" w14:paraId="6C5F2367" w14:textId="77777777" w:rsidTr="00F17634">
        <w:trPr>
          <w:gridAfter w:val="1"/>
          <w:wAfter w:w="48" w:type="dxa"/>
        </w:trPr>
        <w:tc>
          <w:tcPr>
            <w:tcW w:w="800" w:type="dxa"/>
            <w:gridSpan w:val="2"/>
            <w:shd w:val="solid" w:color="FFFFFF" w:fill="auto"/>
          </w:tcPr>
          <w:p w14:paraId="1D10EC54"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D472311"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1D1900C5" w14:textId="77777777" w:rsidR="005979E7" w:rsidRPr="00F511A5" w:rsidRDefault="005979E7" w:rsidP="00F17634">
            <w:pPr>
              <w:pStyle w:val="TAC"/>
              <w:rPr>
                <w:lang w:eastAsia="en-US"/>
              </w:rPr>
            </w:pPr>
            <w:r w:rsidRPr="00F511A5">
              <w:rPr>
                <w:lang w:eastAsia="en-US"/>
              </w:rPr>
              <w:t>R5-183112</w:t>
            </w:r>
          </w:p>
        </w:tc>
        <w:tc>
          <w:tcPr>
            <w:tcW w:w="567" w:type="dxa"/>
            <w:gridSpan w:val="2"/>
            <w:shd w:val="solid" w:color="FFFFFF" w:fill="auto"/>
          </w:tcPr>
          <w:p w14:paraId="633F44E1"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0D42583D"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53FD03C"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3C2470DA" w14:textId="77777777" w:rsidR="005979E7" w:rsidRPr="00F511A5" w:rsidRDefault="005979E7" w:rsidP="00F17634">
            <w:pPr>
              <w:pStyle w:val="TAL"/>
              <w:rPr>
                <w:lang w:eastAsia="en-US"/>
              </w:rPr>
            </w:pPr>
            <w:r w:rsidRPr="00F511A5">
              <w:rPr>
                <w:lang w:eastAsia="en-US"/>
              </w:rPr>
              <w:t>Correction to MAC Test case - DRX operation / Short cycle configured / Parameters configured by RRC</w:t>
            </w:r>
          </w:p>
        </w:tc>
        <w:tc>
          <w:tcPr>
            <w:tcW w:w="708" w:type="dxa"/>
            <w:gridSpan w:val="2"/>
            <w:shd w:val="solid" w:color="FFFFFF" w:fill="auto"/>
          </w:tcPr>
          <w:p w14:paraId="5D0A39FA" w14:textId="77777777" w:rsidR="005979E7" w:rsidRPr="00F511A5" w:rsidRDefault="005979E7" w:rsidP="00F17634">
            <w:pPr>
              <w:pStyle w:val="TAC"/>
              <w:rPr>
                <w:lang w:eastAsia="en-US"/>
              </w:rPr>
            </w:pPr>
            <w:r w:rsidRPr="00F511A5">
              <w:rPr>
                <w:lang w:eastAsia="en-US"/>
              </w:rPr>
              <w:t>1.0.0</w:t>
            </w:r>
          </w:p>
        </w:tc>
      </w:tr>
      <w:tr w:rsidR="005979E7" w:rsidRPr="00F511A5" w14:paraId="08D4F59A" w14:textId="77777777" w:rsidTr="00F17634">
        <w:trPr>
          <w:gridAfter w:val="1"/>
          <w:wAfter w:w="48" w:type="dxa"/>
        </w:trPr>
        <w:tc>
          <w:tcPr>
            <w:tcW w:w="800" w:type="dxa"/>
            <w:gridSpan w:val="2"/>
            <w:shd w:val="solid" w:color="FFFFFF" w:fill="auto"/>
          </w:tcPr>
          <w:p w14:paraId="18DE22BA"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CE6FA3C"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41AA045" w14:textId="77777777" w:rsidR="005979E7" w:rsidRPr="00F511A5" w:rsidRDefault="005979E7" w:rsidP="00F17634">
            <w:pPr>
              <w:pStyle w:val="TAC"/>
              <w:rPr>
                <w:lang w:eastAsia="en-US"/>
              </w:rPr>
            </w:pPr>
            <w:r w:rsidRPr="00F511A5">
              <w:rPr>
                <w:lang w:eastAsia="en-US"/>
              </w:rPr>
              <w:t>R5-183113</w:t>
            </w:r>
          </w:p>
        </w:tc>
        <w:tc>
          <w:tcPr>
            <w:tcW w:w="567" w:type="dxa"/>
            <w:gridSpan w:val="2"/>
            <w:shd w:val="solid" w:color="FFFFFF" w:fill="auto"/>
          </w:tcPr>
          <w:p w14:paraId="6C83540D"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053C6086"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784FBA6F"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5B038A6" w14:textId="77777777" w:rsidR="005979E7" w:rsidRPr="00F511A5" w:rsidRDefault="005979E7" w:rsidP="00F17634">
            <w:pPr>
              <w:pStyle w:val="TAL"/>
              <w:rPr>
                <w:lang w:eastAsia="en-US"/>
              </w:rPr>
            </w:pPr>
            <w:r w:rsidRPr="00F511A5">
              <w:rPr>
                <w:lang w:eastAsia="en-US"/>
              </w:rPr>
              <w:t>Correction to PDCP Test case - PDCP handover / Lossless handover / PDCP sequence number maintenance/PDCP status report to convey the information on missing or acknowledged PDCP SDUs at handover/ In-order delivery and duplicate elimination in the downlink</w:t>
            </w:r>
          </w:p>
        </w:tc>
        <w:tc>
          <w:tcPr>
            <w:tcW w:w="708" w:type="dxa"/>
            <w:gridSpan w:val="2"/>
            <w:shd w:val="solid" w:color="FFFFFF" w:fill="auto"/>
          </w:tcPr>
          <w:p w14:paraId="747A09C0" w14:textId="77777777" w:rsidR="005979E7" w:rsidRPr="00F511A5" w:rsidRDefault="005979E7" w:rsidP="00F17634">
            <w:pPr>
              <w:pStyle w:val="TAC"/>
              <w:rPr>
                <w:lang w:eastAsia="en-US"/>
              </w:rPr>
            </w:pPr>
            <w:r w:rsidRPr="00F511A5">
              <w:rPr>
                <w:lang w:eastAsia="en-US"/>
              </w:rPr>
              <w:t>1.0.0</w:t>
            </w:r>
          </w:p>
        </w:tc>
      </w:tr>
      <w:tr w:rsidR="005979E7" w:rsidRPr="00F511A5" w14:paraId="3E9E866F" w14:textId="77777777" w:rsidTr="00F17634">
        <w:trPr>
          <w:gridAfter w:val="1"/>
          <w:wAfter w:w="48" w:type="dxa"/>
        </w:trPr>
        <w:tc>
          <w:tcPr>
            <w:tcW w:w="800" w:type="dxa"/>
            <w:gridSpan w:val="2"/>
            <w:shd w:val="solid" w:color="FFFFFF" w:fill="auto"/>
          </w:tcPr>
          <w:p w14:paraId="6CDEC951"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39DE275B"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1A989C83" w14:textId="77777777" w:rsidR="005979E7" w:rsidRPr="00F511A5" w:rsidRDefault="005979E7" w:rsidP="00F17634">
            <w:pPr>
              <w:pStyle w:val="TAC"/>
              <w:rPr>
                <w:lang w:eastAsia="en-US"/>
              </w:rPr>
            </w:pPr>
            <w:r w:rsidRPr="00F511A5">
              <w:rPr>
                <w:lang w:eastAsia="en-US"/>
              </w:rPr>
              <w:t>R5-182497</w:t>
            </w:r>
          </w:p>
        </w:tc>
        <w:tc>
          <w:tcPr>
            <w:tcW w:w="567" w:type="dxa"/>
            <w:gridSpan w:val="2"/>
            <w:shd w:val="solid" w:color="FFFFFF" w:fill="auto"/>
          </w:tcPr>
          <w:p w14:paraId="6BB907E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34704F14"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3969459"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2C5EB41" w14:textId="77777777" w:rsidR="005979E7" w:rsidRPr="00F511A5" w:rsidRDefault="005979E7" w:rsidP="00F17634">
            <w:pPr>
              <w:pStyle w:val="TAL"/>
              <w:rPr>
                <w:lang w:eastAsia="en-US"/>
              </w:rPr>
            </w:pPr>
            <w:r w:rsidRPr="00F511A5">
              <w:rPr>
                <w:lang w:eastAsia="en-US"/>
              </w:rPr>
              <w:t xml:space="preserve">Corrections to RRC TC - BandwidthPart Configuration / SCG </w:t>
            </w:r>
          </w:p>
        </w:tc>
        <w:tc>
          <w:tcPr>
            <w:tcW w:w="708" w:type="dxa"/>
            <w:gridSpan w:val="2"/>
            <w:shd w:val="solid" w:color="FFFFFF" w:fill="auto"/>
          </w:tcPr>
          <w:p w14:paraId="0DDEFD0D" w14:textId="77777777" w:rsidR="005979E7" w:rsidRPr="00F511A5" w:rsidRDefault="005979E7" w:rsidP="00F17634">
            <w:pPr>
              <w:pStyle w:val="TAC"/>
              <w:rPr>
                <w:lang w:eastAsia="en-US"/>
              </w:rPr>
            </w:pPr>
            <w:r w:rsidRPr="00F511A5">
              <w:rPr>
                <w:lang w:eastAsia="en-US"/>
              </w:rPr>
              <w:t>1.0.0</w:t>
            </w:r>
          </w:p>
        </w:tc>
      </w:tr>
      <w:tr w:rsidR="005979E7" w:rsidRPr="00F511A5" w14:paraId="2239C1C1" w14:textId="77777777" w:rsidTr="00F17634">
        <w:trPr>
          <w:gridAfter w:val="1"/>
          <w:wAfter w:w="48" w:type="dxa"/>
        </w:trPr>
        <w:tc>
          <w:tcPr>
            <w:tcW w:w="800" w:type="dxa"/>
            <w:gridSpan w:val="2"/>
            <w:shd w:val="solid" w:color="FFFFFF" w:fill="auto"/>
          </w:tcPr>
          <w:p w14:paraId="62981854"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FEA3DB5"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84E37DF" w14:textId="77777777" w:rsidR="005979E7" w:rsidRPr="00F511A5" w:rsidRDefault="005979E7" w:rsidP="00F17634">
            <w:pPr>
              <w:pStyle w:val="TAC"/>
              <w:rPr>
                <w:lang w:eastAsia="en-US"/>
              </w:rPr>
            </w:pPr>
            <w:r w:rsidRPr="00F511A5">
              <w:rPr>
                <w:lang w:eastAsia="en-US"/>
              </w:rPr>
              <w:t>R5-183230</w:t>
            </w:r>
          </w:p>
        </w:tc>
        <w:tc>
          <w:tcPr>
            <w:tcW w:w="567" w:type="dxa"/>
            <w:gridSpan w:val="2"/>
            <w:shd w:val="solid" w:color="FFFFFF" w:fill="auto"/>
          </w:tcPr>
          <w:p w14:paraId="4BC24E3D"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8404709"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4F20C0B"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4C4F1DD" w14:textId="77777777" w:rsidR="005979E7" w:rsidRPr="00F511A5" w:rsidRDefault="005979E7" w:rsidP="00F17634">
            <w:pPr>
              <w:pStyle w:val="TAL"/>
              <w:rPr>
                <w:lang w:eastAsia="en-US"/>
              </w:rPr>
            </w:pPr>
            <w:r w:rsidRPr="00F511A5">
              <w:rPr>
                <w:lang w:eastAsia="en-US"/>
              </w:rPr>
              <w:t xml:space="preserve">Corrections to RRC TC - PSCell addition, modification and release / SCG DRB </w:t>
            </w:r>
          </w:p>
        </w:tc>
        <w:tc>
          <w:tcPr>
            <w:tcW w:w="708" w:type="dxa"/>
            <w:gridSpan w:val="2"/>
            <w:shd w:val="solid" w:color="FFFFFF" w:fill="auto"/>
          </w:tcPr>
          <w:p w14:paraId="727F8C64" w14:textId="77777777" w:rsidR="005979E7" w:rsidRPr="00F511A5" w:rsidRDefault="005979E7" w:rsidP="00F17634">
            <w:pPr>
              <w:pStyle w:val="TAC"/>
              <w:rPr>
                <w:lang w:eastAsia="en-US"/>
              </w:rPr>
            </w:pPr>
            <w:r w:rsidRPr="00F511A5">
              <w:rPr>
                <w:lang w:eastAsia="en-US"/>
              </w:rPr>
              <w:t>1.0.0</w:t>
            </w:r>
          </w:p>
        </w:tc>
      </w:tr>
      <w:tr w:rsidR="005979E7" w:rsidRPr="00F511A5" w14:paraId="3C1FFB5C" w14:textId="77777777" w:rsidTr="00F17634">
        <w:trPr>
          <w:gridAfter w:val="1"/>
          <w:wAfter w:w="48" w:type="dxa"/>
        </w:trPr>
        <w:tc>
          <w:tcPr>
            <w:tcW w:w="800" w:type="dxa"/>
            <w:gridSpan w:val="2"/>
            <w:shd w:val="solid" w:color="FFFFFF" w:fill="auto"/>
          </w:tcPr>
          <w:p w14:paraId="1CCAD278"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BF918C4"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0E37E282" w14:textId="77777777" w:rsidR="005979E7" w:rsidRPr="00F511A5" w:rsidRDefault="00000000" w:rsidP="00F17634">
            <w:pPr>
              <w:pStyle w:val="TAC"/>
              <w:rPr>
                <w:sz w:val="16"/>
                <w:szCs w:val="16"/>
                <w:lang w:eastAsia="en-US"/>
              </w:rPr>
            </w:pPr>
            <w:hyperlink r:id="rId18" w:history="1">
              <w:r w:rsidR="005979E7" w:rsidRPr="00F511A5">
                <w:rPr>
                  <w:sz w:val="16"/>
                  <w:szCs w:val="16"/>
                  <w:lang w:eastAsia="en-US"/>
                </w:rPr>
                <w:t>R5-183114</w:t>
              </w:r>
            </w:hyperlink>
          </w:p>
        </w:tc>
        <w:tc>
          <w:tcPr>
            <w:tcW w:w="567" w:type="dxa"/>
            <w:gridSpan w:val="2"/>
            <w:shd w:val="solid" w:color="FFFFFF" w:fill="auto"/>
          </w:tcPr>
          <w:p w14:paraId="10F95DC3"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98EAEB9"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1D1C17B"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6F85017" w14:textId="77777777" w:rsidR="005979E7" w:rsidRPr="00F511A5" w:rsidRDefault="005979E7" w:rsidP="00F17634">
            <w:pPr>
              <w:pStyle w:val="TAL"/>
              <w:rPr>
                <w:lang w:eastAsia="en-US"/>
              </w:rPr>
            </w:pPr>
            <w:r w:rsidRPr="00F511A5">
              <w:rPr>
                <w:lang w:eastAsia="en-US"/>
              </w:rPr>
              <w:t xml:space="preserve">Corrections to RRC TC - Bearer Modification / Handling for bearer type change with security key change </w:t>
            </w:r>
          </w:p>
        </w:tc>
        <w:tc>
          <w:tcPr>
            <w:tcW w:w="708" w:type="dxa"/>
            <w:gridSpan w:val="2"/>
            <w:shd w:val="solid" w:color="FFFFFF" w:fill="auto"/>
          </w:tcPr>
          <w:p w14:paraId="5F257C57" w14:textId="77777777" w:rsidR="005979E7" w:rsidRPr="00F511A5" w:rsidRDefault="005979E7" w:rsidP="00F17634">
            <w:pPr>
              <w:pStyle w:val="TAC"/>
              <w:rPr>
                <w:lang w:eastAsia="en-US"/>
              </w:rPr>
            </w:pPr>
            <w:r w:rsidRPr="00F511A5">
              <w:rPr>
                <w:lang w:eastAsia="en-US"/>
              </w:rPr>
              <w:t>1.0.0</w:t>
            </w:r>
          </w:p>
        </w:tc>
      </w:tr>
      <w:tr w:rsidR="005979E7" w:rsidRPr="00F511A5" w14:paraId="4F3231D6" w14:textId="77777777" w:rsidTr="00F17634">
        <w:trPr>
          <w:gridAfter w:val="1"/>
          <w:wAfter w:w="48" w:type="dxa"/>
        </w:trPr>
        <w:tc>
          <w:tcPr>
            <w:tcW w:w="800" w:type="dxa"/>
            <w:gridSpan w:val="2"/>
            <w:shd w:val="solid" w:color="FFFFFF" w:fill="auto"/>
          </w:tcPr>
          <w:p w14:paraId="31FAC586"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C787BFE"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3539C911" w14:textId="77777777" w:rsidR="005979E7" w:rsidRPr="00F511A5" w:rsidRDefault="00000000" w:rsidP="00F17634">
            <w:pPr>
              <w:pStyle w:val="TAC"/>
              <w:rPr>
                <w:sz w:val="16"/>
                <w:szCs w:val="16"/>
                <w:lang w:eastAsia="en-US"/>
              </w:rPr>
            </w:pPr>
            <w:hyperlink r:id="rId19" w:history="1">
              <w:r w:rsidR="005979E7" w:rsidRPr="00F511A5">
                <w:rPr>
                  <w:sz w:val="16"/>
                  <w:szCs w:val="16"/>
                  <w:lang w:eastAsia="en-US"/>
                </w:rPr>
                <w:t>R5-183115</w:t>
              </w:r>
            </w:hyperlink>
          </w:p>
        </w:tc>
        <w:tc>
          <w:tcPr>
            <w:tcW w:w="567" w:type="dxa"/>
            <w:gridSpan w:val="2"/>
            <w:shd w:val="solid" w:color="FFFFFF" w:fill="auto"/>
          </w:tcPr>
          <w:p w14:paraId="04E36C84"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23C6C78A"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1BE1CCD5"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07BB6BC" w14:textId="77777777" w:rsidR="005979E7" w:rsidRPr="00F511A5" w:rsidRDefault="005979E7" w:rsidP="00F17634">
            <w:pPr>
              <w:pStyle w:val="TAL"/>
              <w:rPr>
                <w:lang w:eastAsia="en-US"/>
              </w:rPr>
            </w:pPr>
            <w:r w:rsidRPr="00F511A5">
              <w:rPr>
                <w:lang w:eastAsia="en-US"/>
              </w:rPr>
              <w:t xml:space="preserve">Corrections to RRC TC - Bearer Modification / Uplink data path / Split DRB Reconfiguration </w:t>
            </w:r>
          </w:p>
        </w:tc>
        <w:tc>
          <w:tcPr>
            <w:tcW w:w="708" w:type="dxa"/>
            <w:gridSpan w:val="2"/>
            <w:shd w:val="solid" w:color="FFFFFF" w:fill="auto"/>
          </w:tcPr>
          <w:p w14:paraId="651E1C57" w14:textId="77777777" w:rsidR="005979E7" w:rsidRPr="00F511A5" w:rsidRDefault="005979E7" w:rsidP="00F17634">
            <w:pPr>
              <w:pStyle w:val="TAC"/>
              <w:rPr>
                <w:lang w:eastAsia="en-US"/>
              </w:rPr>
            </w:pPr>
            <w:r w:rsidRPr="00F511A5">
              <w:rPr>
                <w:lang w:eastAsia="en-US"/>
              </w:rPr>
              <w:t>1.0.0</w:t>
            </w:r>
          </w:p>
        </w:tc>
      </w:tr>
      <w:tr w:rsidR="005979E7" w:rsidRPr="00F511A5" w14:paraId="4E4047D4" w14:textId="77777777" w:rsidTr="00F17634">
        <w:trPr>
          <w:gridAfter w:val="1"/>
          <w:wAfter w:w="48" w:type="dxa"/>
        </w:trPr>
        <w:tc>
          <w:tcPr>
            <w:tcW w:w="800" w:type="dxa"/>
            <w:gridSpan w:val="2"/>
            <w:shd w:val="solid" w:color="FFFFFF" w:fill="auto"/>
          </w:tcPr>
          <w:p w14:paraId="53AEBEB9"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1D7B331"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B0265E5" w14:textId="77777777" w:rsidR="005979E7" w:rsidRPr="00F511A5" w:rsidRDefault="00000000" w:rsidP="00F17634">
            <w:pPr>
              <w:pStyle w:val="TAC"/>
              <w:rPr>
                <w:sz w:val="16"/>
                <w:szCs w:val="16"/>
                <w:lang w:eastAsia="en-US"/>
              </w:rPr>
            </w:pPr>
            <w:hyperlink r:id="rId20" w:history="1">
              <w:r w:rsidR="005979E7" w:rsidRPr="00F511A5">
                <w:rPr>
                  <w:sz w:val="16"/>
                  <w:szCs w:val="16"/>
                  <w:lang w:eastAsia="en-US"/>
                </w:rPr>
                <w:t>R5-183117</w:t>
              </w:r>
            </w:hyperlink>
          </w:p>
        </w:tc>
        <w:tc>
          <w:tcPr>
            <w:tcW w:w="567" w:type="dxa"/>
            <w:gridSpan w:val="2"/>
            <w:shd w:val="solid" w:color="FFFFFF" w:fill="auto"/>
          </w:tcPr>
          <w:p w14:paraId="260BEF37"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32E4CF8C"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EFAFB0A"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D7D658E" w14:textId="77777777" w:rsidR="005979E7" w:rsidRPr="00F511A5" w:rsidRDefault="005979E7" w:rsidP="00F17634">
            <w:pPr>
              <w:pStyle w:val="TAL"/>
              <w:rPr>
                <w:lang w:eastAsia="en-US"/>
              </w:rPr>
            </w:pPr>
            <w:r w:rsidRPr="00F511A5">
              <w:rPr>
                <w:lang w:eastAsia="en-US"/>
              </w:rPr>
              <w:t xml:space="preserve">Corrections to RRC TC - Measurement configuration control and reporting / Inter-RAT measurements / Event B1 / Measurement of NR cells </w:t>
            </w:r>
          </w:p>
        </w:tc>
        <w:tc>
          <w:tcPr>
            <w:tcW w:w="708" w:type="dxa"/>
            <w:gridSpan w:val="2"/>
            <w:shd w:val="solid" w:color="FFFFFF" w:fill="auto"/>
          </w:tcPr>
          <w:p w14:paraId="5EADD7E5" w14:textId="77777777" w:rsidR="005979E7" w:rsidRPr="00F511A5" w:rsidRDefault="005979E7" w:rsidP="00F17634">
            <w:pPr>
              <w:pStyle w:val="TAC"/>
              <w:rPr>
                <w:lang w:eastAsia="en-US"/>
              </w:rPr>
            </w:pPr>
            <w:r w:rsidRPr="00F511A5">
              <w:rPr>
                <w:lang w:eastAsia="en-US"/>
              </w:rPr>
              <w:t>1.0.0</w:t>
            </w:r>
          </w:p>
        </w:tc>
      </w:tr>
      <w:tr w:rsidR="005979E7" w:rsidRPr="00F511A5" w14:paraId="6D60AFAF" w14:textId="77777777" w:rsidTr="00F17634">
        <w:trPr>
          <w:gridAfter w:val="1"/>
          <w:wAfter w:w="48" w:type="dxa"/>
        </w:trPr>
        <w:tc>
          <w:tcPr>
            <w:tcW w:w="800" w:type="dxa"/>
            <w:gridSpan w:val="2"/>
            <w:shd w:val="solid" w:color="FFFFFF" w:fill="auto"/>
          </w:tcPr>
          <w:p w14:paraId="13106F7A"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8915E87"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BE45E9F" w14:textId="77777777" w:rsidR="005979E7" w:rsidRPr="00F511A5" w:rsidRDefault="00000000" w:rsidP="00F17634">
            <w:pPr>
              <w:pStyle w:val="TAC"/>
              <w:rPr>
                <w:sz w:val="16"/>
                <w:szCs w:val="16"/>
                <w:lang w:eastAsia="en-US"/>
              </w:rPr>
            </w:pPr>
            <w:hyperlink r:id="rId21" w:history="1">
              <w:r w:rsidR="005979E7" w:rsidRPr="00F511A5">
                <w:rPr>
                  <w:sz w:val="16"/>
                  <w:szCs w:val="16"/>
                  <w:lang w:eastAsia="en-US"/>
                </w:rPr>
                <w:t>R5-183116</w:t>
              </w:r>
            </w:hyperlink>
          </w:p>
        </w:tc>
        <w:tc>
          <w:tcPr>
            <w:tcW w:w="567" w:type="dxa"/>
            <w:gridSpan w:val="2"/>
            <w:shd w:val="solid" w:color="FFFFFF" w:fill="auto"/>
          </w:tcPr>
          <w:p w14:paraId="030EE417"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D50F03D"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51D429B"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E911B2F" w14:textId="77777777" w:rsidR="005979E7" w:rsidRPr="00F511A5" w:rsidRDefault="005979E7" w:rsidP="00F17634">
            <w:pPr>
              <w:pStyle w:val="TAL"/>
              <w:rPr>
                <w:lang w:eastAsia="en-US"/>
              </w:rPr>
            </w:pPr>
            <w:r w:rsidRPr="00F511A5">
              <w:rPr>
                <w:lang w:eastAsia="en-US"/>
              </w:rPr>
              <w:t>Corrections to RRC TC - RRC connection reconfiguration / PSCell addition failure</w:t>
            </w:r>
          </w:p>
        </w:tc>
        <w:tc>
          <w:tcPr>
            <w:tcW w:w="708" w:type="dxa"/>
            <w:gridSpan w:val="2"/>
            <w:shd w:val="solid" w:color="FFFFFF" w:fill="auto"/>
          </w:tcPr>
          <w:p w14:paraId="7FCCC2F8" w14:textId="77777777" w:rsidR="005979E7" w:rsidRPr="00F511A5" w:rsidRDefault="005979E7" w:rsidP="00F17634">
            <w:pPr>
              <w:pStyle w:val="TAC"/>
              <w:rPr>
                <w:lang w:eastAsia="en-US"/>
              </w:rPr>
            </w:pPr>
            <w:r w:rsidRPr="00F511A5">
              <w:rPr>
                <w:lang w:eastAsia="en-US"/>
              </w:rPr>
              <w:t>1.0.0</w:t>
            </w:r>
          </w:p>
        </w:tc>
      </w:tr>
      <w:tr w:rsidR="005979E7" w:rsidRPr="00F511A5" w14:paraId="5A0DA8C4" w14:textId="77777777" w:rsidTr="00F17634">
        <w:trPr>
          <w:gridAfter w:val="1"/>
          <w:wAfter w:w="48" w:type="dxa"/>
        </w:trPr>
        <w:tc>
          <w:tcPr>
            <w:tcW w:w="800" w:type="dxa"/>
            <w:gridSpan w:val="2"/>
            <w:shd w:val="solid" w:color="FFFFFF" w:fill="auto"/>
          </w:tcPr>
          <w:p w14:paraId="3140B5B3"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A8767E0"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7A8B9AA" w14:textId="77777777" w:rsidR="005979E7" w:rsidRPr="00F511A5" w:rsidRDefault="00000000" w:rsidP="00F17634">
            <w:pPr>
              <w:pStyle w:val="TAC"/>
              <w:rPr>
                <w:sz w:val="16"/>
                <w:szCs w:val="16"/>
                <w:lang w:eastAsia="en-US"/>
              </w:rPr>
            </w:pPr>
            <w:hyperlink r:id="rId22" w:history="1">
              <w:r w:rsidR="005979E7" w:rsidRPr="00F511A5">
                <w:rPr>
                  <w:sz w:val="16"/>
                  <w:szCs w:val="16"/>
                  <w:lang w:eastAsia="en-US"/>
                </w:rPr>
                <w:t>R5-183231</w:t>
              </w:r>
            </w:hyperlink>
          </w:p>
        </w:tc>
        <w:tc>
          <w:tcPr>
            <w:tcW w:w="567" w:type="dxa"/>
            <w:gridSpan w:val="2"/>
            <w:shd w:val="solid" w:color="FFFFFF" w:fill="auto"/>
          </w:tcPr>
          <w:p w14:paraId="7EE79EEC"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6C8C0B8"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2E96056C"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C5ACB03" w14:textId="77777777" w:rsidR="005979E7" w:rsidRPr="00F511A5" w:rsidRDefault="005979E7" w:rsidP="00F17634">
            <w:pPr>
              <w:pStyle w:val="TAL"/>
              <w:rPr>
                <w:lang w:eastAsia="en-US"/>
              </w:rPr>
            </w:pPr>
            <w:r w:rsidRPr="00F511A5">
              <w:rPr>
                <w:lang w:eastAsia="en-US"/>
              </w:rPr>
              <w:t xml:space="preserve">Corrections to RRC TC - NR SCG Failure Information / RLC-MaxNumRetx </w:t>
            </w:r>
          </w:p>
        </w:tc>
        <w:tc>
          <w:tcPr>
            <w:tcW w:w="708" w:type="dxa"/>
            <w:gridSpan w:val="2"/>
            <w:shd w:val="solid" w:color="FFFFFF" w:fill="auto"/>
          </w:tcPr>
          <w:p w14:paraId="522B1691" w14:textId="77777777" w:rsidR="005979E7" w:rsidRPr="00F511A5" w:rsidRDefault="005979E7" w:rsidP="00F17634">
            <w:pPr>
              <w:pStyle w:val="TAC"/>
              <w:rPr>
                <w:lang w:eastAsia="en-US"/>
              </w:rPr>
            </w:pPr>
            <w:r w:rsidRPr="00F511A5">
              <w:rPr>
                <w:lang w:eastAsia="en-US"/>
              </w:rPr>
              <w:t>1.0.0</w:t>
            </w:r>
          </w:p>
        </w:tc>
      </w:tr>
      <w:tr w:rsidR="005979E7" w:rsidRPr="00F511A5" w14:paraId="62697853" w14:textId="77777777" w:rsidTr="00F17634">
        <w:trPr>
          <w:gridAfter w:val="1"/>
          <w:wAfter w:w="48" w:type="dxa"/>
        </w:trPr>
        <w:tc>
          <w:tcPr>
            <w:tcW w:w="800" w:type="dxa"/>
            <w:gridSpan w:val="2"/>
            <w:shd w:val="solid" w:color="FFFFFF" w:fill="auto"/>
          </w:tcPr>
          <w:p w14:paraId="59105D37"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63D4E40A"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93D4466" w14:textId="77777777" w:rsidR="005979E7" w:rsidRPr="00F511A5" w:rsidRDefault="00000000" w:rsidP="00F17634">
            <w:pPr>
              <w:pStyle w:val="TAC"/>
              <w:rPr>
                <w:sz w:val="16"/>
                <w:szCs w:val="16"/>
                <w:lang w:eastAsia="en-US"/>
              </w:rPr>
            </w:pPr>
            <w:hyperlink r:id="rId23" w:history="1">
              <w:r w:rsidR="005979E7" w:rsidRPr="00F511A5">
                <w:rPr>
                  <w:sz w:val="16"/>
                  <w:szCs w:val="16"/>
                  <w:lang w:eastAsia="en-US"/>
                </w:rPr>
                <w:t>R5-183118</w:t>
              </w:r>
            </w:hyperlink>
          </w:p>
        </w:tc>
        <w:tc>
          <w:tcPr>
            <w:tcW w:w="567" w:type="dxa"/>
            <w:gridSpan w:val="2"/>
            <w:shd w:val="solid" w:color="FFFFFF" w:fill="auto"/>
          </w:tcPr>
          <w:p w14:paraId="3E75E50E"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BE1286C"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17D88503"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8738C65" w14:textId="77777777" w:rsidR="005979E7" w:rsidRPr="00F511A5" w:rsidRDefault="005979E7" w:rsidP="00F17634">
            <w:pPr>
              <w:pStyle w:val="TAL"/>
              <w:rPr>
                <w:lang w:eastAsia="en-US"/>
              </w:rPr>
            </w:pPr>
            <w:r w:rsidRPr="00F511A5">
              <w:rPr>
                <w:lang w:eastAsia="en-US"/>
              </w:rPr>
              <w:t>Corrections to RRC TC - SCG Reconfiguration Failure / SRB3</w:t>
            </w:r>
          </w:p>
        </w:tc>
        <w:tc>
          <w:tcPr>
            <w:tcW w:w="708" w:type="dxa"/>
            <w:gridSpan w:val="2"/>
            <w:shd w:val="solid" w:color="FFFFFF" w:fill="auto"/>
          </w:tcPr>
          <w:p w14:paraId="33DDE365" w14:textId="77777777" w:rsidR="005979E7" w:rsidRPr="00F511A5" w:rsidRDefault="005979E7" w:rsidP="00F17634">
            <w:pPr>
              <w:pStyle w:val="TAC"/>
              <w:rPr>
                <w:lang w:eastAsia="en-US"/>
              </w:rPr>
            </w:pPr>
            <w:r w:rsidRPr="00F511A5">
              <w:rPr>
                <w:lang w:eastAsia="en-US"/>
              </w:rPr>
              <w:t>1.0.0</w:t>
            </w:r>
          </w:p>
        </w:tc>
      </w:tr>
      <w:tr w:rsidR="005979E7" w:rsidRPr="00F511A5" w14:paraId="4512D538" w14:textId="77777777" w:rsidTr="00F17634">
        <w:trPr>
          <w:gridAfter w:val="1"/>
          <w:wAfter w:w="48" w:type="dxa"/>
        </w:trPr>
        <w:tc>
          <w:tcPr>
            <w:tcW w:w="800" w:type="dxa"/>
            <w:gridSpan w:val="2"/>
            <w:shd w:val="solid" w:color="FFFFFF" w:fill="auto"/>
          </w:tcPr>
          <w:p w14:paraId="0339F1CE"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60FE23A8"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10AACA3D" w14:textId="77777777" w:rsidR="005979E7" w:rsidRPr="00F511A5" w:rsidRDefault="00000000" w:rsidP="00F17634">
            <w:pPr>
              <w:pStyle w:val="TAC"/>
              <w:rPr>
                <w:sz w:val="16"/>
                <w:szCs w:val="16"/>
                <w:lang w:eastAsia="en-US"/>
              </w:rPr>
            </w:pPr>
            <w:hyperlink r:id="rId24" w:history="1">
              <w:r w:rsidR="005979E7" w:rsidRPr="00F511A5">
                <w:rPr>
                  <w:sz w:val="16"/>
                  <w:szCs w:val="16"/>
                  <w:lang w:eastAsia="en-US"/>
                </w:rPr>
                <w:t>R5-183119</w:t>
              </w:r>
            </w:hyperlink>
          </w:p>
        </w:tc>
        <w:tc>
          <w:tcPr>
            <w:tcW w:w="567" w:type="dxa"/>
            <w:gridSpan w:val="2"/>
            <w:shd w:val="solid" w:color="FFFFFF" w:fill="auto"/>
          </w:tcPr>
          <w:p w14:paraId="031D475A"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546FC39"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F46D6D9"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3BAD1FE5" w14:textId="77777777" w:rsidR="005979E7" w:rsidRPr="00F511A5" w:rsidRDefault="005979E7" w:rsidP="00F17634">
            <w:pPr>
              <w:pStyle w:val="TAL"/>
              <w:rPr>
                <w:lang w:eastAsia="en-US"/>
              </w:rPr>
            </w:pPr>
            <w:r w:rsidRPr="00F511A5">
              <w:rPr>
                <w:lang w:eastAsia="en-US"/>
              </w:rPr>
              <w:t>Corrections to RRC TC - SCG Reconfiguration Failure / SRB1</w:t>
            </w:r>
          </w:p>
        </w:tc>
        <w:tc>
          <w:tcPr>
            <w:tcW w:w="708" w:type="dxa"/>
            <w:gridSpan w:val="2"/>
            <w:shd w:val="solid" w:color="FFFFFF" w:fill="auto"/>
          </w:tcPr>
          <w:p w14:paraId="7BAD5E98" w14:textId="77777777" w:rsidR="005979E7" w:rsidRPr="00F511A5" w:rsidRDefault="005979E7" w:rsidP="00F17634">
            <w:pPr>
              <w:pStyle w:val="TAC"/>
              <w:rPr>
                <w:lang w:eastAsia="en-US"/>
              </w:rPr>
            </w:pPr>
            <w:r w:rsidRPr="00F511A5">
              <w:rPr>
                <w:lang w:eastAsia="en-US"/>
              </w:rPr>
              <w:t>1.0.0</w:t>
            </w:r>
          </w:p>
        </w:tc>
      </w:tr>
      <w:tr w:rsidR="005979E7" w:rsidRPr="00F511A5" w14:paraId="2DD1C509" w14:textId="77777777" w:rsidTr="00F17634">
        <w:trPr>
          <w:gridAfter w:val="1"/>
          <w:wAfter w:w="48" w:type="dxa"/>
        </w:trPr>
        <w:tc>
          <w:tcPr>
            <w:tcW w:w="800" w:type="dxa"/>
            <w:gridSpan w:val="2"/>
            <w:shd w:val="solid" w:color="FFFFFF" w:fill="auto"/>
          </w:tcPr>
          <w:p w14:paraId="7E8AA3AD"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7B617FD"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0FC30D5E" w14:textId="77777777" w:rsidR="005979E7" w:rsidRPr="00F511A5" w:rsidRDefault="00000000" w:rsidP="00F17634">
            <w:pPr>
              <w:pStyle w:val="TAC"/>
              <w:rPr>
                <w:sz w:val="16"/>
                <w:szCs w:val="16"/>
                <w:lang w:eastAsia="en-US"/>
              </w:rPr>
            </w:pPr>
            <w:hyperlink r:id="rId25" w:history="1">
              <w:r w:rsidR="005979E7" w:rsidRPr="00F511A5">
                <w:rPr>
                  <w:sz w:val="16"/>
                  <w:szCs w:val="16"/>
                  <w:lang w:eastAsia="en-US"/>
                </w:rPr>
                <w:t>R5-182508</w:t>
              </w:r>
            </w:hyperlink>
          </w:p>
        </w:tc>
        <w:tc>
          <w:tcPr>
            <w:tcW w:w="567" w:type="dxa"/>
            <w:gridSpan w:val="2"/>
            <w:shd w:val="solid" w:color="FFFFFF" w:fill="auto"/>
          </w:tcPr>
          <w:p w14:paraId="48E49B6D"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052B7AFE"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701A264E"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363C7BD7" w14:textId="77777777" w:rsidR="005979E7" w:rsidRPr="00F511A5" w:rsidRDefault="005979E7" w:rsidP="00F17634">
            <w:pPr>
              <w:pStyle w:val="TAL"/>
              <w:rPr>
                <w:lang w:eastAsia="en-US"/>
              </w:rPr>
            </w:pPr>
            <w:r w:rsidRPr="00F511A5">
              <w:rPr>
                <w:lang w:eastAsia="en-US"/>
              </w:rPr>
              <w:t>Void RRC TC - Handover with PSCell release / SCG DRB</w:t>
            </w:r>
          </w:p>
        </w:tc>
        <w:tc>
          <w:tcPr>
            <w:tcW w:w="708" w:type="dxa"/>
            <w:gridSpan w:val="2"/>
            <w:shd w:val="solid" w:color="FFFFFF" w:fill="auto"/>
          </w:tcPr>
          <w:p w14:paraId="4967CA89" w14:textId="77777777" w:rsidR="005979E7" w:rsidRPr="00F511A5" w:rsidRDefault="005979E7" w:rsidP="00F17634">
            <w:pPr>
              <w:pStyle w:val="TAC"/>
              <w:rPr>
                <w:lang w:eastAsia="en-US"/>
              </w:rPr>
            </w:pPr>
            <w:r w:rsidRPr="00F511A5">
              <w:rPr>
                <w:lang w:eastAsia="en-US"/>
              </w:rPr>
              <w:t>1.0.0</w:t>
            </w:r>
          </w:p>
        </w:tc>
      </w:tr>
      <w:tr w:rsidR="005979E7" w:rsidRPr="00F511A5" w14:paraId="1BB3A4E2" w14:textId="77777777" w:rsidTr="00F17634">
        <w:trPr>
          <w:gridAfter w:val="1"/>
          <w:wAfter w:w="48" w:type="dxa"/>
        </w:trPr>
        <w:tc>
          <w:tcPr>
            <w:tcW w:w="800" w:type="dxa"/>
            <w:gridSpan w:val="2"/>
            <w:shd w:val="solid" w:color="FFFFFF" w:fill="auto"/>
          </w:tcPr>
          <w:p w14:paraId="6380A6E2"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598F2A48"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455E17F" w14:textId="77777777" w:rsidR="005979E7" w:rsidRPr="00F511A5" w:rsidRDefault="00000000" w:rsidP="00F17634">
            <w:pPr>
              <w:pStyle w:val="TAC"/>
              <w:rPr>
                <w:sz w:val="16"/>
                <w:szCs w:val="16"/>
                <w:lang w:eastAsia="en-US"/>
              </w:rPr>
            </w:pPr>
            <w:hyperlink r:id="rId26" w:history="1">
              <w:r w:rsidR="005979E7" w:rsidRPr="00F511A5">
                <w:rPr>
                  <w:sz w:val="16"/>
                  <w:szCs w:val="16"/>
                  <w:lang w:eastAsia="en-US"/>
                </w:rPr>
                <w:t>R5-182509</w:t>
              </w:r>
            </w:hyperlink>
          </w:p>
        </w:tc>
        <w:tc>
          <w:tcPr>
            <w:tcW w:w="567" w:type="dxa"/>
            <w:gridSpan w:val="2"/>
            <w:shd w:val="solid" w:color="FFFFFF" w:fill="auto"/>
          </w:tcPr>
          <w:p w14:paraId="4DB8C111"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3D393A6"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26D4256B"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33AC32BE" w14:textId="77777777" w:rsidR="005979E7" w:rsidRPr="00F511A5" w:rsidRDefault="005979E7" w:rsidP="00F17634">
            <w:pPr>
              <w:pStyle w:val="TAL"/>
              <w:rPr>
                <w:lang w:eastAsia="en-US"/>
              </w:rPr>
            </w:pPr>
            <w:r w:rsidRPr="00F511A5">
              <w:rPr>
                <w:lang w:eastAsia="en-US"/>
              </w:rPr>
              <w:t>Void RRC TC - Bearer Modification / SCG DRB / Split DRB Reconfiguration</w:t>
            </w:r>
          </w:p>
        </w:tc>
        <w:tc>
          <w:tcPr>
            <w:tcW w:w="708" w:type="dxa"/>
            <w:gridSpan w:val="2"/>
            <w:shd w:val="solid" w:color="FFFFFF" w:fill="auto"/>
          </w:tcPr>
          <w:p w14:paraId="702377B1" w14:textId="77777777" w:rsidR="005979E7" w:rsidRPr="00F511A5" w:rsidRDefault="005979E7" w:rsidP="00F17634">
            <w:pPr>
              <w:pStyle w:val="TAC"/>
              <w:rPr>
                <w:lang w:eastAsia="en-US"/>
              </w:rPr>
            </w:pPr>
            <w:r w:rsidRPr="00F511A5">
              <w:rPr>
                <w:lang w:eastAsia="en-US"/>
              </w:rPr>
              <w:t>1.0.0</w:t>
            </w:r>
          </w:p>
        </w:tc>
      </w:tr>
      <w:tr w:rsidR="005979E7" w:rsidRPr="00F511A5" w14:paraId="30753102" w14:textId="77777777" w:rsidTr="00F17634">
        <w:trPr>
          <w:gridAfter w:val="1"/>
          <w:wAfter w:w="48" w:type="dxa"/>
        </w:trPr>
        <w:tc>
          <w:tcPr>
            <w:tcW w:w="800" w:type="dxa"/>
            <w:gridSpan w:val="2"/>
            <w:shd w:val="solid" w:color="FFFFFF" w:fill="auto"/>
          </w:tcPr>
          <w:p w14:paraId="55C93503"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30395CC"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B96878D" w14:textId="77777777" w:rsidR="005979E7" w:rsidRPr="00F511A5" w:rsidRDefault="00000000" w:rsidP="00F17634">
            <w:pPr>
              <w:pStyle w:val="TAC"/>
              <w:rPr>
                <w:sz w:val="16"/>
                <w:szCs w:val="16"/>
                <w:lang w:eastAsia="en-US"/>
              </w:rPr>
            </w:pPr>
            <w:hyperlink r:id="rId27" w:history="1">
              <w:r w:rsidR="005979E7" w:rsidRPr="00F511A5">
                <w:rPr>
                  <w:sz w:val="16"/>
                  <w:szCs w:val="16"/>
                  <w:lang w:eastAsia="en-US"/>
                </w:rPr>
                <w:t>R5-183120</w:t>
              </w:r>
            </w:hyperlink>
          </w:p>
        </w:tc>
        <w:tc>
          <w:tcPr>
            <w:tcW w:w="567" w:type="dxa"/>
            <w:gridSpan w:val="2"/>
            <w:shd w:val="solid" w:color="FFFFFF" w:fill="auto"/>
          </w:tcPr>
          <w:p w14:paraId="38DB2143"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997D68A"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610E45BF"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7B969383" w14:textId="77777777" w:rsidR="005979E7" w:rsidRPr="00F511A5" w:rsidRDefault="005979E7" w:rsidP="00F17634">
            <w:pPr>
              <w:pStyle w:val="TAL"/>
              <w:rPr>
                <w:lang w:eastAsia="en-US"/>
              </w:rPr>
            </w:pPr>
            <w:r w:rsidRPr="00F511A5">
              <w:rPr>
                <w:lang w:eastAsia="en-US"/>
              </w:rPr>
              <w:t>Correction to NR RRC test case 8.2.3.17</w:t>
            </w:r>
          </w:p>
        </w:tc>
        <w:tc>
          <w:tcPr>
            <w:tcW w:w="708" w:type="dxa"/>
            <w:gridSpan w:val="2"/>
            <w:shd w:val="solid" w:color="FFFFFF" w:fill="auto"/>
          </w:tcPr>
          <w:p w14:paraId="5AA614B4" w14:textId="77777777" w:rsidR="005979E7" w:rsidRPr="00F511A5" w:rsidRDefault="005979E7" w:rsidP="00F17634">
            <w:pPr>
              <w:pStyle w:val="TAC"/>
              <w:rPr>
                <w:lang w:eastAsia="en-US"/>
              </w:rPr>
            </w:pPr>
            <w:r w:rsidRPr="00F511A5">
              <w:rPr>
                <w:lang w:eastAsia="en-US"/>
              </w:rPr>
              <w:t>1.0.0</w:t>
            </w:r>
          </w:p>
        </w:tc>
      </w:tr>
      <w:tr w:rsidR="005979E7" w:rsidRPr="00F511A5" w14:paraId="1B397807" w14:textId="77777777" w:rsidTr="00F17634">
        <w:trPr>
          <w:gridAfter w:val="1"/>
          <w:wAfter w:w="48" w:type="dxa"/>
        </w:trPr>
        <w:tc>
          <w:tcPr>
            <w:tcW w:w="800" w:type="dxa"/>
            <w:gridSpan w:val="2"/>
            <w:shd w:val="solid" w:color="FFFFFF" w:fill="auto"/>
          </w:tcPr>
          <w:p w14:paraId="1AE5D79F"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E8DA395"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1AC98D82" w14:textId="77777777" w:rsidR="005979E7" w:rsidRPr="00F511A5" w:rsidRDefault="00000000" w:rsidP="00F17634">
            <w:pPr>
              <w:pStyle w:val="TAC"/>
              <w:rPr>
                <w:sz w:val="16"/>
                <w:szCs w:val="16"/>
                <w:lang w:eastAsia="en-US"/>
              </w:rPr>
            </w:pPr>
            <w:hyperlink r:id="rId28" w:history="1">
              <w:r w:rsidR="005979E7" w:rsidRPr="00F511A5">
                <w:rPr>
                  <w:sz w:val="16"/>
                  <w:szCs w:val="16"/>
                  <w:lang w:eastAsia="en-US"/>
                </w:rPr>
                <w:t>R5-183121</w:t>
              </w:r>
            </w:hyperlink>
          </w:p>
        </w:tc>
        <w:tc>
          <w:tcPr>
            <w:tcW w:w="567" w:type="dxa"/>
            <w:gridSpan w:val="2"/>
            <w:shd w:val="solid" w:color="FFFFFF" w:fill="auto"/>
          </w:tcPr>
          <w:p w14:paraId="414669CD"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555B271"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3AB7225"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346A7CB" w14:textId="77777777" w:rsidR="005979E7" w:rsidRPr="00F511A5" w:rsidRDefault="005979E7" w:rsidP="00F17634">
            <w:pPr>
              <w:pStyle w:val="TAL"/>
              <w:rPr>
                <w:lang w:eastAsia="en-US"/>
              </w:rPr>
            </w:pPr>
            <w:r w:rsidRPr="00F511A5">
              <w:rPr>
                <w:lang w:eastAsia="en-US"/>
              </w:rPr>
              <w:t>Correction to NR RRC test case 8.2.3.19</w:t>
            </w:r>
          </w:p>
        </w:tc>
        <w:tc>
          <w:tcPr>
            <w:tcW w:w="708" w:type="dxa"/>
            <w:gridSpan w:val="2"/>
            <w:shd w:val="solid" w:color="FFFFFF" w:fill="auto"/>
          </w:tcPr>
          <w:p w14:paraId="289FF2FC" w14:textId="77777777" w:rsidR="005979E7" w:rsidRPr="00F511A5" w:rsidRDefault="005979E7" w:rsidP="00F17634">
            <w:pPr>
              <w:pStyle w:val="TAC"/>
              <w:rPr>
                <w:lang w:eastAsia="en-US"/>
              </w:rPr>
            </w:pPr>
            <w:r w:rsidRPr="00F511A5">
              <w:rPr>
                <w:lang w:eastAsia="en-US"/>
              </w:rPr>
              <w:t>1.0.0</w:t>
            </w:r>
          </w:p>
        </w:tc>
      </w:tr>
      <w:tr w:rsidR="005979E7" w:rsidRPr="00F511A5" w14:paraId="51167A8E" w14:textId="77777777" w:rsidTr="00F17634">
        <w:trPr>
          <w:gridAfter w:val="1"/>
          <w:wAfter w:w="48" w:type="dxa"/>
        </w:trPr>
        <w:tc>
          <w:tcPr>
            <w:tcW w:w="800" w:type="dxa"/>
            <w:gridSpan w:val="2"/>
            <w:shd w:val="solid" w:color="FFFFFF" w:fill="auto"/>
          </w:tcPr>
          <w:p w14:paraId="06BE6D27"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526E2504"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68EFEF7" w14:textId="77777777" w:rsidR="005979E7" w:rsidRPr="00F511A5" w:rsidRDefault="00000000" w:rsidP="00F17634">
            <w:pPr>
              <w:pStyle w:val="TAC"/>
              <w:rPr>
                <w:sz w:val="16"/>
                <w:szCs w:val="16"/>
                <w:lang w:eastAsia="en-US"/>
              </w:rPr>
            </w:pPr>
            <w:hyperlink r:id="rId29" w:history="1">
              <w:r w:rsidR="005979E7" w:rsidRPr="00F511A5">
                <w:rPr>
                  <w:sz w:val="16"/>
                  <w:szCs w:val="16"/>
                  <w:lang w:eastAsia="en-US"/>
                </w:rPr>
                <w:t>R5-183228</w:t>
              </w:r>
            </w:hyperlink>
          </w:p>
        </w:tc>
        <w:tc>
          <w:tcPr>
            <w:tcW w:w="567" w:type="dxa"/>
            <w:gridSpan w:val="2"/>
            <w:shd w:val="solid" w:color="FFFFFF" w:fill="auto"/>
          </w:tcPr>
          <w:p w14:paraId="16D834E1"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F716BD5"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3D42D140"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7625C4A" w14:textId="77777777" w:rsidR="005979E7" w:rsidRPr="00F511A5" w:rsidRDefault="005979E7" w:rsidP="00F17634">
            <w:pPr>
              <w:pStyle w:val="TAL"/>
              <w:rPr>
                <w:lang w:eastAsia="en-US"/>
              </w:rPr>
            </w:pPr>
            <w:r w:rsidRPr="00F511A5">
              <w:rPr>
                <w:lang w:eastAsia="en-US"/>
              </w:rPr>
              <w:t>Correction to NR MAC test case 7.1.1.3.2</w:t>
            </w:r>
          </w:p>
        </w:tc>
        <w:tc>
          <w:tcPr>
            <w:tcW w:w="708" w:type="dxa"/>
            <w:gridSpan w:val="2"/>
            <w:shd w:val="solid" w:color="FFFFFF" w:fill="auto"/>
          </w:tcPr>
          <w:p w14:paraId="237B6D22" w14:textId="77777777" w:rsidR="005979E7" w:rsidRPr="00F511A5" w:rsidRDefault="005979E7" w:rsidP="00F17634">
            <w:pPr>
              <w:pStyle w:val="TAC"/>
              <w:rPr>
                <w:lang w:eastAsia="en-US"/>
              </w:rPr>
            </w:pPr>
            <w:r w:rsidRPr="00F511A5">
              <w:rPr>
                <w:lang w:eastAsia="en-US"/>
              </w:rPr>
              <w:t>1.0.0</w:t>
            </w:r>
          </w:p>
        </w:tc>
      </w:tr>
      <w:tr w:rsidR="005979E7" w:rsidRPr="00F511A5" w14:paraId="5905120F" w14:textId="77777777" w:rsidTr="00F17634">
        <w:trPr>
          <w:gridAfter w:val="1"/>
          <w:wAfter w:w="48" w:type="dxa"/>
        </w:trPr>
        <w:tc>
          <w:tcPr>
            <w:tcW w:w="800" w:type="dxa"/>
            <w:gridSpan w:val="2"/>
            <w:shd w:val="solid" w:color="FFFFFF" w:fill="auto"/>
          </w:tcPr>
          <w:p w14:paraId="6668852E"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52CA2F9E"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3191AE8B" w14:textId="77777777" w:rsidR="005979E7" w:rsidRPr="00F511A5" w:rsidRDefault="00000000" w:rsidP="00F17634">
            <w:pPr>
              <w:pStyle w:val="TAC"/>
              <w:rPr>
                <w:sz w:val="16"/>
                <w:szCs w:val="16"/>
                <w:lang w:eastAsia="en-US"/>
              </w:rPr>
            </w:pPr>
            <w:hyperlink r:id="rId30" w:history="1">
              <w:r w:rsidR="005979E7" w:rsidRPr="00F511A5">
                <w:rPr>
                  <w:sz w:val="16"/>
                  <w:szCs w:val="16"/>
                  <w:lang w:eastAsia="en-US"/>
                </w:rPr>
                <w:t>R5-183122</w:t>
              </w:r>
            </w:hyperlink>
          </w:p>
        </w:tc>
        <w:tc>
          <w:tcPr>
            <w:tcW w:w="567" w:type="dxa"/>
            <w:gridSpan w:val="2"/>
            <w:shd w:val="solid" w:color="FFFFFF" w:fill="auto"/>
          </w:tcPr>
          <w:p w14:paraId="3CE1E4C9"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112C823"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894CDBF"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FA5C27F" w14:textId="77777777" w:rsidR="005979E7" w:rsidRPr="00F511A5" w:rsidRDefault="005979E7" w:rsidP="00F17634">
            <w:pPr>
              <w:pStyle w:val="TAL"/>
              <w:rPr>
                <w:lang w:eastAsia="en-US"/>
              </w:rPr>
            </w:pPr>
            <w:r w:rsidRPr="00F511A5">
              <w:rPr>
                <w:lang w:eastAsia="en-US"/>
              </w:rPr>
              <w:t>Correction to NR PDCP test case 7.1.3.4.2</w:t>
            </w:r>
          </w:p>
        </w:tc>
        <w:tc>
          <w:tcPr>
            <w:tcW w:w="708" w:type="dxa"/>
            <w:gridSpan w:val="2"/>
            <w:shd w:val="solid" w:color="FFFFFF" w:fill="auto"/>
          </w:tcPr>
          <w:p w14:paraId="25235F20" w14:textId="77777777" w:rsidR="005979E7" w:rsidRPr="00F511A5" w:rsidRDefault="005979E7" w:rsidP="00F17634">
            <w:pPr>
              <w:pStyle w:val="TAC"/>
              <w:rPr>
                <w:lang w:eastAsia="en-US"/>
              </w:rPr>
            </w:pPr>
            <w:r w:rsidRPr="00F511A5">
              <w:rPr>
                <w:lang w:eastAsia="en-US"/>
              </w:rPr>
              <w:t>1.0.0</w:t>
            </w:r>
          </w:p>
        </w:tc>
      </w:tr>
      <w:tr w:rsidR="005979E7" w:rsidRPr="00F511A5" w14:paraId="694EECA2" w14:textId="77777777" w:rsidTr="00F17634">
        <w:trPr>
          <w:gridAfter w:val="1"/>
          <w:wAfter w:w="48" w:type="dxa"/>
        </w:trPr>
        <w:tc>
          <w:tcPr>
            <w:tcW w:w="800" w:type="dxa"/>
            <w:gridSpan w:val="2"/>
            <w:shd w:val="solid" w:color="FFFFFF" w:fill="auto"/>
          </w:tcPr>
          <w:p w14:paraId="3292B592"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414C8000"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2ED7514C" w14:textId="77777777" w:rsidR="005979E7" w:rsidRPr="00F511A5" w:rsidRDefault="00000000" w:rsidP="00F17634">
            <w:pPr>
              <w:pStyle w:val="TAC"/>
              <w:rPr>
                <w:sz w:val="16"/>
                <w:szCs w:val="16"/>
                <w:lang w:eastAsia="en-US"/>
              </w:rPr>
            </w:pPr>
            <w:hyperlink r:id="rId31" w:history="1">
              <w:r w:rsidR="005979E7" w:rsidRPr="00F511A5">
                <w:rPr>
                  <w:sz w:val="16"/>
                  <w:szCs w:val="16"/>
                  <w:lang w:eastAsia="en-US"/>
                </w:rPr>
                <w:t>R5-183123</w:t>
              </w:r>
            </w:hyperlink>
          </w:p>
        </w:tc>
        <w:tc>
          <w:tcPr>
            <w:tcW w:w="567" w:type="dxa"/>
            <w:gridSpan w:val="2"/>
            <w:shd w:val="solid" w:color="FFFFFF" w:fill="auto"/>
          </w:tcPr>
          <w:p w14:paraId="1556AD86"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394BAA26"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26CB3DB0"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E0A4028" w14:textId="77777777" w:rsidR="005979E7" w:rsidRPr="00F511A5" w:rsidRDefault="005979E7" w:rsidP="00F17634">
            <w:pPr>
              <w:pStyle w:val="TAL"/>
              <w:rPr>
                <w:lang w:eastAsia="en-US"/>
              </w:rPr>
            </w:pPr>
            <w:r w:rsidRPr="00F511A5">
              <w:rPr>
                <w:lang w:eastAsia="en-US"/>
              </w:rPr>
              <w:t>Addition of new NR RRC test case 8.2.5.2.1</w:t>
            </w:r>
          </w:p>
        </w:tc>
        <w:tc>
          <w:tcPr>
            <w:tcW w:w="708" w:type="dxa"/>
            <w:gridSpan w:val="2"/>
            <w:shd w:val="solid" w:color="FFFFFF" w:fill="auto"/>
          </w:tcPr>
          <w:p w14:paraId="4A4C39B7" w14:textId="77777777" w:rsidR="005979E7" w:rsidRPr="00F511A5" w:rsidRDefault="005979E7" w:rsidP="00F17634">
            <w:pPr>
              <w:pStyle w:val="TAC"/>
              <w:rPr>
                <w:lang w:eastAsia="en-US"/>
              </w:rPr>
            </w:pPr>
            <w:r w:rsidRPr="00F511A5">
              <w:rPr>
                <w:lang w:eastAsia="en-US"/>
              </w:rPr>
              <w:t>1.0.0</w:t>
            </w:r>
          </w:p>
        </w:tc>
      </w:tr>
      <w:tr w:rsidR="005979E7" w:rsidRPr="00F511A5" w14:paraId="098774F8" w14:textId="77777777" w:rsidTr="00F17634">
        <w:trPr>
          <w:gridAfter w:val="1"/>
          <w:wAfter w:w="48" w:type="dxa"/>
        </w:trPr>
        <w:tc>
          <w:tcPr>
            <w:tcW w:w="800" w:type="dxa"/>
            <w:gridSpan w:val="2"/>
            <w:shd w:val="solid" w:color="FFFFFF" w:fill="auto"/>
          </w:tcPr>
          <w:p w14:paraId="13D8E3D0"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02A857B1"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0F38CC76" w14:textId="77777777" w:rsidR="005979E7" w:rsidRPr="00F511A5" w:rsidRDefault="00000000" w:rsidP="00F17634">
            <w:pPr>
              <w:pStyle w:val="TAC"/>
              <w:rPr>
                <w:sz w:val="16"/>
                <w:szCs w:val="16"/>
                <w:lang w:eastAsia="en-US"/>
              </w:rPr>
            </w:pPr>
            <w:hyperlink r:id="rId32" w:history="1">
              <w:r w:rsidR="005979E7" w:rsidRPr="00F511A5">
                <w:rPr>
                  <w:sz w:val="16"/>
                  <w:szCs w:val="16"/>
                  <w:lang w:eastAsia="en-US"/>
                </w:rPr>
                <w:t>R5-183124</w:t>
              </w:r>
            </w:hyperlink>
          </w:p>
        </w:tc>
        <w:tc>
          <w:tcPr>
            <w:tcW w:w="567" w:type="dxa"/>
            <w:gridSpan w:val="2"/>
            <w:shd w:val="solid" w:color="FFFFFF" w:fill="auto"/>
          </w:tcPr>
          <w:p w14:paraId="11089653"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17BB543"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1E58D47"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E69B0A3" w14:textId="77777777" w:rsidR="005979E7" w:rsidRPr="00F511A5" w:rsidRDefault="005979E7" w:rsidP="00F17634">
            <w:pPr>
              <w:pStyle w:val="TAL"/>
              <w:rPr>
                <w:lang w:eastAsia="en-US"/>
              </w:rPr>
            </w:pPr>
            <w:r w:rsidRPr="00F511A5">
              <w:rPr>
                <w:lang w:eastAsia="en-US"/>
              </w:rPr>
              <w:t>Addition of new NR RRC test case 8.2.5.4.1</w:t>
            </w:r>
          </w:p>
        </w:tc>
        <w:tc>
          <w:tcPr>
            <w:tcW w:w="708" w:type="dxa"/>
            <w:gridSpan w:val="2"/>
            <w:shd w:val="solid" w:color="FFFFFF" w:fill="auto"/>
          </w:tcPr>
          <w:p w14:paraId="67AA40DE" w14:textId="77777777" w:rsidR="005979E7" w:rsidRPr="00F511A5" w:rsidRDefault="005979E7" w:rsidP="00F17634">
            <w:pPr>
              <w:pStyle w:val="TAC"/>
              <w:rPr>
                <w:lang w:eastAsia="en-US"/>
              </w:rPr>
            </w:pPr>
            <w:r w:rsidRPr="00F511A5">
              <w:rPr>
                <w:lang w:eastAsia="en-US"/>
              </w:rPr>
              <w:t>1.0.0</w:t>
            </w:r>
          </w:p>
        </w:tc>
      </w:tr>
      <w:tr w:rsidR="005979E7" w:rsidRPr="00F511A5" w14:paraId="7D044E55" w14:textId="77777777" w:rsidTr="00F17634">
        <w:trPr>
          <w:gridAfter w:val="1"/>
          <w:wAfter w:w="48" w:type="dxa"/>
        </w:trPr>
        <w:tc>
          <w:tcPr>
            <w:tcW w:w="800" w:type="dxa"/>
            <w:gridSpan w:val="2"/>
            <w:shd w:val="solid" w:color="FFFFFF" w:fill="auto"/>
          </w:tcPr>
          <w:p w14:paraId="2C9F0C49"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6CA71D37"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218B8DF" w14:textId="77777777" w:rsidR="005979E7" w:rsidRPr="00F511A5" w:rsidRDefault="00000000" w:rsidP="00F17634">
            <w:pPr>
              <w:pStyle w:val="TAC"/>
              <w:rPr>
                <w:sz w:val="16"/>
                <w:szCs w:val="16"/>
                <w:lang w:eastAsia="en-US"/>
              </w:rPr>
            </w:pPr>
            <w:hyperlink r:id="rId33" w:history="1">
              <w:r w:rsidR="005979E7" w:rsidRPr="00F511A5">
                <w:rPr>
                  <w:sz w:val="16"/>
                  <w:szCs w:val="16"/>
                  <w:lang w:eastAsia="en-US"/>
                </w:rPr>
                <w:t>R5-182601</w:t>
              </w:r>
            </w:hyperlink>
          </w:p>
        </w:tc>
        <w:tc>
          <w:tcPr>
            <w:tcW w:w="567" w:type="dxa"/>
            <w:gridSpan w:val="2"/>
            <w:shd w:val="solid" w:color="FFFFFF" w:fill="auto"/>
          </w:tcPr>
          <w:p w14:paraId="6979207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6DEA2A8"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61300CB"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2122598" w14:textId="77777777" w:rsidR="005979E7" w:rsidRPr="00F511A5" w:rsidRDefault="005979E7" w:rsidP="00F17634">
            <w:pPr>
              <w:pStyle w:val="TAL"/>
              <w:rPr>
                <w:lang w:eastAsia="en-US"/>
              </w:rPr>
            </w:pPr>
            <w:r w:rsidRPr="00F511A5">
              <w:rPr>
                <w:lang w:eastAsia="en-US"/>
              </w:rPr>
              <w:t>Removal of NR RRC  test case 8.2.2.2.5</w:t>
            </w:r>
          </w:p>
        </w:tc>
        <w:tc>
          <w:tcPr>
            <w:tcW w:w="708" w:type="dxa"/>
            <w:gridSpan w:val="2"/>
            <w:shd w:val="solid" w:color="FFFFFF" w:fill="auto"/>
          </w:tcPr>
          <w:p w14:paraId="2D38F463" w14:textId="77777777" w:rsidR="005979E7" w:rsidRPr="00F511A5" w:rsidRDefault="005979E7" w:rsidP="00F17634">
            <w:pPr>
              <w:pStyle w:val="TAC"/>
              <w:rPr>
                <w:lang w:eastAsia="en-US"/>
              </w:rPr>
            </w:pPr>
            <w:r w:rsidRPr="00F511A5">
              <w:rPr>
                <w:lang w:eastAsia="en-US"/>
              </w:rPr>
              <w:t>1.0.0</w:t>
            </w:r>
          </w:p>
        </w:tc>
      </w:tr>
      <w:tr w:rsidR="005979E7" w:rsidRPr="00F511A5" w14:paraId="355AC5DA" w14:textId="77777777" w:rsidTr="00F17634">
        <w:trPr>
          <w:gridAfter w:val="1"/>
          <w:wAfter w:w="48" w:type="dxa"/>
        </w:trPr>
        <w:tc>
          <w:tcPr>
            <w:tcW w:w="800" w:type="dxa"/>
            <w:gridSpan w:val="2"/>
            <w:shd w:val="solid" w:color="FFFFFF" w:fill="auto"/>
          </w:tcPr>
          <w:p w14:paraId="293E00F3" w14:textId="77777777" w:rsidR="005979E7" w:rsidRPr="00F511A5" w:rsidRDefault="005979E7" w:rsidP="00F17634">
            <w:pPr>
              <w:pStyle w:val="TAC"/>
              <w:rPr>
                <w:lang w:eastAsia="en-US"/>
              </w:rPr>
            </w:pPr>
            <w:r w:rsidRPr="00F511A5">
              <w:rPr>
                <w:lang w:eastAsia="en-US"/>
              </w:rPr>
              <w:lastRenderedPageBreak/>
              <w:t>2018-05</w:t>
            </w:r>
          </w:p>
        </w:tc>
        <w:tc>
          <w:tcPr>
            <w:tcW w:w="901" w:type="dxa"/>
            <w:gridSpan w:val="2"/>
            <w:shd w:val="solid" w:color="FFFFFF" w:fill="auto"/>
          </w:tcPr>
          <w:p w14:paraId="4AB73DAC"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2C5CFB1" w14:textId="77777777" w:rsidR="005979E7" w:rsidRPr="00F511A5" w:rsidRDefault="00000000" w:rsidP="00F17634">
            <w:pPr>
              <w:pStyle w:val="TAC"/>
              <w:rPr>
                <w:sz w:val="16"/>
                <w:szCs w:val="16"/>
                <w:lang w:eastAsia="en-US"/>
              </w:rPr>
            </w:pPr>
            <w:hyperlink r:id="rId34" w:history="1">
              <w:r w:rsidR="005979E7" w:rsidRPr="00F511A5">
                <w:rPr>
                  <w:sz w:val="16"/>
                  <w:szCs w:val="16"/>
                  <w:lang w:eastAsia="en-US"/>
                </w:rPr>
                <w:t>R5-183126</w:t>
              </w:r>
            </w:hyperlink>
          </w:p>
        </w:tc>
        <w:tc>
          <w:tcPr>
            <w:tcW w:w="567" w:type="dxa"/>
            <w:gridSpan w:val="2"/>
            <w:shd w:val="solid" w:color="FFFFFF" w:fill="auto"/>
          </w:tcPr>
          <w:p w14:paraId="29BD9BD5"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A100ED2"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5158355"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55BFCB7" w14:textId="77777777" w:rsidR="005979E7" w:rsidRPr="00F511A5" w:rsidRDefault="005979E7" w:rsidP="00F17634">
            <w:pPr>
              <w:pStyle w:val="TAL"/>
              <w:rPr>
                <w:lang w:eastAsia="en-US"/>
              </w:rPr>
            </w:pPr>
            <w:r w:rsidRPr="00F511A5">
              <w:rPr>
                <w:lang w:eastAsia="en-US"/>
              </w:rPr>
              <w:t>Addition of new 5GS RRC TC 8.2.4.3.1.1</w:t>
            </w:r>
          </w:p>
        </w:tc>
        <w:tc>
          <w:tcPr>
            <w:tcW w:w="708" w:type="dxa"/>
            <w:gridSpan w:val="2"/>
            <w:shd w:val="solid" w:color="FFFFFF" w:fill="auto"/>
          </w:tcPr>
          <w:p w14:paraId="54FAD218" w14:textId="77777777" w:rsidR="005979E7" w:rsidRPr="00F511A5" w:rsidRDefault="005979E7" w:rsidP="00F17634">
            <w:pPr>
              <w:pStyle w:val="TAC"/>
              <w:rPr>
                <w:lang w:eastAsia="en-US"/>
              </w:rPr>
            </w:pPr>
            <w:r w:rsidRPr="00F511A5">
              <w:rPr>
                <w:lang w:eastAsia="en-US"/>
              </w:rPr>
              <w:t>1.0.0</w:t>
            </w:r>
          </w:p>
        </w:tc>
      </w:tr>
      <w:tr w:rsidR="005979E7" w:rsidRPr="00F511A5" w14:paraId="5152199B" w14:textId="77777777" w:rsidTr="00F17634">
        <w:trPr>
          <w:gridAfter w:val="1"/>
          <w:wAfter w:w="48" w:type="dxa"/>
        </w:trPr>
        <w:tc>
          <w:tcPr>
            <w:tcW w:w="800" w:type="dxa"/>
            <w:gridSpan w:val="2"/>
            <w:shd w:val="solid" w:color="FFFFFF" w:fill="auto"/>
          </w:tcPr>
          <w:p w14:paraId="7664FB95"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B147699"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B167B9C" w14:textId="77777777" w:rsidR="005979E7" w:rsidRPr="00F511A5" w:rsidRDefault="00000000" w:rsidP="00F17634">
            <w:pPr>
              <w:pStyle w:val="TAC"/>
              <w:rPr>
                <w:sz w:val="16"/>
                <w:szCs w:val="16"/>
                <w:lang w:eastAsia="en-US"/>
              </w:rPr>
            </w:pPr>
            <w:hyperlink r:id="rId35" w:history="1">
              <w:r w:rsidR="005979E7" w:rsidRPr="00F511A5">
                <w:rPr>
                  <w:sz w:val="16"/>
                  <w:szCs w:val="16"/>
                  <w:lang w:eastAsia="en-US"/>
                </w:rPr>
                <w:t>R5-183127</w:t>
              </w:r>
            </w:hyperlink>
          </w:p>
        </w:tc>
        <w:tc>
          <w:tcPr>
            <w:tcW w:w="567" w:type="dxa"/>
            <w:gridSpan w:val="2"/>
            <w:shd w:val="solid" w:color="FFFFFF" w:fill="auto"/>
          </w:tcPr>
          <w:p w14:paraId="2890FA1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5CD65BAE"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26880591"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B4A5FF8" w14:textId="77777777" w:rsidR="005979E7" w:rsidRPr="00F511A5" w:rsidRDefault="005979E7" w:rsidP="00F17634">
            <w:pPr>
              <w:pStyle w:val="TAL"/>
              <w:rPr>
                <w:lang w:eastAsia="en-US"/>
              </w:rPr>
            </w:pPr>
            <w:r w:rsidRPr="00F511A5">
              <w:rPr>
                <w:lang w:eastAsia="en-US"/>
              </w:rPr>
              <w:t>Addition of new NR RRC  test case - Bearer Modification / Handling for bearer type change without security key change / EN-DC</w:t>
            </w:r>
          </w:p>
        </w:tc>
        <w:tc>
          <w:tcPr>
            <w:tcW w:w="708" w:type="dxa"/>
            <w:gridSpan w:val="2"/>
            <w:shd w:val="solid" w:color="FFFFFF" w:fill="auto"/>
          </w:tcPr>
          <w:p w14:paraId="7F509431" w14:textId="77777777" w:rsidR="005979E7" w:rsidRPr="00F511A5" w:rsidRDefault="005979E7" w:rsidP="00F17634">
            <w:pPr>
              <w:pStyle w:val="TAC"/>
              <w:rPr>
                <w:lang w:eastAsia="en-US"/>
              </w:rPr>
            </w:pPr>
            <w:r w:rsidRPr="00F511A5">
              <w:rPr>
                <w:lang w:eastAsia="en-US"/>
              </w:rPr>
              <w:t>1.0.0</w:t>
            </w:r>
          </w:p>
        </w:tc>
      </w:tr>
      <w:tr w:rsidR="005979E7" w:rsidRPr="00F511A5" w14:paraId="76EB410A" w14:textId="77777777" w:rsidTr="00F17634">
        <w:trPr>
          <w:gridAfter w:val="1"/>
          <w:wAfter w:w="48" w:type="dxa"/>
        </w:trPr>
        <w:tc>
          <w:tcPr>
            <w:tcW w:w="800" w:type="dxa"/>
            <w:gridSpan w:val="2"/>
            <w:shd w:val="solid" w:color="FFFFFF" w:fill="auto"/>
          </w:tcPr>
          <w:p w14:paraId="55AD283F"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6EEDEA07"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3837F306" w14:textId="77777777" w:rsidR="005979E7" w:rsidRPr="00F511A5" w:rsidRDefault="00000000" w:rsidP="00F17634">
            <w:pPr>
              <w:pStyle w:val="TAC"/>
              <w:rPr>
                <w:sz w:val="16"/>
                <w:szCs w:val="16"/>
                <w:lang w:eastAsia="en-US"/>
              </w:rPr>
            </w:pPr>
            <w:hyperlink r:id="rId36" w:history="1">
              <w:r w:rsidR="005979E7" w:rsidRPr="00F511A5">
                <w:rPr>
                  <w:sz w:val="16"/>
                  <w:szCs w:val="16"/>
                  <w:lang w:eastAsia="en-US"/>
                </w:rPr>
                <w:t>R5-182652</w:t>
              </w:r>
            </w:hyperlink>
          </w:p>
        </w:tc>
        <w:tc>
          <w:tcPr>
            <w:tcW w:w="567" w:type="dxa"/>
            <w:gridSpan w:val="2"/>
            <w:shd w:val="solid" w:color="FFFFFF" w:fill="auto"/>
          </w:tcPr>
          <w:p w14:paraId="5572F6FC"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3679F82A"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0323C34"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23C3B4F" w14:textId="77777777" w:rsidR="005979E7" w:rsidRPr="00F511A5" w:rsidRDefault="005979E7" w:rsidP="00F17634">
            <w:pPr>
              <w:pStyle w:val="TAL"/>
              <w:rPr>
                <w:lang w:eastAsia="en-US"/>
              </w:rPr>
            </w:pPr>
            <w:r w:rsidRPr="00F511A5">
              <w:rPr>
                <w:lang w:eastAsia="en-US"/>
              </w:rPr>
              <w:t>Void RRC TC - Bearer Modification / MCG DRB / SCG DRB Reconfiguration</w:t>
            </w:r>
          </w:p>
        </w:tc>
        <w:tc>
          <w:tcPr>
            <w:tcW w:w="708" w:type="dxa"/>
            <w:gridSpan w:val="2"/>
            <w:shd w:val="solid" w:color="FFFFFF" w:fill="auto"/>
          </w:tcPr>
          <w:p w14:paraId="7BBC03D0" w14:textId="77777777" w:rsidR="005979E7" w:rsidRPr="00F511A5" w:rsidRDefault="005979E7" w:rsidP="00F17634">
            <w:pPr>
              <w:pStyle w:val="TAC"/>
              <w:rPr>
                <w:lang w:eastAsia="en-US"/>
              </w:rPr>
            </w:pPr>
            <w:r w:rsidRPr="00F511A5">
              <w:rPr>
                <w:lang w:eastAsia="en-US"/>
              </w:rPr>
              <w:t>1.0.0</w:t>
            </w:r>
          </w:p>
        </w:tc>
      </w:tr>
      <w:tr w:rsidR="005979E7" w:rsidRPr="00F511A5" w14:paraId="165E9C5F" w14:textId="77777777" w:rsidTr="00F17634">
        <w:trPr>
          <w:gridAfter w:val="1"/>
          <w:wAfter w:w="48" w:type="dxa"/>
        </w:trPr>
        <w:tc>
          <w:tcPr>
            <w:tcW w:w="800" w:type="dxa"/>
            <w:gridSpan w:val="2"/>
            <w:shd w:val="solid" w:color="FFFFFF" w:fill="auto"/>
          </w:tcPr>
          <w:p w14:paraId="3A2B0DDA"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0BF295B"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0A254A2" w14:textId="77777777" w:rsidR="005979E7" w:rsidRPr="00F511A5" w:rsidRDefault="00000000" w:rsidP="00F17634">
            <w:pPr>
              <w:pStyle w:val="TAC"/>
              <w:rPr>
                <w:sz w:val="16"/>
                <w:szCs w:val="16"/>
                <w:lang w:eastAsia="en-US"/>
              </w:rPr>
            </w:pPr>
            <w:hyperlink r:id="rId37" w:history="1">
              <w:r w:rsidR="005979E7" w:rsidRPr="00F511A5">
                <w:rPr>
                  <w:sz w:val="16"/>
                  <w:szCs w:val="16"/>
                  <w:lang w:eastAsia="en-US"/>
                </w:rPr>
                <w:t>R5-182774</w:t>
              </w:r>
            </w:hyperlink>
          </w:p>
        </w:tc>
        <w:tc>
          <w:tcPr>
            <w:tcW w:w="567" w:type="dxa"/>
            <w:gridSpan w:val="2"/>
            <w:shd w:val="solid" w:color="FFFFFF" w:fill="auto"/>
          </w:tcPr>
          <w:p w14:paraId="4E95BD1E"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18501D0"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6A36134"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04D4DD2A" w14:textId="77777777" w:rsidR="005979E7" w:rsidRPr="00F511A5" w:rsidRDefault="005979E7" w:rsidP="00F17634">
            <w:pPr>
              <w:pStyle w:val="TAL"/>
              <w:rPr>
                <w:lang w:eastAsia="en-US"/>
              </w:rPr>
            </w:pPr>
            <w:r w:rsidRPr="00F511A5">
              <w:rPr>
                <w:lang w:eastAsia="en-US"/>
              </w:rPr>
              <w:t>Addition of 5GS NR RRC test case 8.2.3.8.1</w:t>
            </w:r>
          </w:p>
        </w:tc>
        <w:tc>
          <w:tcPr>
            <w:tcW w:w="708" w:type="dxa"/>
            <w:gridSpan w:val="2"/>
            <w:shd w:val="solid" w:color="FFFFFF" w:fill="auto"/>
          </w:tcPr>
          <w:p w14:paraId="75353C7E" w14:textId="77777777" w:rsidR="005979E7" w:rsidRPr="00F511A5" w:rsidRDefault="005979E7" w:rsidP="00F17634">
            <w:pPr>
              <w:pStyle w:val="TAC"/>
              <w:rPr>
                <w:lang w:eastAsia="en-US"/>
              </w:rPr>
            </w:pPr>
            <w:r w:rsidRPr="00F511A5">
              <w:rPr>
                <w:lang w:eastAsia="en-US"/>
              </w:rPr>
              <w:t>1.0.0</w:t>
            </w:r>
          </w:p>
        </w:tc>
      </w:tr>
      <w:tr w:rsidR="005979E7" w:rsidRPr="00F511A5" w14:paraId="061F0407" w14:textId="77777777" w:rsidTr="00F17634">
        <w:trPr>
          <w:gridAfter w:val="1"/>
          <w:wAfter w:w="48" w:type="dxa"/>
        </w:trPr>
        <w:tc>
          <w:tcPr>
            <w:tcW w:w="800" w:type="dxa"/>
            <w:gridSpan w:val="2"/>
            <w:shd w:val="solid" w:color="FFFFFF" w:fill="auto"/>
          </w:tcPr>
          <w:p w14:paraId="46A19FE2"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417F83DB"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3F251D5" w14:textId="77777777" w:rsidR="005979E7" w:rsidRPr="00F511A5" w:rsidRDefault="00000000" w:rsidP="00F17634">
            <w:pPr>
              <w:pStyle w:val="TAC"/>
              <w:rPr>
                <w:sz w:val="16"/>
                <w:szCs w:val="16"/>
                <w:lang w:eastAsia="en-US"/>
              </w:rPr>
            </w:pPr>
            <w:hyperlink r:id="rId38" w:history="1">
              <w:r w:rsidR="005979E7" w:rsidRPr="00F511A5">
                <w:rPr>
                  <w:sz w:val="16"/>
                  <w:szCs w:val="16"/>
                  <w:lang w:eastAsia="en-US"/>
                </w:rPr>
                <w:t>R5-183130</w:t>
              </w:r>
            </w:hyperlink>
          </w:p>
        </w:tc>
        <w:tc>
          <w:tcPr>
            <w:tcW w:w="567" w:type="dxa"/>
            <w:gridSpan w:val="2"/>
            <w:shd w:val="solid" w:color="FFFFFF" w:fill="auto"/>
          </w:tcPr>
          <w:p w14:paraId="123A3A17"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5ED3326F"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6742C15C"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0700DBFD" w14:textId="77777777" w:rsidR="005979E7" w:rsidRPr="00F511A5" w:rsidRDefault="005979E7" w:rsidP="00F17634">
            <w:pPr>
              <w:pStyle w:val="TAL"/>
              <w:rPr>
                <w:lang w:eastAsia="en-US"/>
              </w:rPr>
            </w:pPr>
            <w:r w:rsidRPr="00F511A5">
              <w:rPr>
                <w:lang w:eastAsia="en-US"/>
              </w:rPr>
              <w:t>Removal of RRC TC 8.2.4.3.1</w:t>
            </w:r>
          </w:p>
        </w:tc>
        <w:tc>
          <w:tcPr>
            <w:tcW w:w="708" w:type="dxa"/>
            <w:gridSpan w:val="2"/>
            <w:shd w:val="solid" w:color="FFFFFF" w:fill="auto"/>
          </w:tcPr>
          <w:p w14:paraId="47042C29" w14:textId="77777777" w:rsidR="005979E7" w:rsidRPr="00F511A5" w:rsidRDefault="005979E7" w:rsidP="00F17634">
            <w:pPr>
              <w:pStyle w:val="TAC"/>
              <w:rPr>
                <w:lang w:eastAsia="en-US"/>
              </w:rPr>
            </w:pPr>
            <w:r w:rsidRPr="00F511A5">
              <w:rPr>
                <w:lang w:eastAsia="en-US"/>
              </w:rPr>
              <w:t>1.0.0</w:t>
            </w:r>
          </w:p>
        </w:tc>
      </w:tr>
      <w:tr w:rsidR="005979E7" w:rsidRPr="00F511A5" w14:paraId="754B015B" w14:textId="77777777" w:rsidTr="00F17634">
        <w:trPr>
          <w:gridAfter w:val="1"/>
          <w:wAfter w:w="48" w:type="dxa"/>
        </w:trPr>
        <w:tc>
          <w:tcPr>
            <w:tcW w:w="800" w:type="dxa"/>
            <w:gridSpan w:val="2"/>
            <w:shd w:val="solid" w:color="FFFFFF" w:fill="auto"/>
          </w:tcPr>
          <w:p w14:paraId="6EEA3FEE"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BA380ED"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3A95DA7E" w14:textId="77777777" w:rsidR="005979E7" w:rsidRPr="00F511A5" w:rsidRDefault="00000000" w:rsidP="00F17634">
            <w:pPr>
              <w:pStyle w:val="TAC"/>
              <w:rPr>
                <w:sz w:val="16"/>
                <w:szCs w:val="16"/>
                <w:lang w:eastAsia="en-US"/>
              </w:rPr>
            </w:pPr>
            <w:hyperlink r:id="rId39" w:history="1">
              <w:r w:rsidR="005979E7" w:rsidRPr="00F511A5">
                <w:rPr>
                  <w:sz w:val="16"/>
                  <w:szCs w:val="16"/>
                  <w:lang w:eastAsia="en-US"/>
                </w:rPr>
                <w:t>R5-182798</w:t>
              </w:r>
            </w:hyperlink>
          </w:p>
        </w:tc>
        <w:tc>
          <w:tcPr>
            <w:tcW w:w="567" w:type="dxa"/>
            <w:gridSpan w:val="2"/>
            <w:shd w:val="solid" w:color="FFFFFF" w:fill="auto"/>
          </w:tcPr>
          <w:p w14:paraId="21EBD7CF"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FC2F757"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2597A7F6"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6135CD0" w14:textId="77777777" w:rsidR="005979E7" w:rsidRPr="00F511A5" w:rsidRDefault="005979E7" w:rsidP="00F17634">
            <w:pPr>
              <w:pStyle w:val="TAL"/>
              <w:rPr>
                <w:lang w:eastAsia="en-US"/>
              </w:rPr>
            </w:pPr>
            <w:r w:rsidRPr="00F511A5">
              <w:rPr>
                <w:lang w:eastAsia="en-US"/>
              </w:rPr>
              <w:t>Update of 5GS NR RRC test case 8.2.3.6</w:t>
            </w:r>
          </w:p>
        </w:tc>
        <w:tc>
          <w:tcPr>
            <w:tcW w:w="708" w:type="dxa"/>
            <w:gridSpan w:val="2"/>
            <w:shd w:val="solid" w:color="FFFFFF" w:fill="auto"/>
          </w:tcPr>
          <w:p w14:paraId="6FDC663C" w14:textId="77777777" w:rsidR="005979E7" w:rsidRPr="00F511A5" w:rsidRDefault="005979E7" w:rsidP="00F17634">
            <w:pPr>
              <w:pStyle w:val="TAC"/>
              <w:rPr>
                <w:lang w:eastAsia="en-US"/>
              </w:rPr>
            </w:pPr>
            <w:r w:rsidRPr="00F511A5">
              <w:rPr>
                <w:lang w:eastAsia="en-US"/>
              </w:rPr>
              <w:t>1.0.0</w:t>
            </w:r>
          </w:p>
        </w:tc>
      </w:tr>
      <w:tr w:rsidR="005979E7" w:rsidRPr="00F511A5" w14:paraId="066457E4" w14:textId="77777777" w:rsidTr="00F17634">
        <w:trPr>
          <w:gridAfter w:val="1"/>
          <w:wAfter w:w="48" w:type="dxa"/>
        </w:trPr>
        <w:tc>
          <w:tcPr>
            <w:tcW w:w="800" w:type="dxa"/>
            <w:gridSpan w:val="2"/>
            <w:shd w:val="solid" w:color="FFFFFF" w:fill="auto"/>
          </w:tcPr>
          <w:p w14:paraId="5980001C"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E911C59"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3FF94492" w14:textId="77777777" w:rsidR="005979E7" w:rsidRPr="00F511A5" w:rsidRDefault="00000000" w:rsidP="00F17634">
            <w:pPr>
              <w:pStyle w:val="TAC"/>
              <w:rPr>
                <w:sz w:val="16"/>
                <w:szCs w:val="16"/>
                <w:lang w:eastAsia="en-US"/>
              </w:rPr>
            </w:pPr>
            <w:hyperlink r:id="rId40" w:history="1">
              <w:r w:rsidR="005979E7" w:rsidRPr="00F511A5">
                <w:rPr>
                  <w:sz w:val="16"/>
                  <w:szCs w:val="16"/>
                  <w:lang w:eastAsia="en-US"/>
                </w:rPr>
                <w:t>R5-183232</w:t>
              </w:r>
            </w:hyperlink>
          </w:p>
        </w:tc>
        <w:tc>
          <w:tcPr>
            <w:tcW w:w="567" w:type="dxa"/>
            <w:gridSpan w:val="2"/>
            <w:shd w:val="solid" w:color="FFFFFF" w:fill="auto"/>
          </w:tcPr>
          <w:p w14:paraId="58C85E65"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9DA1BDD"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F6BB896"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2954163" w14:textId="77777777" w:rsidR="005979E7" w:rsidRPr="00F511A5" w:rsidRDefault="005979E7" w:rsidP="00F17634">
            <w:pPr>
              <w:pStyle w:val="TAL"/>
              <w:rPr>
                <w:lang w:eastAsia="en-US"/>
              </w:rPr>
            </w:pPr>
            <w:r w:rsidRPr="00F511A5">
              <w:rPr>
                <w:lang w:eastAsia="en-US"/>
              </w:rPr>
              <w:t>Addition of 5GS NR RRC test case 8.2.2.6.1</w:t>
            </w:r>
          </w:p>
        </w:tc>
        <w:tc>
          <w:tcPr>
            <w:tcW w:w="708" w:type="dxa"/>
            <w:gridSpan w:val="2"/>
            <w:shd w:val="solid" w:color="FFFFFF" w:fill="auto"/>
          </w:tcPr>
          <w:p w14:paraId="72FA4635" w14:textId="77777777" w:rsidR="005979E7" w:rsidRPr="00F511A5" w:rsidRDefault="005979E7" w:rsidP="00F17634">
            <w:pPr>
              <w:pStyle w:val="TAC"/>
              <w:rPr>
                <w:lang w:eastAsia="en-US"/>
              </w:rPr>
            </w:pPr>
            <w:r w:rsidRPr="00F511A5">
              <w:rPr>
                <w:lang w:eastAsia="en-US"/>
              </w:rPr>
              <w:t>1.0.0</w:t>
            </w:r>
          </w:p>
        </w:tc>
      </w:tr>
      <w:tr w:rsidR="005979E7" w:rsidRPr="00F511A5" w14:paraId="77FDCB4A" w14:textId="77777777" w:rsidTr="00F17634">
        <w:trPr>
          <w:gridAfter w:val="1"/>
          <w:wAfter w:w="48" w:type="dxa"/>
        </w:trPr>
        <w:tc>
          <w:tcPr>
            <w:tcW w:w="800" w:type="dxa"/>
            <w:gridSpan w:val="2"/>
            <w:shd w:val="solid" w:color="FFFFFF" w:fill="auto"/>
          </w:tcPr>
          <w:p w14:paraId="528C8A63"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4A5D985"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1996B031" w14:textId="77777777" w:rsidR="005979E7" w:rsidRPr="00F511A5" w:rsidRDefault="00000000" w:rsidP="00F17634">
            <w:pPr>
              <w:pStyle w:val="TAC"/>
              <w:rPr>
                <w:sz w:val="16"/>
                <w:szCs w:val="16"/>
                <w:lang w:eastAsia="en-US"/>
              </w:rPr>
            </w:pPr>
            <w:hyperlink r:id="rId41" w:history="1">
              <w:r w:rsidR="005979E7" w:rsidRPr="00F511A5">
                <w:rPr>
                  <w:sz w:val="16"/>
                  <w:szCs w:val="16"/>
                  <w:lang w:eastAsia="en-US"/>
                </w:rPr>
                <w:t>R5-183233</w:t>
              </w:r>
            </w:hyperlink>
          </w:p>
        </w:tc>
        <w:tc>
          <w:tcPr>
            <w:tcW w:w="567" w:type="dxa"/>
            <w:gridSpan w:val="2"/>
            <w:shd w:val="solid" w:color="FFFFFF" w:fill="auto"/>
          </w:tcPr>
          <w:p w14:paraId="44F1F86E"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1D46962"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1CDB8AC7"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D67B448" w14:textId="77777777" w:rsidR="005979E7" w:rsidRPr="00F511A5" w:rsidRDefault="005979E7" w:rsidP="00F17634">
            <w:pPr>
              <w:pStyle w:val="TAL"/>
              <w:rPr>
                <w:lang w:eastAsia="en-US"/>
              </w:rPr>
            </w:pPr>
            <w:r w:rsidRPr="00F511A5">
              <w:rPr>
                <w:lang w:eastAsia="en-US"/>
              </w:rPr>
              <w:t>Addition of 5GS NR PDCP test case 7.1.3.5.3</w:t>
            </w:r>
          </w:p>
        </w:tc>
        <w:tc>
          <w:tcPr>
            <w:tcW w:w="708" w:type="dxa"/>
            <w:gridSpan w:val="2"/>
            <w:shd w:val="solid" w:color="FFFFFF" w:fill="auto"/>
          </w:tcPr>
          <w:p w14:paraId="7E7C0CA3" w14:textId="77777777" w:rsidR="005979E7" w:rsidRPr="00F511A5" w:rsidRDefault="005979E7" w:rsidP="00F17634">
            <w:pPr>
              <w:pStyle w:val="TAC"/>
              <w:rPr>
                <w:lang w:eastAsia="en-US"/>
              </w:rPr>
            </w:pPr>
            <w:r w:rsidRPr="00F511A5">
              <w:rPr>
                <w:lang w:eastAsia="en-US"/>
              </w:rPr>
              <w:t>1.0.0</w:t>
            </w:r>
          </w:p>
        </w:tc>
      </w:tr>
      <w:tr w:rsidR="005979E7" w:rsidRPr="00F511A5" w14:paraId="394744C6" w14:textId="77777777" w:rsidTr="00F17634">
        <w:trPr>
          <w:gridAfter w:val="1"/>
          <w:wAfter w:w="48" w:type="dxa"/>
        </w:trPr>
        <w:tc>
          <w:tcPr>
            <w:tcW w:w="800" w:type="dxa"/>
            <w:gridSpan w:val="2"/>
            <w:shd w:val="solid" w:color="FFFFFF" w:fill="auto"/>
          </w:tcPr>
          <w:p w14:paraId="5E6CBC4F"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0C81083B"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4D2577A1" w14:textId="77777777" w:rsidR="005979E7" w:rsidRPr="00F511A5" w:rsidRDefault="00000000" w:rsidP="00F17634">
            <w:pPr>
              <w:pStyle w:val="TAC"/>
              <w:rPr>
                <w:sz w:val="16"/>
                <w:szCs w:val="16"/>
                <w:lang w:eastAsia="en-US"/>
              </w:rPr>
            </w:pPr>
            <w:hyperlink r:id="rId42" w:history="1">
              <w:r w:rsidR="005979E7" w:rsidRPr="00F511A5">
                <w:rPr>
                  <w:sz w:val="16"/>
                  <w:szCs w:val="16"/>
                  <w:lang w:eastAsia="en-US"/>
                </w:rPr>
                <w:t>R5-183132</w:t>
              </w:r>
            </w:hyperlink>
          </w:p>
        </w:tc>
        <w:tc>
          <w:tcPr>
            <w:tcW w:w="567" w:type="dxa"/>
            <w:gridSpan w:val="2"/>
            <w:shd w:val="solid" w:color="FFFFFF" w:fill="auto"/>
          </w:tcPr>
          <w:p w14:paraId="316B3E2C"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A3CD9EC"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B813EEE"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7857DE3D" w14:textId="77777777" w:rsidR="005979E7" w:rsidRPr="00F511A5" w:rsidRDefault="005979E7" w:rsidP="00F17634">
            <w:pPr>
              <w:pStyle w:val="TAL"/>
              <w:rPr>
                <w:lang w:eastAsia="en-US"/>
              </w:rPr>
            </w:pPr>
            <w:r w:rsidRPr="00F511A5">
              <w:rPr>
                <w:lang w:eastAsia="en-US"/>
              </w:rPr>
              <w:t>Update of NR RRC TC - Measurement configuration control and reporting / Inter-RAT measurements / Event B1 / Measurement of NR cells / RSRQ based measurements</w:t>
            </w:r>
          </w:p>
        </w:tc>
        <w:tc>
          <w:tcPr>
            <w:tcW w:w="708" w:type="dxa"/>
            <w:gridSpan w:val="2"/>
            <w:shd w:val="solid" w:color="FFFFFF" w:fill="auto"/>
          </w:tcPr>
          <w:p w14:paraId="5DF5C9B0" w14:textId="77777777" w:rsidR="005979E7" w:rsidRPr="00F511A5" w:rsidRDefault="005979E7" w:rsidP="00F17634">
            <w:pPr>
              <w:pStyle w:val="TAC"/>
              <w:rPr>
                <w:lang w:eastAsia="en-US"/>
              </w:rPr>
            </w:pPr>
            <w:r w:rsidRPr="00F511A5">
              <w:rPr>
                <w:lang w:eastAsia="en-US"/>
              </w:rPr>
              <w:t>1.0.0</w:t>
            </w:r>
          </w:p>
        </w:tc>
      </w:tr>
      <w:tr w:rsidR="005979E7" w:rsidRPr="00F511A5" w14:paraId="164C9DD1" w14:textId="77777777" w:rsidTr="00F17634">
        <w:trPr>
          <w:gridAfter w:val="1"/>
          <w:wAfter w:w="48" w:type="dxa"/>
        </w:trPr>
        <w:tc>
          <w:tcPr>
            <w:tcW w:w="800" w:type="dxa"/>
            <w:gridSpan w:val="2"/>
            <w:shd w:val="solid" w:color="FFFFFF" w:fill="auto"/>
          </w:tcPr>
          <w:p w14:paraId="7E261F9E"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797D960"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377AFDC9" w14:textId="77777777" w:rsidR="005979E7" w:rsidRPr="00F511A5" w:rsidRDefault="00000000" w:rsidP="00F17634">
            <w:pPr>
              <w:pStyle w:val="TAC"/>
              <w:rPr>
                <w:sz w:val="16"/>
                <w:szCs w:val="16"/>
                <w:lang w:eastAsia="en-US"/>
              </w:rPr>
            </w:pPr>
            <w:hyperlink r:id="rId43" w:history="1">
              <w:r w:rsidR="005979E7" w:rsidRPr="00F511A5">
                <w:rPr>
                  <w:sz w:val="16"/>
                  <w:szCs w:val="16"/>
                  <w:lang w:eastAsia="en-US"/>
                </w:rPr>
                <w:t>R5-183133</w:t>
              </w:r>
            </w:hyperlink>
          </w:p>
        </w:tc>
        <w:tc>
          <w:tcPr>
            <w:tcW w:w="567" w:type="dxa"/>
            <w:gridSpan w:val="2"/>
            <w:shd w:val="solid" w:color="FFFFFF" w:fill="auto"/>
          </w:tcPr>
          <w:p w14:paraId="0466CD8F"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6E889A3"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1F5363D"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72E9E19" w14:textId="77777777" w:rsidR="005979E7" w:rsidRPr="00F511A5" w:rsidRDefault="005979E7" w:rsidP="00F17634">
            <w:pPr>
              <w:pStyle w:val="TAL"/>
              <w:rPr>
                <w:lang w:eastAsia="en-US"/>
              </w:rPr>
            </w:pPr>
            <w:r w:rsidRPr="00F511A5">
              <w:rPr>
                <w:lang w:eastAsia="en-US"/>
              </w:rPr>
              <w:t>Update of NR RRC TC - Measurement configuration control and reporting / Inter-RAT measurements / Periodic reporting / Measurement of NR cells</w:t>
            </w:r>
          </w:p>
        </w:tc>
        <w:tc>
          <w:tcPr>
            <w:tcW w:w="708" w:type="dxa"/>
            <w:gridSpan w:val="2"/>
            <w:shd w:val="solid" w:color="FFFFFF" w:fill="auto"/>
          </w:tcPr>
          <w:p w14:paraId="6273FA0D" w14:textId="77777777" w:rsidR="005979E7" w:rsidRPr="00F511A5" w:rsidRDefault="005979E7" w:rsidP="00F17634">
            <w:pPr>
              <w:pStyle w:val="TAC"/>
              <w:rPr>
                <w:lang w:eastAsia="en-US"/>
              </w:rPr>
            </w:pPr>
            <w:r w:rsidRPr="00F511A5">
              <w:rPr>
                <w:lang w:eastAsia="en-US"/>
              </w:rPr>
              <w:t>1.0.0</w:t>
            </w:r>
          </w:p>
        </w:tc>
      </w:tr>
      <w:tr w:rsidR="005979E7" w:rsidRPr="00F511A5" w14:paraId="30BA667C" w14:textId="77777777" w:rsidTr="00F17634">
        <w:trPr>
          <w:gridAfter w:val="1"/>
          <w:wAfter w:w="48" w:type="dxa"/>
        </w:trPr>
        <w:tc>
          <w:tcPr>
            <w:tcW w:w="800" w:type="dxa"/>
            <w:gridSpan w:val="2"/>
            <w:shd w:val="solid" w:color="FFFFFF" w:fill="auto"/>
          </w:tcPr>
          <w:p w14:paraId="144F0D48"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37BD3908"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141B262" w14:textId="77777777" w:rsidR="005979E7" w:rsidRPr="00F511A5" w:rsidRDefault="00000000" w:rsidP="00F17634">
            <w:pPr>
              <w:pStyle w:val="TAC"/>
              <w:rPr>
                <w:sz w:val="16"/>
                <w:szCs w:val="16"/>
                <w:lang w:eastAsia="en-US"/>
              </w:rPr>
            </w:pPr>
            <w:hyperlink r:id="rId44" w:history="1">
              <w:r w:rsidR="005979E7" w:rsidRPr="00F511A5">
                <w:rPr>
                  <w:sz w:val="16"/>
                  <w:szCs w:val="16"/>
                  <w:lang w:eastAsia="en-US"/>
                </w:rPr>
                <w:t>R5-183134</w:t>
              </w:r>
            </w:hyperlink>
          </w:p>
        </w:tc>
        <w:tc>
          <w:tcPr>
            <w:tcW w:w="567" w:type="dxa"/>
            <w:gridSpan w:val="2"/>
            <w:shd w:val="solid" w:color="FFFFFF" w:fill="auto"/>
          </w:tcPr>
          <w:p w14:paraId="00654893"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89DE354"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6C26E2A2"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AD15644" w14:textId="77777777" w:rsidR="005979E7" w:rsidRPr="00F511A5" w:rsidRDefault="005979E7" w:rsidP="00F17634">
            <w:pPr>
              <w:pStyle w:val="TAL"/>
              <w:rPr>
                <w:lang w:eastAsia="en-US"/>
              </w:rPr>
            </w:pPr>
            <w:r w:rsidRPr="00F511A5">
              <w:rPr>
                <w:lang w:eastAsia="en-US"/>
              </w:rPr>
              <w:t>Update of NR RRC TC - Measurement configuration control and reporting / Event A1 / Measurement of NR PSCell</w:t>
            </w:r>
          </w:p>
        </w:tc>
        <w:tc>
          <w:tcPr>
            <w:tcW w:w="708" w:type="dxa"/>
            <w:gridSpan w:val="2"/>
            <w:shd w:val="solid" w:color="FFFFFF" w:fill="auto"/>
          </w:tcPr>
          <w:p w14:paraId="3BE73A75" w14:textId="77777777" w:rsidR="005979E7" w:rsidRPr="00F511A5" w:rsidRDefault="005979E7" w:rsidP="00F17634">
            <w:pPr>
              <w:pStyle w:val="TAC"/>
              <w:rPr>
                <w:lang w:eastAsia="en-US"/>
              </w:rPr>
            </w:pPr>
            <w:r w:rsidRPr="00F511A5">
              <w:rPr>
                <w:lang w:eastAsia="en-US"/>
              </w:rPr>
              <w:t>1.0.0</w:t>
            </w:r>
          </w:p>
        </w:tc>
      </w:tr>
      <w:tr w:rsidR="005979E7" w:rsidRPr="00F511A5" w14:paraId="1FE7DBCF" w14:textId="77777777" w:rsidTr="00F17634">
        <w:trPr>
          <w:gridAfter w:val="1"/>
          <w:wAfter w:w="48" w:type="dxa"/>
        </w:trPr>
        <w:tc>
          <w:tcPr>
            <w:tcW w:w="800" w:type="dxa"/>
            <w:gridSpan w:val="2"/>
            <w:shd w:val="solid" w:color="FFFFFF" w:fill="auto"/>
          </w:tcPr>
          <w:p w14:paraId="79FA5D90"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4E45833"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17184BCF" w14:textId="77777777" w:rsidR="005979E7" w:rsidRPr="00F511A5" w:rsidRDefault="00000000" w:rsidP="00F17634">
            <w:pPr>
              <w:pStyle w:val="TAC"/>
              <w:rPr>
                <w:sz w:val="16"/>
                <w:szCs w:val="16"/>
                <w:lang w:eastAsia="en-US"/>
              </w:rPr>
            </w:pPr>
            <w:hyperlink r:id="rId45" w:history="1">
              <w:r w:rsidR="005979E7" w:rsidRPr="00F511A5">
                <w:rPr>
                  <w:sz w:val="16"/>
                  <w:szCs w:val="16"/>
                  <w:lang w:eastAsia="en-US"/>
                </w:rPr>
                <w:t>R5-183135</w:t>
              </w:r>
            </w:hyperlink>
          </w:p>
        </w:tc>
        <w:tc>
          <w:tcPr>
            <w:tcW w:w="567" w:type="dxa"/>
            <w:gridSpan w:val="2"/>
            <w:shd w:val="solid" w:color="FFFFFF" w:fill="auto"/>
          </w:tcPr>
          <w:p w14:paraId="1A210F48"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0153F0C9"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C490845"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8CEE9D9" w14:textId="77777777" w:rsidR="005979E7" w:rsidRPr="00F511A5" w:rsidRDefault="005979E7" w:rsidP="00F17634">
            <w:pPr>
              <w:pStyle w:val="TAL"/>
              <w:rPr>
                <w:lang w:eastAsia="en-US"/>
              </w:rPr>
            </w:pPr>
            <w:r w:rsidRPr="00F511A5">
              <w:rPr>
                <w:lang w:eastAsia="en-US"/>
              </w:rPr>
              <w:t>Addition of NR RRC TC - PSCell addition, modification and release / Split DRB / EN-DC</w:t>
            </w:r>
          </w:p>
        </w:tc>
        <w:tc>
          <w:tcPr>
            <w:tcW w:w="708" w:type="dxa"/>
            <w:gridSpan w:val="2"/>
            <w:shd w:val="solid" w:color="FFFFFF" w:fill="auto"/>
          </w:tcPr>
          <w:p w14:paraId="64EE2AAB" w14:textId="77777777" w:rsidR="005979E7" w:rsidRPr="00F511A5" w:rsidRDefault="005979E7" w:rsidP="00F17634">
            <w:pPr>
              <w:pStyle w:val="TAC"/>
              <w:rPr>
                <w:lang w:eastAsia="en-US"/>
              </w:rPr>
            </w:pPr>
            <w:r w:rsidRPr="00F511A5">
              <w:rPr>
                <w:lang w:eastAsia="en-US"/>
              </w:rPr>
              <w:t>1.0.0</w:t>
            </w:r>
          </w:p>
        </w:tc>
      </w:tr>
      <w:tr w:rsidR="005979E7" w:rsidRPr="00F511A5" w14:paraId="256A5C16" w14:textId="77777777" w:rsidTr="00F17634">
        <w:trPr>
          <w:gridAfter w:val="1"/>
          <w:wAfter w:w="48" w:type="dxa"/>
        </w:trPr>
        <w:tc>
          <w:tcPr>
            <w:tcW w:w="800" w:type="dxa"/>
            <w:gridSpan w:val="2"/>
            <w:shd w:val="solid" w:color="FFFFFF" w:fill="auto"/>
          </w:tcPr>
          <w:p w14:paraId="1CE84714"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5FB8A8F"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DFF3D94" w14:textId="77777777" w:rsidR="005979E7" w:rsidRPr="00F511A5" w:rsidRDefault="00000000" w:rsidP="00F17634">
            <w:pPr>
              <w:pStyle w:val="TAC"/>
              <w:rPr>
                <w:sz w:val="16"/>
                <w:szCs w:val="16"/>
                <w:lang w:eastAsia="en-US"/>
              </w:rPr>
            </w:pPr>
            <w:hyperlink r:id="rId46" w:history="1">
              <w:r w:rsidR="005979E7" w:rsidRPr="00F511A5">
                <w:rPr>
                  <w:sz w:val="16"/>
                  <w:szCs w:val="16"/>
                  <w:lang w:eastAsia="en-US"/>
                </w:rPr>
                <w:t>R5-183137</w:t>
              </w:r>
            </w:hyperlink>
          </w:p>
        </w:tc>
        <w:tc>
          <w:tcPr>
            <w:tcW w:w="567" w:type="dxa"/>
            <w:gridSpan w:val="2"/>
            <w:shd w:val="solid" w:color="FFFFFF" w:fill="auto"/>
          </w:tcPr>
          <w:p w14:paraId="73EA485B"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DE6B2FB"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166D44FE"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78FC76D9" w14:textId="77777777" w:rsidR="005979E7" w:rsidRPr="00F511A5" w:rsidRDefault="005979E7" w:rsidP="00F17634">
            <w:pPr>
              <w:pStyle w:val="TAL"/>
              <w:rPr>
                <w:lang w:eastAsia="en-US"/>
              </w:rPr>
            </w:pPr>
            <w:r w:rsidRPr="00F511A5">
              <w:rPr>
                <w:lang w:eastAsia="en-US"/>
              </w:rPr>
              <w:t>Addition of 5GS NR RRC test case 8.2.1.1.1</w:t>
            </w:r>
          </w:p>
        </w:tc>
        <w:tc>
          <w:tcPr>
            <w:tcW w:w="708" w:type="dxa"/>
            <w:gridSpan w:val="2"/>
            <w:shd w:val="solid" w:color="FFFFFF" w:fill="auto"/>
          </w:tcPr>
          <w:p w14:paraId="086853FA" w14:textId="77777777" w:rsidR="005979E7" w:rsidRPr="00F511A5" w:rsidRDefault="005979E7" w:rsidP="00F17634">
            <w:pPr>
              <w:pStyle w:val="TAC"/>
              <w:rPr>
                <w:lang w:eastAsia="en-US"/>
              </w:rPr>
            </w:pPr>
            <w:r w:rsidRPr="00F511A5">
              <w:rPr>
                <w:lang w:eastAsia="en-US"/>
              </w:rPr>
              <w:t>1.0.0</w:t>
            </w:r>
          </w:p>
        </w:tc>
      </w:tr>
      <w:tr w:rsidR="005979E7" w:rsidRPr="00F511A5" w14:paraId="1D48EB67" w14:textId="77777777" w:rsidTr="00F17634">
        <w:trPr>
          <w:gridAfter w:val="1"/>
          <w:wAfter w:w="48" w:type="dxa"/>
        </w:trPr>
        <w:tc>
          <w:tcPr>
            <w:tcW w:w="800" w:type="dxa"/>
            <w:gridSpan w:val="2"/>
            <w:shd w:val="solid" w:color="FFFFFF" w:fill="auto"/>
          </w:tcPr>
          <w:p w14:paraId="7C5B8FA8"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5FA30DCD"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0D554F5C" w14:textId="77777777" w:rsidR="005979E7" w:rsidRPr="00F511A5" w:rsidRDefault="00000000" w:rsidP="00F17634">
            <w:pPr>
              <w:pStyle w:val="TAC"/>
              <w:rPr>
                <w:sz w:val="16"/>
                <w:szCs w:val="16"/>
                <w:lang w:eastAsia="en-US"/>
              </w:rPr>
            </w:pPr>
            <w:hyperlink r:id="rId47" w:history="1">
              <w:r w:rsidR="005979E7" w:rsidRPr="00F511A5">
                <w:rPr>
                  <w:sz w:val="16"/>
                  <w:szCs w:val="16"/>
                  <w:lang w:eastAsia="en-US"/>
                </w:rPr>
                <w:t>R5-183138</w:t>
              </w:r>
            </w:hyperlink>
          </w:p>
        </w:tc>
        <w:tc>
          <w:tcPr>
            <w:tcW w:w="567" w:type="dxa"/>
            <w:gridSpan w:val="2"/>
            <w:shd w:val="solid" w:color="FFFFFF" w:fill="auto"/>
          </w:tcPr>
          <w:p w14:paraId="1CD246C1"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9F114C8"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0B71F1D"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C3168F0" w14:textId="77777777" w:rsidR="005979E7" w:rsidRPr="00F511A5" w:rsidRDefault="005979E7" w:rsidP="00F17634">
            <w:pPr>
              <w:pStyle w:val="TAL"/>
              <w:rPr>
                <w:lang w:eastAsia="en-US"/>
              </w:rPr>
            </w:pPr>
            <w:r w:rsidRPr="00F511A5">
              <w:rPr>
                <w:lang w:eastAsia="en-US"/>
              </w:rPr>
              <w:t>Addition of new NR MAC UL TBS test case 7.1.1.4.2.1</w:t>
            </w:r>
          </w:p>
        </w:tc>
        <w:tc>
          <w:tcPr>
            <w:tcW w:w="708" w:type="dxa"/>
            <w:gridSpan w:val="2"/>
            <w:shd w:val="solid" w:color="FFFFFF" w:fill="auto"/>
          </w:tcPr>
          <w:p w14:paraId="1E938B04" w14:textId="77777777" w:rsidR="005979E7" w:rsidRPr="00F511A5" w:rsidRDefault="005979E7" w:rsidP="00F17634">
            <w:pPr>
              <w:pStyle w:val="TAC"/>
              <w:rPr>
                <w:lang w:eastAsia="en-US"/>
              </w:rPr>
            </w:pPr>
            <w:r w:rsidRPr="00F511A5">
              <w:rPr>
                <w:lang w:eastAsia="en-US"/>
              </w:rPr>
              <w:t>1.0.0</w:t>
            </w:r>
          </w:p>
        </w:tc>
      </w:tr>
      <w:tr w:rsidR="005979E7" w:rsidRPr="00F511A5" w14:paraId="4601D721" w14:textId="77777777" w:rsidTr="00F17634">
        <w:trPr>
          <w:gridAfter w:val="1"/>
          <w:wAfter w:w="48" w:type="dxa"/>
        </w:trPr>
        <w:tc>
          <w:tcPr>
            <w:tcW w:w="800" w:type="dxa"/>
            <w:gridSpan w:val="2"/>
            <w:shd w:val="solid" w:color="FFFFFF" w:fill="auto"/>
          </w:tcPr>
          <w:p w14:paraId="117B84D2"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4AA31AD2"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E48BC68" w14:textId="77777777" w:rsidR="005979E7" w:rsidRPr="00F511A5" w:rsidRDefault="00000000" w:rsidP="00F17634">
            <w:pPr>
              <w:pStyle w:val="TAC"/>
              <w:rPr>
                <w:sz w:val="16"/>
                <w:szCs w:val="16"/>
                <w:lang w:eastAsia="en-US"/>
              </w:rPr>
            </w:pPr>
            <w:hyperlink r:id="rId48" w:history="1">
              <w:r w:rsidR="005979E7" w:rsidRPr="00F511A5">
                <w:rPr>
                  <w:sz w:val="16"/>
                  <w:szCs w:val="16"/>
                  <w:lang w:eastAsia="en-US"/>
                </w:rPr>
                <w:t>R5-183139</w:t>
              </w:r>
            </w:hyperlink>
          </w:p>
        </w:tc>
        <w:tc>
          <w:tcPr>
            <w:tcW w:w="567" w:type="dxa"/>
            <w:gridSpan w:val="2"/>
            <w:shd w:val="solid" w:color="FFFFFF" w:fill="auto"/>
          </w:tcPr>
          <w:p w14:paraId="7770E4FA"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10D4D1F"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3654734E"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0D85764" w14:textId="77777777" w:rsidR="005979E7" w:rsidRPr="00F511A5" w:rsidRDefault="005979E7" w:rsidP="00F17634">
            <w:pPr>
              <w:pStyle w:val="TAL"/>
              <w:rPr>
                <w:lang w:eastAsia="en-US"/>
              </w:rPr>
            </w:pPr>
            <w:r w:rsidRPr="00F511A5">
              <w:rPr>
                <w:lang w:eastAsia="en-US"/>
              </w:rPr>
              <w:t>Addition of new NR MAC UL TBS test case 7.1.1.4.2.2</w:t>
            </w:r>
          </w:p>
        </w:tc>
        <w:tc>
          <w:tcPr>
            <w:tcW w:w="708" w:type="dxa"/>
            <w:gridSpan w:val="2"/>
            <w:shd w:val="solid" w:color="FFFFFF" w:fill="auto"/>
          </w:tcPr>
          <w:p w14:paraId="669D9249" w14:textId="77777777" w:rsidR="005979E7" w:rsidRPr="00F511A5" w:rsidRDefault="005979E7" w:rsidP="00F17634">
            <w:pPr>
              <w:pStyle w:val="TAC"/>
              <w:rPr>
                <w:lang w:eastAsia="en-US"/>
              </w:rPr>
            </w:pPr>
            <w:r w:rsidRPr="00F511A5">
              <w:rPr>
                <w:lang w:eastAsia="en-US"/>
              </w:rPr>
              <w:t>1.0.0</w:t>
            </w:r>
          </w:p>
        </w:tc>
      </w:tr>
      <w:tr w:rsidR="005979E7" w:rsidRPr="00F511A5" w14:paraId="02D51323" w14:textId="77777777" w:rsidTr="00F17634">
        <w:trPr>
          <w:gridAfter w:val="1"/>
          <w:wAfter w:w="48" w:type="dxa"/>
        </w:trPr>
        <w:tc>
          <w:tcPr>
            <w:tcW w:w="800" w:type="dxa"/>
            <w:gridSpan w:val="2"/>
            <w:shd w:val="solid" w:color="FFFFFF" w:fill="auto"/>
          </w:tcPr>
          <w:p w14:paraId="4FA6FA4F"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53DD8310"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3F9D8E6" w14:textId="77777777" w:rsidR="005979E7" w:rsidRPr="00F511A5" w:rsidRDefault="00000000" w:rsidP="00F17634">
            <w:pPr>
              <w:pStyle w:val="TAC"/>
              <w:rPr>
                <w:sz w:val="16"/>
                <w:szCs w:val="16"/>
                <w:lang w:eastAsia="en-US"/>
              </w:rPr>
            </w:pPr>
            <w:hyperlink r:id="rId49" w:history="1">
              <w:r w:rsidR="005979E7" w:rsidRPr="00F511A5">
                <w:rPr>
                  <w:sz w:val="16"/>
                  <w:szCs w:val="16"/>
                  <w:lang w:eastAsia="en-US"/>
                </w:rPr>
                <w:t>R5-183140</w:t>
              </w:r>
            </w:hyperlink>
          </w:p>
        </w:tc>
        <w:tc>
          <w:tcPr>
            <w:tcW w:w="567" w:type="dxa"/>
            <w:gridSpan w:val="2"/>
            <w:shd w:val="solid" w:color="FFFFFF" w:fill="auto"/>
          </w:tcPr>
          <w:p w14:paraId="5302D276"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2E50C9B7"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6C574AF1"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BE2FB1B" w14:textId="77777777" w:rsidR="005979E7" w:rsidRPr="00F511A5" w:rsidRDefault="005979E7" w:rsidP="00F17634">
            <w:pPr>
              <w:pStyle w:val="TAL"/>
              <w:rPr>
                <w:lang w:eastAsia="en-US"/>
              </w:rPr>
            </w:pPr>
            <w:r w:rsidRPr="00F511A5">
              <w:rPr>
                <w:lang w:eastAsia="en-US"/>
              </w:rPr>
              <w:t>Addition of new NR MAC UL TBS test case 7.1.1.4.2.3</w:t>
            </w:r>
          </w:p>
        </w:tc>
        <w:tc>
          <w:tcPr>
            <w:tcW w:w="708" w:type="dxa"/>
            <w:gridSpan w:val="2"/>
            <w:shd w:val="solid" w:color="FFFFFF" w:fill="auto"/>
          </w:tcPr>
          <w:p w14:paraId="7DC828E0" w14:textId="77777777" w:rsidR="005979E7" w:rsidRPr="00F511A5" w:rsidRDefault="005979E7" w:rsidP="00F17634">
            <w:pPr>
              <w:pStyle w:val="TAC"/>
              <w:rPr>
                <w:lang w:eastAsia="en-US"/>
              </w:rPr>
            </w:pPr>
            <w:r w:rsidRPr="00F511A5">
              <w:rPr>
                <w:lang w:eastAsia="en-US"/>
              </w:rPr>
              <w:t>1.0.0</w:t>
            </w:r>
          </w:p>
        </w:tc>
      </w:tr>
      <w:tr w:rsidR="005979E7" w:rsidRPr="00F511A5" w14:paraId="7A205645" w14:textId="77777777" w:rsidTr="00F17634">
        <w:trPr>
          <w:gridAfter w:val="1"/>
          <w:wAfter w:w="48" w:type="dxa"/>
        </w:trPr>
        <w:tc>
          <w:tcPr>
            <w:tcW w:w="800" w:type="dxa"/>
            <w:gridSpan w:val="2"/>
            <w:shd w:val="solid" w:color="FFFFFF" w:fill="auto"/>
          </w:tcPr>
          <w:p w14:paraId="434BDFA2"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50CF335A"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37F1EAF3" w14:textId="77777777" w:rsidR="005979E7" w:rsidRPr="00F511A5" w:rsidRDefault="00000000" w:rsidP="00F17634">
            <w:pPr>
              <w:pStyle w:val="TAC"/>
              <w:rPr>
                <w:sz w:val="16"/>
                <w:szCs w:val="16"/>
                <w:lang w:eastAsia="en-US"/>
              </w:rPr>
            </w:pPr>
            <w:hyperlink r:id="rId50" w:history="1">
              <w:r w:rsidR="005979E7" w:rsidRPr="00F511A5">
                <w:rPr>
                  <w:sz w:val="16"/>
                  <w:szCs w:val="16"/>
                  <w:lang w:eastAsia="en-US"/>
                </w:rPr>
                <w:t>R5-183141</w:t>
              </w:r>
            </w:hyperlink>
          </w:p>
        </w:tc>
        <w:tc>
          <w:tcPr>
            <w:tcW w:w="567" w:type="dxa"/>
            <w:gridSpan w:val="2"/>
            <w:shd w:val="solid" w:color="FFFFFF" w:fill="auto"/>
          </w:tcPr>
          <w:p w14:paraId="56CF2B4A"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4BCACDE"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3540AB92"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0D02E199" w14:textId="77777777" w:rsidR="005979E7" w:rsidRPr="00F511A5" w:rsidRDefault="005979E7" w:rsidP="00F17634">
            <w:pPr>
              <w:pStyle w:val="TAL"/>
              <w:rPr>
                <w:lang w:eastAsia="en-US"/>
              </w:rPr>
            </w:pPr>
            <w:r w:rsidRPr="00F511A5">
              <w:rPr>
                <w:lang w:eastAsia="en-US"/>
              </w:rPr>
              <w:t>Addition of new NR MAC UL TBS test case 7.1.1.4.2.4</w:t>
            </w:r>
          </w:p>
        </w:tc>
        <w:tc>
          <w:tcPr>
            <w:tcW w:w="708" w:type="dxa"/>
            <w:gridSpan w:val="2"/>
            <w:shd w:val="solid" w:color="FFFFFF" w:fill="auto"/>
          </w:tcPr>
          <w:p w14:paraId="42957117" w14:textId="77777777" w:rsidR="005979E7" w:rsidRPr="00F511A5" w:rsidRDefault="005979E7" w:rsidP="00F17634">
            <w:pPr>
              <w:pStyle w:val="TAC"/>
              <w:rPr>
                <w:lang w:eastAsia="en-US"/>
              </w:rPr>
            </w:pPr>
            <w:r w:rsidRPr="00F511A5">
              <w:rPr>
                <w:lang w:eastAsia="en-US"/>
              </w:rPr>
              <w:t>1.0.0</w:t>
            </w:r>
          </w:p>
        </w:tc>
      </w:tr>
      <w:tr w:rsidR="005979E7" w:rsidRPr="00F511A5" w14:paraId="245F825D" w14:textId="77777777" w:rsidTr="00F17634">
        <w:trPr>
          <w:gridAfter w:val="1"/>
          <w:wAfter w:w="48" w:type="dxa"/>
        </w:trPr>
        <w:tc>
          <w:tcPr>
            <w:tcW w:w="800" w:type="dxa"/>
            <w:gridSpan w:val="2"/>
            <w:shd w:val="solid" w:color="FFFFFF" w:fill="auto"/>
          </w:tcPr>
          <w:p w14:paraId="459A89E1"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54A85D78"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A16B18A" w14:textId="77777777" w:rsidR="005979E7" w:rsidRPr="00F511A5" w:rsidRDefault="00000000" w:rsidP="00F17634">
            <w:pPr>
              <w:pStyle w:val="TAC"/>
              <w:rPr>
                <w:sz w:val="16"/>
                <w:szCs w:val="16"/>
                <w:lang w:eastAsia="en-US"/>
              </w:rPr>
            </w:pPr>
            <w:hyperlink r:id="rId51" w:history="1">
              <w:r w:rsidR="005979E7" w:rsidRPr="00F511A5">
                <w:rPr>
                  <w:sz w:val="16"/>
                  <w:szCs w:val="16"/>
                  <w:lang w:eastAsia="en-US"/>
                </w:rPr>
                <w:t>R5-183142</w:t>
              </w:r>
            </w:hyperlink>
          </w:p>
        </w:tc>
        <w:tc>
          <w:tcPr>
            <w:tcW w:w="567" w:type="dxa"/>
            <w:gridSpan w:val="2"/>
            <w:shd w:val="solid" w:color="FFFFFF" w:fill="auto"/>
          </w:tcPr>
          <w:p w14:paraId="33A5D905"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C835F24"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6E5EF79"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E20D77D" w14:textId="77777777" w:rsidR="005979E7" w:rsidRPr="00F511A5" w:rsidRDefault="005979E7" w:rsidP="00F17634">
            <w:pPr>
              <w:pStyle w:val="TAL"/>
              <w:rPr>
                <w:lang w:eastAsia="en-US"/>
              </w:rPr>
            </w:pPr>
            <w:r w:rsidRPr="00F511A5">
              <w:rPr>
                <w:lang w:eastAsia="en-US"/>
              </w:rPr>
              <w:t>Addition of Layer 2 test case specific parameters</w:t>
            </w:r>
          </w:p>
        </w:tc>
        <w:tc>
          <w:tcPr>
            <w:tcW w:w="708" w:type="dxa"/>
            <w:gridSpan w:val="2"/>
            <w:shd w:val="solid" w:color="FFFFFF" w:fill="auto"/>
          </w:tcPr>
          <w:p w14:paraId="5CF7AAC7" w14:textId="77777777" w:rsidR="005979E7" w:rsidRPr="00F511A5" w:rsidRDefault="005979E7" w:rsidP="00F17634">
            <w:pPr>
              <w:pStyle w:val="TAC"/>
              <w:rPr>
                <w:lang w:eastAsia="en-US"/>
              </w:rPr>
            </w:pPr>
            <w:r w:rsidRPr="00F511A5">
              <w:rPr>
                <w:lang w:eastAsia="en-US"/>
              </w:rPr>
              <w:t>1.0.0</w:t>
            </w:r>
          </w:p>
        </w:tc>
      </w:tr>
      <w:tr w:rsidR="005979E7" w:rsidRPr="00F511A5" w14:paraId="1CFECE12" w14:textId="77777777" w:rsidTr="00F17634">
        <w:trPr>
          <w:gridAfter w:val="1"/>
          <w:wAfter w:w="48" w:type="dxa"/>
        </w:trPr>
        <w:tc>
          <w:tcPr>
            <w:tcW w:w="800" w:type="dxa"/>
            <w:gridSpan w:val="2"/>
            <w:shd w:val="solid" w:color="FFFFFF" w:fill="auto"/>
          </w:tcPr>
          <w:p w14:paraId="7F18FD1A"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CB2CE0B"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2978915" w14:textId="77777777" w:rsidR="005979E7" w:rsidRPr="00F511A5" w:rsidRDefault="00000000" w:rsidP="00F17634">
            <w:pPr>
              <w:pStyle w:val="TAC"/>
              <w:rPr>
                <w:sz w:val="16"/>
                <w:szCs w:val="16"/>
                <w:lang w:eastAsia="en-US"/>
              </w:rPr>
            </w:pPr>
            <w:hyperlink r:id="rId52" w:history="1">
              <w:r w:rsidR="005979E7" w:rsidRPr="00F511A5">
                <w:rPr>
                  <w:sz w:val="16"/>
                  <w:szCs w:val="16"/>
                  <w:lang w:eastAsia="en-US"/>
                </w:rPr>
                <w:t>R5-183143</w:t>
              </w:r>
            </w:hyperlink>
          </w:p>
        </w:tc>
        <w:tc>
          <w:tcPr>
            <w:tcW w:w="567" w:type="dxa"/>
            <w:gridSpan w:val="2"/>
            <w:shd w:val="solid" w:color="FFFFFF" w:fill="auto"/>
          </w:tcPr>
          <w:p w14:paraId="3A72EC08"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5D5BD0E"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3C2AD3C"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E7CA6E5" w14:textId="77777777" w:rsidR="005979E7" w:rsidRPr="00F511A5" w:rsidRDefault="005979E7" w:rsidP="00F17634">
            <w:pPr>
              <w:pStyle w:val="TAL"/>
              <w:rPr>
                <w:lang w:eastAsia="en-US"/>
              </w:rPr>
            </w:pPr>
            <w:r w:rsidRPr="00F511A5">
              <w:rPr>
                <w:lang w:eastAsia="en-US"/>
              </w:rPr>
              <w:t>Correction to MAC Pre-test conditions</w:t>
            </w:r>
          </w:p>
        </w:tc>
        <w:tc>
          <w:tcPr>
            <w:tcW w:w="708" w:type="dxa"/>
            <w:gridSpan w:val="2"/>
            <w:shd w:val="solid" w:color="FFFFFF" w:fill="auto"/>
          </w:tcPr>
          <w:p w14:paraId="3F1B7FB3" w14:textId="77777777" w:rsidR="005979E7" w:rsidRPr="00F511A5" w:rsidRDefault="005979E7" w:rsidP="00F17634">
            <w:pPr>
              <w:pStyle w:val="TAC"/>
              <w:rPr>
                <w:lang w:eastAsia="en-US"/>
              </w:rPr>
            </w:pPr>
            <w:r w:rsidRPr="00F511A5">
              <w:rPr>
                <w:lang w:eastAsia="en-US"/>
              </w:rPr>
              <w:t>1.0.0</w:t>
            </w:r>
          </w:p>
        </w:tc>
      </w:tr>
      <w:tr w:rsidR="005979E7" w:rsidRPr="00F511A5" w14:paraId="06C58907" w14:textId="77777777" w:rsidTr="00F17634">
        <w:trPr>
          <w:gridAfter w:val="1"/>
          <w:wAfter w:w="48" w:type="dxa"/>
        </w:trPr>
        <w:tc>
          <w:tcPr>
            <w:tcW w:w="800" w:type="dxa"/>
            <w:gridSpan w:val="2"/>
            <w:shd w:val="solid" w:color="FFFFFF" w:fill="auto"/>
          </w:tcPr>
          <w:p w14:paraId="76344C6C"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4F64BACD"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65F3625" w14:textId="77777777" w:rsidR="005979E7" w:rsidRPr="00F511A5" w:rsidRDefault="00000000" w:rsidP="00F17634">
            <w:pPr>
              <w:pStyle w:val="TAC"/>
              <w:rPr>
                <w:sz w:val="16"/>
                <w:szCs w:val="16"/>
                <w:lang w:eastAsia="en-US"/>
              </w:rPr>
            </w:pPr>
            <w:hyperlink r:id="rId53" w:history="1">
              <w:r w:rsidR="005979E7" w:rsidRPr="00F511A5">
                <w:rPr>
                  <w:sz w:val="16"/>
                  <w:szCs w:val="16"/>
                  <w:lang w:eastAsia="en-US"/>
                </w:rPr>
                <w:t>R5-183144</w:t>
              </w:r>
            </w:hyperlink>
          </w:p>
        </w:tc>
        <w:tc>
          <w:tcPr>
            <w:tcW w:w="567" w:type="dxa"/>
            <w:gridSpan w:val="2"/>
            <w:shd w:val="solid" w:color="FFFFFF" w:fill="auto"/>
          </w:tcPr>
          <w:p w14:paraId="6DAD03F4"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217D91AB"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694A017E"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7283DB3" w14:textId="77777777" w:rsidR="005979E7" w:rsidRPr="00F511A5" w:rsidRDefault="005979E7" w:rsidP="00F17634">
            <w:pPr>
              <w:pStyle w:val="TAL"/>
              <w:rPr>
                <w:lang w:eastAsia="en-US"/>
              </w:rPr>
            </w:pPr>
            <w:r w:rsidRPr="00F511A5">
              <w:rPr>
                <w:lang w:eastAsia="en-US"/>
              </w:rPr>
              <w:t>Correction to RLC Pre-test conditions</w:t>
            </w:r>
          </w:p>
        </w:tc>
        <w:tc>
          <w:tcPr>
            <w:tcW w:w="708" w:type="dxa"/>
            <w:gridSpan w:val="2"/>
            <w:shd w:val="solid" w:color="FFFFFF" w:fill="auto"/>
          </w:tcPr>
          <w:p w14:paraId="3DD3F0B1" w14:textId="77777777" w:rsidR="005979E7" w:rsidRPr="00F511A5" w:rsidRDefault="005979E7" w:rsidP="00F17634">
            <w:pPr>
              <w:pStyle w:val="TAC"/>
              <w:rPr>
                <w:lang w:eastAsia="en-US"/>
              </w:rPr>
            </w:pPr>
            <w:r w:rsidRPr="00F511A5">
              <w:rPr>
                <w:lang w:eastAsia="en-US"/>
              </w:rPr>
              <w:t>1.0.0</w:t>
            </w:r>
          </w:p>
        </w:tc>
      </w:tr>
      <w:tr w:rsidR="005979E7" w:rsidRPr="00F511A5" w14:paraId="28B308DF" w14:textId="77777777" w:rsidTr="00F17634">
        <w:trPr>
          <w:gridAfter w:val="1"/>
          <w:wAfter w:w="48" w:type="dxa"/>
        </w:trPr>
        <w:tc>
          <w:tcPr>
            <w:tcW w:w="800" w:type="dxa"/>
            <w:gridSpan w:val="2"/>
            <w:shd w:val="solid" w:color="FFFFFF" w:fill="auto"/>
          </w:tcPr>
          <w:p w14:paraId="63267309"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55180187"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14FF690B" w14:textId="77777777" w:rsidR="005979E7" w:rsidRPr="00F511A5" w:rsidRDefault="00000000" w:rsidP="00F17634">
            <w:pPr>
              <w:pStyle w:val="TAC"/>
              <w:rPr>
                <w:sz w:val="16"/>
                <w:szCs w:val="16"/>
                <w:lang w:eastAsia="en-US"/>
              </w:rPr>
            </w:pPr>
            <w:hyperlink r:id="rId54" w:history="1">
              <w:r w:rsidR="005979E7" w:rsidRPr="00F511A5">
                <w:rPr>
                  <w:sz w:val="16"/>
                  <w:szCs w:val="16"/>
                  <w:lang w:eastAsia="en-US"/>
                </w:rPr>
                <w:t>R5-183145</w:t>
              </w:r>
            </w:hyperlink>
          </w:p>
        </w:tc>
        <w:tc>
          <w:tcPr>
            <w:tcW w:w="567" w:type="dxa"/>
            <w:gridSpan w:val="2"/>
            <w:shd w:val="solid" w:color="FFFFFF" w:fill="auto"/>
          </w:tcPr>
          <w:p w14:paraId="256D8C09"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6A20238"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03C0D17"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ACEF0D0" w14:textId="77777777" w:rsidR="005979E7" w:rsidRPr="00F511A5" w:rsidRDefault="005979E7" w:rsidP="00F17634">
            <w:pPr>
              <w:pStyle w:val="TAL"/>
              <w:rPr>
                <w:lang w:eastAsia="en-US"/>
              </w:rPr>
            </w:pPr>
            <w:r w:rsidRPr="00F511A5">
              <w:rPr>
                <w:lang w:eastAsia="en-US"/>
              </w:rPr>
              <w:t>Correction to PDCP Pre-test conditions</w:t>
            </w:r>
          </w:p>
        </w:tc>
        <w:tc>
          <w:tcPr>
            <w:tcW w:w="708" w:type="dxa"/>
            <w:gridSpan w:val="2"/>
            <w:shd w:val="solid" w:color="FFFFFF" w:fill="auto"/>
          </w:tcPr>
          <w:p w14:paraId="4FF94403" w14:textId="77777777" w:rsidR="005979E7" w:rsidRPr="00F511A5" w:rsidRDefault="005979E7" w:rsidP="00F17634">
            <w:pPr>
              <w:pStyle w:val="TAC"/>
              <w:rPr>
                <w:lang w:eastAsia="en-US"/>
              </w:rPr>
            </w:pPr>
            <w:r w:rsidRPr="00F511A5">
              <w:rPr>
                <w:lang w:eastAsia="en-US"/>
              </w:rPr>
              <w:t>1.0.0</w:t>
            </w:r>
          </w:p>
        </w:tc>
      </w:tr>
      <w:tr w:rsidR="005979E7" w:rsidRPr="00F511A5" w14:paraId="6BBBC2C6" w14:textId="77777777" w:rsidTr="00F17634">
        <w:trPr>
          <w:gridAfter w:val="1"/>
          <w:wAfter w:w="48" w:type="dxa"/>
        </w:trPr>
        <w:tc>
          <w:tcPr>
            <w:tcW w:w="800" w:type="dxa"/>
            <w:gridSpan w:val="2"/>
            <w:shd w:val="solid" w:color="FFFFFF" w:fill="auto"/>
          </w:tcPr>
          <w:p w14:paraId="77682E6C"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2C9D626"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442965D1" w14:textId="77777777" w:rsidR="005979E7" w:rsidRPr="00F511A5" w:rsidRDefault="00000000" w:rsidP="00F17634">
            <w:pPr>
              <w:pStyle w:val="TAC"/>
              <w:rPr>
                <w:sz w:val="16"/>
                <w:szCs w:val="16"/>
                <w:lang w:eastAsia="en-US"/>
              </w:rPr>
            </w:pPr>
            <w:hyperlink r:id="rId55" w:history="1">
              <w:r w:rsidR="005979E7" w:rsidRPr="00F511A5">
                <w:rPr>
                  <w:sz w:val="16"/>
                  <w:szCs w:val="16"/>
                  <w:lang w:eastAsia="en-US"/>
                </w:rPr>
                <w:t>R5-183146</w:t>
              </w:r>
            </w:hyperlink>
          </w:p>
        </w:tc>
        <w:tc>
          <w:tcPr>
            <w:tcW w:w="567" w:type="dxa"/>
            <w:gridSpan w:val="2"/>
            <w:shd w:val="solid" w:color="FFFFFF" w:fill="auto"/>
          </w:tcPr>
          <w:p w14:paraId="0333E011"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827972E"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21DFC9F5"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1538B5B" w14:textId="77777777" w:rsidR="005979E7" w:rsidRPr="00F511A5" w:rsidRDefault="005979E7" w:rsidP="00F17634">
            <w:pPr>
              <w:pStyle w:val="TAL"/>
              <w:rPr>
                <w:lang w:eastAsia="en-US"/>
              </w:rPr>
            </w:pPr>
            <w:r w:rsidRPr="00F511A5">
              <w:rPr>
                <w:lang w:eastAsia="en-US"/>
              </w:rPr>
              <w:t>Correction to MAC RACH Test Cases</w:t>
            </w:r>
          </w:p>
        </w:tc>
        <w:tc>
          <w:tcPr>
            <w:tcW w:w="708" w:type="dxa"/>
            <w:gridSpan w:val="2"/>
            <w:shd w:val="solid" w:color="FFFFFF" w:fill="auto"/>
          </w:tcPr>
          <w:p w14:paraId="1D15E340" w14:textId="77777777" w:rsidR="005979E7" w:rsidRPr="00F511A5" w:rsidRDefault="005979E7" w:rsidP="00F17634">
            <w:pPr>
              <w:pStyle w:val="TAC"/>
              <w:rPr>
                <w:lang w:eastAsia="en-US"/>
              </w:rPr>
            </w:pPr>
            <w:r w:rsidRPr="00F511A5">
              <w:rPr>
                <w:lang w:eastAsia="en-US"/>
              </w:rPr>
              <w:t>1.0.0</w:t>
            </w:r>
          </w:p>
        </w:tc>
      </w:tr>
      <w:tr w:rsidR="005979E7" w:rsidRPr="00F511A5" w14:paraId="2A6AD46D" w14:textId="77777777" w:rsidTr="00F17634">
        <w:trPr>
          <w:gridAfter w:val="1"/>
          <w:wAfter w:w="48" w:type="dxa"/>
        </w:trPr>
        <w:tc>
          <w:tcPr>
            <w:tcW w:w="800" w:type="dxa"/>
            <w:gridSpan w:val="2"/>
            <w:shd w:val="solid" w:color="FFFFFF" w:fill="auto"/>
          </w:tcPr>
          <w:p w14:paraId="1D2C0C6F"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3DE5C462"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32ABB713" w14:textId="77777777" w:rsidR="005979E7" w:rsidRPr="00F511A5" w:rsidRDefault="00000000" w:rsidP="00F17634">
            <w:pPr>
              <w:pStyle w:val="TAC"/>
              <w:rPr>
                <w:sz w:val="16"/>
                <w:szCs w:val="16"/>
                <w:lang w:eastAsia="en-US"/>
              </w:rPr>
            </w:pPr>
            <w:hyperlink r:id="rId56" w:history="1">
              <w:r w:rsidR="005979E7" w:rsidRPr="00F511A5">
                <w:rPr>
                  <w:sz w:val="16"/>
                  <w:szCs w:val="16"/>
                  <w:lang w:eastAsia="en-US"/>
                </w:rPr>
                <w:t>R5-182940</w:t>
              </w:r>
            </w:hyperlink>
          </w:p>
        </w:tc>
        <w:tc>
          <w:tcPr>
            <w:tcW w:w="567" w:type="dxa"/>
            <w:gridSpan w:val="2"/>
            <w:shd w:val="solid" w:color="FFFFFF" w:fill="auto"/>
          </w:tcPr>
          <w:p w14:paraId="009B14B8"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58768EE4"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7549592"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2FAF80D" w14:textId="77777777" w:rsidR="005979E7" w:rsidRPr="00F511A5" w:rsidRDefault="005979E7" w:rsidP="00F17634">
            <w:pPr>
              <w:pStyle w:val="TAL"/>
              <w:rPr>
                <w:lang w:eastAsia="en-US"/>
              </w:rPr>
            </w:pPr>
            <w:r w:rsidRPr="00F511A5">
              <w:rPr>
                <w:lang w:eastAsia="en-US"/>
              </w:rPr>
              <w:t>Correction to MAC DL Data Transfer test cases</w:t>
            </w:r>
          </w:p>
        </w:tc>
        <w:tc>
          <w:tcPr>
            <w:tcW w:w="708" w:type="dxa"/>
            <w:gridSpan w:val="2"/>
            <w:shd w:val="solid" w:color="FFFFFF" w:fill="auto"/>
          </w:tcPr>
          <w:p w14:paraId="510AE7C8" w14:textId="77777777" w:rsidR="005979E7" w:rsidRPr="00F511A5" w:rsidRDefault="005979E7" w:rsidP="00F17634">
            <w:pPr>
              <w:pStyle w:val="TAC"/>
              <w:rPr>
                <w:lang w:eastAsia="en-US"/>
              </w:rPr>
            </w:pPr>
            <w:r w:rsidRPr="00F511A5">
              <w:rPr>
                <w:lang w:eastAsia="en-US"/>
              </w:rPr>
              <w:t>1.0.0</w:t>
            </w:r>
          </w:p>
        </w:tc>
      </w:tr>
      <w:tr w:rsidR="005979E7" w:rsidRPr="00F511A5" w14:paraId="2C2FAD2A" w14:textId="77777777" w:rsidTr="00F17634">
        <w:trPr>
          <w:gridAfter w:val="1"/>
          <w:wAfter w:w="48" w:type="dxa"/>
        </w:trPr>
        <w:tc>
          <w:tcPr>
            <w:tcW w:w="800" w:type="dxa"/>
            <w:gridSpan w:val="2"/>
            <w:shd w:val="solid" w:color="FFFFFF" w:fill="auto"/>
          </w:tcPr>
          <w:p w14:paraId="5F641B3C"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E75AB22"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23330521" w14:textId="77777777" w:rsidR="005979E7" w:rsidRPr="00F511A5" w:rsidRDefault="00000000" w:rsidP="00F17634">
            <w:pPr>
              <w:pStyle w:val="TAC"/>
              <w:rPr>
                <w:sz w:val="16"/>
                <w:szCs w:val="16"/>
                <w:lang w:eastAsia="en-US"/>
              </w:rPr>
            </w:pPr>
            <w:hyperlink r:id="rId57" w:history="1">
              <w:r w:rsidR="005979E7" w:rsidRPr="00F511A5">
                <w:rPr>
                  <w:sz w:val="16"/>
                  <w:szCs w:val="16"/>
                  <w:lang w:eastAsia="en-US"/>
                </w:rPr>
                <w:t>R5-183147</w:t>
              </w:r>
            </w:hyperlink>
          </w:p>
        </w:tc>
        <w:tc>
          <w:tcPr>
            <w:tcW w:w="567" w:type="dxa"/>
            <w:gridSpan w:val="2"/>
            <w:shd w:val="solid" w:color="FFFFFF" w:fill="auto"/>
          </w:tcPr>
          <w:p w14:paraId="77588B4B"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AE4A0F4"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FFF68E9"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14689C4C" w14:textId="77777777" w:rsidR="005979E7" w:rsidRPr="00F511A5" w:rsidRDefault="005979E7" w:rsidP="00F17634">
            <w:pPr>
              <w:pStyle w:val="TAL"/>
              <w:rPr>
                <w:lang w:eastAsia="en-US"/>
              </w:rPr>
            </w:pPr>
            <w:r w:rsidRPr="00F511A5">
              <w:rPr>
                <w:lang w:eastAsia="en-US"/>
              </w:rPr>
              <w:t>Correction to MAC UL Data Transfer test cases</w:t>
            </w:r>
          </w:p>
        </w:tc>
        <w:tc>
          <w:tcPr>
            <w:tcW w:w="708" w:type="dxa"/>
            <w:gridSpan w:val="2"/>
            <w:shd w:val="solid" w:color="FFFFFF" w:fill="auto"/>
          </w:tcPr>
          <w:p w14:paraId="0C40C76F" w14:textId="77777777" w:rsidR="005979E7" w:rsidRPr="00F511A5" w:rsidRDefault="005979E7" w:rsidP="00F17634">
            <w:pPr>
              <w:pStyle w:val="TAC"/>
              <w:rPr>
                <w:lang w:eastAsia="en-US"/>
              </w:rPr>
            </w:pPr>
            <w:r w:rsidRPr="00F511A5">
              <w:rPr>
                <w:lang w:eastAsia="en-US"/>
              </w:rPr>
              <w:t>1.0.0</w:t>
            </w:r>
          </w:p>
        </w:tc>
      </w:tr>
      <w:tr w:rsidR="005979E7" w:rsidRPr="00F511A5" w14:paraId="4D135B37" w14:textId="77777777" w:rsidTr="00F17634">
        <w:trPr>
          <w:gridAfter w:val="1"/>
          <w:wAfter w:w="48" w:type="dxa"/>
        </w:trPr>
        <w:tc>
          <w:tcPr>
            <w:tcW w:w="800" w:type="dxa"/>
            <w:gridSpan w:val="2"/>
            <w:shd w:val="solid" w:color="FFFFFF" w:fill="auto"/>
          </w:tcPr>
          <w:p w14:paraId="3C12F4CE"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3E4666CA"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2DE23910" w14:textId="77777777" w:rsidR="005979E7" w:rsidRPr="00F511A5" w:rsidRDefault="00000000" w:rsidP="00F17634">
            <w:pPr>
              <w:pStyle w:val="TAC"/>
              <w:rPr>
                <w:sz w:val="16"/>
                <w:szCs w:val="16"/>
                <w:lang w:eastAsia="en-US"/>
              </w:rPr>
            </w:pPr>
            <w:hyperlink r:id="rId58" w:history="1">
              <w:r w:rsidR="005979E7" w:rsidRPr="00F511A5">
                <w:rPr>
                  <w:sz w:val="16"/>
                  <w:szCs w:val="16"/>
                  <w:lang w:eastAsia="en-US"/>
                </w:rPr>
                <w:t>R5-183148</w:t>
              </w:r>
            </w:hyperlink>
          </w:p>
        </w:tc>
        <w:tc>
          <w:tcPr>
            <w:tcW w:w="567" w:type="dxa"/>
            <w:gridSpan w:val="2"/>
            <w:shd w:val="solid" w:color="FFFFFF" w:fill="auto"/>
          </w:tcPr>
          <w:p w14:paraId="5AB3E0F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1C97E5A"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6A0125C0"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49121589" w14:textId="77777777" w:rsidR="005979E7" w:rsidRPr="00F511A5" w:rsidRDefault="005979E7" w:rsidP="00F17634">
            <w:pPr>
              <w:pStyle w:val="TAL"/>
              <w:rPr>
                <w:lang w:eastAsia="en-US"/>
              </w:rPr>
            </w:pPr>
            <w:r w:rsidRPr="00F511A5">
              <w:rPr>
                <w:lang w:eastAsia="en-US"/>
              </w:rPr>
              <w:t>Correction to MAC DL-SCH TBS test cases</w:t>
            </w:r>
          </w:p>
        </w:tc>
        <w:tc>
          <w:tcPr>
            <w:tcW w:w="708" w:type="dxa"/>
            <w:gridSpan w:val="2"/>
            <w:shd w:val="solid" w:color="FFFFFF" w:fill="auto"/>
          </w:tcPr>
          <w:p w14:paraId="55D0F9FE" w14:textId="77777777" w:rsidR="005979E7" w:rsidRPr="00F511A5" w:rsidRDefault="005979E7" w:rsidP="00F17634">
            <w:pPr>
              <w:pStyle w:val="TAC"/>
              <w:rPr>
                <w:lang w:eastAsia="en-US"/>
              </w:rPr>
            </w:pPr>
            <w:r w:rsidRPr="00F511A5">
              <w:rPr>
                <w:lang w:eastAsia="en-US"/>
              </w:rPr>
              <w:t>1.0.0</w:t>
            </w:r>
          </w:p>
        </w:tc>
      </w:tr>
      <w:tr w:rsidR="005979E7" w:rsidRPr="00F511A5" w14:paraId="647E1523" w14:textId="77777777" w:rsidTr="00F17634">
        <w:trPr>
          <w:gridAfter w:val="1"/>
          <w:wAfter w:w="48" w:type="dxa"/>
        </w:trPr>
        <w:tc>
          <w:tcPr>
            <w:tcW w:w="800" w:type="dxa"/>
            <w:gridSpan w:val="2"/>
            <w:shd w:val="solid" w:color="FFFFFF" w:fill="auto"/>
          </w:tcPr>
          <w:p w14:paraId="7A9F33EE"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48982154"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0F4374B3" w14:textId="77777777" w:rsidR="005979E7" w:rsidRPr="00F511A5" w:rsidRDefault="00000000" w:rsidP="00F17634">
            <w:pPr>
              <w:pStyle w:val="TAC"/>
              <w:rPr>
                <w:sz w:val="16"/>
                <w:szCs w:val="16"/>
                <w:lang w:eastAsia="en-US"/>
              </w:rPr>
            </w:pPr>
            <w:hyperlink r:id="rId59" w:history="1">
              <w:r w:rsidR="005979E7" w:rsidRPr="00F511A5">
                <w:rPr>
                  <w:sz w:val="16"/>
                  <w:szCs w:val="16"/>
                  <w:lang w:eastAsia="en-US"/>
                </w:rPr>
                <w:t>R5-183149</w:t>
              </w:r>
            </w:hyperlink>
          </w:p>
        </w:tc>
        <w:tc>
          <w:tcPr>
            <w:tcW w:w="567" w:type="dxa"/>
            <w:gridSpan w:val="2"/>
            <w:shd w:val="solid" w:color="FFFFFF" w:fill="auto"/>
          </w:tcPr>
          <w:p w14:paraId="29E0C10F"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2E5B219C"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79252A3F"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1D2A528" w14:textId="77777777" w:rsidR="005979E7" w:rsidRPr="00F511A5" w:rsidRDefault="005979E7" w:rsidP="00F17634">
            <w:pPr>
              <w:pStyle w:val="TAL"/>
              <w:rPr>
                <w:lang w:eastAsia="en-US"/>
              </w:rPr>
            </w:pPr>
            <w:r w:rsidRPr="00F511A5">
              <w:rPr>
                <w:lang w:eastAsia="en-US"/>
              </w:rPr>
              <w:t>Correction to RLC UM Test cases</w:t>
            </w:r>
          </w:p>
        </w:tc>
        <w:tc>
          <w:tcPr>
            <w:tcW w:w="708" w:type="dxa"/>
            <w:gridSpan w:val="2"/>
            <w:shd w:val="solid" w:color="FFFFFF" w:fill="auto"/>
          </w:tcPr>
          <w:p w14:paraId="2916A329" w14:textId="77777777" w:rsidR="005979E7" w:rsidRPr="00F511A5" w:rsidRDefault="005979E7" w:rsidP="00F17634">
            <w:pPr>
              <w:pStyle w:val="TAC"/>
              <w:rPr>
                <w:lang w:eastAsia="en-US"/>
              </w:rPr>
            </w:pPr>
            <w:r w:rsidRPr="00F511A5">
              <w:rPr>
                <w:lang w:eastAsia="en-US"/>
              </w:rPr>
              <w:t>1.0.0</w:t>
            </w:r>
          </w:p>
        </w:tc>
      </w:tr>
      <w:tr w:rsidR="005979E7" w:rsidRPr="00F511A5" w14:paraId="393DBEAB" w14:textId="77777777" w:rsidTr="00F17634">
        <w:trPr>
          <w:gridAfter w:val="1"/>
          <w:wAfter w:w="48" w:type="dxa"/>
        </w:trPr>
        <w:tc>
          <w:tcPr>
            <w:tcW w:w="800" w:type="dxa"/>
            <w:gridSpan w:val="2"/>
            <w:shd w:val="solid" w:color="FFFFFF" w:fill="auto"/>
          </w:tcPr>
          <w:p w14:paraId="53FDD739"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4C369B0B"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5E6E011" w14:textId="77777777" w:rsidR="005979E7" w:rsidRPr="00F511A5" w:rsidRDefault="00000000" w:rsidP="00F17634">
            <w:pPr>
              <w:pStyle w:val="TAC"/>
              <w:rPr>
                <w:sz w:val="16"/>
                <w:szCs w:val="16"/>
                <w:lang w:eastAsia="en-US"/>
              </w:rPr>
            </w:pPr>
            <w:hyperlink r:id="rId60" w:history="1">
              <w:r w:rsidR="005979E7" w:rsidRPr="00F511A5">
                <w:rPr>
                  <w:sz w:val="16"/>
                  <w:szCs w:val="16"/>
                  <w:lang w:eastAsia="en-US"/>
                </w:rPr>
                <w:t>R5-183150</w:t>
              </w:r>
            </w:hyperlink>
          </w:p>
        </w:tc>
        <w:tc>
          <w:tcPr>
            <w:tcW w:w="567" w:type="dxa"/>
            <w:gridSpan w:val="2"/>
            <w:shd w:val="solid" w:color="FFFFFF" w:fill="auto"/>
          </w:tcPr>
          <w:p w14:paraId="652EDBAB"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51AE13C0"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1E38846B"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793CC446" w14:textId="77777777" w:rsidR="005979E7" w:rsidRPr="00F511A5" w:rsidRDefault="005979E7" w:rsidP="00F17634">
            <w:pPr>
              <w:pStyle w:val="TAL"/>
              <w:rPr>
                <w:lang w:eastAsia="en-US"/>
              </w:rPr>
            </w:pPr>
            <w:r w:rsidRPr="00F511A5">
              <w:rPr>
                <w:lang w:eastAsia="en-US"/>
              </w:rPr>
              <w:t>Correction to RLC AM Test cases</w:t>
            </w:r>
          </w:p>
        </w:tc>
        <w:tc>
          <w:tcPr>
            <w:tcW w:w="708" w:type="dxa"/>
            <w:gridSpan w:val="2"/>
            <w:shd w:val="solid" w:color="FFFFFF" w:fill="auto"/>
          </w:tcPr>
          <w:p w14:paraId="2B42B59B" w14:textId="77777777" w:rsidR="005979E7" w:rsidRPr="00F511A5" w:rsidRDefault="005979E7" w:rsidP="00F17634">
            <w:pPr>
              <w:pStyle w:val="TAC"/>
              <w:rPr>
                <w:lang w:eastAsia="en-US"/>
              </w:rPr>
            </w:pPr>
            <w:r w:rsidRPr="00F511A5">
              <w:rPr>
                <w:lang w:eastAsia="en-US"/>
              </w:rPr>
              <w:t>1.0.0</w:t>
            </w:r>
          </w:p>
        </w:tc>
      </w:tr>
      <w:tr w:rsidR="005979E7" w:rsidRPr="00F511A5" w14:paraId="3BB2C380" w14:textId="77777777" w:rsidTr="00F17634">
        <w:trPr>
          <w:gridAfter w:val="1"/>
          <w:wAfter w:w="48" w:type="dxa"/>
        </w:trPr>
        <w:tc>
          <w:tcPr>
            <w:tcW w:w="800" w:type="dxa"/>
            <w:gridSpan w:val="2"/>
            <w:shd w:val="solid" w:color="FFFFFF" w:fill="auto"/>
          </w:tcPr>
          <w:p w14:paraId="10C88B47"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893DE82"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BCC1883" w14:textId="77777777" w:rsidR="005979E7" w:rsidRPr="00F511A5" w:rsidRDefault="00000000" w:rsidP="00F17634">
            <w:pPr>
              <w:pStyle w:val="TAC"/>
              <w:rPr>
                <w:sz w:val="16"/>
                <w:szCs w:val="16"/>
                <w:lang w:eastAsia="en-US"/>
              </w:rPr>
            </w:pPr>
            <w:hyperlink r:id="rId61" w:history="1">
              <w:r w:rsidR="005979E7" w:rsidRPr="00F511A5">
                <w:rPr>
                  <w:sz w:val="16"/>
                  <w:szCs w:val="16"/>
                  <w:lang w:eastAsia="en-US"/>
                </w:rPr>
                <w:t>R5-182945</w:t>
              </w:r>
            </w:hyperlink>
          </w:p>
        </w:tc>
        <w:tc>
          <w:tcPr>
            <w:tcW w:w="567" w:type="dxa"/>
            <w:gridSpan w:val="2"/>
            <w:shd w:val="solid" w:color="FFFFFF" w:fill="auto"/>
          </w:tcPr>
          <w:p w14:paraId="3FD53A06"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721FC940"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8788A9F"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36ABEAB" w14:textId="77777777" w:rsidR="005979E7" w:rsidRPr="00F511A5" w:rsidRDefault="005979E7" w:rsidP="00F17634">
            <w:pPr>
              <w:pStyle w:val="TAL"/>
              <w:rPr>
                <w:lang w:eastAsia="en-US"/>
              </w:rPr>
            </w:pPr>
            <w:r w:rsidRPr="00F511A5">
              <w:rPr>
                <w:lang w:eastAsia="en-US"/>
              </w:rPr>
              <w:t>Corrections to PDCP sequence number test cases</w:t>
            </w:r>
          </w:p>
        </w:tc>
        <w:tc>
          <w:tcPr>
            <w:tcW w:w="708" w:type="dxa"/>
            <w:gridSpan w:val="2"/>
            <w:shd w:val="solid" w:color="FFFFFF" w:fill="auto"/>
          </w:tcPr>
          <w:p w14:paraId="412175D8" w14:textId="77777777" w:rsidR="005979E7" w:rsidRPr="00F511A5" w:rsidRDefault="005979E7" w:rsidP="00F17634">
            <w:pPr>
              <w:pStyle w:val="TAC"/>
              <w:rPr>
                <w:lang w:eastAsia="en-US"/>
              </w:rPr>
            </w:pPr>
            <w:r w:rsidRPr="00F511A5">
              <w:rPr>
                <w:lang w:eastAsia="en-US"/>
              </w:rPr>
              <w:t>1.0.0</w:t>
            </w:r>
          </w:p>
        </w:tc>
      </w:tr>
      <w:tr w:rsidR="005979E7" w:rsidRPr="00F511A5" w14:paraId="07D358E9" w14:textId="77777777" w:rsidTr="00F17634">
        <w:trPr>
          <w:gridAfter w:val="1"/>
          <w:wAfter w:w="48" w:type="dxa"/>
        </w:trPr>
        <w:tc>
          <w:tcPr>
            <w:tcW w:w="800" w:type="dxa"/>
            <w:gridSpan w:val="2"/>
            <w:shd w:val="solid" w:color="FFFFFF" w:fill="auto"/>
          </w:tcPr>
          <w:p w14:paraId="5402CBC8"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0A50A009"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2182DB8" w14:textId="77777777" w:rsidR="005979E7" w:rsidRPr="00F511A5" w:rsidRDefault="00000000" w:rsidP="00F17634">
            <w:pPr>
              <w:pStyle w:val="TAC"/>
              <w:rPr>
                <w:sz w:val="16"/>
                <w:szCs w:val="16"/>
                <w:lang w:eastAsia="en-US"/>
              </w:rPr>
            </w:pPr>
            <w:hyperlink r:id="rId62" w:history="1">
              <w:r w:rsidR="005979E7" w:rsidRPr="00F511A5">
                <w:rPr>
                  <w:sz w:val="16"/>
                  <w:szCs w:val="16"/>
                  <w:lang w:eastAsia="en-US"/>
                </w:rPr>
                <w:t>R5-183151</w:t>
              </w:r>
            </w:hyperlink>
          </w:p>
        </w:tc>
        <w:tc>
          <w:tcPr>
            <w:tcW w:w="567" w:type="dxa"/>
            <w:gridSpan w:val="2"/>
            <w:shd w:val="solid" w:color="FFFFFF" w:fill="auto"/>
          </w:tcPr>
          <w:p w14:paraId="049ECB6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5AED126A"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3E865F7"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159C9F6E" w14:textId="77777777" w:rsidR="005979E7" w:rsidRPr="00F511A5" w:rsidRDefault="005979E7" w:rsidP="00F17634">
            <w:pPr>
              <w:pStyle w:val="TAL"/>
              <w:rPr>
                <w:lang w:eastAsia="en-US"/>
              </w:rPr>
            </w:pPr>
            <w:r w:rsidRPr="00F511A5">
              <w:rPr>
                <w:lang w:eastAsia="en-US"/>
              </w:rPr>
              <w:t>Correction to PDCP integrity protection test cases</w:t>
            </w:r>
          </w:p>
        </w:tc>
        <w:tc>
          <w:tcPr>
            <w:tcW w:w="708" w:type="dxa"/>
            <w:gridSpan w:val="2"/>
            <w:shd w:val="solid" w:color="FFFFFF" w:fill="auto"/>
          </w:tcPr>
          <w:p w14:paraId="349D0B9D" w14:textId="77777777" w:rsidR="005979E7" w:rsidRPr="00F511A5" w:rsidRDefault="005979E7" w:rsidP="00F17634">
            <w:pPr>
              <w:pStyle w:val="TAC"/>
              <w:rPr>
                <w:lang w:eastAsia="en-US"/>
              </w:rPr>
            </w:pPr>
            <w:r w:rsidRPr="00F511A5">
              <w:rPr>
                <w:lang w:eastAsia="en-US"/>
              </w:rPr>
              <w:t>1.0.0</w:t>
            </w:r>
          </w:p>
        </w:tc>
      </w:tr>
      <w:tr w:rsidR="005979E7" w:rsidRPr="00F511A5" w14:paraId="6E498B93" w14:textId="77777777" w:rsidTr="00F17634">
        <w:trPr>
          <w:gridAfter w:val="1"/>
          <w:wAfter w:w="48" w:type="dxa"/>
        </w:trPr>
        <w:tc>
          <w:tcPr>
            <w:tcW w:w="800" w:type="dxa"/>
            <w:gridSpan w:val="2"/>
            <w:shd w:val="solid" w:color="FFFFFF" w:fill="auto"/>
          </w:tcPr>
          <w:p w14:paraId="52069213"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611EBBEA"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31BF81D" w14:textId="77777777" w:rsidR="005979E7" w:rsidRPr="00F511A5" w:rsidRDefault="00000000" w:rsidP="00F17634">
            <w:pPr>
              <w:pStyle w:val="TAC"/>
              <w:rPr>
                <w:sz w:val="16"/>
                <w:szCs w:val="16"/>
                <w:lang w:eastAsia="en-US"/>
              </w:rPr>
            </w:pPr>
            <w:hyperlink r:id="rId63" w:history="1">
              <w:r w:rsidR="005979E7" w:rsidRPr="00F511A5">
                <w:rPr>
                  <w:sz w:val="16"/>
                  <w:szCs w:val="16"/>
                  <w:lang w:eastAsia="en-US"/>
                </w:rPr>
                <w:t>R5-182947</w:t>
              </w:r>
            </w:hyperlink>
          </w:p>
        </w:tc>
        <w:tc>
          <w:tcPr>
            <w:tcW w:w="567" w:type="dxa"/>
            <w:gridSpan w:val="2"/>
            <w:shd w:val="solid" w:color="FFFFFF" w:fill="auto"/>
          </w:tcPr>
          <w:p w14:paraId="130A774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38DE93C"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639567F"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0B82CB7" w14:textId="77777777" w:rsidR="005979E7" w:rsidRPr="00F511A5" w:rsidRDefault="005979E7" w:rsidP="00F17634">
            <w:pPr>
              <w:pStyle w:val="TAL"/>
              <w:rPr>
                <w:lang w:eastAsia="en-US"/>
              </w:rPr>
            </w:pPr>
            <w:r w:rsidRPr="00F511A5">
              <w:rPr>
                <w:lang w:eastAsia="en-US"/>
              </w:rPr>
              <w:t>Correction to PDCP Ciphering test cases</w:t>
            </w:r>
          </w:p>
        </w:tc>
        <w:tc>
          <w:tcPr>
            <w:tcW w:w="708" w:type="dxa"/>
            <w:gridSpan w:val="2"/>
            <w:shd w:val="solid" w:color="FFFFFF" w:fill="auto"/>
          </w:tcPr>
          <w:p w14:paraId="54983581" w14:textId="77777777" w:rsidR="005979E7" w:rsidRPr="00F511A5" w:rsidRDefault="005979E7" w:rsidP="00F17634">
            <w:pPr>
              <w:pStyle w:val="TAC"/>
              <w:rPr>
                <w:lang w:eastAsia="en-US"/>
              </w:rPr>
            </w:pPr>
            <w:r w:rsidRPr="00F511A5">
              <w:rPr>
                <w:lang w:eastAsia="en-US"/>
              </w:rPr>
              <w:t>1.0.0</w:t>
            </w:r>
          </w:p>
        </w:tc>
      </w:tr>
      <w:tr w:rsidR="005979E7" w:rsidRPr="00F511A5" w14:paraId="7B92FA01" w14:textId="77777777" w:rsidTr="00F17634">
        <w:trPr>
          <w:gridAfter w:val="1"/>
          <w:wAfter w:w="48" w:type="dxa"/>
        </w:trPr>
        <w:tc>
          <w:tcPr>
            <w:tcW w:w="800" w:type="dxa"/>
            <w:gridSpan w:val="2"/>
            <w:shd w:val="solid" w:color="FFFFFF" w:fill="auto"/>
          </w:tcPr>
          <w:p w14:paraId="167C6DF5"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3E9304AE"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2927554A" w14:textId="77777777" w:rsidR="005979E7" w:rsidRPr="00F511A5" w:rsidRDefault="00000000" w:rsidP="00F17634">
            <w:pPr>
              <w:pStyle w:val="TAC"/>
              <w:rPr>
                <w:sz w:val="16"/>
                <w:szCs w:val="16"/>
                <w:lang w:eastAsia="en-US"/>
              </w:rPr>
            </w:pPr>
            <w:hyperlink r:id="rId64" w:history="1">
              <w:r w:rsidR="005979E7" w:rsidRPr="00F511A5">
                <w:rPr>
                  <w:sz w:val="16"/>
                  <w:szCs w:val="16"/>
                  <w:lang w:eastAsia="en-US"/>
                </w:rPr>
                <w:t>R5-183152</w:t>
              </w:r>
            </w:hyperlink>
          </w:p>
        </w:tc>
        <w:tc>
          <w:tcPr>
            <w:tcW w:w="567" w:type="dxa"/>
            <w:gridSpan w:val="2"/>
            <w:shd w:val="solid" w:color="FFFFFF" w:fill="auto"/>
          </w:tcPr>
          <w:p w14:paraId="64FFB5B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40EA683F"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7BAE1904"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102B061" w14:textId="77777777" w:rsidR="005979E7" w:rsidRPr="00F511A5" w:rsidRDefault="005979E7" w:rsidP="00F17634">
            <w:pPr>
              <w:pStyle w:val="TAL"/>
              <w:rPr>
                <w:lang w:eastAsia="en-US"/>
              </w:rPr>
            </w:pPr>
            <w:r w:rsidRPr="00F511A5">
              <w:rPr>
                <w:lang w:eastAsia="en-US"/>
              </w:rPr>
              <w:t>Corrections to PDCP other test cases</w:t>
            </w:r>
          </w:p>
        </w:tc>
        <w:tc>
          <w:tcPr>
            <w:tcW w:w="708" w:type="dxa"/>
            <w:gridSpan w:val="2"/>
            <w:shd w:val="solid" w:color="FFFFFF" w:fill="auto"/>
          </w:tcPr>
          <w:p w14:paraId="3F3551E1" w14:textId="77777777" w:rsidR="005979E7" w:rsidRPr="00F511A5" w:rsidRDefault="005979E7" w:rsidP="00F17634">
            <w:pPr>
              <w:pStyle w:val="TAC"/>
              <w:rPr>
                <w:lang w:eastAsia="en-US"/>
              </w:rPr>
            </w:pPr>
            <w:r w:rsidRPr="00F511A5">
              <w:rPr>
                <w:lang w:eastAsia="en-US"/>
              </w:rPr>
              <w:t>1.0.0</w:t>
            </w:r>
          </w:p>
        </w:tc>
      </w:tr>
      <w:tr w:rsidR="005979E7" w:rsidRPr="00F511A5" w14:paraId="65B11745" w14:textId="77777777" w:rsidTr="00F17634">
        <w:trPr>
          <w:gridAfter w:val="1"/>
          <w:wAfter w:w="48" w:type="dxa"/>
        </w:trPr>
        <w:tc>
          <w:tcPr>
            <w:tcW w:w="800" w:type="dxa"/>
            <w:gridSpan w:val="2"/>
            <w:shd w:val="solid" w:color="FFFFFF" w:fill="auto"/>
          </w:tcPr>
          <w:p w14:paraId="508DED53"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6FD677D2"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11BF97FF" w14:textId="77777777" w:rsidR="005979E7" w:rsidRPr="00F511A5" w:rsidRDefault="00000000" w:rsidP="00F17634">
            <w:pPr>
              <w:pStyle w:val="TAC"/>
              <w:rPr>
                <w:sz w:val="16"/>
                <w:szCs w:val="16"/>
                <w:lang w:eastAsia="en-US"/>
              </w:rPr>
            </w:pPr>
            <w:hyperlink r:id="rId65" w:history="1">
              <w:r w:rsidR="005979E7" w:rsidRPr="00F511A5">
                <w:rPr>
                  <w:sz w:val="16"/>
                  <w:szCs w:val="16"/>
                  <w:lang w:eastAsia="en-US"/>
                </w:rPr>
                <w:t>R5-183153</w:t>
              </w:r>
            </w:hyperlink>
          </w:p>
        </w:tc>
        <w:tc>
          <w:tcPr>
            <w:tcW w:w="567" w:type="dxa"/>
            <w:gridSpan w:val="2"/>
            <w:shd w:val="solid" w:color="FFFFFF" w:fill="auto"/>
          </w:tcPr>
          <w:p w14:paraId="7E36C9E8"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6ECB2EF"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119932CC"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3D3E89E3" w14:textId="77777777" w:rsidR="005979E7" w:rsidRPr="00F511A5" w:rsidRDefault="005979E7" w:rsidP="00F17634">
            <w:pPr>
              <w:pStyle w:val="TAL"/>
              <w:rPr>
                <w:lang w:eastAsia="en-US"/>
              </w:rPr>
            </w:pPr>
            <w:r w:rsidRPr="00F511A5">
              <w:rPr>
                <w:lang w:eastAsia="en-US"/>
              </w:rPr>
              <w:t>Addition of new NR RACH test case 7.1.1.1.1</w:t>
            </w:r>
          </w:p>
        </w:tc>
        <w:tc>
          <w:tcPr>
            <w:tcW w:w="708" w:type="dxa"/>
            <w:gridSpan w:val="2"/>
            <w:shd w:val="solid" w:color="FFFFFF" w:fill="auto"/>
          </w:tcPr>
          <w:p w14:paraId="233C91C6" w14:textId="77777777" w:rsidR="005979E7" w:rsidRPr="00F511A5" w:rsidRDefault="005979E7" w:rsidP="00F17634">
            <w:pPr>
              <w:pStyle w:val="TAC"/>
              <w:rPr>
                <w:lang w:eastAsia="en-US"/>
              </w:rPr>
            </w:pPr>
            <w:r w:rsidRPr="00F511A5">
              <w:rPr>
                <w:lang w:eastAsia="en-US"/>
              </w:rPr>
              <w:t>1.0.0</w:t>
            </w:r>
          </w:p>
        </w:tc>
      </w:tr>
      <w:tr w:rsidR="005979E7" w:rsidRPr="00F511A5" w14:paraId="42E8D443" w14:textId="77777777" w:rsidTr="00F17634">
        <w:trPr>
          <w:gridAfter w:val="1"/>
          <w:wAfter w:w="48" w:type="dxa"/>
        </w:trPr>
        <w:tc>
          <w:tcPr>
            <w:tcW w:w="800" w:type="dxa"/>
            <w:gridSpan w:val="2"/>
            <w:shd w:val="solid" w:color="FFFFFF" w:fill="auto"/>
          </w:tcPr>
          <w:p w14:paraId="55D690B3"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37A0CAE"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1C452709" w14:textId="77777777" w:rsidR="005979E7" w:rsidRPr="00F511A5" w:rsidRDefault="00000000" w:rsidP="00F17634">
            <w:pPr>
              <w:pStyle w:val="TAC"/>
              <w:rPr>
                <w:sz w:val="16"/>
                <w:szCs w:val="16"/>
                <w:lang w:eastAsia="en-US"/>
              </w:rPr>
            </w:pPr>
            <w:hyperlink r:id="rId66" w:history="1">
              <w:r w:rsidR="005979E7" w:rsidRPr="00F511A5">
                <w:rPr>
                  <w:sz w:val="16"/>
                  <w:szCs w:val="16"/>
                  <w:lang w:eastAsia="en-US"/>
                </w:rPr>
                <w:t>R5-182966</w:t>
              </w:r>
            </w:hyperlink>
          </w:p>
        </w:tc>
        <w:tc>
          <w:tcPr>
            <w:tcW w:w="567" w:type="dxa"/>
            <w:gridSpan w:val="2"/>
            <w:shd w:val="solid" w:color="FFFFFF" w:fill="auto"/>
          </w:tcPr>
          <w:p w14:paraId="23F7441C"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5FFCB6B8"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7CFA94CB"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342B3BCA" w14:textId="77777777" w:rsidR="005979E7" w:rsidRPr="00F511A5" w:rsidRDefault="005979E7" w:rsidP="00F17634">
            <w:pPr>
              <w:pStyle w:val="TAL"/>
              <w:rPr>
                <w:lang w:eastAsia="en-US"/>
              </w:rPr>
            </w:pPr>
            <w:r w:rsidRPr="00F511A5">
              <w:rPr>
                <w:lang w:eastAsia="en-US"/>
              </w:rPr>
              <w:t>Correction to NR RLC test case 7.1.2.3.4</w:t>
            </w:r>
          </w:p>
        </w:tc>
        <w:tc>
          <w:tcPr>
            <w:tcW w:w="708" w:type="dxa"/>
            <w:gridSpan w:val="2"/>
            <w:shd w:val="solid" w:color="FFFFFF" w:fill="auto"/>
          </w:tcPr>
          <w:p w14:paraId="79A17A96" w14:textId="77777777" w:rsidR="005979E7" w:rsidRPr="00F511A5" w:rsidRDefault="005979E7" w:rsidP="00F17634">
            <w:pPr>
              <w:pStyle w:val="TAC"/>
              <w:rPr>
                <w:lang w:eastAsia="en-US"/>
              </w:rPr>
            </w:pPr>
            <w:r w:rsidRPr="00F511A5">
              <w:rPr>
                <w:lang w:eastAsia="en-US"/>
              </w:rPr>
              <w:t>1.0.0</w:t>
            </w:r>
          </w:p>
        </w:tc>
      </w:tr>
      <w:tr w:rsidR="005979E7" w:rsidRPr="00F511A5" w14:paraId="6AC166D2" w14:textId="77777777" w:rsidTr="00F17634">
        <w:trPr>
          <w:gridAfter w:val="1"/>
          <w:wAfter w:w="48" w:type="dxa"/>
        </w:trPr>
        <w:tc>
          <w:tcPr>
            <w:tcW w:w="800" w:type="dxa"/>
            <w:gridSpan w:val="2"/>
            <w:shd w:val="solid" w:color="FFFFFF" w:fill="auto"/>
          </w:tcPr>
          <w:p w14:paraId="7923ED45"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72527596"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075EFB4" w14:textId="77777777" w:rsidR="005979E7" w:rsidRPr="00F511A5" w:rsidRDefault="00000000" w:rsidP="00F17634">
            <w:pPr>
              <w:pStyle w:val="TAC"/>
              <w:rPr>
                <w:sz w:val="16"/>
                <w:szCs w:val="16"/>
                <w:lang w:eastAsia="en-US"/>
              </w:rPr>
            </w:pPr>
            <w:hyperlink r:id="rId67" w:history="1">
              <w:r w:rsidR="005979E7" w:rsidRPr="00F511A5">
                <w:rPr>
                  <w:sz w:val="16"/>
                  <w:szCs w:val="16"/>
                  <w:lang w:eastAsia="en-US"/>
                </w:rPr>
                <w:t>R5-183154</w:t>
              </w:r>
            </w:hyperlink>
          </w:p>
        </w:tc>
        <w:tc>
          <w:tcPr>
            <w:tcW w:w="567" w:type="dxa"/>
            <w:gridSpan w:val="2"/>
            <w:shd w:val="solid" w:color="FFFFFF" w:fill="auto"/>
          </w:tcPr>
          <w:p w14:paraId="2779C21B"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05184700"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0F687F87"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36F11E2F" w14:textId="77777777" w:rsidR="005979E7" w:rsidRPr="00F511A5" w:rsidRDefault="005979E7" w:rsidP="00F17634">
            <w:pPr>
              <w:pStyle w:val="TAL"/>
              <w:rPr>
                <w:lang w:eastAsia="en-US"/>
              </w:rPr>
            </w:pPr>
            <w:r w:rsidRPr="00F511A5">
              <w:rPr>
                <w:lang w:eastAsia="en-US"/>
              </w:rPr>
              <w:t>Correction to PDCP test case 7.1.3.5.2</w:t>
            </w:r>
          </w:p>
        </w:tc>
        <w:tc>
          <w:tcPr>
            <w:tcW w:w="708" w:type="dxa"/>
            <w:gridSpan w:val="2"/>
            <w:shd w:val="solid" w:color="FFFFFF" w:fill="auto"/>
          </w:tcPr>
          <w:p w14:paraId="5B1FB721" w14:textId="77777777" w:rsidR="005979E7" w:rsidRPr="00F511A5" w:rsidRDefault="005979E7" w:rsidP="00F17634">
            <w:pPr>
              <w:pStyle w:val="TAC"/>
              <w:rPr>
                <w:lang w:eastAsia="en-US"/>
              </w:rPr>
            </w:pPr>
            <w:r w:rsidRPr="00F511A5">
              <w:rPr>
                <w:lang w:eastAsia="en-US"/>
              </w:rPr>
              <w:t>1.0.0</w:t>
            </w:r>
          </w:p>
        </w:tc>
      </w:tr>
      <w:tr w:rsidR="005979E7" w:rsidRPr="00F511A5" w14:paraId="3E45D931" w14:textId="77777777" w:rsidTr="00F17634">
        <w:trPr>
          <w:gridAfter w:val="1"/>
          <w:wAfter w:w="48" w:type="dxa"/>
        </w:trPr>
        <w:tc>
          <w:tcPr>
            <w:tcW w:w="800" w:type="dxa"/>
            <w:gridSpan w:val="2"/>
            <w:shd w:val="solid" w:color="FFFFFF" w:fill="auto"/>
          </w:tcPr>
          <w:p w14:paraId="18926D78"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447E4CA4"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3C4F0453" w14:textId="77777777" w:rsidR="005979E7" w:rsidRPr="00F511A5" w:rsidRDefault="00000000" w:rsidP="00F17634">
            <w:pPr>
              <w:pStyle w:val="TAC"/>
              <w:rPr>
                <w:sz w:val="16"/>
                <w:szCs w:val="16"/>
                <w:lang w:eastAsia="en-US"/>
              </w:rPr>
            </w:pPr>
            <w:hyperlink r:id="rId68" w:history="1">
              <w:r w:rsidR="005979E7" w:rsidRPr="00F511A5">
                <w:rPr>
                  <w:sz w:val="16"/>
                  <w:szCs w:val="16"/>
                  <w:lang w:eastAsia="en-US"/>
                </w:rPr>
                <w:t>R5-183155</w:t>
              </w:r>
            </w:hyperlink>
          </w:p>
        </w:tc>
        <w:tc>
          <w:tcPr>
            <w:tcW w:w="567" w:type="dxa"/>
            <w:gridSpan w:val="2"/>
            <w:shd w:val="solid" w:color="FFFFFF" w:fill="auto"/>
          </w:tcPr>
          <w:p w14:paraId="3E65A856"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5CF7D052"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29FFB4E7"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1CBD6F6" w14:textId="77777777" w:rsidR="005979E7" w:rsidRPr="00F511A5" w:rsidRDefault="005979E7" w:rsidP="00F17634">
            <w:pPr>
              <w:pStyle w:val="TAL"/>
              <w:rPr>
                <w:lang w:eastAsia="en-US"/>
              </w:rPr>
            </w:pPr>
            <w:r w:rsidRPr="00F511A5">
              <w:rPr>
                <w:lang w:eastAsia="en-US"/>
              </w:rPr>
              <w:t>Correction to NR MAC DRX Test cases</w:t>
            </w:r>
          </w:p>
        </w:tc>
        <w:tc>
          <w:tcPr>
            <w:tcW w:w="708" w:type="dxa"/>
            <w:gridSpan w:val="2"/>
            <w:shd w:val="solid" w:color="FFFFFF" w:fill="auto"/>
          </w:tcPr>
          <w:p w14:paraId="14027B6E" w14:textId="77777777" w:rsidR="005979E7" w:rsidRPr="00F511A5" w:rsidRDefault="005979E7" w:rsidP="00F17634">
            <w:pPr>
              <w:pStyle w:val="TAC"/>
              <w:rPr>
                <w:lang w:eastAsia="en-US"/>
              </w:rPr>
            </w:pPr>
            <w:r w:rsidRPr="00F511A5">
              <w:rPr>
                <w:lang w:eastAsia="en-US"/>
              </w:rPr>
              <w:t>1.0.0</w:t>
            </w:r>
          </w:p>
        </w:tc>
      </w:tr>
      <w:tr w:rsidR="005979E7" w:rsidRPr="00F511A5" w14:paraId="17048816" w14:textId="77777777" w:rsidTr="00F17634">
        <w:trPr>
          <w:gridAfter w:val="1"/>
          <w:wAfter w:w="48" w:type="dxa"/>
        </w:trPr>
        <w:tc>
          <w:tcPr>
            <w:tcW w:w="800" w:type="dxa"/>
            <w:gridSpan w:val="2"/>
            <w:shd w:val="solid" w:color="FFFFFF" w:fill="auto"/>
          </w:tcPr>
          <w:p w14:paraId="18AA096A"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4E37EE77"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2C42598" w14:textId="77777777" w:rsidR="005979E7" w:rsidRPr="00F511A5" w:rsidRDefault="00000000" w:rsidP="00F17634">
            <w:pPr>
              <w:pStyle w:val="TAC"/>
              <w:rPr>
                <w:sz w:val="16"/>
                <w:szCs w:val="16"/>
                <w:lang w:eastAsia="en-US"/>
              </w:rPr>
            </w:pPr>
            <w:hyperlink r:id="rId69" w:history="1">
              <w:r w:rsidR="005979E7" w:rsidRPr="00F511A5">
                <w:rPr>
                  <w:sz w:val="16"/>
                  <w:szCs w:val="16"/>
                  <w:lang w:eastAsia="en-US"/>
                </w:rPr>
                <w:t>R5-183156</w:t>
              </w:r>
            </w:hyperlink>
          </w:p>
        </w:tc>
        <w:tc>
          <w:tcPr>
            <w:tcW w:w="567" w:type="dxa"/>
            <w:gridSpan w:val="2"/>
            <w:shd w:val="solid" w:color="FFFFFF" w:fill="auto"/>
          </w:tcPr>
          <w:p w14:paraId="49E3144E"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278ED73E"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2DE4365F"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2706B3FA" w14:textId="77777777" w:rsidR="005979E7" w:rsidRPr="00F511A5" w:rsidRDefault="005979E7" w:rsidP="00F17634">
            <w:pPr>
              <w:pStyle w:val="TAL"/>
              <w:rPr>
                <w:lang w:eastAsia="en-US"/>
              </w:rPr>
            </w:pPr>
            <w:r w:rsidRPr="00F511A5">
              <w:rPr>
                <w:lang w:eastAsia="en-US"/>
              </w:rPr>
              <w:t>Correction to NR RRC intra frequency measurement Test case 8.2.3.9</w:t>
            </w:r>
          </w:p>
        </w:tc>
        <w:tc>
          <w:tcPr>
            <w:tcW w:w="708" w:type="dxa"/>
            <w:gridSpan w:val="2"/>
            <w:shd w:val="solid" w:color="FFFFFF" w:fill="auto"/>
          </w:tcPr>
          <w:p w14:paraId="47335303" w14:textId="77777777" w:rsidR="005979E7" w:rsidRPr="00F511A5" w:rsidRDefault="005979E7" w:rsidP="00F17634">
            <w:pPr>
              <w:pStyle w:val="TAC"/>
              <w:rPr>
                <w:lang w:eastAsia="en-US"/>
              </w:rPr>
            </w:pPr>
            <w:r w:rsidRPr="00F511A5">
              <w:rPr>
                <w:lang w:eastAsia="en-US"/>
              </w:rPr>
              <w:t>1.0.0</w:t>
            </w:r>
          </w:p>
        </w:tc>
      </w:tr>
      <w:tr w:rsidR="005979E7" w:rsidRPr="00F511A5" w14:paraId="2D1C6BFA" w14:textId="77777777" w:rsidTr="00F17634">
        <w:trPr>
          <w:gridAfter w:val="1"/>
          <w:wAfter w:w="48" w:type="dxa"/>
        </w:trPr>
        <w:tc>
          <w:tcPr>
            <w:tcW w:w="800" w:type="dxa"/>
            <w:gridSpan w:val="2"/>
            <w:shd w:val="solid" w:color="FFFFFF" w:fill="auto"/>
          </w:tcPr>
          <w:p w14:paraId="23E58059"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36798D55"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702FB5CA" w14:textId="77777777" w:rsidR="005979E7" w:rsidRPr="00F511A5" w:rsidRDefault="00000000" w:rsidP="00F17634">
            <w:pPr>
              <w:pStyle w:val="TAC"/>
              <w:rPr>
                <w:sz w:val="16"/>
                <w:szCs w:val="16"/>
                <w:lang w:eastAsia="en-US"/>
              </w:rPr>
            </w:pPr>
            <w:hyperlink r:id="rId70" w:history="1">
              <w:r w:rsidR="005979E7" w:rsidRPr="00F511A5">
                <w:rPr>
                  <w:sz w:val="16"/>
                  <w:szCs w:val="16"/>
                  <w:lang w:eastAsia="en-US"/>
                </w:rPr>
                <w:t>R5-183157</w:t>
              </w:r>
            </w:hyperlink>
          </w:p>
        </w:tc>
        <w:tc>
          <w:tcPr>
            <w:tcW w:w="567" w:type="dxa"/>
            <w:gridSpan w:val="2"/>
            <w:shd w:val="solid" w:color="FFFFFF" w:fill="auto"/>
          </w:tcPr>
          <w:p w14:paraId="715E0442"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3ED65E2C"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0E7A41D"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118FB61E" w14:textId="77777777" w:rsidR="005979E7" w:rsidRPr="00F511A5" w:rsidRDefault="005979E7" w:rsidP="00F17634">
            <w:pPr>
              <w:pStyle w:val="TAL"/>
              <w:rPr>
                <w:lang w:eastAsia="en-US"/>
              </w:rPr>
            </w:pPr>
            <w:r w:rsidRPr="00F511A5">
              <w:rPr>
                <w:lang w:eastAsia="en-US"/>
              </w:rPr>
              <w:t>Correction to NR RRC inter frequency measurement Test case 8.2.3.10</w:t>
            </w:r>
          </w:p>
        </w:tc>
        <w:tc>
          <w:tcPr>
            <w:tcW w:w="708" w:type="dxa"/>
            <w:gridSpan w:val="2"/>
            <w:shd w:val="solid" w:color="FFFFFF" w:fill="auto"/>
          </w:tcPr>
          <w:p w14:paraId="514A5E9C" w14:textId="77777777" w:rsidR="005979E7" w:rsidRPr="00F511A5" w:rsidRDefault="005979E7" w:rsidP="00F17634">
            <w:pPr>
              <w:pStyle w:val="TAC"/>
              <w:rPr>
                <w:lang w:eastAsia="en-US"/>
              </w:rPr>
            </w:pPr>
            <w:r w:rsidRPr="00F511A5">
              <w:rPr>
                <w:lang w:eastAsia="en-US"/>
              </w:rPr>
              <w:t>1.0.0</w:t>
            </w:r>
          </w:p>
        </w:tc>
      </w:tr>
      <w:tr w:rsidR="005979E7" w:rsidRPr="00F511A5" w14:paraId="32D1C195" w14:textId="77777777" w:rsidTr="00F17634">
        <w:trPr>
          <w:gridAfter w:val="1"/>
          <w:wAfter w:w="48" w:type="dxa"/>
        </w:trPr>
        <w:tc>
          <w:tcPr>
            <w:tcW w:w="800" w:type="dxa"/>
            <w:gridSpan w:val="2"/>
            <w:shd w:val="solid" w:color="FFFFFF" w:fill="auto"/>
          </w:tcPr>
          <w:p w14:paraId="36671F7A"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D2F5401"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0BB6652F" w14:textId="77777777" w:rsidR="005979E7" w:rsidRPr="00F511A5" w:rsidRDefault="00000000" w:rsidP="00F17634">
            <w:pPr>
              <w:pStyle w:val="TAC"/>
              <w:rPr>
                <w:sz w:val="16"/>
                <w:szCs w:val="16"/>
                <w:lang w:eastAsia="en-US"/>
              </w:rPr>
            </w:pPr>
            <w:hyperlink r:id="rId71" w:history="1">
              <w:r w:rsidR="005979E7" w:rsidRPr="00F511A5">
                <w:rPr>
                  <w:sz w:val="16"/>
                  <w:szCs w:val="16"/>
                  <w:lang w:eastAsia="en-US"/>
                </w:rPr>
                <w:t>R5-183016</w:t>
              </w:r>
            </w:hyperlink>
          </w:p>
        </w:tc>
        <w:tc>
          <w:tcPr>
            <w:tcW w:w="567" w:type="dxa"/>
            <w:gridSpan w:val="2"/>
            <w:shd w:val="solid" w:color="FFFFFF" w:fill="auto"/>
          </w:tcPr>
          <w:p w14:paraId="6F54861A"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8A97EF8"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3978BCBF"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7EDBE41" w14:textId="77777777" w:rsidR="005979E7" w:rsidRPr="00F511A5" w:rsidRDefault="005979E7" w:rsidP="00F17634">
            <w:pPr>
              <w:pStyle w:val="TAL"/>
              <w:rPr>
                <w:lang w:eastAsia="en-US"/>
              </w:rPr>
            </w:pPr>
            <w:r w:rsidRPr="00F511A5">
              <w:rPr>
                <w:lang w:eastAsia="en-US"/>
              </w:rPr>
              <w:t>Removal of NR RRC test case 8.2.3.11</w:t>
            </w:r>
          </w:p>
        </w:tc>
        <w:tc>
          <w:tcPr>
            <w:tcW w:w="708" w:type="dxa"/>
            <w:gridSpan w:val="2"/>
            <w:shd w:val="solid" w:color="FFFFFF" w:fill="auto"/>
          </w:tcPr>
          <w:p w14:paraId="26A8BFC5" w14:textId="77777777" w:rsidR="005979E7" w:rsidRPr="00F511A5" w:rsidRDefault="005979E7" w:rsidP="00F17634">
            <w:pPr>
              <w:pStyle w:val="TAC"/>
              <w:rPr>
                <w:lang w:eastAsia="en-US"/>
              </w:rPr>
            </w:pPr>
            <w:r w:rsidRPr="00F511A5">
              <w:rPr>
                <w:lang w:eastAsia="en-US"/>
              </w:rPr>
              <w:t>1.0.0</w:t>
            </w:r>
          </w:p>
        </w:tc>
      </w:tr>
      <w:tr w:rsidR="005979E7" w:rsidRPr="00F511A5" w14:paraId="18647B23" w14:textId="77777777" w:rsidTr="00F17634">
        <w:trPr>
          <w:gridAfter w:val="1"/>
          <w:wAfter w:w="48" w:type="dxa"/>
        </w:trPr>
        <w:tc>
          <w:tcPr>
            <w:tcW w:w="800" w:type="dxa"/>
            <w:gridSpan w:val="2"/>
            <w:shd w:val="solid" w:color="FFFFFF" w:fill="auto"/>
          </w:tcPr>
          <w:p w14:paraId="33FC42E0"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6F9E6BBB"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2B97D567" w14:textId="77777777" w:rsidR="005979E7" w:rsidRPr="00F511A5" w:rsidRDefault="00000000" w:rsidP="00F17634">
            <w:pPr>
              <w:pStyle w:val="TAC"/>
              <w:rPr>
                <w:sz w:val="16"/>
                <w:szCs w:val="16"/>
                <w:lang w:eastAsia="en-US"/>
              </w:rPr>
            </w:pPr>
            <w:hyperlink r:id="rId72" w:history="1">
              <w:r w:rsidR="005979E7" w:rsidRPr="00F511A5">
                <w:rPr>
                  <w:sz w:val="16"/>
                  <w:szCs w:val="16"/>
                  <w:lang w:eastAsia="en-US"/>
                </w:rPr>
                <w:t>R5-183017</w:t>
              </w:r>
            </w:hyperlink>
          </w:p>
        </w:tc>
        <w:tc>
          <w:tcPr>
            <w:tcW w:w="567" w:type="dxa"/>
            <w:gridSpan w:val="2"/>
            <w:shd w:val="solid" w:color="FFFFFF" w:fill="auto"/>
          </w:tcPr>
          <w:p w14:paraId="7AE29C9E"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29F4F2F"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14ADAC99"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65C319FC" w14:textId="77777777" w:rsidR="005979E7" w:rsidRPr="00F511A5" w:rsidRDefault="005979E7" w:rsidP="00F17634">
            <w:pPr>
              <w:pStyle w:val="TAL"/>
              <w:rPr>
                <w:lang w:eastAsia="en-US"/>
              </w:rPr>
            </w:pPr>
            <w:r w:rsidRPr="00F511A5">
              <w:rPr>
                <w:lang w:eastAsia="en-US"/>
              </w:rPr>
              <w:t>Removal of NR RRC test case 8.2.3.12</w:t>
            </w:r>
          </w:p>
        </w:tc>
        <w:tc>
          <w:tcPr>
            <w:tcW w:w="708" w:type="dxa"/>
            <w:gridSpan w:val="2"/>
            <w:shd w:val="solid" w:color="FFFFFF" w:fill="auto"/>
          </w:tcPr>
          <w:p w14:paraId="08C8BF6D" w14:textId="77777777" w:rsidR="005979E7" w:rsidRPr="00F511A5" w:rsidRDefault="005979E7" w:rsidP="00F17634">
            <w:pPr>
              <w:pStyle w:val="TAC"/>
              <w:rPr>
                <w:lang w:eastAsia="en-US"/>
              </w:rPr>
            </w:pPr>
            <w:r w:rsidRPr="00F511A5">
              <w:rPr>
                <w:lang w:eastAsia="en-US"/>
              </w:rPr>
              <w:t>1.0.0</w:t>
            </w:r>
          </w:p>
        </w:tc>
      </w:tr>
      <w:tr w:rsidR="005979E7" w:rsidRPr="00F511A5" w14:paraId="50433DB6" w14:textId="77777777" w:rsidTr="00F17634">
        <w:trPr>
          <w:gridAfter w:val="1"/>
          <w:wAfter w:w="48" w:type="dxa"/>
        </w:trPr>
        <w:tc>
          <w:tcPr>
            <w:tcW w:w="800" w:type="dxa"/>
            <w:gridSpan w:val="2"/>
            <w:shd w:val="solid" w:color="FFFFFF" w:fill="auto"/>
          </w:tcPr>
          <w:p w14:paraId="61D4AC94"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36ED92D1"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32628BA" w14:textId="77777777" w:rsidR="005979E7" w:rsidRPr="00F511A5" w:rsidRDefault="00000000" w:rsidP="00F17634">
            <w:pPr>
              <w:pStyle w:val="TAC"/>
              <w:rPr>
                <w:sz w:val="16"/>
                <w:szCs w:val="16"/>
                <w:lang w:eastAsia="en-US"/>
              </w:rPr>
            </w:pPr>
            <w:hyperlink r:id="rId73" w:history="1">
              <w:r w:rsidR="005979E7" w:rsidRPr="00F511A5">
                <w:rPr>
                  <w:sz w:val="16"/>
                  <w:szCs w:val="16"/>
                  <w:lang w:eastAsia="en-US"/>
                </w:rPr>
                <w:t>R5-183129</w:t>
              </w:r>
            </w:hyperlink>
          </w:p>
        </w:tc>
        <w:tc>
          <w:tcPr>
            <w:tcW w:w="567" w:type="dxa"/>
            <w:gridSpan w:val="2"/>
            <w:shd w:val="solid" w:color="FFFFFF" w:fill="auto"/>
          </w:tcPr>
          <w:p w14:paraId="79F54860"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51E67ECA"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129AE53A"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B588D61" w14:textId="77777777" w:rsidR="005979E7" w:rsidRPr="00F511A5" w:rsidRDefault="005979E7" w:rsidP="00F17634">
            <w:pPr>
              <w:pStyle w:val="TAL"/>
              <w:rPr>
                <w:lang w:eastAsia="en-US"/>
              </w:rPr>
            </w:pPr>
            <w:r w:rsidRPr="00F511A5">
              <w:rPr>
                <w:lang w:eastAsia="en-US"/>
              </w:rPr>
              <w:t>Addition of new 5GS RRC TC 8.2.3.13.1</w:t>
            </w:r>
          </w:p>
        </w:tc>
        <w:tc>
          <w:tcPr>
            <w:tcW w:w="708" w:type="dxa"/>
            <w:gridSpan w:val="2"/>
            <w:shd w:val="solid" w:color="FFFFFF" w:fill="auto"/>
          </w:tcPr>
          <w:p w14:paraId="6F349BA0" w14:textId="77777777" w:rsidR="005979E7" w:rsidRPr="00F511A5" w:rsidRDefault="005979E7" w:rsidP="00F17634">
            <w:pPr>
              <w:pStyle w:val="TAC"/>
              <w:rPr>
                <w:lang w:eastAsia="en-US"/>
              </w:rPr>
            </w:pPr>
            <w:r w:rsidRPr="00F511A5">
              <w:rPr>
                <w:lang w:eastAsia="en-US"/>
              </w:rPr>
              <w:t>1.0.0</w:t>
            </w:r>
          </w:p>
        </w:tc>
      </w:tr>
      <w:tr w:rsidR="005979E7" w:rsidRPr="00F511A5" w14:paraId="79568534" w14:textId="77777777" w:rsidTr="00F17634">
        <w:trPr>
          <w:gridAfter w:val="1"/>
          <w:wAfter w:w="48" w:type="dxa"/>
        </w:trPr>
        <w:tc>
          <w:tcPr>
            <w:tcW w:w="800" w:type="dxa"/>
            <w:gridSpan w:val="2"/>
            <w:shd w:val="solid" w:color="FFFFFF" w:fill="auto"/>
          </w:tcPr>
          <w:p w14:paraId="3EA3613C"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1CD606C7"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9CEBAD0" w14:textId="77777777" w:rsidR="005979E7" w:rsidRPr="00F511A5" w:rsidRDefault="00000000" w:rsidP="00F17634">
            <w:pPr>
              <w:pStyle w:val="TAC"/>
              <w:rPr>
                <w:sz w:val="16"/>
                <w:szCs w:val="16"/>
                <w:lang w:eastAsia="en-US"/>
              </w:rPr>
            </w:pPr>
            <w:hyperlink r:id="rId74" w:history="1">
              <w:r w:rsidR="005979E7" w:rsidRPr="00F511A5">
                <w:rPr>
                  <w:sz w:val="16"/>
                  <w:szCs w:val="16"/>
                  <w:lang w:eastAsia="en-US"/>
                </w:rPr>
                <w:t>R5-183136</w:t>
              </w:r>
            </w:hyperlink>
          </w:p>
        </w:tc>
        <w:tc>
          <w:tcPr>
            <w:tcW w:w="567" w:type="dxa"/>
            <w:gridSpan w:val="2"/>
            <w:shd w:val="solid" w:color="FFFFFF" w:fill="auto"/>
          </w:tcPr>
          <w:p w14:paraId="6AE19214"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6AAE0545"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310D1996"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E9B4A16" w14:textId="77777777" w:rsidR="005979E7" w:rsidRPr="00F511A5" w:rsidRDefault="005979E7" w:rsidP="00F17634">
            <w:pPr>
              <w:pStyle w:val="TAL"/>
              <w:rPr>
                <w:lang w:eastAsia="en-US"/>
              </w:rPr>
            </w:pPr>
            <w:r w:rsidRPr="00F511A5">
              <w:rPr>
                <w:lang w:eastAsia="en-US"/>
              </w:rPr>
              <w:t>Correction to NR RRC  test case 8.2.3.5</w:t>
            </w:r>
          </w:p>
        </w:tc>
        <w:tc>
          <w:tcPr>
            <w:tcW w:w="708" w:type="dxa"/>
            <w:gridSpan w:val="2"/>
            <w:shd w:val="solid" w:color="FFFFFF" w:fill="auto"/>
          </w:tcPr>
          <w:p w14:paraId="0676097C" w14:textId="77777777" w:rsidR="005979E7" w:rsidRPr="00F511A5" w:rsidRDefault="005979E7" w:rsidP="00F17634">
            <w:pPr>
              <w:pStyle w:val="TAC"/>
              <w:rPr>
                <w:lang w:eastAsia="en-US"/>
              </w:rPr>
            </w:pPr>
            <w:r w:rsidRPr="00F511A5">
              <w:rPr>
                <w:lang w:eastAsia="en-US"/>
              </w:rPr>
              <w:t>1.0.0</w:t>
            </w:r>
          </w:p>
        </w:tc>
      </w:tr>
      <w:tr w:rsidR="005979E7" w:rsidRPr="00F511A5" w14:paraId="1F6D0356" w14:textId="77777777" w:rsidTr="00F17634">
        <w:trPr>
          <w:gridAfter w:val="1"/>
          <w:wAfter w:w="48" w:type="dxa"/>
        </w:trPr>
        <w:tc>
          <w:tcPr>
            <w:tcW w:w="800" w:type="dxa"/>
            <w:gridSpan w:val="2"/>
            <w:shd w:val="solid" w:color="FFFFFF" w:fill="auto"/>
          </w:tcPr>
          <w:p w14:paraId="07410DB6"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65B7AF4B"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52CCC895" w14:textId="77777777" w:rsidR="005979E7" w:rsidRPr="00F511A5" w:rsidRDefault="00000000" w:rsidP="00F17634">
            <w:pPr>
              <w:pStyle w:val="TAC"/>
              <w:rPr>
                <w:sz w:val="16"/>
                <w:szCs w:val="16"/>
                <w:lang w:eastAsia="en-US"/>
              </w:rPr>
            </w:pPr>
            <w:hyperlink r:id="rId75" w:history="1">
              <w:r w:rsidR="005979E7" w:rsidRPr="00F511A5">
                <w:rPr>
                  <w:sz w:val="16"/>
                  <w:szCs w:val="16"/>
                  <w:lang w:eastAsia="en-US"/>
                </w:rPr>
                <w:t>R5-183263</w:t>
              </w:r>
            </w:hyperlink>
          </w:p>
        </w:tc>
        <w:tc>
          <w:tcPr>
            <w:tcW w:w="567" w:type="dxa"/>
            <w:gridSpan w:val="2"/>
            <w:shd w:val="solid" w:color="FFFFFF" w:fill="auto"/>
          </w:tcPr>
          <w:p w14:paraId="1537CB08"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1874AFA6"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4F83408E"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79506BD6" w14:textId="77777777" w:rsidR="005979E7" w:rsidRPr="00F511A5" w:rsidRDefault="005979E7" w:rsidP="00F17634">
            <w:pPr>
              <w:pStyle w:val="TAL"/>
              <w:rPr>
                <w:lang w:eastAsia="en-US"/>
              </w:rPr>
            </w:pPr>
            <w:r w:rsidRPr="00F511A5">
              <w:rPr>
                <w:lang w:eastAsia="en-US"/>
              </w:rPr>
              <w:t>Addition of new NR NAS  test case Default EPS bearer context activation</w:t>
            </w:r>
          </w:p>
        </w:tc>
        <w:tc>
          <w:tcPr>
            <w:tcW w:w="708" w:type="dxa"/>
            <w:gridSpan w:val="2"/>
            <w:shd w:val="solid" w:color="FFFFFF" w:fill="auto"/>
          </w:tcPr>
          <w:p w14:paraId="1D45F24C" w14:textId="77777777" w:rsidR="005979E7" w:rsidRPr="00F511A5" w:rsidRDefault="005979E7" w:rsidP="00F17634">
            <w:pPr>
              <w:pStyle w:val="TAC"/>
              <w:rPr>
                <w:lang w:eastAsia="en-US"/>
              </w:rPr>
            </w:pPr>
            <w:r w:rsidRPr="00F511A5">
              <w:rPr>
                <w:lang w:eastAsia="en-US"/>
              </w:rPr>
              <w:t>1.0.0</w:t>
            </w:r>
          </w:p>
        </w:tc>
      </w:tr>
      <w:tr w:rsidR="005979E7" w:rsidRPr="00F511A5" w14:paraId="3BD1BA0D" w14:textId="77777777" w:rsidTr="00F17634">
        <w:trPr>
          <w:gridAfter w:val="1"/>
          <w:wAfter w:w="48" w:type="dxa"/>
        </w:trPr>
        <w:tc>
          <w:tcPr>
            <w:tcW w:w="800" w:type="dxa"/>
            <w:gridSpan w:val="2"/>
            <w:shd w:val="solid" w:color="FFFFFF" w:fill="auto"/>
          </w:tcPr>
          <w:p w14:paraId="3425B6C9" w14:textId="77777777" w:rsidR="005979E7" w:rsidRPr="00F511A5" w:rsidRDefault="005979E7" w:rsidP="00F17634">
            <w:pPr>
              <w:pStyle w:val="TAC"/>
              <w:rPr>
                <w:lang w:eastAsia="en-US"/>
              </w:rPr>
            </w:pPr>
            <w:r w:rsidRPr="00F511A5">
              <w:rPr>
                <w:lang w:eastAsia="en-US"/>
              </w:rPr>
              <w:t>2018-05</w:t>
            </w:r>
          </w:p>
        </w:tc>
        <w:tc>
          <w:tcPr>
            <w:tcW w:w="901" w:type="dxa"/>
            <w:gridSpan w:val="2"/>
            <w:shd w:val="solid" w:color="FFFFFF" w:fill="auto"/>
          </w:tcPr>
          <w:p w14:paraId="25E20DDE" w14:textId="77777777" w:rsidR="005979E7" w:rsidRPr="00F511A5" w:rsidRDefault="005979E7" w:rsidP="00F17634">
            <w:pPr>
              <w:pStyle w:val="TAC"/>
              <w:rPr>
                <w:lang w:eastAsia="en-US"/>
              </w:rPr>
            </w:pPr>
            <w:r w:rsidRPr="00F511A5">
              <w:rPr>
                <w:lang w:eastAsia="en-US"/>
              </w:rPr>
              <w:t>RAN5#79</w:t>
            </w:r>
          </w:p>
        </w:tc>
        <w:tc>
          <w:tcPr>
            <w:tcW w:w="993" w:type="dxa"/>
            <w:gridSpan w:val="2"/>
            <w:shd w:val="solid" w:color="FFFFFF" w:fill="auto"/>
          </w:tcPr>
          <w:p w14:paraId="6C3AD71C" w14:textId="77777777" w:rsidR="005979E7" w:rsidRPr="00F511A5" w:rsidRDefault="00000000" w:rsidP="00F17634">
            <w:pPr>
              <w:pStyle w:val="TAC"/>
              <w:rPr>
                <w:sz w:val="16"/>
                <w:szCs w:val="16"/>
                <w:lang w:eastAsia="en-US"/>
              </w:rPr>
            </w:pPr>
            <w:hyperlink r:id="rId76" w:history="1">
              <w:r w:rsidR="005979E7" w:rsidRPr="00F511A5">
                <w:rPr>
                  <w:sz w:val="16"/>
                  <w:szCs w:val="16"/>
                  <w:lang w:eastAsia="en-US"/>
                </w:rPr>
                <w:t>R5-183265</w:t>
              </w:r>
            </w:hyperlink>
          </w:p>
        </w:tc>
        <w:tc>
          <w:tcPr>
            <w:tcW w:w="567" w:type="dxa"/>
            <w:gridSpan w:val="2"/>
            <w:shd w:val="solid" w:color="FFFFFF" w:fill="auto"/>
          </w:tcPr>
          <w:p w14:paraId="285B48BB" w14:textId="77777777" w:rsidR="005979E7" w:rsidRPr="00F511A5" w:rsidRDefault="005979E7" w:rsidP="00F17634">
            <w:pPr>
              <w:pStyle w:val="TAC"/>
              <w:rPr>
                <w:lang w:eastAsia="en-US"/>
              </w:rPr>
            </w:pPr>
            <w:r w:rsidRPr="00F511A5">
              <w:rPr>
                <w:lang w:eastAsia="en-US"/>
              </w:rPr>
              <w:t>-</w:t>
            </w:r>
          </w:p>
        </w:tc>
        <w:tc>
          <w:tcPr>
            <w:tcW w:w="283" w:type="dxa"/>
            <w:gridSpan w:val="2"/>
            <w:shd w:val="solid" w:color="FFFFFF" w:fill="auto"/>
          </w:tcPr>
          <w:p w14:paraId="5101F5A4" w14:textId="77777777" w:rsidR="005979E7" w:rsidRPr="00F511A5" w:rsidRDefault="005979E7" w:rsidP="00F17634">
            <w:pPr>
              <w:pStyle w:val="TAC"/>
              <w:rPr>
                <w:lang w:eastAsia="en-US"/>
              </w:rPr>
            </w:pPr>
            <w:r w:rsidRPr="00F511A5">
              <w:rPr>
                <w:lang w:eastAsia="en-US"/>
              </w:rPr>
              <w:t>-</w:t>
            </w:r>
          </w:p>
        </w:tc>
        <w:tc>
          <w:tcPr>
            <w:tcW w:w="425" w:type="dxa"/>
            <w:gridSpan w:val="2"/>
            <w:shd w:val="solid" w:color="FFFFFF" w:fill="auto"/>
          </w:tcPr>
          <w:p w14:paraId="533967E6" w14:textId="77777777" w:rsidR="005979E7" w:rsidRPr="00F511A5" w:rsidRDefault="005979E7" w:rsidP="00F17634">
            <w:pPr>
              <w:pStyle w:val="TAC"/>
              <w:rPr>
                <w:lang w:eastAsia="en-US"/>
              </w:rPr>
            </w:pPr>
            <w:r w:rsidRPr="00F511A5">
              <w:rPr>
                <w:lang w:eastAsia="en-US"/>
              </w:rPr>
              <w:t>-</w:t>
            </w:r>
          </w:p>
        </w:tc>
        <w:tc>
          <w:tcPr>
            <w:tcW w:w="4962" w:type="dxa"/>
            <w:gridSpan w:val="2"/>
            <w:shd w:val="solid" w:color="FFFFFF" w:fill="auto"/>
          </w:tcPr>
          <w:p w14:paraId="5C53BBCB" w14:textId="77777777" w:rsidR="005979E7" w:rsidRPr="00F511A5" w:rsidRDefault="005979E7" w:rsidP="00F17634">
            <w:pPr>
              <w:pStyle w:val="TAL"/>
              <w:rPr>
                <w:lang w:eastAsia="en-US"/>
              </w:rPr>
            </w:pPr>
            <w:r w:rsidRPr="00F511A5">
              <w:rPr>
                <w:lang w:eastAsia="en-US"/>
              </w:rPr>
              <w:t>Updates to session management TC 10.2.2.1</w:t>
            </w:r>
          </w:p>
        </w:tc>
        <w:tc>
          <w:tcPr>
            <w:tcW w:w="708" w:type="dxa"/>
            <w:gridSpan w:val="2"/>
            <w:shd w:val="solid" w:color="FFFFFF" w:fill="auto"/>
          </w:tcPr>
          <w:p w14:paraId="13584167" w14:textId="77777777" w:rsidR="005979E7" w:rsidRPr="00F511A5" w:rsidRDefault="005979E7" w:rsidP="00F17634">
            <w:pPr>
              <w:pStyle w:val="TAC"/>
              <w:rPr>
                <w:lang w:eastAsia="en-US"/>
              </w:rPr>
            </w:pPr>
            <w:r w:rsidRPr="00F511A5">
              <w:rPr>
                <w:lang w:eastAsia="en-US"/>
              </w:rPr>
              <w:t>1.0.0</w:t>
            </w:r>
          </w:p>
        </w:tc>
      </w:tr>
      <w:tr w:rsidR="005979E7" w:rsidRPr="00F511A5" w14:paraId="232C729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DB4FF3" w14:textId="77777777" w:rsidR="005979E7" w:rsidRPr="00F511A5" w:rsidRDefault="005979E7" w:rsidP="00F17634">
            <w:pPr>
              <w:pStyle w:val="TAC"/>
              <w:rPr>
                <w:lang w:eastAsia="en-US"/>
              </w:rPr>
            </w:pPr>
            <w:r w:rsidRPr="00F511A5">
              <w:rPr>
                <w:lang w:eastAsia="en-US"/>
              </w:rPr>
              <w:t>2018-06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970534" w14:textId="77777777" w:rsidR="005979E7" w:rsidRPr="00F511A5" w:rsidRDefault="005979E7" w:rsidP="00F17634">
            <w:pPr>
              <w:pStyle w:val="TAC"/>
              <w:rPr>
                <w:lang w:eastAsia="en-US"/>
              </w:rPr>
            </w:pPr>
            <w:r w:rsidRPr="00F511A5">
              <w:rPr>
                <w:lang w:eastAsia="en-US"/>
              </w:rPr>
              <w:t>RAN#80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AF7355" w14:textId="77777777" w:rsidR="005979E7" w:rsidRPr="00F511A5" w:rsidRDefault="005979E7" w:rsidP="00F17634">
            <w:pPr>
              <w:pStyle w:val="TAC"/>
              <w:rPr>
                <w:lang w:eastAsia="en-US"/>
              </w:rPr>
            </w:pPr>
            <w:r w:rsidRPr="00F511A5">
              <w:rPr>
                <w:lang w:eastAsia="en-US"/>
              </w:rPr>
              <w:t>RP-181210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E85CBF"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3ACF3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2B99C4"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B6BD8F" w14:textId="77777777" w:rsidR="005979E7" w:rsidRPr="00F511A5" w:rsidRDefault="005979E7" w:rsidP="00F17634">
            <w:pPr>
              <w:pStyle w:val="TAL"/>
              <w:rPr>
                <w:lang w:eastAsia="en-US"/>
              </w:rPr>
            </w:pPr>
            <w:r w:rsidRPr="00F511A5">
              <w:rPr>
                <w:lang w:eastAsia="en-US"/>
              </w:rPr>
              <w:t>put under revision control as v15.0.0 with small editorial changes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92EA1E" w14:textId="77777777" w:rsidR="005979E7" w:rsidRPr="00F511A5" w:rsidRDefault="005979E7" w:rsidP="00F17634">
            <w:pPr>
              <w:pStyle w:val="TAC"/>
              <w:rPr>
                <w:lang w:eastAsia="en-US"/>
              </w:rPr>
            </w:pPr>
            <w:r w:rsidRPr="00F511A5">
              <w:rPr>
                <w:lang w:eastAsia="en-US"/>
              </w:rPr>
              <w:t>15.0.0</w:t>
            </w:r>
          </w:p>
        </w:tc>
      </w:tr>
      <w:tr w:rsidR="005979E7" w:rsidRPr="00F511A5" w14:paraId="4CE4490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33ED34"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1FDD81"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8149D8" w14:textId="77777777" w:rsidR="005979E7" w:rsidRPr="00F511A5" w:rsidRDefault="005979E7" w:rsidP="00F17634">
            <w:pPr>
              <w:pStyle w:val="TAC"/>
              <w:rPr>
                <w:lang w:eastAsia="en-US"/>
              </w:rPr>
            </w:pPr>
            <w:r w:rsidRPr="00F511A5">
              <w:rPr>
                <w:lang w:eastAsia="en-US"/>
              </w:rPr>
              <w:t>R5-184226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FAD535" w14:textId="77777777" w:rsidR="005979E7" w:rsidRPr="00F511A5" w:rsidRDefault="005979E7" w:rsidP="00F17634">
            <w:pPr>
              <w:pStyle w:val="TAC"/>
              <w:rPr>
                <w:lang w:eastAsia="en-US"/>
              </w:rPr>
            </w:pPr>
            <w:r w:rsidRPr="00F511A5">
              <w:rPr>
                <w:lang w:eastAsia="en-US"/>
              </w:rPr>
              <w:t>0010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D2484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2B35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BA6A9C" w14:textId="77777777" w:rsidR="005979E7" w:rsidRPr="00F511A5" w:rsidRDefault="005979E7" w:rsidP="00F17634">
            <w:pPr>
              <w:pStyle w:val="TAL"/>
              <w:rPr>
                <w:lang w:eastAsia="en-US"/>
              </w:rPr>
            </w:pPr>
            <w:r w:rsidRPr="00F511A5">
              <w:rPr>
                <w:lang w:eastAsia="en-US"/>
              </w:rPr>
              <w:t>Addition of Correct handling of Configured UL grant Type 1 test case 7.1.1.6.2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98A44E" w14:textId="77777777" w:rsidR="005979E7" w:rsidRPr="00F511A5" w:rsidRDefault="005979E7" w:rsidP="00F17634">
            <w:pPr>
              <w:pStyle w:val="TAC"/>
              <w:rPr>
                <w:lang w:eastAsia="en-US"/>
              </w:rPr>
            </w:pPr>
            <w:r w:rsidRPr="00F511A5">
              <w:rPr>
                <w:lang w:eastAsia="en-US"/>
              </w:rPr>
              <w:t>15.1.0</w:t>
            </w:r>
          </w:p>
        </w:tc>
      </w:tr>
      <w:tr w:rsidR="005979E7" w:rsidRPr="00F511A5" w14:paraId="4BBE0EB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D2AC1E"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21F089"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159880" w14:textId="77777777" w:rsidR="005979E7" w:rsidRPr="00F511A5" w:rsidRDefault="005979E7" w:rsidP="00F17634">
            <w:pPr>
              <w:pStyle w:val="TAC"/>
              <w:rPr>
                <w:lang w:eastAsia="en-US"/>
              </w:rPr>
            </w:pPr>
            <w:r w:rsidRPr="00F511A5">
              <w:rPr>
                <w:lang w:eastAsia="en-US"/>
              </w:rPr>
              <w:t>R5-184227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885373" w14:textId="77777777" w:rsidR="005979E7" w:rsidRPr="00F511A5" w:rsidRDefault="005979E7" w:rsidP="00F17634">
            <w:pPr>
              <w:pStyle w:val="TAC"/>
              <w:rPr>
                <w:lang w:eastAsia="en-US"/>
              </w:rPr>
            </w:pPr>
            <w:r w:rsidRPr="00F511A5">
              <w:rPr>
                <w:lang w:eastAsia="en-US"/>
              </w:rPr>
              <w:t>0011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F61A4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5BC64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D35902" w14:textId="77777777" w:rsidR="005979E7" w:rsidRPr="00F511A5" w:rsidRDefault="005979E7" w:rsidP="00F17634">
            <w:pPr>
              <w:pStyle w:val="TAL"/>
              <w:rPr>
                <w:lang w:eastAsia="en-US"/>
              </w:rPr>
            </w:pPr>
            <w:r w:rsidRPr="00F511A5">
              <w:rPr>
                <w:lang w:eastAsia="en-US"/>
              </w:rPr>
              <w:t>Addition of Correct handling of Configured UL grant Type 2 test case 7.1.1.6.3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0A5DD1" w14:textId="77777777" w:rsidR="005979E7" w:rsidRPr="00F511A5" w:rsidRDefault="005979E7" w:rsidP="00F17634">
            <w:pPr>
              <w:pStyle w:val="TAC"/>
              <w:rPr>
                <w:lang w:eastAsia="en-US"/>
              </w:rPr>
            </w:pPr>
            <w:r w:rsidRPr="00F511A5">
              <w:rPr>
                <w:lang w:eastAsia="en-US"/>
              </w:rPr>
              <w:t>15.1.0</w:t>
            </w:r>
          </w:p>
        </w:tc>
      </w:tr>
      <w:tr w:rsidR="005979E7" w:rsidRPr="00F511A5" w14:paraId="3E0E7A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466834"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186CCF"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12F37B" w14:textId="77777777" w:rsidR="005979E7" w:rsidRPr="00F511A5" w:rsidRDefault="005979E7" w:rsidP="00F17634">
            <w:pPr>
              <w:pStyle w:val="TAC"/>
              <w:rPr>
                <w:lang w:eastAsia="en-US"/>
              </w:rPr>
            </w:pPr>
            <w:r w:rsidRPr="00F511A5">
              <w:rPr>
                <w:lang w:eastAsia="en-US"/>
              </w:rPr>
              <w:t>R5-184228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136497" w14:textId="77777777" w:rsidR="005979E7" w:rsidRPr="00F511A5" w:rsidRDefault="005979E7" w:rsidP="00F17634">
            <w:pPr>
              <w:pStyle w:val="TAC"/>
              <w:rPr>
                <w:lang w:eastAsia="en-US"/>
              </w:rPr>
            </w:pPr>
            <w:r w:rsidRPr="00F511A5">
              <w:rPr>
                <w:lang w:eastAsia="en-US"/>
              </w:rPr>
              <w:t>0012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06C37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8527B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523508" w14:textId="77777777" w:rsidR="005979E7" w:rsidRPr="00F511A5" w:rsidRDefault="005979E7" w:rsidP="00F17634">
            <w:pPr>
              <w:pStyle w:val="TAL"/>
              <w:rPr>
                <w:lang w:eastAsia="en-US"/>
              </w:rPr>
            </w:pPr>
            <w:r w:rsidRPr="00F511A5">
              <w:rPr>
                <w:lang w:eastAsia="en-US"/>
              </w:rPr>
              <w:t>CR of Correct handling of DL assignment Semi persistent test case 7.1.1.6.1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3C956A9" w14:textId="77777777" w:rsidR="005979E7" w:rsidRPr="00F511A5" w:rsidRDefault="005979E7" w:rsidP="00F17634">
            <w:pPr>
              <w:pStyle w:val="TAC"/>
              <w:rPr>
                <w:lang w:eastAsia="en-US"/>
              </w:rPr>
            </w:pPr>
            <w:r w:rsidRPr="00F511A5">
              <w:rPr>
                <w:lang w:eastAsia="en-US"/>
              </w:rPr>
              <w:t>15.1.0</w:t>
            </w:r>
          </w:p>
        </w:tc>
      </w:tr>
      <w:tr w:rsidR="005979E7" w:rsidRPr="00F511A5" w14:paraId="4A46F1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84D3D4" w14:textId="77777777" w:rsidR="005979E7" w:rsidRPr="00F511A5" w:rsidRDefault="005979E7" w:rsidP="00F17634">
            <w:pPr>
              <w:pStyle w:val="TAC"/>
              <w:rPr>
                <w:lang w:eastAsia="en-US"/>
              </w:rPr>
            </w:pPr>
            <w:r w:rsidRPr="00F511A5">
              <w:rPr>
                <w:lang w:eastAsia="en-US"/>
              </w:rPr>
              <w:lastRenderedPageBreak/>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BF4076"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18BD8B" w14:textId="77777777" w:rsidR="005979E7" w:rsidRPr="00F511A5" w:rsidRDefault="005979E7" w:rsidP="00F17634">
            <w:pPr>
              <w:pStyle w:val="TAC"/>
              <w:rPr>
                <w:lang w:eastAsia="en-US"/>
              </w:rPr>
            </w:pPr>
            <w:r w:rsidRPr="00F511A5">
              <w:rPr>
                <w:lang w:eastAsia="en-US"/>
              </w:rPr>
              <w:t>R5-184229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2C4CB3" w14:textId="77777777" w:rsidR="005979E7" w:rsidRPr="00F511A5" w:rsidRDefault="005979E7" w:rsidP="00F17634">
            <w:pPr>
              <w:pStyle w:val="TAC"/>
              <w:rPr>
                <w:lang w:eastAsia="en-US"/>
              </w:rPr>
            </w:pPr>
            <w:r w:rsidRPr="00F511A5">
              <w:rPr>
                <w:lang w:eastAsia="en-US"/>
              </w:rPr>
              <w:t>0013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87224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3AE0E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D3A37E" w14:textId="77777777" w:rsidR="005979E7" w:rsidRPr="00F511A5" w:rsidRDefault="005979E7" w:rsidP="00F17634">
            <w:pPr>
              <w:pStyle w:val="TAL"/>
              <w:rPr>
                <w:lang w:eastAsia="en-US"/>
              </w:rPr>
            </w:pPr>
            <w:r w:rsidRPr="00F511A5">
              <w:rPr>
                <w:lang w:eastAsia="en-US"/>
              </w:rPr>
              <w:t>CR of UE power headroom reporting test case 7.1.1.3.7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33BF83" w14:textId="77777777" w:rsidR="005979E7" w:rsidRPr="00F511A5" w:rsidRDefault="005979E7" w:rsidP="00F17634">
            <w:pPr>
              <w:pStyle w:val="TAC"/>
              <w:rPr>
                <w:lang w:eastAsia="en-US"/>
              </w:rPr>
            </w:pPr>
            <w:r w:rsidRPr="00F511A5">
              <w:rPr>
                <w:lang w:eastAsia="en-US"/>
              </w:rPr>
              <w:t>15.1.0</w:t>
            </w:r>
          </w:p>
        </w:tc>
      </w:tr>
      <w:tr w:rsidR="005979E7" w:rsidRPr="00F511A5" w14:paraId="73A19C5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BAF600"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7C11A1"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BD06BD" w14:textId="77777777" w:rsidR="005979E7" w:rsidRPr="00F511A5" w:rsidRDefault="005979E7" w:rsidP="00F17634">
            <w:pPr>
              <w:pStyle w:val="TAC"/>
              <w:rPr>
                <w:lang w:eastAsia="en-US"/>
              </w:rPr>
            </w:pPr>
            <w:r w:rsidRPr="00F511A5">
              <w:rPr>
                <w:lang w:eastAsia="en-US"/>
              </w:rPr>
              <w:t>R5-184343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B82B73" w14:textId="77777777" w:rsidR="005979E7" w:rsidRPr="00F511A5" w:rsidRDefault="005979E7" w:rsidP="00F17634">
            <w:pPr>
              <w:pStyle w:val="TAC"/>
              <w:rPr>
                <w:lang w:eastAsia="en-US"/>
              </w:rPr>
            </w:pPr>
            <w:r w:rsidRPr="00F511A5">
              <w:rPr>
                <w:lang w:eastAsia="en-US"/>
              </w:rPr>
              <w:t>0020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67836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2858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C640C2" w14:textId="77777777" w:rsidR="005979E7" w:rsidRPr="00F511A5" w:rsidRDefault="005979E7" w:rsidP="00F17634">
            <w:pPr>
              <w:pStyle w:val="TAL"/>
              <w:rPr>
                <w:lang w:eastAsia="en-US"/>
              </w:rPr>
            </w:pPr>
            <w:r w:rsidRPr="00F511A5">
              <w:rPr>
                <w:lang w:eastAsia="en-US"/>
              </w:rPr>
              <w:t>Correction to 5GS PDCP Test case 7.1.3.4.1 PDCP handover / Lossless handover / PDCP sequence number maintenance / PDCP status report to convey the information on missing or acknowledged PDCP SDUs at handover / In-order delivery and duplicate elimination in the downlink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AF5D78" w14:textId="77777777" w:rsidR="005979E7" w:rsidRPr="00F511A5" w:rsidRDefault="005979E7" w:rsidP="00F17634">
            <w:pPr>
              <w:pStyle w:val="TAC"/>
              <w:rPr>
                <w:lang w:eastAsia="en-US"/>
              </w:rPr>
            </w:pPr>
            <w:r w:rsidRPr="00F511A5">
              <w:rPr>
                <w:lang w:eastAsia="en-US"/>
              </w:rPr>
              <w:t>15.1.0</w:t>
            </w:r>
          </w:p>
        </w:tc>
      </w:tr>
      <w:tr w:rsidR="005979E7" w:rsidRPr="00F511A5" w14:paraId="1D3495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9F75D9F"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CF503D"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4605D5" w14:textId="77777777" w:rsidR="005979E7" w:rsidRPr="00F511A5" w:rsidRDefault="005979E7" w:rsidP="00F17634">
            <w:pPr>
              <w:pStyle w:val="TAC"/>
              <w:rPr>
                <w:lang w:eastAsia="en-US"/>
              </w:rPr>
            </w:pPr>
            <w:r w:rsidRPr="00F511A5">
              <w:rPr>
                <w:lang w:eastAsia="en-US"/>
              </w:rPr>
              <w:t>R5-184344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5A95C5" w14:textId="77777777" w:rsidR="005979E7" w:rsidRPr="00F511A5" w:rsidRDefault="005979E7" w:rsidP="00F17634">
            <w:pPr>
              <w:pStyle w:val="TAC"/>
              <w:rPr>
                <w:lang w:eastAsia="en-US"/>
              </w:rPr>
            </w:pPr>
            <w:r w:rsidRPr="00F511A5">
              <w:rPr>
                <w:lang w:eastAsia="en-US"/>
              </w:rPr>
              <w:t>0021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3074C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FD5B8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AC097B" w14:textId="77777777" w:rsidR="005979E7" w:rsidRPr="00F511A5" w:rsidRDefault="005979E7" w:rsidP="00F17634">
            <w:pPr>
              <w:pStyle w:val="TAL"/>
              <w:rPr>
                <w:lang w:eastAsia="en-US"/>
              </w:rPr>
            </w:pPr>
            <w:r w:rsidRPr="00F511A5">
              <w:rPr>
                <w:lang w:eastAsia="en-US"/>
              </w:rPr>
              <w:t>Correction to 5GS PDCP Test case 7.1.3.5.4 PDCP reordering / Maximum re-ordering delay below t-Reordering / t-Reordering timer operations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5F46E34" w14:textId="77777777" w:rsidR="005979E7" w:rsidRPr="00F511A5" w:rsidRDefault="005979E7" w:rsidP="00F17634">
            <w:pPr>
              <w:pStyle w:val="TAC"/>
              <w:rPr>
                <w:lang w:eastAsia="en-US"/>
              </w:rPr>
            </w:pPr>
            <w:r w:rsidRPr="00F511A5">
              <w:rPr>
                <w:lang w:eastAsia="en-US"/>
              </w:rPr>
              <w:t>15.1.0</w:t>
            </w:r>
          </w:p>
        </w:tc>
      </w:tr>
      <w:tr w:rsidR="005979E7" w:rsidRPr="00F511A5" w14:paraId="1000343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54B2CB"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5BBA77"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0D1ADB" w14:textId="77777777" w:rsidR="005979E7" w:rsidRPr="00F511A5" w:rsidRDefault="005979E7" w:rsidP="00F17634">
            <w:pPr>
              <w:pStyle w:val="TAC"/>
              <w:rPr>
                <w:lang w:eastAsia="en-US"/>
              </w:rPr>
            </w:pPr>
            <w:r w:rsidRPr="00F511A5">
              <w:rPr>
                <w:lang w:eastAsia="en-US"/>
              </w:rPr>
              <w:t>R5-184353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CC232C" w14:textId="77777777" w:rsidR="005979E7" w:rsidRPr="00F511A5" w:rsidRDefault="005979E7" w:rsidP="00F17634">
            <w:pPr>
              <w:pStyle w:val="TAC"/>
              <w:rPr>
                <w:lang w:eastAsia="en-US"/>
              </w:rPr>
            </w:pPr>
            <w:r w:rsidRPr="00F511A5">
              <w:rPr>
                <w:lang w:eastAsia="en-US"/>
              </w:rPr>
              <w:t>0023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6DF9C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13C9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279E34" w14:textId="77777777" w:rsidR="005979E7" w:rsidRPr="00F511A5" w:rsidRDefault="005979E7" w:rsidP="00F17634">
            <w:pPr>
              <w:pStyle w:val="TAL"/>
              <w:rPr>
                <w:lang w:eastAsia="en-US"/>
              </w:rPr>
            </w:pPr>
            <w:r w:rsidRPr="00F511A5">
              <w:rPr>
                <w:lang w:eastAsia="en-US"/>
              </w:rPr>
              <w:t>Corrections to RRC TC - BandwidthPart Configuration / SCG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ED2062" w14:textId="77777777" w:rsidR="005979E7" w:rsidRPr="00F511A5" w:rsidRDefault="005979E7" w:rsidP="00F17634">
            <w:pPr>
              <w:pStyle w:val="TAC"/>
              <w:rPr>
                <w:lang w:eastAsia="en-US"/>
              </w:rPr>
            </w:pPr>
            <w:r w:rsidRPr="00F511A5">
              <w:rPr>
                <w:lang w:eastAsia="en-US"/>
              </w:rPr>
              <w:t>15.1.0</w:t>
            </w:r>
          </w:p>
        </w:tc>
      </w:tr>
      <w:tr w:rsidR="005979E7" w:rsidRPr="00F511A5" w14:paraId="466CBD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E09319"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7813DA"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9E7015" w14:textId="77777777" w:rsidR="005979E7" w:rsidRPr="00F511A5" w:rsidRDefault="005979E7" w:rsidP="00F17634">
            <w:pPr>
              <w:pStyle w:val="TAC"/>
              <w:rPr>
                <w:lang w:eastAsia="en-US"/>
              </w:rPr>
            </w:pPr>
            <w:r w:rsidRPr="00F511A5">
              <w:rPr>
                <w:lang w:eastAsia="en-US"/>
              </w:rPr>
              <w:t>R5-184500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3E9FF4" w14:textId="77777777" w:rsidR="005979E7" w:rsidRPr="00F511A5" w:rsidRDefault="005979E7" w:rsidP="00F17634">
            <w:pPr>
              <w:pStyle w:val="TAC"/>
              <w:rPr>
                <w:lang w:eastAsia="en-US"/>
              </w:rPr>
            </w:pPr>
            <w:r w:rsidRPr="00F511A5">
              <w:rPr>
                <w:lang w:eastAsia="en-US"/>
              </w:rPr>
              <w:t>0031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8B5B0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304A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B26ED7" w14:textId="77777777" w:rsidR="005979E7" w:rsidRPr="00F511A5" w:rsidRDefault="005979E7" w:rsidP="00F17634">
            <w:pPr>
              <w:pStyle w:val="TAL"/>
              <w:rPr>
                <w:lang w:eastAsia="en-US"/>
              </w:rPr>
            </w:pPr>
            <w:r w:rsidRPr="00F511A5">
              <w:rPr>
                <w:lang w:eastAsia="en-US"/>
              </w:rPr>
              <w:t>Addition of new 5GS RRC TC 8.2.4.3.1.3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531C2D" w14:textId="77777777" w:rsidR="005979E7" w:rsidRPr="00F511A5" w:rsidRDefault="005979E7" w:rsidP="00F17634">
            <w:pPr>
              <w:pStyle w:val="TAC"/>
              <w:rPr>
                <w:lang w:eastAsia="en-US"/>
              </w:rPr>
            </w:pPr>
            <w:r w:rsidRPr="00F511A5">
              <w:rPr>
                <w:lang w:eastAsia="en-US"/>
              </w:rPr>
              <w:t>15.1.0</w:t>
            </w:r>
          </w:p>
        </w:tc>
      </w:tr>
      <w:tr w:rsidR="005979E7" w:rsidRPr="00F511A5" w14:paraId="381422C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B5225C"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F40A13"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334EE7" w14:textId="77777777" w:rsidR="005979E7" w:rsidRPr="00F511A5" w:rsidRDefault="005979E7" w:rsidP="00F17634">
            <w:pPr>
              <w:pStyle w:val="TAC"/>
              <w:rPr>
                <w:lang w:eastAsia="en-US"/>
              </w:rPr>
            </w:pPr>
            <w:r w:rsidRPr="00F511A5">
              <w:rPr>
                <w:lang w:eastAsia="en-US"/>
              </w:rPr>
              <w:t>R5-184517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6698C8" w14:textId="77777777" w:rsidR="005979E7" w:rsidRPr="00F511A5" w:rsidRDefault="005979E7" w:rsidP="00F17634">
            <w:pPr>
              <w:pStyle w:val="TAC"/>
              <w:rPr>
                <w:lang w:eastAsia="en-US"/>
              </w:rPr>
            </w:pPr>
            <w:r w:rsidRPr="00F511A5">
              <w:rPr>
                <w:lang w:eastAsia="en-US"/>
              </w:rPr>
              <w:t>0032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00189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BBE37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135108" w14:textId="77777777" w:rsidR="005979E7" w:rsidRPr="00F511A5" w:rsidRDefault="005979E7" w:rsidP="00F17634">
            <w:pPr>
              <w:pStyle w:val="TAL"/>
              <w:rPr>
                <w:lang w:eastAsia="en-US"/>
              </w:rPr>
            </w:pPr>
            <w:r w:rsidRPr="00F511A5">
              <w:rPr>
                <w:lang w:eastAsia="en-US"/>
              </w:rPr>
              <w:t>Correction to NR PDCP test case 7.1.3.4.2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188E34" w14:textId="77777777" w:rsidR="005979E7" w:rsidRPr="00F511A5" w:rsidRDefault="005979E7" w:rsidP="00F17634">
            <w:pPr>
              <w:pStyle w:val="TAC"/>
              <w:rPr>
                <w:lang w:eastAsia="en-US"/>
              </w:rPr>
            </w:pPr>
            <w:r w:rsidRPr="00F511A5">
              <w:rPr>
                <w:lang w:eastAsia="en-US"/>
              </w:rPr>
              <w:t>15.1.0</w:t>
            </w:r>
          </w:p>
        </w:tc>
      </w:tr>
      <w:tr w:rsidR="005979E7" w:rsidRPr="00F511A5" w14:paraId="5BF849D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8612FD"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935BAF"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313871" w14:textId="77777777" w:rsidR="005979E7" w:rsidRPr="00F511A5" w:rsidRDefault="005979E7" w:rsidP="00F17634">
            <w:pPr>
              <w:pStyle w:val="TAC"/>
              <w:rPr>
                <w:lang w:eastAsia="en-US"/>
              </w:rPr>
            </w:pPr>
            <w:r w:rsidRPr="00F511A5">
              <w:rPr>
                <w:lang w:eastAsia="en-US"/>
              </w:rPr>
              <w:t>R5-184523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4F283D" w14:textId="77777777" w:rsidR="005979E7" w:rsidRPr="00F511A5" w:rsidRDefault="005979E7" w:rsidP="00F17634">
            <w:pPr>
              <w:pStyle w:val="TAC"/>
              <w:rPr>
                <w:lang w:eastAsia="en-US"/>
              </w:rPr>
            </w:pPr>
            <w:r w:rsidRPr="00F511A5">
              <w:rPr>
                <w:lang w:eastAsia="en-US"/>
              </w:rPr>
              <w:t>0036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C74FD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4E3D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8DC263" w14:textId="77777777" w:rsidR="005979E7" w:rsidRPr="00F511A5" w:rsidRDefault="005979E7" w:rsidP="00F17634">
            <w:pPr>
              <w:pStyle w:val="TAL"/>
              <w:rPr>
                <w:lang w:eastAsia="en-US"/>
              </w:rPr>
            </w:pPr>
            <w:r w:rsidRPr="00F511A5">
              <w:rPr>
                <w:lang w:eastAsia="en-US"/>
              </w:rPr>
              <w:t>Corrections to MAC TBS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671E0B" w14:textId="77777777" w:rsidR="005979E7" w:rsidRPr="00F511A5" w:rsidRDefault="005979E7" w:rsidP="00F17634">
            <w:pPr>
              <w:pStyle w:val="TAC"/>
              <w:rPr>
                <w:lang w:eastAsia="en-US"/>
              </w:rPr>
            </w:pPr>
            <w:r w:rsidRPr="00F511A5">
              <w:rPr>
                <w:lang w:eastAsia="en-US"/>
              </w:rPr>
              <w:t>15.1.0</w:t>
            </w:r>
          </w:p>
        </w:tc>
      </w:tr>
      <w:tr w:rsidR="005979E7" w:rsidRPr="00F511A5" w14:paraId="2740EA2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3484C8"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D6CCC9"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7B3CF2" w14:textId="77777777" w:rsidR="005979E7" w:rsidRPr="00F511A5" w:rsidRDefault="005979E7" w:rsidP="00F17634">
            <w:pPr>
              <w:pStyle w:val="TAC"/>
              <w:rPr>
                <w:lang w:eastAsia="en-US"/>
              </w:rPr>
            </w:pPr>
            <w:r w:rsidRPr="00F511A5">
              <w:rPr>
                <w:lang w:eastAsia="en-US"/>
              </w:rPr>
              <w:t>R5-184527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DDE88E" w14:textId="77777777" w:rsidR="005979E7" w:rsidRPr="00F511A5" w:rsidRDefault="005979E7" w:rsidP="00F17634">
            <w:pPr>
              <w:pStyle w:val="TAC"/>
              <w:rPr>
                <w:lang w:eastAsia="en-US"/>
              </w:rPr>
            </w:pPr>
            <w:r w:rsidRPr="00F511A5">
              <w:rPr>
                <w:lang w:eastAsia="en-US"/>
              </w:rPr>
              <w:t>0040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2F64D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3CF4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6F9121" w14:textId="77777777" w:rsidR="005979E7" w:rsidRPr="00F511A5" w:rsidRDefault="005979E7" w:rsidP="00F17634">
            <w:pPr>
              <w:pStyle w:val="TAL"/>
              <w:rPr>
                <w:lang w:eastAsia="en-US"/>
              </w:rPr>
            </w:pPr>
            <w:r w:rsidRPr="00F511A5">
              <w:rPr>
                <w:lang w:eastAsia="en-US"/>
              </w:rPr>
              <w:t>Addition of new MAC test case for Reset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1F565D" w14:textId="77777777" w:rsidR="005979E7" w:rsidRPr="00F511A5" w:rsidRDefault="005979E7" w:rsidP="00F17634">
            <w:pPr>
              <w:pStyle w:val="TAC"/>
              <w:rPr>
                <w:lang w:eastAsia="en-US"/>
              </w:rPr>
            </w:pPr>
            <w:r w:rsidRPr="00F511A5">
              <w:rPr>
                <w:lang w:eastAsia="en-US"/>
              </w:rPr>
              <w:t>15.1.0</w:t>
            </w:r>
          </w:p>
        </w:tc>
      </w:tr>
      <w:tr w:rsidR="005979E7" w:rsidRPr="00F511A5" w14:paraId="64D7A53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64A9A0"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CC1A78"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20420B" w14:textId="77777777" w:rsidR="005979E7" w:rsidRPr="00F511A5" w:rsidRDefault="005979E7" w:rsidP="00F17634">
            <w:pPr>
              <w:pStyle w:val="TAC"/>
              <w:rPr>
                <w:lang w:eastAsia="en-US"/>
              </w:rPr>
            </w:pPr>
            <w:r w:rsidRPr="00F511A5">
              <w:rPr>
                <w:lang w:eastAsia="en-US"/>
              </w:rPr>
              <w:t>R5-184680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9256B1" w14:textId="77777777" w:rsidR="005979E7" w:rsidRPr="00F511A5" w:rsidRDefault="005979E7" w:rsidP="00F17634">
            <w:pPr>
              <w:pStyle w:val="TAC"/>
              <w:rPr>
                <w:lang w:eastAsia="en-US"/>
              </w:rPr>
            </w:pPr>
            <w:r w:rsidRPr="00F511A5">
              <w:rPr>
                <w:lang w:eastAsia="en-US"/>
              </w:rPr>
              <w:t>0055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14B51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73354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CEBD8D" w14:textId="77777777" w:rsidR="005979E7" w:rsidRPr="00F511A5" w:rsidRDefault="005979E7" w:rsidP="00F17634">
            <w:pPr>
              <w:pStyle w:val="TAL"/>
              <w:rPr>
                <w:lang w:eastAsia="en-US"/>
              </w:rPr>
            </w:pPr>
            <w:r w:rsidRPr="00F511A5">
              <w:rPr>
                <w:lang w:eastAsia="en-US"/>
              </w:rPr>
              <w:t>Update of RRC SCG failure TC 8.2.5.5.1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4ABA3F" w14:textId="77777777" w:rsidR="005979E7" w:rsidRPr="00F511A5" w:rsidRDefault="005979E7" w:rsidP="00F17634">
            <w:pPr>
              <w:pStyle w:val="TAC"/>
              <w:rPr>
                <w:lang w:eastAsia="en-US"/>
              </w:rPr>
            </w:pPr>
            <w:r w:rsidRPr="00F511A5">
              <w:rPr>
                <w:lang w:eastAsia="en-US"/>
              </w:rPr>
              <w:t>15.1.0</w:t>
            </w:r>
          </w:p>
        </w:tc>
      </w:tr>
      <w:tr w:rsidR="005979E7" w:rsidRPr="00F511A5" w14:paraId="1876538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E99D13"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3BC2F0"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B22D49" w14:textId="77777777" w:rsidR="005979E7" w:rsidRPr="00F511A5" w:rsidRDefault="005979E7" w:rsidP="00F17634">
            <w:pPr>
              <w:pStyle w:val="TAC"/>
              <w:rPr>
                <w:lang w:eastAsia="en-US"/>
              </w:rPr>
            </w:pPr>
            <w:r w:rsidRPr="00F511A5">
              <w:rPr>
                <w:lang w:eastAsia="en-US"/>
              </w:rPr>
              <w:t>R5-184681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7FF08F" w14:textId="77777777" w:rsidR="005979E7" w:rsidRPr="00F511A5" w:rsidRDefault="005979E7" w:rsidP="00F17634">
            <w:pPr>
              <w:pStyle w:val="TAC"/>
              <w:rPr>
                <w:lang w:eastAsia="en-US"/>
              </w:rPr>
            </w:pPr>
            <w:r w:rsidRPr="00F511A5">
              <w:rPr>
                <w:lang w:eastAsia="en-US"/>
              </w:rPr>
              <w:t>0056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3C782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D9F9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43EB6D" w14:textId="77777777" w:rsidR="005979E7" w:rsidRPr="00F511A5" w:rsidRDefault="005979E7" w:rsidP="00F17634">
            <w:pPr>
              <w:pStyle w:val="TAL"/>
              <w:rPr>
                <w:lang w:eastAsia="en-US"/>
              </w:rPr>
            </w:pPr>
            <w:r w:rsidRPr="00F511A5">
              <w:rPr>
                <w:lang w:eastAsia="en-US"/>
              </w:rPr>
              <w:t>Update of RRC SCG failure TC 8.2.5.6.1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AB7A0E" w14:textId="77777777" w:rsidR="005979E7" w:rsidRPr="00F511A5" w:rsidRDefault="005979E7" w:rsidP="00F17634">
            <w:pPr>
              <w:pStyle w:val="TAC"/>
              <w:rPr>
                <w:lang w:eastAsia="en-US"/>
              </w:rPr>
            </w:pPr>
            <w:r w:rsidRPr="00F511A5">
              <w:rPr>
                <w:lang w:eastAsia="en-US"/>
              </w:rPr>
              <w:t>15.1.0</w:t>
            </w:r>
          </w:p>
        </w:tc>
      </w:tr>
      <w:tr w:rsidR="005979E7" w:rsidRPr="00F511A5" w14:paraId="1626754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6F908E"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094CA2"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CDD3C5" w14:textId="77777777" w:rsidR="005979E7" w:rsidRPr="00F511A5" w:rsidRDefault="005979E7" w:rsidP="00F17634">
            <w:pPr>
              <w:pStyle w:val="TAC"/>
              <w:rPr>
                <w:lang w:eastAsia="en-US"/>
              </w:rPr>
            </w:pPr>
            <w:r w:rsidRPr="00F511A5">
              <w:rPr>
                <w:lang w:eastAsia="en-US"/>
              </w:rPr>
              <w:t>R5-184760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41FC25" w14:textId="77777777" w:rsidR="005979E7" w:rsidRPr="00F511A5" w:rsidRDefault="005979E7" w:rsidP="00F17634">
            <w:pPr>
              <w:pStyle w:val="TAC"/>
              <w:rPr>
                <w:lang w:eastAsia="en-US"/>
              </w:rPr>
            </w:pPr>
            <w:r w:rsidRPr="00F511A5">
              <w:rPr>
                <w:lang w:eastAsia="en-US"/>
              </w:rPr>
              <w:t>0059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72C72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4FB18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59AFD9" w14:textId="77777777" w:rsidR="005979E7" w:rsidRPr="00F511A5" w:rsidRDefault="005979E7" w:rsidP="00F17634">
            <w:pPr>
              <w:pStyle w:val="TAL"/>
              <w:rPr>
                <w:lang w:eastAsia="en-US"/>
              </w:rPr>
            </w:pPr>
            <w:r w:rsidRPr="00F511A5">
              <w:rPr>
                <w:lang w:eastAsia="en-US"/>
              </w:rPr>
              <w:t>Correction to RRC TC - PSCell addition, modification and release / Split DRB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BC200D" w14:textId="77777777" w:rsidR="005979E7" w:rsidRPr="00F511A5" w:rsidRDefault="005979E7" w:rsidP="00F17634">
            <w:pPr>
              <w:pStyle w:val="TAC"/>
              <w:rPr>
                <w:lang w:eastAsia="en-US"/>
              </w:rPr>
            </w:pPr>
            <w:r w:rsidRPr="00F511A5">
              <w:rPr>
                <w:lang w:eastAsia="en-US"/>
              </w:rPr>
              <w:t>15.1.0</w:t>
            </w:r>
          </w:p>
        </w:tc>
      </w:tr>
      <w:tr w:rsidR="005979E7" w:rsidRPr="00F511A5" w14:paraId="2FE29A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6D12FB"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7E1540"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0231F0" w14:textId="77777777" w:rsidR="005979E7" w:rsidRPr="00F511A5" w:rsidRDefault="005979E7" w:rsidP="00F17634">
            <w:pPr>
              <w:pStyle w:val="TAC"/>
              <w:rPr>
                <w:lang w:eastAsia="en-US"/>
              </w:rPr>
            </w:pPr>
            <w:r w:rsidRPr="00F511A5">
              <w:rPr>
                <w:lang w:eastAsia="en-US"/>
              </w:rPr>
              <w:t>R5-184761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427711" w14:textId="77777777" w:rsidR="005979E7" w:rsidRPr="00F511A5" w:rsidRDefault="005979E7" w:rsidP="00F17634">
            <w:pPr>
              <w:pStyle w:val="TAC"/>
              <w:rPr>
                <w:lang w:eastAsia="en-US"/>
              </w:rPr>
            </w:pPr>
            <w:r w:rsidRPr="00F511A5">
              <w:rPr>
                <w:lang w:eastAsia="en-US"/>
              </w:rPr>
              <w:t>0060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DE877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FFCB3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23FC95" w14:textId="77777777" w:rsidR="005979E7" w:rsidRPr="00F511A5" w:rsidRDefault="005979E7" w:rsidP="00F17634">
            <w:pPr>
              <w:pStyle w:val="TAL"/>
              <w:rPr>
                <w:lang w:eastAsia="en-US"/>
              </w:rPr>
            </w:pPr>
            <w:r w:rsidRPr="00F511A5">
              <w:rPr>
                <w:lang w:eastAsia="en-US"/>
              </w:rPr>
              <w:t>Correction to RRC TC - Measurement configuration control and reporting / Inter-RAT measurements / Periodic reporting / Measurement of NR cells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9DC6DB" w14:textId="77777777" w:rsidR="005979E7" w:rsidRPr="00F511A5" w:rsidRDefault="005979E7" w:rsidP="00F17634">
            <w:pPr>
              <w:pStyle w:val="TAC"/>
              <w:rPr>
                <w:lang w:eastAsia="en-US"/>
              </w:rPr>
            </w:pPr>
            <w:r w:rsidRPr="00F511A5">
              <w:rPr>
                <w:lang w:eastAsia="en-US"/>
              </w:rPr>
              <w:t>15.1.0</w:t>
            </w:r>
          </w:p>
        </w:tc>
      </w:tr>
      <w:tr w:rsidR="005979E7" w:rsidRPr="00F511A5" w14:paraId="120D3EE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4ECDCA"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398052"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FC9DA2" w14:textId="77777777" w:rsidR="005979E7" w:rsidRPr="00F511A5" w:rsidRDefault="005979E7" w:rsidP="00F17634">
            <w:pPr>
              <w:pStyle w:val="TAC"/>
              <w:rPr>
                <w:lang w:eastAsia="en-US"/>
              </w:rPr>
            </w:pPr>
            <w:r w:rsidRPr="00F511A5">
              <w:rPr>
                <w:lang w:eastAsia="en-US"/>
              </w:rPr>
              <w:t>R5-184763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383382" w14:textId="77777777" w:rsidR="005979E7" w:rsidRPr="00F511A5" w:rsidRDefault="005979E7" w:rsidP="00F17634">
            <w:pPr>
              <w:pStyle w:val="TAC"/>
              <w:rPr>
                <w:lang w:eastAsia="en-US"/>
              </w:rPr>
            </w:pPr>
            <w:r w:rsidRPr="00F511A5">
              <w:rPr>
                <w:lang w:eastAsia="en-US"/>
              </w:rPr>
              <w:t>0061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1CCC0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CC25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C85EA0" w14:textId="77777777" w:rsidR="005979E7" w:rsidRPr="00F511A5" w:rsidRDefault="005979E7" w:rsidP="00F17634">
            <w:pPr>
              <w:pStyle w:val="TAL"/>
              <w:rPr>
                <w:lang w:eastAsia="en-US"/>
              </w:rPr>
            </w:pPr>
            <w:r w:rsidRPr="00F511A5">
              <w:rPr>
                <w:lang w:eastAsia="en-US"/>
              </w:rPr>
              <w:t>Correction to RRC TC - Measurement configuration control and reporting / Inter-RAT measurements / Event B1 / Measurement of NR cells / RSRQ based measurements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E2DB8B" w14:textId="77777777" w:rsidR="005979E7" w:rsidRPr="00F511A5" w:rsidRDefault="005979E7" w:rsidP="00F17634">
            <w:pPr>
              <w:pStyle w:val="TAC"/>
              <w:rPr>
                <w:lang w:eastAsia="en-US"/>
              </w:rPr>
            </w:pPr>
            <w:r w:rsidRPr="00F511A5">
              <w:rPr>
                <w:lang w:eastAsia="en-US"/>
              </w:rPr>
              <w:t>15.1.0</w:t>
            </w:r>
          </w:p>
        </w:tc>
      </w:tr>
      <w:tr w:rsidR="005979E7" w:rsidRPr="00F511A5" w14:paraId="153A1DA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333B33"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72E31A"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7F3289" w14:textId="77777777" w:rsidR="005979E7" w:rsidRPr="00F511A5" w:rsidRDefault="005979E7" w:rsidP="00F17634">
            <w:pPr>
              <w:pStyle w:val="TAC"/>
              <w:rPr>
                <w:lang w:eastAsia="en-US"/>
              </w:rPr>
            </w:pPr>
            <w:r w:rsidRPr="00F511A5">
              <w:rPr>
                <w:lang w:eastAsia="en-US"/>
              </w:rPr>
              <w:t>R5-184769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C2A6A9" w14:textId="77777777" w:rsidR="005979E7" w:rsidRPr="00F511A5" w:rsidRDefault="005979E7" w:rsidP="00F17634">
            <w:pPr>
              <w:pStyle w:val="TAC"/>
              <w:rPr>
                <w:lang w:eastAsia="en-US"/>
              </w:rPr>
            </w:pPr>
            <w:r w:rsidRPr="00F511A5">
              <w:rPr>
                <w:lang w:eastAsia="en-US"/>
              </w:rPr>
              <w:t>0063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8062A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55A8E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3CEEDA" w14:textId="77777777" w:rsidR="005979E7" w:rsidRPr="00F511A5" w:rsidRDefault="005979E7" w:rsidP="00F17634">
            <w:pPr>
              <w:pStyle w:val="TAL"/>
              <w:rPr>
                <w:lang w:eastAsia="en-US"/>
              </w:rPr>
            </w:pPr>
            <w:r w:rsidRPr="00F511A5">
              <w:rPr>
                <w:lang w:eastAsia="en-US"/>
              </w:rPr>
              <w:t>Update of 5GS NR RRC test case 8.2.2.6.1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A3C144" w14:textId="77777777" w:rsidR="005979E7" w:rsidRPr="00F511A5" w:rsidRDefault="005979E7" w:rsidP="00F17634">
            <w:pPr>
              <w:pStyle w:val="TAC"/>
              <w:rPr>
                <w:lang w:eastAsia="en-US"/>
              </w:rPr>
            </w:pPr>
            <w:r w:rsidRPr="00F511A5">
              <w:rPr>
                <w:lang w:eastAsia="en-US"/>
              </w:rPr>
              <w:t>15.1.0</w:t>
            </w:r>
          </w:p>
        </w:tc>
      </w:tr>
      <w:tr w:rsidR="005979E7" w:rsidRPr="00F511A5" w14:paraId="3B8350B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90623C"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159E71"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6C3EA1" w14:textId="77777777" w:rsidR="005979E7" w:rsidRPr="00F511A5" w:rsidRDefault="005979E7" w:rsidP="00F17634">
            <w:pPr>
              <w:pStyle w:val="TAC"/>
              <w:rPr>
                <w:lang w:eastAsia="en-US"/>
              </w:rPr>
            </w:pPr>
            <w:r w:rsidRPr="00F511A5">
              <w:rPr>
                <w:lang w:eastAsia="en-US"/>
              </w:rPr>
              <w:t>R5-185059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AB5758" w14:textId="77777777" w:rsidR="005979E7" w:rsidRPr="00F511A5" w:rsidRDefault="005979E7" w:rsidP="00F17634">
            <w:pPr>
              <w:pStyle w:val="TAC"/>
              <w:rPr>
                <w:lang w:eastAsia="en-US"/>
              </w:rPr>
            </w:pPr>
            <w:r w:rsidRPr="00F511A5">
              <w:rPr>
                <w:lang w:eastAsia="en-US"/>
              </w:rPr>
              <w:t>0001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428EE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7210A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F4FE7A" w14:textId="77777777" w:rsidR="005979E7" w:rsidRPr="00F511A5" w:rsidRDefault="005979E7" w:rsidP="00F17634">
            <w:pPr>
              <w:pStyle w:val="TAL"/>
              <w:rPr>
                <w:lang w:eastAsia="en-US"/>
              </w:rPr>
            </w:pPr>
            <w:r w:rsidRPr="00F511A5">
              <w:rPr>
                <w:lang w:eastAsia="en-US"/>
              </w:rPr>
              <w:t>Correction to NR MAC test case 7.1.1.3.2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D3702E" w14:textId="77777777" w:rsidR="005979E7" w:rsidRPr="00F511A5" w:rsidRDefault="005979E7" w:rsidP="00F17634">
            <w:pPr>
              <w:pStyle w:val="TAC"/>
              <w:rPr>
                <w:lang w:eastAsia="en-US"/>
              </w:rPr>
            </w:pPr>
            <w:r w:rsidRPr="00F511A5">
              <w:rPr>
                <w:lang w:eastAsia="en-US"/>
              </w:rPr>
              <w:t>15.1.0</w:t>
            </w:r>
          </w:p>
        </w:tc>
      </w:tr>
      <w:tr w:rsidR="005979E7" w:rsidRPr="00F511A5" w14:paraId="1606226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BCDC5E"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5ED218"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AEDBA7" w14:textId="77777777" w:rsidR="005979E7" w:rsidRPr="00F511A5" w:rsidRDefault="005979E7" w:rsidP="00F17634">
            <w:pPr>
              <w:pStyle w:val="TAC"/>
              <w:rPr>
                <w:lang w:eastAsia="en-US"/>
              </w:rPr>
            </w:pPr>
            <w:r w:rsidRPr="00F511A5">
              <w:rPr>
                <w:lang w:eastAsia="en-US"/>
              </w:rPr>
              <w:t>R5-185060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2D75F4" w14:textId="77777777" w:rsidR="005979E7" w:rsidRPr="00F511A5" w:rsidRDefault="005979E7" w:rsidP="00F17634">
            <w:pPr>
              <w:pStyle w:val="TAC"/>
              <w:rPr>
                <w:lang w:eastAsia="en-US"/>
              </w:rPr>
            </w:pPr>
            <w:r w:rsidRPr="00F511A5">
              <w:rPr>
                <w:lang w:eastAsia="en-US"/>
              </w:rPr>
              <w:t>0004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12D4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79A6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F6EA93" w14:textId="77777777" w:rsidR="005979E7" w:rsidRPr="00F511A5" w:rsidRDefault="005979E7" w:rsidP="00F17634">
            <w:pPr>
              <w:pStyle w:val="TAL"/>
              <w:rPr>
                <w:lang w:eastAsia="en-US"/>
              </w:rPr>
            </w:pPr>
            <w:r w:rsidRPr="00F511A5">
              <w:rPr>
                <w:lang w:eastAsia="en-US"/>
              </w:rPr>
              <w:t>Addition of Correct Handling of DL HARQ process PDSCH Aggregation test case 7.1.1.2.2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91FF90" w14:textId="77777777" w:rsidR="005979E7" w:rsidRPr="00F511A5" w:rsidRDefault="005979E7" w:rsidP="00F17634">
            <w:pPr>
              <w:pStyle w:val="TAC"/>
              <w:rPr>
                <w:lang w:eastAsia="en-US"/>
              </w:rPr>
            </w:pPr>
            <w:r w:rsidRPr="00F511A5">
              <w:rPr>
                <w:lang w:eastAsia="en-US"/>
              </w:rPr>
              <w:t>15.1.0</w:t>
            </w:r>
          </w:p>
        </w:tc>
      </w:tr>
      <w:tr w:rsidR="005979E7" w:rsidRPr="00F511A5" w14:paraId="104B696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61F919"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9DF259"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6717FF" w14:textId="77777777" w:rsidR="005979E7" w:rsidRPr="00F511A5" w:rsidRDefault="005979E7" w:rsidP="00F17634">
            <w:pPr>
              <w:pStyle w:val="TAC"/>
              <w:rPr>
                <w:lang w:eastAsia="en-US"/>
              </w:rPr>
            </w:pPr>
            <w:r w:rsidRPr="00F511A5">
              <w:rPr>
                <w:lang w:eastAsia="en-US"/>
              </w:rPr>
              <w:t>R5-185061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107F68" w14:textId="77777777" w:rsidR="005979E7" w:rsidRPr="00F511A5" w:rsidRDefault="005979E7" w:rsidP="00F17634">
            <w:pPr>
              <w:pStyle w:val="TAC"/>
              <w:rPr>
                <w:lang w:eastAsia="en-US"/>
              </w:rPr>
            </w:pPr>
            <w:r w:rsidRPr="00F511A5">
              <w:rPr>
                <w:lang w:eastAsia="en-US"/>
              </w:rPr>
              <w:t>0005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F496A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44E8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9664CF" w14:textId="77777777" w:rsidR="005979E7" w:rsidRPr="00F511A5" w:rsidRDefault="005979E7" w:rsidP="00F17634">
            <w:pPr>
              <w:pStyle w:val="TAL"/>
              <w:rPr>
                <w:lang w:eastAsia="en-US"/>
              </w:rPr>
            </w:pPr>
            <w:r w:rsidRPr="00F511A5">
              <w:rPr>
                <w:lang w:eastAsia="en-US"/>
              </w:rPr>
              <w:t>Addition of NR CA reconfiguration test case 8.2.4.2.1.1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A63BA7" w14:textId="77777777" w:rsidR="005979E7" w:rsidRPr="00F511A5" w:rsidRDefault="005979E7" w:rsidP="00F17634">
            <w:pPr>
              <w:pStyle w:val="TAC"/>
              <w:rPr>
                <w:lang w:eastAsia="en-US"/>
              </w:rPr>
            </w:pPr>
            <w:r w:rsidRPr="00F511A5">
              <w:rPr>
                <w:lang w:eastAsia="en-US"/>
              </w:rPr>
              <w:t>15.1.0</w:t>
            </w:r>
          </w:p>
        </w:tc>
      </w:tr>
      <w:tr w:rsidR="005979E7" w:rsidRPr="00F511A5" w14:paraId="21E5007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18933A"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D4F1FD"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542931" w14:textId="77777777" w:rsidR="005979E7" w:rsidRPr="00F511A5" w:rsidRDefault="005979E7" w:rsidP="00F17634">
            <w:pPr>
              <w:pStyle w:val="TAC"/>
              <w:rPr>
                <w:lang w:eastAsia="en-US"/>
              </w:rPr>
            </w:pPr>
            <w:r w:rsidRPr="00F511A5">
              <w:rPr>
                <w:lang w:eastAsia="en-US"/>
              </w:rPr>
              <w:t>R5-185062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BCEBB5" w14:textId="77777777" w:rsidR="005979E7" w:rsidRPr="00F511A5" w:rsidRDefault="005979E7" w:rsidP="00F17634">
            <w:pPr>
              <w:pStyle w:val="TAC"/>
              <w:rPr>
                <w:lang w:eastAsia="en-US"/>
              </w:rPr>
            </w:pPr>
            <w:r w:rsidRPr="00F511A5">
              <w:rPr>
                <w:lang w:eastAsia="en-US"/>
              </w:rPr>
              <w:t>0006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AB4D5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C36FC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A484C4" w14:textId="77777777" w:rsidR="005979E7" w:rsidRPr="00F511A5" w:rsidRDefault="005979E7" w:rsidP="00F17634">
            <w:pPr>
              <w:pStyle w:val="TAL"/>
              <w:rPr>
                <w:lang w:eastAsia="en-US"/>
              </w:rPr>
            </w:pPr>
            <w:r w:rsidRPr="00F511A5">
              <w:rPr>
                <w:lang w:eastAsia="en-US"/>
              </w:rPr>
              <w:t>Addition of NR CA reconfiguration test case 8.2.4.2.1.2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86367B" w14:textId="77777777" w:rsidR="005979E7" w:rsidRPr="00F511A5" w:rsidRDefault="005979E7" w:rsidP="00F17634">
            <w:pPr>
              <w:pStyle w:val="TAC"/>
              <w:rPr>
                <w:lang w:eastAsia="en-US"/>
              </w:rPr>
            </w:pPr>
            <w:r w:rsidRPr="00F511A5">
              <w:rPr>
                <w:lang w:eastAsia="en-US"/>
              </w:rPr>
              <w:t>15.1.0</w:t>
            </w:r>
          </w:p>
        </w:tc>
      </w:tr>
      <w:tr w:rsidR="005979E7" w:rsidRPr="00F511A5" w14:paraId="3911184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4F07AD"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E67821"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9B3C43" w14:textId="77777777" w:rsidR="005979E7" w:rsidRPr="00F511A5" w:rsidRDefault="005979E7" w:rsidP="00F17634">
            <w:pPr>
              <w:pStyle w:val="TAC"/>
              <w:rPr>
                <w:lang w:eastAsia="en-US"/>
              </w:rPr>
            </w:pPr>
            <w:r w:rsidRPr="00F511A5">
              <w:rPr>
                <w:lang w:eastAsia="en-US"/>
              </w:rPr>
              <w:t>R5-185064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63D1FA" w14:textId="77777777" w:rsidR="005979E7" w:rsidRPr="00F511A5" w:rsidRDefault="005979E7" w:rsidP="00F17634">
            <w:pPr>
              <w:pStyle w:val="TAC"/>
              <w:rPr>
                <w:lang w:eastAsia="en-US"/>
              </w:rPr>
            </w:pPr>
            <w:r w:rsidRPr="00F511A5">
              <w:rPr>
                <w:lang w:eastAsia="en-US"/>
              </w:rPr>
              <w:t>0015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7B0C3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9023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ABC744" w14:textId="77777777" w:rsidR="005979E7" w:rsidRPr="00F511A5" w:rsidRDefault="005979E7" w:rsidP="00F17634">
            <w:pPr>
              <w:pStyle w:val="TAL"/>
              <w:rPr>
                <w:lang w:eastAsia="en-US"/>
              </w:rPr>
            </w:pPr>
            <w:r w:rsidRPr="00F511A5">
              <w:rPr>
                <w:lang w:eastAsia="en-US"/>
              </w:rPr>
              <w:t>Addition of 5GS NR SDAP test case 7.1.4.1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085E2A" w14:textId="77777777" w:rsidR="005979E7" w:rsidRPr="00F511A5" w:rsidRDefault="005979E7" w:rsidP="00F17634">
            <w:pPr>
              <w:pStyle w:val="TAC"/>
              <w:rPr>
                <w:lang w:eastAsia="en-US"/>
              </w:rPr>
            </w:pPr>
            <w:r w:rsidRPr="00F511A5">
              <w:rPr>
                <w:lang w:eastAsia="en-US"/>
              </w:rPr>
              <w:t>15.1.0</w:t>
            </w:r>
          </w:p>
        </w:tc>
      </w:tr>
      <w:tr w:rsidR="005979E7" w:rsidRPr="00F511A5" w14:paraId="55AB1F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DDE770"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049218"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659DD3" w14:textId="77777777" w:rsidR="005979E7" w:rsidRPr="00F511A5" w:rsidRDefault="005979E7" w:rsidP="00F17634">
            <w:pPr>
              <w:pStyle w:val="TAC"/>
              <w:rPr>
                <w:lang w:eastAsia="en-US"/>
              </w:rPr>
            </w:pPr>
            <w:r w:rsidRPr="00F511A5">
              <w:rPr>
                <w:lang w:eastAsia="en-US"/>
              </w:rPr>
              <w:t>R5-185065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649233" w14:textId="77777777" w:rsidR="005979E7" w:rsidRPr="00F511A5" w:rsidRDefault="005979E7" w:rsidP="00F17634">
            <w:pPr>
              <w:pStyle w:val="TAC"/>
              <w:rPr>
                <w:lang w:eastAsia="en-US"/>
              </w:rPr>
            </w:pPr>
            <w:r w:rsidRPr="00F511A5">
              <w:rPr>
                <w:lang w:eastAsia="en-US"/>
              </w:rPr>
              <w:t>0016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49939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B07C6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A21047" w14:textId="77777777" w:rsidR="005979E7" w:rsidRPr="00F511A5" w:rsidRDefault="005979E7" w:rsidP="00F17634">
            <w:pPr>
              <w:pStyle w:val="TAL"/>
              <w:rPr>
                <w:lang w:eastAsia="en-US"/>
              </w:rPr>
            </w:pPr>
            <w:r w:rsidRPr="00F511A5">
              <w:rPr>
                <w:lang w:eastAsia="en-US"/>
              </w:rPr>
              <w:t>Correction to 5GS MAC Test case 7.1.1.1.2 Random access procedure / Successful / C-RNTI Based / Preamble selected by MAC itself</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576ADB" w14:textId="77777777" w:rsidR="005979E7" w:rsidRPr="00F511A5" w:rsidRDefault="005979E7" w:rsidP="00F17634">
            <w:pPr>
              <w:pStyle w:val="TAC"/>
              <w:rPr>
                <w:lang w:eastAsia="en-US"/>
              </w:rPr>
            </w:pPr>
            <w:r w:rsidRPr="00F511A5">
              <w:rPr>
                <w:lang w:eastAsia="en-US"/>
              </w:rPr>
              <w:t>15.1.0</w:t>
            </w:r>
          </w:p>
        </w:tc>
      </w:tr>
      <w:tr w:rsidR="005979E7" w:rsidRPr="00F511A5" w14:paraId="1DD8D0E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D46C6E"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507ED9"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1EF7DC" w14:textId="77777777" w:rsidR="005979E7" w:rsidRPr="00F511A5" w:rsidRDefault="005979E7" w:rsidP="00F17634">
            <w:pPr>
              <w:pStyle w:val="TAC"/>
              <w:rPr>
                <w:lang w:eastAsia="en-US"/>
              </w:rPr>
            </w:pPr>
            <w:r w:rsidRPr="00F511A5">
              <w:rPr>
                <w:lang w:eastAsia="en-US"/>
              </w:rPr>
              <w:t>R5-185066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17B97E" w14:textId="77777777" w:rsidR="005979E7" w:rsidRPr="00F511A5" w:rsidRDefault="005979E7" w:rsidP="00F17634">
            <w:pPr>
              <w:pStyle w:val="TAC"/>
              <w:rPr>
                <w:lang w:eastAsia="en-US"/>
              </w:rPr>
            </w:pPr>
            <w:r w:rsidRPr="00F511A5">
              <w:rPr>
                <w:lang w:eastAsia="en-US"/>
              </w:rPr>
              <w:t>0017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33F94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EFF9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4E3C55" w14:textId="77777777" w:rsidR="005979E7" w:rsidRPr="00F511A5" w:rsidRDefault="005979E7" w:rsidP="00F17634">
            <w:pPr>
              <w:pStyle w:val="TAL"/>
              <w:rPr>
                <w:lang w:eastAsia="en-US"/>
              </w:rPr>
            </w:pPr>
            <w:r w:rsidRPr="00F511A5">
              <w:rPr>
                <w:lang w:eastAsia="en-US"/>
              </w:rPr>
              <w:t>Correction to 5GS MAC Test case 7.1.1.5.3 DRX operation / Short cycle configured / Parameters configured by RRC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6D5815" w14:textId="77777777" w:rsidR="005979E7" w:rsidRPr="00F511A5" w:rsidRDefault="005979E7" w:rsidP="00F17634">
            <w:pPr>
              <w:pStyle w:val="TAC"/>
              <w:rPr>
                <w:lang w:eastAsia="en-US"/>
              </w:rPr>
            </w:pPr>
            <w:r w:rsidRPr="00F511A5">
              <w:rPr>
                <w:lang w:eastAsia="en-US"/>
              </w:rPr>
              <w:t>15.1.0</w:t>
            </w:r>
          </w:p>
        </w:tc>
      </w:tr>
      <w:tr w:rsidR="005979E7" w:rsidRPr="00F511A5" w14:paraId="64FCF1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D22ADF"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C36C67"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227884" w14:textId="77777777" w:rsidR="005979E7" w:rsidRPr="00F511A5" w:rsidRDefault="005979E7" w:rsidP="00F17634">
            <w:pPr>
              <w:pStyle w:val="TAC"/>
              <w:rPr>
                <w:lang w:eastAsia="en-US"/>
              </w:rPr>
            </w:pPr>
            <w:r w:rsidRPr="00F511A5">
              <w:rPr>
                <w:lang w:eastAsia="en-US"/>
              </w:rPr>
              <w:t>R5-185067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765CA2" w14:textId="77777777" w:rsidR="005979E7" w:rsidRPr="00F511A5" w:rsidRDefault="005979E7" w:rsidP="00F17634">
            <w:pPr>
              <w:pStyle w:val="TAC"/>
              <w:rPr>
                <w:lang w:eastAsia="en-US"/>
              </w:rPr>
            </w:pPr>
            <w:r w:rsidRPr="00F511A5">
              <w:rPr>
                <w:lang w:eastAsia="en-US"/>
              </w:rPr>
              <w:t>0018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CC964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AE236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91A2DA" w14:textId="77777777" w:rsidR="005979E7" w:rsidRPr="00F511A5" w:rsidRDefault="005979E7" w:rsidP="00F17634">
            <w:pPr>
              <w:pStyle w:val="TAL"/>
              <w:rPr>
                <w:lang w:eastAsia="en-US"/>
              </w:rPr>
            </w:pPr>
            <w:r w:rsidRPr="00F511A5">
              <w:rPr>
                <w:lang w:eastAsia="en-US"/>
              </w:rPr>
              <w:t>Correction to 5GS RLC Test case 7.1.2.3.10 AM RLC / Re-transmission of RLC PDU with and without re-segmentation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215D16" w14:textId="77777777" w:rsidR="005979E7" w:rsidRPr="00F511A5" w:rsidRDefault="005979E7" w:rsidP="00F17634">
            <w:pPr>
              <w:pStyle w:val="TAC"/>
              <w:rPr>
                <w:lang w:eastAsia="en-US"/>
              </w:rPr>
            </w:pPr>
            <w:r w:rsidRPr="00F511A5">
              <w:rPr>
                <w:lang w:eastAsia="en-US"/>
              </w:rPr>
              <w:t>15.1.0</w:t>
            </w:r>
          </w:p>
        </w:tc>
      </w:tr>
      <w:tr w:rsidR="005979E7" w:rsidRPr="00F511A5" w14:paraId="6310094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C20EC8"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BDF980"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19A474" w14:textId="77777777" w:rsidR="005979E7" w:rsidRPr="00F511A5" w:rsidRDefault="005979E7" w:rsidP="00F17634">
            <w:pPr>
              <w:pStyle w:val="TAC"/>
              <w:rPr>
                <w:lang w:eastAsia="en-US"/>
              </w:rPr>
            </w:pPr>
            <w:r w:rsidRPr="00F511A5">
              <w:rPr>
                <w:lang w:eastAsia="en-US"/>
              </w:rPr>
              <w:t>R5-185068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C6C0D7" w14:textId="77777777" w:rsidR="005979E7" w:rsidRPr="00F511A5" w:rsidRDefault="005979E7" w:rsidP="00F17634">
            <w:pPr>
              <w:pStyle w:val="TAC"/>
              <w:rPr>
                <w:lang w:eastAsia="en-US"/>
              </w:rPr>
            </w:pPr>
            <w:r w:rsidRPr="00F511A5">
              <w:rPr>
                <w:lang w:eastAsia="en-US"/>
              </w:rPr>
              <w:t>0019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E0FBF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2F9A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351A8B" w14:textId="77777777" w:rsidR="005979E7" w:rsidRPr="00F511A5" w:rsidRDefault="005979E7" w:rsidP="00F17634">
            <w:pPr>
              <w:pStyle w:val="TAL"/>
              <w:rPr>
                <w:lang w:eastAsia="en-US"/>
              </w:rPr>
            </w:pPr>
            <w:r w:rsidRPr="00F511A5">
              <w:rPr>
                <w:lang w:eastAsia="en-US"/>
              </w:rPr>
              <w:t>Correction to 5GS RLC Test case 7.1.2.3.11 AM RLC / RLC re-establishment procedure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482714" w14:textId="77777777" w:rsidR="005979E7" w:rsidRPr="00F511A5" w:rsidRDefault="005979E7" w:rsidP="00F17634">
            <w:pPr>
              <w:pStyle w:val="TAC"/>
              <w:rPr>
                <w:lang w:eastAsia="en-US"/>
              </w:rPr>
            </w:pPr>
            <w:r w:rsidRPr="00F511A5">
              <w:rPr>
                <w:lang w:eastAsia="en-US"/>
              </w:rPr>
              <w:t>15.1.0</w:t>
            </w:r>
          </w:p>
        </w:tc>
      </w:tr>
      <w:tr w:rsidR="005979E7" w:rsidRPr="00F511A5" w14:paraId="7430FAF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40A88E"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8F3F87"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850644" w14:textId="77777777" w:rsidR="005979E7" w:rsidRPr="00F511A5" w:rsidRDefault="005979E7" w:rsidP="00F17634">
            <w:pPr>
              <w:pStyle w:val="TAC"/>
              <w:rPr>
                <w:lang w:eastAsia="en-US"/>
              </w:rPr>
            </w:pPr>
            <w:r w:rsidRPr="00F511A5">
              <w:rPr>
                <w:lang w:eastAsia="en-US"/>
              </w:rPr>
              <w:t>R5-185069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4E51F1" w14:textId="77777777" w:rsidR="005979E7" w:rsidRPr="00F511A5" w:rsidRDefault="005979E7" w:rsidP="00F17634">
            <w:pPr>
              <w:pStyle w:val="TAC"/>
              <w:rPr>
                <w:lang w:eastAsia="en-US"/>
              </w:rPr>
            </w:pPr>
            <w:r w:rsidRPr="00F511A5">
              <w:rPr>
                <w:lang w:eastAsia="en-US"/>
              </w:rPr>
              <w:t>0022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AA725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F0C9F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80230E" w14:textId="77777777" w:rsidR="005979E7" w:rsidRPr="00F511A5" w:rsidRDefault="005979E7" w:rsidP="00F17634">
            <w:pPr>
              <w:pStyle w:val="TAL"/>
              <w:rPr>
                <w:lang w:eastAsia="en-US"/>
              </w:rPr>
            </w:pPr>
            <w:r w:rsidRPr="00F511A5">
              <w:rPr>
                <w:lang w:eastAsia="en-US"/>
              </w:rPr>
              <w:t>Addition of NR CA / NR SCell addition / modification / release / Success  test cases 8.2.4.1.1.1, 8.2.4.1.1.2 and 8.2.4.1.1.3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CD9745" w14:textId="77777777" w:rsidR="005979E7" w:rsidRPr="00F511A5" w:rsidRDefault="005979E7" w:rsidP="00F17634">
            <w:pPr>
              <w:pStyle w:val="TAC"/>
              <w:rPr>
                <w:lang w:eastAsia="en-US"/>
              </w:rPr>
            </w:pPr>
            <w:r w:rsidRPr="00F511A5">
              <w:rPr>
                <w:lang w:eastAsia="en-US"/>
              </w:rPr>
              <w:t>15.1.0</w:t>
            </w:r>
          </w:p>
        </w:tc>
      </w:tr>
      <w:tr w:rsidR="005979E7" w:rsidRPr="00F511A5" w14:paraId="7A10618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18F22F"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0FB2BD"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48E94F" w14:textId="77777777" w:rsidR="005979E7" w:rsidRPr="00F511A5" w:rsidRDefault="005979E7" w:rsidP="00F17634">
            <w:pPr>
              <w:pStyle w:val="TAC"/>
              <w:rPr>
                <w:lang w:eastAsia="en-US"/>
              </w:rPr>
            </w:pPr>
            <w:r w:rsidRPr="00F511A5">
              <w:rPr>
                <w:lang w:eastAsia="en-US"/>
              </w:rPr>
              <w:t>R5-185070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2B3DB7" w14:textId="77777777" w:rsidR="005979E7" w:rsidRPr="00F511A5" w:rsidRDefault="005979E7" w:rsidP="00F17634">
            <w:pPr>
              <w:pStyle w:val="TAC"/>
              <w:rPr>
                <w:lang w:eastAsia="en-US"/>
              </w:rPr>
            </w:pPr>
            <w:r w:rsidRPr="00F511A5">
              <w:rPr>
                <w:lang w:eastAsia="en-US"/>
              </w:rPr>
              <w:t>0027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EB49E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800EF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CC16D0" w14:textId="77777777" w:rsidR="005979E7" w:rsidRPr="00F511A5" w:rsidRDefault="005979E7" w:rsidP="00F17634">
            <w:pPr>
              <w:pStyle w:val="TAL"/>
              <w:rPr>
                <w:lang w:eastAsia="en-US"/>
              </w:rPr>
            </w:pPr>
            <w:r w:rsidRPr="00F511A5">
              <w:rPr>
                <w:lang w:eastAsia="en-US"/>
              </w:rPr>
              <w:t>Corrections to RRC TC - Measurement configuration control and reporting / Inter-RAT measurements / Event B1 / Measurement of NR cells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942306" w14:textId="77777777" w:rsidR="005979E7" w:rsidRPr="00F511A5" w:rsidRDefault="005979E7" w:rsidP="00F17634">
            <w:pPr>
              <w:pStyle w:val="TAC"/>
              <w:rPr>
                <w:lang w:eastAsia="en-US"/>
              </w:rPr>
            </w:pPr>
            <w:r w:rsidRPr="00F511A5">
              <w:rPr>
                <w:lang w:eastAsia="en-US"/>
              </w:rPr>
              <w:t>15.1.0</w:t>
            </w:r>
          </w:p>
        </w:tc>
      </w:tr>
      <w:tr w:rsidR="005979E7" w:rsidRPr="00F511A5" w14:paraId="12B644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79D19A"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6AFA42"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0F6C60" w14:textId="77777777" w:rsidR="005979E7" w:rsidRPr="00F511A5" w:rsidRDefault="005979E7" w:rsidP="00F17634">
            <w:pPr>
              <w:pStyle w:val="TAC"/>
              <w:rPr>
                <w:lang w:eastAsia="en-US"/>
              </w:rPr>
            </w:pPr>
            <w:r w:rsidRPr="00F511A5">
              <w:rPr>
                <w:lang w:eastAsia="en-US"/>
              </w:rPr>
              <w:t>R5-185071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BD73C5" w14:textId="77777777" w:rsidR="005979E7" w:rsidRPr="00F511A5" w:rsidRDefault="005979E7" w:rsidP="00F17634">
            <w:pPr>
              <w:pStyle w:val="TAC"/>
              <w:rPr>
                <w:lang w:eastAsia="en-US"/>
              </w:rPr>
            </w:pPr>
            <w:r w:rsidRPr="00F511A5">
              <w:rPr>
                <w:lang w:eastAsia="en-US"/>
              </w:rPr>
              <w:t>0029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0F1EA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1922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57E1DD" w14:textId="77777777" w:rsidR="005979E7" w:rsidRPr="00F511A5" w:rsidRDefault="005979E7" w:rsidP="00F17634">
            <w:pPr>
              <w:pStyle w:val="TAL"/>
              <w:rPr>
                <w:lang w:eastAsia="en-US"/>
              </w:rPr>
            </w:pPr>
            <w:r w:rsidRPr="00F511A5">
              <w:rPr>
                <w:lang w:eastAsia="en-US"/>
              </w:rPr>
              <w:t>Correction to 5GS RRC TC 8.2.4.3.1.1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80D69E" w14:textId="77777777" w:rsidR="005979E7" w:rsidRPr="00F511A5" w:rsidRDefault="005979E7" w:rsidP="00F17634">
            <w:pPr>
              <w:pStyle w:val="TAC"/>
              <w:rPr>
                <w:lang w:eastAsia="en-US"/>
              </w:rPr>
            </w:pPr>
            <w:r w:rsidRPr="00F511A5">
              <w:rPr>
                <w:lang w:eastAsia="en-US"/>
              </w:rPr>
              <w:t>15.1.0</w:t>
            </w:r>
          </w:p>
        </w:tc>
      </w:tr>
      <w:tr w:rsidR="005979E7" w:rsidRPr="00F511A5" w14:paraId="1E646F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6E481F"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D1CFDD"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201BD6" w14:textId="77777777" w:rsidR="005979E7" w:rsidRPr="00F511A5" w:rsidRDefault="005979E7" w:rsidP="00F17634">
            <w:pPr>
              <w:pStyle w:val="TAC"/>
              <w:rPr>
                <w:lang w:eastAsia="en-US"/>
              </w:rPr>
            </w:pPr>
            <w:r w:rsidRPr="00F511A5">
              <w:rPr>
                <w:lang w:eastAsia="en-US"/>
              </w:rPr>
              <w:t>R5-185072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D8D6AD" w14:textId="77777777" w:rsidR="005979E7" w:rsidRPr="00F511A5" w:rsidRDefault="005979E7" w:rsidP="00F17634">
            <w:pPr>
              <w:pStyle w:val="TAC"/>
              <w:rPr>
                <w:lang w:eastAsia="en-US"/>
              </w:rPr>
            </w:pPr>
            <w:r w:rsidRPr="00F511A5">
              <w:rPr>
                <w:lang w:eastAsia="en-US"/>
              </w:rPr>
              <w:t>0030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B0A74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0F29E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C8A46C" w14:textId="77777777" w:rsidR="005979E7" w:rsidRPr="00F511A5" w:rsidRDefault="005979E7" w:rsidP="00F17634">
            <w:pPr>
              <w:pStyle w:val="TAL"/>
              <w:rPr>
                <w:lang w:eastAsia="en-US"/>
              </w:rPr>
            </w:pPr>
            <w:r w:rsidRPr="00F511A5">
              <w:rPr>
                <w:lang w:eastAsia="en-US"/>
              </w:rPr>
              <w:t>Addition of 5GS RRC TC 8.2.4.3.1.2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587A9B" w14:textId="77777777" w:rsidR="005979E7" w:rsidRPr="00F511A5" w:rsidRDefault="005979E7" w:rsidP="00F17634">
            <w:pPr>
              <w:pStyle w:val="TAC"/>
              <w:rPr>
                <w:lang w:eastAsia="en-US"/>
              </w:rPr>
            </w:pPr>
            <w:r w:rsidRPr="00F511A5">
              <w:rPr>
                <w:lang w:eastAsia="en-US"/>
              </w:rPr>
              <w:t>15.1.0</w:t>
            </w:r>
          </w:p>
        </w:tc>
      </w:tr>
      <w:tr w:rsidR="005979E7" w:rsidRPr="00F511A5" w14:paraId="4318D1C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05A217"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2807B4"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BC3278" w14:textId="77777777" w:rsidR="005979E7" w:rsidRPr="00F511A5" w:rsidRDefault="005979E7" w:rsidP="00F17634">
            <w:pPr>
              <w:pStyle w:val="TAC"/>
              <w:rPr>
                <w:lang w:eastAsia="en-US"/>
              </w:rPr>
            </w:pPr>
            <w:r w:rsidRPr="00F511A5">
              <w:rPr>
                <w:lang w:eastAsia="en-US"/>
              </w:rPr>
              <w:t>R5-185073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E91AA2" w14:textId="77777777" w:rsidR="005979E7" w:rsidRPr="00F511A5" w:rsidRDefault="005979E7" w:rsidP="00F17634">
            <w:pPr>
              <w:pStyle w:val="TAC"/>
              <w:rPr>
                <w:lang w:eastAsia="en-US"/>
              </w:rPr>
            </w:pPr>
            <w:r w:rsidRPr="00F511A5">
              <w:rPr>
                <w:lang w:eastAsia="en-US"/>
              </w:rPr>
              <w:t>0033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AF880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03345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FBAA5F" w14:textId="77777777" w:rsidR="005979E7" w:rsidRPr="00F511A5" w:rsidRDefault="005979E7" w:rsidP="00F17634">
            <w:pPr>
              <w:pStyle w:val="TAL"/>
              <w:rPr>
                <w:lang w:eastAsia="en-US"/>
              </w:rPr>
            </w:pPr>
            <w:r w:rsidRPr="00F511A5">
              <w:rPr>
                <w:lang w:eastAsia="en-US"/>
              </w:rPr>
              <w:t>Corrections to Layer 2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C3E444" w14:textId="77777777" w:rsidR="005979E7" w:rsidRPr="00F511A5" w:rsidRDefault="005979E7" w:rsidP="00F17634">
            <w:pPr>
              <w:pStyle w:val="TAC"/>
              <w:rPr>
                <w:lang w:eastAsia="en-US"/>
              </w:rPr>
            </w:pPr>
            <w:r w:rsidRPr="00F511A5">
              <w:rPr>
                <w:lang w:eastAsia="en-US"/>
              </w:rPr>
              <w:t>15.1.0</w:t>
            </w:r>
          </w:p>
        </w:tc>
      </w:tr>
      <w:tr w:rsidR="005979E7" w:rsidRPr="00F511A5" w14:paraId="50A8BD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35A228"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9A9599"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69E9D8" w14:textId="77777777" w:rsidR="005979E7" w:rsidRPr="00F511A5" w:rsidRDefault="005979E7" w:rsidP="00F17634">
            <w:pPr>
              <w:pStyle w:val="TAC"/>
              <w:rPr>
                <w:lang w:eastAsia="en-US"/>
              </w:rPr>
            </w:pPr>
            <w:r w:rsidRPr="00F511A5">
              <w:rPr>
                <w:lang w:eastAsia="en-US"/>
              </w:rPr>
              <w:t>R5-185074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3CE674" w14:textId="77777777" w:rsidR="005979E7" w:rsidRPr="00F511A5" w:rsidRDefault="005979E7" w:rsidP="00F17634">
            <w:pPr>
              <w:pStyle w:val="TAC"/>
              <w:rPr>
                <w:lang w:eastAsia="en-US"/>
              </w:rPr>
            </w:pPr>
            <w:r w:rsidRPr="00F511A5">
              <w:rPr>
                <w:lang w:eastAsia="en-US"/>
              </w:rPr>
              <w:t>0034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61A19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81199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BE7EE2" w14:textId="77777777" w:rsidR="005979E7" w:rsidRPr="00F511A5" w:rsidRDefault="005979E7" w:rsidP="00F17634">
            <w:pPr>
              <w:pStyle w:val="TAL"/>
              <w:rPr>
                <w:lang w:eastAsia="en-US"/>
              </w:rPr>
            </w:pPr>
            <w:r w:rsidRPr="00F511A5">
              <w:rPr>
                <w:lang w:eastAsia="en-US"/>
              </w:rPr>
              <w:t>Corrections to MAC test case 7.1.2.2.1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166837" w14:textId="77777777" w:rsidR="005979E7" w:rsidRPr="00F511A5" w:rsidRDefault="005979E7" w:rsidP="00F17634">
            <w:pPr>
              <w:pStyle w:val="TAC"/>
              <w:rPr>
                <w:lang w:eastAsia="en-US"/>
              </w:rPr>
            </w:pPr>
            <w:r w:rsidRPr="00F511A5">
              <w:rPr>
                <w:lang w:eastAsia="en-US"/>
              </w:rPr>
              <w:t>15.1.0</w:t>
            </w:r>
          </w:p>
        </w:tc>
      </w:tr>
      <w:tr w:rsidR="005979E7" w:rsidRPr="00F511A5" w14:paraId="15E5A5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8367CD"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321E81"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C91E98" w14:textId="77777777" w:rsidR="005979E7" w:rsidRPr="00F511A5" w:rsidRDefault="005979E7" w:rsidP="00F17634">
            <w:pPr>
              <w:pStyle w:val="TAC"/>
              <w:rPr>
                <w:lang w:eastAsia="en-US"/>
              </w:rPr>
            </w:pPr>
            <w:r w:rsidRPr="00F511A5">
              <w:rPr>
                <w:lang w:eastAsia="en-US"/>
              </w:rPr>
              <w:t>R5-185075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A77E11" w14:textId="77777777" w:rsidR="005979E7" w:rsidRPr="00F511A5" w:rsidRDefault="005979E7" w:rsidP="00F17634">
            <w:pPr>
              <w:pStyle w:val="TAC"/>
              <w:rPr>
                <w:lang w:eastAsia="en-US"/>
              </w:rPr>
            </w:pPr>
            <w:r w:rsidRPr="00F511A5">
              <w:rPr>
                <w:lang w:eastAsia="en-US"/>
              </w:rPr>
              <w:t>0035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9C2BA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4307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8DFE90" w14:textId="77777777" w:rsidR="005979E7" w:rsidRPr="00F511A5" w:rsidRDefault="005979E7" w:rsidP="00F17634">
            <w:pPr>
              <w:pStyle w:val="TAL"/>
              <w:rPr>
                <w:lang w:eastAsia="en-US"/>
              </w:rPr>
            </w:pPr>
            <w:r w:rsidRPr="00F511A5">
              <w:rPr>
                <w:lang w:eastAsia="en-US"/>
              </w:rPr>
              <w:t>Corrections to MAC test case 7.1.2.3.1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6BA6AA" w14:textId="77777777" w:rsidR="005979E7" w:rsidRPr="00F511A5" w:rsidRDefault="005979E7" w:rsidP="00F17634">
            <w:pPr>
              <w:pStyle w:val="TAC"/>
              <w:rPr>
                <w:lang w:eastAsia="en-US"/>
              </w:rPr>
            </w:pPr>
            <w:r w:rsidRPr="00F511A5">
              <w:rPr>
                <w:lang w:eastAsia="en-US"/>
              </w:rPr>
              <w:t>15.1.0</w:t>
            </w:r>
          </w:p>
        </w:tc>
      </w:tr>
      <w:tr w:rsidR="005979E7" w:rsidRPr="00F511A5" w14:paraId="052AEE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FC562D"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82D3DD"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06A51F" w14:textId="77777777" w:rsidR="005979E7" w:rsidRPr="00F511A5" w:rsidRDefault="005979E7" w:rsidP="00F17634">
            <w:pPr>
              <w:pStyle w:val="TAC"/>
              <w:rPr>
                <w:lang w:eastAsia="en-US"/>
              </w:rPr>
            </w:pPr>
            <w:r w:rsidRPr="00F511A5">
              <w:rPr>
                <w:lang w:eastAsia="en-US"/>
              </w:rPr>
              <w:t>R5-185076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F955F3" w14:textId="77777777" w:rsidR="005979E7" w:rsidRPr="00F511A5" w:rsidRDefault="005979E7" w:rsidP="00F17634">
            <w:pPr>
              <w:pStyle w:val="TAC"/>
              <w:rPr>
                <w:lang w:eastAsia="en-US"/>
              </w:rPr>
            </w:pPr>
            <w:r w:rsidRPr="00F511A5">
              <w:rPr>
                <w:lang w:eastAsia="en-US"/>
              </w:rPr>
              <w:t>0037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63344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D8678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084537" w14:textId="77777777" w:rsidR="005979E7" w:rsidRPr="00F511A5" w:rsidRDefault="005979E7" w:rsidP="00F17634">
            <w:pPr>
              <w:pStyle w:val="TAL"/>
              <w:rPr>
                <w:lang w:eastAsia="en-US"/>
              </w:rPr>
            </w:pPr>
            <w:r w:rsidRPr="00F511A5">
              <w:rPr>
                <w:lang w:eastAsia="en-US"/>
              </w:rPr>
              <w:t>Addition of new MAC RACH test case for PDCCH order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54180A" w14:textId="77777777" w:rsidR="005979E7" w:rsidRPr="00F511A5" w:rsidRDefault="005979E7" w:rsidP="00F17634">
            <w:pPr>
              <w:pStyle w:val="TAC"/>
              <w:rPr>
                <w:lang w:eastAsia="en-US"/>
              </w:rPr>
            </w:pPr>
            <w:r w:rsidRPr="00F511A5">
              <w:rPr>
                <w:lang w:eastAsia="en-US"/>
              </w:rPr>
              <w:t>15.1.0</w:t>
            </w:r>
          </w:p>
        </w:tc>
      </w:tr>
      <w:tr w:rsidR="005979E7" w:rsidRPr="00F511A5" w14:paraId="0EC074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1CFC3F"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05EA49"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F9AD7D" w14:textId="77777777" w:rsidR="005979E7" w:rsidRPr="00F511A5" w:rsidRDefault="005979E7" w:rsidP="00F17634">
            <w:pPr>
              <w:pStyle w:val="TAC"/>
              <w:rPr>
                <w:lang w:eastAsia="en-US"/>
              </w:rPr>
            </w:pPr>
            <w:r w:rsidRPr="00F511A5">
              <w:rPr>
                <w:lang w:eastAsia="en-US"/>
              </w:rPr>
              <w:t>R5-185077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816C62" w14:textId="77777777" w:rsidR="005979E7" w:rsidRPr="00F511A5" w:rsidRDefault="005979E7" w:rsidP="00F17634">
            <w:pPr>
              <w:pStyle w:val="TAC"/>
              <w:rPr>
                <w:lang w:eastAsia="en-US"/>
              </w:rPr>
            </w:pPr>
            <w:r w:rsidRPr="00F511A5">
              <w:rPr>
                <w:lang w:eastAsia="en-US"/>
              </w:rPr>
              <w:t>0039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27992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2B7E2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9395B7" w14:textId="77777777" w:rsidR="005979E7" w:rsidRPr="00F511A5" w:rsidRDefault="005979E7" w:rsidP="00F17634">
            <w:pPr>
              <w:pStyle w:val="TAL"/>
              <w:rPr>
                <w:lang w:eastAsia="en-US"/>
              </w:rPr>
            </w:pPr>
            <w:r w:rsidRPr="00F511A5">
              <w:rPr>
                <w:lang w:eastAsia="en-US"/>
              </w:rPr>
              <w:t>Addition of new MAC test case for Scell Activation Deactivation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5E35F00" w14:textId="77777777" w:rsidR="005979E7" w:rsidRPr="00F511A5" w:rsidRDefault="005979E7" w:rsidP="00F17634">
            <w:pPr>
              <w:pStyle w:val="TAC"/>
              <w:rPr>
                <w:lang w:eastAsia="en-US"/>
              </w:rPr>
            </w:pPr>
            <w:r w:rsidRPr="00F511A5">
              <w:rPr>
                <w:lang w:eastAsia="en-US"/>
              </w:rPr>
              <w:t>15.1.0</w:t>
            </w:r>
          </w:p>
        </w:tc>
      </w:tr>
      <w:tr w:rsidR="005979E7" w:rsidRPr="00F511A5" w14:paraId="57AE53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4E4C66"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D589B2"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1044B0" w14:textId="77777777" w:rsidR="005979E7" w:rsidRPr="00F511A5" w:rsidRDefault="005979E7" w:rsidP="00F17634">
            <w:pPr>
              <w:pStyle w:val="TAC"/>
              <w:rPr>
                <w:lang w:eastAsia="en-US"/>
              </w:rPr>
            </w:pPr>
            <w:r w:rsidRPr="00F511A5">
              <w:rPr>
                <w:lang w:eastAsia="en-US"/>
              </w:rPr>
              <w:t>R5-185078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27D14F" w14:textId="77777777" w:rsidR="005979E7" w:rsidRPr="00F511A5" w:rsidRDefault="005979E7" w:rsidP="00F17634">
            <w:pPr>
              <w:pStyle w:val="TAC"/>
              <w:rPr>
                <w:lang w:eastAsia="en-US"/>
              </w:rPr>
            </w:pPr>
            <w:r w:rsidRPr="00F511A5">
              <w:rPr>
                <w:lang w:eastAsia="en-US"/>
              </w:rPr>
              <w:t>0041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956E1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ADFA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764B83" w14:textId="77777777" w:rsidR="005979E7" w:rsidRPr="00F511A5" w:rsidRDefault="005979E7" w:rsidP="00F17634">
            <w:pPr>
              <w:pStyle w:val="TAL"/>
              <w:rPr>
                <w:lang w:eastAsia="en-US"/>
              </w:rPr>
            </w:pPr>
            <w:r w:rsidRPr="00F511A5">
              <w:rPr>
                <w:lang w:eastAsia="en-US"/>
              </w:rPr>
              <w:t>Addition of new MAC UL TBS test case with transform precoding configured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3BAED1" w14:textId="77777777" w:rsidR="005979E7" w:rsidRPr="00F511A5" w:rsidRDefault="005979E7" w:rsidP="00F17634">
            <w:pPr>
              <w:pStyle w:val="TAC"/>
              <w:rPr>
                <w:lang w:eastAsia="en-US"/>
              </w:rPr>
            </w:pPr>
            <w:r w:rsidRPr="00F511A5">
              <w:rPr>
                <w:lang w:eastAsia="en-US"/>
              </w:rPr>
              <w:t>15.1.0</w:t>
            </w:r>
          </w:p>
        </w:tc>
      </w:tr>
      <w:tr w:rsidR="005979E7" w:rsidRPr="00F511A5" w14:paraId="63EAFF6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CD0630"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734052"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775E4F" w14:textId="77777777" w:rsidR="005979E7" w:rsidRPr="00F511A5" w:rsidRDefault="005979E7" w:rsidP="00F17634">
            <w:pPr>
              <w:pStyle w:val="TAC"/>
              <w:rPr>
                <w:lang w:eastAsia="en-US"/>
              </w:rPr>
            </w:pPr>
            <w:r w:rsidRPr="00F511A5">
              <w:rPr>
                <w:lang w:eastAsia="en-US"/>
              </w:rPr>
              <w:t>R5-185079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69D257" w14:textId="77777777" w:rsidR="005979E7" w:rsidRPr="00F511A5" w:rsidRDefault="005979E7" w:rsidP="00F17634">
            <w:pPr>
              <w:pStyle w:val="TAC"/>
              <w:rPr>
                <w:lang w:eastAsia="en-US"/>
              </w:rPr>
            </w:pPr>
            <w:r w:rsidRPr="00F511A5">
              <w:rPr>
                <w:lang w:eastAsia="en-US"/>
              </w:rPr>
              <w:t>0042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B7450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E0B7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EC70B0" w14:textId="77777777" w:rsidR="005979E7" w:rsidRPr="00F511A5" w:rsidRDefault="005979E7" w:rsidP="00F17634">
            <w:pPr>
              <w:pStyle w:val="TAL"/>
              <w:rPr>
                <w:lang w:eastAsia="en-US"/>
              </w:rPr>
            </w:pPr>
            <w:r w:rsidRPr="00F511A5">
              <w:rPr>
                <w:lang w:eastAsia="en-US"/>
              </w:rPr>
              <w:t>Correction to default pre-test conditions for UM RLC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ABB27B" w14:textId="77777777" w:rsidR="005979E7" w:rsidRPr="00F511A5" w:rsidRDefault="005979E7" w:rsidP="00F17634">
            <w:pPr>
              <w:pStyle w:val="TAC"/>
              <w:rPr>
                <w:lang w:eastAsia="en-US"/>
              </w:rPr>
            </w:pPr>
            <w:r w:rsidRPr="00F511A5">
              <w:rPr>
                <w:lang w:eastAsia="en-US"/>
              </w:rPr>
              <w:t>15.1.0</w:t>
            </w:r>
          </w:p>
        </w:tc>
      </w:tr>
      <w:tr w:rsidR="005979E7" w:rsidRPr="00F511A5" w14:paraId="46F68A0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550C1A"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BE1AAF"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12923A" w14:textId="77777777" w:rsidR="005979E7" w:rsidRPr="00F511A5" w:rsidRDefault="005979E7" w:rsidP="00F17634">
            <w:pPr>
              <w:pStyle w:val="TAC"/>
              <w:rPr>
                <w:lang w:eastAsia="en-US"/>
              </w:rPr>
            </w:pPr>
            <w:r w:rsidRPr="00F511A5">
              <w:rPr>
                <w:lang w:eastAsia="en-US"/>
              </w:rPr>
              <w:t>R5-185080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808F10" w14:textId="77777777" w:rsidR="005979E7" w:rsidRPr="00F511A5" w:rsidRDefault="005979E7" w:rsidP="00F17634">
            <w:pPr>
              <w:pStyle w:val="TAC"/>
              <w:rPr>
                <w:lang w:eastAsia="en-US"/>
              </w:rPr>
            </w:pPr>
            <w:r w:rsidRPr="00F511A5">
              <w:rPr>
                <w:lang w:eastAsia="en-US"/>
              </w:rPr>
              <w:t>0043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FD4A6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1C39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D0BC57" w14:textId="77777777" w:rsidR="005979E7" w:rsidRPr="00F511A5" w:rsidRDefault="005979E7" w:rsidP="00F17634">
            <w:pPr>
              <w:pStyle w:val="TAL"/>
              <w:rPr>
                <w:lang w:eastAsia="en-US"/>
              </w:rPr>
            </w:pPr>
            <w:r w:rsidRPr="00F511A5">
              <w:rPr>
                <w:lang w:eastAsia="en-US"/>
              </w:rPr>
              <w:t>New NAS test case 9.1.5.1.12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D60123" w14:textId="77777777" w:rsidR="005979E7" w:rsidRPr="00F511A5" w:rsidRDefault="005979E7" w:rsidP="00F17634">
            <w:pPr>
              <w:pStyle w:val="TAC"/>
              <w:rPr>
                <w:lang w:eastAsia="en-US"/>
              </w:rPr>
            </w:pPr>
            <w:r w:rsidRPr="00F511A5">
              <w:rPr>
                <w:lang w:eastAsia="en-US"/>
              </w:rPr>
              <w:t>15.1.0</w:t>
            </w:r>
          </w:p>
        </w:tc>
      </w:tr>
      <w:tr w:rsidR="005979E7" w:rsidRPr="00F511A5" w14:paraId="47DB300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19626A"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E167BC"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554813" w14:textId="77777777" w:rsidR="005979E7" w:rsidRPr="00F511A5" w:rsidRDefault="005979E7" w:rsidP="00F17634">
            <w:pPr>
              <w:pStyle w:val="TAC"/>
              <w:rPr>
                <w:lang w:eastAsia="en-US"/>
              </w:rPr>
            </w:pPr>
            <w:r w:rsidRPr="00F511A5">
              <w:rPr>
                <w:lang w:eastAsia="en-US"/>
              </w:rPr>
              <w:t>R5-185082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BAE443" w14:textId="77777777" w:rsidR="005979E7" w:rsidRPr="00F511A5" w:rsidRDefault="005979E7" w:rsidP="00F17634">
            <w:pPr>
              <w:pStyle w:val="TAC"/>
              <w:rPr>
                <w:lang w:eastAsia="en-US"/>
              </w:rPr>
            </w:pPr>
            <w:r w:rsidRPr="00F511A5">
              <w:rPr>
                <w:lang w:eastAsia="en-US"/>
              </w:rPr>
              <w:t>0045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D38C4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B91A2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2DBB10" w14:textId="77777777" w:rsidR="005979E7" w:rsidRPr="00F511A5" w:rsidRDefault="005979E7" w:rsidP="00F17634">
            <w:pPr>
              <w:pStyle w:val="TAL"/>
              <w:rPr>
                <w:lang w:eastAsia="en-US"/>
              </w:rPr>
            </w:pPr>
            <w:r w:rsidRPr="00F511A5">
              <w:rPr>
                <w:lang w:eastAsia="en-US"/>
              </w:rPr>
              <w:t>Correction to NR PDCP test case 7.1.3.5.1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6E2DAE" w14:textId="77777777" w:rsidR="005979E7" w:rsidRPr="00F511A5" w:rsidRDefault="005979E7" w:rsidP="00F17634">
            <w:pPr>
              <w:pStyle w:val="TAC"/>
              <w:rPr>
                <w:lang w:eastAsia="en-US"/>
              </w:rPr>
            </w:pPr>
            <w:r w:rsidRPr="00F511A5">
              <w:rPr>
                <w:lang w:eastAsia="en-US"/>
              </w:rPr>
              <w:t>15.1.0</w:t>
            </w:r>
          </w:p>
        </w:tc>
      </w:tr>
      <w:tr w:rsidR="005979E7" w:rsidRPr="00F511A5" w14:paraId="38A96D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CE186B"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8B8A3B"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42A63E" w14:textId="77777777" w:rsidR="005979E7" w:rsidRPr="00F511A5" w:rsidRDefault="005979E7" w:rsidP="00F17634">
            <w:pPr>
              <w:pStyle w:val="TAC"/>
              <w:rPr>
                <w:lang w:eastAsia="en-US"/>
              </w:rPr>
            </w:pPr>
            <w:r w:rsidRPr="00F511A5">
              <w:rPr>
                <w:lang w:eastAsia="en-US"/>
              </w:rPr>
              <w:t>R5-185083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F063D3" w14:textId="77777777" w:rsidR="005979E7" w:rsidRPr="00F511A5" w:rsidRDefault="005979E7" w:rsidP="00F17634">
            <w:pPr>
              <w:pStyle w:val="TAC"/>
              <w:rPr>
                <w:lang w:eastAsia="en-US"/>
              </w:rPr>
            </w:pPr>
            <w:r w:rsidRPr="00F511A5">
              <w:rPr>
                <w:lang w:eastAsia="en-US"/>
              </w:rPr>
              <w:t>0046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32848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13C21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0A5814" w14:textId="77777777" w:rsidR="005979E7" w:rsidRPr="00F511A5" w:rsidRDefault="005979E7" w:rsidP="00F17634">
            <w:pPr>
              <w:pStyle w:val="TAL"/>
              <w:rPr>
                <w:lang w:eastAsia="en-US"/>
              </w:rPr>
            </w:pPr>
            <w:r w:rsidRPr="00F511A5">
              <w:rPr>
                <w:lang w:eastAsia="en-US"/>
              </w:rPr>
              <w:t>Correction to NR RLC test case 7.1.2.3.3 and 7.1.2.3.4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E1E20B" w14:textId="77777777" w:rsidR="005979E7" w:rsidRPr="00F511A5" w:rsidRDefault="005979E7" w:rsidP="00F17634">
            <w:pPr>
              <w:pStyle w:val="TAC"/>
              <w:rPr>
                <w:lang w:eastAsia="en-US"/>
              </w:rPr>
            </w:pPr>
            <w:r w:rsidRPr="00F511A5">
              <w:rPr>
                <w:lang w:eastAsia="en-US"/>
              </w:rPr>
              <w:t>15.1.0</w:t>
            </w:r>
          </w:p>
        </w:tc>
      </w:tr>
      <w:tr w:rsidR="005979E7" w:rsidRPr="00F511A5" w14:paraId="48ADFD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D1255D"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9336F4"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B00423" w14:textId="77777777" w:rsidR="005979E7" w:rsidRPr="00F511A5" w:rsidRDefault="005979E7" w:rsidP="00F17634">
            <w:pPr>
              <w:pStyle w:val="TAC"/>
              <w:rPr>
                <w:lang w:eastAsia="en-US"/>
              </w:rPr>
            </w:pPr>
            <w:r w:rsidRPr="00F511A5">
              <w:rPr>
                <w:lang w:eastAsia="en-US"/>
              </w:rPr>
              <w:t>R5-185089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9B6FDB" w14:textId="77777777" w:rsidR="005979E7" w:rsidRPr="00F511A5" w:rsidRDefault="005979E7" w:rsidP="00F17634">
            <w:pPr>
              <w:pStyle w:val="TAC"/>
              <w:rPr>
                <w:lang w:eastAsia="en-US"/>
              </w:rPr>
            </w:pPr>
            <w:r w:rsidRPr="00F511A5">
              <w:rPr>
                <w:lang w:eastAsia="en-US"/>
              </w:rPr>
              <w:t>0049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1F06C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5452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E6CCAA" w14:textId="77777777" w:rsidR="005979E7" w:rsidRPr="00F511A5" w:rsidRDefault="005979E7" w:rsidP="00F17634">
            <w:pPr>
              <w:pStyle w:val="TAL"/>
              <w:rPr>
                <w:lang w:eastAsia="en-US"/>
              </w:rPr>
            </w:pPr>
            <w:r w:rsidRPr="00F511A5">
              <w:rPr>
                <w:lang w:eastAsia="en-US"/>
              </w:rPr>
              <w:t xml:space="preserve">Corrections to RRC TC - Measurement configuration control </w:t>
            </w:r>
            <w:r w:rsidRPr="00F511A5">
              <w:rPr>
                <w:lang w:eastAsia="en-US"/>
              </w:rPr>
              <w:lastRenderedPageBreak/>
              <w:t>and reporting / Inter-RAT measurements / Event B2 / Measurement of NR cells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464410" w14:textId="77777777" w:rsidR="005979E7" w:rsidRPr="00F511A5" w:rsidRDefault="005979E7" w:rsidP="00F17634">
            <w:pPr>
              <w:pStyle w:val="TAC"/>
              <w:rPr>
                <w:lang w:eastAsia="en-US"/>
              </w:rPr>
            </w:pPr>
            <w:r w:rsidRPr="00F511A5">
              <w:rPr>
                <w:lang w:eastAsia="en-US"/>
              </w:rPr>
              <w:lastRenderedPageBreak/>
              <w:t>15.1.0</w:t>
            </w:r>
          </w:p>
        </w:tc>
      </w:tr>
      <w:tr w:rsidR="005979E7" w:rsidRPr="00F511A5" w14:paraId="146522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DECE87"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A5EBC8"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533038" w14:textId="77777777" w:rsidR="005979E7" w:rsidRPr="00F511A5" w:rsidRDefault="005979E7" w:rsidP="00F17634">
            <w:pPr>
              <w:pStyle w:val="TAC"/>
              <w:rPr>
                <w:lang w:eastAsia="en-US"/>
              </w:rPr>
            </w:pPr>
            <w:r w:rsidRPr="00F511A5">
              <w:rPr>
                <w:lang w:eastAsia="en-US"/>
              </w:rPr>
              <w:t>R5-185090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6DC902" w14:textId="77777777" w:rsidR="005979E7" w:rsidRPr="00F511A5" w:rsidRDefault="005979E7" w:rsidP="00F17634">
            <w:pPr>
              <w:pStyle w:val="TAC"/>
              <w:rPr>
                <w:lang w:eastAsia="en-US"/>
              </w:rPr>
            </w:pPr>
            <w:r w:rsidRPr="00F511A5">
              <w:rPr>
                <w:lang w:eastAsia="en-US"/>
              </w:rPr>
              <w:t>0050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C5248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16F7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21ED00" w14:textId="77777777" w:rsidR="005979E7" w:rsidRPr="00F511A5" w:rsidRDefault="005979E7" w:rsidP="00F17634">
            <w:pPr>
              <w:pStyle w:val="TAL"/>
              <w:rPr>
                <w:lang w:eastAsia="en-US"/>
              </w:rPr>
            </w:pPr>
            <w:r w:rsidRPr="00F511A5">
              <w:rPr>
                <w:lang w:eastAsia="en-US"/>
              </w:rPr>
              <w:t>CR of AM RLC test case 7.1.2.3.10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8DEA5F" w14:textId="77777777" w:rsidR="005979E7" w:rsidRPr="00F511A5" w:rsidRDefault="005979E7" w:rsidP="00F17634">
            <w:pPr>
              <w:pStyle w:val="TAC"/>
              <w:rPr>
                <w:lang w:eastAsia="en-US"/>
              </w:rPr>
            </w:pPr>
            <w:r w:rsidRPr="00F511A5">
              <w:rPr>
                <w:lang w:eastAsia="en-US"/>
              </w:rPr>
              <w:t>15.1.0</w:t>
            </w:r>
          </w:p>
        </w:tc>
      </w:tr>
      <w:tr w:rsidR="005979E7" w:rsidRPr="00F511A5" w14:paraId="485BB05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E5350B"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308AE4"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4D0087" w14:textId="77777777" w:rsidR="005979E7" w:rsidRPr="00F511A5" w:rsidRDefault="005979E7" w:rsidP="00F17634">
            <w:pPr>
              <w:pStyle w:val="TAC"/>
              <w:rPr>
                <w:lang w:eastAsia="en-US"/>
              </w:rPr>
            </w:pPr>
            <w:r w:rsidRPr="00F511A5">
              <w:rPr>
                <w:lang w:eastAsia="en-US"/>
              </w:rPr>
              <w:t>R5-185091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1A219F" w14:textId="77777777" w:rsidR="005979E7" w:rsidRPr="00F511A5" w:rsidRDefault="005979E7" w:rsidP="00F17634">
            <w:pPr>
              <w:pStyle w:val="TAC"/>
              <w:rPr>
                <w:lang w:eastAsia="en-US"/>
              </w:rPr>
            </w:pPr>
            <w:r w:rsidRPr="00F511A5">
              <w:rPr>
                <w:lang w:eastAsia="en-US"/>
              </w:rPr>
              <w:t>0051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889DC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1A1DB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F3767D" w14:textId="77777777" w:rsidR="005979E7" w:rsidRPr="00F511A5" w:rsidRDefault="005979E7" w:rsidP="00F17634">
            <w:pPr>
              <w:pStyle w:val="TAL"/>
              <w:rPr>
                <w:lang w:eastAsia="en-US"/>
              </w:rPr>
            </w:pPr>
            <w:r w:rsidRPr="00F511A5">
              <w:rPr>
                <w:lang w:eastAsia="en-US"/>
              </w:rPr>
              <w:t>Update of RRC SCG failure TC 8.2.5.1.1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154DF0" w14:textId="77777777" w:rsidR="005979E7" w:rsidRPr="00F511A5" w:rsidRDefault="005979E7" w:rsidP="00F17634">
            <w:pPr>
              <w:pStyle w:val="TAC"/>
              <w:rPr>
                <w:lang w:eastAsia="en-US"/>
              </w:rPr>
            </w:pPr>
            <w:r w:rsidRPr="00F511A5">
              <w:rPr>
                <w:lang w:eastAsia="en-US"/>
              </w:rPr>
              <w:t>15.1.0</w:t>
            </w:r>
          </w:p>
        </w:tc>
      </w:tr>
      <w:tr w:rsidR="005979E7" w:rsidRPr="00F511A5" w14:paraId="1FF2DD7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884C94"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EE76E0"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533030" w14:textId="77777777" w:rsidR="005979E7" w:rsidRPr="00F511A5" w:rsidRDefault="005979E7" w:rsidP="00F17634">
            <w:pPr>
              <w:pStyle w:val="TAC"/>
              <w:rPr>
                <w:lang w:eastAsia="en-US"/>
              </w:rPr>
            </w:pPr>
            <w:r w:rsidRPr="00F511A5">
              <w:rPr>
                <w:lang w:eastAsia="en-US"/>
              </w:rPr>
              <w:t>R5-185092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6C8B5A" w14:textId="77777777" w:rsidR="005979E7" w:rsidRPr="00F511A5" w:rsidRDefault="005979E7" w:rsidP="00F17634">
            <w:pPr>
              <w:pStyle w:val="TAC"/>
              <w:rPr>
                <w:lang w:eastAsia="en-US"/>
              </w:rPr>
            </w:pPr>
            <w:r w:rsidRPr="00F511A5">
              <w:rPr>
                <w:lang w:eastAsia="en-US"/>
              </w:rPr>
              <w:t>0052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2AB8B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FC0C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6E1A89" w14:textId="77777777" w:rsidR="005979E7" w:rsidRPr="00F511A5" w:rsidRDefault="005979E7" w:rsidP="00F17634">
            <w:pPr>
              <w:pStyle w:val="TAL"/>
              <w:rPr>
                <w:lang w:eastAsia="en-US"/>
              </w:rPr>
            </w:pPr>
            <w:r w:rsidRPr="00F511A5">
              <w:rPr>
                <w:lang w:eastAsia="en-US"/>
              </w:rPr>
              <w:t>Update of RRC SCG failure TC 8.2.5.2.1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FCD137" w14:textId="77777777" w:rsidR="005979E7" w:rsidRPr="00F511A5" w:rsidRDefault="005979E7" w:rsidP="00F17634">
            <w:pPr>
              <w:pStyle w:val="TAC"/>
              <w:rPr>
                <w:lang w:eastAsia="en-US"/>
              </w:rPr>
            </w:pPr>
            <w:r w:rsidRPr="00F511A5">
              <w:rPr>
                <w:lang w:eastAsia="en-US"/>
              </w:rPr>
              <w:t>15.1.0</w:t>
            </w:r>
          </w:p>
        </w:tc>
      </w:tr>
      <w:tr w:rsidR="005979E7" w:rsidRPr="00F511A5" w14:paraId="1D6809A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27A1DB"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793728"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45E93F" w14:textId="77777777" w:rsidR="005979E7" w:rsidRPr="00F511A5" w:rsidRDefault="005979E7" w:rsidP="00F17634">
            <w:pPr>
              <w:pStyle w:val="TAC"/>
              <w:rPr>
                <w:lang w:eastAsia="en-US"/>
              </w:rPr>
            </w:pPr>
            <w:r w:rsidRPr="00F511A5">
              <w:rPr>
                <w:lang w:eastAsia="en-US"/>
              </w:rPr>
              <w:t>R5-185093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120F6C" w14:textId="77777777" w:rsidR="005979E7" w:rsidRPr="00F511A5" w:rsidRDefault="005979E7" w:rsidP="00F17634">
            <w:pPr>
              <w:pStyle w:val="TAC"/>
              <w:rPr>
                <w:lang w:eastAsia="en-US"/>
              </w:rPr>
            </w:pPr>
            <w:r w:rsidRPr="00F511A5">
              <w:rPr>
                <w:lang w:eastAsia="en-US"/>
              </w:rPr>
              <w:t>0053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E66D8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050FA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36C002" w14:textId="77777777" w:rsidR="005979E7" w:rsidRPr="00F511A5" w:rsidRDefault="005979E7" w:rsidP="00F17634">
            <w:pPr>
              <w:pStyle w:val="TAL"/>
              <w:rPr>
                <w:lang w:eastAsia="en-US"/>
              </w:rPr>
            </w:pPr>
            <w:r w:rsidRPr="00F511A5">
              <w:rPr>
                <w:lang w:eastAsia="en-US"/>
              </w:rPr>
              <w:t>Update of RRC SCG failure TC 8.2.5.3.1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70B8A3" w14:textId="77777777" w:rsidR="005979E7" w:rsidRPr="00F511A5" w:rsidRDefault="005979E7" w:rsidP="00F17634">
            <w:pPr>
              <w:pStyle w:val="TAC"/>
              <w:rPr>
                <w:lang w:eastAsia="en-US"/>
              </w:rPr>
            </w:pPr>
            <w:r w:rsidRPr="00F511A5">
              <w:rPr>
                <w:lang w:eastAsia="en-US"/>
              </w:rPr>
              <w:t>15.1.0</w:t>
            </w:r>
          </w:p>
        </w:tc>
      </w:tr>
      <w:tr w:rsidR="005979E7" w:rsidRPr="00F511A5" w14:paraId="0AF71E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4612BF"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49F824"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C12CE2" w14:textId="77777777" w:rsidR="005979E7" w:rsidRPr="00F511A5" w:rsidRDefault="005979E7" w:rsidP="00F17634">
            <w:pPr>
              <w:pStyle w:val="TAC"/>
              <w:rPr>
                <w:lang w:eastAsia="en-US"/>
              </w:rPr>
            </w:pPr>
            <w:r w:rsidRPr="00F511A5">
              <w:rPr>
                <w:lang w:eastAsia="en-US"/>
              </w:rPr>
              <w:t>R5-185094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E3AF98" w14:textId="77777777" w:rsidR="005979E7" w:rsidRPr="00F511A5" w:rsidRDefault="005979E7" w:rsidP="00F17634">
            <w:pPr>
              <w:pStyle w:val="TAC"/>
              <w:rPr>
                <w:lang w:eastAsia="en-US"/>
              </w:rPr>
            </w:pPr>
            <w:r w:rsidRPr="00F511A5">
              <w:rPr>
                <w:lang w:eastAsia="en-US"/>
              </w:rPr>
              <w:t>0054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D43DB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50C47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8CDB8C" w14:textId="77777777" w:rsidR="005979E7" w:rsidRPr="00F511A5" w:rsidRDefault="005979E7" w:rsidP="00F17634">
            <w:pPr>
              <w:pStyle w:val="TAL"/>
              <w:rPr>
                <w:lang w:eastAsia="en-US"/>
              </w:rPr>
            </w:pPr>
            <w:r w:rsidRPr="00F511A5">
              <w:rPr>
                <w:lang w:eastAsia="en-US"/>
              </w:rPr>
              <w:t>Update of RRC SCG failure TC 8.2.5.4.1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CF6234" w14:textId="77777777" w:rsidR="005979E7" w:rsidRPr="00F511A5" w:rsidRDefault="005979E7" w:rsidP="00F17634">
            <w:pPr>
              <w:pStyle w:val="TAC"/>
              <w:rPr>
                <w:lang w:eastAsia="en-US"/>
              </w:rPr>
            </w:pPr>
            <w:r w:rsidRPr="00F511A5">
              <w:rPr>
                <w:lang w:eastAsia="en-US"/>
              </w:rPr>
              <w:t>15.1.0</w:t>
            </w:r>
          </w:p>
        </w:tc>
      </w:tr>
      <w:tr w:rsidR="005979E7" w:rsidRPr="00F511A5" w14:paraId="109B242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51B59B"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B0C20A"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10E575" w14:textId="77777777" w:rsidR="005979E7" w:rsidRPr="00F511A5" w:rsidRDefault="005979E7" w:rsidP="00F17634">
            <w:pPr>
              <w:pStyle w:val="TAC"/>
              <w:rPr>
                <w:lang w:eastAsia="en-US"/>
              </w:rPr>
            </w:pPr>
            <w:r w:rsidRPr="00F511A5">
              <w:rPr>
                <w:lang w:eastAsia="en-US"/>
              </w:rPr>
              <w:t>R5-185095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3F7B98" w14:textId="77777777" w:rsidR="005979E7" w:rsidRPr="00F511A5" w:rsidRDefault="005979E7" w:rsidP="00F17634">
            <w:pPr>
              <w:pStyle w:val="TAC"/>
              <w:rPr>
                <w:lang w:eastAsia="en-US"/>
              </w:rPr>
            </w:pPr>
            <w:r w:rsidRPr="00F511A5">
              <w:rPr>
                <w:lang w:eastAsia="en-US"/>
              </w:rPr>
              <w:t>0057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7531A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FE15A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908C0A" w14:textId="77777777" w:rsidR="005979E7" w:rsidRPr="00F511A5" w:rsidRDefault="005979E7" w:rsidP="00F17634">
            <w:pPr>
              <w:pStyle w:val="TAL"/>
              <w:rPr>
                <w:lang w:eastAsia="en-US"/>
              </w:rPr>
            </w:pPr>
            <w:r w:rsidRPr="00F511A5">
              <w:rPr>
                <w:lang w:eastAsia="en-US"/>
              </w:rPr>
              <w:t>Addition of 5GS NR SDAP test case 7.1.4.2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595192" w14:textId="77777777" w:rsidR="005979E7" w:rsidRPr="00F511A5" w:rsidRDefault="005979E7" w:rsidP="00F17634">
            <w:pPr>
              <w:pStyle w:val="TAC"/>
              <w:rPr>
                <w:lang w:eastAsia="en-US"/>
              </w:rPr>
            </w:pPr>
            <w:r w:rsidRPr="00F511A5">
              <w:rPr>
                <w:lang w:eastAsia="en-US"/>
              </w:rPr>
              <w:t>15.1.0</w:t>
            </w:r>
          </w:p>
        </w:tc>
      </w:tr>
      <w:tr w:rsidR="005979E7" w:rsidRPr="00F511A5" w14:paraId="210B75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C5FAE1"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364B01"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E820DC" w14:textId="77777777" w:rsidR="005979E7" w:rsidRPr="00F511A5" w:rsidRDefault="005979E7" w:rsidP="00F17634">
            <w:pPr>
              <w:pStyle w:val="TAC"/>
              <w:rPr>
                <w:lang w:eastAsia="en-US"/>
              </w:rPr>
            </w:pPr>
            <w:r w:rsidRPr="00F511A5">
              <w:rPr>
                <w:lang w:eastAsia="en-US"/>
              </w:rPr>
              <w:t>R5-185096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4153F0" w14:textId="77777777" w:rsidR="005979E7" w:rsidRPr="00F511A5" w:rsidRDefault="005979E7" w:rsidP="00F17634">
            <w:pPr>
              <w:pStyle w:val="TAC"/>
              <w:rPr>
                <w:lang w:eastAsia="en-US"/>
              </w:rPr>
            </w:pPr>
            <w:r w:rsidRPr="00F511A5">
              <w:rPr>
                <w:lang w:eastAsia="en-US"/>
              </w:rPr>
              <w:t>0064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3E0AF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38357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691BB5" w14:textId="77777777" w:rsidR="005979E7" w:rsidRPr="00F511A5" w:rsidRDefault="005979E7" w:rsidP="00F17634">
            <w:pPr>
              <w:pStyle w:val="TAL"/>
              <w:rPr>
                <w:lang w:eastAsia="en-US"/>
              </w:rPr>
            </w:pPr>
            <w:r w:rsidRPr="00F511A5">
              <w:rPr>
                <w:lang w:eastAsia="en-US"/>
              </w:rPr>
              <w:t>Update of 5GS NR RRC test case 8.2.3.6.1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58CF0A" w14:textId="77777777" w:rsidR="005979E7" w:rsidRPr="00F511A5" w:rsidRDefault="005979E7" w:rsidP="00F17634">
            <w:pPr>
              <w:pStyle w:val="TAC"/>
              <w:rPr>
                <w:lang w:eastAsia="en-US"/>
              </w:rPr>
            </w:pPr>
            <w:r w:rsidRPr="00F511A5">
              <w:rPr>
                <w:lang w:eastAsia="en-US"/>
              </w:rPr>
              <w:t>15.1.0</w:t>
            </w:r>
          </w:p>
        </w:tc>
      </w:tr>
      <w:tr w:rsidR="005979E7" w:rsidRPr="00F511A5" w14:paraId="46A54C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B1D6D0"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8AD801"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8D9487" w14:textId="77777777" w:rsidR="005979E7" w:rsidRPr="00F511A5" w:rsidRDefault="005979E7" w:rsidP="00F17634">
            <w:pPr>
              <w:pStyle w:val="TAC"/>
              <w:rPr>
                <w:lang w:eastAsia="en-US"/>
              </w:rPr>
            </w:pPr>
            <w:r w:rsidRPr="00F511A5">
              <w:rPr>
                <w:lang w:eastAsia="en-US"/>
              </w:rPr>
              <w:t>R5-185097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87C3C1" w14:textId="77777777" w:rsidR="005979E7" w:rsidRPr="00F511A5" w:rsidRDefault="005979E7" w:rsidP="00F17634">
            <w:pPr>
              <w:pStyle w:val="TAC"/>
              <w:rPr>
                <w:lang w:eastAsia="en-US"/>
              </w:rPr>
            </w:pPr>
            <w:r w:rsidRPr="00F511A5">
              <w:rPr>
                <w:lang w:eastAsia="en-US"/>
              </w:rPr>
              <w:t>0066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6D8C3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AA0B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7AAEE8" w14:textId="77777777" w:rsidR="005979E7" w:rsidRPr="00F511A5" w:rsidRDefault="005979E7" w:rsidP="00F17634">
            <w:pPr>
              <w:pStyle w:val="TAL"/>
              <w:rPr>
                <w:lang w:eastAsia="en-US"/>
              </w:rPr>
            </w:pPr>
            <w:r w:rsidRPr="00F511A5">
              <w:rPr>
                <w:lang w:eastAsia="en-US"/>
              </w:rPr>
              <w:t>Update of 5GS NR RRC test case 8.2.3.8.1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94EF19" w14:textId="77777777" w:rsidR="005979E7" w:rsidRPr="00F511A5" w:rsidRDefault="005979E7" w:rsidP="00F17634">
            <w:pPr>
              <w:pStyle w:val="TAC"/>
              <w:rPr>
                <w:lang w:eastAsia="en-US"/>
              </w:rPr>
            </w:pPr>
            <w:r w:rsidRPr="00F511A5">
              <w:rPr>
                <w:lang w:eastAsia="en-US"/>
              </w:rPr>
              <w:t>15.1.0</w:t>
            </w:r>
          </w:p>
        </w:tc>
      </w:tr>
      <w:tr w:rsidR="005979E7" w:rsidRPr="00F511A5" w14:paraId="0CA4E2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6FE4DA"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AB6134"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BCD1D9" w14:textId="77777777" w:rsidR="005979E7" w:rsidRPr="00F511A5" w:rsidRDefault="005979E7" w:rsidP="00F17634">
            <w:pPr>
              <w:pStyle w:val="TAC"/>
              <w:rPr>
                <w:lang w:eastAsia="en-US"/>
              </w:rPr>
            </w:pPr>
            <w:r w:rsidRPr="00F511A5">
              <w:rPr>
                <w:lang w:eastAsia="en-US"/>
              </w:rPr>
              <w:t>R5-185098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CB3007" w14:textId="77777777" w:rsidR="005979E7" w:rsidRPr="00F511A5" w:rsidRDefault="005979E7" w:rsidP="00F17634">
            <w:pPr>
              <w:pStyle w:val="TAC"/>
              <w:rPr>
                <w:lang w:eastAsia="en-US"/>
              </w:rPr>
            </w:pPr>
            <w:r w:rsidRPr="00F511A5">
              <w:rPr>
                <w:lang w:eastAsia="en-US"/>
              </w:rPr>
              <w:t>0067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FE26E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2651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087B25" w14:textId="77777777" w:rsidR="005979E7" w:rsidRPr="00F511A5" w:rsidRDefault="005979E7" w:rsidP="00F17634">
            <w:pPr>
              <w:pStyle w:val="TAL"/>
              <w:rPr>
                <w:lang w:eastAsia="en-US"/>
              </w:rPr>
            </w:pPr>
            <w:r w:rsidRPr="00F511A5">
              <w:rPr>
                <w:lang w:eastAsia="en-US"/>
              </w:rPr>
              <w:t>Update of 5GS NR RRC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68DAF5" w14:textId="77777777" w:rsidR="005979E7" w:rsidRPr="00F511A5" w:rsidRDefault="005979E7" w:rsidP="00F17634">
            <w:pPr>
              <w:pStyle w:val="TAC"/>
              <w:rPr>
                <w:lang w:eastAsia="en-US"/>
              </w:rPr>
            </w:pPr>
            <w:r w:rsidRPr="00F511A5">
              <w:rPr>
                <w:lang w:eastAsia="en-US"/>
              </w:rPr>
              <w:t>15.1.0</w:t>
            </w:r>
          </w:p>
        </w:tc>
      </w:tr>
      <w:tr w:rsidR="005979E7" w:rsidRPr="00F511A5" w14:paraId="1D95D4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9C4A0D"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D1AE31"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143CA2" w14:textId="77777777" w:rsidR="005979E7" w:rsidRPr="00F511A5" w:rsidRDefault="005979E7" w:rsidP="00F17634">
            <w:pPr>
              <w:pStyle w:val="TAC"/>
              <w:rPr>
                <w:lang w:eastAsia="en-US"/>
              </w:rPr>
            </w:pPr>
            <w:r w:rsidRPr="00F511A5">
              <w:rPr>
                <w:lang w:eastAsia="en-US"/>
              </w:rPr>
              <w:t>R5-185099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66DA7C" w14:textId="77777777" w:rsidR="005979E7" w:rsidRPr="00F511A5" w:rsidRDefault="005979E7" w:rsidP="00F17634">
            <w:pPr>
              <w:pStyle w:val="TAC"/>
              <w:rPr>
                <w:lang w:eastAsia="en-US"/>
              </w:rPr>
            </w:pPr>
            <w:r w:rsidRPr="00F511A5">
              <w:rPr>
                <w:lang w:eastAsia="en-US"/>
              </w:rPr>
              <w:t>0068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D8AA6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0E05B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FDFE37" w14:textId="77777777" w:rsidR="005979E7" w:rsidRPr="00F511A5" w:rsidRDefault="005979E7" w:rsidP="00F17634">
            <w:pPr>
              <w:pStyle w:val="TAL"/>
              <w:rPr>
                <w:lang w:eastAsia="en-US"/>
              </w:rPr>
            </w:pPr>
            <w:r w:rsidRPr="00F511A5">
              <w:rPr>
                <w:lang w:eastAsia="en-US"/>
              </w:rPr>
              <w:t>L2 Preamble Parameter Update for Multi-PDN 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0E81C9" w14:textId="77777777" w:rsidR="005979E7" w:rsidRPr="00F511A5" w:rsidRDefault="005979E7" w:rsidP="00F17634">
            <w:pPr>
              <w:pStyle w:val="TAC"/>
              <w:rPr>
                <w:lang w:eastAsia="en-US"/>
              </w:rPr>
            </w:pPr>
            <w:r w:rsidRPr="00F511A5">
              <w:rPr>
                <w:lang w:eastAsia="en-US"/>
              </w:rPr>
              <w:t>15.1.0</w:t>
            </w:r>
          </w:p>
        </w:tc>
      </w:tr>
      <w:tr w:rsidR="005979E7" w:rsidRPr="00F511A5" w14:paraId="7A68CB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17AC26"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33EBEB"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EE8676" w14:textId="77777777" w:rsidR="005979E7" w:rsidRPr="00F511A5" w:rsidRDefault="005979E7" w:rsidP="00F17634">
            <w:pPr>
              <w:pStyle w:val="TAC"/>
              <w:rPr>
                <w:lang w:eastAsia="en-US"/>
              </w:rPr>
            </w:pPr>
            <w:r w:rsidRPr="00F511A5">
              <w:rPr>
                <w:lang w:eastAsia="en-US"/>
              </w:rPr>
              <w:t>R5-185100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A952E2" w14:textId="77777777" w:rsidR="005979E7" w:rsidRPr="00F511A5" w:rsidRDefault="005979E7" w:rsidP="00F17634">
            <w:pPr>
              <w:pStyle w:val="TAC"/>
              <w:rPr>
                <w:lang w:eastAsia="en-US"/>
              </w:rPr>
            </w:pPr>
            <w:r w:rsidRPr="00F511A5">
              <w:rPr>
                <w:lang w:eastAsia="en-US"/>
              </w:rPr>
              <w:t>0069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DD5EC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8AA8E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7D8161" w14:textId="77777777" w:rsidR="005979E7" w:rsidRPr="00F511A5" w:rsidRDefault="005979E7" w:rsidP="00F17634">
            <w:pPr>
              <w:pStyle w:val="TAL"/>
              <w:rPr>
                <w:lang w:eastAsia="en-US"/>
              </w:rPr>
            </w:pPr>
            <w:r w:rsidRPr="00F511A5">
              <w:rPr>
                <w:lang w:eastAsia="en-US"/>
              </w:rPr>
              <w:t>Correction to NR RLC test cases 7.1.2.2.3 and 7.1.2.2.4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D91E36" w14:textId="77777777" w:rsidR="005979E7" w:rsidRPr="00F511A5" w:rsidRDefault="005979E7" w:rsidP="00F17634">
            <w:pPr>
              <w:pStyle w:val="TAC"/>
              <w:rPr>
                <w:lang w:eastAsia="en-US"/>
              </w:rPr>
            </w:pPr>
            <w:r w:rsidRPr="00F511A5">
              <w:rPr>
                <w:lang w:eastAsia="en-US"/>
              </w:rPr>
              <w:t>15.1.0</w:t>
            </w:r>
          </w:p>
        </w:tc>
      </w:tr>
      <w:tr w:rsidR="005979E7" w:rsidRPr="00F511A5" w14:paraId="57D815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4FAA00"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39806B"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00481D" w14:textId="77777777" w:rsidR="005979E7" w:rsidRPr="00F511A5" w:rsidRDefault="005979E7" w:rsidP="00F17634">
            <w:pPr>
              <w:pStyle w:val="TAC"/>
              <w:rPr>
                <w:lang w:eastAsia="en-US"/>
              </w:rPr>
            </w:pPr>
            <w:r w:rsidRPr="00F511A5">
              <w:rPr>
                <w:lang w:eastAsia="en-US"/>
              </w:rPr>
              <w:t>R5-185101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DB3FB4" w14:textId="77777777" w:rsidR="005979E7" w:rsidRPr="00F511A5" w:rsidRDefault="005979E7" w:rsidP="00F17634">
            <w:pPr>
              <w:pStyle w:val="TAC"/>
              <w:rPr>
                <w:lang w:eastAsia="en-US"/>
              </w:rPr>
            </w:pPr>
            <w:r w:rsidRPr="00F511A5">
              <w:rPr>
                <w:lang w:eastAsia="en-US"/>
              </w:rPr>
              <w:t>0070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27949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7C21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11774A" w14:textId="77777777" w:rsidR="005979E7" w:rsidRPr="00F511A5" w:rsidRDefault="005979E7" w:rsidP="00F17634">
            <w:pPr>
              <w:pStyle w:val="TAL"/>
              <w:rPr>
                <w:lang w:eastAsia="en-US"/>
              </w:rPr>
            </w:pPr>
            <w:r w:rsidRPr="00F511A5">
              <w:rPr>
                <w:lang w:eastAsia="en-US"/>
              </w:rPr>
              <w:t>Correction to NR RRC test case 8.2.3.14.1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1A37B7" w14:textId="77777777" w:rsidR="005979E7" w:rsidRPr="00F511A5" w:rsidRDefault="005979E7" w:rsidP="00F17634">
            <w:pPr>
              <w:pStyle w:val="TAC"/>
              <w:rPr>
                <w:lang w:eastAsia="en-US"/>
              </w:rPr>
            </w:pPr>
            <w:r w:rsidRPr="00F511A5">
              <w:rPr>
                <w:lang w:eastAsia="en-US"/>
              </w:rPr>
              <w:t>15.1.0</w:t>
            </w:r>
          </w:p>
        </w:tc>
      </w:tr>
      <w:tr w:rsidR="005979E7" w:rsidRPr="00F511A5" w14:paraId="06CF75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B1A4A3"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05BEA9"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700AC6" w14:textId="77777777" w:rsidR="005979E7" w:rsidRPr="00F511A5" w:rsidRDefault="005979E7" w:rsidP="00F17634">
            <w:pPr>
              <w:pStyle w:val="TAC"/>
              <w:rPr>
                <w:lang w:eastAsia="en-US"/>
              </w:rPr>
            </w:pPr>
            <w:r w:rsidRPr="00F511A5">
              <w:rPr>
                <w:lang w:eastAsia="en-US"/>
              </w:rPr>
              <w:t>R5-185148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5A1C4F" w14:textId="77777777" w:rsidR="005979E7" w:rsidRPr="00F511A5" w:rsidRDefault="005979E7" w:rsidP="00F17634">
            <w:pPr>
              <w:pStyle w:val="TAC"/>
              <w:rPr>
                <w:lang w:eastAsia="en-US"/>
              </w:rPr>
            </w:pPr>
            <w:r w:rsidRPr="00F511A5">
              <w:rPr>
                <w:lang w:eastAsia="en-US"/>
              </w:rPr>
              <w:t>0007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FCB60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DFEE4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C4FB6C" w14:textId="77777777" w:rsidR="005979E7" w:rsidRPr="00F511A5" w:rsidRDefault="005979E7" w:rsidP="00F17634">
            <w:pPr>
              <w:pStyle w:val="TAL"/>
              <w:rPr>
                <w:lang w:eastAsia="en-US"/>
              </w:rPr>
            </w:pPr>
            <w:r w:rsidRPr="00F511A5">
              <w:rPr>
                <w:lang w:eastAsia="en-US"/>
              </w:rPr>
              <w:t>Addition of NR CA reconfiguration test case 8.2.4.2.1.3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EE5213" w14:textId="77777777" w:rsidR="005979E7" w:rsidRPr="00F511A5" w:rsidRDefault="005979E7" w:rsidP="00F17634">
            <w:pPr>
              <w:pStyle w:val="TAC"/>
              <w:rPr>
                <w:lang w:eastAsia="en-US"/>
              </w:rPr>
            </w:pPr>
            <w:r w:rsidRPr="00F511A5">
              <w:rPr>
                <w:lang w:eastAsia="en-US"/>
              </w:rPr>
              <w:t>15.1.0</w:t>
            </w:r>
          </w:p>
        </w:tc>
      </w:tr>
      <w:tr w:rsidR="005979E7" w:rsidRPr="00F511A5" w14:paraId="7FE7D5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E322DA"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BCE255"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43A841" w14:textId="77777777" w:rsidR="005979E7" w:rsidRPr="00F511A5" w:rsidRDefault="005979E7" w:rsidP="00F17634">
            <w:pPr>
              <w:pStyle w:val="TAC"/>
              <w:rPr>
                <w:lang w:eastAsia="en-US"/>
              </w:rPr>
            </w:pPr>
            <w:r w:rsidRPr="00F511A5">
              <w:rPr>
                <w:lang w:eastAsia="en-US"/>
              </w:rPr>
              <w:t>R5-185149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9A8322" w14:textId="77777777" w:rsidR="005979E7" w:rsidRPr="00F511A5" w:rsidRDefault="005979E7" w:rsidP="00F17634">
            <w:pPr>
              <w:pStyle w:val="TAC"/>
              <w:rPr>
                <w:lang w:eastAsia="en-US"/>
              </w:rPr>
            </w:pPr>
            <w:r w:rsidRPr="00F511A5">
              <w:rPr>
                <w:lang w:eastAsia="en-US"/>
              </w:rPr>
              <w:t>0024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A567B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88084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B2A339" w14:textId="77777777" w:rsidR="005979E7" w:rsidRPr="00F511A5" w:rsidRDefault="005979E7" w:rsidP="00F17634">
            <w:pPr>
              <w:pStyle w:val="TAL"/>
              <w:rPr>
                <w:lang w:eastAsia="en-US"/>
              </w:rPr>
            </w:pPr>
            <w:r w:rsidRPr="00F511A5">
              <w:rPr>
                <w:lang w:eastAsia="en-US"/>
              </w:rPr>
              <w:t>Corrections to RRC TC - PSCell addition, modification and release / SCG DRB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2C9F4B" w14:textId="77777777" w:rsidR="005979E7" w:rsidRPr="00F511A5" w:rsidRDefault="005979E7" w:rsidP="00F17634">
            <w:pPr>
              <w:pStyle w:val="TAC"/>
              <w:rPr>
                <w:lang w:eastAsia="en-US"/>
              </w:rPr>
            </w:pPr>
            <w:r w:rsidRPr="00F511A5">
              <w:rPr>
                <w:lang w:eastAsia="en-US"/>
              </w:rPr>
              <w:t>15.1.0</w:t>
            </w:r>
          </w:p>
        </w:tc>
      </w:tr>
      <w:tr w:rsidR="005979E7" w:rsidRPr="00F511A5" w14:paraId="04E0CA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E5B853"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DD4F8C"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419063" w14:textId="77777777" w:rsidR="005979E7" w:rsidRPr="00F511A5" w:rsidRDefault="005979E7" w:rsidP="00F17634">
            <w:pPr>
              <w:pStyle w:val="TAC"/>
              <w:rPr>
                <w:lang w:eastAsia="en-US"/>
              </w:rPr>
            </w:pPr>
            <w:r w:rsidRPr="00F511A5">
              <w:rPr>
                <w:lang w:eastAsia="en-US"/>
              </w:rPr>
              <w:t>R5-185150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4D20B2" w14:textId="77777777" w:rsidR="005979E7" w:rsidRPr="00F511A5" w:rsidRDefault="005979E7" w:rsidP="00F17634">
            <w:pPr>
              <w:pStyle w:val="TAC"/>
              <w:rPr>
                <w:lang w:eastAsia="en-US"/>
              </w:rPr>
            </w:pPr>
            <w:r w:rsidRPr="00F511A5">
              <w:rPr>
                <w:lang w:eastAsia="en-US"/>
              </w:rPr>
              <w:t>0025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EC3AB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96119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2EB3A4" w14:textId="77777777" w:rsidR="005979E7" w:rsidRPr="00F511A5" w:rsidRDefault="005979E7" w:rsidP="00F17634">
            <w:pPr>
              <w:pStyle w:val="TAL"/>
              <w:rPr>
                <w:lang w:eastAsia="en-US"/>
              </w:rPr>
            </w:pPr>
            <w:r w:rsidRPr="00F511A5">
              <w:rPr>
                <w:lang w:eastAsia="en-US"/>
              </w:rPr>
              <w:t>Corrections to RRC TC - Bearer Modification / Handling for bearer type change with security key change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AE5ADD" w14:textId="77777777" w:rsidR="005979E7" w:rsidRPr="00F511A5" w:rsidRDefault="005979E7" w:rsidP="00F17634">
            <w:pPr>
              <w:pStyle w:val="TAC"/>
              <w:rPr>
                <w:lang w:eastAsia="en-US"/>
              </w:rPr>
            </w:pPr>
            <w:r w:rsidRPr="00F511A5">
              <w:rPr>
                <w:lang w:eastAsia="en-US"/>
              </w:rPr>
              <w:t>15.1.0</w:t>
            </w:r>
          </w:p>
        </w:tc>
      </w:tr>
      <w:tr w:rsidR="005979E7" w:rsidRPr="00F511A5" w14:paraId="46D50CA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CAE72B"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13448D"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39863A" w14:textId="77777777" w:rsidR="005979E7" w:rsidRPr="00F511A5" w:rsidRDefault="005979E7" w:rsidP="00F17634">
            <w:pPr>
              <w:pStyle w:val="TAC"/>
              <w:rPr>
                <w:lang w:eastAsia="en-US"/>
              </w:rPr>
            </w:pPr>
            <w:r w:rsidRPr="00F511A5">
              <w:rPr>
                <w:lang w:eastAsia="en-US"/>
              </w:rPr>
              <w:t>R5-185151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DF30F8" w14:textId="77777777" w:rsidR="005979E7" w:rsidRPr="00F511A5" w:rsidRDefault="005979E7" w:rsidP="00F17634">
            <w:pPr>
              <w:pStyle w:val="TAC"/>
              <w:rPr>
                <w:lang w:eastAsia="en-US"/>
              </w:rPr>
            </w:pPr>
            <w:r w:rsidRPr="00F511A5">
              <w:rPr>
                <w:lang w:eastAsia="en-US"/>
              </w:rPr>
              <w:t>0026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66620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CB686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712AA9" w14:textId="77777777" w:rsidR="005979E7" w:rsidRPr="00F511A5" w:rsidRDefault="005979E7" w:rsidP="00F17634">
            <w:pPr>
              <w:pStyle w:val="TAL"/>
              <w:rPr>
                <w:lang w:eastAsia="en-US"/>
              </w:rPr>
            </w:pPr>
            <w:r w:rsidRPr="00F511A5">
              <w:rPr>
                <w:lang w:eastAsia="en-US"/>
              </w:rPr>
              <w:t>Corrections to RRC TC - Bearer Modification / Uplink data path / Split DRB Reconfiguration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7E56CE" w14:textId="77777777" w:rsidR="005979E7" w:rsidRPr="00F511A5" w:rsidRDefault="005979E7" w:rsidP="00F17634">
            <w:pPr>
              <w:pStyle w:val="TAC"/>
              <w:rPr>
                <w:lang w:eastAsia="en-US"/>
              </w:rPr>
            </w:pPr>
            <w:r w:rsidRPr="00F511A5">
              <w:rPr>
                <w:lang w:eastAsia="en-US"/>
              </w:rPr>
              <w:t>15.1.0</w:t>
            </w:r>
          </w:p>
        </w:tc>
      </w:tr>
      <w:tr w:rsidR="005979E7" w:rsidRPr="00F511A5" w14:paraId="577B06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5256A0"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D225AB"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FC008A" w14:textId="77777777" w:rsidR="005979E7" w:rsidRPr="00F511A5" w:rsidRDefault="005979E7" w:rsidP="00F17634">
            <w:pPr>
              <w:pStyle w:val="TAC"/>
              <w:rPr>
                <w:lang w:eastAsia="en-US"/>
              </w:rPr>
            </w:pPr>
            <w:r w:rsidRPr="00F511A5">
              <w:rPr>
                <w:lang w:eastAsia="en-US"/>
              </w:rPr>
              <w:t>R5-185152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AD8BCC" w14:textId="77777777" w:rsidR="005979E7" w:rsidRPr="00F511A5" w:rsidRDefault="005979E7" w:rsidP="00F17634">
            <w:pPr>
              <w:pStyle w:val="TAC"/>
              <w:rPr>
                <w:lang w:eastAsia="en-US"/>
              </w:rPr>
            </w:pPr>
            <w:r w:rsidRPr="00F511A5">
              <w:rPr>
                <w:lang w:eastAsia="en-US"/>
              </w:rPr>
              <w:t>0038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D8C68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453CC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3A65CD" w14:textId="77777777" w:rsidR="005979E7" w:rsidRPr="00F511A5" w:rsidRDefault="005979E7" w:rsidP="00F17634">
            <w:pPr>
              <w:pStyle w:val="TAL"/>
              <w:rPr>
                <w:lang w:eastAsia="en-US"/>
              </w:rPr>
            </w:pPr>
            <w:r w:rsidRPr="00F511A5">
              <w:rPr>
                <w:lang w:eastAsia="en-US"/>
              </w:rPr>
              <w:t>Addition of new MAC test case for Power Headroom report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6067CD" w14:textId="77777777" w:rsidR="005979E7" w:rsidRPr="00F511A5" w:rsidRDefault="005979E7" w:rsidP="00F17634">
            <w:pPr>
              <w:pStyle w:val="TAC"/>
              <w:rPr>
                <w:lang w:eastAsia="en-US"/>
              </w:rPr>
            </w:pPr>
            <w:r w:rsidRPr="00F511A5">
              <w:rPr>
                <w:lang w:eastAsia="en-US"/>
              </w:rPr>
              <w:t>15.1.0</w:t>
            </w:r>
          </w:p>
        </w:tc>
      </w:tr>
      <w:tr w:rsidR="005979E7" w:rsidRPr="00F511A5" w14:paraId="403228A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BEE771"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C19EE9"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FA27B6" w14:textId="77777777" w:rsidR="005979E7" w:rsidRPr="00F511A5" w:rsidRDefault="005979E7" w:rsidP="00F17634">
            <w:pPr>
              <w:pStyle w:val="TAC"/>
              <w:rPr>
                <w:lang w:eastAsia="en-US"/>
              </w:rPr>
            </w:pPr>
            <w:r w:rsidRPr="00F511A5">
              <w:rPr>
                <w:lang w:eastAsia="en-US"/>
              </w:rPr>
              <w:t>R5-185153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D24D82" w14:textId="77777777" w:rsidR="005979E7" w:rsidRPr="00F511A5" w:rsidRDefault="005979E7" w:rsidP="00F17634">
            <w:pPr>
              <w:pStyle w:val="TAC"/>
              <w:rPr>
                <w:lang w:eastAsia="en-US"/>
              </w:rPr>
            </w:pPr>
            <w:r w:rsidRPr="00F511A5">
              <w:rPr>
                <w:lang w:eastAsia="en-US"/>
              </w:rPr>
              <w:t>0047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F426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6D58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E9C147" w14:textId="77777777" w:rsidR="005979E7" w:rsidRPr="00F511A5" w:rsidRDefault="005979E7" w:rsidP="00F17634">
            <w:pPr>
              <w:pStyle w:val="TAL"/>
              <w:rPr>
                <w:lang w:eastAsia="en-US"/>
              </w:rPr>
            </w:pPr>
            <w:r w:rsidRPr="00F511A5">
              <w:rPr>
                <w:lang w:eastAsia="en-US"/>
              </w:rPr>
              <w:t>Addition of RRC Default Pre-test conditions for NSA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A8AE43" w14:textId="77777777" w:rsidR="005979E7" w:rsidRPr="00F511A5" w:rsidRDefault="005979E7" w:rsidP="00F17634">
            <w:pPr>
              <w:pStyle w:val="TAC"/>
              <w:rPr>
                <w:lang w:eastAsia="en-US"/>
              </w:rPr>
            </w:pPr>
            <w:r w:rsidRPr="00F511A5">
              <w:rPr>
                <w:lang w:eastAsia="en-US"/>
              </w:rPr>
              <w:t>15.1.0</w:t>
            </w:r>
          </w:p>
        </w:tc>
      </w:tr>
      <w:tr w:rsidR="005979E7" w:rsidRPr="00F511A5" w14:paraId="4F4F94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4DEF6C"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E6E5E3"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0E25A1" w14:textId="77777777" w:rsidR="005979E7" w:rsidRPr="00F511A5" w:rsidRDefault="005979E7" w:rsidP="00F17634">
            <w:pPr>
              <w:pStyle w:val="TAC"/>
              <w:rPr>
                <w:lang w:eastAsia="en-US"/>
              </w:rPr>
            </w:pPr>
            <w:r w:rsidRPr="00F511A5">
              <w:rPr>
                <w:lang w:eastAsia="en-US"/>
              </w:rPr>
              <w:t>R5-185154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C68E78" w14:textId="77777777" w:rsidR="005979E7" w:rsidRPr="00F511A5" w:rsidRDefault="005979E7" w:rsidP="00F17634">
            <w:pPr>
              <w:pStyle w:val="TAC"/>
              <w:rPr>
                <w:lang w:eastAsia="en-US"/>
              </w:rPr>
            </w:pPr>
            <w:r w:rsidRPr="00F511A5">
              <w:rPr>
                <w:lang w:eastAsia="en-US"/>
              </w:rPr>
              <w:t>0058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546A8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87D48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F1E357" w14:textId="77777777" w:rsidR="005979E7" w:rsidRPr="00F511A5" w:rsidRDefault="005979E7" w:rsidP="00F17634">
            <w:pPr>
              <w:pStyle w:val="TAL"/>
              <w:rPr>
                <w:lang w:eastAsia="en-US"/>
              </w:rPr>
            </w:pPr>
            <w:r w:rsidRPr="00F511A5">
              <w:rPr>
                <w:lang w:eastAsia="en-US"/>
              </w:rPr>
              <w:t>Correction to RRC TC - Measurement configuration control and reporting / Event A1 / Measurement of NR PSCell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AB4A56" w14:textId="77777777" w:rsidR="005979E7" w:rsidRPr="00F511A5" w:rsidRDefault="005979E7" w:rsidP="00F17634">
            <w:pPr>
              <w:pStyle w:val="TAC"/>
              <w:rPr>
                <w:lang w:eastAsia="en-US"/>
              </w:rPr>
            </w:pPr>
            <w:r w:rsidRPr="00F511A5">
              <w:rPr>
                <w:lang w:eastAsia="en-US"/>
              </w:rPr>
              <w:t>15.1.0</w:t>
            </w:r>
          </w:p>
        </w:tc>
      </w:tr>
      <w:tr w:rsidR="005979E7" w:rsidRPr="00F511A5" w14:paraId="7AF6B0A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0FCBE4"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0DB43B"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C8236E" w14:textId="77777777" w:rsidR="005979E7" w:rsidRPr="00F511A5" w:rsidRDefault="005979E7" w:rsidP="00F17634">
            <w:pPr>
              <w:pStyle w:val="TAC"/>
              <w:rPr>
                <w:lang w:eastAsia="en-US"/>
              </w:rPr>
            </w:pPr>
            <w:r w:rsidRPr="00F511A5">
              <w:rPr>
                <w:lang w:eastAsia="en-US"/>
              </w:rPr>
              <w:t>R5-185155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0437A9" w14:textId="77777777" w:rsidR="005979E7" w:rsidRPr="00F511A5" w:rsidRDefault="005979E7" w:rsidP="00F17634">
            <w:pPr>
              <w:pStyle w:val="TAC"/>
              <w:rPr>
                <w:lang w:eastAsia="en-US"/>
              </w:rPr>
            </w:pPr>
            <w:r w:rsidRPr="00F511A5">
              <w:rPr>
                <w:lang w:eastAsia="en-US"/>
              </w:rPr>
              <w:t>0062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D81C3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C06C2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02417A" w14:textId="77777777" w:rsidR="005979E7" w:rsidRPr="00F511A5" w:rsidRDefault="005979E7" w:rsidP="00F17634">
            <w:pPr>
              <w:pStyle w:val="TAL"/>
              <w:rPr>
                <w:lang w:eastAsia="en-US"/>
              </w:rPr>
            </w:pPr>
            <w:r w:rsidRPr="00F511A5">
              <w:rPr>
                <w:lang w:eastAsia="en-US"/>
              </w:rPr>
              <w:t>Updates to NAS test case 10.2.1.2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96C454" w14:textId="77777777" w:rsidR="005979E7" w:rsidRPr="00F511A5" w:rsidRDefault="005979E7" w:rsidP="00F17634">
            <w:pPr>
              <w:pStyle w:val="TAC"/>
              <w:rPr>
                <w:lang w:eastAsia="en-US"/>
              </w:rPr>
            </w:pPr>
            <w:r w:rsidRPr="00F511A5">
              <w:rPr>
                <w:lang w:eastAsia="en-US"/>
              </w:rPr>
              <w:t>15.1.0</w:t>
            </w:r>
          </w:p>
        </w:tc>
      </w:tr>
      <w:tr w:rsidR="005979E7" w:rsidRPr="00F511A5" w14:paraId="5039F4F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E37385" w14:textId="77777777" w:rsidR="005979E7" w:rsidRPr="00F511A5" w:rsidRDefault="005979E7" w:rsidP="00F17634">
            <w:pPr>
              <w:pStyle w:val="TAC"/>
              <w:rPr>
                <w:lang w:eastAsia="en-US"/>
              </w:rPr>
            </w:pPr>
            <w:r w:rsidRPr="00F511A5">
              <w:rPr>
                <w:lang w:eastAsia="en-US"/>
              </w:rPr>
              <w:t>2018-09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D39D8C" w14:textId="77777777" w:rsidR="005979E7" w:rsidRPr="00F511A5" w:rsidRDefault="005979E7" w:rsidP="00F17634">
            <w:pPr>
              <w:pStyle w:val="TAC"/>
              <w:rPr>
                <w:lang w:eastAsia="en-US"/>
              </w:rPr>
            </w:pPr>
            <w:r w:rsidRPr="00F511A5">
              <w:rPr>
                <w:lang w:eastAsia="en-US"/>
              </w:rPr>
              <w:t>RAN#81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4FAA5F" w14:textId="77777777" w:rsidR="005979E7" w:rsidRPr="00F511A5" w:rsidRDefault="005979E7" w:rsidP="00F17634">
            <w:pPr>
              <w:pStyle w:val="TAC"/>
              <w:rPr>
                <w:lang w:eastAsia="en-US"/>
              </w:rPr>
            </w:pPr>
            <w:r w:rsidRPr="00F511A5">
              <w:rPr>
                <w:lang w:eastAsia="en-US"/>
              </w:rPr>
              <w:t>R5-185167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47E64A" w14:textId="77777777" w:rsidR="005979E7" w:rsidRPr="00F511A5" w:rsidRDefault="005979E7" w:rsidP="00F17634">
            <w:pPr>
              <w:pStyle w:val="TAC"/>
              <w:rPr>
                <w:lang w:eastAsia="en-US"/>
              </w:rPr>
            </w:pPr>
            <w:r w:rsidRPr="00F511A5">
              <w:rPr>
                <w:lang w:eastAsia="en-US"/>
              </w:rPr>
              <w:t>0071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5A6E5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46CD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3B0B12" w14:textId="77777777" w:rsidR="005979E7" w:rsidRPr="00F511A5" w:rsidRDefault="005979E7" w:rsidP="00F17634">
            <w:pPr>
              <w:pStyle w:val="TAL"/>
              <w:rPr>
                <w:lang w:eastAsia="en-US"/>
              </w:rPr>
            </w:pPr>
            <w:r w:rsidRPr="00F511A5">
              <w:rPr>
                <w:lang w:eastAsia="en-US"/>
              </w:rPr>
              <w:t>Update to EPS SM Test case for Multi-PDN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24A0CF" w14:textId="77777777" w:rsidR="005979E7" w:rsidRPr="00F511A5" w:rsidRDefault="005979E7" w:rsidP="00F17634">
            <w:pPr>
              <w:pStyle w:val="TAC"/>
              <w:rPr>
                <w:lang w:eastAsia="en-US"/>
              </w:rPr>
            </w:pPr>
            <w:r w:rsidRPr="00F511A5">
              <w:rPr>
                <w:lang w:eastAsia="en-US"/>
              </w:rPr>
              <w:t>15.1.0</w:t>
            </w:r>
          </w:p>
        </w:tc>
      </w:tr>
      <w:tr w:rsidR="005979E7" w:rsidRPr="00F511A5" w14:paraId="7BBEC4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78C5A2"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42C060"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DB0BA0" w14:textId="77777777" w:rsidR="005979E7" w:rsidRPr="00F511A5" w:rsidRDefault="005979E7" w:rsidP="00F17634">
            <w:pPr>
              <w:pStyle w:val="TAC"/>
              <w:rPr>
                <w:lang w:eastAsia="en-US"/>
              </w:rPr>
            </w:pPr>
            <w:r w:rsidRPr="00F511A5">
              <w:rPr>
                <w:lang w:eastAsia="en-US"/>
              </w:rPr>
              <w:t>R5-186649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59D06A" w14:textId="77777777" w:rsidR="005979E7" w:rsidRPr="00F511A5" w:rsidRDefault="005979E7" w:rsidP="00F17634">
            <w:pPr>
              <w:pStyle w:val="TAC"/>
              <w:rPr>
                <w:lang w:eastAsia="en-US"/>
              </w:rPr>
            </w:pPr>
            <w:r w:rsidRPr="00F511A5">
              <w:rPr>
                <w:lang w:eastAsia="en-US"/>
              </w:rPr>
              <w:t>0157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9D63C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0A7B8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31AB88" w14:textId="77777777" w:rsidR="005979E7" w:rsidRPr="00F511A5" w:rsidRDefault="005979E7" w:rsidP="00F17634">
            <w:pPr>
              <w:pStyle w:val="TAL"/>
              <w:rPr>
                <w:lang w:eastAsia="en-US"/>
              </w:rPr>
            </w:pPr>
            <w:r w:rsidRPr="00F511A5">
              <w:rPr>
                <w:lang w:eastAsia="en-US"/>
              </w:rPr>
              <w:t>Correction to NR PDCP test case 7.1.3.5.1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8E50CD" w14:textId="77777777" w:rsidR="005979E7" w:rsidRPr="00F511A5" w:rsidRDefault="005979E7" w:rsidP="00F17634">
            <w:pPr>
              <w:pStyle w:val="TAC"/>
              <w:rPr>
                <w:lang w:eastAsia="en-US"/>
              </w:rPr>
            </w:pPr>
            <w:r w:rsidRPr="00F511A5">
              <w:rPr>
                <w:lang w:eastAsia="en-US"/>
              </w:rPr>
              <w:t>15.2.0</w:t>
            </w:r>
          </w:p>
        </w:tc>
      </w:tr>
      <w:tr w:rsidR="005979E7" w:rsidRPr="00F511A5" w14:paraId="2CF4E9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92CD1D"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D3BD5B"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143483" w14:textId="77777777" w:rsidR="005979E7" w:rsidRPr="00F511A5" w:rsidRDefault="005979E7" w:rsidP="00F17634">
            <w:pPr>
              <w:pStyle w:val="TAC"/>
              <w:rPr>
                <w:lang w:eastAsia="en-US"/>
              </w:rPr>
            </w:pPr>
            <w:r w:rsidRPr="00F511A5">
              <w:rPr>
                <w:lang w:eastAsia="en-US"/>
              </w:rPr>
              <w:t>R5-186650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2F4129" w14:textId="77777777" w:rsidR="005979E7" w:rsidRPr="00F511A5" w:rsidRDefault="005979E7" w:rsidP="00F17634">
            <w:pPr>
              <w:pStyle w:val="TAC"/>
              <w:rPr>
                <w:lang w:eastAsia="en-US"/>
              </w:rPr>
            </w:pPr>
            <w:r w:rsidRPr="00F511A5">
              <w:rPr>
                <w:lang w:eastAsia="en-US"/>
              </w:rPr>
              <w:t>0158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E384E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6D946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E376E8" w14:textId="77777777" w:rsidR="005979E7" w:rsidRPr="00F511A5" w:rsidRDefault="005979E7" w:rsidP="00F17634">
            <w:pPr>
              <w:pStyle w:val="TAL"/>
              <w:rPr>
                <w:lang w:eastAsia="en-US"/>
              </w:rPr>
            </w:pPr>
            <w:r w:rsidRPr="00F511A5">
              <w:rPr>
                <w:lang w:eastAsia="en-US"/>
              </w:rPr>
              <w:t>Correction to NR PDCP test case 7.1.3.5.2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55784D" w14:textId="77777777" w:rsidR="005979E7" w:rsidRPr="00F511A5" w:rsidRDefault="005979E7" w:rsidP="00F17634">
            <w:pPr>
              <w:pStyle w:val="TAC"/>
              <w:rPr>
                <w:lang w:eastAsia="en-US"/>
              </w:rPr>
            </w:pPr>
            <w:r w:rsidRPr="00F511A5">
              <w:rPr>
                <w:lang w:eastAsia="en-US"/>
              </w:rPr>
              <w:t>15.2.0</w:t>
            </w:r>
          </w:p>
        </w:tc>
      </w:tr>
      <w:tr w:rsidR="005979E7" w:rsidRPr="00F511A5" w14:paraId="6E4A85A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AFCBCA"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29E5DD"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643530" w14:textId="77777777" w:rsidR="005979E7" w:rsidRPr="00F511A5" w:rsidRDefault="005979E7" w:rsidP="00F17634">
            <w:pPr>
              <w:pStyle w:val="TAC"/>
              <w:rPr>
                <w:lang w:eastAsia="en-US"/>
              </w:rPr>
            </w:pPr>
            <w:r w:rsidRPr="00F511A5">
              <w:rPr>
                <w:lang w:eastAsia="en-US"/>
              </w:rPr>
              <w:t>R5-186679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594D79" w14:textId="77777777" w:rsidR="005979E7" w:rsidRPr="00F511A5" w:rsidRDefault="005979E7" w:rsidP="00F17634">
            <w:pPr>
              <w:pStyle w:val="TAC"/>
              <w:rPr>
                <w:lang w:eastAsia="en-US"/>
              </w:rPr>
            </w:pPr>
            <w:r w:rsidRPr="00F511A5">
              <w:rPr>
                <w:lang w:eastAsia="en-US"/>
              </w:rPr>
              <w:t>0163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FE0F6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A17A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D2F3F9" w14:textId="77777777" w:rsidR="005979E7" w:rsidRPr="00F511A5" w:rsidRDefault="005979E7" w:rsidP="00F17634">
            <w:pPr>
              <w:pStyle w:val="TAL"/>
              <w:rPr>
                <w:lang w:eastAsia="en-US"/>
              </w:rPr>
            </w:pPr>
            <w:r w:rsidRPr="00F511A5">
              <w:rPr>
                <w:lang w:eastAsia="en-US"/>
              </w:rPr>
              <w:t>Corrections to PDCP test case 7.1.3.5.3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E66F59" w14:textId="77777777" w:rsidR="005979E7" w:rsidRPr="00F511A5" w:rsidRDefault="005979E7" w:rsidP="00F17634">
            <w:pPr>
              <w:pStyle w:val="TAC"/>
              <w:rPr>
                <w:lang w:eastAsia="en-US"/>
              </w:rPr>
            </w:pPr>
            <w:r w:rsidRPr="00F511A5">
              <w:rPr>
                <w:lang w:eastAsia="en-US"/>
              </w:rPr>
              <w:t>15.2.0</w:t>
            </w:r>
          </w:p>
        </w:tc>
      </w:tr>
      <w:tr w:rsidR="005979E7" w:rsidRPr="00F511A5" w14:paraId="00AB89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F5DC64"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14ACE3"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396205" w14:textId="77777777" w:rsidR="005979E7" w:rsidRPr="00F511A5" w:rsidRDefault="005979E7" w:rsidP="00F17634">
            <w:pPr>
              <w:pStyle w:val="TAC"/>
              <w:rPr>
                <w:lang w:eastAsia="en-US"/>
              </w:rPr>
            </w:pPr>
            <w:r w:rsidRPr="00F511A5">
              <w:rPr>
                <w:lang w:eastAsia="en-US"/>
              </w:rPr>
              <w:t>R5-186725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7246B1" w14:textId="77777777" w:rsidR="005979E7" w:rsidRPr="00F511A5" w:rsidRDefault="005979E7" w:rsidP="00F17634">
            <w:pPr>
              <w:pStyle w:val="TAC"/>
              <w:rPr>
                <w:lang w:eastAsia="en-US"/>
              </w:rPr>
            </w:pPr>
            <w:r w:rsidRPr="00F511A5">
              <w:rPr>
                <w:lang w:eastAsia="en-US"/>
              </w:rPr>
              <w:t>0167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0EA4D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D7340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F31161" w14:textId="77777777" w:rsidR="005979E7" w:rsidRPr="00F511A5" w:rsidRDefault="005979E7" w:rsidP="00F17634">
            <w:pPr>
              <w:pStyle w:val="TAL"/>
              <w:rPr>
                <w:lang w:eastAsia="en-US"/>
              </w:rPr>
            </w:pPr>
            <w:r w:rsidRPr="00F511A5">
              <w:rPr>
                <w:lang w:eastAsia="en-US"/>
              </w:rPr>
              <w:t>Correction to 5GS test case 7.1.2.2.5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EEC294" w14:textId="77777777" w:rsidR="005979E7" w:rsidRPr="00F511A5" w:rsidRDefault="005979E7" w:rsidP="00F17634">
            <w:pPr>
              <w:pStyle w:val="TAC"/>
              <w:rPr>
                <w:lang w:eastAsia="en-US"/>
              </w:rPr>
            </w:pPr>
            <w:r w:rsidRPr="00F511A5">
              <w:rPr>
                <w:lang w:eastAsia="en-US"/>
              </w:rPr>
              <w:t>15.2.0</w:t>
            </w:r>
          </w:p>
        </w:tc>
      </w:tr>
      <w:tr w:rsidR="005979E7" w:rsidRPr="00F511A5" w14:paraId="179259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D41AC1"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133E8D"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535D65" w14:textId="77777777" w:rsidR="005979E7" w:rsidRPr="00F511A5" w:rsidRDefault="005979E7" w:rsidP="00F17634">
            <w:pPr>
              <w:pStyle w:val="TAC"/>
              <w:rPr>
                <w:lang w:eastAsia="en-US"/>
              </w:rPr>
            </w:pPr>
            <w:r w:rsidRPr="00F511A5">
              <w:rPr>
                <w:lang w:eastAsia="en-US"/>
              </w:rPr>
              <w:t>R5-186801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32D20C" w14:textId="77777777" w:rsidR="005979E7" w:rsidRPr="00F511A5" w:rsidRDefault="005979E7" w:rsidP="00F17634">
            <w:pPr>
              <w:pStyle w:val="TAC"/>
              <w:rPr>
                <w:lang w:eastAsia="en-US"/>
              </w:rPr>
            </w:pPr>
            <w:r w:rsidRPr="00F511A5">
              <w:rPr>
                <w:lang w:eastAsia="en-US"/>
              </w:rPr>
              <w:t>0178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B0CE7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EE206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5DA91F" w14:textId="77777777" w:rsidR="005979E7" w:rsidRPr="00F511A5" w:rsidRDefault="005979E7" w:rsidP="00F17634">
            <w:pPr>
              <w:pStyle w:val="TAL"/>
              <w:rPr>
                <w:lang w:eastAsia="en-US"/>
              </w:rPr>
            </w:pPr>
            <w:r w:rsidRPr="00F511A5">
              <w:rPr>
                <w:lang w:eastAsia="en-US"/>
              </w:rPr>
              <w:t>Update RRC TC 8.2.2.2.1 - Split SRB Establishment and Release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2DC95B" w14:textId="77777777" w:rsidR="005979E7" w:rsidRPr="00F511A5" w:rsidRDefault="005979E7" w:rsidP="00F17634">
            <w:pPr>
              <w:pStyle w:val="TAC"/>
              <w:rPr>
                <w:lang w:eastAsia="en-US"/>
              </w:rPr>
            </w:pPr>
            <w:r w:rsidRPr="00F511A5">
              <w:rPr>
                <w:lang w:eastAsia="en-US"/>
              </w:rPr>
              <w:t>15.2.0</w:t>
            </w:r>
          </w:p>
        </w:tc>
      </w:tr>
      <w:tr w:rsidR="005979E7" w:rsidRPr="00F511A5" w14:paraId="0A9BEE2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782C52"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14927B8"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E85A732" w14:textId="77777777" w:rsidR="005979E7" w:rsidRPr="00F511A5" w:rsidRDefault="005979E7" w:rsidP="00F17634">
            <w:pPr>
              <w:pStyle w:val="TAC"/>
              <w:rPr>
                <w:lang w:eastAsia="en-US"/>
              </w:rPr>
            </w:pPr>
            <w:r w:rsidRPr="00F511A5">
              <w:rPr>
                <w:lang w:eastAsia="en-US"/>
              </w:rPr>
              <w:t>R5-186802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6BEBA1" w14:textId="77777777" w:rsidR="005979E7" w:rsidRPr="00F511A5" w:rsidRDefault="005979E7" w:rsidP="00F17634">
            <w:pPr>
              <w:pStyle w:val="TAC"/>
              <w:rPr>
                <w:lang w:eastAsia="en-US"/>
              </w:rPr>
            </w:pPr>
            <w:r w:rsidRPr="00F511A5">
              <w:rPr>
                <w:lang w:eastAsia="en-US"/>
              </w:rPr>
              <w:t>0179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3B376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C897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73535B" w14:textId="77777777" w:rsidR="005979E7" w:rsidRPr="00F511A5" w:rsidRDefault="005979E7" w:rsidP="00F17634">
            <w:pPr>
              <w:pStyle w:val="TAL"/>
              <w:rPr>
                <w:lang w:eastAsia="en-US"/>
              </w:rPr>
            </w:pPr>
            <w:r w:rsidRPr="00F511A5">
              <w:rPr>
                <w:lang w:eastAsia="en-US"/>
              </w:rPr>
              <w:t>Update RRC TC 8.2.2.7.1 - Bearer Modification / Handling for bearer type change without security key change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51AE63" w14:textId="77777777" w:rsidR="005979E7" w:rsidRPr="00F511A5" w:rsidRDefault="005979E7" w:rsidP="00F17634">
            <w:pPr>
              <w:pStyle w:val="TAC"/>
              <w:rPr>
                <w:lang w:eastAsia="en-US"/>
              </w:rPr>
            </w:pPr>
            <w:r w:rsidRPr="00F511A5">
              <w:rPr>
                <w:lang w:eastAsia="en-US"/>
              </w:rPr>
              <w:t>15.2.0</w:t>
            </w:r>
          </w:p>
        </w:tc>
      </w:tr>
      <w:tr w:rsidR="005979E7" w:rsidRPr="00F511A5" w14:paraId="1157830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0AF328"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1EFB7C"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A26F21" w14:textId="77777777" w:rsidR="005979E7" w:rsidRPr="00F511A5" w:rsidRDefault="005979E7" w:rsidP="00F17634">
            <w:pPr>
              <w:pStyle w:val="TAC"/>
              <w:rPr>
                <w:lang w:eastAsia="en-US"/>
              </w:rPr>
            </w:pPr>
            <w:r w:rsidRPr="00F511A5">
              <w:rPr>
                <w:lang w:eastAsia="en-US"/>
              </w:rPr>
              <w:t>R5-186803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8E2FD6" w14:textId="77777777" w:rsidR="005979E7" w:rsidRPr="00F511A5" w:rsidRDefault="005979E7" w:rsidP="00F17634">
            <w:pPr>
              <w:pStyle w:val="TAC"/>
              <w:rPr>
                <w:lang w:eastAsia="en-US"/>
              </w:rPr>
            </w:pPr>
            <w:r w:rsidRPr="00F511A5">
              <w:rPr>
                <w:lang w:eastAsia="en-US"/>
              </w:rPr>
              <w:t>0180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CDFF5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C92A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7093C5" w14:textId="77777777" w:rsidR="005979E7" w:rsidRPr="00F511A5" w:rsidRDefault="005979E7" w:rsidP="00F17634">
            <w:pPr>
              <w:pStyle w:val="TAL"/>
              <w:rPr>
                <w:lang w:eastAsia="en-US"/>
              </w:rPr>
            </w:pPr>
            <w:r w:rsidRPr="00F511A5">
              <w:rPr>
                <w:lang w:eastAsia="en-US"/>
              </w:rPr>
              <w:t>Update RRC TC8.2.3.7.1 - Measurement configuration control and reporting / Event A4 (intra-frequency, inter-frequency and inter-band measurements) / Measurement of Neighbour NR cell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E1BE8B" w14:textId="77777777" w:rsidR="005979E7" w:rsidRPr="00F511A5" w:rsidRDefault="005979E7" w:rsidP="00F17634">
            <w:pPr>
              <w:pStyle w:val="TAC"/>
              <w:rPr>
                <w:lang w:eastAsia="en-US"/>
              </w:rPr>
            </w:pPr>
            <w:r w:rsidRPr="00F511A5">
              <w:rPr>
                <w:lang w:eastAsia="en-US"/>
              </w:rPr>
              <w:t>15.2.0</w:t>
            </w:r>
          </w:p>
        </w:tc>
      </w:tr>
      <w:tr w:rsidR="005979E7" w:rsidRPr="00F511A5" w14:paraId="450F67A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4AAE02"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027656"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82CBDC" w14:textId="77777777" w:rsidR="005979E7" w:rsidRPr="00F511A5" w:rsidRDefault="005979E7" w:rsidP="00F17634">
            <w:pPr>
              <w:pStyle w:val="TAC"/>
              <w:rPr>
                <w:lang w:eastAsia="en-US"/>
              </w:rPr>
            </w:pPr>
            <w:r w:rsidRPr="00F511A5">
              <w:rPr>
                <w:lang w:eastAsia="en-US"/>
              </w:rPr>
              <w:t>R5-186872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D39242" w14:textId="77777777" w:rsidR="005979E7" w:rsidRPr="00F511A5" w:rsidRDefault="005979E7" w:rsidP="00F17634">
            <w:pPr>
              <w:pStyle w:val="TAC"/>
              <w:rPr>
                <w:lang w:eastAsia="en-US"/>
              </w:rPr>
            </w:pPr>
            <w:r w:rsidRPr="00F511A5">
              <w:rPr>
                <w:lang w:eastAsia="en-US"/>
              </w:rPr>
              <w:t>0181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9ED7E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CE72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16AB76" w14:textId="77777777" w:rsidR="005979E7" w:rsidRPr="00F511A5" w:rsidRDefault="005979E7" w:rsidP="00F17634">
            <w:pPr>
              <w:pStyle w:val="TAL"/>
              <w:rPr>
                <w:lang w:eastAsia="en-US"/>
              </w:rPr>
            </w:pPr>
            <w:r w:rsidRPr="00F511A5">
              <w:rPr>
                <w:lang w:eastAsia="en-US"/>
              </w:rPr>
              <w:t>Removal of RRC SCG failure TC 8.2.5.5.1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BCC646" w14:textId="77777777" w:rsidR="005979E7" w:rsidRPr="00F511A5" w:rsidRDefault="005979E7" w:rsidP="00F17634">
            <w:pPr>
              <w:pStyle w:val="TAC"/>
              <w:rPr>
                <w:lang w:eastAsia="en-US"/>
              </w:rPr>
            </w:pPr>
            <w:r w:rsidRPr="00F511A5">
              <w:rPr>
                <w:lang w:eastAsia="en-US"/>
              </w:rPr>
              <w:t>15.2.0</w:t>
            </w:r>
          </w:p>
        </w:tc>
      </w:tr>
      <w:tr w:rsidR="005979E7" w:rsidRPr="00F511A5" w14:paraId="0D859D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089E60"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B0BCDE"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4A4B04" w14:textId="77777777" w:rsidR="005979E7" w:rsidRPr="00F511A5" w:rsidRDefault="005979E7" w:rsidP="00F17634">
            <w:pPr>
              <w:pStyle w:val="TAC"/>
              <w:rPr>
                <w:lang w:eastAsia="en-US"/>
              </w:rPr>
            </w:pPr>
            <w:r w:rsidRPr="00F511A5">
              <w:rPr>
                <w:lang w:eastAsia="en-US"/>
              </w:rPr>
              <w:t>R5-186873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2CC566" w14:textId="77777777" w:rsidR="005979E7" w:rsidRPr="00F511A5" w:rsidRDefault="005979E7" w:rsidP="00F17634">
            <w:pPr>
              <w:pStyle w:val="TAC"/>
              <w:rPr>
                <w:lang w:eastAsia="en-US"/>
              </w:rPr>
            </w:pPr>
            <w:r w:rsidRPr="00F511A5">
              <w:rPr>
                <w:lang w:eastAsia="en-US"/>
              </w:rPr>
              <w:t>0182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9DB7F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A662E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2C32C4" w14:textId="77777777" w:rsidR="005979E7" w:rsidRPr="00F511A5" w:rsidRDefault="005979E7" w:rsidP="00F17634">
            <w:pPr>
              <w:pStyle w:val="TAL"/>
              <w:rPr>
                <w:lang w:eastAsia="en-US"/>
              </w:rPr>
            </w:pPr>
            <w:r w:rsidRPr="00F511A5">
              <w:rPr>
                <w:lang w:eastAsia="en-US"/>
              </w:rPr>
              <w:t>Removal of RRC SCG failure TC 8.2.5.6.1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A49218" w14:textId="77777777" w:rsidR="005979E7" w:rsidRPr="00F511A5" w:rsidRDefault="005979E7" w:rsidP="00F17634">
            <w:pPr>
              <w:pStyle w:val="TAC"/>
              <w:rPr>
                <w:lang w:eastAsia="en-US"/>
              </w:rPr>
            </w:pPr>
            <w:r w:rsidRPr="00F511A5">
              <w:rPr>
                <w:lang w:eastAsia="en-US"/>
              </w:rPr>
              <w:t>15.2.0</w:t>
            </w:r>
          </w:p>
        </w:tc>
      </w:tr>
      <w:tr w:rsidR="005979E7" w:rsidRPr="00F511A5" w14:paraId="4F0E57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F912B7"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4FEC0B"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1F3B9C" w14:textId="77777777" w:rsidR="005979E7" w:rsidRPr="00F511A5" w:rsidRDefault="005979E7" w:rsidP="00F17634">
            <w:pPr>
              <w:pStyle w:val="TAC"/>
              <w:rPr>
                <w:lang w:eastAsia="en-US"/>
              </w:rPr>
            </w:pPr>
            <w:r w:rsidRPr="00F511A5">
              <w:rPr>
                <w:lang w:eastAsia="en-US"/>
              </w:rPr>
              <w:t>R5-186890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3EB2CE" w14:textId="77777777" w:rsidR="005979E7" w:rsidRPr="00F511A5" w:rsidRDefault="005979E7" w:rsidP="00F17634">
            <w:pPr>
              <w:pStyle w:val="TAC"/>
              <w:rPr>
                <w:lang w:eastAsia="en-US"/>
              </w:rPr>
            </w:pPr>
            <w:r w:rsidRPr="00F511A5">
              <w:rPr>
                <w:lang w:eastAsia="en-US"/>
              </w:rPr>
              <w:t>0185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5E484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08860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0B2631" w14:textId="77777777" w:rsidR="005979E7" w:rsidRPr="00F511A5" w:rsidRDefault="005979E7" w:rsidP="00F17634">
            <w:pPr>
              <w:pStyle w:val="TAL"/>
              <w:rPr>
                <w:lang w:eastAsia="en-US"/>
              </w:rPr>
            </w:pPr>
            <w:r w:rsidRPr="00F511A5">
              <w:rPr>
                <w:lang w:eastAsia="en-US"/>
              </w:rPr>
              <w:t>Correction to NR RRC test case 8.2.3.14.1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C5099C" w14:textId="77777777" w:rsidR="005979E7" w:rsidRPr="00F511A5" w:rsidRDefault="005979E7" w:rsidP="00F17634">
            <w:pPr>
              <w:pStyle w:val="TAC"/>
              <w:rPr>
                <w:lang w:eastAsia="en-US"/>
              </w:rPr>
            </w:pPr>
            <w:r w:rsidRPr="00F511A5">
              <w:rPr>
                <w:lang w:eastAsia="en-US"/>
              </w:rPr>
              <w:t>15.2.0</w:t>
            </w:r>
          </w:p>
        </w:tc>
      </w:tr>
      <w:tr w:rsidR="005979E7" w:rsidRPr="00F511A5" w14:paraId="06871F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2E5C18"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9004C6"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13E3BD" w14:textId="77777777" w:rsidR="005979E7" w:rsidRPr="00F511A5" w:rsidRDefault="005979E7" w:rsidP="00F17634">
            <w:pPr>
              <w:pStyle w:val="TAC"/>
              <w:rPr>
                <w:lang w:eastAsia="en-US"/>
              </w:rPr>
            </w:pPr>
            <w:r w:rsidRPr="00F511A5">
              <w:rPr>
                <w:lang w:eastAsia="en-US"/>
              </w:rPr>
              <w:t>R5-186891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14B242" w14:textId="77777777" w:rsidR="005979E7" w:rsidRPr="00F511A5" w:rsidRDefault="005979E7" w:rsidP="00F17634">
            <w:pPr>
              <w:pStyle w:val="TAC"/>
              <w:rPr>
                <w:lang w:eastAsia="en-US"/>
              </w:rPr>
            </w:pPr>
            <w:r w:rsidRPr="00F511A5">
              <w:rPr>
                <w:lang w:eastAsia="en-US"/>
              </w:rPr>
              <w:t>0186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077DB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6DE8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8D04EB" w14:textId="77777777" w:rsidR="005979E7" w:rsidRPr="00F511A5" w:rsidRDefault="005979E7" w:rsidP="00F17634">
            <w:pPr>
              <w:pStyle w:val="TAL"/>
              <w:rPr>
                <w:lang w:eastAsia="en-US"/>
              </w:rPr>
            </w:pPr>
            <w:r w:rsidRPr="00F511A5">
              <w:rPr>
                <w:lang w:eastAsia="en-US"/>
              </w:rPr>
              <w:t xml:space="preserve">Correction to NR RRC test case 8.2.3.13.1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026FC7" w14:textId="77777777" w:rsidR="005979E7" w:rsidRPr="00F511A5" w:rsidRDefault="005979E7" w:rsidP="00F17634">
            <w:pPr>
              <w:pStyle w:val="TAC"/>
              <w:rPr>
                <w:lang w:eastAsia="en-US"/>
              </w:rPr>
            </w:pPr>
            <w:r w:rsidRPr="00F511A5">
              <w:rPr>
                <w:lang w:eastAsia="en-US"/>
              </w:rPr>
              <w:t>15.2.0</w:t>
            </w:r>
          </w:p>
        </w:tc>
      </w:tr>
      <w:tr w:rsidR="005979E7" w:rsidRPr="00F511A5" w14:paraId="4737032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C7B58C"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8C6BA9"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0B2E40" w14:textId="77777777" w:rsidR="005979E7" w:rsidRPr="00F511A5" w:rsidRDefault="005979E7" w:rsidP="00F17634">
            <w:pPr>
              <w:pStyle w:val="TAC"/>
              <w:rPr>
                <w:lang w:eastAsia="en-US"/>
              </w:rPr>
            </w:pPr>
            <w:r w:rsidRPr="00F511A5">
              <w:rPr>
                <w:lang w:eastAsia="en-US"/>
              </w:rPr>
              <w:t>R5-186892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FA30D5" w14:textId="77777777" w:rsidR="005979E7" w:rsidRPr="00F511A5" w:rsidRDefault="005979E7" w:rsidP="00F17634">
            <w:pPr>
              <w:pStyle w:val="TAC"/>
              <w:rPr>
                <w:lang w:eastAsia="en-US"/>
              </w:rPr>
            </w:pPr>
            <w:r w:rsidRPr="00F511A5">
              <w:rPr>
                <w:lang w:eastAsia="en-US"/>
              </w:rPr>
              <w:t>0187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301E3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03FEB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4FB168" w14:textId="77777777" w:rsidR="005979E7" w:rsidRPr="00F511A5" w:rsidRDefault="005979E7" w:rsidP="00F17634">
            <w:pPr>
              <w:pStyle w:val="TAL"/>
              <w:rPr>
                <w:lang w:eastAsia="en-US"/>
              </w:rPr>
            </w:pPr>
            <w:r w:rsidRPr="00F511A5">
              <w:rPr>
                <w:lang w:eastAsia="en-US"/>
              </w:rPr>
              <w:t>Correction to NR PDCP test case 7.1.3.4.2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55D772" w14:textId="77777777" w:rsidR="005979E7" w:rsidRPr="00F511A5" w:rsidRDefault="005979E7" w:rsidP="00F17634">
            <w:pPr>
              <w:pStyle w:val="TAC"/>
              <w:rPr>
                <w:lang w:eastAsia="en-US"/>
              </w:rPr>
            </w:pPr>
            <w:r w:rsidRPr="00F511A5">
              <w:rPr>
                <w:lang w:eastAsia="en-US"/>
              </w:rPr>
              <w:t>15.2.0</w:t>
            </w:r>
          </w:p>
        </w:tc>
      </w:tr>
      <w:tr w:rsidR="005979E7" w:rsidRPr="00F511A5" w14:paraId="6D439C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801D93"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FB4B4B"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84739C" w14:textId="77777777" w:rsidR="005979E7" w:rsidRPr="00F511A5" w:rsidRDefault="005979E7" w:rsidP="00F17634">
            <w:pPr>
              <w:pStyle w:val="TAC"/>
              <w:rPr>
                <w:lang w:eastAsia="en-US"/>
              </w:rPr>
            </w:pPr>
            <w:r w:rsidRPr="00F511A5">
              <w:rPr>
                <w:lang w:eastAsia="en-US"/>
              </w:rPr>
              <w:t>R5-186995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53E8B5" w14:textId="77777777" w:rsidR="005979E7" w:rsidRPr="00F511A5" w:rsidRDefault="005979E7" w:rsidP="00F17634">
            <w:pPr>
              <w:pStyle w:val="TAC"/>
              <w:rPr>
                <w:lang w:eastAsia="en-US"/>
              </w:rPr>
            </w:pPr>
            <w:r w:rsidRPr="00F511A5">
              <w:rPr>
                <w:lang w:eastAsia="en-US"/>
              </w:rPr>
              <w:t>0228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135B1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9995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0A73FF" w14:textId="77777777" w:rsidR="005979E7" w:rsidRPr="00F511A5" w:rsidRDefault="005979E7" w:rsidP="00F17634">
            <w:pPr>
              <w:pStyle w:val="TAL"/>
              <w:rPr>
                <w:lang w:eastAsia="en-US"/>
              </w:rPr>
            </w:pPr>
            <w:r w:rsidRPr="00F511A5">
              <w:rPr>
                <w:lang w:eastAsia="en-US"/>
              </w:rPr>
              <w:t>CR of test case 8.2.4.2_NR CA release_Resubmission of 186101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10E590" w14:textId="77777777" w:rsidR="005979E7" w:rsidRPr="00F511A5" w:rsidRDefault="005979E7" w:rsidP="00F17634">
            <w:pPr>
              <w:pStyle w:val="TAC"/>
              <w:rPr>
                <w:lang w:eastAsia="en-US"/>
              </w:rPr>
            </w:pPr>
            <w:r w:rsidRPr="00F511A5">
              <w:rPr>
                <w:lang w:eastAsia="en-US"/>
              </w:rPr>
              <w:t>15.2.0</w:t>
            </w:r>
          </w:p>
        </w:tc>
      </w:tr>
      <w:tr w:rsidR="005979E7" w:rsidRPr="00F511A5" w14:paraId="2B8FED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DE911B"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71A72D"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27588A" w14:textId="77777777" w:rsidR="005979E7" w:rsidRPr="00F511A5" w:rsidRDefault="005979E7" w:rsidP="00F17634">
            <w:pPr>
              <w:pStyle w:val="TAC"/>
              <w:rPr>
                <w:lang w:eastAsia="en-US"/>
              </w:rPr>
            </w:pPr>
            <w:r w:rsidRPr="00F511A5">
              <w:rPr>
                <w:lang w:eastAsia="en-US"/>
              </w:rPr>
              <w:t>R5-187104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7C9540" w14:textId="77777777" w:rsidR="005979E7" w:rsidRPr="00F511A5" w:rsidRDefault="005979E7" w:rsidP="00F17634">
            <w:pPr>
              <w:pStyle w:val="TAC"/>
              <w:rPr>
                <w:lang w:eastAsia="en-US"/>
              </w:rPr>
            </w:pPr>
            <w:r w:rsidRPr="00F511A5">
              <w:rPr>
                <w:lang w:eastAsia="en-US"/>
              </w:rPr>
              <w:t>0229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76A06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F4555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7A3D20" w14:textId="77777777" w:rsidR="005979E7" w:rsidRPr="00F511A5" w:rsidRDefault="005979E7" w:rsidP="00F17634">
            <w:pPr>
              <w:pStyle w:val="TAL"/>
              <w:rPr>
                <w:lang w:eastAsia="en-US"/>
              </w:rPr>
            </w:pPr>
            <w:r w:rsidRPr="00F511A5">
              <w:rPr>
                <w:lang w:eastAsia="en-US"/>
              </w:rPr>
              <w:t>Correction to MAC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87C4A7" w14:textId="77777777" w:rsidR="005979E7" w:rsidRPr="00F511A5" w:rsidRDefault="005979E7" w:rsidP="00F17634">
            <w:pPr>
              <w:pStyle w:val="TAC"/>
              <w:rPr>
                <w:lang w:eastAsia="en-US"/>
              </w:rPr>
            </w:pPr>
            <w:r w:rsidRPr="00F511A5">
              <w:rPr>
                <w:lang w:eastAsia="en-US"/>
              </w:rPr>
              <w:t>15.2.0</w:t>
            </w:r>
          </w:p>
        </w:tc>
      </w:tr>
      <w:tr w:rsidR="005979E7" w:rsidRPr="00F511A5" w14:paraId="6DB362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A453A1"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29315C"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578984" w14:textId="77777777" w:rsidR="005979E7" w:rsidRPr="00F511A5" w:rsidRDefault="005979E7" w:rsidP="00F17634">
            <w:pPr>
              <w:pStyle w:val="TAC"/>
              <w:rPr>
                <w:lang w:eastAsia="en-US"/>
              </w:rPr>
            </w:pPr>
            <w:r w:rsidRPr="00F511A5">
              <w:rPr>
                <w:lang w:eastAsia="en-US"/>
              </w:rPr>
              <w:t>R5-187105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43406E" w14:textId="77777777" w:rsidR="005979E7" w:rsidRPr="00F511A5" w:rsidRDefault="005979E7" w:rsidP="00F17634">
            <w:pPr>
              <w:pStyle w:val="TAC"/>
              <w:rPr>
                <w:lang w:eastAsia="en-US"/>
              </w:rPr>
            </w:pPr>
            <w:r w:rsidRPr="00F511A5">
              <w:rPr>
                <w:lang w:eastAsia="en-US"/>
              </w:rPr>
              <w:t>0230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0B8DA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45593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7D6DC0" w14:textId="77777777" w:rsidR="005979E7" w:rsidRPr="00F511A5" w:rsidRDefault="005979E7" w:rsidP="00F17634">
            <w:pPr>
              <w:pStyle w:val="TAL"/>
              <w:rPr>
                <w:lang w:eastAsia="en-US"/>
              </w:rPr>
            </w:pPr>
            <w:r w:rsidRPr="00F511A5">
              <w:rPr>
                <w:lang w:eastAsia="en-US"/>
              </w:rPr>
              <w:t>Correction to RLC UM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E82A81" w14:textId="77777777" w:rsidR="005979E7" w:rsidRPr="00F511A5" w:rsidRDefault="005979E7" w:rsidP="00F17634">
            <w:pPr>
              <w:pStyle w:val="TAC"/>
              <w:rPr>
                <w:lang w:eastAsia="en-US"/>
              </w:rPr>
            </w:pPr>
            <w:r w:rsidRPr="00F511A5">
              <w:rPr>
                <w:lang w:eastAsia="en-US"/>
              </w:rPr>
              <w:t>15.2.0</w:t>
            </w:r>
          </w:p>
        </w:tc>
      </w:tr>
      <w:tr w:rsidR="005979E7" w:rsidRPr="00F511A5" w14:paraId="1D9C25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E3B2FE"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566881"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F3F97A" w14:textId="77777777" w:rsidR="005979E7" w:rsidRPr="00F511A5" w:rsidRDefault="005979E7" w:rsidP="00F17634">
            <w:pPr>
              <w:pStyle w:val="TAC"/>
              <w:rPr>
                <w:lang w:eastAsia="en-US"/>
              </w:rPr>
            </w:pPr>
            <w:r w:rsidRPr="00F511A5">
              <w:rPr>
                <w:lang w:eastAsia="en-US"/>
              </w:rPr>
              <w:t>R5-187106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B68447" w14:textId="77777777" w:rsidR="005979E7" w:rsidRPr="00F511A5" w:rsidRDefault="005979E7" w:rsidP="00F17634">
            <w:pPr>
              <w:pStyle w:val="TAC"/>
              <w:rPr>
                <w:lang w:eastAsia="en-US"/>
              </w:rPr>
            </w:pPr>
            <w:r w:rsidRPr="00F511A5">
              <w:rPr>
                <w:lang w:eastAsia="en-US"/>
              </w:rPr>
              <w:t>0231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FD722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11449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82444D" w14:textId="77777777" w:rsidR="005979E7" w:rsidRPr="00F511A5" w:rsidRDefault="005979E7" w:rsidP="00F17634">
            <w:pPr>
              <w:pStyle w:val="TAL"/>
              <w:rPr>
                <w:lang w:eastAsia="en-US"/>
              </w:rPr>
            </w:pPr>
            <w:r w:rsidRPr="00F511A5">
              <w:rPr>
                <w:lang w:eastAsia="en-US"/>
              </w:rPr>
              <w:t>Correction to RLC AM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83352F" w14:textId="77777777" w:rsidR="005979E7" w:rsidRPr="00F511A5" w:rsidRDefault="005979E7" w:rsidP="00F17634">
            <w:pPr>
              <w:pStyle w:val="TAC"/>
              <w:rPr>
                <w:lang w:eastAsia="en-US"/>
              </w:rPr>
            </w:pPr>
            <w:r w:rsidRPr="00F511A5">
              <w:rPr>
                <w:lang w:eastAsia="en-US"/>
              </w:rPr>
              <w:t>15.2.0</w:t>
            </w:r>
          </w:p>
        </w:tc>
      </w:tr>
      <w:tr w:rsidR="005979E7" w:rsidRPr="00F511A5" w14:paraId="77267D3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5BD433"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E86C09"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85885D" w14:textId="77777777" w:rsidR="005979E7" w:rsidRPr="00F511A5" w:rsidRDefault="005979E7" w:rsidP="00F17634">
            <w:pPr>
              <w:pStyle w:val="TAC"/>
              <w:rPr>
                <w:lang w:eastAsia="en-US"/>
              </w:rPr>
            </w:pPr>
            <w:r w:rsidRPr="00F511A5">
              <w:rPr>
                <w:lang w:eastAsia="en-US"/>
              </w:rPr>
              <w:t>R5-187236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CD0B43" w14:textId="77777777" w:rsidR="005979E7" w:rsidRPr="00F511A5" w:rsidRDefault="005979E7" w:rsidP="00F17634">
            <w:pPr>
              <w:pStyle w:val="TAC"/>
              <w:rPr>
                <w:lang w:eastAsia="en-US"/>
              </w:rPr>
            </w:pPr>
            <w:r w:rsidRPr="00F511A5">
              <w:rPr>
                <w:lang w:eastAsia="en-US"/>
              </w:rPr>
              <w:t>0235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35DB0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1FDB7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33CBE9" w14:textId="77777777" w:rsidR="005979E7" w:rsidRPr="00F511A5" w:rsidRDefault="005979E7" w:rsidP="00F17634">
            <w:pPr>
              <w:pStyle w:val="TAL"/>
              <w:rPr>
                <w:lang w:eastAsia="en-US"/>
              </w:rPr>
            </w:pPr>
            <w:r w:rsidRPr="00F511A5">
              <w:rPr>
                <w:lang w:eastAsia="en-US"/>
              </w:rPr>
              <w:t>Update RRC TC 8.2.1.2.1 - BandwidthPart Configuration / SCG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2283C8" w14:textId="77777777" w:rsidR="005979E7" w:rsidRPr="00F511A5" w:rsidRDefault="005979E7" w:rsidP="00F17634">
            <w:pPr>
              <w:pStyle w:val="TAC"/>
              <w:rPr>
                <w:lang w:eastAsia="en-US"/>
              </w:rPr>
            </w:pPr>
            <w:r w:rsidRPr="00F511A5">
              <w:rPr>
                <w:lang w:eastAsia="en-US"/>
              </w:rPr>
              <w:t>15.2.0</w:t>
            </w:r>
          </w:p>
        </w:tc>
      </w:tr>
      <w:tr w:rsidR="005979E7" w:rsidRPr="00F511A5" w14:paraId="6BD0C95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9DFCF3"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FDADA6"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FB9C0F" w14:textId="77777777" w:rsidR="005979E7" w:rsidRPr="00F511A5" w:rsidRDefault="005979E7" w:rsidP="00F17634">
            <w:pPr>
              <w:pStyle w:val="TAC"/>
              <w:rPr>
                <w:lang w:eastAsia="en-US"/>
              </w:rPr>
            </w:pPr>
            <w:r w:rsidRPr="00F511A5">
              <w:rPr>
                <w:lang w:eastAsia="en-US"/>
              </w:rPr>
              <w:t>R5-187237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9ED4B8" w14:textId="77777777" w:rsidR="005979E7" w:rsidRPr="00F511A5" w:rsidRDefault="005979E7" w:rsidP="00F17634">
            <w:pPr>
              <w:pStyle w:val="TAC"/>
              <w:rPr>
                <w:lang w:eastAsia="en-US"/>
              </w:rPr>
            </w:pPr>
            <w:r w:rsidRPr="00F511A5">
              <w:rPr>
                <w:lang w:eastAsia="en-US"/>
              </w:rPr>
              <w:t>0236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539EE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044B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CF6FD0" w14:textId="77777777" w:rsidR="005979E7" w:rsidRPr="00F511A5" w:rsidRDefault="005979E7" w:rsidP="00F17634">
            <w:pPr>
              <w:pStyle w:val="TAL"/>
              <w:rPr>
                <w:lang w:eastAsia="en-US"/>
              </w:rPr>
            </w:pPr>
            <w:r w:rsidRPr="00F511A5">
              <w:rPr>
                <w:lang w:eastAsia="en-US"/>
              </w:rPr>
              <w:t>Update RRC TC 8.2.2.4.1 - PSCell addition, modification and release / SCG DRB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01741F" w14:textId="77777777" w:rsidR="005979E7" w:rsidRPr="00F511A5" w:rsidRDefault="005979E7" w:rsidP="00F17634">
            <w:pPr>
              <w:pStyle w:val="TAC"/>
              <w:rPr>
                <w:lang w:eastAsia="en-US"/>
              </w:rPr>
            </w:pPr>
            <w:r w:rsidRPr="00F511A5">
              <w:rPr>
                <w:lang w:eastAsia="en-US"/>
              </w:rPr>
              <w:t>15.2.0</w:t>
            </w:r>
          </w:p>
        </w:tc>
      </w:tr>
      <w:tr w:rsidR="005979E7" w:rsidRPr="00F511A5" w14:paraId="26C1558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C7EC3C"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BEA278"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6BCC48" w14:textId="77777777" w:rsidR="005979E7" w:rsidRPr="00F511A5" w:rsidRDefault="005979E7" w:rsidP="00F17634">
            <w:pPr>
              <w:pStyle w:val="TAC"/>
              <w:rPr>
                <w:lang w:eastAsia="en-US"/>
              </w:rPr>
            </w:pPr>
            <w:r w:rsidRPr="00F511A5">
              <w:rPr>
                <w:lang w:eastAsia="en-US"/>
              </w:rPr>
              <w:t>R5-187238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88B535" w14:textId="77777777" w:rsidR="005979E7" w:rsidRPr="00F511A5" w:rsidRDefault="005979E7" w:rsidP="00F17634">
            <w:pPr>
              <w:pStyle w:val="TAC"/>
              <w:rPr>
                <w:lang w:eastAsia="en-US"/>
              </w:rPr>
            </w:pPr>
            <w:r w:rsidRPr="00F511A5">
              <w:rPr>
                <w:lang w:eastAsia="en-US"/>
              </w:rPr>
              <w:t>0237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9C7DE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97FED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181663" w14:textId="77777777" w:rsidR="005979E7" w:rsidRPr="00F511A5" w:rsidRDefault="005979E7" w:rsidP="00F17634">
            <w:pPr>
              <w:pStyle w:val="TAL"/>
              <w:rPr>
                <w:lang w:eastAsia="en-US"/>
              </w:rPr>
            </w:pPr>
            <w:r w:rsidRPr="00F511A5">
              <w:rPr>
                <w:lang w:eastAsia="en-US"/>
              </w:rPr>
              <w:t>Update RRC TC 8.2.2.8.1 - Bearer Modification / Handling for bearer type change with security key change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1F81BE" w14:textId="77777777" w:rsidR="005979E7" w:rsidRPr="00F511A5" w:rsidRDefault="005979E7" w:rsidP="00F17634">
            <w:pPr>
              <w:pStyle w:val="TAC"/>
              <w:rPr>
                <w:lang w:eastAsia="en-US"/>
              </w:rPr>
            </w:pPr>
            <w:r w:rsidRPr="00F511A5">
              <w:rPr>
                <w:lang w:eastAsia="en-US"/>
              </w:rPr>
              <w:t>15.2.0</w:t>
            </w:r>
          </w:p>
        </w:tc>
      </w:tr>
      <w:tr w:rsidR="005979E7" w:rsidRPr="00F511A5" w14:paraId="1DB57A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FBE20E"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1C1924"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BFD3CB1" w14:textId="77777777" w:rsidR="005979E7" w:rsidRPr="00F511A5" w:rsidRDefault="005979E7" w:rsidP="00F17634">
            <w:pPr>
              <w:pStyle w:val="TAC"/>
              <w:rPr>
                <w:lang w:eastAsia="en-US"/>
              </w:rPr>
            </w:pPr>
            <w:r w:rsidRPr="00F511A5">
              <w:rPr>
                <w:lang w:eastAsia="en-US"/>
              </w:rPr>
              <w:t>R5-187239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0E1823" w14:textId="77777777" w:rsidR="005979E7" w:rsidRPr="00F511A5" w:rsidRDefault="005979E7" w:rsidP="00F17634">
            <w:pPr>
              <w:pStyle w:val="TAC"/>
              <w:rPr>
                <w:lang w:eastAsia="en-US"/>
              </w:rPr>
            </w:pPr>
            <w:r w:rsidRPr="00F511A5">
              <w:rPr>
                <w:lang w:eastAsia="en-US"/>
              </w:rPr>
              <w:t>0238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C0B54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F758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04922A" w14:textId="77777777" w:rsidR="005979E7" w:rsidRPr="00F511A5" w:rsidRDefault="005979E7" w:rsidP="00F17634">
            <w:pPr>
              <w:pStyle w:val="TAL"/>
              <w:rPr>
                <w:lang w:eastAsia="en-US"/>
              </w:rPr>
            </w:pPr>
            <w:r w:rsidRPr="00F511A5">
              <w:rPr>
                <w:lang w:eastAsia="en-US"/>
              </w:rPr>
              <w:t>Update RRC TC 8.2.2.9.1 - Bearer Modification / Uplink data path / Split DRB Reconfiguration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683491" w14:textId="77777777" w:rsidR="005979E7" w:rsidRPr="00F511A5" w:rsidRDefault="005979E7" w:rsidP="00F17634">
            <w:pPr>
              <w:pStyle w:val="TAC"/>
              <w:rPr>
                <w:lang w:eastAsia="en-US"/>
              </w:rPr>
            </w:pPr>
            <w:r w:rsidRPr="00F511A5">
              <w:rPr>
                <w:lang w:eastAsia="en-US"/>
              </w:rPr>
              <w:t>15.2.0</w:t>
            </w:r>
          </w:p>
        </w:tc>
      </w:tr>
      <w:tr w:rsidR="005979E7" w:rsidRPr="00F511A5" w14:paraId="408FB88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222E85"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5F8DE3"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D33B0C" w14:textId="77777777" w:rsidR="005979E7" w:rsidRPr="00F511A5" w:rsidRDefault="005979E7" w:rsidP="00F17634">
            <w:pPr>
              <w:pStyle w:val="TAC"/>
              <w:rPr>
                <w:lang w:eastAsia="en-US"/>
              </w:rPr>
            </w:pPr>
            <w:r w:rsidRPr="00F511A5">
              <w:rPr>
                <w:lang w:eastAsia="en-US"/>
              </w:rPr>
              <w:t>R5-187248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8CFF52" w14:textId="77777777" w:rsidR="005979E7" w:rsidRPr="00F511A5" w:rsidRDefault="005979E7" w:rsidP="00F17634">
            <w:pPr>
              <w:pStyle w:val="TAC"/>
              <w:rPr>
                <w:lang w:eastAsia="en-US"/>
              </w:rPr>
            </w:pPr>
            <w:r w:rsidRPr="00F511A5">
              <w:rPr>
                <w:lang w:eastAsia="en-US"/>
              </w:rPr>
              <w:t>0247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2BBCF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FD10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7C0264" w14:textId="77777777" w:rsidR="005979E7" w:rsidRPr="00F511A5" w:rsidRDefault="005979E7" w:rsidP="00F17634">
            <w:pPr>
              <w:pStyle w:val="TAL"/>
              <w:rPr>
                <w:lang w:eastAsia="en-US"/>
              </w:rPr>
            </w:pPr>
            <w:r w:rsidRPr="00F511A5">
              <w:rPr>
                <w:lang w:eastAsia="en-US"/>
              </w:rPr>
              <w:t>Correction to MAC Test case 7.1.1.1.2 Random access procedure / Successful / C-RNTI Based / Preamble selected by MAC itself</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747A96" w14:textId="77777777" w:rsidR="005979E7" w:rsidRPr="00F511A5" w:rsidRDefault="005979E7" w:rsidP="00F17634">
            <w:pPr>
              <w:pStyle w:val="TAC"/>
              <w:rPr>
                <w:lang w:eastAsia="en-US"/>
              </w:rPr>
            </w:pPr>
            <w:r w:rsidRPr="00F511A5">
              <w:rPr>
                <w:lang w:eastAsia="en-US"/>
              </w:rPr>
              <w:t>15.2.0</w:t>
            </w:r>
          </w:p>
        </w:tc>
      </w:tr>
      <w:tr w:rsidR="005979E7" w:rsidRPr="00F511A5" w14:paraId="5B0F1B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A75D1F"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AC6A0C"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6D0489" w14:textId="77777777" w:rsidR="005979E7" w:rsidRPr="00F511A5" w:rsidRDefault="005979E7" w:rsidP="00F17634">
            <w:pPr>
              <w:pStyle w:val="TAC"/>
              <w:rPr>
                <w:lang w:eastAsia="en-US"/>
              </w:rPr>
            </w:pPr>
            <w:r w:rsidRPr="00F511A5">
              <w:rPr>
                <w:lang w:eastAsia="en-US"/>
              </w:rPr>
              <w:t>R5-187249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53BBC2" w14:textId="77777777" w:rsidR="005979E7" w:rsidRPr="00F511A5" w:rsidRDefault="005979E7" w:rsidP="00F17634">
            <w:pPr>
              <w:pStyle w:val="TAC"/>
              <w:rPr>
                <w:lang w:eastAsia="en-US"/>
              </w:rPr>
            </w:pPr>
            <w:r w:rsidRPr="00F511A5">
              <w:rPr>
                <w:lang w:eastAsia="en-US"/>
              </w:rPr>
              <w:t>0248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56DFF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DABC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6E31B2" w14:textId="77777777" w:rsidR="005979E7" w:rsidRPr="00F511A5" w:rsidRDefault="005979E7" w:rsidP="00F17634">
            <w:pPr>
              <w:pStyle w:val="TAL"/>
              <w:rPr>
                <w:lang w:eastAsia="en-US"/>
              </w:rPr>
            </w:pPr>
            <w:r w:rsidRPr="00F511A5">
              <w:rPr>
                <w:lang w:eastAsia="en-US"/>
              </w:rPr>
              <w:t>Correction to MAC Test case 7.1.1.5.3 DRX operation / Short cycle configured / Parameters configured by RRC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7538C0" w14:textId="77777777" w:rsidR="005979E7" w:rsidRPr="00F511A5" w:rsidRDefault="005979E7" w:rsidP="00F17634">
            <w:pPr>
              <w:pStyle w:val="TAC"/>
              <w:rPr>
                <w:lang w:eastAsia="en-US"/>
              </w:rPr>
            </w:pPr>
            <w:r w:rsidRPr="00F511A5">
              <w:rPr>
                <w:lang w:eastAsia="en-US"/>
              </w:rPr>
              <w:t>15.2.0</w:t>
            </w:r>
          </w:p>
        </w:tc>
      </w:tr>
      <w:tr w:rsidR="005979E7" w:rsidRPr="00F511A5" w14:paraId="1F3A040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A6BACE"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5958B0"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AC287C" w14:textId="77777777" w:rsidR="005979E7" w:rsidRPr="00F511A5" w:rsidRDefault="005979E7" w:rsidP="00F17634">
            <w:pPr>
              <w:pStyle w:val="TAC"/>
              <w:rPr>
                <w:lang w:eastAsia="en-US"/>
              </w:rPr>
            </w:pPr>
            <w:r w:rsidRPr="00F511A5">
              <w:rPr>
                <w:lang w:eastAsia="en-US"/>
              </w:rPr>
              <w:t>R5-187250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9A0100" w14:textId="77777777" w:rsidR="005979E7" w:rsidRPr="00F511A5" w:rsidRDefault="005979E7" w:rsidP="00F17634">
            <w:pPr>
              <w:pStyle w:val="TAC"/>
              <w:rPr>
                <w:lang w:eastAsia="en-US"/>
              </w:rPr>
            </w:pPr>
            <w:r w:rsidRPr="00F511A5">
              <w:rPr>
                <w:lang w:eastAsia="en-US"/>
              </w:rPr>
              <w:t>0249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2542D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8193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F48557" w14:textId="77777777" w:rsidR="005979E7" w:rsidRPr="00F511A5" w:rsidRDefault="005979E7" w:rsidP="00F17634">
            <w:pPr>
              <w:pStyle w:val="TAL"/>
              <w:rPr>
                <w:lang w:eastAsia="en-US"/>
              </w:rPr>
            </w:pPr>
            <w:r w:rsidRPr="00F511A5">
              <w:rPr>
                <w:lang w:eastAsia="en-US"/>
              </w:rPr>
              <w:t>Correction to RLC Test case 7.1.2.3.10 AM RLC / Re-</w:t>
            </w:r>
            <w:r w:rsidRPr="00F511A5">
              <w:rPr>
                <w:lang w:eastAsia="en-US"/>
              </w:rPr>
              <w:lastRenderedPageBreak/>
              <w:t>transmission of RLC PDU with and without re-segmentation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AC25FC" w14:textId="77777777" w:rsidR="005979E7" w:rsidRPr="00F511A5" w:rsidRDefault="005979E7" w:rsidP="00F17634">
            <w:pPr>
              <w:pStyle w:val="TAC"/>
              <w:rPr>
                <w:lang w:eastAsia="en-US"/>
              </w:rPr>
            </w:pPr>
            <w:r w:rsidRPr="00F511A5">
              <w:rPr>
                <w:lang w:eastAsia="en-US"/>
              </w:rPr>
              <w:lastRenderedPageBreak/>
              <w:t>15.2.0</w:t>
            </w:r>
          </w:p>
        </w:tc>
      </w:tr>
      <w:tr w:rsidR="005979E7" w:rsidRPr="00F511A5" w14:paraId="15D36F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BA0F7D"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F0DAB1"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029F8E" w14:textId="77777777" w:rsidR="005979E7" w:rsidRPr="00F511A5" w:rsidRDefault="005979E7" w:rsidP="00F17634">
            <w:pPr>
              <w:pStyle w:val="TAC"/>
              <w:rPr>
                <w:lang w:eastAsia="en-US"/>
              </w:rPr>
            </w:pPr>
            <w:r w:rsidRPr="00F511A5">
              <w:rPr>
                <w:lang w:eastAsia="en-US"/>
              </w:rPr>
              <w:t>R5-187251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AFC9C0" w14:textId="77777777" w:rsidR="005979E7" w:rsidRPr="00F511A5" w:rsidRDefault="005979E7" w:rsidP="00F17634">
            <w:pPr>
              <w:pStyle w:val="TAC"/>
              <w:rPr>
                <w:lang w:eastAsia="en-US"/>
              </w:rPr>
            </w:pPr>
            <w:r w:rsidRPr="00F511A5">
              <w:rPr>
                <w:lang w:eastAsia="en-US"/>
              </w:rPr>
              <w:t>0250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DBA94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FB1E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C9518B" w14:textId="77777777" w:rsidR="005979E7" w:rsidRPr="00F511A5" w:rsidRDefault="005979E7" w:rsidP="00F17634">
            <w:pPr>
              <w:pStyle w:val="TAL"/>
              <w:rPr>
                <w:lang w:eastAsia="en-US"/>
              </w:rPr>
            </w:pPr>
            <w:r w:rsidRPr="00F511A5">
              <w:rPr>
                <w:lang w:eastAsia="en-US"/>
              </w:rPr>
              <w:t>Correction to RLC Test case 7.1.2.3.11 AM RLC / RLC re-establishment procedure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4A2752" w14:textId="77777777" w:rsidR="005979E7" w:rsidRPr="00F511A5" w:rsidRDefault="005979E7" w:rsidP="00F17634">
            <w:pPr>
              <w:pStyle w:val="TAC"/>
              <w:rPr>
                <w:lang w:eastAsia="en-US"/>
              </w:rPr>
            </w:pPr>
            <w:r w:rsidRPr="00F511A5">
              <w:rPr>
                <w:lang w:eastAsia="en-US"/>
              </w:rPr>
              <w:t>15.2.0</w:t>
            </w:r>
          </w:p>
        </w:tc>
      </w:tr>
      <w:tr w:rsidR="005979E7" w:rsidRPr="00F511A5" w14:paraId="555461A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618FD9"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D85E7D"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AD8F31" w14:textId="77777777" w:rsidR="005979E7" w:rsidRPr="00F511A5" w:rsidRDefault="005979E7" w:rsidP="00F17634">
            <w:pPr>
              <w:pStyle w:val="TAC"/>
              <w:rPr>
                <w:lang w:eastAsia="en-US"/>
              </w:rPr>
            </w:pPr>
            <w:r w:rsidRPr="00F511A5">
              <w:rPr>
                <w:lang w:eastAsia="en-US"/>
              </w:rPr>
              <w:t>R5-187252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5B23F8" w14:textId="77777777" w:rsidR="005979E7" w:rsidRPr="00F511A5" w:rsidRDefault="005979E7" w:rsidP="00F17634">
            <w:pPr>
              <w:pStyle w:val="TAC"/>
              <w:rPr>
                <w:lang w:eastAsia="en-US"/>
              </w:rPr>
            </w:pPr>
            <w:r w:rsidRPr="00F511A5">
              <w:rPr>
                <w:lang w:eastAsia="en-US"/>
              </w:rPr>
              <w:t>0251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7F9A6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53ACA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124F5D" w14:textId="77777777" w:rsidR="005979E7" w:rsidRPr="00F511A5" w:rsidRDefault="005979E7" w:rsidP="00F17634">
            <w:pPr>
              <w:pStyle w:val="TAL"/>
              <w:rPr>
                <w:lang w:eastAsia="en-US"/>
              </w:rPr>
            </w:pPr>
            <w:r w:rsidRPr="00F511A5">
              <w:rPr>
                <w:lang w:eastAsia="en-US"/>
              </w:rPr>
              <w:t>Correction to PDCP Test case 7.1.3.4.1 PDCP handover / Lossless handover / PDCP sequence number maintenance / PDCP status report to convey the information on missing or acknowledged PDCP SDUs at handover / In-order delivery and duplicate elimination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7B8970" w14:textId="77777777" w:rsidR="005979E7" w:rsidRPr="00F511A5" w:rsidRDefault="005979E7" w:rsidP="00F17634">
            <w:pPr>
              <w:pStyle w:val="TAC"/>
              <w:rPr>
                <w:lang w:eastAsia="en-US"/>
              </w:rPr>
            </w:pPr>
            <w:r w:rsidRPr="00F511A5">
              <w:rPr>
                <w:lang w:eastAsia="en-US"/>
              </w:rPr>
              <w:t>15.2.0</w:t>
            </w:r>
          </w:p>
        </w:tc>
      </w:tr>
      <w:tr w:rsidR="005979E7" w:rsidRPr="00F511A5" w14:paraId="2EF4AC3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3441CE"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CD3D65"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B9496C" w14:textId="77777777" w:rsidR="005979E7" w:rsidRPr="00F511A5" w:rsidRDefault="005979E7" w:rsidP="00F17634">
            <w:pPr>
              <w:pStyle w:val="TAC"/>
              <w:rPr>
                <w:lang w:eastAsia="en-US"/>
              </w:rPr>
            </w:pPr>
            <w:r w:rsidRPr="00F511A5">
              <w:rPr>
                <w:lang w:eastAsia="en-US"/>
              </w:rPr>
              <w:t>R5-187254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428649" w14:textId="77777777" w:rsidR="005979E7" w:rsidRPr="00F511A5" w:rsidRDefault="005979E7" w:rsidP="00F17634">
            <w:pPr>
              <w:pStyle w:val="TAC"/>
              <w:rPr>
                <w:lang w:eastAsia="en-US"/>
              </w:rPr>
            </w:pPr>
            <w:r w:rsidRPr="00F511A5">
              <w:rPr>
                <w:lang w:eastAsia="en-US"/>
              </w:rPr>
              <w:t>0253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264E0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8C1C2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2144F5" w14:textId="77777777" w:rsidR="005979E7" w:rsidRPr="00F511A5" w:rsidRDefault="005979E7" w:rsidP="00F17634">
            <w:pPr>
              <w:pStyle w:val="TAL"/>
              <w:rPr>
                <w:lang w:eastAsia="en-US"/>
              </w:rPr>
            </w:pPr>
            <w:r w:rsidRPr="00F511A5">
              <w:rPr>
                <w:lang w:eastAsia="en-US"/>
              </w:rPr>
              <w:t>Update RRC TCs 8.2.4.1.1.1, 8.2.4.1.1.2 and 8.2.4.1.1.3 NR CA / NR SCell addition / modification / release /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5F52B4" w14:textId="77777777" w:rsidR="005979E7" w:rsidRPr="00F511A5" w:rsidRDefault="005979E7" w:rsidP="00F17634">
            <w:pPr>
              <w:pStyle w:val="TAC"/>
              <w:rPr>
                <w:lang w:eastAsia="en-US"/>
              </w:rPr>
            </w:pPr>
            <w:r w:rsidRPr="00F511A5">
              <w:rPr>
                <w:lang w:eastAsia="en-US"/>
              </w:rPr>
              <w:t>15.2.0</w:t>
            </w:r>
          </w:p>
        </w:tc>
      </w:tr>
      <w:tr w:rsidR="005979E7" w:rsidRPr="00F511A5" w14:paraId="287FA1B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7F983D"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004954"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0A0E61" w14:textId="77777777" w:rsidR="005979E7" w:rsidRPr="00F511A5" w:rsidRDefault="005979E7" w:rsidP="00F17634">
            <w:pPr>
              <w:pStyle w:val="TAC"/>
              <w:rPr>
                <w:lang w:eastAsia="en-US"/>
              </w:rPr>
            </w:pPr>
            <w:r w:rsidRPr="00F511A5">
              <w:rPr>
                <w:lang w:eastAsia="en-US"/>
              </w:rPr>
              <w:t>R5-187255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D68A89" w14:textId="77777777" w:rsidR="005979E7" w:rsidRPr="00F511A5" w:rsidRDefault="005979E7" w:rsidP="00F17634">
            <w:pPr>
              <w:pStyle w:val="TAC"/>
              <w:rPr>
                <w:lang w:eastAsia="en-US"/>
              </w:rPr>
            </w:pPr>
            <w:r w:rsidRPr="00F511A5">
              <w:rPr>
                <w:lang w:eastAsia="en-US"/>
              </w:rPr>
              <w:t>0254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8D87C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9FC21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E6383C" w14:textId="77777777" w:rsidR="005979E7" w:rsidRPr="00F511A5" w:rsidRDefault="005979E7" w:rsidP="00F17634">
            <w:pPr>
              <w:pStyle w:val="TAL"/>
              <w:rPr>
                <w:lang w:eastAsia="en-US"/>
              </w:rPr>
            </w:pPr>
            <w:r w:rsidRPr="00F511A5">
              <w:rPr>
                <w:lang w:eastAsia="en-US"/>
              </w:rPr>
              <w:t>Correction to EN-DC NAS  test case 10.2.1.1 - Default EPS bearer context activation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083900" w14:textId="77777777" w:rsidR="005979E7" w:rsidRPr="00F511A5" w:rsidRDefault="005979E7" w:rsidP="00F17634">
            <w:pPr>
              <w:pStyle w:val="TAC"/>
              <w:rPr>
                <w:lang w:eastAsia="en-US"/>
              </w:rPr>
            </w:pPr>
            <w:r w:rsidRPr="00F511A5">
              <w:rPr>
                <w:lang w:eastAsia="en-US"/>
              </w:rPr>
              <w:t>15.2.0</w:t>
            </w:r>
          </w:p>
        </w:tc>
      </w:tr>
      <w:tr w:rsidR="005979E7" w:rsidRPr="00F511A5" w14:paraId="3E7205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6BFF43"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2C8B01"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DD5ACA" w14:textId="77777777" w:rsidR="005979E7" w:rsidRPr="00F511A5" w:rsidRDefault="005979E7" w:rsidP="00F17634">
            <w:pPr>
              <w:pStyle w:val="TAC"/>
              <w:rPr>
                <w:lang w:eastAsia="en-US"/>
              </w:rPr>
            </w:pPr>
            <w:r w:rsidRPr="00F511A5">
              <w:rPr>
                <w:lang w:eastAsia="en-US"/>
              </w:rPr>
              <w:t>R5-187302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F0BE69" w14:textId="77777777" w:rsidR="005979E7" w:rsidRPr="00F511A5" w:rsidRDefault="005979E7" w:rsidP="00F17634">
            <w:pPr>
              <w:pStyle w:val="TAC"/>
              <w:rPr>
                <w:lang w:eastAsia="en-US"/>
              </w:rPr>
            </w:pPr>
            <w:r w:rsidRPr="00F511A5">
              <w:rPr>
                <w:lang w:eastAsia="en-US"/>
              </w:rPr>
              <w:t>0260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C5C9D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DD15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8116B1" w14:textId="77777777" w:rsidR="005979E7" w:rsidRPr="00F511A5" w:rsidRDefault="005979E7" w:rsidP="00F17634">
            <w:pPr>
              <w:pStyle w:val="TAL"/>
              <w:rPr>
                <w:lang w:eastAsia="en-US"/>
              </w:rPr>
            </w:pPr>
            <w:r w:rsidRPr="00F511A5">
              <w:rPr>
                <w:lang w:eastAsia="en-US"/>
              </w:rPr>
              <w:t>Correction to test case 8.2.4.3.1.1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5058F8" w14:textId="77777777" w:rsidR="005979E7" w:rsidRPr="00F511A5" w:rsidRDefault="005979E7" w:rsidP="00F17634">
            <w:pPr>
              <w:pStyle w:val="TAC"/>
              <w:rPr>
                <w:lang w:eastAsia="en-US"/>
              </w:rPr>
            </w:pPr>
            <w:r w:rsidRPr="00F511A5">
              <w:rPr>
                <w:lang w:eastAsia="en-US"/>
              </w:rPr>
              <w:t>15.2.0</w:t>
            </w:r>
          </w:p>
        </w:tc>
      </w:tr>
      <w:tr w:rsidR="005979E7" w:rsidRPr="00F511A5" w14:paraId="24DC13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5080C2"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68742F"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3E0386" w14:textId="77777777" w:rsidR="005979E7" w:rsidRPr="00F511A5" w:rsidRDefault="005979E7" w:rsidP="00F17634">
            <w:pPr>
              <w:pStyle w:val="TAC"/>
              <w:rPr>
                <w:lang w:eastAsia="en-US"/>
              </w:rPr>
            </w:pPr>
            <w:r w:rsidRPr="00F511A5">
              <w:rPr>
                <w:lang w:eastAsia="en-US"/>
              </w:rPr>
              <w:t>R5-187410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19D3FE" w14:textId="77777777" w:rsidR="005979E7" w:rsidRPr="00F511A5" w:rsidRDefault="005979E7" w:rsidP="00F17634">
            <w:pPr>
              <w:pStyle w:val="TAC"/>
              <w:rPr>
                <w:lang w:eastAsia="en-US"/>
              </w:rPr>
            </w:pPr>
            <w:r w:rsidRPr="00F511A5">
              <w:rPr>
                <w:lang w:eastAsia="en-US"/>
              </w:rPr>
              <w:t>0273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E6867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C1A9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93292A" w14:textId="77777777" w:rsidR="005979E7" w:rsidRPr="00F511A5" w:rsidRDefault="005979E7" w:rsidP="00F17634">
            <w:pPr>
              <w:pStyle w:val="TAL"/>
              <w:rPr>
                <w:lang w:eastAsia="en-US"/>
              </w:rPr>
            </w:pPr>
            <w:r w:rsidRPr="00F511A5">
              <w:rPr>
                <w:lang w:eastAsia="en-US"/>
              </w:rPr>
              <w:t>Update of 5GS NR RRC test case 8.2.2.6.1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9F3C61" w14:textId="77777777" w:rsidR="005979E7" w:rsidRPr="00F511A5" w:rsidRDefault="005979E7" w:rsidP="00F17634">
            <w:pPr>
              <w:pStyle w:val="TAC"/>
              <w:rPr>
                <w:lang w:eastAsia="en-US"/>
              </w:rPr>
            </w:pPr>
            <w:r w:rsidRPr="00F511A5">
              <w:rPr>
                <w:lang w:eastAsia="en-US"/>
              </w:rPr>
              <w:t>15.2.0</w:t>
            </w:r>
          </w:p>
        </w:tc>
      </w:tr>
      <w:tr w:rsidR="005979E7" w:rsidRPr="00F511A5" w14:paraId="478809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D3D44F"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849478"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409B27" w14:textId="77777777" w:rsidR="005979E7" w:rsidRPr="00F511A5" w:rsidRDefault="005979E7" w:rsidP="00F17634">
            <w:pPr>
              <w:pStyle w:val="TAC"/>
              <w:rPr>
                <w:lang w:eastAsia="en-US"/>
              </w:rPr>
            </w:pPr>
            <w:r w:rsidRPr="00F511A5">
              <w:rPr>
                <w:lang w:eastAsia="en-US"/>
              </w:rPr>
              <w:t>R5-187411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8D2605" w14:textId="77777777" w:rsidR="005979E7" w:rsidRPr="00F511A5" w:rsidRDefault="005979E7" w:rsidP="00F17634">
            <w:pPr>
              <w:pStyle w:val="TAC"/>
              <w:rPr>
                <w:lang w:eastAsia="en-US"/>
              </w:rPr>
            </w:pPr>
            <w:r w:rsidRPr="00F511A5">
              <w:rPr>
                <w:lang w:eastAsia="en-US"/>
              </w:rPr>
              <w:t>0274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F87B9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AA07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E9DEA4" w14:textId="77777777" w:rsidR="005979E7" w:rsidRPr="00F511A5" w:rsidRDefault="005979E7" w:rsidP="00F17634">
            <w:pPr>
              <w:pStyle w:val="TAL"/>
              <w:rPr>
                <w:lang w:eastAsia="en-US"/>
              </w:rPr>
            </w:pPr>
            <w:r w:rsidRPr="00F511A5">
              <w:rPr>
                <w:lang w:eastAsia="en-US"/>
              </w:rPr>
              <w:t>Addition of 5GS NR MAC test case 7.1.1.3.9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0F2195" w14:textId="77777777" w:rsidR="005979E7" w:rsidRPr="00F511A5" w:rsidRDefault="005979E7" w:rsidP="00F17634">
            <w:pPr>
              <w:pStyle w:val="TAC"/>
              <w:rPr>
                <w:lang w:eastAsia="en-US"/>
              </w:rPr>
            </w:pPr>
            <w:r w:rsidRPr="00F511A5">
              <w:rPr>
                <w:lang w:eastAsia="en-US"/>
              </w:rPr>
              <w:t>15.2.0</w:t>
            </w:r>
          </w:p>
        </w:tc>
      </w:tr>
      <w:tr w:rsidR="005979E7" w:rsidRPr="00F511A5" w14:paraId="5DFAD2A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D1F838"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2C6B03"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1236CB" w14:textId="77777777" w:rsidR="005979E7" w:rsidRPr="00F511A5" w:rsidRDefault="005979E7" w:rsidP="00F17634">
            <w:pPr>
              <w:pStyle w:val="TAC"/>
              <w:rPr>
                <w:lang w:eastAsia="en-US"/>
              </w:rPr>
            </w:pPr>
            <w:r w:rsidRPr="00F511A5">
              <w:rPr>
                <w:lang w:eastAsia="en-US"/>
              </w:rPr>
              <w:t>R5-187492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CCE862" w14:textId="77777777" w:rsidR="005979E7" w:rsidRPr="00F511A5" w:rsidRDefault="005979E7" w:rsidP="00F17634">
            <w:pPr>
              <w:pStyle w:val="TAC"/>
              <w:rPr>
                <w:lang w:eastAsia="en-US"/>
              </w:rPr>
            </w:pPr>
            <w:r w:rsidRPr="00F511A5">
              <w:rPr>
                <w:lang w:eastAsia="en-US"/>
              </w:rPr>
              <w:t>0278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FBBAE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3D74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B0EA94" w14:textId="77777777" w:rsidR="005979E7" w:rsidRPr="00F511A5" w:rsidRDefault="005979E7" w:rsidP="00F17634">
            <w:pPr>
              <w:pStyle w:val="TAL"/>
              <w:rPr>
                <w:lang w:eastAsia="en-US"/>
              </w:rPr>
            </w:pPr>
            <w:r w:rsidRPr="00F511A5">
              <w:rPr>
                <w:lang w:eastAsia="en-US"/>
              </w:rPr>
              <w:t>Correction to test case 8.2.2.1.1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242DB8" w14:textId="77777777" w:rsidR="005979E7" w:rsidRPr="00F511A5" w:rsidRDefault="005979E7" w:rsidP="00F17634">
            <w:pPr>
              <w:pStyle w:val="TAC"/>
              <w:rPr>
                <w:lang w:eastAsia="en-US"/>
              </w:rPr>
            </w:pPr>
            <w:r w:rsidRPr="00F511A5">
              <w:rPr>
                <w:lang w:eastAsia="en-US"/>
              </w:rPr>
              <w:t>15.2.0</w:t>
            </w:r>
          </w:p>
        </w:tc>
      </w:tr>
      <w:tr w:rsidR="005979E7" w:rsidRPr="00F511A5" w14:paraId="6EAD005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6FE5DF"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D2855D"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53033E" w14:textId="77777777" w:rsidR="005979E7" w:rsidRPr="00F511A5" w:rsidRDefault="005979E7" w:rsidP="00F17634">
            <w:pPr>
              <w:pStyle w:val="TAC"/>
              <w:rPr>
                <w:lang w:eastAsia="en-US"/>
              </w:rPr>
            </w:pPr>
            <w:r w:rsidRPr="00F511A5">
              <w:rPr>
                <w:lang w:eastAsia="en-US"/>
              </w:rPr>
              <w:t>R5-187497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B06626" w14:textId="77777777" w:rsidR="005979E7" w:rsidRPr="00F511A5" w:rsidRDefault="005979E7" w:rsidP="00F17634">
            <w:pPr>
              <w:pStyle w:val="TAC"/>
              <w:rPr>
                <w:lang w:eastAsia="en-US"/>
              </w:rPr>
            </w:pPr>
            <w:r w:rsidRPr="00F511A5">
              <w:rPr>
                <w:lang w:eastAsia="en-US"/>
              </w:rPr>
              <w:t>0279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4B86C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7DC1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69C3FA" w14:textId="77777777" w:rsidR="005979E7" w:rsidRPr="00F511A5" w:rsidRDefault="005979E7" w:rsidP="00F17634">
            <w:pPr>
              <w:pStyle w:val="TAL"/>
              <w:rPr>
                <w:lang w:eastAsia="en-US"/>
              </w:rPr>
            </w:pPr>
            <w:r w:rsidRPr="00F511A5">
              <w:rPr>
                <w:lang w:eastAsia="en-US"/>
              </w:rPr>
              <w:t>Correction to test case 8.2.2.3.1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9030CE" w14:textId="77777777" w:rsidR="005979E7" w:rsidRPr="00F511A5" w:rsidRDefault="005979E7" w:rsidP="00F17634">
            <w:pPr>
              <w:pStyle w:val="TAC"/>
              <w:rPr>
                <w:lang w:eastAsia="en-US"/>
              </w:rPr>
            </w:pPr>
            <w:r w:rsidRPr="00F511A5">
              <w:rPr>
                <w:lang w:eastAsia="en-US"/>
              </w:rPr>
              <w:t>15.2.0</w:t>
            </w:r>
          </w:p>
        </w:tc>
      </w:tr>
      <w:tr w:rsidR="005979E7" w:rsidRPr="00F511A5" w14:paraId="7B6BA0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F3CC18"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E9AC88"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8CA1F6" w14:textId="77777777" w:rsidR="005979E7" w:rsidRPr="00F511A5" w:rsidRDefault="005979E7" w:rsidP="00F17634">
            <w:pPr>
              <w:pStyle w:val="TAC"/>
              <w:rPr>
                <w:lang w:eastAsia="en-US"/>
              </w:rPr>
            </w:pPr>
            <w:r w:rsidRPr="00F511A5">
              <w:rPr>
                <w:lang w:eastAsia="en-US"/>
              </w:rPr>
              <w:t>R5-187528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2E6249" w14:textId="77777777" w:rsidR="005979E7" w:rsidRPr="00F511A5" w:rsidRDefault="005979E7" w:rsidP="00F17634">
            <w:pPr>
              <w:pStyle w:val="TAC"/>
              <w:rPr>
                <w:lang w:eastAsia="en-US"/>
              </w:rPr>
            </w:pPr>
            <w:r w:rsidRPr="00F511A5">
              <w:rPr>
                <w:lang w:eastAsia="en-US"/>
              </w:rPr>
              <w:t>0285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7D778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5FCD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6E291F" w14:textId="77777777" w:rsidR="005979E7" w:rsidRPr="00F511A5" w:rsidRDefault="005979E7" w:rsidP="00F17634">
            <w:pPr>
              <w:pStyle w:val="TAL"/>
              <w:rPr>
                <w:lang w:eastAsia="en-US"/>
              </w:rPr>
            </w:pPr>
            <w:r w:rsidRPr="00F511A5">
              <w:rPr>
                <w:lang w:eastAsia="en-US"/>
              </w:rPr>
              <w:t>Update to RRC TC - PSCell addition, modification and release / Split DRB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2C454E" w14:textId="77777777" w:rsidR="005979E7" w:rsidRPr="00F511A5" w:rsidRDefault="005979E7" w:rsidP="00F17634">
            <w:pPr>
              <w:pStyle w:val="TAC"/>
              <w:rPr>
                <w:lang w:eastAsia="en-US"/>
              </w:rPr>
            </w:pPr>
            <w:r w:rsidRPr="00F511A5">
              <w:rPr>
                <w:lang w:eastAsia="en-US"/>
              </w:rPr>
              <w:t>15.2.0</w:t>
            </w:r>
          </w:p>
        </w:tc>
      </w:tr>
      <w:tr w:rsidR="005979E7" w:rsidRPr="00F511A5" w14:paraId="3D8238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F05639"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28BCEC"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E47916" w14:textId="77777777" w:rsidR="005979E7" w:rsidRPr="00F511A5" w:rsidRDefault="005979E7" w:rsidP="00F17634">
            <w:pPr>
              <w:pStyle w:val="TAC"/>
              <w:rPr>
                <w:lang w:eastAsia="en-US"/>
              </w:rPr>
            </w:pPr>
            <w:r w:rsidRPr="00F511A5">
              <w:rPr>
                <w:lang w:eastAsia="en-US"/>
              </w:rPr>
              <w:t>R5-187530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06022F" w14:textId="77777777" w:rsidR="005979E7" w:rsidRPr="00F511A5" w:rsidRDefault="005979E7" w:rsidP="00F17634">
            <w:pPr>
              <w:pStyle w:val="TAC"/>
              <w:rPr>
                <w:lang w:eastAsia="en-US"/>
              </w:rPr>
            </w:pPr>
            <w:r w:rsidRPr="00F511A5">
              <w:rPr>
                <w:lang w:eastAsia="en-US"/>
              </w:rPr>
              <w:t>0286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8E799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DBC9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BE2E0F" w14:textId="77777777" w:rsidR="005979E7" w:rsidRPr="00F511A5" w:rsidRDefault="005979E7" w:rsidP="00F17634">
            <w:pPr>
              <w:pStyle w:val="TAL"/>
              <w:rPr>
                <w:lang w:eastAsia="en-US"/>
              </w:rPr>
            </w:pPr>
            <w:r w:rsidRPr="00F511A5">
              <w:rPr>
                <w:lang w:eastAsia="en-US"/>
              </w:rPr>
              <w:t>Update to RRC TC - Measurement configuration control and reporting / Inter-RAT measurements / Event B1 / Measurement of NR cells / RSRQ based measurements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F9997D" w14:textId="77777777" w:rsidR="005979E7" w:rsidRPr="00F511A5" w:rsidRDefault="005979E7" w:rsidP="00F17634">
            <w:pPr>
              <w:pStyle w:val="TAC"/>
              <w:rPr>
                <w:lang w:eastAsia="en-US"/>
              </w:rPr>
            </w:pPr>
            <w:r w:rsidRPr="00F511A5">
              <w:rPr>
                <w:lang w:eastAsia="en-US"/>
              </w:rPr>
              <w:t>15.2.0</w:t>
            </w:r>
          </w:p>
        </w:tc>
      </w:tr>
      <w:tr w:rsidR="005979E7" w:rsidRPr="00F511A5" w14:paraId="51F3A87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BB098F"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6A7EA0"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88AB80" w14:textId="77777777" w:rsidR="005979E7" w:rsidRPr="00F511A5" w:rsidRDefault="005979E7" w:rsidP="00F17634">
            <w:pPr>
              <w:pStyle w:val="TAC"/>
              <w:rPr>
                <w:lang w:eastAsia="en-US"/>
              </w:rPr>
            </w:pPr>
            <w:r w:rsidRPr="00F511A5">
              <w:rPr>
                <w:lang w:eastAsia="en-US"/>
              </w:rPr>
              <w:t>R5-187534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280C36" w14:textId="77777777" w:rsidR="005979E7" w:rsidRPr="00F511A5" w:rsidRDefault="005979E7" w:rsidP="00F17634">
            <w:pPr>
              <w:pStyle w:val="TAC"/>
              <w:rPr>
                <w:lang w:eastAsia="en-US"/>
              </w:rPr>
            </w:pPr>
            <w:r w:rsidRPr="00F511A5">
              <w:rPr>
                <w:lang w:eastAsia="en-US"/>
              </w:rPr>
              <w:t>0287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69751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BDEE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7D8EE5" w14:textId="77777777" w:rsidR="005979E7" w:rsidRPr="00F511A5" w:rsidRDefault="005979E7" w:rsidP="00F17634">
            <w:pPr>
              <w:pStyle w:val="TAL"/>
              <w:rPr>
                <w:lang w:eastAsia="en-US"/>
              </w:rPr>
            </w:pPr>
            <w:r w:rsidRPr="00F511A5">
              <w:rPr>
                <w:lang w:eastAsia="en-US"/>
              </w:rPr>
              <w:t>Update to RRC TC - Measurement configuration control and reporting / Inter-RAT measurements / Periodic reporting / Measurement of NR cells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DFE226" w14:textId="77777777" w:rsidR="005979E7" w:rsidRPr="00F511A5" w:rsidRDefault="005979E7" w:rsidP="00F17634">
            <w:pPr>
              <w:pStyle w:val="TAC"/>
              <w:rPr>
                <w:lang w:eastAsia="en-US"/>
              </w:rPr>
            </w:pPr>
            <w:r w:rsidRPr="00F511A5">
              <w:rPr>
                <w:lang w:eastAsia="en-US"/>
              </w:rPr>
              <w:t>15.2.0</w:t>
            </w:r>
          </w:p>
        </w:tc>
      </w:tr>
      <w:tr w:rsidR="005979E7" w:rsidRPr="00F511A5" w14:paraId="45ED48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93B7B4"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FB2445"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AB4788" w14:textId="77777777" w:rsidR="005979E7" w:rsidRPr="00F511A5" w:rsidRDefault="005979E7" w:rsidP="00F17634">
            <w:pPr>
              <w:pStyle w:val="TAC"/>
              <w:rPr>
                <w:lang w:eastAsia="en-US"/>
              </w:rPr>
            </w:pPr>
            <w:r w:rsidRPr="00F511A5">
              <w:rPr>
                <w:lang w:eastAsia="en-US"/>
              </w:rPr>
              <w:t>R5-187540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E3E56E" w14:textId="77777777" w:rsidR="005979E7" w:rsidRPr="00F511A5" w:rsidRDefault="005979E7" w:rsidP="00F17634">
            <w:pPr>
              <w:pStyle w:val="TAC"/>
              <w:rPr>
                <w:lang w:eastAsia="en-US"/>
              </w:rPr>
            </w:pPr>
            <w:r w:rsidRPr="00F511A5">
              <w:rPr>
                <w:lang w:eastAsia="en-US"/>
              </w:rPr>
              <w:t>0290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E569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01CB3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DE5A05" w14:textId="77777777" w:rsidR="005979E7" w:rsidRPr="00F511A5" w:rsidRDefault="005979E7" w:rsidP="00F17634">
            <w:pPr>
              <w:pStyle w:val="TAL"/>
              <w:rPr>
                <w:lang w:eastAsia="en-US"/>
              </w:rPr>
            </w:pPr>
            <w:r w:rsidRPr="00F511A5">
              <w:rPr>
                <w:lang w:eastAsia="en-US"/>
              </w:rPr>
              <w:t>Update to 5G-NR RRC TCs for Multi-PDN support and specific message content IEs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3045A9" w14:textId="77777777" w:rsidR="005979E7" w:rsidRPr="00F511A5" w:rsidRDefault="005979E7" w:rsidP="00F17634">
            <w:pPr>
              <w:pStyle w:val="TAC"/>
              <w:rPr>
                <w:lang w:eastAsia="en-US"/>
              </w:rPr>
            </w:pPr>
            <w:r w:rsidRPr="00F511A5">
              <w:rPr>
                <w:lang w:eastAsia="en-US"/>
              </w:rPr>
              <w:t>15.2.0</w:t>
            </w:r>
          </w:p>
        </w:tc>
      </w:tr>
      <w:tr w:rsidR="005979E7" w:rsidRPr="00F511A5" w14:paraId="075D3D3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F1E487"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D8E5A8"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EF5D55" w14:textId="77777777" w:rsidR="005979E7" w:rsidRPr="00F511A5" w:rsidRDefault="005979E7" w:rsidP="00F17634">
            <w:pPr>
              <w:pStyle w:val="TAC"/>
              <w:rPr>
                <w:lang w:eastAsia="en-US"/>
              </w:rPr>
            </w:pPr>
            <w:r w:rsidRPr="00F511A5">
              <w:rPr>
                <w:lang w:eastAsia="en-US"/>
              </w:rPr>
              <w:t>R5-187611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DC7719" w14:textId="77777777" w:rsidR="005979E7" w:rsidRPr="00F511A5" w:rsidRDefault="005979E7" w:rsidP="00F17634">
            <w:pPr>
              <w:pStyle w:val="TAC"/>
              <w:rPr>
                <w:lang w:eastAsia="en-US"/>
              </w:rPr>
            </w:pPr>
            <w:r w:rsidRPr="00F511A5">
              <w:rPr>
                <w:lang w:eastAsia="en-US"/>
              </w:rPr>
              <w:t>0294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8D1BF2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9F9A3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EC9974" w14:textId="77777777" w:rsidR="005979E7" w:rsidRPr="00F511A5" w:rsidRDefault="005979E7" w:rsidP="00F17634">
            <w:pPr>
              <w:pStyle w:val="TAL"/>
              <w:rPr>
                <w:lang w:eastAsia="en-US"/>
              </w:rPr>
            </w:pPr>
            <w:r w:rsidRPr="00F511A5">
              <w:rPr>
                <w:lang w:eastAsia="en-US"/>
              </w:rPr>
              <w:t>Correction to MAC TBS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C7F70A" w14:textId="77777777" w:rsidR="005979E7" w:rsidRPr="00F511A5" w:rsidRDefault="005979E7" w:rsidP="00F17634">
            <w:pPr>
              <w:pStyle w:val="TAC"/>
              <w:rPr>
                <w:lang w:eastAsia="en-US"/>
              </w:rPr>
            </w:pPr>
            <w:r w:rsidRPr="00F511A5">
              <w:rPr>
                <w:lang w:eastAsia="en-US"/>
              </w:rPr>
              <w:t>15.2.0</w:t>
            </w:r>
          </w:p>
        </w:tc>
      </w:tr>
      <w:tr w:rsidR="005979E7" w:rsidRPr="00F511A5" w14:paraId="031B942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02F15A"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F1D945"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290229" w14:textId="77777777" w:rsidR="005979E7" w:rsidRPr="00F511A5" w:rsidRDefault="005979E7" w:rsidP="00F17634">
            <w:pPr>
              <w:pStyle w:val="TAC"/>
              <w:rPr>
                <w:lang w:eastAsia="en-US"/>
              </w:rPr>
            </w:pPr>
            <w:r w:rsidRPr="00F511A5">
              <w:rPr>
                <w:lang w:eastAsia="en-US"/>
              </w:rPr>
              <w:t>R5-187686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44AD6B" w14:textId="77777777" w:rsidR="005979E7" w:rsidRPr="00F511A5" w:rsidRDefault="005979E7" w:rsidP="00F17634">
            <w:pPr>
              <w:pStyle w:val="TAC"/>
              <w:rPr>
                <w:lang w:eastAsia="en-US"/>
              </w:rPr>
            </w:pPr>
            <w:r w:rsidRPr="00F511A5">
              <w:rPr>
                <w:lang w:eastAsia="en-US"/>
              </w:rPr>
              <w:t>0283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BDC98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E7EE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C868A7" w14:textId="77777777" w:rsidR="005979E7" w:rsidRPr="00F511A5" w:rsidRDefault="005979E7" w:rsidP="00F17634">
            <w:pPr>
              <w:pStyle w:val="TAL"/>
              <w:rPr>
                <w:lang w:eastAsia="en-US"/>
              </w:rPr>
            </w:pPr>
            <w:r w:rsidRPr="00F511A5">
              <w:rPr>
                <w:lang w:eastAsia="en-US"/>
              </w:rPr>
              <w:t>Adding test case 6.1.1.7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E63BB76" w14:textId="77777777" w:rsidR="005979E7" w:rsidRPr="00F511A5" w:rsidRDefault="005979E7" w:rsidP="00F17634">
            <w:pPr>
              <w:pStyle w:val="TAC"/>
              <w:rPr>
                <w:lang w:eastAsia="en-US"/>
              </w:rPr>
            </w:pPr>
            <w:r w:rsidRPr="00F511A5">
              <w:rPr>
                <w:lang w:eastAsia="en-US"/>
              </w:rPr>
              <w:t>15.2.0</w:t>
            </w:r>
          </w:p>
        </w:tc>
      </w:tr>
      <w:tr w:rsidR="005979E7" w:rsidRPr="00F511A5" w14:paraId="15EB83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107B5B"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593951"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F88814" w14:textId="77777777" w:rsidR="005979E7" w:rsidRPr="00F511A5" w:rsidRDefault="005979E7" w:rsidP="00F17634">
            <w:pPr>
              <w:pStyle w:val="TAC"/>
              <w:rPr>
                <w:lang w:eastAsia="en-US"/>
              </w:rPr>
            </w:pPr>
            <w:r w:rsidRPr="00F511A5">
              <w:rPr>
                <w:lang w:eastAsia="en-US"/>
              </w:rPr>
              <w:t>R5-187688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89552F" w14:textId="77777777" w:rsidR="005979E7" w:rsidRPr="00F511A5" w:rsidRDefault="005979E7" w:rsidP="00F17634">
            <w:pPr>
              <w:pStyle w:val="TAC"/>
              <w:rPr>
                <w:lang w:eastAsia="en-US"/>
              </w:rPr>
            </w:pPr>
            <w:r w:rsidRPr="00F511A5">
              <w:rPr>
                <w:lang w:eastAsia="en-US"/>
              </w:rPr>
              <w:t>0202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95D7D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8574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DD8F8B" w14:textId="77777777" w:rsidR="005979E7" w:rsidRPr="00F511A5" w:rsidRDefault="005979E7" w:rsidP="00F17634">
            <w:pPr>
              <w:pStyle w:val="TAL"/>
              <w:rPr>
                <w:lang w:eastAsia="en-US"/>
              </w:rPr>
            </w:pPr>
            <w:r w:rsidRPr="00F511A5">
              <w:rPr>
                <w:lang w:eastAsia="en-US"/>
              </w:rPr>
              <w:t>Addition of NR test case 7.1.1.1.3_SI Request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D8A980" w14:textId="77777777" w:rsidR="005979E7" w:rsidRPr="00F511A5" w:rsidRDefault="005979E7" w:rsidP="00F17634">
            <w:pPr>
              <w:pStyle w:val="TAC"/>
              <w:rPr>
                <w:lang w:eastAsia="en-US"/>
              </w:rPr>
            </w:pPr>
            <w:r w:rsidRPr="00F511A5">
              <w:rPr>
                <w:lang w:eastAsia="en-US"/>
              </w:rPr>
              <w:t>15.2.0</w:t>
            </w:r>
          </w:p>
        </w:tc>
      </w:tr>
      <w:tr w:rsidR="005979E7" w:rsidRPr="00F511A5" w14:paraId="2BA727E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2CCD7C"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D3B861"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555321" w14:textId="77777777" w:rsidR="005979E7" w:rsidRPr="00F511A5" w:rsidRDefault="005979E7" w:rsidP="00F17634">
            <w:pPr>
              <w:pStyle w:val="TAC"/>
              <w:rPr>
                <w:lang w:eastAsia="en-US"/>
              </w:rPr>
            </w:pPr>
            <w:r w:rsidRPr="00F511A5">
              <w:rPr>
                <w:lang w:eastAsia="en-US"/>
              </w:rPr>
              <w:t>R5-187689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62F66E" w14:textId="77777777" w:rsidR="005979E7" w:rsidRPr="00F511A5" w:rsidRDefault="005979E7" w:rsidP="00F17634">
            <w:pPr>
              <w:pStyle w:val="TAC"/>
              <w:rPr>
                <w:lang w:eastAsia="en-US"/>
              </w:rPr>
            </w:pPr>
            <w:r w:rsidRPr="00F511A5">
              <w:rPr>
                <w:lang w:eastAsia="en-US"/>
              </w:rPr>
              <w:t>0203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947A7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2B94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DCAEF0" w14:textId="77777777" w:rsidR="005979E7" w:rsidRPr="00F511A5" w:rsidRDefault="005979E7" w:rsidP="00F17634">
            <w:pPr>
              <w:pStyle w:val="TAL"/>
              <w:rPr>
                <w:lang w:eastAsia="en-US"/>
              </w:rPr>
            </w:pPr>
            <w:r w:rsidRPr="00F511A5">
              <w:rPr>
                <w:lang w:eastAsia="en-US"/>
              </w:rPr>
              <w:t>Addition of NR test case 7.1.1.1.6_Random access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3007C6" w14:textId="77777777" w:rsidR="005979E7" w:rsidRPr="00F511A5" w:rsidRDefault="005979E7" w:rsidP="00F17634">
            <w:pPr>
              <w:pStyle w:val="TAC"/>
              <w:rPr>
                <w:lang w:eastAsia="en-US"/>
              </w:rPr>
            </w:pPr>
            <w:r w:rsidRPr="00F511A5">
              <w:rPr>
                <w:lang w:eastAsia="en-US"/>
              </w:rPr>
              <w:t>15.2.0</w:t>
            </w:r>
          </w:p>
        </w:tc>
      </w:tr>
      <w:tr w:rsidR="005979E7" w:rsidRPr="00F511A5" w14:paraId="257D5BB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B35F47"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5AF8C3"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06461A" w14:textId="77777777" w:rsidR="005979E7" w:rsidRPr="00F511A5" w:rsidRDefault="005979E7" w:rsidP="00F17634">
            <w:pPr>
              <w:pStyle w:val="TAC"/>
              <w:rPr>
                <w:lang w:eastAsia="en-US"/>
              </w:rPr>
            </w:pPr>
            <w:r w:rsidRPr="00F511A5">
              <w:rPr>
                <w:lang w:eastAsia="en-US"/>
              </w:rPr>
              <w:t>R5-187690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BC378C" w14:textId="77777777" w:rsidR="005979E7" w:rsidRPr="00F511A5" w:rsidRDefault="005979E7" w:rsidP="00F17634">
            <w:pPr>
              <w:pStyle w:val="TAC"/>
              <w:rPr>
                <w:lang w:eastAsia="en-US"/>
              </w:rPr>
            </w:pPr>
            <w:r w:rsidRPr="00F511A5">
              <w:rPr>
                <w:lang w:eastAsia="en-US"/>
              </w:rPr>
              <w:t>0204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ABE97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28AB4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3FF1AE" w14:textId="77777777" w:rsidR="005979E7" w:rsidRPr="00F511A5" w:rsidRDefault="005979E7" w:rsidP="00F17634">
            <w:pPr>
              <w:pStyle w:val="TAL"/>
              <w:rPr>
                <w:lang w:eastAsia="en-US"/>
              </w:rPr>
            </w:pPr>
            <w:r w:rsidRPr="00F511A5">
              <w:rPr>
                <w:lang w:eastAsia="en-US"/>
              </w:rPr>
              <w:t>Addition of NR test case 7.1.1.2.3_CCCH HARQ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2751E3" w14:textId="77777777" w:rsidR="005979E7" w:rsidRPr="00F511A5" w:rsidRDefault="005979E7" w:rsidP="00F17634">
            <w:pPr>
              <w:pStyle w:val="TAC"/>
              <w:rPr>
                <w:lang w:eastAsia="en-US"/>
              </w:rPr>
            </w:pPr>
            <w:r w:rsidRPr="00F511A5">
              <w:rPr>
                <w:lang w:eastAsia="en-US"/>
              </w:rPr>
              <w:t>15.2.0</w:t>
            </w:r>
          </w:p>
        </w:tc>
      </w:tr>
      <w:tr w:rsidR="005979E7" w:rsidRPr="00F511A5" w14:paraId="7E97D32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3444AF"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3BD92C"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074089" w14:textId="77777777" w:rsidR="005979E7" w:rsidRPr="00F511A5" w:rsidRDefault="005979E7" w:rsidP="00F17634">
            <w:pPr>
              <w:pStyle w:val="TAC"/>
              <w:rPr>
                <w:lang w:eastAsia="en-US"/>
              </w:rPr>
            </w:pPr>
            <w:r w:rsidRPr="00F511A5">
              <w:rPr>
                <w:lang w:eastAsia="en-US"/>
              </w:rPr>
              <w:t>R5-187691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436930" w14:textId="77777777" w:rsidR="005979E7" w:rsidRPr="00F511A5" w:rsidRDefault="005979E7" w:rsidP="00F17634">
            <w:pPr>
              <w:pStyle w:val="TAC"/>
              <w:rPr>
                <w:lang w:eastAsia="en-US"/>
              </w:rPr>
            </w:pPr>
            <w:r w:rsidRPr="00F511A5">
              <w:rPr>
                <w:lang w:eastAsia="en-US"/>
              </w:rPr>
              <w:t>0213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2730B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85325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E8836D" w14:textId="77777777" w:rsidR="005979E7" w:rsidRPr="00F511A5" w:rsidRDefault="005979E7" w:rsidP="00F17634">
            <w:pPr>
              <w:pStyle w:val="TAL"/>
              <w:rPr>
                <w:lang w:eastAsia="en-US"/>
              </w:rPr>
            </w:pPr>
            <w:r w:rsidRPr="00F511A5">
              <w:rPr>
                <w:lang w:eastAsia="en-US"/>
              </w:rPr>
              <w:t>CR of NR test case 7.1.2.3.9_RLC Reassembling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06E54F" w14:textId="77777777" w:rsidR="005979E7" w:rsidRPr="00F511A5" w:rsidRDefault="005979E7" w:rsidP="00F17634">
            <w:pPr>
              <w:pStyle w:val="TAC"/>
              <w:rPr>
                <w:lang w:eastAsia="en-US"/>
              </w:rPr>
            </w:pPr>
            <w:r w:rsidRPr="00F511A5">
              <w:rPr>
                <w:lang w:eastAsia="en-US"/>
              </w:rPr>
              <w:t>15.2.0</w:t>
            </w:r>
          </w:p>
        </w:tc>
      </w:tr>
      <w:tr w:rsidR="005979E7" w:rsidRPr="00F511A5" w14:paraId="6FE563A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8C55A3"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FBE195F"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E00C1B" w14:textId="77777777" w:rsidR="005979E7" w:rsidRPr="00F511A5" w:rsidRDefault="005979E7" w:rsidP="00F17634">
            <w:pPr>
              <w:pStyle w:val="TAC"/>
              <w:rPr>
                <w:lang w:eastAsia="en-US"/>
              </w:rPr>
            </w:pPr>
            <w:r w:rsidRPr="00F511A5">
              <w:rPr>
                <w:lang w:eastAsia="en-US"/>
              </w:rPr>
              <w:t>R5-187692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3D434B" w14:textId="77777777" w:rsidR="005979E7" w:rsidRPr="00F511A5" w:rsidRDefault="005979E7" w:rsidP="00F17634">
            <w:pPr>
              <w:pStyle w:val="TAC"/>
              <w:rPr>
                <w:lang w:eastAsia="en-US"/>
              </w:rPr>
            </w:pPr>
            <w:r w:rsidRPr="00F511A5">
              <w:rPr>
                <w:lang w:eastAsia="en-US"/>
              </w:rPr>
              <w:t>0252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4B8C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4BBFC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0A184E" w14:textId="77777777" w:rsidR="005979E7" w:rsidRPr="00F511A5" w:rsidRDefault="005979E7" w:rsidP="00F17634">
            <w:pPr>
              <w:pStyle w:val="TAL"/>
              <w:rPr>
                <w:lang w:eastAsia="en-US"/>
              </w:rPr>
            </w:pPr>
            <w:r w:rsidRPr="00F511A5">
              <w:rPr>
                <w:lang w:eastAsia="en-US"/>
              </w:rPr>
              <w:t>Correction to PDCP Test case 7.1.3.5.4 PDCP reordering / Maximum re-ordering delay below t-Reordering / t-Reordering timer operations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533358" w14:textId="77777777" w:rsidR="005979E7" w:rsidRPr="00F511A5" w:rsidRDefault="005979E7" w:rsidP="00F17634">
            <w:pPr>
              <w:pStyle w:val="TAC"/>
              <w:rPr>
                <w:lang w:eastAsia="en-US"/>
              </w:rPr>
            </w:pPr>
            <w:r w:rsidRPr="00F511A5">
              <w:rPr>
                <w:lang w:eastAsia="en-US"/>
              </w:rPr>
              <w:t>15.2.0</w:t>
            </w:r>
          </w:p>
        </w:tc>
      </w:tr>
      <w:tr w:rsidR="005979E7" w:rsidRPr="00F511A5" w14:paraId="78FE284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2BD4DB"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91B1F3"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646955" w14:textId="77777777" w:rsidR="005979E7" w:rsidRPr="00F511A5" w:rsidRDefault="005979E7" w:rsidP="00F17634">
            <w:pPr>
              <w:pStyle w:val="TAC"/>
              <w:rPr>
                <w:lang w:eastAsia="en-US"/>
              </w:rPr>
            </w:pPr>
            <w:r w:rsidRPr="00F511A5">
              <w:rPr>
                <w:lang w:eastAsia="en-US"/>
              </w:rPr>
              <w:t>R5-187693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29A23E" w14:textId="77777777" w:rsidR="005979E7" w:rsidRPr="00F511A5" w:rsidRDefault="005979E7" w:rsidP="00F17634">
            <w:pPr>
              <w:pStyle w:val="TAC"/>
              <w:rPr>
                <w:lang w:eastAsia="en-US"/>
              </w:rPr>
            </w:pPr>
            <w:r w:rsidRPr="00F511A5">
              <w:rPr>
                <w:lang w:eastAsia="en-US"/>
              </w:rPr>
              <w:t>0234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42167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659DD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641DB0" w14:textId="77777777" w:rsidR="005979E7" w:rsidRPr="00F511A5" w:rsidRDefault="005979E7" w:rsidP="00F17634">
            <w:pPr>
              <w:pStyle w:val="TAL"/>
              <w:rPr>
                <w:lang w:eastAsia="en-US"/>
              </w:rPr>
            </w:pPr>
            <w:r w:rsidRPr="00F511A5">
              <w:rPr>
                <w:lang w:eastAsia="en-US"/>
              </w:rPr>
              <w:t>Correction to SDAP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D3BCC7" w14:textId="77777777" w:rsidR="005979E7" w:rsidRPr="00F511A5" w:rsidRDefault="005979E7" w:rsidP="00F17634">
            <w:pPr>
              <w:pStyle w:val="TAC"/>
              <w:rPr>
                <w:lang w:eastAsia="en-US"/>
              </w:rPr>
            </w:pPr>
            <w:r w:rsidRPr="00F511A5">
              <w:rPr>
                <w:lang w:eastAsia="en-US"/>
              </w:rPr>
              <w:t>15.2.0</w:t>
            </w:r>
          </w:p>
        </w:tc>
      </w:tr>
      <w:tr w:rsidR="005979E7" w:rsidRPr="00F511A5" w14:paraId="6F46BB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5D4F04"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AD3116"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40CA4B" w14:textId="77777777" w:rsidR="005979E7" w:rsidRPr="00F511A5" w:rsidRDefault="005979E7" w:rsidP="00F17634">
            <w:pPr>
              <w:pStyle w:val="TAC"/>
              <w:rPr>
                <w:lang w:eastAsia="en-US"/>
              </w:rPr>
            </w:pPr>
            <w:r w:rsidRPr="00F511A5">
              <w:rPr>
                <w:lang w:eastAsia="en-US"/>
              </w:rPr>
              <w:t>R5-187695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9D8D03" w14:textId="77777777" w:rsidR="005979E7" w:rsidRPr="00F511A5" w:rsidRDefault="005979E7" w:rsidP="00F17634">
            <w:pPr>
              <w:pStyle w:val="TAC"/>
              <w:rPr>
                <w:lang w:eastAsia="en-US"/>
              </w:rPr>
            </w:pPr>
            <w:r w:rsidRPr="00F511A5">
              <w:rPr>
                <w:lang w:eastAsia="en-US"/>
              </w:rPr>
              <w:t>0243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37B04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71E4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471EF7" w14:textId="77777777" w:rsidR="005979E7" w:rsidRPr="00F511A5" w:rsidRDefault="005979E7" w:rsidP="00F17634">
            <w:pPr>
              <w:pStyle w:val="TAL"/>
              <w:rPr>
                <w:lang w:eastAsia="en-US"/>
              </w:rPr>
            </w:pPr>
            <w:r w:rsidRPr="00F511A5">
              <w:rPr>
                <w:lang w:eastAsia="en-US"/>
              </w:rPr>
              <w:t>Addition of 5GS SA RRC TC 8.1.1.1.1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7BCBCF" w14:textId="77777777" w:rsidR="005979E7" w:rsidRPr="00F511A5" w:rsidRDefault="005979E7" w:rsidP="00F17634">
            <w:pPr>
              <w:pStyle w:val="TAC"/>
              <w:rPr>
                <w:lang w:eastAsia="en-US"/>
              </w:rPr>
            </w:pPr>
            <w:r w:rsidRPr="00F511A5">
              <w:rPr>
                <w:lang w:eastAsia="en-US"/>
              </w:rPr>
              <w:t>15.2.0</w:t>
            </w:r>
          </w:p>
        </w:tc>
      </w:tr>
      <w:tr w:rsidR="005979E7" w:rsidRPr="00F511A5" w14:paraId="1112B5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96446E"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CBDD98"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00DB72" w14:textId="77777777" w:rsidR="005979E7" w:rsidRPr="00F511A5" w:rsidRDefault="005979E7" w:rsidP="00F17634">
            <w:pPr>
              <w:pStyle w:val="TAC"/>
              <w:rPr>
                <w:lang w:eastAsia="en-US"/>
              </w:rPr>
            </w:pPr>
            <w:r w:rsidRPr="00F511A5">
              <w:rPr>
                <w:lang w:eastAsia="en-US"/>
              </w:rPr>
              <w:t>R5-187696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EF8C57" w14:textId="77777777" w:rsidR="005979E7" w:rsidRPr="00F511A5" w:rsidRDefault="005979E7" w:rsidP="00F17634">
            <w:pPr>
              <w:pStyle w:val="TAC"/>
              <w:rPr>
                <w:lang w:eastAsia="en-US"/>
              </w:rPr>
            </w:pPr>
            <w:r w:rsidRPr="00F511A5">
              <w:rPr>
                <w:lang w:eastAsia="en-US"/>
              </w:rPr>
              <w:t>0246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E7BCF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496E5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1B60FE" w14:textId="77777777" w:rsidR="005979E7" w:rsidRPr="00F511A5" w:rsidRDefault="005979E7" w:rsidP="00F17634">
            <w:pPr>
              <w:pStyle w:val="TAL"/>
              <w:rPr>
                <w:lang w:eastAsia="en-US"/>
              </w:rPr>
            </w:pPr>
            <w:r w:rsidRPr="00F511A5">
              <w:rPr>
                <w:lang w:eastAsia="en-US"/>
              </w:rPr>
              <w:t>Addition of 5GS SA RRC TC 8.1.5.2.1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64B222" w14:textId="77777777" w:rsidR="005979E7" w:rsidRPr="00F511A5" w:rsidRDefault="005979E7" w:rsidP="00F17634">
            <w:pPr>
              <w:pStyle w:val="TAC"/>
              <w:rPr>
                <w:lang w:eastAsia="en-US"/>
              </w:rPr>
            </w:pPr>
            <w:r w:rsidRPr="00F511A5">
              <w:rPr>
                <w:lang w:eastAsia="en-US"/>
              </w:rPr>
              <w:t>15.2.0</w:t>
            </w:r>
          </w:p>
        </w:tc>
      </w:tr>
      <w:tr w:rsidR="005979E7" w:rsidRPr="00F511A5" w14:paraId="509D5B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CD49C9"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945505"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8E9913" w14:textId="77777777" w:rsidR="005979E7" w:rsidRPr="00F511A5" w:rsidRDefault="005979E7" w:rsidP="00F17634">
            <w:pPr>
              <w:pStyle w:val="TAC"/>
              <w:rPr>
                <w:lang w:eastAsia="en-US"/>
              </w:rPr>
            </w:pPr>
            <w:r w:rsidRPr="00F511A5">
              <w:rPr>
                <w:lang w:eastAsia="en-US"/>
              </w:rPr>
              <w:t>R5-187698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935C46" w14:textId="77777777" w:rsidR="005979E7" w:rsidRPr="00F511A5" w:rsidRDefault="005979E7" w:rsidP="00F17634">
            <w:pPr>
              <w:pStyle w:val="TAC"/>
              <w:rPr>
                <w:lang w:eastAsia="en-US"/>
              </w:rPr>
            </w:pPr>
            <w:r w:rsidRPr="00F511A5">
              <w:rPr>
                <w:lang w:eastAsia="en-US"/>
              </w:rPr>
              <w:t>0159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47B25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915CF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A853C3" w14:textId="77777777" w:rsidR="005979E7" w:rsidRPr="00F511A5" w:rsidRDefault="005979E7" w:rsidP="00F17634">
            <w:pPr>
              <w:pStyle w:val="TAL"/>
              <w:rPr>
                <w:lang w:eastAsia="en-US"/>
              </w:rPr>
            </w:pPr>
            <w:r w:rsidRPr="00F511A5">
              <w:rPr>
                <w:lang w:eastAsia="en-US"/>
              </w:rPr>
              <w:t>Correction to NR RRC test case 8.2.3.5.1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A2261F" w14:textId="77777777" w:rsidR="005979E7" w:rsidRPr="00F511A5" w:rsidRDefault="005979E7" w:rsidP="00F17634">
            <w:pPr>
              <w:pStyle w:val="TAC"/>
              <w:rPr>
                <w:lang w:eastAsia="en-US"/>
              </w:rPr>
            </w:pPr>
            <w:r w:rsidRPr="00F511A5">
              <w:rPr>
                <w:lang w:eastAsia="en-US"/>
              </w:rPr>
              <w:t>15.2.0</w:t>
            </w:r>
          </w:p>
        </w:tc>
      </w:tr>
      <w:tr w:rsidR="005979E7" w:rsidRPr="00F511A5" w14:paraId="056639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D1571A"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0766F2"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053E57" w14:textId="77777777" w:rsidR="005979E7" w:rsidRPr="00F511A5" w:rsidRDefault="005979E7" w:rsidP="00F17634">
            <w:pPr>
              <w:pStyle w:val="TAC"/>
              <w:rPr>
                <w:lang w:eastAsia="en-US"/>
              </w:rPr>
            </w:pPr>
            <w:r w:rsidRPr="00F511A5">
              <w:rPr>
                <w:lang w:eastAsia="en-US"/>
              </w:rPr>
              <w:t>R5-187699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353CB6" w14:textId="77777777" w:rsidR="005979E7" w:rsidRPr="00F511A5" w:rsidRDefault="005979E7" w:rsidP="00F17634">
            <w:pPr>
              <w:pStyle w:val="TAC"/>
              <w:rPr>
                <w:lang w:eastAsia="en-US"/>
              </w:rPr>
            </w:pPr>
            <w:r w:rsidRPr="00F511A5">
              <w:rPr>
                <w:lang w:eastAsia="en-US"/>
              </w:rPr>
              <w:t>0160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66F94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769E8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AC19DA" w14:textId="77777777" w:rsidR="005979E7" w:rsidRPr="00F511A5" w:rsidRDefault="005979E7" w:rsidP="00F17634">
            <w:pPr>
              <w:pStyle w:val="TAL"/>
              <w:rPr>
                <w:lang w:eastAsia="en-US"/>
              </w:rPr>
            </w:pPr>
            <w:r w:rsidRPr="00F511A5">
              <w:rPr>
                <w:lang w:eastAsia="en-US"/>
              </w:rPr>
              <w:t>Correction to NR RRC test case 8.2.3.9.1 and 8.2.3.10.1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688940" w14:textId="77777777" w:rsidR="005979E7" w:rsidRPr="00F511A5" w:rsidRDefault="005979E7" w:rsidP="00F17634">
            <w:pPr>
              <w:pStyle w:val="TAC"/>
              <w:rPr>
                <w:lang w:eastAsia="en-US"/>
              </w:rPr>
            </w:pPr>
            <w:r w:rsidRPr="00F511A5">
              <w:rPr>
                <w:lang w:eastAsia="en-US"/>
              </w:rPr>
              <w:t>15.2.0</w:t>
            </w:r>
          </w:p>
        </w:tc>
      </w:tr>
      <w:tr w:rsidR="005979E7" w:rsidRPr="00F511A5" w14:paraId="1ABDDC4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C87B6F"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34185B"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973C65" w14:textId="77777777" w:rsidR="005979E7" w:rsidRPr="00F511A5" w:rsidRDefault="005979E7" w:rsidP="00F17634">
            <w:pPr>
              <w:pStyle w:val="TAC"/>
              <w:rPr>
                <w:lang w:eastAsia="en-US"/>
              </w:rPr>
            </w:pPr>
            <w:r w:rsidRPr="00F511A5">
              <w:rPr>
                <w:lang w:eastAsia="en-US"/>
              </w:rPr>
              <w:t>R5-187700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F4A04B" w14:textId="77777777" w:rsidR="005979E7" w:rsidRPr="00F511A5" w:rsidRDefault="005979E7" w:rsidP="00F17634">
            <w:pPr>
              <w:pStyle w:val="TAC"/>
              <w:rPr>
                <w:lang w:eastAsia="en-US"/>
              </w:rPr>
            </w:pPr>
            <w:r w:rsidRPr="00F511A5">
              <w:rPr>
                <w:lang w:eastAsia="en-US"/>
              </w:rPr>
              <w:t>0239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B6408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D648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A60952" w14:textId="77777777" w:rsidR="005979E7" w:rsidRPr="00F511A5" w:rsidRDefault="005979E7" w:rsidP="00F17634">
            <w:pPr>
              <w:pStyle w:val="TAL"/>
              <w:rPr>
                <w:lang w:eastAsia="en-US"/>
              </w:rPr>
            </w:pPr>
            <w:r w:rsidRPr="00F511A5">
              <w:rPr>
                <w:lang w:eastAsia="en-US"/>
              </w:rPr>
              <w:t>Update RRC TC 8.2.3.1.1 - Measurement configuration control and reporting / Inter-RAT measurements / Event B1 / Measurement of NR cells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C04256" w14:textId="77777777" w:rsidR="005979E7" w:rsidRPr="00F511A5" w:rsidRDefault="005979E7" w:rsidP="00F17634">
            <w:pPr>
              <w:pStyle w:val="TAC"/>
              <w:rPr>
                <w:lang w:eastAsia="en-US"/>
              </w:rPr>
            </w:pPr>
            <w:r w:rsidRPr="00F511A5">
              <w:rPr>
                <w:lang w:eastAsia="en-US"/>
              </w:rPr>
              <w:t>15.2.0</w:t>
            </w:r>
          </w:p>
        </w:tc>
      </w:tr>
      <w:tr w:rsidR="005979E7" w:rsidRPr="00F511A5" w14:paraId="3455F6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B7323C"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0ED701"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5B0579" w14:textId="77777777" w:rsidR="005979E7" w:rsidRPr="00F511A5" w:rsidRDefault="005979E7" w:rsidP="00F17634">
            <w:pPr>
              <w:pStyle w:val="TAC"/>
              <w:rPr>
                <w:lang w:eastAsia="en-US"/>
              </w:rPr>
            </w:pPr>
            <w:r w:rsidRPr="00F511A5">
              <w:rPr>
                <w:lang w:eastAsia="en-US"/>
              </w:rPr>
              <w:t>R5-187701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EDDC92" w14:textId="77777777" w:rsidR="005979E7" w:rsidRPr="00F511A5" w:rsidRDefault="005979E7" w:rsidP="00F17634">
            <w:pPr>
              <w:pStyle w:val="TAC"/>
              <w:rPr>
                <w:lang w:eastAsia="en-US"/>
              </w:rPr>
            </w:pPr>
            <w:r w:rsidRPr="00F511A5">
              <w:rPr>
                <w:lang w:eastAsia="en-US"/>
              </w:rPr>
              <w:t>0272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33948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D5971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125952" w14:textId="77777777" w:rsidR="005979E7" w:rsidRPr="00F511A5" w:rsidRDefault="005979E7" w:rsidP="00F17634">
            <w:pPr>
              <w:pStyle w:val="TAL"/>
              <w:rPr>
                <w:lang w:eastAsia="en-US"/>
              </w:rPr>
            </w:pPr>
            <w:r w:rsidRPr="00F511A5">
              <w:rPr>
                <w:lang w:eastAsia="en-US"/>
              </w:rPr>
              <w:t>Update RRC TC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F98451" w14:textId="77777777" w:rsidR="005979E7" w:rsidRPr="00F511A5" w:rsidRDefault="005979E7" w:rsidP="00F17634">
            <w:pPr>
              <w:pStyle w:val="TAC"/>
              <w:rPr>
                <w:lang w:eastAsia="en-US"/>
              </w:rPr>
            </w:pPr>
            <w:r w:rsidRPr="00F511A5">
              <w:rPr>
                <w:lang w:eastAsia="en-US"/>
              </w:rPr>
              <w:t>15.2.0</w:t>
            </w:r>
          </w:p>
        </w:tc>
      </w:tr>
      <w:tr w:rsidR="005979E7" w:rsidRPr="00F511A5" w14:paraId="2F34A16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CD8719"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C4A844"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781EE7" w14:textId="77777777" w:rsidR="005979E7" w:rsidRPr="00F511A5" w:rsidRDefault="005979E7" w:rsidP="00F17634">
            <w:pPr>
              <w:pStyle w:val="TAC"/>
              <w:rPr>
                <w:lang w:eastAsia="en-US"/>
              </w:rPr>
            </w:pPr>
            <w:r w:rsidRPr="00F511A5">
              <w:rPr>
                <w:lang w:eastAsia="en-US"/>
              </w:rPr>
              <w:t>R5-187702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467AD4" w14:textId="77777777" w:rsidR="005979E7" w:rsidRPr="00F511A5" w:rsidRDefault="005979E7" w:rsidP="00F17634">
            <w:pPr>
              <w:pStyle w:val="TAC"/>
              <w:rPr>
                <w:lang w:eastAsia="en-US"/>
              </w:rPr>
            </w:pPr>
            <w:r w:rsidRPr="00F511A5">
              <w:rPr>
                <w:lang w:eastAsia="en-US"/>
              </w:rPr>
              <w:t>0276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E2FAF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C2E1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5C2F0F" w14:textId="77777777" w:rsidR="005979E7" w:rsidRPr="00F511A5" w:rsidRDefault="005979E7" w:rsidP="00F17634">
            <w:pPr>
              <w:pStyle w:val="TAL"/>
              <w:rPr>
                <w:lang w:eastAsia="en-US"/>
              </w:rPr>
            </w:pPr>
            <w:r w:rsidRPr="00F511A5">
              <w:rPr>
                <w:lang w:eastAsia="en-US"/>
              </w:rPr>
              <w:t>Update of 5GS NR RRC test case 8.2.3.6.1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865341" w14:textId="77777777" w:rsidR="005979E7" w:rsidRPr="00F511A5" w:rsidRDefault="005979E7" w:rsidP="00F17634">
            <w:pPr>
              <w:pStyle w:val="TAC"/>
              <w:rPr>
                <w:lang w:eastAsia="en-US"/>
              </w:rPr>
            </w:pPr>
            <w:r w:rsidRPr="00F511A5">
              <w:rPr>
                <w:lang w:eastAsia="en-US"/>
              </w:rPr>
              <w:t>15.2.0</w:t>
            </w:r>
          </w:p>
        </w:tc>
      </w:tr>
      <w:tr w:rsidR="005979E7" w:rsidRPr="00F511A5" w14:paraId="7B1794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1FEBFE"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AD3C61"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F20531" w14:textId="77777777" w:rsidR="005979E7" w:rsidRPr="00F511A5" w:rsidRDefault="005979E7" w:rsidP="00F17634">
            <w:pPr>
              <w:pStyle w:val="TAC"/>
              <w:rPr>
                <w:lang w:eastAsia="en-US"/>
              </w:rPr>
            </w:pPr>
            <w:r w:rsidRPr="00F511A5">
              <w:rPr>
                <w:lang w:eastAsia="en-US"/>
              </w:rPr>
              <w:t>R5-187703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BE0C3B" w14:textId="77777777" w:rsidR="005979E7" w:rsidRPr="00F511A5" w:rsidRDefault="005979E7" w:rsidP="00F17634">
            <w:pPr>
              <w:pStyle w:val="TAC"/>
              <w:rPr>
                <w:lang w:eastAsia="en-US"/>
              </w:rPr>
            </w:pPr>
            <w:r w:rsidRPr="00F511A5">
              <w:rPr>
                <w:lang w:eastAsia="en-US"/>
              </w:rPr>
              <w:t>0277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E80EB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88A5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4782D6" w14:textId="77777777" w:rsidR="005979E7" w:rsidRPr="00F511A5" w:rsidRDefault="005979E7" w:rsidP="00F17634">
            <w:pPr>
              <w:pStyle w:val="TAL"/>
              <w:rPr>
                <w:lang w:eastAsia="en-US"/>
              </w:rPr>
            </w:pPr>
            <w:r w:rsidRPr="00F511A5">
              <w:rPr>
                <w:lang w:eastAsia="en-US"/>
              </w:rPr>
              <w:t>Update of 5GS NR RRC test case 8.2.3.8.1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7301C3" w14:textId="77777777" w:rsidR="005979E7" w:rsidRPr="00F511A5" w:rsidRDefault="005979E7" w:rsidP="00F17634">
            <w:pPr>
              <w:pStyle w:val="TAC"/>
              <w:rPr>
                <w:lang w:eastAsia="en-US"/>
              </w:rPr>
            </w:pPr>
            <w:r w:rsidRPr="00F511A5">
              <w:rPr>
                <w:lang w:eastAsia="en-US"/>
              </w:rPr>
              <w:t>15.2.0</w:t>
            </w:r>
          </w:p>
        </w:tc>
      </w:tr>
      <w:tr w:rsidR="005979E7" w:rsidRPr="00F511A5" w14:paraId="59375F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AD5820"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1A9EA9"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45ADD6" w14:textId="77777777" w:rsidR="005979E7" w:rsidRPr="00F511A5" w:rsidRDefault="005979E7" w:rsidP="00F17634">
            <w:pPr>
              <w:pStyle w:val="TAC"/>
              <w:rPr>
                <w:lang w:eastAsia="en-US"/>
              </w:rPr>
            </w:pPr>
            <w:r w:rsidRPr="00F511A5">
              <w:rPr>
                <w:lang w:eastAsia="en-US"/>
              </w:rPr>
              <w:t>R5-187704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2AA88F" w14:textId="77777777" w:rsidR="005979E7" w:rsidRPr="00F511A5" w:rsidRDefault="005979E7" w:rsidP="00F17634">
            <w:pPr>
              <w:pStyle w:val="TAC"/>
              <w:rPr>
                <w:lang w:eastAsia="en-US"/>
              </w:rPr>
            </w:pPr>
            <w:r w:rsidRPr="00F511A5">
              <w:rPr>
                <w:lang w:eastAsia="en-US"/>
              </w:rPr>
              <w:t>0288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914A2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D733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E94EAD" w14:textId="77777777" w:rsidR="005979E7" w:rsidRPr="00F511A5" w:rsidRDefault="005979E7" w:rsidP="00F17634">
            <w:pPr>
              <w:pStyle w:val="TAL"/>
              <w:rPr>
                <w:lang w:eastAsia="en-US"/>
              </w:rPr>
            </w:pPr>
            <w:r w:rsidRPr="00F511A5">
              <w:rPr>
                <w:lang w:eastAsia="en-US"/>
              </w:rPr>
              <w:t>Update to RRC TC - Measurement configuration control and reporting / Event A1 / Measurement of NR PSCell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7C1B7C" w14:textId="77777777" w:rsidR="005979E7" w:rsidRPr="00F511A5" w:rsidRDefault="005979E7" w:rsidP="00F17634">
            <w:pPr>
              <w:pStyle w:val="TAC"/>
              <w:rPr>
                <w:lang w:eastAsia="en-US"/>
              </w:rPr>
            </w:pPr>
            <w:r w:rsidRPr="00F511A5">
              <w:rPr>
                <w:lang w:eastAsia="en-US"/>
              </w:rPr>
              <w:t>15.2.0</w:t>
            </w:r>
          </w:p>
        </w:tc>
      </w:tr>
      <w:tr w:rsidR="005979E7" w:rsidRPr="00F511A5" w14:paraId="55108E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5E64D0"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4E47CC"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25147C" w14:textId="77777777" w:rsidR="005979E7" w:rsidRPr="00F511A5" w:rsidRDefault="005979E7" w:rsidP="00F17634">
            <w:pPr>
              <w:pStyle w:val="TAC"/>
              <w:rPr>
                <w:lang w:eastAsia="en-US"/>
              </w:rPr>
            </w:pPr>
            <w:r w:rsidRPr="00F511A5">
              <w:rPr>
                <w:lang w:eastAsia="en-US"/>
              </w:rPr>
              <w:t>R5-187705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8F9570" w14:textId="77777777" w:rsidR="005979E7" w:rsidRPr="00F511A5" w:rsidRDefault="005979E7" w:rsidP="00F17634">
            <w:pPr>
              <w:pStyle w:val="TAC"/>
              <w:rPr>
                <w:lang w:eastAsia="en-US"/>
              </w:rPr>
            </w:pPr>
            <w:r w:rsidRPr="00F511A5">
              <w:rPr>
                <w:lang w:eastAsia="en-US"/>
              </w:rPr>
              <w:t>0289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64D2F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FE09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AEF259" w14:textId="77777777" w:rsidR="005979E7" w:rsidRPr="00F511A5" w:rsidRDefault="005979E7" w:rsidP="00F17634">
            <w:pPr>
              <w:pStyle w:val="TAL"/>
              <w:rPr>
                <w:lang w:eastAsia="en-US"/>
              </w:rPr>
            </w:pPr>
            <w:r w:rsidRPr="00F511A5">
              <w:rPr>
                <w:lang w:eastAsia="en-US"/>
              </w:rPr>
              <w:t>Update to 5G-NR RRC measurement report TCs for FR1/FR2 cell power level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940F03" w14:textId="77777777" w:rsidR="005979E7" w:rsidRPr="00F511A5" w:rsidRDefault="005979E7" w:rsidP="00F17634">
            <w:pPr>
              <w:pStyle w:val="TAC"/>
              <w:rPr>
                <w:lang w:eastAsia="en-US"/>
              </w:rPr>
            </w:pPr>
            <w:r w:rsidRPr="00F511A5">
              <w:rPr>
                <w:lang w:eastAsia="en-US"/>
              </w:rPr>
              <w:t>15.2.0</w:t>
            </w:r>
          </w:p>
        </w:tc>
      </w:tr>
      <w:tr w:rsidR="005979E7" w:rsidRPr="00F511A5" w14:paraId="3BAA9F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47F3B5"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5D7040"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A806B8" w14:textId="77777777" w:rsidR="005979E7" w:rsidRPr="00F511A5" w:rsidRDefault="005979E7" w:rsidP="00F17634">
            <w:pPr>
              <w:pStyle w:val="TAC"/>
              <w:rPr>
                <w:lang w:eastAsia="en-US"/>
              </w:rPr>
            </w:pPr>
            <w:r w:rsidRPr="00F511A5">
              <w:rPr>
                <w:lang w:eastAsia="en-US"/>
              </w:rPr>
              <w:t>R5-187706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166E8D" w14:textId="77777777" w:rsidR="005979E7" w:rsidRPr="00F511A5" w:rsidRDefault="005979E7" w:rsidP="00F17634">
            <w:pPr>
              <w:pStyle w:val="TAC"/>
              <w:rPr>
                <w:lang w:eastAsia="en-US"/>
              </w:rPr>
            </w:pPr>
            <w:r w:rsidRPr="00F511A5">
              <w:rPr>
                <w:lang w:eastAsia="en-US"/>
              </w:rPr>
              <w:t>0168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9BE96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569D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D8ADB3" w14:textId="77777777" w:rsidR="005979E7" w:rsidRPr="00F511A5" w:rsidRDefault="005979E7" w:rsidP="00F17634">
            <w:pPr>
              <w:pStyle w:val="TAL"/>
              <w:rPr>
                <w:lang w:eastAsia="en-US"/>
              </w:rPr>
            </w:pPr>
            <w:r w:rsidRPr="00F511A5">
              <w:rPr>
                <w:lang w:eastAsia="en-US"/>
              </w:rPr>
              <w:t>Updates to EN-DC TC 8.2.5.3.1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8C8A83" w14:textId="77777777" w:rsidR="005979E7" w:rsidRPr="00F511A5" w:rsidRDefault="005979E7" w:rsidP="00F17634">
            <w:pPr>
              <w:pStyle w:val="TAC"/>
              <w:rPr>
                <w:lang w:eastAsia="en-US"/>
              </w:rPr>
            </w:pPr>
            <w:r w:rsidRPr="00F511A5">
              <w:rPr>
                <w:lang w:eastAsia="en-US"/>
              </w:rPr>
              <w:t>15.2.0</w:t>
            </w:r>
          </w:p>
        </w:tc>
      </w:tr>
      <w:tr w:rsidR="005979E7" w:rsidRPr="00F511A5" w14:paraId="72977B4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AE3367"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F6B583"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9E13D2" w14:textId="77777777" w:rsidR="005979E7" w:rsidRPr="00F511A5" w:rsidRDefault="005979E7" w:rsidP="00F17634">
            <w:pPr>
              <w:pStyle w:val="TAC"/>
              <w:rPr>
                <w:lang w:eastAsia="en-US"/>
              </w:rPr>
            </w:pPr>
            <w:r w:rsidRPr="00F511A5">
              <w:rPr>
                <w:lang w:eastAsia="en-US"/>
              </w:rPr>
              <w:t>R5-187707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6B1FBA" w14:textId="77777777" w:rsidR="005979E7" w:rsidRPr="00F511A5" w:rsidRDefault="005979E7" w:rsidP="00F17634">
            <w:pPr>
              <w:pStyle w:val="TAC"/>
              <w:rPr>
                <w:lang w:eastAsia="en-US"/>
              </w:rPr>
            </w:pPr>
            <w:r w:rsidRPr="00F511A5">
              <w:rPr>
                <w:lang w:eastAsia="en-US"/>
              </w:rPr>
              <w:t>0140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AD048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928BD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0BEC83" w14:textId="77777777" w:rsidR="005979E7" w:rsidRPr="00F511A5" w:rsidRDefault="005979E7" w:rsidP="00F17634">
            <w:pPr>
              <w:pStyle w:val="TAL"/>
              <w:rPr>
                <w:lang w:eastAsia="en-US"/>
              </w:rPr>
            </w:pPr>
            <w:r w:rsidRPr="00F511A5">
              <w:rPr>
                <w:lang w:eastAsia="en-US"/>
              </w:rPr>
              <w:t>Corrections to NAS test case 9.1.5.1.14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7D078C" w14:textId="77777777" w:rsidR="005979E7" w:rsidRPr="00F511A5" w:rsidRDefault="005979E7" w:rsidP="00F17634">
            <w:pPr>
              <w:pStyle w:val="TAC"/>
              <w:rPr>
                <w:lang w:eastAsia="en-US"/>
              </w:rPr>
            </w:pPr>
            <w:r w:rsidRPr="00F511A5">
              <w:rPr>
                <w:lang w:eastAsia="en-US"/>
              </w:rPr>
              <w:t>15.2.0</w:t>
            </w:r>
          </w:p>
        </w:tc>
      </w:tr>
      <w:tr w:rsidR="005979E7" w:rsidRPr="00F511A5" w14:paraId="73AD25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60F81C"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B1B0F54"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27FC74" w14:textId="77777777" w:rsidR="005979E7" w:rsidRPr="00F511A5" w:rsidRDefault="005979E7" w:rsidP="00F17634">
            <w:pPr>
              <w:pStyle w:val="TAC"/>
              <w:rPr>
                <w:lang w:eastAsia="en-US"/>
              </w:rPr>
            </w:pPr>
            <w:r w:rsidRPr="00F511A5">
              <w:rPr>
                <w:lang w:eastAsia="en-US"/>
              </w:rPr>
              <w:t>R5-187778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0CE08F" w14:textId="77777777" w:rsidR="005979E7" w:rsidRPr="00F511A5" w:rsidRDefault="005979E7" w:rsidP="00F17634">
            <w:pPr>
              <w:pStyle w:val="TAC"/>
              <w:rPr>
                <w:lang w:eastAsia="en-US"/>
              </w:rPr>
            </w:pPr>
            <w:r w:rsidRPr="00F511A5">
              <w:rPr>
                <w:lang w:eastAsia="en-US"/>
              </w:rPr>
              <w:t>0284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0F8F7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FE8C1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50FE02" w14:textId="77777777" w:rsidR="005979E7" w:rsidRPr="00F511A5" w:rsidRDefault="005979E7" w:rsidP="00F17634">
            <w:pPr>
              <w:pStyle w:val="TAL"/>
              <w:rPr>
                <w:lang w:eastAsia="en-US"/>
              </w:rPr>
            </w:pPr>
            <w:r w:rsidRPr="00F511A5">
              <w:rPr>
                <w:lang w:eastAsia="en-US"/>
              </w:rPr>
              <w:t>Adding test case 6.1.1.8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2D80A6" w14:textId="77777777" w:rsidR="005979E7" w:rsidRPr="00F511A5" w:rsidRDefault="005979E7" w:rsidP="00F17634">
            <w:pPr>
              <w:pStyle w:val="TAC"/>
              <w:rPr>
                <w:lang w:eastAsia="en-US"/>
              </w:rPr>
            </w:pPr>
            <w:r w:rsidRPr="00F511A5">
              <w:rPr>
                <w:lang w:eastAsia="en-US"/>
              </w:rPr>
              <w:t>15.2.0</w:t>
            </w:r>
          </w:p>
        </w:tc>
      </w:tr>
      <w:tr w:rsidR="005979E7" w:rsidRPr="00F511A5" w14:paraId="69F34F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8E924A"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8F02D0"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6BCEEA" w14:textId="77777777" w:rsidR="005979E7" w:rsidRPr="00F511A5" w:rsidRDefault="005979E7" w:rsidP="00F17634">
            <w:pPr>
              <w:pStyle w:val="TAC"/>
              <w:rPr>
                <w:lang w:eastAsia="en-US"/>
              </w:rPr>
            </w:pPr>
            <w:r w:rsidRPr="00F511A5">
              <w:rPr>
                <w:lang w:eastAsia="en-US"/>
              </w:rPr>
              <w:t>R5-187779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EDA978" w14:textId="77777777" w:rsidR="005979E7" w:rsidRPr="00F511A5" w:rsidRDefault="005979E7" w:rsidP="00F17634">
            <w:pPr>
              <w:pStyle w:val="TAC"/>
              <w:rPr>
                <w:lang w:eastAsia="en-US"/>
              </w:rPr>
            </w:pPr>
            <w:r w:rsidRPr="00F511A5">
              <w:rPr>
                <w:lang w:eastAsia="en-US"/>
              </w:rPr>
              <w:t>0226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8B3ED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F71E5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54C894" w14:textId="77777777" w:rsidR="005979E7" w:rsidRPr="00F511A5" w:rsidRDefault="005979E7" w:rsidP="00F17634">
            <w:pPr>
              <w:pStyle w:val="TAL"/>
              <w:rPr>
                <w:lang w:eastAsia="en-US"/>
              </w:rPr>
            </w:pPr>
            <w:r w:rsidRPr="00F511A5">
              <w:rPr>
                <w:lang w:eastAsia="en-US"/>
              </w:rPr>
              <w:t>Addition of NR test case 7.1.1.1.4_Beam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9F93BC" w14:textId="77777777" w:rsidR="005979E7" w:rsidRPr="00F511A5" w:rsidRDefault="005979E7" w:rsidP="00F17634">
            <w:pPr>
              <w:pStyle w:val="TAC"/>
              <w:rPr>
                <w:lang w:eastAsia="en-US"/>
              </w:rPr>
            </w:pPr>
            <w:r w:rsidRPr="00F511A5">
              <w:rPr>
                <w:lang w:eastAsia="en-US"/>
              </w:rPr>
              <w:t>15.2.0</w:t>
            </w:r>
          </w:p>
        </w:tc>
      </w:tr>
      <w:tr w:rsidR="005979E7" w:rsidRPr="00F511A5" w14:paraId="11C14A6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2DFD3F"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593633"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8113FA" w14:textId="77777777" w:rsidR="005979E7" w:rsidRPr="00F511A5" w:rsidRDefault="005979E7" w:rsidP="00F17634">
            <w:pPr>
              <w:pStyle w:val="TAC"/>
              <w:rPr>
                <w:lang w:eastAsia="en-US"/>
              </w:rPr>
            </w:pPr>
            <w:r w:rsidRPr="00F511A5">
              <w:rPr>
                <w:lang w:eastAsia="en-US"/>
              </w:rPr>
              <w:t>R5-187780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E8224E" w14:textId="77777777" w:rsidR="005979E7" w:rsidRPr="00F511A5" w:rsidRDefault="005979E7" w:rsidP="00F17634">
            <w:pPr>
              <w:pStyle w:val="TAC"/>
              <w:rPr>
                <w:lang w:eastAsia="en-US"/>
              </w:rPr>
            </w:pPr>
            <w:r w:rsidRPr="00F511A5">
              <w:rPr>
                <w:lang w:eastAsia="en-US"/>
              </w:rPr>
              <w:t>0227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78E4E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F339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FA8869" w14:textId="77777777" w:rsidR="005979E7" w:rsidRPr="00F511A5" w:rsidRDefault="005979E7" w:rsidP="00F17634">
            <w:pPr>
              <w:pStyle w:val="TAL"/>
              <w:rPr>
                <w:lang w:eastAsia="en-US"/>
              </w:rPr>
            </w:pPr>
            <w:r w:rsidRPr="00F511A5">
              <w:rPr>
                <w:lang w:eastAsia="en-US"/>
              </w:rPr>
              <w:t>Addition of NR test case 7.1.1.1.5 SUL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4FF6F1" w14:textId="77777777" w:rsidR="005979E7" w:rsidRPr="00F511A5" w:rsidRDefault="005979E7" w:rsidP="00F17634">
            <w:pPr>
              <w:pStyle w:val="TAC"/>
              <w:rPr>
                <w:lang w:eastAsia="en-US"/>
              </w:rPr>
            </w:pPr>
            <w:r w:rsidRPr="00F511A5">
              <w:rPr>
                <w:lang w:eastAsia="en-US"/>
              </w:rPr>
              <w:t>15.2.0</w:t>
            </w:r>
          </w:p>
        </w:tc>
      </w:tr>
      <w:tr w:rsidR="005979E7" w:rsidRPr="00F511A5" w14:paraId="074DFC9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4F2203"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D89E76"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43F8BF" w14:textId="77777777" w:rsidR="005979E7" w:rsidRPr="00F511A5" w:rsidRDefault="005979E7" w:rsidP="00F17634">
            <w:pPr>
              <w:pStyle w:val="TAC"/>
              <w:rPr>
                <w:lang w:eastAsia="en-US"/>
              </w:rPr>
            </w:pPr>
            <w:r w:rsidRPr="00F511A5">
              <w:rPr>
                <w:lang w:eastAsia="en-US"/>
              </w:rPr>
              <w:t>R5-187781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AA9618" w14:textId="77777777" w:rsidR="005979E7" w:rsidRPr="00F511A5" w:rsidRDefault="005979E7" w:rsidP="00F17634">
            <w:pPr>
              <w:pStyle w:val="TAC"/>
              <w:rPr>
                <w:lang w:eastAsia="en-US"/>
              </w:rPr>
            </w:pPr>
            <w:r w:rsidRPr="00F511A5">
              <w:rPr>
                <w:lang w:eastAsia="en-US"/>
              </w:rPr>
              <w:t>0281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4D075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1F484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25BEEA" w14:textId="77777777" w:rsidR="005979E7" w:rsidRPr="00F511A5" w:rsidRDefault="005979E7" w:rsidP="00F17634">
            <w:pPr>
              <w:pStyle w:val="TAL"/>
              <w:rPr>
                <w:lang w:eastAsia="en-US"/>
              </w:rPr>
            </w:pPr>
            <w:r w:rsidRPr="00F511A5">
              <w:rPr>
                <w:lang w:eastAsia="en-US"/>
              </w:rPr>
              <w:t>Correction to NR MAC test case 7.1.1.3.2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19E40A" w14:textId="77777777" w:rsidR="005979E7" w:rsidRPr="00F511A5" w:rsidRDefault="005979E7" w:rsidP="00F17634">
            <w:pPr>
              <w:pStyle w:val="TAC"/>
              <w:rPr>
                <w:lang w:eastAsia="en-US"/>
              </w:rPr>
            </w:pPr>
            <w:r w:rsidRPr="00F511A5">
              <w:rPr>
                <w:lang w:eastAsia="en-US"/>
              </w:rPr>
              <w:t>15.2.0</w:t>
            </w:r>
          </w:p>
        </w:tc>
      </w:tr>
      <w:tr w:rsidR="005979E7" w:rsidRPr="00F511A5" w14:paraId="5D0EFAF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E120F3"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B9E52B"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9962C2" w14:textId="77777777" w:rsidR="005979E7" w:rsidRPr="00F511A5" w:rsidRDefault="005979E7" w:rsidP="00F17634">
            <w:pPr>
              <w:pStyle w:val="TAC"/>
              <w:rPr>
                <w:lang w:eastAsia="en-US"/>
              </w:rPr>
            </w:pPr>
            <w:r w:rsidRPr="00F511A5">
              <w:rPr>
                <w:lang w:eastAsia="en-US"/>
              </w:rPr>
              <w:t>R5-187782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6E98E5" w14:textId="77777777" w:rsidR="005979E7" w:rsidRPr="00F511A5" w:rsidRDefault="005979E7" w:rsidP="00F17634">
            <w:pPr>
              <w:pStyle w:val="TAC"/>
              <w:rPr>
                <w:lang w:eastAsia="en-US"/>
              </w:rPr>
            </w:pPr>
            <w:r w:rsidRPr="00F511A5">
              <w:rPr>
                <w:lang w:eastAsia="en-US"/>
              </w:rPr>
              <w:t>0291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EC830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6B64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FB9537" w14:textId="77777777" w:rsidR="005979E7" w:rsidRPr="00F511A5" w:rsidRDefault="005979E7" w:rsidP="00F17634">
            <w:pPr>
              <w:pStyle w:val="TAL"/>
              <w:rPr>
                <w:lang w:eastAsia="en-US"/>
              </w:rPr>
            </w:pPr>
            <w:r w:rsidRPr="00F511A5">
              <w:rPr>
                <w:lang w:eastAsia="en-US"/>
              </w:rPr>
              <w:t>Addition of 5GS NR MAC test case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980545" w14:textId="77777777" w:rsidR="005979E7" w:rsidRPr="00F511A5" w:rsidRDefault="005979E7" w:rsidP="00F17634">
            <w:pPr>
              <w:pStyle w:val="TAC"/>
              <w:rPr>
                <w:lang w:eastAsia="en-US"/>
              </w:rPr>
            </w:pPr>
            <w:r w:rsidRPr="00F511A5">
              <w:rPr>
                <w:lang w:eastAsia="en-US"/>
              </w:rPr>
              <w:t>15.2.0</w:t>
            </w:r>
          </w:p>
        </w:tc>
      </w:tr>
      <w:tr w:rsidR="005979E7" w:rsidRPr="00F511A5" w14:paraId="2BB2BAE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BD9EFC"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88DC32"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746247" w14:textId="77777777" w:rsidR="005979E7" w:rsidRPr="00F511A5" w:rsidRDefault="005979E7" w:rsidP="00F17634">
            <w:pPr>
              <w:pStyle w:val="TAC"/>
              <w:rPr>
                <w:lang w:eastAsia="en-US"/>
              </w:rPr>
            </w:pPr>
            <w:r w:rsidRPr="00F511A5">
              <w:rPr>
                <w:lang w:eastAsia="en-US"/>
              </w:rPr>
              <w:t>R5-187784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EAF7CA" w14:textId="77777777" w:rsidR="005979E7" w:rsidRPr="00F511A5" w:rsidRDefault="005979E7" w:rsidP="00F17634">
            <w:pPr>
              <w:pStyle w:val="TAC"/>
              <w:rPr>
                <w:lang w:eastAsia="en-US"/>
              </w:rPr>
            </w:pPr>
            <w:r w:rsidRPr="00F511A5">
              <w:rPr>
                <w:lang w:eastAsia="en-US"/>
              </w:rPr>
              <w:t>0184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30CA7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D4E98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101B96" w14:textId="77777777" w:rsidR="005979E7" w:rsidRPr="00F511A5" w:rsidRDefault="005979E7" w:rsidP="00F17634">
            <w:pPr>
              <w:pStyle w:val="TAL"/>
              <w:rPr>
                <w:lang w:eastAsia="en-US"/>
              </w:rPr>
            </w:pPr>
            <w:r w:rsidRPr="00F511A5">
              <w:rPr>
                <w:lang w:eastAsia="en-US"/>
              </w:rPr>
              <w:t>Correction to the default Pre-Test Conditions for AM and UM RLC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FF3C23" w14:textId="77777777" w:rsidR="005979E7" w:rsidRPr="00F511A5" w:rsidRDefault="005979E7" w:rsidP="00F17634">
            <w:pPr>
              <w:pStyle w:val="TAC"/>
              <w:rPr>
                <w:lang w:eastAsia="en-US"/>
              </w:rPr>
            </w:pPr>
            <w:r w:rsidRPr="00F511A5">
              <w:rPr>
                <w:lang w:eastAsia="en-US"/>
              </w:rPr>
              <w:t>15.2.0</w:t>
            </w:r>
          </w:p>
        </w:tc>
      </w:tr>
      <w:tr w:rsidR="005979E7" w:rsidRPr="00F511A5" w14:paraId="2243D56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B8B52B"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0ADB29"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8671A3" w14:textId="77777777" w:rsidR="005979E7" w:rsidRPr="00F511A5" w:rsidRDefault="005979E7" w:rsidP="00F17634">
            <w:pPr>
              <w:pStyle w:val="TAC"/>
              <w:rPr>
                <w:lang w:eastAsia="en-US"/>
              </w:rPr>
            </w:pPr>
            <w:r w:rsidRPr="00F511A5">
              <w:rPr>
                <w:lang w:eastAsia="en-US"/>
              </w:rPr>
              <w:t>R5-187785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C25E78" w14:textId="77777777" w:rsidR="005979E7" w:rsidRPr="00F511A5" w:rsidRDefault="005979E7" w:rsidP="00F17634">
            <w:pPr>
              <w:pStyle w:val="TAC"/>
              <w:rPr>
                <w:lang w:eastAsia="en-US"/>
              </w:rPr>
            </w:pPr>
            <w:r w:rsidRPr="00F511A5">
              <w:rPr>
                <w:lang w:eastAsia="en-US"/>
              </w:rPr>
              <w:t>0232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AECE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3F70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BB6332" w14:textId="77777777" w:rsidR="005979E7" w:rsidRPr="00F511A5" w:rsidRDefault="005979E7" w:rsidP="00F17634">
            <w:pPr>
              <w:pStyle w:val="TAL"/>
              <w:rPr>
                <w:lang w:eastAsia="en-US"/>
              </w:rPr>
            </w:pPr>
            <w:r w:rsidRPr="00F511A5">
              <w:rPr>
                <w:lang w:eastAsia="en-US"/>
              </w:rPr>
              <w:t>Correction to PDCP Ciphering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D923EC" w14:textId="77777777" w:rsidR="005979E7" w:rsidRPr="00F511A5" w:rsidRDefault="005979E7" w:rsidP="00F17634">
            <w:pPr>
              <w:pStyle w:val="TAC"/>
              <w:rPr>
                <w:lang w:eastAsia="en-US"/>
              </w:rPr>
            </w:pPr>
            <w:r w:rsidRPr="00F511A5">
              <w:rPr>
                <w:lang w:eastAsia="en-US"/>
              </w:rPr>
              <w:t>15.2.0</w:t>
            </w:r>
          </w:p>
        </w:tc>
      </w:tr>
      <w:tr w:rsidR="005979E7" w:rsidRPr="00F511A5" w14:paraId="064C249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5E7A88"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68F6A08"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E37857" w14:textId="77777777" w:rsidR="005979E7" w:rsidRPr="00F511A5" w:rsidRDefault="005979E7" w:rsidP="00F17634">
            <w:pPr>
              <w:pStyle w:val="TAC"/>
              <w:rPr>
                <w:lang w:eastAsia="en-US"/>
              </w:rPr>
            </w:pPr>
            <w:r w:rsidRPr="00F511A5">
              <w:rPr>
                <w:lang w:eastAsia="en-US"/>
              </w:rPr>
              <w:t>R5-187786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8C8DBB" w14:textId="77777777" w:rsidR="005979E7" w:rsidRPr="00F511A5" w:rsidRDefault="005979E7" w:rsidP="00F17634">
            <w:pPr>
              <w:pStyle w:val="TAC"/>
              <w:rPr>
                <w:lang w:eastAsia="en-US"/>
              </w:rPr>
            </w:pPr>
            <w:r w:rsidRPr="00F511A5">
              <w:rPr>
                <w:lang w:eastAsia="en-US"/>
              </w:rPr>
              <w:t>0233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25F68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6F90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0F2660" w14:textId="77777777" w:rsidR="005979E7" w:rsidRPr="00F511A5" w:rsidRDefault="005979E7" w:rsidP="00F17634">
            <w:pPr>
              <w:pStyle w:val="TAL"/>
              <w:rPr>
                <w:lang w:eastAsia="en-US"/>
              </w:rPr>
            </w:pPr>
            <w:r w:rsidRPr="00F511A5">
              <w:rPr>
                <w:lang w:eastAsia="en-US"/>
              </w:rPr>
              <w:t>Correction to PDCP Integrity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401AAD" w14:textId="77777777" w:rsidR="005979E7" w:rsidRPr="00F511A5" w:rsidRDefault="005979E7" w:rsidP="00F17634">
            <w:pPr>
              <w:pStyle w:val="TAC"/>
              <w:rPr>
                <w:lang w:eastAsia="en-US"/>
              </w:rPr>
            </w:pPr>
            <w:r w:rsidRPr="00F511A5">
              <w:rPr>
                <w:lang w:eastAsia="en-US"/>
              </w:rPr>
              <w:t>15.2.0</w:t>
            </w:r>
          </w:p>
        </w:tc>
      </w:tr>
      <w:tr w:rsidR="005979E7" w:rsidRPr="00F511A5" w14:paraId="230D139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252C45"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20245D"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1FE0B3" w14:textId="77777777" w:rsidR="005979E7" w:rsidRPr="00F511A5" w:rsidRDefault="005979E7" w:rsidP="00F17634">
            <w:pPr>
              <w:pStyle w:val="TAC"/>
              <w:rPr>
                <w:lang w:eastAsia="en-US"/>
              </w:rPr>
            </w:pPr>
            <w:r w:rsidRPr="00F511A5">
              <w:rPr>
                <w:lang w:eastAsia="en-US"/>
              </w:rPr>
              <w:t>R5-187787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FBEF7E" w14:textId="77777777" w:rsidR="005979E7" w:rsidRPr="00F511A5" w:rsidRDefault="005979E7" w:rsidP="00F17634">
            <w:pPr>
              <w:pStyle w:val="TAC"/>
              <w:rPr>
                <w:lang w:eastAsia="en-US"/>
              </w:rPr>
            </w:pPr>
            <w:r w:rsidRPr="00F511A5">
              <w:rPr>
                <w:lang w:eastAsia="en-US"/>
              </w:rPr>
              <w:t>0216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1FA50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0A683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4BDC31" w14:textId="77777777" w:rsidR="005979E7" w:rsidRPr="00F511A5" w:rsidRDefault="005979E7" w:rsidP="00F17634">
            <w:pPr>
              <w:pStyle w:val="TAL"/>
              <w:rPr>
                <w:lang w:eastAsia="en-US"/>
              </w:rPr>
            </w:pPr>
            <w:r w:rsidRPr="00F511A5">
              <w:rPr>
                <w:lang w:eastAsia="en-US"/>
              </w:rPr>
              <w:t>Addition of NR test case 8.1.1.2.3_T300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4B2D14" w14:textId="77777777" w:rsidR="005979E7" w:rsidRPr="00F511A5" w:rsidRDefault="005979E7" w:rsidP="00F17634">
            <w:pPr>
              <w:pStyle w:val="TAC"/>
              <w:rPr>
                <w:lang w:eastAsia="en-US"/>
              </w:rPr>
            </w:pPr>
            <w:r w:rsidRPr="00F511A5">
              <w:rPr>
                <w:lang w:eastAsia="en-US"/>
              </w:rPr>
              <w:t>15.2.0</w:t>
            </w:r>
          </w:p>
        </w:tc>
      </w:tr>
      <w:tr w:rsidR="005979E7" w:rsidRPr="00F511A5" w14:paraId="5D46BE5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B61C1E" w14:textId="77777777" w:rsidR="005979E7" w:rsidRPr="00F511A5" w:rsidRDefault="005979E7" w:rsidP="00F17634">
            <w:pPr>
              <w:pStyle w:val="TAC"/>
              <w:rPr>
                <w:lang w:eastAsia="en-US"/>
              </w:rPr>
            </w:pPr>
            <w:r w:rsidRPr="00F511A5">
              <w:rPr>
                <w:lang w:eastAsia="en-US"/>
              </w:rPr>
              <w:lastRenderedPageBreak/>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617993"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81CB9A" w14:textId="77777777" w:rsidR="005979E7" w:rsidRPr="00F511A5" w:rsidRDefault="005979E7" w:rsidP="00F17634">
            <w:pPr>
              <w:pStyle w:val="TAC"/>
              <w:rPr>
                <w:lang w:eastAsia="en-US"/>
              </w:rPr>
            </w:pPr>
            <w:r w:rsidRPr="00F511A5">
              <w:rPr>
                <w:lang w:eastAsia="en-US"/>
              </w:rPr>
              <w:t>R5-187789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6CAC8F" w14:textId="77777777" w:rsidR="005979E7" w:rsidRPr="00F511A5" w:rsidRDefault="005979E7" w:rsidP="00F17634">
            <w:pPr>
              <w:pStyle w:val="TAC"/>
              <w:rPr>
                <w:lang w:eastAsia="en-US"/>
              </w:rPr>
            </w:pPr>
            <w:r w:rsidRPr="00F511A5">
              <w:rPr>
                <w:lang w:eastAsia="en-US"/>
              </w:rPr>
              <w:t>0245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24CD1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DC5E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0FB2EB" w14:textId="77777777" w:rsidR="005979E7" w:rsidRPr="00F511A5" w:rsidRDefault="005979E7" w:rsidP="00F17634">
            <w:pPr>
              <w:pStyle w:val="TAL"/>
              <w:rPr>
                <w:lang w:eastAsia="en-US"/>
              </w:rPr>
            </w:pPr>
            <w:r w:rsidRPr="00F511A5">
              <w:rPr>
                <w:lang w:eastAsia="en-US"/>
              </w:rPr>
              <w:t>Addition of 5GS SA RRC TC 8.1.1.2.5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4FB7B1" w14:textId="77777777" w:rsidR="005979E7" w:rsidRPr="00F511A5" w:rsidRDefault="005979E7" w:rsidP="00F17634">
            <w:pPr>
              <w:pStyle w:val="TAC"/>
              <w:rPr>
                <w:lang w:eastAsia="en-US"/>
              </w:rPr>
            </w:pPr>
            <w:r w:rsidRPr="00F511A5">
              <w:rPr>
                <w:lang w:eastAsia="en-US"/>
              </w:rPr>
              <w:t>15.2.0</w:t>
            </w:r>
          </w:p>
        </w:tc>
      </w:tr>
      <w:tr w:rsidR="005979E7" w:rsidRPr="00F511A5" w14:paraId="46C2BE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01F768"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7D5A20"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F75584" w14:textId="77777777" w:rsidR="005979E7" w:rsidRPr="00F511A5" w:rsidRDefault="005979E7" w:rsidP="00F17634">
            <w:pPr>
              <w:pStyle w:val="TAC"/>
              <w:rPr>
                <w:lang w:eastAsia="en-US"/>
              </w:rPr>
            </w:pPr>
            <w:r w:rsidRPr="00F511A5">
              <w:rPr>
                <w:lang w:eastAsia="en-US"/>
              </w:rPr>
              <w:t>R5-187790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988544" w14:textId="77777777" w:rsidR="005979E7" w:rsidRPr="00F511A5" w:rsidRDefault="005979E7" w:rsidP="00F17634">
            <w:pPr>
              <w:pStyle w:val="TAC"/>
              <w:rPr>
                <w:lang w:eastAsia="en-US"/>
              </w:rPr>
            </w:pPr>
            <w:r w:rsidRPr="00F511A5">
              <w:rPr>
                <w:lang w:eastAsia="en-US"/>
              </w:rPr>
              <w:t>0275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3D532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ABC3A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7DB842" w14:textId="77777777" w:rsidR="005979E7" w:rsidRPr="00F511A5" w:rsidRDefault="005979E7" w:rsidP="00F17634">
            <w:pPr>
              <w:pStyle w:val="TAL"/>
              <w:rPr>
                <w:lang w:eastAsia="en-US"/>
              </w:rPr>
            </w:pPr>
            <w:r w:rsidRPr="00F511A5">
              <w:rPr>
                <w:lang w:eastAsia="en-US"/>
              </w:rPr>
              <w:t>Addition of 5GS NR RRC test case 8.1.1.3.2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12869B" w14:textId="77777777" w:rsidR="005979E7" w:rsidRPr="00F511A5" w:rsidRDefault="005979E7" w:rsidP="00F17634">
            <w:pPr>
              <w:pStyle w:val="TAC"/>
              <w:rPr>
                <w:lang w:eastAsia="en-US"/>
              </w:rPr>
            </w:pPr>
            <w:r w:rsidRPr="00F511A5">
              <w:rPr>
                <w:lang w:eastAsia="en-US"/>
              </w:rPr>
              <w:t>15.2.0</w:t>
            </w:r>
          </w:p>
        </w:tc>
      </w:tr>
      <w:tr w:rsidR="005979E7" w:rsidRPr="00F511A5" w14:paraId="1ED88C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20832B"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54D785"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DCED6C" w14:textId="77777777" w:rsidR="005979E7" w:rsidRPr="00F511A5" w:rsidRDefault="005979E7" w:rsidP="00F17634">
            <w:pPr>
              <w:pStyle w:val="TAC"/>
              <w:rPr>
                <w:lang w:eastAsia="en-US"/>
              </w:rPr>
            </w:pPr>
            <w:r w:rsidRPr="00F511A5">
              <w:rPr>
                <w:lang w:eastAsia="en-US"/>
              </w:rPr>
              <w:t>R5-187792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8D157D" w14:textId="77777777" w:rsidR="005979E7" w:rsidRPr="00F511A5" w:rsidRDefault="005979E7" w:rsidP="00F17634">
            <w:pPr>
              <w:pStyle w:val="TAC"/>
              <w:rPr>
                <w:lang w:eastAsia="en-US"/>
              </w:rPr>
            </w:pPr>
            <w:r w:rsidRPr="00F511A5">
              <w:rPr>
                <w:lang w:eastAsia="en-US"/>
              </w:rPr>
              <w:t>0224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7E1A4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C3D72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221BE9" w14:textId="77777777" w:rsidR="005979E7" w:rsidRPr="00F511A5" w:rsidRDefault="005979E7" w:rsidP="00F17634">
            <w:pPr>
              <w:pStyle w:val="TAL"/>
              <w:rPr>
                <w:lang w:eastAsia="en-US"/>
              </w:rPr>
            </w:pPr>
            <w:r w:rsidRPr="00F511A5">
              <w:rPr>
                <w:lang w:eastAsia="en-US"/>
              </w:rPr>
              <w:t>Addition of NR test case 8.2.3.11.1_gapFR1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956F38" w14:textId="77777777" w:rsidR="005979E7" w:rsidRPr="00F511A5" w:rsidRDefault="005979E7" w:rsidP="00F17634">
            <w:pPr>
              <w:pStyle w:val="TAC"/>
              <w:rPr>
                <w:lang w:eastAsia="en-US"/>
              </w:rPr>
            </w:pPr>
            <w:r w:rsidRPr="00F511A5">
              <w:rPr>
                <w:lang w:eastAsia="en-US"/>
              </w:rPr>
              <w:t>15.2.0</w:t>
            </w:r>
          </w:p>
        </w:tc>
      </w:tr>
      <w:tr w:rsidR="005979E7" w:rsidRPr="00F511A5" w14:paraId="508735B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8BB226"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3E5AE2"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316C57" w14:textId="77777777" w:rsidR="005979E7" w:rsidRPr="00F511A5" w:rsidRDefault="005979E7" w:rsidP="00F17634">
            <w:pPr>
              <w:pStyle w:val="TAC"/>
              <w:rPr>
                <w:lang w:eastAsia="en-US"/>
              </w:rPr>
            </w:pPr>
            <w:r w:rsidRPr="00F511A5">
              <w:rPr>
                <w:lang w:eastAsia="en-US"/>
              </w:rPr>
              <w:t>R5-187794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161015" w14:textId="77777777" w:rsidR="005979E7" w:rsidRPr="00F511A5" w:rsidRDefault="005979E7" w:rsidP="00F17634">
            <w:pPr>
              <w:pStyle w:val="TAC"/>
              <w:rPr>
                <w:lang w:eastAsia="en-US"/>
              </w:rPr>
            </w:pPr>
            <w:r w:rsidRPr="00F511A5">
              <w:rPr>
                <w:lang w:eastAsia="en-US"/>
              </w:rPr>
              <w:t>0221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73E49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159BC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06AF42" w14:textId="77777777" w:rsidR="005979E7" w:rsidRPr="00F511A5" w:rsidRDefault="005979E7" w:rsidP="00F17634">
            <w:pPr>
              <w:pStyle w:val="TAL"/>
              <w:rPr>
                <w:lang w:eastAsia="en-US"/>
              </w:rPr>
            </w:pPr>
            <w:r w:rsidRPr="00F511A5">
              <w:rPr>
                <w:lang w:eastAsia="en-US"/>
              </w:rPr>
              <w:t>Addition of NR test case 8.1.5.3.1_PWS notification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7E6221" w14:textId="77777777" w:rsidR="005979E7" w:rsidRPr="00F511A5" w:rsidRDefault="005979E7" w:rsidP="00F17634">
            <w:pPr>
              <w:pStyle w:val="TAC"/>
              <w:rPr>
                <w:lang w:eastAsia="en-US"/>
              </w:rPr>
            </w:pPr>
            <w:r w:rsidRPr="00F511A5">
              <w:rPr>
                <w:lang w:eastAsia="en-US"/>
              </w:rPr>
              <w:t>15.2.0</w:t>
            </w:r>
          </w:p>
        </w:tc>
      </w:tr>
      <w:tr w:rsidR="005979E7" w:rsidRPr="00F511A5" w14:paraId="65AAE42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24DAB6"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E77686"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BAB6A4" w14:textId="77777777" w:rsidR="005979E7" w:rsidRPr="00F511A5" w:rsidRDefault="005979E7" w:rsidP="00F17634">
            <w:pPr>
              <w:pStyle w:val="TAC"/>
              <w:rPr>
                <w:lang w:eastAsia="en-US"/>
              </w:rPr>
            </w:pPr>
            <w:r w:rsidRPr="00F511A5">
              <w:rPr>
                <w:lang w:eastAsia="en-US"/>
              </w:rPr>
              <w:t>R5-187795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FD81C0" w14:textId="77777777" w:rsidR="005979E7" w:rsidRPr="00F511A5" w:rsidRDefault="005979E7" w:rsidP="00F17634">
            <w:pPr>
              <w:pStyle w:val="TAC"/>
              <w:rPr>
                <w:lang w:eastAsia="en-US"/>
              </w:rPr>
            </w:pPr>
            <w:r w:rsidRPr="00F511A5">
              <w:rPr>
                <w:lang w:eastAsia="en-US"/>
              </w:rPr>
              <w:t>0240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678A3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2EA6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C92288" w14:textId="77777777" w:rsidR="005979E7" w:rsidRPr="00F511A5" w:rsidRDefault="005979E7" w:rsidP="00F17634">
            <w:pPr>
              <w:pStyle w:val="TAL"/>
              <w:rPr>
                <w:lang w:eastAsia="en-US"/>
              </w:rPr>
            </w:pPr>
            <w:r w:rsidRPr="00F511A5">
              <w:rPr>
                <w:lang w:eastAsia="en-US"/>
              </w:rPr>
              <w:t>Update RRC SCG failure TC 8.2.5.1.1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3EA775" w14:textId="77777777" w:rsidR="005979E7" w:rsidRPr="00F511A5" w:rsidRDefault="005979E7" w:rsidP="00F17634">
            <w:pPr>
              <w:pStyle w:val="TAC"/>
              <w:rPr>
                <w:lang w:eastAsia="en-US"/>
              </w:rPr>
            </w:pPr>
            <w:r w:rsidRPr="00F511A5">
              <w:rPr>
                <w:lang w:eastAsia="en-US"/>
              </w:rPr>
              <w:t>15.2.0</w:t>
            </w:r>
          </w:p>
        </w:tc>
      </w:tr>
      <w:tr w:rsidR="005979E7" w:rsidRPr="00F511A5" w14:paraId="0BBFA28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FEC1C5"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5C7F1B"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84EECB" w14:textId="77777777" w:rsidR="005979E7" w:rsidRPr="00F511A5" w:rsidRDefault="005979E7" w:rsidP="00F17634">
            <w:pPr>
              <w:pStyle w:val="TAC"/>
              <w:rPr>
                <w:lang w:eastAsia="en-US"/>
              </w:rPr>
            </w:pPr>
            <w:r w:rsidRPr="00F511A5">
              <w:rPr>
                <w:lang w:eastAsia="en-US"/>
              </w:rPr>
              <w:t>R5-187797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C9E698" w14:textId="77777777" w:rsidR="005979E7" w:rsidRPr="00F511A5" w:rsidRDefault="005979E7" w:rsidP="00F17634">
            <w:pPr>
              <w:pStyle w:val="TAC"/>
              <w:rPr>
                <w:lang w:eastAsia="en-US"/>
              </w:rPr>
            </w:pPr>
            <w:r w:rsidRPr="00F511A5">
              <w:rPr>
                <w:lang w:eastAsia="en-US"/>
              </w:rPr>
              <w:t>0263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A0310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84E0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AF53CE" w14:textId="77777777" w:rsidR="005979E7" w:rsidRPr="00F511A5" w:rsidRDefault="005979E7" w:rsidP="00F17634">
            <w:pPr>
              <w:pStyle w:val="TAL"/>
              <w:rPr>
                <w:lang w:eastAsia="en-US"/>
              </w:rPr>
            </w:pPr>
            <w:r w:rsidRPr="00F511A5">
              <w:rPr>
                <w:lang w:eastAsia="en-US"/>
              </w:rPr>
              <w:t>Addition of new 5GC TC 9.1.6.1.1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2F042B" w14:textId="77777777" w:rsidR="005979E7" w:rsidRPr="00F511A5" w:rsidRDefault="005979E7" w:rsidP="00F17634">
            <w:pPr>
              <w:pStyle w:val="TAC"/>
              <w:rPr>
                <w:lang w:eastAsia="en-US"/>
              </w:rPr>
            </w:pPr>
            <w:r w:rsidRPr="00F511A5">
              <w:rPr>
                <w:lang w:eastAsia="en-US"/>
              </w:rPr>
              <w:t>15.2.0</w:t>
            </w:r>
          </w:p>
        </w:tc>
      </w:tr>
      <w:tr w:rsidR="005979E7" w:rsidRPr="00F511A5" w14:paraId="41B5493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CB5575"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9A54BB"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B13AA3" w14:textId="77777777" w:rsidR="005979E7" w:rsidRPr="00F511A5" w:rsidRDefault="005979E7" w:rsidP="00F17634">
            <w:pPr>
              <w:pStyle w:val="TAC"/>
              <w:rPr>
                <w:lang w:eastAsia="en-US"/>
              </w:rPr>
            </w:pPr>
            <w:r w:rsidRPr="00F511A5">
              <w:rPr>
                <w:lang w:eastAsia="en-US"/>
              </w:rPr>
              <w:t>R5-188159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235B9B" w14:textId="77777777" w:rsidR="005979E7" w:rsidRPr="00F511A5" w:rsidRDefault="005979E7" w:rsidP="00F17634">
            <w:pPr>
              <w:pStyle w:val="TAC"/>
              <w:rPr>
                <w:lang w:eastAsia="en-US"/>
              </w:rPr>
            </w:pPr>
            <w:r w:rsidRPr="00F511A5">
              <w:rPr>
                <w:lang w:eastAsia="en-US"/>
              </w:rPr>
              <w:t>0222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7E06D2"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D8AB5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32D90A" w14:textId="77777777" w:rsidR="005979E7" w:rsidRPr="00F511A5" w:rsidRDefault="005979E7" w:rsidP="00F17634">
            <w:pPr>
              <w:pStyle w:val="TAL"/>
              <w:rPr>
                <w:lang w:eastAsia="en-US"/>
              </w:rPr>
            </w:pPr>
            <w:r w:rsidRPr="00F511A5">
              <w:rPr>
                <w:lang w:eastAsia="en-US"/>
              </w:rPr>
              <w:t>Addition of NR test case 9.1.5.1.1_Registration Request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BD2EB3" w14:textId="77777777" w:rsidR="005979E7" w:rsidRPr="00F511A5" w:rsidRDefault="005979E7" w:rsidP="00F17634">
            <w:pPr>
              <w:pStyle w:val="TAC"/>
              <w:rPr>
                <w:lang w:eastAsia="en-US"/>
              </w:rPr>
            </w:pPr>
            <w:r w:rsidRPr="00F511A5">
              <w:rPr>
                <w:lang w:eastAsia="en-US"/>
              </w:rPr>
              <w:t>15.2.0</w:t>
            </w:r>
          </w:p>
        </w:tc>
      </w:tr>
      <w:tr w:rsidR="005979E7" w:rsidRPr="00F511A5" w14:paraId="48D988A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C79C8C"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CD9C93"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FC7497" w14:textId="77777777" w:rsidR="005979E7" w:rsidRPr="00F511A5" w:rsidRDefault="005979E7" w:rsidP="00F17634">
            <w:pPr>
              <w:pStyle w:val="TAC"/>
              <w:rPr>
                <w:lang w:eastAsia="en-US"/>
              </w:rPr>
            </w:pPr>
            <w:r w:rsidRPr="00F511A5">
              <w:rPr>
                <w:lang w:eastAsia="en-US"/>
              </w:rPr>
              <w:t>R5-188187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119FBF" w14:textId="77777777" w:rsidR="005979E7" w:rsidRPr="00F511A5" w:rsidRDefault="005979E7" w:rsidP="00F17634">
            <w:pPr>
              <w:pStyle w:val="TAC"/>
              <w:rPr>
                <w:lang w:eastAsia="en-US"/>
              </w:rPr>
            </w:pPr>
            <w:r w:rsidRPr="00F511A5">
              <w:rPr>
                <w:lang w:eastAsia="en-US"/>
              </w:rPr>
              <w:t>0296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2A228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7B5B1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62D58D" w14:textId="77777777" w:rsidR="005979E7" w:rsidRPr="00F511A5" w:rsidRDefault="005979E7" w:rsidP="00F17634">
            <w:pPr>
              <w:pStyle w:val="TAL"/>
              <w:rPr>
                <w:lang w:eastAsia="en-US"/>
              </w:rPr>
            </w:pPr>
            <w:r w:rsidRPr="00F511A5">
              <w:rPr>
                <w:lang w:eastAsia="en-US"/>
              </w:rPr>
              <w:t>Correction to NR MAC DRX test cases 7.1.1.5.1 and 7.1.1.5.2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A76BA7" w14:textId="77777777" w:rsidR="005979E7" w:rsidRPr="00F511A5" w:rsidRDefault="005979E7" w:rsidP="00F17634">
            <w:pPr>
              <w:pStyle w:val="TAC"/>
              <w:rPr>
                <w:lang w:eastAsia="en-US"/>
              </w:rPr>
            </w:pPr>
            <w:r w:rsidRPr="00F511A5">
              <w:rPr>
                <w:lang w:eastAsia="en-US"/>
              </w:rPr>
              <w:t>15.2.0</w:t>
            </w:r>
          </w:p>
        </w:tc>
      </w:tr>
      <w:tr w:rsidR="005979E7" w:rsidRPr="00F511A5" w14:paraId="4FBF5B3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5C8E90"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D61BFA"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FC34B6" w14:textId="77777777" w:rsidR="005979E7" w:rsidRPr="00F511A5" w:rsidRDefault="005979E7" w:rsidP="00F17634">
            <w:pPr>
              <w:pStyle w:val="TAC"/>
              <w:rPr>
                <w:lang w:eastAsia="en-US"/>
              </w:rPr>
            </w:pPr>
            <w:r w:rsidRPr="00F511A5">
              <w:rPr>
                <w:lang w:eastAsia="en-US"/>
              </w:rPr>
              <w:t>R5-188188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7F23BA" w14:textId="77777777" w:rsidR="005979E7" w:rsidRPr="00F511A5" w:rsidRDefault="005979E7" w:rsidP="00F17634">
            <w:pPr>
              <w:pStyle w:val="TAC"/>
              <w:rPr>
                <w:lang w:eastAsia="en-US"/>
              </w:rPr>
            </w:pPr>
            <w:r w:rsidRPr="00F511A5">
              <w:rPr>
                <w:lang w:eastAsia="en-US"/>
              </w:rPr>
              <w:t>0217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8A68D7"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E4EAE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138D5B" w14:textId="77777777" w:rsidR="005979E7" w:rsidRPr="00F511A5" w:rsidRDefault="005979E7" w:rsidP="00F17634">
            <w:pPr>
              <w:pStyle w:val="TAL"/>
              <w:rPr>
                <w:lang w:eastAsia="en-US"/>
              </w:rPr>
            </w:pPr>
            <w:r w:rsidRPr="00F511A5">
              <w:rPr>
                <w:lang w:eastAsia="en-US"/>
              </w:rPr>
              <w:t>Addition of NR test case 8.1.1.3.1_Redirection to NR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22D12C" w14:textId="77777777" w:rsidR="005979E7" w:rsidRPr="00F511A5" w:rsidRDefault="005979E7" w:rsidP="00F17634">
            <w:pPr>
              <w:pStyle w:val="TAC"/>
              <w:rPr>
                <w:lang w:eastAsia="en-US"/>
              </w:rPr>
            </w:pPr>
            <w:r w:rsidRPr="00F511A5">
              <w:rPr>
                <w:lang w:eastAsia="en-US"/>
              </w:rPr>
              <w:t>15.2.0</w:t>
            </w:r>
          </w:p>
        </w:tc>
      </w:tr>
      <w:tr w:rsidR="005979E7" w:rsidRPr="00F511A5" w14:paraId="757295F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1B9C87" w14:textId="77777777" w:rsidR="005979E7" w:rsidRPr="00F511A5" w:rsidRDefault="005979E7" w:rsidP="00F17634">
            <w:pPr>
              <w:pStyle w:val="TAC"/>
              <w:rPr>
                <w:lang w:eastAsia="en-US"/>
              </w:rPr>
            </w:pPr>
            <w:r w:rsidRPr="00F511A5">
              <w:rPr>
                <w:lang w:eastAsia="en-US"/>
              </w:rPr>
              <w:t>2018-12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50ECCA"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98E410" w14:textId="77777777" w:rsidR="005979E7" w:rsidRPr="00F511A5" w:rsidRDefault="005979E7" w:rsidP="00F17634">
            <w:pPr>
              <w:pStyle w:val="TAC"/>
              <w:rPr>
                <w:lang w:eastAsia="en-US"/>
              </w:rPr>
            </w:pPr>
            <w:r w:rsidRPr="00F511A5">
              <w:rPr>
                <w:lang w:eastAsia="en-US"/>
              </w:rPr>
              <w:t>R5-188190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721C32" w14:textId="77777777" w:rsidR="005979E7" w:rsidRPr="00F511A5" w:rsidRDefault="005979E7" w:rsidP="00F17634">
            <w:pPr>
              <w:pStyle w:val="TAC"/>
              <w:rPr>
                <w:lang w:eastAsia="en-US"/>
              </w:rPr>
            </w:pPr>
            <w:r w:rsidRPr="00F511A5">
              <w:rPr>
                <w:lang w:eastAsia="en-US"/>
              </w:rPr>
              <w:t>0225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B07099"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DC6D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62CCFB" w14:textId="77777777" w:rsidR="005979E7" w:rsidRPr="00F511A5" w:rsidRDefault="005979E7" w:rsidP="00F17634">
            <w:pPr>
              <w:pStyle w:val="TAL"/>
              <w:rPr>
                <w:lang w:eastAsia="en-US"/>
              </w:rPr>
            </w:pPr>
            <w:r w:rsidRPr="00F511A5">
              <w:rPr>
                <w:lang w:eastAsia="en-US"/>
              </w:rPr>
              <w:t>Addition of NR test case 8.2.3.11.2_gapFR2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5E731A" w14:textId="77777777" w:rsidR="005979E7" w:rsidRPr="00F511A5" w:rsidRDefault="005979E7" w:rsidP="00F17634">
            <w:pPr>
              <w:pStyle w:val="TAC"/>
              <w:rPr>
                <w:lang w:eastAsia="en-US"/>
              </w:rPr>
            </w:pPr>
            <w:r w:rsidRPr="00F511A5">
              <w:rPr>
                <w:lang w:eastAsia="en-US"/>
              </w:rPr>
              <w:t>15.2.0</w:t>
            </w:r>
          </w:p>
        </w:tc>
      </w:tr>
      <w:tr w:rsidR="005979E7" w:rsidRPr="00F511A5" w14:paraId="5529DA9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EF352A" w14:textId="77777777" w:rsidR="005979E7" w:rsidRPr="00F511A5" w:rsidRDefault="005979E7" w:rsidP="00F17634">
            <w:pPr>
              <w:pStyle w:val="TAC"/>
              <w:rPr>
                <w:lang w:eastAsia="en-US"/>
              </w:rPr>
            </w:pPr>
            <w:r w:rsidRPr="00F511A5">
              <w:rPr>
                <w:lang w:eastAsia="en-US"/>
              </w:rPr>
              <w:t>2019-01</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D7546A"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65CE3D46" w14:textId="77777777" w:rsidR="005979E7" w:rsidRPr="00F511A5" w:rsidRDefault="005979E7" w:rsidP="00F17634">
            <w:pPr>
              <w:pStyle w:val="TAC"/>
              <w:rPr>
                <w:lang w:eastAsia="en-US"/>
              </w:rPr>
            </w:pPr>
            <w:r w:rsidRPr="00F511A5">
              <w:rPr>
                <w:lang w:eastAsia="en-US"/>
              </w:rPr>
              <w:t>R5-188192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34118D4F" w14:textId="77777777" w:rsidR="005979E7" w:rsidRPr="00F511A5" w:rsidRDefault="005979E7" w:rsidP="00F17634">
            <w:pPr>
              <w:pStyle w:val="TAC"/>
              <w:rPr>
                <w:lang w:eastAsia="en-US"/>
              </w:rPr>
            </w:pPr>
            <w:r w:rsidRPr="00F511A5">
              <w:rPr>
                <w:lang w:eastAsia="en-US"/>
              </w:rPr>
              <w:t>0205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2066D23D"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9C2D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3978283B" w14:textId="77777777" w:rsidR="005979E7" w:rsidRPr="00F511A5" w:rsidRDefault="005979E7" w:rsidP="00F17634">
            <w:pPr>
              <w:pStyle w:val="TAL"/>
              <w:rPr>
                <w:lang w:eastAsia="en-US"/>
              </w:rPr>
            </w:pPr>
            <w:r w:rsidRPr="00F511A5">
              <w:rPr>
                <w:lang w:eastAsia="en-US"/>
              </w:rPr>
              <w:t>Addition of NR test case 7.1.1.2.4_BCCH HARQ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AC2C3C" w14:textId="77777777" w:rsidR="005979E7" w:rsidRPr="00F511A5" w:rsidRDefault="005979E7" w:rsidP="00F17634">
            <w:pPr>
              <w:pStyle w:val="TAC"/>
              <w:rPr>
                <w:lang w:eastAsia="en-US"/>
              </w:rPr>
            </w:pPr>
            <w:r w:rsidRPr="00F511A5">
              <w:rPr>
                <w:lang w:eastAsia="en-US"/>
              </w:rPr>
              <w:t>15.2.1</w:t>
            </w:r>
          </w:p>
        </w:tc>
      </w:tr>
      <w:tr w:rsidR="005979E7" w:rsidRPr="00F511A5" w14:paraId="2EE075B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B439DC" w14:textId="77777777" w:rsidR="005979E7" w:rsidRPr="00F511A5" w:rsidRDefault="005979E7" w:rsidP="00F17634">
            <w:pPr>
              <w:pStyle w:val="TAC"/>
              <w:rPr>
                <w:lang w:eastAsia="en-US"/>
              </w:rPr>
            </w:pPr>
            <w:r w:rsidRPr="00F511A5">
              <w:rPr>
                <w:lang w:eastAsia="en-US"/>
              </w:rPr>
              <w:t>2019-01</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1C86B0"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7367D8A3" w14:textId="77777777" w:rsidR="005979E7" w:rsidRPr="00F511A5" w:rsidRDefault="005979E7" w:rsidP="00F17634">
            <w:pPr>
              <w:pStyle w:val="TAC"/>
              <w:rPr>
                <w:lang w:eastAsia="en-US"/>
              </w:rPr>
            </w:pPr>
            <w:r w:rsidRPr="00F511A5">
              <w:rPr>
                <w:lang w:eastAsia="en-US"/>
              </w:rPr>
              <w:t>R5-188193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71EEE916" w14:textId="77777777" w:rsidR="005979E7" w:rsidRPr="00F511A5" w:rsidRDefault="005979E7" w:rsidP="00F17634">
            <w:pPr>
              <w:pStyle w:val="TAC"/>
              <w:rPr>
                <w:lang w:eastAsia="en-US"/>
              </w:rPr>
            </w:pPr>
            <w:r w:rsidRPr="00F511A5">
              <w:rPr>
                <w:lang w:eastAsia="en-US"/>
              </w:rPr>
              <w:t>0295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7570E534"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15F1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6FE28892" w14:textId="77777777" w:rsidR="005979E7" w:rsidRPr="00F511A5" w:rsidRDefault="005979E7" w:rsidP="00F17634">
            <w:pPr>
              <w:pStyle w:val="TAL"/>
              <w:rPr>
                <w:lang w:eastAsia="en-US"/>
              </w:rPr>
            </w:pPr>
            <w:r w:rsidRPr="00F511A5">
              <w:rPr>
                <w:lang w:eastAsia="en-US"/>
              </w:rPr>
              <w:t>Correction to Layer 2 Pre Test conditions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9E2AE5" w14:textId="77777777" w:rsidR="005979E7" w:rsidRPr="00F511A5" w:rsidRDefault="005979E7" w:rsidP="00F17634">
            <w:pPr>
              <w:pStyle w:val="TAC"/>
              <w:rPr>
                <w:lang w:eastAsia="en-US"/>
              </w:rPr>
            </w:pPr>
            <w:r w:rsidRPr="00F511A5">
              <w:rPr>
                <w:lang w:eastAsia="en-US"/>
              </w:rPr>
              <w:t>15.2.1</w:t>
            </w:r>
          </w:p>
        </w:tc>
      </w:tr>
      <w:tr w:rsidR="005979E7" w:rsidRPr="00F511A5" w14:paraId="27028C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110E93" w14:textId="77777777" w:rsidR="005979E7" w:rsidRPr="00F511A5" w:rsidRDefault="005979E7" w:rsidP="00F17634">
            <w:pPr>
              <w:pStyle w:val="TAC"/>
              <w:rPr>
                <w:lang w:eastAsia="en-US"/>
              </w:rPr>
            </w:pPr>
            <w:r w:rsidRPr="00F511A5">
              <w:rPr>
                <w:lang w:eastAsia="en-US"/>
              </w:rPr>
              <w:t>2019-01</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690B79"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51E9F45A" w14:textId="77777777" w:rsidR="005979E7" w:rsidRPr="00F511A5" w:rsidRDefault="005979E7" w:rsidP="00F17634">
            <w:pPr>
              <w:pStyle w:val="TAC"/>
              <w:rPr>
                <w:lang w:eastAsia="en-US"/>
              </w:rPr>
            </w:pPr>
            <w:r w:rsidRPr="00F511A5">
              <w:rPr>
                <w:lang w:eastAsia="en-US"/>
              </w:rPr>
              <w:t>R5-188194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175000E8" w14:textId="77777777" w:rsidR="005979E7" w:rsidRPr="00F511A5" w:rsidRDefault="005979E7" w:rsidP="00F17634">
            <w:pPr>
              <w:pStyle w:val="TAC"/>
              <w:rPr>
                <w:lang w:eastAsia="en-US"/>
              </w:rPr>
            </w:pPr>
            <w:r w:rsidRPr="00F511A5">
              <w:rPr>
                <w:lang w:eastAsia="en-US"/>
              </w:rPr>
              <w:t>0218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733F8072"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2F90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49B9C9A9" w14:textId="77777777" w:rsidR="005979E7" w:rsidRPr="00F511A5" w:rsidRDefault="005979E7" w:rsidP="00F17634">
            <w:pPr>
              <w:pStyle w:val="TAL"/>
              <w:rPr>
                <w:lang w:eastAsia="en-US"/>
              </w:rPr>
            </w:pPr>
            <w:r w:rsidRPr="00F511A5">
              <w:rPr>
                <w:lang w:eastAsia="en-US"/>
              </w:rPr>
              <w:t>Addition of NR test case 8.1.3.1.1_Event A1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7A39A6" w14:textId="77777777" w:rsidR="005979E7" w:rsidRPr="00F511A5" w:rsidRDefault="005979E7" w:rsidP="00F17634">
            <w:pPr>
              <w:pStyle w:val="TAC"/>
              <w:rPr>
                <w:lang w:eastAsia="en-US"/>
              </w:rPr>
            </w:pPr>
            <w:r w:rsidRPr="00F511A5">
              <w:rPr>
                <w:lang w:eastAsia="en-US"/>
              </w:rPr>
              <w:t>15.2.1</w:t>
            </w:r>
          </w:p>
        </w:tc>
      </w:tr>
      <w:tr w:rsidR="005979E7" w:rsidRPr="00F511A5" w14:paraId="54492A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DB3D3C" w14:textId="77777777" w:rsidR="005979E7" w:rsidRPr="00F511A5" w:rsidRDefault="005979E7" w:rsidP="00F17634">
            <w:pPr>
              <w:pStyle w:val="TAC"/>
              <w:rPr>
                <w:lang w:eastAsia="en-US"/>
              </w:rPr>
            </w:pPr>
            <w:r w:rsidRPr="00F511A5">
              <w:rPr>
                <w:lang w:eastAsia="en-US"/>
              </w:rPr>
              <w:t>2019-01</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C8FAB8"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5947291A" w14:textId="77777777" w:rsidR="005979E7" w:rsidRPr="00F511A5" w:rsidRDefault="005979E7" w:rsidP="00F17634">
            <w:pPr>
              <w:pStyle w:val="TAC"/>
              <w:rPr>
                <w:lang w:eastAsia="en-US"/>
              </w:rPr>
            </w:pPr>
            <w:r w:rsidRPr="00F511A5">
              <w:rPr>
                <w:lang w:eastAsia="en-US"/>
              </w:rPr>
              <w:t>R5-188195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1A00B67F" w14:textId="77777777" w:rsidR="005979E7" w:rsidRPr="00F511A5" w:rsidRDefault="005979E7" w:rsidP="00F17634">
            <w:pPr>
              <w:pStyle w:val="TAC"/>
              <w:rPr>
                <w:lang w:eastAsia="en-US"/>
              </w:rPr>
            </w:pPr>
            <w:r w:rsidRPr="00F511A5">
              <w:rPr>
                <w:lang w:eastAsia="en-US"/>
              </w:rPr>
              <w:t>0183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2865D6C4"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ECF29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4E249A4C" w14:textId="77777777" w:rsidR="005979E7" w:rsidRPr="00F511A5" w:rsidRDefault="005979E7" w:rsidP="00F17634">
            <w:pPr>
              <w:pStyle w:val="TAL"/>
              <w:rPr>
                <w:lang w:eastAsia="en-US"/>
              </w:rPr>
            </w:pPr>
            <w:r w:rsidRPr="00F511A5">
              <w:rPr>
                <w:lang w:eastAsia="en-US"/>
              </w:rPr>
              <w:t>Update to 5G TC TA registration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403BF5" w14:textId="77777777" w:rsidR="005979E7" w:rsidRPr="00F511A5" w:rsidRDefault="005979E7" w:rsidP="00F17634">
            <w:pPr>
              <w:pStyle w:val="TAC"/>
              <w:rPr>
                <w:lang w:eastAsia="en-US"/>
              </w:rPr>
            </w:pPr>
            <w:r w:rsidRPr="00F511A5">
              <w:rPr>
                <w:lang w:eastAsia="en-US"/>
              </w:rPr>
              <w:t>15.2.1</w:t>
            </w:r>
          </w:p>
        </w:tc>
      </w:tr>
      <w:tr w:rsidR="005979E7" w:rsidRPr="00F511A5" w14:paraId="2524F6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FDC8FC" w14:textId="77777777" w:rsidR="005979E7" w:rsidRPr="00F511A5" w:rsidRDefault="005979E7" w:rsidP="00F17634">
            <w:pPr>
              <w:pStyle w:val="TAC"/>
              <w:rPr>
                <w:lang w:eastAsia="en-US"/>
              </w:rPr>
            </w:pPr>
            <w:r w:rsidRPr="00F511A5">
              <w:rPr>
                <w:lang w:eastAsia="en-US"/>
              </w:rPr>
              <w:t>2019-01</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143294" w14:textId="77777777" w:rsidR="005979E7" w:rsidRPr="00F511A5" w:rsidRDefault="005979E7" w:rsidP="00F17634">
            <w:pPr>
              <w:pStyle w:val="TAC"/>
              <w:rPr>
                <w:lang w:eastAsia="en-US"/>
              </w:rPr>
            </w:pPr>
            <w:r w:rsidRPr="00F511A5">
              <w:rPr>
                <w:lang w:eastAsia="en-US"/>
              </w:rPr>
              <w:t>RAN#82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55E53919" w14:textId="77777777" w:rsidR="005979E7" w:rsidRPr="00F511A5" w:rsidRDefault="005979E7" w:rsidP="00F17634">
            <w:pPr>
              <w:pStyle w:val="TAC"/>
              <w:rPr>
                <w:lang w:eastAsia="en-US"/>
              </w:rPr>
            </w:pPr>
            <w:r w:rsidRPr="00F511A5">
              <w:rPr>
                <w:lang w:eastAsia="en-US"/>
              </w:rPr>
              <w:t>R5-188202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55CC4C0C" w14:textId="77777777" w:rsidR="005979E7" w:rsidRPr="00F511A5" w:rsidRDefault="005979E7" w:rsidP="00F17634">
            <w:pPr>
              <w:pStyle w:val="TAC"/>
              <w:rPr>
                <w:lang w:eastAsia="en-US"/>
              </w:rPr>
            </w:pPr>
            <w:r w:rsidRPr="00F511A5">
              <w:rPr>
                <w:lang w:eastAsia="en-US"/>
              </w:rPr>
              <w:t>0280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198E4BA4"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F89F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171B4C25" w14:textId="77777777" w:rsidR="005979E7" w:rsidRPr="00F511A5" w:rsidRDefault="005979E7" w:rsidP="00F17634">
            <w:pPr>
              <w:pStyle w:val="TAL"/>
              <w:rPr>
                <w:lang w:eastAsia="en-US"/>
              </w:rPr>
            </w:pPr>
            <w:r w:rsidRPr="00F511A5">
              <w:rPr>
                <w:lang w:eastAsia="en-US"/>
              </w:rPr>
              <w:t>Update of 5GS NR RRC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44D827" w14:textId="77777777" w:rsidR="005979E7" w:rsidRPr="00F511A5" w:rsidRDefault="005979E7" w:rsidP="00F17634">
            <w:pPr>
              <w:pStyle w:val="TAC"/>
              <w:rPr>
                <w:lang w:eastAsia="en-US"/>
              </w:rPr>
            </w:pPr>
            <w:r w:rsidRPr="00F511A5">
              <w:rPr>
                <w:lang w:eastAsia="en-US"/>
              </w:rPr>
              <w:t>15.2.1</w:t>
            </w:r>
          </w:p>
        </w:tc>
      </w:tr>
      <w:tr w:rsidR="005979E7" w:rsidRPr="00F511A5" w14:paraId="54ED52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1E18B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A77F2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C4A327" w14:textId="77777777" w:rsidR="005979E7" w:rsidRPr="00F511A5" w:rsidRDefault="005979E7" w:rsidP="00F17634">
            <w:pPr>
              <w:pStyle w:val="TAC"/>
              <w:rPr>
                <w:lang w:eastAsia="en-US"/>
              </w:rPr>
            </w:pPr>
            <w:r w:rsidRPr="00F511A5">
              <w:rPr>
                <w:lang w:eastAsia="en-US"/>
              </w:rPr>
              <w:t>R5-191197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B3CF4F" w14:textId="77777777" w:rsidR="005979E7" w:rsidRPr="00F511A5" w:rsidRDefault="005979E7" w:rsidP="00F17634">
            <w:pPr>
              <w:pStyle w:val="TAC"/>
              <w:rPr>
                <w:lang w:eastAsia="en-US"/>
              </w:rPr>
            </w:pPr>
            <w:r w:rsidRPr="00F511A5">
              <w:rPr>
                <w:lang w:eastAsia="en-US"/>
              </w:rPr>
              <w:t>0421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24CFC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4318F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20E33D" w14:textId="77777777" w:rsidR="005979E7" w:rsidRPr="00F511A5" w:rsidRDefault="005979E7" w:rsidP="00F17634">
            <w:pPr>
              <w:pStyle w:val="TAL"/>
              <w:rPr>
                <w:lang w:eastAsia="en-US"/>
              </w:rPr>
            </w:pPr>
            <w:r w:rsidRPr="00F511A5">
              <w:rPr>
                <w:lang w:eastAsia="en-US"/>
              </w:rPr>
              <w:t>Correction to 5GS RLC Test case 7.1.2.2.5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BA8781" w14:textId="77777777" w:rsidR="005979E7" w:rsidRPr="00F511A5" w:rsidRDefault="005979E7" w:rsidP="00F17634">
            <w:pPr>
              <w:pStyle w:val="TAC"/>
              <w:rPr>
                <w:lang w:eastAsia="en-US"/>
              </w:rPr>
            </w:pPr>
            <w:r w:rsidRPr="00F511A5">
              <w:rPr>
                <w:lang w:eastAsia="en-US"/>
              </w:rPr>
              <w:t>15.3.0</w:t>
            </w:r>
          </w:p>
        </w:tc>
      </w:tr>
      <w:tr w:rsidR="005979E7" w:rsidRPr="00F511A5" w14:paraId="4731EA0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9154A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6A9A5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AFAA24" w14:textId="77777777" w:rsidR="005979E7" w:rsidRPr="00F511A5" w:rsidRDefault="005979E7" w:rsidP="00F17634">
            <w:pPr>
              <w:pStyle w:val="TAC"/>
              <w:rPr>
                <w:lang w:eastAsia="en-US"/>
              </w:rPr>
            </w:pPr>
            <w:r w:rsidRPr="00F511A5">
              <w:rPr>
                <w:lang w:eastAsia="en-US"/>
              </w:rPr>
              <w:t>R5-191198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1ED2EA" w14:textId="77777777" w:rsidR="005979E7" w:rsidRPr="00F511A5" w:rsidRDefault="005979E7" w:rsidP="00F17634">
            <w:pPr>
              <w:pStyle w:val="TAC"/>
              <w:rPr>
                <w:lang w:eastAsia="en-US"/>
              </w:rPr>
            </w:pPr>
            <w:r w:rsidRPr="00F511A5">
              <w:rPr>
                <w:lang w:eastAsia="en-US"/>
              </w:rPr>
              <w:t>0422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8E187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4CCB8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287BB1" w14:textId="77777777" w:rsidR="005979E7" w:rsidRPr="00F511A5" w:rsidRDefault="005979E7" w:rsidP="00F17634">
            <w:pPr>
              <w:pStyle w:val="TAL"/>
              <w:rPr>
                <w:lang w:eastAsia="en-US"/>
              </w:rPr>
            </w:pPr>
            <w:r w:rsidRPr="00F511A5">
              <w:rPr>
                <w:lang w:eastAsia="en-US"/>
              </w:rPr>
              <w:t>Correction to 5GS RLC Test case 7.1.2.3.8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1E0EFE" w14:textId="77777777" w:rsidR="005979E7" w:rsidRPr="00F511A5" w:rsidRDefault="005979E7" w:rsidP="00F17634">
            <w:pPr>
              <w:pStyle w:val="TAC"/>
              <w:rPr>
                <w:lang w:eastAsia="en-US"/>
              </w:rPr>
            </w:pPr>
            <w:r w:rsidRPr="00F511A5">
              <w:rPr>
                <w:lang w:eastAsia="en-US"/>
              </w:rPr>
              <w:t>15.3.0</w:t>
            </w:r>
          </w:p>
        </w:tc>
      </w:tr>
      <w:tr w:rsidR="005979E7" w:rsidRPr="00F511A5" w14:paraId="5D0936B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EB305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AB06E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347859" w14:textId="77777777" w:rsidR="005979E7" w:rsidRPr="00F511A5" w:rsidRDefault="005979E7" w:rsidP="00F17634">
            <w:pPr>
              <w:pStyle w:val="TAC"/>
              <w:rPr>
                <w:lang w:eastAsia="en-US"/>
              </w:rPr>
            </w:pPr>
            <w:r w:rsidRPr="00F511A5">
              <w:rPr>
                <w:lang w:eastAsia="en-US"/>
              </w:rPr>
              <w:t>R5-191199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F9E386" w14:textId="77777777" w:rsidR="005979E7" w:rsidRPr="00F511A5" w:rsidRDefault="005979E7" w:rsidP="00F17634">
            <w:pPr>
              <w:pStyle w:val="TAC"/>
              <w:rPr>
                <w:lang w:eastAsia="en-US"/>
              </w:rPr>
            </w:pPr>
            <w:r w:rsidRPr="00F511A5">
              <w:rPr>
                <w:lang w:eastAsia="en-US"/>
              </w:rPr>
              <w:t>0423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9A427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F42D8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82DE78" w14:textId="77777777" w:rsidR="005979E7" w:rsidRPr="00F511A5" w:rsidRDefault="005979E7" w:rsidP="00F17634">
            <w:pPr>
              <w:pStyle w:val="TAL"/>
              <w:rPr>
                <w:lang w:eastAsia="en-US"/>
              </w:rPr>
            </w:pPr>
            <w:r w:rsidRPr="00F511A5">
              <w:rPr>
                <w:lang w:eastAsia="en-US"/>
              </w:rPr>
              <w:t>Correction to 5GS RLC Test case 7.1.2.3.9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9D8BCE" w14:textId="77777777" w:rsidR="005979E7" w:rsidRPr="00F511A5" w:rsidRDefault="005979E7" w:rsidP="00F17634">
            <w:pPr>
              <w:pStyle w:val="TAC"/>
              <w:rPr>
                <w:lang w:eastAsia="en-US"/>
              </w:rPr>
            </w:pPr>
            <w:r w:rsidRPr="00F511A5">
              <w:rPr>
                <w:lang w:eastAsia="en-US"/>
              </w:rPr>
              <w:t>15.3.0</w:t>
            </w:r>
          </w:p>
        </w:tc>
      </w:tr>
      <w:tr w:rsidR="005979E7" w:rsidRPr="00F511A5" w14:paraId="6095204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845B3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1AB9C2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916758" w14:textId="77777777" w:rsidR="005979E7" w:rsidRPr="00F511A5" w:rsidRDefault="005979E7" w:rsidP="00F17634">
            <w:pPr>
              <w:pStyle w:val="TAC"/>
              <w:rPr>
                <w:lang w:eastAsia="en-US"/>
              </w:rPr>
            </w:pPr>
            <w:r w:rsidRPr="00F511A5">
              <w:rPr>
                <w:lang w:eastAsia="en-US"/>
              </w:rPr>
              <w:t>R5-191200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366E23" w14:textId="77777777" w:rsidR="005979E7" w:rsidRPr="00F511A5" w:rsidRDefault="005979E7" w:rsidP="00F17634">
            <w:pPr>
              <w:pStyle w:val="TAC"/>
              <w:rPr>
                <w:lang w:eastAsia="en-US"/>
              </w:rPr>
            </w:pPr>
            <w:r w:rsidRPr="00F511A5">
              <w:rPr>
                <w:lang w:eastAsia="en-US"/>
              </w:rPr>
              <w:t>0424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2C3D6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3BBE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055608" w14:textId="77777777" w:rsidR="005979E7" w:rsidRPr="00F511A5" w:rsidRDefault="005979E7" w:rsidP="00F17634">
            <w:pPr>
              <w:pStyle w:val="TAL"/>
              <w:rPr>
                <w:lang w:eastAsia="en-US"/>
              </w:rPr>
            </w:pPr>
            <w:r w:rsidRPr="00F511A5">
              <w:rPr>
                <w:lang w:eastAsia="en-US"/>
              </w:rPr>
              <w:t>Correction to EN-DC RRC test case 8.2.5.3.1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C2431A" w14:textId="77777777" w:rsidR="005979E7" w:rsidRPr="00F511A5" w:rsidRDefault="005979E7" w:rsidP="00F17634">
            <w:pPr>
              <w:pStyle w:val="TAC"/>
              <w:rPr>
                <w:lang w:eastAsia="en-US"/>
              </w:rPr>
            </w:pPr>
            <w:r w:rsidRPr="00F511A5">
              <w:rPr>
                <w:lang w:eastAsia="en-US"/>
              </w:rPr>
              <w:t>15.3.0</w:t>
            </w:r>
          </w:p>
        </w:tc>
      </w:tr>
      <w:tr w:rsidR="005979E7" w:rsidRPr="00F511A5" w14:paraId="6A3CA96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030EFD"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62F4A7"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505DFF" w14:textId="77777777" w:rsidR="005979E7" w:rsidRPr="00F511A5" w:rsidRDefault="005979E7" w:rsidP="00F17634">
            <w:pPr>
              <w:pStyle w:val="TAC"/>
              <w:rPr>
                <w:lang w:eastAsia="en-US"/>
              </w:rPr>
            </w:pPr>
            <w:r w:rsidRPr="00F511A5">
              <w:rPr>
                <w:lang w:eastAsia="en-US"/>
              </w:rPr>
              <w:t>R5-191202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32C360" w14:textId="77777777" w:rsidR="005979E7" w:rsidRPr="00F511A5" w:rsidRDefault="005979E7" w:rsidP="00F17634">
            <w:pPr>
              <w:pStyle w:val="TAC"/>
              <w:rPr>
                <w:lang w:eastAsia="en-US"/>
              </w:rPr>
            </w:pPr>
            <w:r w:rsidRPr="00F511A5">
              <w:rPr>
                <w:lang w:eastAsia="en-US"/>
              </w:rPr>
              <w:t>0426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7DF52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3259E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B05F2B" w14:textId="77777777" w:rsidR="005979E7" w:rsidRPr="00F511A5" w:rsidRDefault="005979E7" w:rsidP="00F17634">
            <w:pPr>
              <w:pStyle w:val="TAL"/>
              <w:rPr>
                <w:lang w:eastAsia="en-US"/>
              </w:rPr>
            </w:pPr>
            <w:r w:rsidRPr="00F511A5">
              <w:rPr>
                <w:lang w:eastAsia="en-US"/>
              </w:rPr>
              <w:t>Correction to 5GS RLC Test case 7.1.2.3.10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3FC386" w14:textId="77777777" w:rsidR="005979E7" w:rsidRPr="00F511A5" w:rsidRDefault="005979E7" w:rsidP="00F17634">
            <w:pPr>
              <w:pStyle w:val="TAC"/>
              <w:rPr>
                <w:lang w:eastAsia="en-US"/>
              </w:rPr>
            </w:pPr>
            <w:r w:rsidRPr="00F511A5">
              <w:rPr>
                <w:lang w:eastAsia="en-US"/>
              </w:rPr>
              <w:t>15.3.0</w:t>
            </w:r>
          </w:p>
        </w:tc>
      </w:tr>
      <w:tr w:rsidR="005979E7" w:rsidRPr="00F511A5" w14:paraId="5990385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3C617D"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74B64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82832A" w14:textId="77777777" w:rsidR="005979E7" w:rsidRPr="00F511A5" w:rsidRDefault="005979E7" w:rsidP="00F17634">
            <w:pPr>
              <w:pStyle w:val="TAC"/>
              <w:rPr>
                <w:lang w:eastAsia="en-US"/>
              </w:rPr>
            </w:pPr>
            <w:r w:rsidRPr="00F511A5">
              <w:rPr>
                <w:lang w:eastAsia="en-US"/>
              </w:rPr>
              <w:t>R5-191203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EE97E9" w14:textId="77777777" w:rsidR="005979E7" w:rsidRPr="00F511A5" w:rsidRDefault="005979E7" w:rsidP="00F17634">
            <w:pPr>
              <w:pStyle w:val="TAC"/>
              <w:rPr>
                <w:lang w:eastAsia="en-US"/>
              </w:rPr>
            </w:pPr>
            <w:r w:rsidRPr="00F511A5">
              <w:rPr>
                <w:lang w:eastAsia="en-US"/>
              </w:rPr>
              <w:t>0427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467B3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F1E85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6A1E26" w14:textId="77777777" w:rsidR="005979E7" w:rsidRPr="00F511A5" w:rsidRDefault="005979E7" w:rsidP="00F17634">
            <w:pPr>
              <w:pStyle w:val="TAL"/>
              <w:rPr>
                <w:lang w:eastAsia="en-US"/>
              </w:rPr>
            </w:pPr>
            <w:r w:rsidRPr="00F511A5">
              <w:rPr>
                <w:lang w:eastAsia="en-US"/>
              </w:rPr>
              <w:t>Correction to EN-DC RRC test case 8.2.2.2.1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1396E3" w14:textId="77777777" w:rsidR="005979E7" w:rsidRPr="00F511A5" w:rsidRDefault="005979E7" w:rsidP="00F17634">
            <w:pPr>
              <w:pStyle w:val="TAC"/>
              <w:rPr>
                <w:lang w:eastAsia="en-US"/>
              </w:rPr>
            </w:pPr>
            <w:r w:rsidRPr="00F511A5">
              <w:rPr>
                <w:lang w:eastAsia="en-US"/>
              </w:rPr>
              <w:t>15.3.0</w:t>
            </w:r>
          </w:p>
        </w:tc>
      </w:tr>
      <w:tr w:rsidR="005979E7" w:rsidRPr="00F511A5" w14:paraId="7AC529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CE2C1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7E1099"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4F97CB" w14:textId="77777777" w:rsidR="005979E7" w:rsidRPr="00F511A5" w:rsidRDefault="005979E7" w:rsidP="00F17634">
            <w:pPr>
              <w:pStyle w:val="TAC"/>
              <w:rPr>
                <w:lang w:eastAsia="en-US"/>
              </w:rPr>
            </w:pPr>
            <w:r w:rsidRPr="00F511A5">
              <w:rPr>
                <w:lang w:eastAsia="en-US"/>
              </w:rPr>
              <w:t>R5-191353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7F3B42" w14:textId="77777777" w:rsidR="005979E7" w:rsidRPr="00F511A5" w:rsidRDefault="005979E7" w:rsidP="00F17634">
            <w:pPr>
              <w:pStyle w:val="TAC"/>
              <w:rPr>
                <w:lang w:eastAsia="en-US"/>
              </w:rPr>
            </w:pPr>
            <w:r w:rsidRPr="00F511A5">
              <w:rPr>
                <w:lang w:eastAsia="en-US"/>
              </w:rPr>
              <w:t>0431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113E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8C019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26009C" w14:textId="77777777" w:rsidR="005979E7" w:rsidRPr="00F511A5" w:rsidRDefault="005979E7" w:rsidP="00F17634">
            <w:pPr>
              <w:pStyle w:val="TAL"/>
              <w:rPr>
                <w:lang w:eastAsia="en-US"/>
              </w:rPr>
            </w:pPr>
            <w:r w:rsidRPr="00F511A5">
              <w:rPr>
                <w:lang w:eastAsia="en-US"/>
              </w:rPr>
              <w:t>Correcting test case 7.1.1.3.1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F212B9" w14:textId="77777777" w:rsidR="005979E7" w:rsidRPr="00F511A5" w:rsidRDefault="005979E7" w:rsidP="00F17634">
            <w:pPr>
              <w:pStyle w:val="TAC"/>
              <w:rPr>
                <w:lang w:eastAsia="en-US"/>
              </w:rPr>
            </w:pPr>
            <w:r w:rsidRPr="00F511A5">
              <w:rPr>
                <w:lang w:eastAsia="en-US"/>
              </w:rPr>
              <w:t>15.3.0</w:t>
            </w:r>
          </w:p>
        </w:tc>
      </w:tr>
      <w:tr w:rsidR="005979E7" w:rsidRPr="00F511A5" w14:paraId="545238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E690DC"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503C7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2B598B" w14:textId="77777777" w:rsidR="005979E7" w:rsidRPr="00F511A5" w:rsidRDefault="005979E7" w:rsidP="00F17634">
            <w:pPr>
              <w:pStyle w:val="TAC"/>
              <w:rPr>
                <w:lang w:eastAsia="en-US"/>
              </w:rPr>
            </w:pPr>
            <w:r w:rsidRPr="00F511A5">
              <w:rPr>
                <w:lang w:eastAsia="en-US"/>
              </w:rPr>
              <w:t>R5-191393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1726ED" w14:textId="77777777" w:rsidR="005979E7" w:rsidRPr="00F511A5" w:rsidRDefault="005979E7" w:rsidP="00F17634">
            <w:pPr>
              <w:pStyle w:val="TAC"/>
              <w:rPr>
                <w:lang w:eastAsia="en-US"/>
              </w:rPr>
            </w:pPr>
            <w:r w:rsidRPr="00F511A5">
              <w:rPr>
                <w:lang w:eastAsia="en-US"/>
              </w:rPr>
              <w:t>0445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3D2E7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2D23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B64C97" w14:textId="77777777" w:rsidR="005979E7" w:rsidRPr="00F511A5" w:rsidRDefault="005979E7" w:rsidP="00F17634">
            <w:pPr>
              <w:pStyle w:val="TAL"/>
              <w:rPr>
                <w:lang w:eastAsia="en-US"/>
              </w:rPr>
            </w:pPr>
            <w:r w:rsidRPr="00F511A5">
              <w:rPr>
                <w:lang w:eastAsia="en-US"/>
              </w:rPr>
              <w:t>Correction to NR test case 7.1.1.1.6-Random access procedure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EA53E41" w14:textId="77777777" w:rsidR="005979E7" w:rsidRPr="00F511A5" w:rsidRDefault="005979E7" w:rsidP="00F17634">
            <w:pPr>
              <w:pStyle w:val="TAC"/>
              <w:rPr>
                <w:lang w:eastAsia="en-US"/>
              </w:rPr>
            </w:pPr>
            <w:r w:rsidRPr="00F511A5">
              <w:rPr>
                <w:lang w:eastAsia="en-US"/>
              </w:rPr>
              <w:t>15.3.0</w:t>
            </w:r>
          </w:p>
        </w:tc>
      </w:tr>
      <w:tr w:rsidR="005979E7" w:rsidRPr="00F511A5" w14:paraId="43B2FC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3D2F0D"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342E7E1"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C67AC7" w14:textId="77777777" w:rsidR="005979E7" w:rsidRPr="00F511A5" w:rsidRDefault="005979E7" w:rsidP="00F17634">
            <w:pPr>
              <w:pStyle w:val="TAC"/>
              <w:rPr>
                <w:lang w:eastAsia="en-US"/>
              </w:rPr>
            </w:pPr>
            <w:r w:rsidRPr="00F511A5">
              <w:rPr>
                <w:lang w:eastAsia="en-US"/>
              </w:rPr>
              <w:t>R5-191397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610E8C" w14:textId="77777777" w:rsidR="005979E7" w:rsidRPr="00F511A5" w:rsidRDefault="005979E7" w:rsidP="00F17634">
            <w:pPr>
              <w:pStyle w:val="TAC"/>
              <w:rPr>
                <w:lang w:eastAsia="en-US"/>
              </w:rPr>
            </w:pPr>
            <w:r w:rsidRPr="00F511A5">
              <w:rPr>
                <w:lang w:eastAsia="en-US"/>
              </w:rPr>
              <w:t>0449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77B3B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35C5A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EB6A2C" w14:textId="77777777" w:rsidR="005979E7" w:rsidRPr="00F511A5" w:rsidRDefault="005979E7" w:rsidP="00F17634">
            <w:pPr>
              <w:pStyle w:val="TAL"/>
              <w:rPr>
                <w:lang w:eastAsia="en-US"/>
              </w:rPr>
            </w:pPr>
            <w:r w:rsidRPr="00F511A5">
              <w:rPr>
                <w:lang w:eastAsia="en-US"/>
              </w:rPr>
              <w:t>Correction to NR test case 7.1.2.3.9-RLC Reassembling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54C268" w14:textId="77777777" w:rsidR="005979E7" w:rsidRPr="00F511A5" w:rsidRDefault="005979E7" w:rsidP="00F17634">
            <w:pPr>
              <w:pStyle w:val="TAC"/>
              <w:rPr>
                <w:lang w:eastAsia="en-US"/>
              </w:rPr>
            </w:pPr>
            <w:r w:rsidRPr="00F511A5">
              <w:rPr>
                <w:lang w:eastAsia="en-US"/>
              </w:rPr>
              <w:t>15.3.0</w:t>
            </w:r>
          </w:p>
        </w:tc>
      </w:tr>
      <w:tr w:rsidR="005979E7" w:rsidRPr="00F511A5" w14:paraId="05F822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91F9C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2788C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B80DF2" w14:textId="77777777" w:rsidR="005979E7" w:rsidRPr="00F511A5" w:rsidRDefault="005979E7" w:rsidP="00F17634">
            <w:pPr>
              <w:pStyle w:val="TAC"/>
              <w:rPr>
                <w:lang w:eastAsia="en-US"/>
              </w:rPr>
            </w:pPr>
            <w:r w:rsidRPr="00F511A5">
              <w:rPr>
                <w:lang w:eastAsia="en-US"/>
              </w:rPr>
              <w:t>R5-191403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FBBEDA" w14:textId="77777777" w:rsidR="005979E7" w:rsidRPr="00F511A5" w:rsidRDefault="005979E7" w:rsidP="00F17634">
            <w:pPr>
              <w:pStyle w:val="TAC"/>
              <w:rPr>
                <w:lang w:eastAsia="en-US"/>
              </w:rPr>
            </w:pPr>
            <w:r w:rsidRPr="00F511A5">
              <w:rPr>
                <w:lang w:eastAsia="en-US"/>
              </w:rPr>
              <w:t>0455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D5850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5DB44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DA44B0" w14:textId="77777777" w:rsidR="005979E7" w:rsidRPr="00F511A5" w:rsidRDefault="005979E7" w:rsidP="00F17634">
            <w:pPr>
              <w:pStyle w:val="TAL"/>
              <w:rPr>
                <w:lang w:eastAsia="en-US"/>
              </w:rPr>
            </w:pPr>
            <w:r w:rsidRPr="00F511A5">
              <w:rPr>
                <w:lang w:eastAsia="en-US"/>
              </w:rPr>
              <w:t>Correction to NR test case 8.1.3.1.1-Event A1 and A2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89EA8E" w14:textId="77777777" w:rsidR="005979E7" w:rsidRPr="00F511A5" w:rsidRDefault="005979E7" w:rsidP="00F17634">
            <w:pPr>
              <w:pStyle w:val="TAC"/>
              <w:rPr>
                <w:lang w:eastAsia="en-US"/>
              </w:rPr>
            </w:pPr>
            <w:r w:rsidRPr="00F511A5">
              <w:rPr>
                <w:lang w:eastAsia="en-US"/>
              </w:rPr>
              <w:t>15.3.0</w:t>
            </w:r>
          </w:p>
        </w:tc>
      </w:tr>
      <w:tr w:rsidR="005979E7" w:rsidRPr="00F511A5" w14:paraId="7E9F6E7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515FD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D5DFC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F6524B" w14:textId="77777777" w:rsidR="005979E7" w:rsidRPr="00F511A5" w:rsidRDefault="005979E7" w:rsidP="00F17634">
            <w:pPr>
              <w:pStyle w:val="TAC"/>
              <w:rPr>
                <w:lang w:eastAsia="en-US"/>
              </w:rPr>
            </w:pPr>
            <w:r w:rsidRPr="00F511A5">
              <w:rPr>
                <w:lang w:eastAsia="en-US"/>
              </w:rPr>
              <w:t>R5-191405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BFFD42" w14:textId="77777777" w:rsidR="005979E7" w:rsidRPr="00F511A5" w:rsidRDefault="005979E7" w:rsidP="00F17634">
            <w:pPr>
              <w:pStyle w:val="TAC"/>
              <w:rPr>
                <w:lang w:eastAsia="en-US"/>
              </w:rPr>
            </w:pPr>
            <w:r w:rsidRPr="00F511A5">
              <w:rPr>
                <w:lang w:eastAsia="en-US"/>
              </w:rPr>
              <w:t>0457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63AA1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81EB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44074F" w14:textId="77777777" w:rsidR="005979E7" w:rsidRPr="00F511A5" w:rsidRDefault="005979E7" w:rsidP="00F17634">
            <w:pPr>
              <w:pStyle w:val="TAL"/>
              <w:rPr>
                <w:lang w:eastAsia="en-US"/>
              </w:rPr>
            </w:pPr>
            <w:r w:rsidRPr="00F511A5">
              <w:rPr>
                <w:lang w:eastAsia="en-US"/>
              </w:rPr>
              <w:t>Correction to NR test case 8.2.3.11.2-ENDC measurement gap FR2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D94E58" w14:textId="77777777" w:rsidR="005979E7" w:rsidRPr="00F511A5" w:rsidRDefault="005979E7" w:rsidP="00F17634">
            <w:pPr>
              <w:pStyle w:val="TAC"/>
              <w:rPr>
                <w:lang w:eastAsia="en-US"/>
              </w:rPr>
            </w:pPr>
            <w:r w:rsidRPr="00F511A5">
              <w:rPr>
                <w:lang w:eastAsia="en-US"/>
              </w:rPr>
              <w:t>15.3.0</w:t>
            </w:r>
          </w:p>
        </w:tc>
      </w:tr>
      <w:tr w:rsidR="005979E7" w:rsidRPr="00F511A5" w14:paraId="149A4C3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5EC09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0F8BE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778425" w14:textId="77777777" w:rsidR="005979E7" w:rsidRPr="00F511A5" w:rsidRDefault="005979E7" w:rsidP="00F17634">
            <w:pPr>
              <w:pStyle w:val="TAC"/>
              <w:rPr>
                <w:lang w:eastAsia="en-US"/>
              </w:rPr>
            </w:pPr>
            <w:r w:rsidRPr="00F511A5">
              <w:rPr>
                <w:lang w:eastAsia="en-US"/>
              </w:rPr>
              <w:t>R5-191415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156E1C" w14:textId="77777777" w:rsidR="005979E7" w:rsidRPr="00F511A5" w:rsidRDefault="005979E7" w:rsidP="00F17634">
            <w:pPr>
              <w:pStyle w:val="TAC"/>
              <w:rPr>
                <w:lang w:eastAsia="en-US"/>
              </w:rPr>
            </w:pPr>
            <w:r w:rsidRPr="00F511A5">
              <w:rPr>
                <w:lang w:eastAsia="en-US"/>
              </w:rPr>
              <w:t>0466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2E0CF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B3ABF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D89C24" w14:textId="77777777" w:rsidR="005979E7" w:rsidRPr="00F511A5" w:rsidRDefault="005979E7" w:rsidP="00F17634">
            <w:pPr>
              <w:pStyle w:val="TAL"/>
              <w:rPr>
                <w:lang w:eastAsia="en-US"/>
              </w:rPr>
            </w:pPr>
            <w:r w:rsidRPr="00F511A5">
              <w:rPr>
                <w:lang w:eastAsia="en-US"/>
              </w:rPr>
              <w:t>Addition of TC 8.1.3.2.3-inter-RAT measurement B2 RSRQ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EAC527" w14:textId="77777777" w:rsidR="005979E7" w:rsidRPr="00F511A5" w:rsidRDefault="005979E7" w:rsidP="00F17634">
            <w:pPr>
              <w:pStyle w:val="TAC"/>
              <w:rPr>
                <w:lang w:eastAsia="en-US"/>
              </w:rPr>
            </w:pPr>
            <w:r w:rsidRPr="00F511A5">
              <w:rPr>
                <w:lang w:eastAsia="en-US"/>
              </w:rPr>
              <w:t>15.3.0</w:t>
            </w:r>
          </w:p>
        </w:tc>
      </w:tr>
      <w:tr w:rsidR="005979E7" w:rsidRPr="00F511A5" w14:paraId="246B7B2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6B057D"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BE83F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DAA395" w14:textId="77777777" w:rsidR="005979E7" w:rsidRPr="00F511A5" w:rsidRDefault="005979E7" w:rsidP="00F17634">
            <w:pPr>
              <w:pStyle w:val="TAC"/>
              <w:rPr>
                <w:lang w:eastAsia="en-US"/>
              </w:rPr>
            </w:pPr>
            <w:r w:rsidRPr="00F511A5">
              <w:rPr>
                <w:lang w:eastAsia="en-US"/>
              </w:rPr>
              <w:t>R5-191426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C24BB8" w14:textId="77777777" w:rsidR="005979E7" w:rsidRPr="00F511A5" w:rsidRDefault="005979E7" w:rsidP="00F17634">
            <w:pPr>
              <w:pStyle w:val="TAC"/>
              <w:rPr>
                <w:lang w:eastAsia="en-US"/>
              </w:rPr>
            </w:pPr>
            <w:r w:rsidRPr="00F511A5">
              <w:rPr>
                <w:lang w:eastAsia="en-US"/>
              </w:rPr>
              <w:t>0475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DF9B5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5786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CD601E" w14:textId="77777777" w:rsidR="005979E7" w:rsidRPr="00F511A5" w:rsidRDefault="005979E7" w:rsidP="00F17634">
            <w:pPr>
              <w:pStyle w:val="TAL"/>
              <w:rPr>
                <w:lang w:eastAsia="en-US"/>
              </w:rPr>
            </w:pPr>
            <w:r w:rsidRPr="00F511A5">
              <w:rPr>
                <w:lang w:eastAsia="en-US"/>
              </w:rPr>
              <w:t>Addition of NR test case 6.1.2.4-Cell Reselection for interband operation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ED01D1" w14:textId="77777777" w:rsidR="005979E7" w:rsidRPr="00F511A5" w:rsidRDefault="005979E7" w:rsidP="00F17634">
            <w:pPr>
              <w:pStyle w:val="TAC"/>
              <w:rPr>
                <w:lang w:eastAsia="en-US"/>
              </w:rPr>
            </w:pPr>
            <w:r w:rsidRPr="00F511A5">
              <w:rPr>
                <w:lang w:eastAsia="en-US"/>
              </w:rPr>
              <w:t>15.3.0</w:t>
            </w:r>
          </w:p>
        </w:tc>
      </w:tr>
      <w:tr w:rsidR="005979E7" w:rsidRPr="00F511A5" w14:paraId="68FD1D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5F706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685AA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6B0287" w14:textId="77777777" w:rsidR="005979E7" w:rsidRPr="00F511A5" w:rsidRDefault="005979E7" w:rsidP="00F17634">
            <w:pPr>
              <w:pStyle w:val="TAC"/>
              <w:rPr>
                <w:lang w:eastAsia="en-US"/>
              </w:rPr>
            </w:pPr>
            <w:r w:rsidRPr="00F511A5">
              <w:rPr>
                <w:lang w:eastAsia="en-US"/>
              </w:rPr>
              <w:t>R5-191427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4CB58E" w14:textId="77777777" w:rsidR="005979E7" w:rsidRPr="00F511A5" w:rsidRDefault="005979E7" w:rsidP="00F17634">
            <w:pPr>
              <w:pStyle w:val="TAC"/>
              <w:rPr>
                <w:lang w:eastAsia="en-US"/>
              </w:rPr>
            </w:pPr>
            <w:r w:rsidRPr="00F511A5">
              <w:rPr>
                <w:lang w:eastAsia="en-US"/>
              </w:rPr>
              <w:t>0476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DDF17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8607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D1F17A" w14:textId="77777777" w:rsidR="005979E7" w:rsidRPr="00F511A5" w:rsidRDefault="005979E7" w:rsidP="00F17634">
            <w:pPr>
              <w:pStyle w:val="TAL"/>
              <w:rPr>
                <w:lang w:eastAsia="en-US"/>
              </w:rPr>
            </w:pPr>
            <w:r w:rsidRPr="00F511A5">
              <w:rPr>
                <w:lang w:eastAsia="en-US"/>
              </w:rPr>
              <w:t>Addition of NR test case 6.1.2.5-Cell Reselection for interband operation using Pcompensation Between FDD and TDD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29C87D" w14:textId="77777777" w:rsidR="005979E7" w:rsidRPr="00F511A5" w:rsidRDefault="005979E7" w:rsidP="00F17634">
            <w:pPr>
              <w:pStyle w:val="TAC"/>
              <w:rPr>
                <w:lang w:eastAsia="en-US"/>
              </w:rPr>
            </w:pPr>
            <w:r w:rsidRPr="00F511A5">
              <w:rPr>
                <w:lang w:eastAsia="en-US"/>
              </w:rPr>
              <w:t>15.3.0</w:t>
            </w:r>
          </w:p>
        </w:tc>
      </w:tr>
      <w:tr w:rsidR="005979E7" w:rsidRPr="00F511A5" w14:paraId="12FF5E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7207F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A8FDD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1E7918" w14:textId="77777777" w:rsidR="005979E7" w:rsidRPr="00F511A5" w:rsidRDefault="005979E7" w:rsidP="00F17634">
            <w:pPr>
              <w:pStyle w:val="TAC"/>
              <w:rPr>
                <w:lang w:eastAsia="en-US"/>
              </w:rPr>
            </w:pPr>
            <w:r w:rsidRPr="00F511A5">
              <w:rPr>
                <w:lang w:eastAsia="en-US"/>
              </w:rPr>
              <w:t>R5-191430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1867B5" w14:textId="77777777" w:rsidR="005979E7" w:rsidRPr="00F511A5" w:rsidRDefault="005979E7" w:rsidP="00F17634">
            <w:pPr>
              <w:pStyle w:val="TAC"/>
              <w:rPr>
                <w:lang w:eastAsia="en-US"/>
              </w:rPr>
            </w:pPr>
            <w:r w:rsidRPr="00F511A5">
              <w:rPr>
                <w:lang w:eastAsia="en-US"/>
              </w:rPr>
              <w:t>0479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4F6A5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B042F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0499CC" w14:textId="77777777" w:rsidR="005979E7" w:rsidRPr="00F511A5" w:rsidRDefault="005979E7" w:rsidP="00F17634">
            <w:pPr>
              <w:pStyle w:val="TAL"/>
              <w:rPr>
                <w:lang w:eastAsia="en-US"/>
              </w:rPr>
            </w:pPr>
            <w:r w:rsidRPr="00F511A5">
              <w:rPr>
                <w:lang w:eastAsia="en-US"/>
              </w:rPr>
              <w:t>Addition of NR test case 6.1.2.21-Cell reselection,SIntra SearchQ and SnonIntraSeqrchQ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8D122E" w14:textId="77777777" w:rsidR="005979E7" w:rsidRPr="00F511A5" w:rsidRDefault="005979E7" w:rsidP="00F17634">
            <w:pPr>
              <w:pStyle w:val="TAC"/>
              <w:rPr>
                <w:lang w:eastAsia="en-US"/>
              </w:rPr>
            </w:pPr>
            <w:r w:rsidRPr="00F511A5">
              <w:rPr>
                <w:lang w:eastAsia="en-US"/>
              </w:rPr>
              <w:t>15.3.0</w:t>
            </w:r>
          </w:p>
        </w:tc>
      </w:tr>
      <w:tr w:rsidR="005979E7" w:rsidRPr="00F511A5" w14:paraId="13AADB2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D0B56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6CB90E1"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81A928" w14:textId="77777777" w:rsidR="005979E7" w:rsidRPr="00F511A5" w:rsidRDefault="005979E7" w:rsidP="00F17634">
            <w:pPr>
              <w:pStyle w:val="TAC"/>
              <w:rPr>
                <w:lang w:eastAsia="en-US"/>
              </w:rPr>
            </w:pPr>
            <w:r w:rsidRPr="00F511A5">
              <w:rPr>
                <w:lang w:eastAsia="en-US"/>
              </w:rPr>
              <w:t>R5-191431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433DD1" w14:textId="77777777" w:rsidR="005979E7" w:rsidRPr="00F511A5" w:rsidRDefault="005979E7" w:rsidP="00F17634">
            <w:pPr>
              <w:pStyle w:val="TAC"/>
              <w:rPr>
                <w:lang w:eastAsia="en-US"/>
              </w:rPr>
            </w:pPr>
            <w:r w:rsidRPr="00F511A5">
              <w:rPr>
                <w:lang w:eastAsia="en-US"/>
              </w:rPr>
              <w:t>0480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A7766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765AC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8687AD" w14:textId="77777777" w:rsidR="005979E7" w:rsidRPr="00F511A5" w:rsidRDefault="005979E7" w:rsidP="00F17634">
            <w:pPr>
              <w:pStyle w:val="TAL"/>
              <w:rPr>
                <w:lang w:eastAsia="en-US"/>
              </w:rPr>
            </w:pPr>
            <w:r w:rsidRPr="00F511A5">
              <w:rPr>
                <w:lang w:eastAsia="en-US"/>
              </w:rPr>
              <w:t>Addition of NR test case 6.1.2.22-Inter-frequency cell reselection with parameters ThreshX, HighQ, ThreshX, LowQ and ThreshServing, LowQ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0FAE9F" w14:textId="77777777" w:rsidR="005979E7" w:rsidRPr="00F511A5" w:rsidRDefault="005979E7" w:rsidP="00F17634">
            <w:pPr>
              <w:pStyle w:val="TAC"/>
              <w:rPr>
                <w:lang w:eastAsia="en-US"/>
              </w:rPr>
            </w:pPr>
            <w:r w:rsidRPr="00F511A5">
              <w:rPr>
                <w:lang w:eastAsia="en-US"/>
              </w:rPr>
              <w:t>15.3.0</w:t>
            </w:r>
          </w:p>
        </w:tc>
      </w:tr>
      <w:tr w:rsidR="005979E7" w:rsidRPr="00F511A5" w14:paraId="30CBA52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A58B3C"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DB352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9296B3" w14:textId="77777777" w:rsidR="005979E7" w:rsidRPr="00F511A5" w:rsidRDefault="005979E7" w:rsidP="00F17634">
            <w:pPr>
              <w:pStyle w:val="TAC"/>
              <w:rPr>
                <w:lang w:eastAsia="en-US"/>
              </w:rPr>
            </w:pPr>
            <w:r w:rsidRPr="00F511A5">
              <w:rPr>
                <w:lang w:eastAsia="en-US"/>
              </w:rPr>
              <w:t>R5-191432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AC04BB" w14:textId="77777777" w:rsidR="005979E7" w:rsidRPr="00F511A5" w:rsidRDefault="005979E7" w:rsidP="00F17634">
            <w:pPr>
              <w:pStyle w:val="TAC"/>
              <w:rPr>
                <w:lang w:eastAsia="en-US"/>
              </w:rPr>
            </w:pPr>
            <w:r w:rsidRPr="00F511A5">
              <w:rPr>
                <w:lang w:eastAsia="en-US"/>
              </w:rPr>
              <w:t>0481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3E3A2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4990D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460ABB" w14:textId="77777777" w:rsidR="005979E7" w:rsidRPr="00F511A5" w:rsidRDefault="005979E7" w:rsidP="00F17634">
            <w:pPr>
              <w:pStyle w:val="TAL"/>
              <w:rPr>
                <w:lang w:eastAsia="en-US"/>
              </w:rPr>
            </w:pPr>
            <w:r w:rsidRPr="00F511A5">
              <w:rPr>
                <w:lang w:eastAsia="en-US"/>
              </w:rPr>
              <w:t>Correction to NR test case 7.1.1.3.7-Power Headroom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166920" w14:textId="77777777" w:rsidR="005979E7" w:rsidRPr="00F511A5" w:rsidRDefault="005979E7" w:rsidP="00F17634">
            <w:pPr>
              <w:pStyle w:val="TAC"/>
              <w:rPr>
                <w:lang w:eastAsia="en-US"/>
              </w:rPr>
            </w:pPr>
            <w:r w:rsidRPr="00F511A5">
              <w:rPr>
                <w:lang w:eastAsia="en-US"/>
              </w:rPr>
              <w:t>15.3.0</w:t>
            </w:r>
          </w:p>
        </w:tc>
      </w:tr>
      <w:tr w:rsidR="005979E7" w:rsidRPr="00F511A5" w14:paraId="370CA4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8B895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1F78C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689B3F" w14:textId="77777777" w:rsidR="005979E7" w:rsidRPr="00F511A5" w:rsidRDefault="005979E7" w:rsidP="00F17634">
            <w:pPr>
              <w:pStyle w:val="TAC"/>
              <w:rPr>
                <w:lang w:eastAsia="en-US"/>
              </w:rPr>
            </w:pPr>
            <w:r w:rsidRPr="00F511A5">
              <w:rPr>
                <w:lang w:eastAsia="en-US"/>
              </w:rPr>
              <w:t>R5-191433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18819A" w14:textId="77777777" w:rsidR="005979E7" w:rsidRPr="00F511A5" w:rsidRDefault="005979E7" w:rsidP="00F17634">
            <w:pPr>
              <w:pStyle w:val="TAC"/>
              <w:rPr>
                <w:lang w:eastAsia="en-US"/>
              </w:rPr>
            </w:pPr>
            <w:r w:rsidRPr="00F511A5">
              <w:rPr>
                <w:lang w:eastAsia="en-US"/>
              </w:rPr>
              <w:t>0482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30AFE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D861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12B671" w14:textId="77777777" w:rsidR="005979E7" w:rsidRPr="00F511A5" w:rsidRDefault="005979E7" w:rsidP="00F17634">
            <w:pPr>
              <w:pStyle w:val="TAL"/>
              <w:rPr>
                <w:lang w:eastAsia="en-US"/>
              </w:rPr>
            </w:pPr>
            <w:r w:rsidRPr="00F511A5">
              <w:rPr>
                <w:lang w:eastAsia="en-US"/>
              </w:rPr>
              <w:t>Correction to NR test case 7.1.1.6.1-Correct handling of DL assignment Semi persistent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EDFCEC" w14:textId="77777777" w:rsidR="005979E7" w:rsidRPr="00F511A5" w:rsidRDefault="005979E7" w:rsidP="00F17634">
            <w:pPr>
              <w:pStyle w:val="TAC"/>
              <w:rPr>
                <w:lang w:eastAsia="en-US"/>
              </w:rPr>
            </w:pPr>
            <w:r w:rsidRPr="00F511A5">
              <w:rPr>
                <w:lang w:eastAsia="en-US"/>
              </w:rPr>
              <w:t>15.3.0</w:t>
            </w:r>
          </w:p>
        </w:tc>
      </w:tr>
      <w:tr w:rsidR="005979E7" w:rsidRPr="00F511A5" w14:paraId="758D27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0EC5B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C4F9AC"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AAE17A" w14:textId="77777777" w:rsidR="005979E7" w:rsidRPr="00F511A5" w:rsidRDefault="005979E7" w:rsidP="00F17634">
            <w:pPr>
              <w:pStyle w:val="TAC"/>
              <w:rPr>
                <w:lang w:eastAsia="en-US"/>
              </w:rPr>
            </w:pPr>
            <w:r w:rsidRPr="00F511A5">
              <w:rPr>
                <w:lang w:eastAsia="en-US"/>
              </w:rPr>
              <w:t>R5-191434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98BC51" w14:textId="77777777" w:rsidR="005979E7" w:rsidRPr="00F511A5" w:rsidRDefault="005979E7" w:rsidP="00F17634">
            <w:pPr>
              <w:pStyle w:val="TAC"/>
              <w:rPr>
                <w:lang w:eastAsia="en-US"/>
              </w:rPr>
            </w:pPr>
            <w:r w:rsidRPr="00F511A5">
              <w:rPr>
                <w:lang w:eastAsia="en-US"/>
              </w:rPr>
              <w:t>0483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7D61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06EE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EBBF37" w14:textId="77777777" w:rsidR="005979E7" w:rsidRPr="00F511A5" w:rsidRDefault="005979E7" w:rsidP="00F17634">
            <w:pPr>
              <w:pStyle w:val="TAL"/>
              <w:rPr>
                <w:lang w:eastAsia="en-US"/>
              </w:rPr>
            </w:pPr>
            <w:r w:rsidRPr="00F511A5">
              <w:rPr>
                <w:lang w:eastAsia="en-US"/>
              </w:rPr>
              <w:t>Addition of NR test case 8.1.1.1.2-Paging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13616C" w14:textId="77777777" w:rsidR="005979E7" w:rsidRPr="00F511A5" w:rsidRDefault="005979E7" w:rsidP="00F17634">
            <w:pPr>
              <w:pStyle w:val="TAC"/>
              <w:rPr>
                <w:lang w:eastAsia="en-US"/>
              </w:rPr>
            </w:pPr>
            <w:r w:rsidRPr="00F511A5">
              <w:rPr>
                <w:lang w:eastAsia="en-US"/>
              </w:rPr>
              <w:t>15.3.0</w:t>
            </w:r>
          </w:p>
        </w:tc>
      </w:tr>
      <w:tr w:rsidR="005979E7" w:rsidRPr="00F511A5" w14:paraId="47A755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3CCCD2"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8A7D1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EE9FCB" w14:textId="77777777" w:rsidR="005979E7" w:rsidRPr="00F511A5" w:rsidRDefault="005979E7" w:rsidP="00F17634">
            <w:pPr>
              <w:pStyle w:val="TAC"/>
              <w:rPr>
                <w:lang w:eastAsia="en-US"/>
              </w:rPr>
            </w:pPr>
            <w:r w:rsidRPr="00F511A5">
              <w:rPr>
                <w:lang w:eastAsia="en-US"/>
              </w:rPr>
              <w:t>R5-191435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751BEA" w14:textId="77777777" w:rsidR="005979E7" w:rsidRPr="00F511A5" w:rsidRDefault="005979E7" w:rsidP="00F17634">
            <w:pPr>
              <w:pStyle w:val="TAC"/>
              <w:rPr>
                <w:lang w:eastAsia="en-US"/>
              </w:rPr>
            </w:pPr>
            <w:r w:rsidRPr="00F511A5">
              <w:rPr>
                <w:lang w:eastAsia="en-US"/>
              </w:rPr>
              <w:t>0484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BCD2E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F2A04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FCD4BC" w14:textId="77777777" w:rsidR="005979E7" w:rsidRPr="00F511A5" w:rsidRDefault="005979E7" w:rsidP="00F17634">
            <w:pPr>
              <w:pStyle w:val="TAL"/>
              <w:rPr>
                <w:lang w:eastAsia="en-US"/>
              </w:rPr>
            </w:pPr>
            <w:r w:rsidRPr="00F511A5">
              <w:rPr>
                <w:lang w:eastAsia="en-US"/>
              </w:rPr>
              <w:t>Correction to NR test case 8.1.1.2.1-T300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7A0890" w14:textId="77777777" w:rsidR="005979E7" w:rsidRPr="00F511A5" w:rsidRDefault="005979E7" w:rsidP="00F17634">
            <w:pPr>
              <w:pStyle w:val="TAC"/>
              <w:rPr>
                <w:lang w:eastAsia="en-US"/>
              </w:rPr>
            </w:pPr>
            <w:r w:rsidRPr="00F511A5">
              <w:rPr>
                <w:lang w:eastAsia="en-US"/>
              </w:rPr>
              <w:t>15.3.0</w:t>
            </w:r>
          </w:p>
        </w:tc>
      </w:tr>
      <w:tr w:rsidR="005979E7" w:rsidRPr="00F511A5" w14:paraId="0AF71F3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78A9A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113207"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B8FF9A" w14:textId="77777777" w:rsidR="005979E7" w:rsidRPr="00F511A5" w:rsidRDefault="005979E7" w:rsidP="00F17634">
            <w:pPr>
              <w:pStyle w:val="TAC"/>
              <w:rPr>
                <w:lang w:eastAsia="en-US"/>
              </w:rPr>
            </w:pPr>
            <w:r w:rsidRPr="00F511A5">
              <w:rPr>
                <w:lang w:eastAsia="en-US"/>
              </w:rPr>
              <w:t>R5-191436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326E3F" w14:textId="77777777" w:rsidR="005979E7" w:rsidRPr="00F511A5" w:rsidRDefault="005979E7" w:rsidP="00F17634">
            <w:pPr>
              <w:pStyle w:val="TAC"/>
              <w:rPr>
                <w:lang w:eastAsia="en-US"/>
              </w:rPr>
            </w:pPr>
            <w:r w:rsidRPr="00F511A5">
              <w:rPr>
                <w:lang w:eastAsia="en-US"/>
              </w:rPr>
              <w:t>0485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BC1C5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F96F0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85AA0E" w14:textId="77777777" w:rsidR="005979E7" w:rsidRPr="00F511A5" w:rsidRDefault="005979E7" w:rsidP="00F17634">
            <w:pPr>
              <w:pStyle w:val="TAL"/>
              <w:rPr>
                <w:lang w:eastAsia="en-US"/>
              </w:rPr>
            </w:pPr>
            <w:r w:rsidRPr="00F511A5">
              <w:rPr>
                <w:lang w:eastAsia="en-US"/>
              </w:rPr>
              <w:t>Addition of NR test case 8.1.5.3.3-PWS notification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D98CB0" w14:textId="77777777" w:rsidR="005979E7" w:rsidRPr="00F511A5" w:rsidRDefault="005979E7" w:rsidP="00F17634">
            <w:pPr>
              <w:pStyle w:val="TAC"/>
              <w:rPr>
                <w:lang w:eastAsia="en-US"/>
              </w:rPr>
            </w:pPr>
            <w:r w:rsidRPr="00F511A5">
              <w:rPr>
                <w:lang w:eastAsia="en-US"/>
              </w:rPr>
              <w:t>15.3.0</w:t>
            </w:r>
          </w:p>
        </w:tc>
      </w:tr>
      <w:tr w:rsidR="005979E7" w:rsidRPr="00F511A5" w14:paraId="7E5179F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7574A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09AF58"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989A08" w14:textId="77777777" w:rsidR="005979E7" w:rsidRPr="00F511A5" w:rsidRDefault="005979E7" w:rsidP="00F17634">
            <w:pPr>
              <w:pStyle w:val="TAC"/>
              <w:rPr>
                <w:lang w:eastAsia="en-US"/>
              </w:rPr>
            </w:pPr>
            <w:r w:rsidRPr="00F511A5">
              <w:rPr>
                <w:lang w:eastAsia="en-US"/>
              </w:rPr>
              <w:t>R5-191445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5A27A9" w14:textId="77777777" w:rsidR="005979E7" w:rsidRPr="00F511A5" w:rsidRDefault="005979E7" w:rsidP="00F17634">
            <w:pPr>
              <w:pStyle w:val="TAC"/>
              <w:rPr>
                <w:lang w:eastAsia="en-US"/>
              </w:rPr>
            </w:pPr>
            <w:r w:rsidRPr="00F511A5">
              <w:rPr>
                <w:lang w:eastAsia="en-US"/>
              </w:rPr>
              <w:t>0494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B0308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424C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6AE5EF" w14:textId="77777777" w:rsidR="005979E7" w:rsidRPr="00F511A5" w:rsidRDefault="005979E7" w:rsidP="00F17634">
            <w:pPr>
              <w:pStyle w:val="TAL"/>
              <w:rPr>
                <w:lang w:eastAsia="en-US"/>
              </w:rPr>
            </w:pPr>
            <w:r w:rsidRPr="00F511A5">
              <w:rPr>
                <w:lang w:eastAsia="en-US"/>
              </w:rPr>
              <w:t>Correction to NR test case 9.1.5.1.1-Initial Registration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03C961" w14:textId="77777777" w:rsidR="005979E7" w:rsidRPr="00F511A5" w:rsidRDefault="005979E7" w:rsidP="00F17634">
            <w:pPr>
              <w:pStyle w:val="TAC"/>
              <w:rPr>
                <w:lang w:eastAsia="en-US"/>
              </w:rPr>
            </w:pPr>
            <w:r w:rsidRPr="00F511A5">
              <w:rPr>
                <w:lang w:eastAsia="en-US"/>
              </w:rPr>
              <w:t>15.3.0</w:t>
            </w:r>
          </w:p>
        </w:tc>
      </w:tr>
      <w:tr w:rsidR="005979E7" w:rsidRPr="00F511A5" w14:paraId="2383649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C19A2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44A44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5E781B" w14:textId="77777777" w:rsidR="005979E7" w:rsidRPr="00F511A5" w:rsidRDefault="005979E7" w:rsidP="00F17634">
            <w:pPr>
              <w:pStyle w:val="TAC"/>
              <w:rPr>
                <w:lang w:eastAsia="en-US"/>
              </w:rPr>
            </w:pPr>
            <w:r w:rsidRPr="00F511A5">
              <w:rPr>
                <w:lang w:eastAsia="en-US"/>
              </w:rPr>
              <w:t>R5-191447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326E84" w14:textId="77777777" w:rsidR="005979E7" w:rsidRPr="00F511A5" w:rsidRDefault="005979E7" w:rsidP="00F17634">
            <w:pPr>
              <w:pStyle w:val="TAC"/>
              <w:rPr>
                <w:lang w:eastAsia="en-US"/>
              </w:rPr>
            </w:pPr>
            <w:r w:rsidRPr="00F511A5">
              <w:rPr>
                <w:lang w:eastAsia="en-US"/>
              </w:rPr>
              <w:t>0495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C6751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87344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EE16E2" w14:textId="77777777" w:rsidR="005979E7" w:rsidRPr="00F511A5" w:rsidRDefault="005979E7" w:rsidP="00F17634">
            <w:pPr>
              <w:pStyle w:val="TAL"/>
              <w:rPr>
                <w:lang w:eastAsia="en-US"/>
              </w:rPr>
            </w:pPr>
            <w:r w:rsidRPr="00F511A5">
              <w:rPr>
                <w:lang w:eastAsia="en-US"/>
              </w:rPr>
              <w:t>Addition of NR test case 8.1.3.1.5-Two event A3 RSRQ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F0BCAE" w14:textId="77777777" w:rsidR="005979E7" w:rsidRPr="00F511A5" w:rsidRDefault="005979E7" w:rsidP="00F17634">
            <w:pPr>
              <w:pStyle w:val="TAC"/>
              <w:rPr>
                <w:lang w:eastAsia="en-US"/>
              </w:rPr>
            </w:pPr>
            <w:r w:rsidRPr="00F511A5">
              <w:rPr>
                <w:lang w:eastAsia="en-US"/>
              </w:rPr>
              <w:t>15.3.0</w:t>
            </w:r>
          </w:p>
        </w:tc>
      </w:tr>
      <w:tr w:rsidR="005979E7" w:rsidRPr="00F511A5" w14:paraId="494BACD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B68E4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7C438F"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3886AA" w14:textId="77777777" w:rsidR="005979E7" w:rsidRPr="00F511A5" w:rsidRDefault="005979E7" w:rsidP="00F17634">
            <w:pPr>
              <w:pStyle w:val="TAC"/>
              <w:rPr>
                <w:lang w:eastAsia="en-US"/>
              </w:rPr>
            </w:pPr>
            <w:r w:rsidRPr="00F511A5">
              <w:rPr>
                <w:lang w:eastAsia="en-US"/>
              </w:rPr>
              <w:t>R5-191448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92FDB3" w14:textId="77777777" w:rsidR="005979E7" w:rsidRPr="00F511A5" w:rsidRDefault="005979E7" w:rsidP="00F17634">
            <w:pPr>
              <w:pStyle w:val="TAC"/>
              <w:rPr>
                <w:lang w:eastAsia="en-US"/>
              </w:rPr>
            </w:pPr>
            <w:r w:rsidRPr="00F511A5">
              <w:rPr>
                <w:lang w:eastAsia="en-US"/>
              </w:rPr>
              <w:t>0496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1BA2F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4840B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E6810C" w14:textId="77777777" w:rsidR="005979E7" w:rsidRPr="00F511A5" w:rsidRDefault="005979E7" w:rsidP="00F17634">
            <w:pPr>
              <w:pStyle w:val="TAL"/>
              <w:rPr>
                <w:lang w:eastAsia="en-US"/>
              </w:rPr>
            </w:pPr>
            <w:r w:rsidRPr="00F511A5">
              <w:rPr>
                <w:lang w:eastAsia="en-US"/>
              </w:rPr>
              <w:t>Addition of NR test case 8.1.3.1.6_Two event A5 SINR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F1836D" w14:textId="77777777" w:rsidR="005979E7" w:rsidRPr="00F511A5" w:rsidRDefault="005979E7" w:rsidP="00F17634">
            <w:pPr>
              <w:pStyle w:val="TAC"/>
              <w:rPr>
                <w:lang w:eastAsia="en-US"/>
              </w:rPr>
            </w:pPr>
            <w:r w:rsidRPr="00F511A5">
              <w:rPr>
                <w:lang w:eastAsia="en-US"/>
              </w:rPr>
              <w:t>15.3.0</w:t>
            </w:r>
          </w:p>
        </w:tc>
      </w:tr>
      <w:tr w:rsidR="005979E7" w:rsidRPr="00F511A5" w14:paraId="54324E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31749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52943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0C7684" w14:textId="77777777" w:rsidR="005979E7" w:rsidRPr="00F511A5" w:rsidRDefault="005979E7" w:rsidP="00F17634">
            <w:pPr>
              <w:pStyle w:val="TAC"/>
              <w:rPr>
                <w:lang w:eastAsia="en-US"/>
              </w:rPr>
            </w:pPr>
            <w:r w:rsidRPr="00F511A5">
              <w:rPr>
                <w:lang w:eastAsia="en-US"/>
              </w:rPr>
              <w:t>R5-191449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2B87D0" w14:textId="77777777" w:rsidR="005979E7" w:rsidRPr="00F511A5" w:rsidRDefault="005979E7" w:rsidP="00F17634">
            <w:pPr>
              <w:pStyle w:val="TAC"/>
              <w:rPr>
                <w:lang w:eastAsia="en-US"/>
              </w:rPr>
            </w:pPr>
            <w:r w:rsidRPr="00F511A5">
              <w:rPr>
                <w:lang w:eastAsia="en-US"/>
              </w:rPr>
              <w:t>0497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05F29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3804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13D843" w14:textId="77777777" w:rsidR="005979E7" w:rsidRPr="00F511A5" w:rsidRDefault="005979E7" w:rsidP="00F17634">
            <w:pPr>
              <w:pStyle w:val="TAL"/>
              <w:rPr>
                <w:lang w:eastAsia="en-US"/>
              </w:rPr>
            </w:pPr>
            <w:r w:rsidRPr="00F511A5">
              <w:rPr>
                <w:lang w:eastAsia="en-US"/>
              </w:rPr>
              <w:t>Correction to NR test case 8.1.5.3.1-ETWS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5C54E9" w14:textId="77777777" w:rsidR="005979E7" w:rsidRPr="00F511A5" w:rsidRDefault="005979E7" w:rsidP="00F17634">
            <w:pPr>
              <w:pStyle w:val="TAC"/>
              <w:rPr>
                <w:lang w:eastAsia="en-US"/>
              </w:rPr>
            </w:pPr>
            <w:r w:rsidRPr="00F511A5">
              <w:rPr>
                <w:lang w:eastAsia="en-US"/>
              </w:rPr>
              <w:t>15.3.0</w:t>
            </w:r>
          </w:p>
        </w:tc>
      </w:tr>
      <w:tr w:rsidR="005979E7" w:rsidRPr="00F511A5" w14:paraId="4E80E17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0AC39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FE94D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A07775" w14:textId="77777777" w:rsidR="005979E7" w:rsidRPr="00F511A5" w:rsidRDefault="005979E7" w:rsidP="00F17634">
            <w:pPr>
              <w:pStyle w:val="TAC"/>
              <w:rPr>
                <w:lang w:eastAsia="en-US"/>
              </w:rPr>
            </w:pPr>
            <w:r w:rsidRPr="00F511A5">
              <w:rPr>
                <w:lang w:eastAsia="en-US"/>
              </w:rPr>
              <w:t>R5-191509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13B9AB" w14:textId="77777777" w:rsidR="005979E7" w:rsidRPr="00F511A5" w:rsidRDefault="005979E7" w:rsidP="00F17634">
            <w:pPr>
              <w:pStyle w:val="TAC"/>
              <w:rPr>
                <w:lang w:eastAsia="en-US"/>
              </w:rPr>
            </w:pPr>
            <w:r w:rsidRPr="00F511A5">
              <w:rPr>
                <w:lang w:eastAsia="en-US"/>
              </w:rPr>
              <w:t>0504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C699D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08498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F8E4DC" w14:textId="77777777" w:rsidR="005979E7" w:rsidRPr="00F511A5" w:rsidRDefault="005979E7" w:rsidP="00F17634">
            <w:pPr>
              <w:pStyle w:val="TAL"/>
              <w:rPr>
                <w:lang w:eastAsia="en-US"/>
              </w:rPr>
            </w:pPr>
            <w:r w:rsidRPr="00F511A5">
              <w:rPr>
                <w:lang w:eastAsia="en-US"/>
              </w:rPr>
              <w:t>Addition of new RRC TC 8.1.5.3.2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707D3A" w14:textId="77777777" w:rsidR="005979E7" w:rsidRPr="00F511A5" w:rsidRDefault="005979E7" w:rsidP="00F17634">
            <w:pPr>
              <w:pStyle w:val="TAC"/>
              <w:rPr>
                <w:lang w:eastAsia="en-US"/>
              </w:rPr>
            </w:pPr>
            <w:r w:rsidRPr="00F511A5">
              <w:rPr>
                <w:lang w:eastAsia="en-US"/>
              </w:rPr>
              <w:t>15.3.0</w:t>
            </w:r>
          </w:p>
        </w:tc>
      </w:tr>
      <w:tr w:rsidR="005979E7" w:rsidRPr="00F511A5" w14:paraId="697448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56E321"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5452B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F5F545" w14:textId="77777777" w:rsidR="005979E7" w:rsidRPr="00F511A5" w:rsidRDefault="005979E7" w:rsidP="00F17634">
            <w:pPr>
              <w:pStyle w:val="TAC"/>
              <w:rPr>
                <w:lang w:eastAsia="en-US"/>
              </w:rPr>
            </w:pPr>
            <w:r w:rsidRPr="00F511A5">
              <w:rPr>
                <w:lang w:eastAsia="en-US"/>
              </w:rPr>
              <w:t>R5-191621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CF3A27" w14:textId="77777777" w:rsidR="005979E7" w:rsidRPr="00F511A5" w:rsidRDefault="005979E7" w:rsidP="00F17634">
            <w:pPr>
              <w:pStyle w:val="TAC"/>
              <w:rPr>
                <w:lang w:eastAsia="en-US"/>
              </w:rPr>
            </w:pPr>
            <w:r w:rsidRPr="00F511A5">
              <w:rPr>
                <w:lang w:eastAsia="en-US"/>
              </w:rPr>
              <w:t>0514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F694B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B4840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38EB70" w14:textId="77777777" w:rsidR="005979E7" w:rsidRPr="00F511A5" w:rsidRDefault="005979E7" w:rsidP="00F17634">
            <w:pPr>
              <w:pStyle w:val="TAL"/>
              <w:rPr>
                <w:lang w:eastAsia="en-US"/>
              </w:rPr>
            </w:pPr>
            <w:r w:rsidRPr="00F511A5">
              <w:rPr>
                <w:lang w:eastAsia="en-US"/>
              </w:rPr>
              <w:t>Update of 5GS NR RRC test case 8.1.1.3.2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ACEFB2" w14:textId="77777777" w:rsidR="005979E7" w:rsidRPr="00F511A5" w:rsidRDefault="005979E7" w:rsidP="00F17634">
            <w:pPr>
              <w:pStyle w:val="TAC"/>
              <w:rPr>
                <w:lang w:eastAsia="en-US"/>
              </w:rPr>
            </w:pPr>
            <w:r w:rsidRPr="00F511A5">
              <w:rPr>
                <w:lang w:eastAsia="en-US"/>
              </w:rPr>
              <w:t>15.3.0</w:t>
            </w:r>
          </w:p>
        </w:tc>
      </w:tr>
      <w:tr w:rsidR="005979E7" w:rsidRPr="00F511A5" w14:paraId="277750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0DF8E5"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122AFB"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07A518" w14:textId="77777777" w:rsidR="005979E7" w:rsidRPr="00F511A5" w:rsidRDefault="005979E7" w:rsidP="00F17634">
            <w:pPr>
              <w:pStyle w:val="TAC"/>
              <w:rPr>
                <w:lang w:eastAsia="en-US"/>
              </w:rPr>
            </w:pPr>
            <w:r w:rsidRPr="00F511A5">
              <w:rPr>
                <w:lang w:eastAsia="en-US"/>
              </w:rPr>
              <w:t>R5-191641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554F41" w14:textId="77777777" w:rsidR="005979E7" w:rsidRPr="00F511A5" w:rsidRDefault="005979E7" w:rsidP="00F17634">
            <w:pPr>
              <w:pStyle w:val="TAC"/>
              <w:rPr>
                <w:lang w:eastAsia="en-US"/>
              </w:rPr>
            </w:pPr>
            <w:r w:rsidRPr="00F511A5">
              <w:rPr>
                <w:lang w:eastAsia="en-US"/>
              </w:rPr>
              <w:t>0523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CE39A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8732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B3FE72" w14:textId="77777777" w:rsidR="005979E7" w:rsidRPr="00F511A5" w:rsidRDefault="005979E7" w:rsidP="00F17634">
            <w:pPr>
              <w:pStyle w:val="TAL"/>
              <w:rPr>
                <w:lang w:eastAsia="en-US"/>
              </w:rPr>
            </w:pPr>
            <w:r w:rsidRPr="00F511A5">
              <w:rPr>
                <w:lang w:eastAsia="en-US"/>
              </w:rPr>
              <w:t>Updates to 5GS SA RRC TC - RRC / Paging for connection / Multiple paging records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352273" w14:textId="77777777" w:rsidR="005979E7" w:rsidRPr="00F511A5" w:rsidRDefault="005979E7" w:rsidP="00F17634">
            <w:pPr>
              <w:pStyle w:val="TAC"/>
              <w:rPr>
                <w:lang w:eastAsia="en-US"/>
              </w:rPr>
            </w:pPr>
            <w:r w:rsidRPr="00F511A5">
              <w:rPr>
                <w:lang w:eastAsia="en-US"/>
              </w:rPr>
              <w:t>15.3.0</w:t>
            </w:r>
          </w:p>
        </w:tc>
      </w:tr>
      <w:tr w:rsidR="005979E7" w:rsidRPr="00F511A5" w14:paraId="4CC6BF3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61875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926AF9"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1EC626" w14:textId="77777777" w:rsidR="005979E7" w:rsidRPr="00F511A5" w:rsidRDefault="005979E7" w:rsidP="00F17634">
            <w:pPr>
              <w:pStyle w:val="TAC"/>
              <w:rPr>
                <w:lang w:eastAsia="en-US"/>
              </w:rPr>
            </w:pPr>
            <w:r w:rsidRPr="00F511A5">
              <w:rPr>
                <w:lang w:eastAsia="en-US"/>
              </w:rPr>
              <w:t>R5-191642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A464AA" w14:textId="77777777" w:rsidR="005979E7" w:rsidRPr="00F511A5" w:rsidRDefault="005979E7" w:rsidP="00F17634">
            <w:pPr>
              <w:pStyle w:val="TAC"/>
              <w:rPr>
                <w:lang w:eastAsia="en-US"/>
              </w:rPr>
            </w:pPr>
            <w:r w:rsidRPr="00F511A5">
              <w:rPr>
                <w:lang w:eastAsia="en-US"/>
              </w:rPr>
              <w:t>0524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B6A4D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DE260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664358" w14:textId="77777777" w:rsidR="005979E7" w:rsidRPr="00F511A5" w:rsidRDefault="005979E7" w:rsidP="00F17634">
            <w:pPr>
              <w:pStyle w:val="TAL"/>
              <w:rPr>
                <w:lang w:eastAsia="en-US"/>
              </w:rPr>
            </w:pPr>
            <w:r w:rsidRPr="00F511A5">
              <w:rPr>
                <w:lang w:eastAsia="en-US"/>
              </w:rPr>
              <w:t>Updates to 5GS SA RRC TC - RRC connection establishment / RRC Reject with wait time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326E84" w14:textId="77777777" w:rsidR="005979E7" w:rsidRPr="00F511A5" w:rsidRDefault="005979E7" w:rsidP="00F17634">
            <w:pPr>
              <w:pStyle w:val="TAC"/>
              <w:rPr>
                <w:lang w:eastAsia="en-US"/>
              </w:rPr>
            </w:pPr>
            <w:r w:rsidRPr="00F511A5">
              <w:rPr>
                <w:lang w:eastAsia="en-US"/>
              </w:rPr>
              <w:t>15.3.0</w:t>
            </w:r>
          </w:p>
        </w:tc>
      </w:tr>
      <w:tr w:rsidR="005979E7" w:rsidRPr="00F511A5" w14:paraId="6C2B02A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A21477"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F80CA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08FF1C" w14:textId="77777777" w:rsidR="005979E7" w:rsidRPr="00F511A5" w:rsidRDefault="005979E7" w:rsidP="00F17634">
            <w:pPr>
              <w:pStyle w:val="TAC"/>
              <w:rPr>
                <w:lang w:eastAsia="en-US"/>
              </w:rPr>
            </w:pPr>
            <w:r w:rsidRPr="00F511A5">
              <w:rPr>
                <w:lang w:eastAsia="en-US"/>
              </w:rPr>
              <w:t>R5-191643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2FBCB9" w14:textId="77777777" w:rsidR="005979E7" w:rsidRPr="00F511A5" w:rsidRDefault="005979E7" w:rsidP="00F17634">
            <w:pPr>
              <w:pStyle w:val="TAC"/>
              <w:rPr>
                <w:lang w:eastAsia="en-US"/>
              </w:rPr>
            </w:pPr>
            <w:r w:rsidRPr="00F511A5">
              <w:rPr>
                <w:lang w:eastAsia="en-US"/>
              </w:rPr>
              <w:t>0525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67E01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0CDF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DC53C5" w14:textId="77777777" w:rsidR="005979E7" w:rsidRPr="00F511A5" w:rsidRDefault="005979E7" w:rsidP="00F17634">
            <w:pPr>
              <w:pStyle w:val="TAL"/>
              <w:rPr>
                <w:lang w:eastAsia="en-US"/>
              </w:rPr>
            </w:pPr>
            <w:r w:rsidRPr="00F511A5">
              <w:rPr>
                <w:lang w:eastAsia="en-US"/>
              </w:rPr>
              <w:t>Updates to 5GS SA RRC TC - SI change / Notification of BCCH modification / Short message for SI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8659AC" w14:textId="77777777" w:rsidR="005979E7" w:rsidRPr="00F511A5" w:rsidRDefault="005979E7" w:rsidP="00F17634">
            <w:pPr>
              <w:pStyle w:val="TAC"/>
              <w:rPr>
                <w:lang w:eastAsia="en-US"/>
              </w:rPr>
            </w:pPr>
            <w:r w:rsidRPr="00F511A5">
              <w:rPr>
                <w:lang w:eastAsia="en-US"/>
              </w:rPr>
              <w:t>15.3.0</w:t>
            </w:r>
          </w:p>
        </w:tc>
      </w:tr>
      <w:tr w:rsidR="005979E7" w:rsidRPr="00F511A5" w14:paraId="56D3258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11EBE1"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92F28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6EEC13" w14:textId="77777777" w:rsidR="005979E7" w:rsidRPr="00F511A5" w:rsidRDefault="005979E7" w:rsidP="00F17634">
            <w:pPr>
              <w:pStyle w:val="TAC"/>
              <w:rPr>
                <w:lang w:eastAsia="en-US"/>
              </w:rPr>
            </w:pPr>
            <w:r w:rsidRPr="00F511A5">
              <w:rPr>
                <w:lang w:eastAsia="en-US"/>
              </w:rPr>
              <w:t>R5-191651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63763C" w14:textId="77777777" w:rsidR="005979E7" w:rsidRPr="00F511A5" w:rsidRDefault="005979E7" w:rsidP="00F17634">
            <w:pPr>
              <w:pStyle w:val="TAC"/>
              <w:rPr>
                <w:lang w:eastAsia="en-US"/>
              </w:rPr>
            </w:pPr>
            <w:r w:rsidRPr="00F511A5">
              <w:rPr>
                <w:lang w:eastAsia="en-US"/>
              </w:rPr>
              <w:t>0530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BBB3C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EC231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0C2996" w14:textId="77777777" w:rsidR="005979E7" w:rsidRPr="00F511A5" w:rsidRDefault="005979E7" w:rsidP="00F17634">
            <w:pPr>
              <w:pStyle w:val="TAL"/>
              <w:rPr>
                <w:lang w:eastAsia="en-US"/>
              </w:rPr>
            </w:pPr>
            <w:r w:rsidRPr="00F511A5">
              <w:rPr>
                <w:lang w:eastAsia="en-US"/>
              </w:rPr>
              <w:t>Update EN-DC RRC TC 8.2.2.4.1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A44AB7" w14:textId="77777777" w:rsidR="005979E7" w:rsidRPr="00F511A5" w:rsidRDefault="005979E7" w:rsidP="00F17634">
            <w:pPr>
              <w:pStyle w:val="TAC"/>
              <w:rPr>
                <w:lang w:eastAsia="en-US"/>
              </w:rPr>
            </w:pPr>
            <w:r w:rsidRPr="00F511A5">
              <w:rPr>
                <w:lang w:eastAsia="en-US"/>
              </w:rPr>
              <w:t>15.3.0</w:t>
            </w:r>
          </w:p>
        </w:tc>
      </w:tr>
      <w:tr w:rsidR="005979E7" w:rsidRPr="00F511A5" w14:paraId="7F6B27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54483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64714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5B7DB4" w14:textId="77777777" w:rsidR="005979E7" w:rsidRPr="00F511A5" w:rsidRDefault="005979E7" w:rsidP="00F17634">
            <w:pPr>
              <w:pStyle w:val="TAC"/>
              <w:rPr>
                <w:lang w:eastAsia="en-US"/>
              </w:rPr>
            </w:pPr>
            <w:r w:rsidRPr="00F511A5">
              <w:rPr>
                <w:lang w:eastAsia="en-US"/>
              </w:rPr>
              <w:t>R5-191652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F216FD" w14:textId="77777777" w:rsidR="005979E7" w:rsidRPr="00F511A5" w:rsidRDefault="005979E7" w:rsidP="00F17634">
            <w:pPr>
              <w:pStyle w:val="TAC"/>
              <w:rPr>
                <w:lang w:eastAsia="en-US"/>
              </w:rPr>
            </w:pPr>
            <w:r w:rsidRPr="00F511A5">
              <w:rPr>
                <w:lang w:eastAsia="en-US"/>
              </w:rPr>
              <w:t>0531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68D56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CED28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6FCBFB" w14:textId="77777777" w:rsidR="005979E7" w:rsidRPr="00F511A5" w:rsidRDefault="005979E7" w:rsidP="00F17634">
            <w:pPr>
              <w:pStyle w:val="TAL"/>
              <w:rPr>
                <w:lang w:eastAsia="en-US"/>
              </w:rPr>
            </w:pPr>
            <w:r w:rsidRPr="00F511A5">
              <w:rPr>
                <w:lang w:eastAsia="en-US"/>
              </w:rPr>
              <w:t>Update EN-DC RRC TC 8.2.2.8.1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F1197A" w14:textId="77777777" w:rsidR="005979E7" w:rsidRPr="00F511A5" w:rsidRDefault="005979E7" w:rsidP="00F17634">
            <w:pPr>
              <w:pStyle w:val="TAC"/>
              <w:rPr>
                <w:lang w:eastAsia="en-US"/>
              </w:rPr>
            </w:pPr>
            <w:r w:rsidRPr="00F511A5">
              <w:rPr>
                <w:lang w:eastAsia="en-US"/>
              </w:rPr>
              <w:t>15.3.0</w:t>
            </w:r>
          </w:p>
        </w:tc>
      </w:tr>
      <w:tr w:rsidR="005979E7" w:rsidRPr="00F511A5" w14:paraId="614517D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C8CD3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769C7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5D4C02" w14:textId="77777777" w:rsidR="005979E7" w:rsidRPr="00F511A5" w:rsidRDefault="005979E7" w:rsidP="00F17634">
            <w:pPr>
              <w:pStyle w:val="TAC"/>
              <w:rPr>
                <w:lang w:eastAsia="en-US"/>
              </w:rPr>
            </w:pPr>
            <w:r w:rsidRPr="00F511A5">
              <w:rPr>
                <w:lang w:eastAsia="en-US"/>
              </w:rPr>
              <w:t>R5-191653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39CD35" w14:textId="77777777" w:rsidR="005979E7" w:rsidRPr="00F511A5" w:rsidRDefault="005979E7" w:rsidP="00F17634">
            <w:pPr>
              <w:pStyle w:val="TAC"/>
              <w:rPr>
                <w:lang w:eastAsia="en-US"/>
              </w:rPr>
            </w:pPr>
            <w:r w:rsidRPr="00F511A5">
              <w:rPr>
                <w:lang w:eastAsia="en-US"/>
              </w:rPr>
              <w:t>0532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8233F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111A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26CD4D" w14:textId="77777777" w:rsidR="005979E7" w:rsidRPr="00F511A5" w:rsidRDefault="005979E7" w:rsidP="00F17634">
            <w:pPr>
              <w:pStyle w:val="TAL"/>
              <w:rPr>
                <w:lang w:eastAsia="en-US"/>
              </w:rPr>
            </w:pPr>
            <w:r w:rsidRPr="00F511A5">
              <w:rPr>
                <w:lang w:eastAsia="en-US"/>
              </w:rPr>
              <w:t>Update EN-DC RRC TC 8.2.2.9.1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9ED458" w14:textId="77777777" w:rsidR="005979E7" w:rsidRPr="00F511A5" w:rsidRDefault="005979E7" w:rsidP="00F17634">
            <w:pPr>
              <w:pStyle w:val="TAC"/>
              <w:rPr>
                <w:lang w:eastAsia="en-US"/>
              </w:rPr>
            </w:pPr>
            <w:r w:rsidRPr="00F511A5">
              <w:rPr>
                <w:lang w:eastAsia="en-US"/>
              </w:rPr>
              <w:t>15.3.0</w:t>
            </w:r>
          </w:p>
        </w:tc>
      </w:tr>
      <w:tr w:rsidR="005979E7" w:rsidRPr="00F511A5" w14:paraId="02DBD9F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B0BE8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8AA4C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DF33CF" w14:textId="77777777" w:rsidR="005979E7" w:rsidRPr="00F511A5" w:rsidRDefault="005979E7" w:rsidP="00F17634">
            <w:pPr>
              <w:pStyle w:val="TAC"/>
              <w:rPr>
                <w:lang w:eastAsia="en-US"/>
              </w:rPr>
            </w:pPr>
            <w:r w:rsidRPr="00F511A5">
              <w:rPr>
                <w:lang w:eastAsia="en-US"/>
              </w:rPr>
              <w:t>R5-191654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D39923" w14:textId="77777777" w:rsidR="005979E7" w:rsidRPr="00F511A5" w:rsidRDefault="005979E7" w:rsidP="00F17634">
            <w:pPr>
              <w:pStyle w:val="TAC"/>
              <w:rPr>
                <w:lang w:eastAsia="en-US"/>
              </w:rPr>
            </w:pPr>
            <w:r w:rsidRPr="00F511A5">
              <w:rPr>
                <w:lang w:eastAsia="en-US"/>
              </w:rPr>
              <w:t>0533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A6C72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3406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D81DF8" w14:textId="77777777" w:rsidR="005979E7" w:rsidRPr="00F511A5" w:rsidRDefault="005979E7" w:rsidP="00F17634">
            <w:pPr>
              <w:pStyle w:val="TAL"/>
              <w:rPr>
                <w:lang w:eastAsia="en-US"/>
              </w:rPr>
            </w:pPr>
            <w:r w:rsidRPr="00F511A5">
              <w:rPr>
                <w:lang w:eastAsia="en-US"/>
              </w:rPr>
              <w:t>Update EN-DC RRC TC 8.2.4.1.1.1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02B4B9" w14:textId="77777777" w:rsidR="005979E7" w:rsidRPr="00F511A5" w:rsidRDefault="005979E7" w:rsidP="00F17634">
            <w:pPr>
              <w:pStyle w:val="TAC"/>
              <w:rPr>
                <w:lang w:eastAsia="en-US"/>
              </w:rPr>
            </w:pPr>
            <w:r w:rsidRPr="00F511A5">
              <w:rPr>
                <w:lang w:eastAsia="en-US"/>
              </w:rPr>
              <w:t>15.3.0</w:t>
            </w:r>
          </w:p>
        </w:tc>
      </w:tr>
      <w:tr w:rsidR="005979E7" w:rsidRPr="00F511A5" w14:paraId="07916A9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460B36" w14:textId="77777777" w:rsidR="005979E7" w:rsidRPr="00F511A5" w:rsidRDefault="005979E7" w:rsidP="00F17634">
            <w:pPr>
              <w:pStyle w:val="TAC"/>
              <w:rPr>
                <w:lang w:eastAsia="en-US"/>
              </w:rPr>
            </w:pPr>
            <w:r w:rsidRPr="00F511A5">
              <w:rPr>
                <w:lang w:eastAsia="en-US"/>
              </w:rPr>
              <w:lastRenderedPageBreak/>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28F18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C7AB47" w14:textId="77777777" w:rsidR="005979E7" w:rsidRPr="00F511A5" w:rsidRDefault="005979E7" w:rsidP="00F17634">
            <w:pPr>
              <w:pStyle w:val="TAC"/>
              <w:rPr>
                <w:lang w:eastAsia="en-US"/>
              </w:rPr>
            </w:pPr>
            <w:r w:rsidRPr="00F511A5">
              <w:rPr>
                <w:lang w:eastAsia="en-US"/>
              </w:rPr>
              <w:t>R5-191656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02A2B3" w14:textId="77777777" w:rsidR="005979E7" w:rsidRPr="00F511A5" w:rsidRDefault="005979E7" w:rsidP="00F17634">
            <w:pPr>
              <w:pStyle w:val="TAC"/>
              <w:rPr>
                <w:lang w:eastAsia="en-US"/>
              </w:rPr>
            </w:pPr>
            <w:r w:rsidRPr="00F511A5">
              <w:rPr>
                <w:lang w:eastAsia="en-US"/>
              </w:rPr>
              <w:t>0535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289A0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AAA34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471B10" w14:textId="77777777" w:rsidR="005979E7" w:rsidRPr="00F511A5" w:rsidRDefault="005979E7" w:rsidP="00F17634">
            <w:pPr>
              <w:pStyle w:val="TAL"/>
              <w:rPr>
                <w:lang w:eastAsia="en-US"/>
              </w:rPr>
            </w:pPr>
            <w:r w:rsidRPr="00F511A5">
              <w:rPr>
                <w:lang w:eastAsia="en-US"/>
              </w:rPr>
              <w:t>Update EN-DC RRC TC 8.2.5.3.1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E5EBBC" w14:textId="77777777" w:rsidR="005979E7" w:rsidRPr="00F511A5" w:rsidRDefault="005979E7" w:rsidP="00F17634">
            <w:pPr>
              <w:pStyle w:val="TAC"/>
              <w:rPr>
                <w:lang w:eastAsia="en-US"/>
              </w:rPr>
            </w:pPr>
            <w:r w:rsidRPr="00F511A5">
              <w:rPr>
                <w:lang w:eastAsia="en-US"/>
              </w:rPr>
              <w:t>15.3.0</w:t>
            </w:r>
          </w:p>
        </w:tc>
      </w:tr>
      <w:tr w:rsidR="005979E7" w:rsidRPr="00F511A5" w14:paraId="61C14D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B397F1"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D8FE6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A36C3D" w14:textId="77777777" w:rsidR="005979E7" w:rsidRPr="00F511A5" w:rsidRDefault="005979E7" w:rsidP="00F17634">
            <w:pPr>
              <w:pStyle w:val="TAC"/>
              <w:rPr>
                <w:lang w:eastAsia="en-US"/>
              </w:rPr>
            </w:pPr>
            <w:r w:rsidRPr="00F511A5">
              <w:rPr>
                <w:lang w:eastAsia="en-US"/>
              </w:rPr>
              <w:t>R5-191660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7C1EF4" w14:textId="77777777" w:rsidR="005979E7" w:rsidRPr="00F511A5" w:rsidRDefault="005979E7" w:rsidP="00F17634">
            <w:pPr>
              <w:pStyle w:val="TAC"/>
              <w:rPr>
                <w:lang w:eastAsia="en-US"/>
              </w:rPr>
            </w:pPr>
            <w:r w:rsidRPr="00F511A5">
              <w:rPr>
                <w:lang w:eastAsia="en-US"/>
              </w:rPr>
              <w:t>0539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BC325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E4C4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4D4466" w14:textId="77777777" w:rsidR="005979E7" w:rsidRPr="00F511A5" w:rsidRDefault="005979E7" w:rsidP="00F17634">
            <w:pPr>
              <w:pStyle w:val="TAL"/>
              <w:rPr>
                <w:lang w:eastAsia="en-US"/>
              </w:rPr>
            </w:pPr>
            <w:r w:rsidRPr="00F511A5">
              <w:rPr>
                <w:lang w:eastAsia="en-US"/>
              </w:rPr>
              <w:t>Addition of 5GC TC- PDU session authentication and authorization / during the UE-requested PDU session procedure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45F47E" w14:textId="77777777" w:rsidR="005979E7" w:rsidRPr="00F511A5" w:rsidRDefault="005979E7" w:rsidP="00F17634">
            <w:pPr>
              <w:pStyle w:val="TAC"/>
              <w:rPr>
                <w:lang w:eastAsia="en-US"/>
              </w:rPr>
            </w:pPr>
            <w:r w:rsidRPr="00F511A5">
              <w:rPr>
                <w:lang w:eastAsia="en-US"/>
              </w:rPr>
              <w:t>15.3.0</w:t>
            </w:r>
          </w:p>
        </w:tc>
      </w:tr>
      <w:tr w:rsidR="005979E7" w:rsidRPr="00F511A5" w14:paraId="555B67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D77A3A"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78E9F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B3D1D0" w14:textId="77777777" w:rsidR="005979E7" w:rsidRPr="00F511A5" w:rsidRDefault="005979E7" w:rsidP="00F17634">
            <w:pPr>
              <w:pStyle w:val="TAC"/>
              <w:rPr>
                <w:lang w:eastAsia="en-US"/>
              </w:rPr>
            </w:pPr>
            <w:r w:rsidRPr="00F511A5">
              <w:rPr>
                <w:lang w:eastAsia="en-US"/>
              </w:rPr>
              <w:t>R5-191661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84FDCB" w14:textId="77777777" w:rsidR="005979E7" w:rsidRPr="00F511A5" w:rsidRDefault="005979E7" w:rsidP="00F17634">
            <w:pPr>
              <w:pStyle w:val="TAC"/>
              <w:rPr>
                <w:lang w:eastAsia="en-US"/>
              </w:rPr>
            </w:pPr>
            <w:r w:rsidRPr="00F511A5">
              <w:rPr>
                <w:lang w:eastAsia="en-US"/>
              </w:rPr>
              <w:t>0540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09178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D7AA0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A17879" w14:textId="77777777" w:rsidR="005979E7" w:rsidRPr="00F511A5" w:rsidRDefault="005979E7" w:rsidP="00F17634">
            <w:pPr>
              <w:pStyle w:val="TAL"/>
              <w:rPr>
                <w:lang w:eastAsia="en-US"/>
              </w:rPr>
            </w:pPr>
            <w:r w:rsidRPr="00F511A5">
              <w:rPr>
                <w:lang w:eastAsia="en-US"/>
              </w:rPr>
              <w:t>Addition of Idle Mode TC  -  Steering of UE in roaming during registration/security check successful using List Type 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9795D1" w14:textId="77777777" w:rsidR="005979E7" w:rsidRPr="00F511A5" w:rsidRDefault="005979E7" w:rsidP="00F17634">
            <w:pPr>
              <w:pStyle w:val="TAC"/>
              <w:rPr>
                <w:lang w:eastAsia="en-US"/>
              </w:rPr>
            </w:pPr>
            <w:r w:rsidRPr="00F511A5">
              <w:rPr>
                <w:lang w:eastAsia="en-US"/>
              </w:rPr>
              <w:t>15.3.0</w:t>
            </w:r>
          </w:p>
        </w:tc>
      </w:tr>
      <w:tr w:rsidR="005979E7" w:rsidRPr="00F511A5" w14:paraId="18ED3A7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965F18"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CAF40F"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01C335" w14:textId="77777777" w:rsidR="005979E7" w:rsidRPr="00F511A5" w:rsidRDefault="005979E7" w:rsidP="00F17634">
            <w:pPr>
              <w:pStyle w:val="TAC"/>
              <w:rPr>
                <w:lang w:eastAsia="en-US"/>
              </w:rPr>
            </w:pPr>
            <w:r w:rsidRPr="00F511A5">
              <w:rPr>
                <w:lang w:eastAsia="en-US"/>
              </w:rPr>
              <w:t>R5-191663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AAA757" w14:textId="77777777" w:rsidR="005979E7" w:rsidRPr="00F511A5" w:rsidRDefault="005979E7" w:rsidP="00F17634">
            <w:pPr>
              <w:pStyle w:val="TAC"/>
              <w:rPr>
                <w:lang w:eastAsia="en-US"/>
              </w:rPr>
            </w:pPr>
            <w:r w:rsidRPr="00F511A5">
              <w:rPr>
                <w:lang w:eastAsia="en-US"/>
              </w:rPr>
              <w:t>0542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E27B5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A27E1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CB1457" w14:textId="77777777" w:rsidR="005979E7" w:rsidRPr="00F511A5" w:rsidRDefault="005979E7" w:rsidP="00F17634">
            <w:pPr>
              <w:pStyle w:val="TAL"/>
              <w:rPr>
                <w:lang w:eastAsia="en-US"/>
              </w:rPr>
            </w:pPr>
            <w:r w:rsidRPr="00F511A5">
              <w:rPr>
                <w:lang w:eastAsia="en-US"/>
              </w:rPr>
              <w:t>Addition of Idle mode Test Case - PLMN selection of RPLMN, HPLMN/EHPLMN, UPLMN and OPLMN / Automatic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D81011" w14:textId="77777777" w:rsidR="005979E7" w:rsidRPr="00F511A5" w:rsidRDefault="005979E7" w:rsidP="00F17634">
            <w:pPr>
              <w:pStyle w:val="TAC"/>
              <w:rPr>
                <w:lang w:eastAsia="en-US"/>
              </w:rPr>
            </w:pPr>
            <w:r w:rsidRPr="00F511A5">
              <w:rPr>
                <w:lang w:eastAsia="en-US"/>
              </w:rPr>
              <w:t>15.3.0</w:t>
            </w:r>
          </w:p>
        </w:tc>
      </w:tr>
      <w:tr w:rsidR="005979E7" w:rsidRPr="00F511A5" w14:paraId="2EDB148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E7A17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2B519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E4E5A5" w14:textId="77777777" w:rsidR="005979E7" w:rsidRPr="00F511A5" w:rsidRDefault="005979E7" w:rsidP="00F17634">
            <w:pPr>
              <w:pStyle w:val="TAC"/>
              <w:rPr>
                <w:lang w:eastAsia="en-US"/>
              </w:rPr>
            </w:pPr>
            <w:r w:rsidRPr="00F511A5">
              <w:rPr>
                <w:lang w:eastAsia="en-US"/>
              </w:rPr>
              <w:t>R5-191733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4AA6BD" w14:textId="77777777" w:rsidR="005979E7" w:rsidRPr="00F511A5" w:rsidRDefault="005979E7" w:rsidP="00F17634">
            <w:pPr>
              <w:pStyle w:val="TAC"/>
              <w:rPr>
                <w:lang w:eastAsia="en-US"/>
              </w:rPr>
            </w:pPr>
            <w:r w:rsidRPr="00F511A5">
              <w:rPr>
                <w:lang w:eastAsia="en-US"/>
              </w:rPr>
              <w:t>0546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EB523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BCD7B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ADB233" w14:textId="77777777" w:rsidR="005979E7" w:rsidRPr="00F511A5" w:rsidRDefault="005979E7" w:rsidP="00F17634">
            <w:pPr>
              <w:pStyle w:val="TAL"/>
              <w:rPr>
                <w:lang w:eastAsia="en-US"/>
              </w:rPr>
            </w:pPr>
            <w:r w:rsidRPr="00F511A5">
              <w:rPr>
                <w:lang w:eastAsia="en-US"/>
              </w:rPr>
              <w:t>Update RRC TC 8.2.2.1.1 - SRB3 Establishment, Reconfiguration and Release / NR addition, modification and release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9A1317" w14:textId="77777777" w:rsidR="005979E7" w:rsidRPr="00F511A5" w:rsidRDefault="005979E7" w:rsidP="00F17634">
            <w:pPr>
              <w:pStyle w:val="TAC"/>
              <w:rPr>
                <w:lang w:eastAsia="en-US"/>
              </w:rPr>
            </w:pPr>
            <w:r w:rsidRPr="00F511A5">
              <w:rPr>
                <w:lang w:eastAsia="en-US"/>
              </w:rPr>
              <w:t>15.3.0</w:t>
            </w:r>
          </w:p>
        </w:tc>
      </w:tr>
      <w:tr w:rsidR="005979E7" w:rsidRPr="00F511A5" w14:paraId="6E6E988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B02BB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8A7BD9"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BE28A5" w14:textId="77777777" w:rsidR="005979E7" w:rsidRPr="00F511A5" w:rsidRDefault="005979E7" w:rsidP="00F17634">
            <w:pPr>
              <w:pStyle w:val="TAC"/>
              <w:rPr>
                <w:lang w:eastAsia="en-US"/>
              </w:rPr>
            </w:pPr>
            <w:r w:rsidRPr="00F511A5">
              <w:rPr>
                <w:lang w:eastAsia="en-US"/>
              </w:rPr>
              <w:t>R5-191764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2A22AD" w14:textId="77777777" w:rsidR="005979E7" w:rsidRPr="00F511A5" w:rsidRDefault="005979E7" w:rsidP="00F17634">
            <w:pPr>
              <w:pStyle w:val="TAC"/>
              <w:rPr>
                <w:lang w:eastAsia="en-US"/>
              </w:rPr>
            </w:pPr>
            <w:r w:rsidRPr="00F511A5">
              <w:rPr>
                <w:lang w:eastAsia="en-US"/>
              </w:rPr>
              <w:t>0550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810D6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ED12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F8D92A" w14:textId="77777777" w:rsidR="005979E7" w:rsidRPr="00F511A5" w:rsidRDefault="005979E7" w:rsidP="00F17634">
            <w:pPr>
              <w:pStyle w:val="TAL"/>
              <w:rPr>
                <w:lang w:eastAsia="en-US"/>
              </w:rPr>
            </w:pPr>
            <w:r w:rsidRPr="00F511A5">
              <w:rPr>
                <w:lang w:eastAsia="en-US"/>
              </w:rPr>
              <w:t>Addition of new TC 8.2.3.15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AFDAED" w14:textId="77777777" w:rsidR="005979E7" w:rsidRPr="00F511A5" w:rsidRDefault="005979E7" w:rsidP="00F17634">
            <w:pPr>
              <w:pStyle w:val="TAC"/>
              <w:rPr>
                <w:lang w:eastAsia="en-US"/>
              </w:rPr>
            </w:pPr>
            <w:r w:rsidRPr="00F511A5">
              <w:rPr>
                <w:lang w:eastAsia="en-US"/>
              </w:rPr>
              <w:t>15.3.0</w:t>
            </w:r>
          </w:p>
        </w:tc>
      </w:tr>
      <w:tr w:rsidR="005979E7" w:rsidRPr="00F511A5" w14:paraId="39ADA48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DF4CFD"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9951D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E4727A" w14:textId="77777777" w:rsidR="005979E7" w:rsidRPr="00F511A5" w:rsidRDefault="005979E7" w:rsidP="00F17634">
            <w:pPr>
              <w:pStyle w:val="TAC"/>
              <w:rPr>
                <w:lang w:eastAsia="en-US"/>
              </w:rPr>
            </w:pPr>
            <w:r w:rsidRPr="00F511A5">
              <w:rPr>
                <w:lang w:eastAsia="en-US"/>
              </w:rPr>
              <w:t>R5-191804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088AF6" w14:textId="77777777" w:rsidR="005979E7" w:rsidRPr="00F511A5" w:rsidRDefault="005979E7" w:rsidP="00F17634">
            <w:pPr>
              <w:pStyle w:val="TAC"/>
              <w:rPr>
                <w:lang w:eastAsia="en-US"/>
              </w:rPr>
            </w:pPr>
            <w:r w:rsidRPr="00F511A5">
              <w:rPr>
                <w:lang w:eastAsia="en-US"/>
              </w:rPr>
              <w:t>0552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C7D4A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353FD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DDFD27" w14:textId="77777777" w:rsidR="005979E7" w:rsidRPr="00F511A5" w:rsidRDefault="005979E7" w:rsidP="00F17634">
            <w:pPr>
              <w:pStyle w:val="TAL"/>
              <w:rPr>
                <w:lang w:eastAsia="en-US"/>
              </w:rPr>
            </w:pPr>
            <w:r w:rsidRPr="00F511A5">
              <w:rPr>
                <w:lang w:eastAsia="en-US"/>
              </w:rPr>
              <w:t>Title correction to MAC TC 7.1.1.7.1.1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45C545" w14:textId="77777777" w:rsidR="005979E7" w:rsidRPr="00F511A5" w:rsidRDefault="005979E7" w:rsidP="00F17634">
            <w:pPr>
              <w:pStyle w:val="TAC"/>
              <w:rPr>
                <w:lang w:eastAsia="en-US"/>
              </w:rPr>
            </w:pPr>
            <w:r w:rsidRPr="00F511A5">
              <w:rPr>
                <w:lang w:eastAsia="en-US"/>
              </w:rPr>
              <w:t>15.3.0</w:t>
            </w:r>
          </w:p>
        </w:tc>
      </w:tr>
      <w:tr w:rsidR="005979E7" w:rsidRPr="00F511A5" w14:paraId="0C17490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8DE5A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AFEEE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6C75A5" w14:textId="77777777" w:rsidR="005979E7" w:rsidRPr="00F511A5" w:rsidRDefault="005979E7" w:rsidP="00F17634">
            <w:pPr>
              <w:pStyle w:val="TAC"/>
              <w:rPr>
                <w:lang w:eastAsia="en-US"/>
              </w:rPr>
            </w:pPr>
            <w:r w:rsidRPr="00F511A5">
              <w:rPr>
                <w:lang w:eastAsia="en-US"/>
              </w:rPr>
              <w:t>R5-191806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EA2C75" w14:textId="77777777" w:rsidR="005979E7" w:rsidRPr="00F511A5" w:rsidRDefault="005979E7" w:rsidP="00F17634">
            <w:pPr>
              <w:pStyle w:val="TAC"/>
              <w:rPr>
                <w:lang w:eastAsia="en-US"/>
              </w:rPr>
            </w:pPr>
            <w:r w:rsidRPr="00F511A5">
              <w:rPr>
                <w:lang w:eastAsia="en-US"/>
              </w:rPr>
              <w:t>0553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B8657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193B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0CA352" w14:textId="77777777" w:rsidR="005979E7" w:rsidRPr="00F511A5" w:rsidRDefault="005979E7" w:rsidP="00F17634">
            <w:pPr>
              <w:pStyle w:val="TAL"/>
              <w:rPr>
                <w:lang w:eastAsia="en-US"/>
              </w:rPr>
            </w:pPr>
            <w:r w:rsidRPr="00F511A5">
              <w:rPr>
                <w:lang w:eastAsia="en-US"/>
              </w:rPr>
              <w:t>Addition of new RRC TC 8.1.1.4.3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E26A5D" w14:textId="77777777" w:rsidR="005979E7" w:rsidRPr="00F511A5" w:rsidRDefault="005979E7" w:rsidP="00F17634">
            <w:pPr>
              <w:pStyle w:val="TAC"/>
              <w:rPr>
                <w:lang w:eastAsia="en-US"/>
              </w:rPr>
            </w:pPr>
            <w:r w:rsidRPr="00F511A5">
              <w:rPr>
                <w:lang w:eastAsia="en-US"/>
              </w:rPr>
              <w:t>15.3.0</w:t>
            </w:r>
          </w:p>
        </w:tc>
      </w:tr>
      <w:tr w:rsidR="005979E7" w:rsidRPr="00F511A5" w14:paraId="59C810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586F52"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B3935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27BEC8" w14:textId="77777777" w:rsidR="005979E7" w:rsidRPr="00F511A5" w:rsidRDefault="005979E7" w:rsidP="00F17634">
            <w:pPr>
              <w:pStyle w:val="TAC"/>
              <w:rPr>
                <w:lang w:eastAsia="en-US"/>
              </w:rPr>
            </w:pPr>
            <w:r w:rsidRPr="00F511A5">
              <w:rPr>
                <w:lang w:eastAsia="en-US"/>
              </w:rPr>
              <w:t>R5-191810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CEBA3A" w14:textId="77777777" w:rsidR="005979E7" w:rsidRPr="00F511A5" w:rsidRDefault="005979E7" w:rsidP="00F17634">
            <w:pPr>
              <w:pStyle w:val="TAC"/>
              <w:rPr>
                <w:lang w:eastAsia="en-US"/>
              </w:rPr>
            </w:pPr>
            <w:r w:rsidRPr="00F511A5">
              <w:rPr>
                <w:lang w:eastAsia="en-US"/>
              </w:rPr>
              <w:t>0554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CB060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B42F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991C2A" w14:textId="77777777" w:rsidR="005979E7" w:rsidRPr="00F511A5" w:rsidRDefault="005979E7" w:rsidP="00F17634">
            <w:pPr>
              <w:pStyle w:val="TAL"/>
              <w:rPr>
                <w:lang w:eastAsia="en-US"/>
              </w:rPr>
            </w:pPr>
            <w:r w:rsidRPr="00F511A5">
              <w:rPr>
                <w:lang w:eastAsia="en-US"/>
              </w:rPr>
              <w:t>Addition of new 5GC TC 9.1.5.2.9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DA464F" w14:textId="77777777" w:rsidR="005979E7" w:rsidRPr="00F511A5" w:rsidRDefault="005979E7" w:rsidP="00F17634">
            <w:pPr>
              <w:pStyle w:val="TAC"/>
              <w:rPr>
                <w:lang w:eastAsia="en-US"/>
              </w:rPr>
            </w:pPr>
            <w:r w:rsidRPr="00F511A5">
              <w:rPr>
                <w:lang w:eastAsia="en-US"/>
              </w:rPr>
              <w:t>15.3.0</w:t>
            </w:r>
          </w:p>
        </w:tc>
      </w:tr>
      <w:tr w:rsidR="005979E7" w:rsidRPr="00F511A5" w14:paraId="4F1F43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291E3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7A3BE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586DFA" w14:textId="77777777" w:rsidR="005979E7" w:rsidRPr="00F511A5" w:rsidRDefault="005979E7" w:rsidP="00F17634">
            <w:pPr>
              <w:pStyle w:val="TAC"/>
              <w:rPr>
                <w:lang w:eastAsia="en-US"/>
              </w:rPr>
            </w:pPr>
            <w:r w:rsidRPr="00F511A5">
              <w:rPr>
                <w:lang w:eastAsia="en-US"/>
              </w:rPr>
              <w:t>R5-191823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7FC2A0" w14:textId="77777777" w:rsidR="005979E7" w:rsidRPr="00F511A5" w:rsidRDefault="005979E7" w:rsidP="00F17634">
            <w:pPr>
              <w:pStyle w:val="TAC"/>
              <w:rPr>
                <w:lang w:eastAsia="en-US"/>
              </w:rPr>
            </w:pPr>
            <w:r w:rsidRPr="00F511A5">
              <w:rPr>
                <w:lang w:eastAsia="en-US"/>
              </w:rPr>
              <w:t>0555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5A2D7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8E46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349A42" w14:textId="77777777" w:rsidR="005979E7" w:rsidRPr="00F511A5" w:rsidRDefault="005979E7" w:rsidP="00F17634">
            <w:pPr>
              <w:pStyle w:val="TAL"/>
              <w:rPr>
                <w:lang w:eastAsia="en-US"/>
              </w:rPr>
            </w:pPr>
            <w:r w:rsidRPr="00F511A5">
              <w:rPr>
                <w:lang w:eastAsia="en-US"/>
              </w:rPr>
              <w:t>Addition of new 5GC TC 9.1.6.1.4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0EC16E" w14:textId="77777777" w:rsidR="005979E7" w:rsidRPr="00F511A5" w:rsidRDefault="005979E7" w:rsidP="00F17634">
            <w:pPr>
              <w:pStyle w:val="TAC"/>
              <w:rPr>
                <w:lang w:eastAsia="en-US"/>
              </w:rPr>
            </w:pPr>
            <w:r w:rsidRPr="00F511A5">
              <w:rPr>
                <w:lang w:eastAsia="en-US"/>
              </w:rPr>
              <w:t>15.3.0</w:t>
            </w:r>
          </w:p>
        </w:tc>
      </w:tr>
      <w:tr w:rsidR="005979E7" w:rsidRPr="00F511A5" w14:paraId="2E15405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76C55C"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7E457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3CE258" w14:textId="77777777" w:rsidR="005979E7" w:rsidRPr="00F511A5" w:rsidRDefault="005979E7" w:rsidP="00F17634">
            <w:pPr>
              <w:pStyle w:val="TAC"/>
              <w:rPr>
                <w:lang w:eastAsia="en-US"/>
              </w:rPr>
            </w:pPr>
            <w:r w:rsidRPr="00F511A5">
              <w:rPr>
                <w:lang w:eastAsia="en-US"/>
              </w:rPr>
              <w:t>R5-191827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C40F35" w14:textId="77777777" w:rsidR="005979E7" w:rsidRPr="00F511A5" w:rsidRDefault="005979E7" w:rsidP="00F17634">
            <w:pPr>
              <w:pStyle w:val="TAC"/>
              <w:rPr>
                <w:lang w:eastAsia="en-US"/>
              </w:rPr>
            </w:pPr>
            <w:r w:rsidRPr="00F511A5">
              <w:rPr>
                <w:lang w:eastAsia="en-US"/>
              </w:rPr>
              <w:t>0556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88117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11BD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9E7EE2" w14:textId="77777777" w:rsidR="005979E7" w:rsidRPr="00F511A5" w:rsidRDefault="005979E7" w:rsidP="00F17634">
            <w:pPr>
              <w:pStyle w:val="TAL"/>
              <w:rPr>
                <w:lang w:eastAsia="en-US"/>
              </w:rPr>
            </w:pPr>
            <w:r w:rsidRPr="00F511A5">
              <w:rPr>
                <w:lang w:eastAsia="en-US"/>
              </w:rPr>
              <w:t>Addition of new RRC TC 8.1.1.4.2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767938" w14:textId="77777777" w:rsidR="005979E7" w:rsidRPr="00F511A5" w:rsidRDefault="005979E7" w:rsidP="00F17634">
            <w:pPr>
              <w:pStyle w:val="TAC"/>
              <w:rPr>
                <w:lang w:eastAsia="en-US"/>
              </w:rPr>
            </w:pPr>
            <w:r w:rsidRPr="00F511A5">
              <w:rPr>
                <w:lang w:eastAsia="en-US"/>
              </w:rPr>
              <w:t>15.3.0</w:t>
            </w:r>
          </w:p>
        </w:tc>
      </w:tr>
      <w:tr w:rsidR="005979E7" w:rsidRPr="00F511A5" w14:paraId="4DE146F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534D1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C01C68"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0E8118" w14:textId="77777777" w:rsidR="005979E7" w:rsidRPr="00F511A5" w:rsidRDefault="005979E7" w:rsidP="00F17634">
            <w:pPr>
              <w:pStyle w:val="TAC"/>
              <w:rPr>
                <w:lang w:eastAsia="en-US"/>
              </w:rPr>
            </w:pPr>
            <w:r w:rsidRPr="00F511A5">
              <w:rPr>
                <w:lang w:eastAsia="en-US"/>
              </w:rPr>
              <w:t>R5-191859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7B7095" w14:textId="77777777" w:rsidR="005979E7" w:rsidRPr="00F511A5" w:rsidRDefault="005979E7" w:rsidP="00F17634">
            <w:pPr>
              <w:pStyle w:val="TAC"/>
              <w:rPr>
                <w:lang w:eastAsia="en-US"/>
              </w:rPr>
            </w:pPr>
            <w:r w:rsidRPr="00F511A5">
              <w:rPr>
                <w:lang w:eastAsia="en-US"/>
              </w:rPr>
              <w:t>0559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9AE1A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CF1E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CF313C" w14:textId="77777777" w:rsidR="005979E7" w:rsidRPr="00F511A5" w:rsidRDefault="005979E7" w:rsidP="00F17634">
            <w:pPr>
              <w:pStyle w:val="TAL"/>
              <w:rPr>
                <w:lang w:eastAsia="en-US"/>
              </w:rPr>
            </w:pPr>
            <w:r w:rsidRPr="00F511A5">
              <w:rPr>
                <w:lang w:eastAsia="en-US"/>
              </w:rPr>
              <w:t>Addition of new 5G-NR Idle Mode TC 6.1.1.6 - PLMN selection / Periodic reselection / MinimumPeriodicSearchTimer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A0AB88" w14:textId="77777777" w:rsidR="005979E7" w:rsidRPr="00F511A5" w:rsidRDefault="005979E7" w:rsidP="00F17634">
            <w:pPr>
              <w:pStyle w:val="TAC"/>
              <w:rPr>
                <w:lang w:eastAsia="en-US"/>
              </w:rPr>
            </w:pPr>
            <w:r w:rsidRPr="00F511A5">
              <w:rPr>
                <w:lang w:eastAsia="en-US"/>
              </w:rPr>
              <w:t>15.3.0</w:t>
            </w:r>
          </w:p>
        </w:tc>
      </w:tr>
      <w:tr w:rsidR="005979E7" w:rsidRPr="00F511A5" w14:paraId="274B35F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6D35C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B59D7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65B2B8" w14:textId="77777777" w:rsidR="005979E7" w:rsidRPr="00F511A5" w:rsidRDefault="005979E7" w:rsidP="00F17634">
            <w:pPr>
              <w:pStyle w:val="TAC"/>
              <w:rPr>
                <w:lang w:eastAsia="en-US"/>
              </w:rPr>
            </w:pPr>
            <w:r w:rsidRPr="00F511A5">
              <w:rPr>
                <w:lang w:eastAsia="en-US"/>
              </w:rPr>
              <w:t>R5-191869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861F4E" w14:textId="77777777" w:rsidR="005979E7" w:rsidRPr="00F511A5" w:rsidRDefault="005979E7" w:rsidP="00F17634">
            <w:pPr>
              <w:pStyle w:val="TAC"/>
              <w:rPr>
                <w:lang w:eastAsia="en-US"/>
              </w:rPr>
            </w:pPr>
            <w:r w:rsidRPr="00F511A5">
              <w:rPr>
                <w:lang w:eastAsia="en-US"/>
              </w:rPr>
              <w:t>0561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6B9A8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13E0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96401F" w14:textId="77777777" w:rsidR="005979E7" w:rsidRPr="00F511A5" w:rsidRDefault="005979E7" w:rsidP="00F17634">
            <w:pPr>
              <w:pStyle w:val="TAL"/>
              <w:rPr>
                <w:lang w:eastAsia="en-US"/>
              </w:rPr>
            </w:pPr>
            <w:r w:rsidRPr="00F511A5">
              <w:rPr>
                <w:lang w:eastAsia="en-US"/>
              </w:rPr>
              <w:t>Update to 5G-NR RRC Measurement configuration and reporting TC 8.2.3.3.1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269C69" w14:textId="77777777" w:rsidR="005979E7" w:rsidRPr="00F511A5" w:rsidRDefault="005979E7" w:rsidP="00F17634">
            <w:pPr>
              <w:pStyle w:val="TAC"/>
              <w:rPr>
                <w:lang w:eastAsia="en-US"/>
              </w:rPr>
            </w:pPr>
            <w:r w:rsidRPr="00F511A5">
              <w:rPr>
                <w:lang w:eastAsia="en-US"/>
              </w:rPr>
              <w:t>15.3.0</w:t>
            </w:r>
          </w:p>
        </w:tc>
      </w:tr>
      <w:tr w:rsidR="005979E7" w:rsidRPr="00F511A5" w14:paraId="5904AC3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63526A"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5D755F"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6CC34C" w14:textId="77777777" w:rsidR="005979E7" w:rsidRPr="00F511A5" w:rsidRDefault="005979E7" w:rsidP="00F17634">
            <w:pPr>
              <w:pStyle w:val="TAC"/>
              <w:rPr>
                <w:lang w:eastAsia="en-US"/>
              </w:rPr>
            </w:pPr>
            <w:r w:rsidRPr="00F511A5">
              <w:rPr>
                <w:lang w:eastAsia="en-US"/>
              </w:rPr>
              <w:t>R5-191877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8D0D8D" w14:textId="77777777" w:rsidR="005979E7" w:rsidRPr="00F511A5" w:rsidRDefault="005979E7" w:rsidP="00F17634">
            <w:pPr>
              <w:pStyle w:val="TAC"/>
              <w:rPr>
                <w:lang w:eastAsia="en-US"/>
              </w:rPr>
            </w:pPr>
            <w:r w:rsidRPr="00F511A5">
              <w:rPr>
                <w:lang w:eastAsia="en-US"/>
              </w:rPr>
              <w:t>0562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4DDD5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31745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4A66EF" w14:textId="77777777" w:rsidR="005979E7" w:rsidRPr="00F511A5" w:rsidRDefault="005979E7" w:rsidP="00F17634">
            <w:pPr>
              <w:pStyle w:val="TAL"/>
              <w:rPr>
                <w:lang w:eastAsia="en-US"/>
              </w:rPr>
            </w:pPr>
            <w:r w:rsidRPr="00F511A5">
              <w:rPr>
                <w:lang w:eastAsia="en-US"/>
              </w:rPr>
              <w:t>Update to 5G-NR RRC Measurement configuration and reporting TC 8.2.3.4.1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5BB393" w14:textId="77777777" w:rsidR="005979E7" w:rsidRPr="00F511A5" w:rsidRDefault="005979E7" w:rsidP="00F17634">
            <w:pPr>
              <w:pStyle w:val="TAC"/>
              <w:rPr>
                <w:lang w:eastAsia="en-US"/>
              </w:rPr>
            </w:pPr>
            <w:r w:rsidRPr="00F511A5">
              <w:rPr>
                <w:lang w:eastAsia="en-US"/>
              </w:rPr>
              <w:t>15.3.0</w:t>
            </w:r>
          </w:p>
        </w:tc>
      </w:tr>
      <w:tr w:rsidR="005979E7" w:rsidRPr="00F511A5" w14:paraId="0967F5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4FEBCA"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15678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312990" w14:textId="77777777" w:rsidR="005979E7" w:rsidRPr="00F511A5" w:rsidRDefault="005979E7" w:rsidP="00F17634">
            <w:pPr>
              <w:pStyle w:val="TAC"/>
              <w:rPr>
                <w:lang w:eastAsia="en-US"/>
              </w:rPr>
            </w:pPr>
            <w:r w:rsidRPr="00F511A5">
              <w:rPr>
                <w:lang w:eastAsia="en-US"/>
              </w:rPr>
              <w:t>R5-191897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1467C2" w14:textId="77777777" w:rsidR="005979E7" w:rsidRPr="00F511A5" w:rsidRDefault="005979E7" w:rsidP="00F17634">
            <w:pPr>
              <w:pStyle w:val="TAC"/>
              <w:rPr>
                <w:lang w:eastAsia="en-US"/>
              </w:rPr>
            </w:pPr>
            <w:r w:rsidRPr="00F511A5">
              <w:rPr>
                <w:lang w:eastAsia="en-US"/>
              </w:rPr>
              <w:t>0570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DD4D6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F021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354F0F" w14:textId="77777777" w:rsidR="005979E7" w:rsidRPr="00F511A5" w:rsidRDefault="005979E7" w:rsidP="00F17634">
            <w:pPr>
              <w:pStyle w:val="TAL"/>
              <w:rPr>
                <w:lang w:eastAsia="en-US"/>
              </w:rPr>
            </w:pPr>
            <w:r w:rsidRPr="00F511A5">
              <w:rPr>
                <w:lang w:eastAsia="en-US"/>
              </w:rPr>
              <w:t>Update to TC 8.2.5.4.1 SCG change failure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269D28" w14:textId="77777777" w:rsidR="005979E7" w:rsidRPr="00F511A5" w:rsidRDefault="005979E7" w:rsidP="00F17634">
            <w:pPr>
              <w:pStyle w:val="TAC"/>
              <w:rPr>
                <w:lang w:eastAsia="en-US"/>
              </w:rPr>
            </w:pPr>
            <w:r w:rsidRPr="00F511A5">
              <w:rPr>
                <w:lang w:eastAsia="en-US"/>
              </w:rPr>
              <w:t>15.3.0</w:t>
            </w:r>
          </w:p>
        </w:tc>
      </w:tr>
      <w:tr w:rsidR="005979E7" w:rsidRPr="00F511A5" w14:paraId="7C5705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5167B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05F981"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41B216" w14:textId="77777777" w:rsidR="005979E7" w:rsidRPr="00F511A5" w:rsidRDefault="005979E7" w:rsidP="00F17634">
            <w:pPr>
              <w:pStyle w:val="TAC"/>
              <w:rPr>
                <w:lang w:eastAsia="en-US"/>
              </w:rPr>
            </w:pPr>
            <w:r w:rsidRPr="00F511A5">
              <w:rPr>
                <w:lang w:eastAsia="en-US"/>
              </w:rPr>
              <w:t>R5-191898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59E94E" w14:textId="77777777" w:rsidR="005979E7" w:rsidRPr="00F511A5" w:rsidRDefault="005979E7" w:rsidP="00F17634">
            <w:pPr>
              <w:pStyle w:val="TAC"/>
              <w:rPr>
                <w:lang w:eastAsia="en-US"/>
              </w:rPr>
            </w:pPr>
            <w:r w:rsidRPr="00F511A5">
              <w:rPr>
                <w:lang w:eastAsia="en-US"/>
              </w:rPr>
              <w:t>0571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58441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389F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3BF770" w14:textId="77777777" w:rsidR="005979E7" w:rsidRPr="00F511A5" w:rsidRDefault="005979E7" w:rsidP="00F17634">
            <w:pPr>
              <w:pStyle w:val="TAL"/>
              <w:rPr>
                <w:lang w:eastAsia="en-US"/>
              </w:rPr>
            </w:pPr>
            <w:r w:rsidRPr="00F511A5">
              <w:rPr>
                <w:lang w:eastAsia="en-US"/>
              </w:rPr>
              <w:t>Editorial update to TC 7.1.3.2.1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908BFC" w14:textId="77777777" w:rsidR="005979E7" w:rsidRPr="00F511A5" w:rsidRDefault="005979E7" w:rsidP="00F17634">
            <w:pPr>
              <w:pStyle w:val="TAC"/>
              <w:rPr>
                <w:lang w:eastAsia="en-US"/>
              </w:rPr>
            </w:pPr>
            <w:r w:rsidRPr="00F511A5">
              <w:rPr>
                <w:lang w:eastAsia="en-US"/>
              </w:rPr>
              <w:t>15.3.0</w:t>
            </w:r>
          </w:p>
        </w:tc>
      </w:tr>
      <w:tr w:rsidR="005979E7" w:rsidRPr="00F511A5" w14:paraId="201C932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7EFAF4"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6E2EF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0DA3A2" w14:textId="77777777" w:rsidR="005979E7" w:rsidRPr="00F511A5" w:rsidRDefault="005979E7" w:rsidP="00F17634">
            <w:pPr>
              <w:pStyle w:val="TAC"/>
              <w:rPr>
                <w:lang w:eastAsia="en-US"/>
              </w:rPr>
            </w:pPr>
            <w:r w:rsidRPr="00F511A5">
              <w:rPr>
                <w:lang w:eastAsia="en-US"/>
              </w:rPr>
              <w:t>R5-191911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4B6448" w14:textId="77777777" w:rsidR="005979E7" w:rsidRPr="00F511A5" w:rsidRDefault="005979E7" w:rsidP="00F17634">
            <w:pPr>
              <w:pStyle w:val="TAC"/>
              <w:rPr>
                <w:lang w:eastAsia="en-US"/>
              </w:rPr>
            </w:pPr>
            <w:r w:rsidRPr="00F511A5">
              <w:rPr>
                <w:lang w:eastAsia="en-US"/>
              </w:rPr>
              <w:t>0574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52DD5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0171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664629" w14:textId="77777777" w:rsidR="005979E7" w:rsidRPr="00F511A5" w:rsidRDefault="005979E7" w:rsidP="00F17634">
            <w:pPr>
              <w:pStyle w:val="TAL"/>
              <w:rPr>
                <w:lang w:eastAsia="en-US"/>
              </w:rPr>
            </w:pPr>
            <w:r w:rsidRPr="00F511A5">
              <w:rPr>
                <w:lang w:eastAsia="en-US"/>
              </w:rPr>
              <w:t>Correction to MAC TBS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9E8337" w14:textId="77777777" w:rsidR="005979E7" w:rsidRPr="00F511A5" w:rsidRDefault="005979E7" w:rsidP="00F17634">
            <w:pPr>
              <w:pStyle w:val="TAC"/>
              <w:rPr>
                <w:lang w:eastAsia="en-US"/>
              </w:rPr>
            </w:pPr>
            <w:r w:rsidRPr="00F511A5">
              <w:rPr>
                <w:lang w:eastAsia="en-US"/>
              </w:rPr>
              <w:t>15.3.0</w:t>
            </w:r>
          </w:p>
        </w:tc>
      </w:tr>
      <w:tr w:rsidR="005979E7" w:rsidRPr="00F511A5" w14:paraId="57894BF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46CFB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9A381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671AE3" w14:textId="77777777" w:rsidR="005979E7" w:rsidRPr="00F511A5" w:rsidRDefault="005979E7" w:rsidP="00F17634">
            <w:pPr>
              <w:pStyle w:val="TAC"/>
              <w:rPr>
                <w:lang w:eastAsia="en-US"/>
              </w:rPr>
            </w:pPr>
            <w:r w:rsidRPr="00F511A5">
              <w:rPr>
                <w:lang w:eastAsia="en-US"/>
              </w:rPr>
              <w:t>R5-191916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7F2DFD" w14:textId="77777777" w:rsidR="005979E7" w:rsidRPr="00F511A5" w:rsidRDefault="005979E7" w:rsidP="00F17634">
            <w:pPr>
              <w:pStyle w:val="TAC"/>
              <w:rPr>
                <w:lang w:eastAsia="en-US"/>
              </w:rPr>
            </w:pPr>
            <w:r w:rsidRPr="00F511A5">
              <w:rPr>
                <w:lang w:eastAsia="en-US"/>
              </w:rPr>
              <w:t>0577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140D3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4CBE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294055" w14:textId="77777777" w:rsidR="005979E7" w:rsidRPr="00F511A5" w:rsidRDefault="005979E7" w:rsidP="00F17634">
            <w:pPr>
              <w:pStyle w:val="TAL"/>
              <w:rPr>
                <w:lang w:eastAsia="en-US"/>
              </w:rPr>
            </w:pPr>
            <w:r w:rsidRPr="00F511A5">
              <w:rPr>
                <w:lang w:eastAsia="en-US"/>
              </w:rPr>
              <w:t>Introduction of Non 3GPP Access over WLAN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95D13F" w14:textId="77777777" w:rsidR="005979E7" w:rsidRPr="00F511A5" w:rsidRDefault="005979E7" w:rsidP="00F17634">
            <w:pPr>
              <w:pStyle w:val="TAC"/>
              <w:rPr>
                <w:lang w:eastAsia="en-US"/>
              </w:rPr>
            </w:pPr>
            <w:r w:rsidRPr="00F511A5">
              <w:rPr>
                <w:lang w:eastAsia="en-US"/>
              </w:rPr>
              <w:t>15.3.0</w:t>
            </w:r>
          </w:p>
        </w:tc>
      </w:tr>
      <w:tr w:rsidR="005979E7" w:rsidRPr="00F511A5" w14:paraId="5184A2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33C95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BF4E6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2F38FA" w14:textId="77777777" w:rsidR="005979E7" w:rsidRPr="00F511A5" w:rsidRDefault="005979E7" w:rsidP="00F17634">
            <w:pPr>
              <w:pStyle w:val="TAC"/>
              <w:rPr>
                <w:lang w:eastAsia="en-US"/>
              </w:rPr>
            </w:pPr>
            <w:r w:rsidRPr="00F511A5">
              <w:rPr>
                <w:lang w:eastAsia="en-US"/>
              </w:rPr>
              <w:t>R5-192203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A9C92E" w14:textId="77777777" w:rsidR="005979E7" w:rsidRPr="00F511A5" w:rsidRDefault="005979E7" w:rsidP="00F17634">
            <w:pPr>
              <w:pStyle w:val="TAC"/>
              <w:rPr>
                <w:lang w:eastAsia="en-US"/>
              </w:rPr>
            </w:pPr>
            <w:r w:rsidRPr="00F511A5">
              <w:rPr>
                <w:lang w:eastAsia="en-US"/>
              </w:rPr>
              <w:t>0587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97B4F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0543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EC86E7" w14:textId="77777777" w:rsidR="005979E7" w:rsidRPr="00F511A5" w:rsidRDefault="005979E7" w:rsidP="00F17634">
            <w:pPr>
              <w:pStyle w:val="TAL"/>
              <w:rPr>
                <w:lang w:eastAsia="en-US"/>
              </w:rPr>
            </w:pPr>
            <w:r w:rsidRPr="00F511A5">
              <w:rPr>
                <w:lang w:eastAsia="en-US"/>
              </w:rPr>
              <w:t xml:space="preserve">Update to 5G-NR RRC Measurement configuration and reporting TCs 8.2.3.x.x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001DD0" w14:textId="77777777" w:rsidR="005979E7" w:rsidRPr="00F511A5" w:rsidRDefault="005979E7" w:rsidP="00F17634">
            <w:pPr>
              <w:pStyle w:val="TAC"/>
              <w:rPr>
                <w:lang w:eastAsia="en-US"/>
              </w:rPr>
            </w:pPr>
            <w:r w:rsidRPr="00F511A5">
              <w:rPr>
                <w:lang w:eastAsia="en-US"/>
              </w:rPr>
              <w:t>15.3.0</w:t>
            </w:r>
          </w:p>
        </w:tc>
      </w:tr>
      <w:tr w:rsidR="005979E7" w:rsidRPr="00F511A5" w14:paraId="487712C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6893C8"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FA52E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4B02F8" w14:textId="77777777" w:rsidR="005979E7" w:rsidRPr="00F511A5" w:rsidRDefault="005979E7" w:rsidP="00F17634">
            <w:pPr>
              <w:pStyle w:val="TAC"/>
              <w:rPr>
                <w:lang w:eastAsia="en-US"/>
              </w:rPr>
            </w:pPr>
            <w:r w:rsidRPr="00F511A5">
              <w:rPr>
                <w:lang w:eastAsia="en-US"/>
              </w:rPr>
              <w:t>R5-192222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BDAD86" w14:textId="77777777" w:rsidR="005979E7" w:rsidRPr="00F511A5" w:rsidRDefault="005979E7" w:rsidP="00F17634">
            <w:pPr>
              <w:pStyle w:val="TAC"/>
              <w:rPr>
                <w:lang w:eastAsia="en-US"/>
              </w:rPr>
            </w:pPr>
            <w:r w:rsidRPr="00F511A5">
              <w:rPr>
                <w:lang w:eastAsia="en-US"/>
              </w:rPr>
              <w:t>0589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B6C7D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1C8A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F90CDD" w14:textId="77777777" w:rsidR="005979E7" w:rsidRPr="00F511A5" w:rsidRDefault="005979E7" w:rsidP="00F17634">
            <w:pPr>
              <w:pStyle w:val="TAL"/>
              <w:rPr>
                <w:lang w:eastAsia="en-US"/>
              </w:rPr>
            </w:pPr>
            <w:r w:rsidRPr="00F511A5">
              <w:rPr>
                <w:lang w:eastAsia="en-US"/>
              </w:rPr>
              <w:t>Correction to NR RRC test case 8.2.3.5.1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6F4A03" w14:textId="77777777" w:rsidR="005979E7" w:rsidRPr="00F511A5" w:rsidRDefault="005979E7" w:rsidP="00F17634">
            <w:pPr>
              <w:pStyle w:val="TAC"/>
              <w:rPr>
                <w:lang w:eastAsia="en-US"/>
              </w:rPr>
            </w:pPr>
            <w:r w:rsidRPr="00F511A5">
              <w:rPr>
                <w:lang w:eastAsia="en-US"/>
              </w:rPr>
              <w:t>15.3.0</w:t>
            </w:r>
          </w:p>
        </w:tc>
      </w:tr>
      <w:tr w:rsidR="005979E7" w:rsidRPr="00F511A5" w14:paraId="711E42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1762C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34A05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F71638" w14:textId="77777777" w:rsidR="005979E7" w:rsidRPr="00F511A5" w:rsidRDefault="005979E7" w:rsidP="00F17634">
            <w:pPr>
              <w:pStyle w:val="TAC"/>
              <w:rPr>
                <w:lang w:eastAsia="en-US"/>
              </w:rPr>
            </w:pPr>
            <w:r w:rsidRPr="00F511A5">
              <w:rPr>
                <w:lang w:eastAsia="en-US"/>
              </w:rPr>
              <w:t>R5-192282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1C579C" w14:textId="77777777" w:rsidR="005979E7" w:rsidRPr="00F511A5" w:rsidRDefault="005979E7" w:rsidP="00F17634">
            <w:pPr>
              <w:pStyle w:val="TAC"/>
              <w:rPr>
                <w:lang w:eastAsia="en-US"/>
              </w:rPr>
            </w:pPr>
            <w:r w:rsidRPr="00F511A5">
              <w:rPr>
                <w:lang w:eastAsia="en-US"/>
              </w:rPr>
              <w:t>0429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59B96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2AE4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96CACF" w14:textId="77777777" w:rsidR="005979E7" w:rsidRPr="00F511A5" w:rsidRDefault="005979E7" w:rsidP="00F17634">
            <w:pPr>
              <w:pStyle w:val="TAL"/>
              <w:rPr>
                <w:lang w:eastAsia="en-US"/>
              </w:rPr>
            </w:pPr>
            <w:r w:rsidRPr="00F511A5">
              <w:rPr>
                <w:lang w:eastAsia="en-US"/>
              </w:rPr>
              <w:t>Addition of new 5G-NR Idle Mode TC 6.1.2.19 - Speed-dependent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EF22FF" w14:textId="77777777" w:rsidR="005979E7" w:rsidRPr="00F511A5" w:rsidRDefault="005979E7" w:rsidP="00F17634">
            <w:pPr>
              <w:pStyle w:val="TAC"/>
              <w:rPr>
                <w:lang w:eastAsia="en-US"/>
              </w:rPr>
            </w:pPr>
            <w:r w:rsidRPr="00F511A5">
              <w:rPr>
                <w:lang w:eastAsia="en-US"/>
              </w:rPr>
              <w:t>15.3.0</w:t>
            </w:r>
          </w:p>
        </w:tc>
      </w:tr>
      <w:tr w:rsidR="005979E7" w:rsidRPr="00F511A5" w14:paraId="5D7110A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DD2192"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5DBB07"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DCBEFA" w14:textId="77777777" w:rsidR="005979E7" w:rsidRPr="00F511A5" w:rsidRDefault="005979E7" w:rsidP="00F17634">
            <w:pPr>
              <w:pStyle w:val="TAC"/>
              <w:rPr>
                <w:lang w:eastAsia="en-US"/>
              </w:rPr>
            </w:pPr>
            <w:r w:rsidRPr="00F511A5">
              <w:rPr>
                <w:lang w:eastAsia="en-US"/>
              </w:rPr>
              <w:t>R5-192283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9768F2" w14:textId="77777777" w:rsidR="005979E7" w:rsidRPr="00F511A5" w:rsidRDefault="005979E7" w:rsidP="00F17634">
            <w:pPr>
              <w:pStyle w:val="TAC"/>
              <w:rPr>
                <w:lang w:eastAsia="en-US"/>
              </w:rPr>
            </w:pPr>
            <w:r w:rsidRPr="00F511A5">
              <w:rPr>
                <w:lang w:eastAsia="en-US"/>
              </w:rPr>
              <w:t>0440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A1C38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D649E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DD6661" w14:textId="77777777" w:rsidR="005979E7" w:rsidRPr="00F511A5" w:rsidRDefault="005979E7" w:rsidP="00F17634">
            <w:pPr>
              <w:pStyle w:val="TAL"/>
              <w:rPr>
                <w:lang w:eastAsia="en-US"/>
              </w:rPr>
            </w:pPr>
            <w:r w:rsidRPr="00F511A5">
              <w:rPr>
                <w:lang w:eastAsia="en-US"/>
              </w:rPr>
              <w:t>Addition of NR test case 6.1.2.15-Cell reselection in shared network environment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AD53B4" w14:textId="77777777" w:rsidR="005979E7" w:rsidRPr="00F511A5" w:rsidRDefault="005979E7" w:rsidP="00F17634">
            <w:pPr>
              <w:pStyle w:val="TAC"/>
              <w:rPr>
                <w:lang w:eastAsia="en-US"/>
              </w:rPr>
            </w:pPr>
            <w:r w:rsidRPr="00F511A5">
              <w:rPr>
                <w:lang w:eastAsia="en-US"/>
              </w:rPr>
              <w:t>15.3.0</w:t>
            </w:r>
          </w:p>
        </w:tc>
      </w:tr>
      <w:tr w:rsidR="005979E7" w:rsidRPr="00F511A5" w14:paraId="545C5DA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97F47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89418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A2E361" w14:textId="77777777" w:rsidR="005979E7" w:rsidRPr="00F511A5" w:rsidRDefault="005979E7" w:rsidP="00F17634">
            <w:pPr>
              <w:pStyle w:val="TAC"/>
              <w:rPr>
                <w:lang w:eastAsia="en-US"/>
              </w:rPr>
            </w:pPr>
            <w:r w:rsidRPr="00F511A5">
              <w:rPr>
                <w:lang w:eastAsia="en-US"/>
              </w:rPr>
              <w:t>R5-192284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F9E133" w14:textId="77777777" w:rsidR="005979E7" w:rsidRPr="00F511A5" w:rsidRDefault="005979E7" w:rsidP="00F17634">
            <w:pPr>
              <w:pStyle w:val="TAC"/>
              <w:rPr>
                <w:lang w:eastAsia="en-US"/>
              </w:rPr>
            </w:pPr>
            <w:r w:rsidRPr="00F511A5">
              <w:rPr>
                <w:lang w:eastAsia="en-US"/>
              </w:rPr>
              <w:t>0441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4116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0ED63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3BE142" w14:textId="77777777" w:rsidR="005979E7" w:rsidRPr="00F511A5" w:rsidRDefault="005979E7" w:rsidP="00F17634">
            <w:pPr>
              <w:pStyle w:val="TAL"/>
              <w:rPr>
                <w:lang w:eastAsia="en-US"/>
              </w:rPr>
            </w:pPr>
            <w:r w:rsidRPr="00F511A5">
              <w:rPr>
                <w:lang w:eastAsia="en-US"/>
              </w:rPr>
              <w:t>Addition of NR test case 6.1.2.17-Cell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3D5115" w14:textId="77777777" w:rsidR="005979E7" w:rsidRPr="00F511A5" w:rsidRDefault="005979E7" w:rsidP="00F17634">
            <w:pPr>
              <w:pStyle w:val="TAC"/>
              <w:rPr>
                <w:lang w:eastAsia="en-US"/>
              </w:rPr>
            </w:pPr>
            <w:r w:rsidRPr="00F511A5">
              <w:rPr>
                <w:lang w:eastAsia="en-US"/>
              </w:rPr>
              <w:t>15.3.0</w:t>
            </w:r>
          </w:p>
        </w:tc>
      </w:tr>
      <w:tr w:rsidR="005979E7" w:rsidRPr="00F511A5" w14:paraId="39E3254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80E2D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8C68B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9B11DF" w14:textId="77777777" w:rsidR="005979E7" w:rsidRPr="00F511A5" w:rsidRDefault="005979E7" w:rsidP="00F17634">
            <w:pPr>
              <w:pStyle w:val="TAC"/>
              <w:rPr>
                <w:lang w:eastAsia="en-US"/>
              </w:rPr>
            </w:pPr>
            <w:r w:rsidRPr="00F511A5">
              <w:rPr>
                <w:lang w:eastAsia="en-US"/>
              </w:rPr>
              <w:t>R5-192285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09717B" w14:textId="77777777" w:rsidR="005979E7" w:rsidRPr="00F511A5" w:rsidRDefault="005979E7" w:rsidP="00F17634">
            <w:pPr>
              <w:pStyle w:val="TAC"/>
              <w:rPr>
                <w:lang w:eastAsia="en-US"/>
              </w:rPr>
            </w:pPr>
            <w:r w:rsidRPr="00F511A5">
              <w:rPr>
                <w:lang w:eastAsia="en-US"/>
              </w:rPr>
              <w:t>0541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532A8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92D1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7F33D8" w14:textId="77777777" w:rsidR="005979E7" w:rsidRPr="00F511A5" w:rsidRDefault="005979E7" w:rsidP="00F17634">
            <w:pPr>
              <w:pStyle w:val="TAL"/>
              <w:rPr>
                <w:lang w:eastAsia="en-US"/>
              </w:rPr>
            </w:pPr>
            <w:r w:rsidRPr="00F511A5">
              <w:rPr>
                <w:lang w:eastAsia="en-US"/>
              </w:rPr>
              <w:t>Addition of Idle mode Test Case 6.1.2.7: Cell reselection / Equivalent PLMN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F4C2D5" w14:textId="77777777" w:rsidR="005979E7" w:rsidRPr="00F511A5" w:rsidRDefault="005979E7" w:rsidP="00F17634">
            <w:pPr>
              <w:pStyle w:val="TAC"/>
              <w:rPr>
                <w:lang w:eastAsia="en-US"/>
              </w:rPr>
            </w:pPr>
            <w:r w:rsidRPr="00F511A5">
              <w:rPr>
                <w:lang w:eastAsia="en-US"/>
              </w:rPr>
              <w:t>15.3.0</w:t>
            </w:r>
          </w:p>
        </w:tc>
      </w:tr>
      <w:tr w:rsidR="005979E7" w:rsidRPr="00F511A5" w14:paraId="01F316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1A85C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8A69AC"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04D189" w14:textId="77777777" w:rsidR="005979E7" w:rsidRPr="00F511A5" w:rsidRDefault="005979E7" w:rsidP="00F17634">
            <w:pPr>
              <w:pStyle w:val="TAC"/>
              <w:rPr>
                <w:lang w:eastAsia="en-US"/>
              </w:rPr>
            </w:pPr>
            <w:r w:rsidRPr="00F511A5">
              <w:rPr>
                <w:lang w:eastAsia="en-US"/>
              </w:rPr>
              <w:t>R5-192286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E75DBF" w14:textId="77777777" w:rsidR="005979E7" w:rsidRPr="00F511A5" w:rsidRDefault="005979E7" w:rsidP="00F17634">
            <w:pPr>
              <w:pStyle w:val="TAC"/>
              <w:rPr>
                <w:lang w:eastAsia="en-US"/>
              </w:rPr>
            </w:pPr>
            <w:r w:rsidRPr="00F511A5">
              <w:rPr>
                <w:lang w:eastAsia="en-US"/>
              </w:rPr>
              <w:t>0446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042E3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6DFF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E6ED9B" w14:textId="77777777" w:rsidR="005979E7" w:rsidRPr="00F511A5" w:rsidRDefault="005979E7" w:rsidP="00F17634">
            <w:pPr>
              <w:pStyle w:val="TAL"/>
              <w:rPr>
                <w:lang w:eastAsia="en-US"/>
              </w:rPr>
            </w:pPr>
            <w:r w:rsidRPr="00F511A5">
              <w:rPr>
                <w:lang w:eastAsia="en-US"/>
              </w:rPr>
              <w:t>Correction to NR test case 7.1.1.5.4-CDRX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363098" w14:textId="77777777" w:rsidR="005979E7" w:rsidRPr="00F511A5" w:rsidRDefault="005979E7" w:rsidP="00F17634">
            <w:pPr>
              <w:pStyle w:val="TAC"/>
              <w:rPr>
                <w:lang w:eastAsia="en-US"/>
              </w:rPr>
            </w:pPr>
            <w:r w:rsidRPr="00F511A5">
              <w:rPr>
                <w:lang w:eastAsia="en-US"/>
              </w:rPr>
              <w:t>15.3.0</w:t>
            </w:r>
          </w:p>
        </w:tc>
      </w:tr>
      <w:tr w:rsidR="005979E7" w:rsidRPr="00F511A5" w14:paraId="1D96E0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B414A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8A36AC"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603EB2" w14:textId="77777777" w:rsidR="005979E7" w:rsidRPr="00F511A5" w:rsidRDefault="005979E7" w:rsidP="00F17634">
            <w:pPr>
              <w:pStyle w:val="TAC"/>
              <w:rPr>
                <w:lang w:eastAsia="en-US"/>
              </w:rPr>
            </w:pPr>
            <w:r w:rsidRPr="00F511A5">
              <w:rPr>
                <w:lang w:eastAsia="en-US"/>
              </w:rPr>
              <w:t>R5-192287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C52272D" w14:textId="77777777" w:rsidR="005979E7" w:rsidRPr="00F511A5" w:rsidRDefault="005979E7" w:rsidP="00F17634">
            <w:pPr>
              <w:pStyle w:val="TAC"/>
              <w:rPr>
                <w:lang w:eastAsia="en-US"/>
              </w:rPr>
            </w:pPr>
            <w:r w:rsidRPr="00F511A5">
              <w:rPr>
                <w:lang w:eastAsia="en-US"/>
              </w:rPr>
              <w:t>0447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B5D4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A8BC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481424" w14:textId="77777777" w:rsidR="005979E7" w:rsidRPr="00F511A5" w:rsidRDefault="005979E7" w:rsidP="00F17634">
            <w:pPr>
              <w:pStyle w:val="TAL"/>
              <w:rPr>
                <w:lang w:eastAsia="en-US"/>
              </w:rPr>
            </w:pPr>
            <w:r w:rsidRPr="00F511A5">
              <w:rPr>
                <w:lang w:eastAsia="en-US"/>
              </w:rPr>
              <w:t>Correction to NR test case 7.1.1.6.2-Configured grant Type 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398458" w14:textId="77777777" w:rsidR="005979E7" w:rsidRPr="00F511A5" w:rsidRDefault="005979E7" w:rsidP="00F17634">
            <w:pPr>
              <w:pStyle w:val="TAC"/>
              <w:rPr>
                <w:lang w:eastAsia="en-US"/>
              </w:rPr>
            </w:pPr>
            <w:r w:rsidRPr="00F511A5">
              <w:rPr>
                <w:lang w:eastAsia="en-US"/>
              </w:rPr>
              <w:t>15.3.0</w:t>
            </w:r>
          </w:p>
        </w:tc>
      </w:tr>
      <w:tr w:rsidR="005979E7" w:rsidRPr="00F511A5" w14:paraId="183BCF9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32B24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EF560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C4B991" w14:textId="77777777" w:rsidR="005979E7" w:rsidRPr="00F511A5" w:rsidRDefault="005979E7" w:rsidP="00F17634">
            <w:pPr>
              <w:pStyle w:val="TAC"/>
              <w:rPr>
                <w:lang w:eastAsia="en-US"/>
              </w:rPr>
            </w:pPr>
            <w:r w:rsidRPr="00F511A5">
              <w:rPr>
                <w:lang w:eastAsia="en-US"/>
              </w:rPr>
              <w:t>R5-192288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0FB3EF" w14:textId="77777777" w:rsidR="005979E7" w:rsidRPr="00F511A5" w:rsidRDefault="005979E7" w:rsidP="00F17634">
            <w:pPr>
              <w:pStyle w:val="TAC"/>
              <w:rPr>
                <w:lang w:eastAsia="en-US"/>
              </w:rPr>
            </w:pPr>
            <w:r w:rsidRPr="00F511A5">
              <w:rPr>
                <w:lang w:eastAsia="en-US"/>
              </w:rPr>
              <w:t>0448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76C3D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45192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E2D087" w14:textId="77777777" w:rsidR="005979E7" w:rsidRPr="00F511A5" w:rsidRDefault="005979E7" w:rsidP="00F17634">
            <w:pPr>
              <w:pStyle w:val="TAL"/>
              <w:rPr>
                <w:lang w:eastAsia="en-US"/>
              </w:rPr>
            </w:pPr>
            <w:r w:rsidRPr="00F511A5">
              <w:rPr>
                <w:lang w:eastAsia="en-US"/>
              </w:rPr>
              <w:t>Correction to NR test case 7.1.1.6.3-Configured grant Type 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6678FA" w14:textId="77777777" w:rsidR="005979E7" w:rsidRPr="00F511A5" w:rsidRDefault="005979E7" w:rsidP="00F17634">
            <w:pPr>
              <w:pStyle w:val="TAC"/>
              <w:rPr>
                <w:lang w:eastAsia="en-US"/>
              </w:rPr>
            </w:pPr>
            <w:r w:rsidRPr="00F511A5">
              <w:rPr>
                <w:lang w:eastAsia="en-US"/>
              </w:rPr>
              <w:t>15.3.0</w:t>
            </w:r>
          </w:p>
        </w:tc>
      </w:tr>
      <w:tr w:rsidR="005979E7" w:rsidRPr="00F511A5" w14:paraId="47E5B3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967864"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956D3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8ADAF9" w14:textId="77777777" w:rsidR="005979E7" w:rsidRPr="00F511A5" w:rsidRDefault="005979E7" w:rsidP="00F17634">
            <w:pPr>
              <w:pStyle w:val="TAC"/>
              <w:rPr>
                <w:lang w:eastAsia="en-US"/>
              </w:rPr>
            </w:pPr>
            <w:r w:rsidRPr="00F511A5">
              <w:rPr>
                <w:lang w:eastAsia="en-US"/>
              </w:rPr>
              <w:t>R5-192289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FF6B0F" w14:textId="77777777" w:rsidR="005979E7" w:rsidRPr="00F511A5" w:rsidRDefault="005979E7" w:rsidP="00F17634">
            <w:pPr>
              <w:pStyle w:val="TAC"/>
              <w:rPr>
                <w:lang w:eastAsia="en-US"/>
              </w:rPr>
            </w:pPr>
            <w:r w:rsidRPr="00F511A5">
              <w:rPr>
                <w:lang w:eastAsia="en-US"/>
              </w:rPr>
              <w:t>0548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BAE7C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5B9D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A32107" w14:textId="77777777" w:rsidR="005979E7" w:rsidRPr="00F511A5" w:rsidRDefault="005979E7" w:rsidP="00F17634">
            <w:pPr>
              <w:pStyle w:val="TAL"/>
              <w:rPr>
                <w:lang w:eastAsia="en-US"/>
              </w:rPr>
            </w:pPr>
            <w:r w:rsidRPr="00F511A5">
              <w:rPr>
                <w:lang w:eastAsia="en-US"/>
              </w:rPr>
              <w:t>Addition of a new test purpose to TC 7.1.1.2.1 and TC 7.1.1.3.1 for a TDD-UL-DL-ConfigCommon including pattern2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36F870" w14:textId="77777777" w:rsidR="005979E7" w:rsidRPr="00F511A5" w:rsidRDefault="005979E7" w:rsidP="00F17634">
            <w:pPr>
              <w:pStyle w:val="TAC"/>
              <w:rPr>
                <w:lang w:eastAsia="en-US"/>
              </w:rPr>
            </w:pPr>
            <w:r w:rsidRPr="00F511A5">
              <w:rPr>
                <w:lang w:eastAsia="en-US"/>
              </w:rPr>
              <w:t>15.3.0</w:t>
            </w:r>
          </w:p>
        </w:tc>
      </w:tr>
      <w:tr w:rsidR="005979E7" w:rsidRPr="00F511A5" w14:paraId="548946C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34AA18"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6E457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6CC665" w14:textId="77777777" w:rsidR="005979E7" w:rsidRPr="00F511A5" w:rsidRDefault="005979E7" w:rsidP="00F17634">
            <w:pPr>
              <w:pStyle w:val="TAC"/>
              <w:rPr>
                <w:lang w:eastAsia="en-US"/>
              </w:rPr>
            </w:pPr>
            <w:r w:rsidRPr="00F511A5">
              <w:rPr>
                <w:lang w:eastAsia="en-US"/>
              </w:rPr>
              <w:t>R5-192291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03DF71" w14:textId="77777777" w:rsidR="005979E7" w:rsidRPr="00F511A5" w:rsidRDefault="005979E7" w:rsidP="00F17634">
            <w:pPr>
              <w:pStyle w:val="TAC"/>
              <w:rPr>
                <w:lang w:eastAsia="en-US"/>
              </w:rPr>
            </w:pPr>
            <w:r w:rsidRPr="00F511A5">
              <w:rPr>
                <w:lang w:eastAsia="en-US"/>
              </w:rPr>
              <w:t>0575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9FC83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D0E1D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74B23F" w14:textId="77777777" w:rsidR="005979E7" w:rsidRPr="00F511A5" w:rsidRDefault="005979E7" w:rsidP="00F17634">
            <w:pPr>
              <w:pStyle w:val="TAL"/>
              <w:rPr>
                <w:lang w:eastAsia="en-US"/>
              </w:rPr>
            </w:pPr>
            <w:r w:rsidRPr="00F511A5">
              <w:rPr>
                <w:lang w:eastAsia="en-US"/>
              </w:rPr>
              <w:t>Reduction of loops in MAC TBS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E6FD1E" w14:textId="77777777" w:rsidR="005979E7" w:rsidRPr="00F511A5" w:rsidRDefault="005979E7" w:rsidP="00F17634">
            <w:pPr>
              <w:pStyle w:val="TAC"/>
              <w:rPr>
                <w:lang w:eastAsia="en-US"/>
              </w:rPr>
            </w:pPr>
            <w:r w:rsidRPr="00F511A5">
              <w:rPr>
                <w:lang w:eastAsia="en-US"/>
              </w:rPr>
              <w:t>15.3.0</w:t>
            </w:r>
          </w:p>
        </w:tc>
      </w:tr>
      <w:tr w:rsidR="005979E7" w:rsidRPr="00F511A5" w14:paraId="0C9409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6C58A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9269F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F729E1" w14:textId="77777777" w:rsidR="005979E7" w:rsidRPr="00F511A5" w:rsidRDefault="005979E7" w:rsidP="00F17634">
            <w:pPr>
              <w:pStyle w:val="TAC"/>
              <w:rPr>
                <w:lang w:eastAsia="en-US"/>
              </w:rPr>
            </w:pPr>
            <w:r w:rsidRPr="00F511A5">
              <w:rPr>
                <w:lang w:eastAsia="en-US"/>
              </w:rPr>
              <w:t>R5-192293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0E62B8" w14:textId="77777777" w:rsidR="005979E7" w:rsidRPr="00F511A5" w:rsidRDefault="005979E7" w:rsidP="00F17634">
            <w:pPr>
              <w:pStyle w:val="TAC"/>
              <w:rPr>
                <w:lang w:eastAsia="en-US"/>
              </w:rPr>
            </w:pPr>
            <w:r w:rsidRPr="00F511A5">
              <w:rPr>
                <w:lang w:eastAsia="en-US"/>
              </w:rPr>
              <w:t>0565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EE1FB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434E0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1626C1" w14:textId="77777777" w:rsidR="005979E7" w:rsidRPr="00F511A5" w:rsidRDefault="005979E7" w:rsidP="00F17634">
            <w:pPr>
              <w:pStyle w:val="TAL"/>
              <w:rPr>
                <w:lang w:eastAsia="en-US"/>
              </w:rPr>
            </w:pPr>
            <w:r w:rsidRPr="00F511A5">
              <w:rPr>
                <w:lang w:eastAsia="en-US"/>
              </w:rPr>
              <w:t>Correction to 5GS RLC Test case 7.1.2.3.11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D9B8D2" w14:textId="77777777" w:rsidR="005979E7" w:rsidRPr="00F511A5" w:rsidRDefault="005979E7" w:rsidP="00F17634">
            <w:pPr>
              <w:pStyle w:val="TAC"/>
              <w:rPr>
                <w:lang w:eastAsia="en-US"/>
              </w:rPr>
            </w:pPr>
            <w:r w:rsidRPr="00F511A5">
              <w:rPr>
                <w:lang w:eastAsia="en-US"/>
              </w:rPr>
              <w:t>15.3.0</w:t>
            </w:r>
          </w:p>
        </w:tc>
      </w:tr>
      <w:tr w:rsidR="005979E7" w:rsidRPr="00F511A5" w14:paraId="09BC71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473D88"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104D0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677EA7" w14:textId="77777777" w:rsidR="005979E7" w:rsidRPr="00F511A5" w:rsidRDefault="005979E7" w:rsidP="00F17634">
            <w:pPr>
              <w:pStyle w:val="TAC"/>
              <w:rPr>
                <w:lang w:eastAsia="en-US"/>
              </w:rPr>
            </w:pPr>
            <w:r w:rsidRPr="00F511A5">
              <w:rPr>
                <w:lang w:eastAsia="en-US"/>
              </w:rPr>
              <w:t>R5-192296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728B3C" w14:textId="77777777" w:rsidR="005979E7" w:rsidRPr="00F511A5" w:rsidRDefault="005979E7" w:rsidP="00F17634">
            <w:pPr>
              <w:pStyle w:val="TAC"/>
              <w:rPr>
                <w:lang w:eastAsia="en-US"/>
              </w:rPr>
            </w:pPr>
            <w:r w:rsidRPr="00F511A5">
              <w:rPr>
                <w:lang w:eastAsia="en-US"/>
              </w:rPr>
              <w:t>0536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5449F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A6B2B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240255" w14:textId="77777777" w:rsidR="005979E7" w:rsidRPr="00F511A5" w:rsidRDefault="005979E7" w:rsidP="00F17634">
            <w:pPr>
              <w:pStyle w:val="TAL"/>
              <w:rPr>
                <w:lang w:eastAsia="en-US"/>
              </w:rPr>
            </w:pPr>
            <w:r w:rsidRPr="00F511A5">
              <w:rPr>
                <w:lang w:eastAsia="en-US"/>
              </w:rPr>
              <w:t>Correction to PDCP Test case 7.1.3.4.1 PDCP handover / Lossless handover / PDCP sequence number maintenance / PDCP status report to convey the information on missing or acknowledged PDCP SDUs at handover / In-order delivery and duplicate elimination in th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7A5284" w14:textId="77777777" w:rsidR="005979E7" w:rsidRPr="00F511A5" w:rsidRDefault="005979E7" w:rsidP="00F17634">
            <w:pPr>
              <w:pStyle w:val="TAC"/>
              <w:rPr>
                <w:lang w:eastAsia="en-US"/>
              </w:rPr>
            </w:pPr>
            <w:r w:rsidRPr="00F511A5">
              <w:rPr>
                <w:lang w:eastAsia="en-US"/>
              </w:rPr>
              <w:t>15.3.0</w:t>
            </w:r>
          </w:p>
        </w:tc>
      </w:tr>
      <w:tr w:rsidR="005979E7" w:rsidRPr="00F511A5" w14:paraId="7D7D667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57B2B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70140F"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BE6DC7" w14:textId="77777777" w:rsidR="005979E7" w:rsidRPr="00F511A5" w:rsidRDefault="005979E7" w:rsidP="00F17634">
            <w:pPr>
              <w:pStyle w:val="TAC"/>
              <w:rPr>
                <w:lang w:eastAsia="en-US"/>
              </w:rPr>
            </w:pPr>
            <w:r w:rsidRPr="00F511A5">
              <w:rPr>
                <w:lang w:eastAsia="en-US"/>
              </w:rPr>
              <w:t>R5-192297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86151B" w14:textId="77777777" w:rsidR="005979E7" w:rsidRPr="00F511A5" w:rsidRDefault="005979E7" w:rsidP="00F17634">
            <w:pPr>
              <w:pStyle w:val="TAC"/>
              <w:rPr>
                <w:lang w:eastAsia="en-US"/>
              </w:rPr>
            </w:pPr>
            <w:r w:rsidRPr="00F511A5">
              <w:rPr>
                <w:lang w:eastAsia="en-US"/>
              </w:rPr>
              <w:t>0544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E46DE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59CA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C0534B" w14:textId="77777777" w:rsidR="005979E7" w:rsidRPr="00F511A5" w:rsidRDefault="005979E7" w:rsidP="00F17634">
            <w:pPr>
              <w:pStyle w:val="TAL"/>
              <w:rPr>
                <w:lang w:eastAsia="en-US"/>
              </w:rPr>
            </w:pPr>
            <w:r w:rsidRPr="00F511A5">
              <w:rPr>
                <w:lang w:eastAsia="en-US"/>
              </w:rPr>
              <w:t>Correction to SDAP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4829EE" w14:textId="77777777" w:rsidR="005979E7" w:rsidRPr="00F511A5" w:rsidRDefault="005979E7" w:rsidP="00F17634">
            <w:pPr>
              <w:pStyle w:val="TAC"/>
              <w:rPr>
                <w:lang w:eastAsia="en-US"/>
              </w:rPr>
            </w:pPr>
            <w:r w:rsidRPr="00F511A5">
              <w:rPr>
                <w:lang w:eastAsia="en-US"/>
              </w:rPr>
              <w:t>15.3.0</w:t>
            </w:r>
          </w:p>
        </w:tc>
      </w:tr>
      <w:tr w:rsidR="005979E7" w:rsidRPr="00F511A5" w14:paraId="3D4F1D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D0458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095B7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D078A67" w14:textId="77777777" w:rsidR="005979E7" w:rsidRPr="00F511A5" w:rsidRDefault="005979E7" w:rsidP="00F17634">
            <w:pPr>
              <w:pStyle w:val="TAC"/>
              <w:rPr>
                <w:lang w:eastAsia="en-US"/>
              </w:rPr>
            </w:pPr>
            <w:r w:rsidRPr="00F511A5">
              <w:rPr>
                <w:lang w:eastAsia="en-US"/>
              </w:rPr>
              <w:t>R5-192298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55498B" w14:textId="77777777" w:rsidR="005979E7" w:rsidRPr="00F511A5" w:rsidRDefault="005979E7" w:rsidP="00F17634">
            <w:pPr>
              <w:pStyle w:val="TAC"/>
              <w:rPr>
                <w:lang w:eastAsia="en-US"/>
              </w:rPr>
            </w:pPr>
            <w:r w:rsidRPr="00F511A5">
              <w:rPr>
                <w:lang w:eastAsia="en-US"/>
              </w:rPr>
              <w:t>0451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F30ED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8D5A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E4E8A5" w14:textId="77777777" w:rsidR="005979E7" w:rsidRPr="00F511A5" w:rsidRDefault="005979E7" w:rsidP="00F17634">
            <w:pPr>
              <w:pStyle w:val="TAL"/>
              <w:rPr>
                <w:lang w:eastAsia="en-US"/>
              </w:rPr>
            </w:pPr>
            <w:r w:rsidRPr="00F511A5">
              <w:rPr>
                <w:lang w:eastAsia="en-US"/>
              </w:rPr>
              <w:t>Addition of NR test case 8.1.1.3.4-RRCRelease with priority information of E-UTRA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BDD987" w14:textId="77777777" w:rsidR="005979E7" w:rsidRPr="00F511A5" w:rsidRDefault="005979E7" w:rsidP="00F17634">
            <w:pPr>
              <w:pStyle w:val="TAC"/>
              <w:rPr>
                <w:lang w:eastAsia="en-US"/>
              </w:rPr>
            </w:pPr>
            <w:r w:rsidRPr="00F511A5">
              <w:rPr>
                <w:lang w:eastAsia="en-US"/>
              </w:rPr>
              <w:t>15.3.0</w:t>
            </w:r>
          </w:p>
        </w:tc>
      </w:tr>
      <w:tr w:rsidR="005979E7" w:rsidRPr="00F511A5" w14:paraId="33DCD9A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205C3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7D606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E8F7E8" w14:textId="77777777" w:rsidR="005979E7" w:rsidRPr="00F511A5" w:rsidRDefault="005979E7" w:rsidP="00F17634">
            <w:pPr>
              <w:pStyle w:val="TAC"/>
              <w:rPr>
                <w:lang w:eastAsia="en-US"/>
              </w:rPr>
            </w:pPr>
            <w:r w:rsidRPr="00F511A5">
              <w:rPr>
                <w:lang w:eastAsia="en-US"/>
              </w:rPr>
              <w:t>R5-192299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7B75F9" w14:textId="77777777" w:rsidR="005979E7" w:rsidRPr="00F511A5" w:rsidRDefault="005979E7" w:rsidP="00F17634">
            <w:pPr>
              <w:pStyle w:val="TAC"/>
              <w:rPr>
                <w:lang w:eastAsia="en-US"/>
              </w:rPr>
            </w:pPr>
            <w:r w:rsidRPr="00F511A5">
              <w:rPr>
                <w:lang w:eastAsia="en-US"/>
              </w:rPr>
              <w:t>0526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697A2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7FA91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87CF46" w14:textId="77777777" w:rsidR="005979E7" w:rsidRPr="00F511A5" w:rsidRDefault="005979E7" w:rsidP="00F17634">
            <w:pPr>
              <w:pStyle w:val="TAL"/>
              <w:rPr>
                <w:lang w:eastAsia="en-US"/>
              </w:rPr>
            </w:pPr>
            <w:r w:rsidRPr="00F511A5">
              <w:rPr>
                <w:lang w:eastAsia="en-US"/>
              </w:rPr>
              <w:t>Addition of 5GS SA RRC TC - RRC connection release / With priority information / T320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276F11" w14:textId="77777777" w:rsidR="005979E7" w:rsidRPr="00F511A5" w:rsidRDefault="005979E7" w:rsidP="00F17634">
            <w:pPr>
              <w:pStyle w:val="TAC"/>
              <w:rPr>
                <w:lang w:eastAsia="en-US"/>
              </w:rPr>
            </w:pPr>
            <w:r w:rsidRPr="00F511A5">
              <w:rPr>
                <w:lang w:eastAsia="en-US"/>
              </w:rPr>
              <w:t>15.3.0</w:t>
            </w:r>
          </w:p>
        </w:tc>
      </w:tr>
      <w:tr w:rsidR="005979E7" w:rsidRPr="00F511A5" w14:paraId="1C0673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97E7D1"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A4FD3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92FAFB" w14:textId="77777777" w:rsidR="005979E7" w:rsidRPr="00F511A5" w:rsidRDefault="005979E7" w:rsidP="00F17634">
            <w:pPr>
              <w:pStyle w:val="TAC"/>
              <w:rPr>
                <w:lang w:eastAsia="en-US"/>
              </w:rPr>
            </w:pPr>
            <w:r w:rsidRPr="00F511A5">
              <w:rPr>
                <w:lang w:eastAsia="en-US"/>
              </w:rPr>
              <w:t>R5-192300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B31420" w14:textId="77777777" w:rsidR="005979E7" w:rsidRPr="00F511A5" w:rsidRDefault="005979E7" w:rsidP="00F17634">
            <w:pPr>
              <w:pStyle w:val="TAC"/>
              <w:rPr>
                <w:lang w:eastAsia="en-US"/>
              </w:rPr>
            </w:pPr>
            <w:r w:rsidRPr="00F511A5">
              <w:rPr>
                <w:lang w:eastAsia="en-US"/>
              </w:rPr>
              <w:t>0527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17D82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CC49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3372991" w14:textId="77777777" w:rsidR="005979E7" w:rsidRPr="00F511A5" w:rsidRDefault="005979E7" w:rsidP="00F17634">
            <w:pPr>
              <w:pStyle w:val="TAL"/>
              <w:rPr>
                <w:lang w:eastAsia="en-US"/>
              </w:rPr>
            </w:pPr>
            <w:r w:rsidRPr="00F511A5">
              <w:rPr>
                <w:lang w:eastAsia="en-US"/>
              </w:rPr>
              <w:t>Addition of 5GS SA RRC TC - RRC connection release / With priority information / T320 expiry / E-UTRA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426415" w14:textId="77777777" w:rsidR="005979E7" w:rsidRPr="00F511A5" w:rsidRDefault="005979E7" w:rsidP="00F17634">
            <w:pPr>
              <w:pStyle w:val="TAC"/>
              <w:rPr>
                <w:lang w:eastAsia="en-US"/>
              </w:rPr>
            </w:pPr>
            <w:r w:rsidRPr="00F511A5">
              <w:rPr>
                <w:lang w:eastAsia="en-US"/>
              </w:rPr>
              <w:t>15.3.0</w:t>
            </w:r>
          </w:p>
        </w:tc>
      </w:tr>
      <w:tr w:rsidR="005979E7" w:rsidRPr="00F511A5" w14:paraId="54EEAB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8E1CC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F3212F"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4D03EE" w14:textId="77777777" w:rsidR="005979E7" w:rsidRPr="00F511A5" w:rsidRDefault="005979E7" w:rsidP="00F17634">
            <w:pPr>
              <w:pStyle w:val="TAC"/>
              <w:rPr>
                <w:lang w:eastAsia="en-US"/>
              </w:rPr>
            </w:pPr>
            <w:r w:rsidRPr="00F511A5">
              <w:rPr>
                <w:lang w:eastAsia="en-US"/>
              </w:rPr>
              <w:t>R5-192301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9CA50B" w14:textId="77777777" w:rsidR="005979E7" w:rsidRPr="00F511A5" w:rsidRDefault="005979E7" w:rsidP="00F17634">
            <w:pPr>
              <w:pStyle w:val="TAC"/>
              <w:rPr>
                <w:lang w:eastAsia="en-US"/>
              </w:rPr>
            </w:pPr>
            <w:r w:rsidRPr="00F511A5">
              <w:rPr>
                <w:lang w:eastAsia="en-US"/>
              </w:rPr>
              <w:t>0528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7459D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A71B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C8268A" w14:textId="77777777" w:rsidR="005979E7" w:rsidRPr="00F511A5" w:rsidRDefault="005979E7" w:rsidP="00F17634">
            <w:pPr>
              <w:pStyle w:val="TAL"/>
              <w:rPr>
                <w:lang w:eastAsia="en-US"/>
              </w:rPr>
            </w:pPr>
            <w:r w:rsidRPr="00F511A5">
              <w:rPr>
                <w:lang w:eastAsia="en-US"/>
              </w:rPr>
              <w:t>Addition of 5GS SA RRC TC - RRC resume / Suspend-Resume /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7B5167" w14:textId="77777777" w:rsidR="005979E7" w:rsidRPr="00F511A5" w:rsidRDefault="005979E7" w:rsidP="00F17634">
            <w:pPr>
              <w:pStyle w:val="TAC"/>
              <w:rPr>
                <w:lang w:eastAsia="en-US"/>
              </w:rPr>
            </w:pPr>
            <w:r w:rsidRPr="00F511A5">
              <w:rPr>
                <w:lang w:eastAsia="en-US"/>
              </w:rPr>
              <w:t>15.3.0</w:t>
            </w:r>
          </w:p>
        </w:tc>
      </w:tr>
      <w:tr w:rsidR="005979E7" w:rsidRPr="00F511A5" w14:paraId="1BE32B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323A70C"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CC5518"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E95C79" w14:textId="77777777" w:rsidR="005979E7" w:rsidRPr="00F511A5" w:rsidRDefault="005979E7" w:rsidP="00F17634">
            <w:pPr>
              <w:pStyle w:val="TAC"/>
              <w:rPr>
                <w:lang w:eastAsia="en-US"/>
              </w:rPr>
            </w:pPr>
            <w:r w:rsidRPr="00F511A5">
              <w:rPr>
                <w:lang w:eastAsia="en-US"/>
              </w:rPr>
              <w:t>R5-192302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8D773B" w14:textId="77777777" w:rsidR="005979E7" w:rsidRPr="00F511A5" w:rsidRDefault="005979E7" w:rsidP="00F17634">
            <w:pPr>
              <w:pStyle w:val="TAC"/>
              <w:rPr>
                <w:lang w:eastAsia="en-US"/>
              </w:rPr>
            </w:pPr>
            <w:r w:rsidRPr="00F511A5">
              <w:rPr>
                <w:lang w:eastAsia="en-US"/>
              </w:rPr>
              <w:t>0588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23F42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59DD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3942C5C" w14:textId="77777777" w:rsidR="005979E7" w:rsidRPr="00F511A5" w:rsidRDefault="005979E7" w:rsidP="00F17634">
            <w:pPr>
              <w:pStyle w:val="TAL"/>
              <w:rPr>
                <w:lang w:eastAsia="en-US"/>
              </w:rPr>
            </w:pPr>
            <w:r w:rsidRPr="00F511A5">
              <w:rPr>
                <w:lang w:eastAsia="en-US"/>
              </w:rPr>
              <w:t>Addition of 5GS SA RRC TC - 8.1.2.1.1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768542" w14:textId="77777777" w:rsidR="005979E7" w:rsidRPr="00F511A5" w:rsidRDefault="005979E7" w:rsidP="00F17634">
            <w:pPr>
              <w:pStyle w:val="TAC"/>
              <w:rPr>
                <w:lang w:eastAsia="en-US"/>
              </w:rPr>
            </w:pPr>
            <w:r w:rsidRPr="00F511A5">
              <w:rPr>
                <w:lang w:eastAsia="en-US"/>
              </w:rPr>
              <w:t>15.3.0</w:t>
            </w:r>
          </w:p>
        </w:tc>
      </w:tr>
      <w:tr w:rsidR="005979E7" w:rsidRPr="00F511A5" w14:paraId="39BA515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17876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B2F98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1C5C6E" w14:textId="77777777" w:rsidR="005979E7" w:rsidRPr="00F511A5" w:rsidRDefault="005979E7" w:rsidP="00F17634">
            <w:pPr>
              <w:pStyle w:val="TAC"/>
              <w:rPr>
                <w:lang w:eastAsia="en-US"/>
              </w:rPr>
            </w:pPr>
            <w:r w:rsidRPr="00F511A5">
              <w:rPr>
                <w:lang w:eastAsia="en-US"/>
              </w:rPr>
              <w:t>R5-192303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12C95F" w14:textId="77777777" w:rsidR="005979E7" w:rsidRPr="00F511A5" w:rsidRDefault="005979E7" w:rsidP="00F17634">
            <w:pPr>
              <w:pStyle w:val="TAC"/>
              <w:rPr>
                <w:lang w:eastAsia="en-US"/>
              </w:rPr>
            </w:pPr>
            <w:r w:rsidRPr="00F511A5">
              <w:rPr>
                <w:lang w:eastAsia="en-US"/>
              </w:rPr>
              <w:t>0590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C3FA1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5DD6C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05D115" w14:textId="77777777" w:rsidR="005979E7" w:rsidRPr="00F511A5" w:rsidRDefault="005979E7" w:rsidP="00F17634">
            <w:pPr>
              <w:pStyle w:val="TAL"/>
              <w:rPr>
                <w:lang w:eastAsia="en-US"/>
              </w:rPr>
            </w:pPr>
            <w:r w:rsidRPr="00F511A5">
              <w:rPr>
                <w:lang w:eastAsia="en-US"/>
              </w:rPr>
              <w:t>Addition of 5GS SA RRC TC - 8.1.2.1.3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32FA55" w14:textId="77777777" w:rsidR="005979E7" w:rsidRPr="00F511A5" w:rsidRDefault="005979E7" w:rsidP="00F17634">
            <w:pPr>
              <w:pStyle w:val="TAC"/>
              <w:rPr>
                <w:lang w:eastAsia="en-US"/>
              </w:rPr>
            </w:pPr>
            <w:r w:rsidRPr="00F511A5">
              <w:rPr>
                <w:lang w:eastAsia="en-US"/>
              </w:rPr>
              <w:t>15.3.0</w:t>
            </w:r>
          </w:p>
        </w:tc>
      </w:tr>
      <w:tr w:rsidR="005979E7" w:rsidRPr="00F511A5" w14:paraId="4EDBB0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CF54D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F78F7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4747EF" w14:textId="77777777" w:rsidR="005979E7" w:rsidRPr="00F511A5" w:rsidRDefault="005979E7" w:rsidP="00F17634">
            <w:pPr>
              <w:pStyle w:val="TAC"/>
              <w:rPr>
                <w:lang w:eastAsia="en-US"/>
              </w:rPr>
            </w:pPr>
            <w:r w:rsidRPr="00F511A5">
              <w:rPr>
                <w:lang w:eastAsia="en-US"/>
              </w:rPr>
              <w:t>R5-192304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9F59CA" w14:textId="77777777" w:rsidR="005979E7" w:rsidRPr="00F511A5" w:rsidRDefault="005979E7" w:rsidP="00F17634">
            <w:pPr>
              <w:pStyle w:val="TAC"/>
              <w:rPr>
                <w:lang w:eastAsia="en-US"/>
              </w:rPr>
            </w:pPr>
            <w:r w:rsidRPr="00F511A5">
              <w:rPr>
                <w:lang w:eastAsia="en-US"/>
              </w:rPr>
              <w:t>0591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447C8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6AA9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E344C9" w14:textId="77777777" w:rsidR="005979E7" w:rsidRPr="00F511A5" w:rsidRDefault="005979E7" w:rsidP="00F17634">
            <w:pPr>
              <w:pStyle w:val="TAL"/>
              <w:rPr>
                <w:lang w:eastAsia="en-US"/>
              </w:rPr>
            </w:pPr>
            <w:r w:rsidRPr="00F511A5">
              <w:rPr>
                <w:lang w:eastAsia="en-US"/>
              </w:rPr>
              <w:t>Addition of 5GS SA RRC TC - 8.1.5.3.4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D2CBA8" w14:textId="77777777" w:rsidR="005979E7" w:rsidRPr="00F511A5" w:rsidRDefault="005979E7" w:rsidP="00F17634">
            <w:pPr>
              <w:pStyle w:val="TAC"/>
              <w:rPr>
                <w:lang w:eastAsia="en-US"/>
              </w:rPr>
            </w:pPr>
            <w:r w:rsidRPr="00F511A5">
              <w:rPr>
                <w:lang w:eastAsia="en-US"/>
              </w:rPr>
              <w:t>15.3.0</w:t>
            </w:r>
          </w:p>
        </w:tc>
      </w:tr>
      <w:tr w:rsidR="005979E7" w:rsidRPr="00F511A5" w14:paraId="7A895AE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127269" w14:textId="77777777" w:rsidR="005979E7" w:rsidRPr="00F511A5" w:rsidRDefault="005979E7" w:rsidP="00F17634">
            <w:pPr>
              <w:pStyle w:val="TAC"/>
              <w:rPr>
                <w:lang w:eastAsia="en-US"/>
              </w:rPr>
            </w:pPr>
            <w:r w:rsidRPr="00F511A5">
              <w:rPr>
                <w:lang w:eastAsia="en-US"/>
              </w:rPr>
              <w:lastRenderedPageBreak/>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BC130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32575E" w14:textId="77777777" w:rsidR="005979E7" w:rsidRPr="00F511A5" w:rsidRDefault="005979E7" w:rsidP="00F17634">
            <w:pPr>
              <w:pStyle w:val="TAC"/>
              <w:rPr>
                <w:lang w:eastAsia="en-US"/>
              </w:rPr>
            </w:pPr>
            <w:r w:rsidRPr="00F511A5">
              <w:rPr>
                <w:lang w:eastAsia="en-US"/>
              </w:rPr>
              <w:t>R5-192307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4EA5F7" w14:textId="77777777" w:rsidR="005979E7" w:rsidRPr="00F511A5" w:rsidRDefault="005979E7" w:rsidP="00F17634">
            <w:pPr>
              <w:pStyle w:val="TAC"/>
              <w:rPr>
                <w:lang w:eastAsia="en-US"/>
              </w:rPr>
            </w:pPr>
            <w:r w:rsidRPr="00F511A5">
              <w:rPr>
                <w:lang w:eastAsia="en-US"/>
              </w:rPr>
              <w:t>0557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41AF1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E73F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69CD6D" w14:textId="77777777" w:rsidR="005979E7" w:rsidRPr="00F511A5" w:rsidRDefault="005979E7" w:rsidP="00F17634">
            <w:pPr>
              <w:pStyle w:val="TAL"/>
              <w:rPr>
                <w:lang w:eastAsia="en-US"/>
              </w:rPr>
            </w:pPr>
            <w:r w:rsidRPr="00F511A5">
              <w:rPr>
                <w:lang w:eastAsia="en-US"/>
              </w:rPr>
              <w:t>Update ENDC TC 8.2.2.3.1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FABF4A" w14:textId="77777777" w:rsidR="005979E7" w:rsidRPr="00F511A5" w:rsidRDefault="005979E7" w:rsidP="00F17634">
            <w:pPr>
              <w:pStyle w:val="TAC"/>
              <w:rPr>
                <w:lang w:eastAsia="en-US"/>
              </w:rPr>
            </w:pPr>
            <w:r w:rsidRPr="00F511A5">
              <w:rPr>
                <w:lang w:eastAsia="en-US"/>
              </w:rPr>
              <w:t>15.3.0</w:t>
            </w:r>
          </w:p>
        </w:tc>
      </w:tr>
      <w:tr w:rsidR="005979E7" w:rsidRPr="00F511A5" w14:paraId="000FA2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71A578"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E593C8"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63396C" w14:textId="77777777" w:rsidR="005979E7" w:rsidRPr="00F511A5" w:rsidRDefault="005979E7" w:rsidP="00F17634">
            <w:pPr>
              <w:pStyle w:val="TAC"/>
              <w:rPr>
                <w:lang w:eastAsia="en-US"/>
              </w:rPr>
            </w:pPr>
            <w:r w:rsidRPr="00F511A5">
              <w:rPr>
                <w:lang w:eastAsia="en-US"/>
              </w:rPr>
              <w:t>R5-192308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9EC5F0" w14:textId="77777777" w:rsidR="005979E7" w:rsidRPr="00F511A5" w:rsidRDefault="005979E7" w:rsidP="00F17634">
            <w:pPr>
              <w:pStyle w:val="TAC"/>
              <w:rPr>
                <w:lang w:eastAsia="en-US"/>
              </w:rPr>
            </w:pPr>
            <w:r w:rsidRPr="00F511A5">
              <w:rPr>
                <w:lang w:eastAsia="en-US"/>
              </w:rPr>
              <w:t>0420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1C82F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DA3F6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BE8F21" w14:textId="77777777" w:rsidR="005979E7" w:rsidRPr="00F511A5" w:rsidRDefault="005979E7" w:rsidP="00F17634">
            <w:pPr>
              <w:pStyle w:val="TAL"/>
              <w:rPr>
                <w:lang w:eastAsia="en-US"/>
              </w:rPr>
            </w:pPr>
            <w:r w:rsidRPr="00F511A5">
              <w:rPr>
                <w:lang w:eastAsia="en-US"/>
              </w:rPr>
              <w:t>Update to 5G-NR RRC Measurement configuration and reporting TC 8.2.3.2.1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85E0D8" w14:textId="77777777" w:rsidR="005979E7" w:rsidRPr="00F511A5" w:rsidRDefault="005979E7" w:rsidP="00F17634">
            <w:pPr>
              <w:pStyle w:val="TAC"/>
              <w:rPr>
                <w:lang w:eastAsia="en-US"/>
              </w:rPr>
            </w:pPr>
            <w:r w:rsidRPr="00F511A5">
              <w:rPr>
                <w:lang w:eastAsia="en-US"/>
              </w:rPr>
              <w:t>15.3.0</w:t>
            </w:r>
          </w:p>
        </w:tc>
      </w:tr>
      <w:tr w:rsidR="005979E7" w:rsidRPr="00F511A5" w14:paraId="0A8F1D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C88F8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383BB1"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56B536" w14:textId="77777777" w:rsidR="005979E7" w:rsidRPr="00F511A5" w:rsidRDefault="005979E7" w:rsidP="00F17634">
            <w:pPr>
              <w:pStyle w:val="TAC"/>
              <w:rPr>
                <w:lang w:eastAsia="en-US"/>
              </w:rPr>
            </w:pPr>
            <w:r w:rsidRPr="00F511A5">
              <w:rPr>
                <w:lang w:eastAsia="en-US"/>
              </w:rPr>
              <w:t>R5-192329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72D67F" w14:textId="77777777" w:rsidR="005979E7" w:rsidRPr="00F511A5" w:rsidRDefault="005979E7" w:rsidP="00F17634">
            <w:pPr>
              <w:pStyle w:val="TAC"/>
              <w:rPr>
                <w:lang w:eastAsia="en-US"/>
              </w:rPr>
            </w:pPr>
            <w:r w:rsidRPr="00F511A5">
              <w:rPr>
                <w:lang w:eastAsia="en-US"/>
              </w:rPr>
              <w:t>0456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9BA5F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3B01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AAB149" w14:textId="77777777" w:rsidR="005979E7" w:rsidRPr="00F511A5" w:rsidRDefault="005979E7" w:rsidP="00F17634">
            <w:pPr>
              <w:pStyle w:val="TAL"/>
              <w:rPr>
                <w:lang w:eastAsia="en-US"/>
              </w:rPr>
            </w:pPr>
            <w:r w:rsidRPr="00F511A5">
              <w:rPr>
                <w:lang w:eastAsia="en-US"/>
              </w:rPr>
              <w:t>Correction to NR test case 8.2.3.11.1-ENDC measurement gap FR1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602599" w14:textId="77777777" w:rsidR="005979E7" w:rsidRPr="00F511A5" w:rsidRDefault="005979E7" w:rsidP="00F17634">
            <w:pPr>
              <w:pStyle w:val="TAC"/>
              <w:rPr>
                <w:lang w:eastAsia="en-US"/>
              </w:rPr>
            </w:pPr>
            <w:r w:rsidRPr="00F511A5">
              <w:rPr>
                <w:lang w:eastAsia="en-US"/>
              </w:rPr>
              <w:t>15.3.0</w:t>
            </w:r>
          </w:p>
        </w:tc>
      </w:tr>
      <w:tr w:rsidR="005979E7" w:rsidRPr="00F511A5" w14:paraId="285B85A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6C675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C516EC"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0D3CEA" w14:textId="77777777" w:rsidR="005979E7" w:rsidRPr="00F511A5" w:rsidRDefault="005979E7" w:rsidP="00F17634">
            <w:pPr>
              <w:pStyle w:val="TAC"/>
              <w:rPr>
                <w:lang w:eastAsia="en-US"/>
              </w:rPr>
            </w:pPr>
            <w:r w:rsidRPr="00F511A5">
              <w:rPr>
                <w:lang w:eastAsia="en-US"/>
              </w:rPr>
              <w:t>R5-192330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E6CD79" w14:textId="77777777" w:rsidR="005979E7" w:rsidRPr="00F511A5" w:rsidRDefault="005979E7" w:rsidP="00F17634">
            <w:pPr>
              <w:pStyle w:val="TAC"/>
              <w:rPr>
                <w:lang w:eastAsia="en-US"/>
              </w:rPr>
            </w:pPr>
            <w:r w:rsidRPr="00F511A5">
              <w:rPr>
                <w:lang w:eastAsia="en-US"/>
              </w:rPr>
              <w:t>0428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658D7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F03D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69F313" w14:textId="77777777" w:rsidR="005979E7" w:rsidRPr="00F511A5" w:rsidRDefault="005979E7" w:rsidP="00F17634">
            <w:pPr>
              <w:pStyle w:val="TAL"/>
              <w:rPr>
                <w:lang w:eastAsia="en-US"/>
              </w:rPr>
            </w:pPr>
            <w:r w:rsidRPr="00F511A5">
              <w:rPr>
                <w:lang w:eastAsia="en-US"/>
              </w:rPr>
              <w:t>Correction to NR RRC test case 8.2.3.13.1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9EF64B" w14:textId="77777777" w:rsidR="005979E7" w:rsidRPr="00F511A5" w:rsidRDefault="005979E7" w:rsidP="00F17634">
            <w:pPr>
              <w:pStyle w:val="TAC"/>
              <w:rPr>
                <w:lang w:eastAsia="en-US"/>
              </w:rPr>
            </w:pPr>
            <w:r w:rsidRPr="00F511A5">
              <w:rPr>
                <w:lang w:eastAsia="en-US"/>
              </w:rPr>
              <w:t>15.3.0</w:t>
            </w:r>
          </w:p>
        </w:tc>
      </w:tr>
      <w:tr w:rsidR="005979E7" w:rsidRPr="00F511A5" w14:paraId="637D15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22E215"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4822F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72F1D7" w14:textId="77777777" w:rsidR="005979E7" w:rsidRPr="00F511A5" w:rsidRDefault="005979E7" w:rsidP="00F17634">
            <w:pPr>
              <w:pStyle w:val="TAC"/>
              <w:rPr>
                <w:lang w:eastAsia="en-US"/>
              </w:rPr>
            </w:pPr>
            <w:r w:rsidRPr="00F511A5">
              <w:rPr>
                <w:lang w:eastAsia="en-US"/>
              </w:rPr>
              <w:t>R5-192331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B4AC35" w14:textId="77777777" w:rsidR="005979E7" w:rsidRPr="00F511A5" w:rsidRDefault="005979E7" w:rsidP="00F17634">
            <w:pPr>
              <w:pStyle w:val="TAC"/>
              <w:rPr>
                <w:lang w:eastAsia="en-US"/>
              </w:rPr>
            </w:pPr>
            <w:r w:rsidRPr="00F511A5">
              <w:rPr>
                <w:lang w:eastAsia="en-US"/>
              </w:rPr>
              <w:t>0579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3F44B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3B39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1ADA37" w14:textId="77777777" w:rsidR="005979E7" w:rsidRPr="00F511A5" w:rsidRDefault="005979E7" w:rsidP="00F17634">
            <w:pPr>
              <w:pStyle w:val="TAL"/>
              <w:rPr>
                <w:lang w:eastAsia="en-US"/>
              </w:rPr>
            </w:pPr>
            <w:r w:rsidRPr="00F511A5">
              <w:rPr>
                <w:lang w:eastAsia="en-US"/>
              </w:rPr>
              <w:t>Correction to NR RRC test case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325894" w14:textId="77777777" w:rsidR="005979E7" w:rsidRPr="00F511A5" w:rsidRDefault="005979E7" w:rsidP="00F17634">
            <w:pPr>
              <w:pStyle w:val="TAC"/>
              <w:rPr>
                <w:lang w:eastAsia="en-US"/>
              </w:rPr>
            </w:pPr>
            <w:r w:rsidRPr="00F511A5">
              <w:rPr>
                <w:lang w:eastAsia="en-US"/>
              </w:rPr>
              <w:t>15.3.0</w:t>
            </w:r>
          </w:p>
        </w:tc>
      </w:tr>
      <w:tr w:rsidR="005979E7" w:rsidRPr="00F511A5" w14:paraId="086870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AE0937"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A474A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1BCCD6" w14:textId="77777777" w:rsidR="005979E7" w:rsidRPr="00F511A5" w:rsidRDefault="005979E7" w:rsidP="00F17634">
            <w:pPr>
              <w:pStyle w:val="TAC"/>
              <w:rPr>
                <w:lang w:eastAsia="en-US"/>
              </w:rPr>
            </w:pPr>
            <w:r w:rsidRPr="00F511A5">
              <w:rPr>
                <w:lang w:eastAsia="en-US"/>
              </w:rPr>
              <w:t>R5-192332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C8E00FC" w14:textId="77777777" w:rsidR="005979E7" w:rsidRPr="00F511A5" w:rsidRDefault="005979E7" w:rsidP="00F17634">
            <w:pPr>
              <w:pStyle w:val="TAC"/>
              <w:rPr>
                <w:lang w:eastAsia="en-US"/>
              </w:rPr>
            </w:pPr>
            <w:r w:rsidRPr="00F511A5">
              <w:rPr>
                <w:lang w:eastAsia="en-US"/>
              </w:rPr>
              <w:t>0581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C8BC2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E81BA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78F77B" w14:textId="77777777" w:rsidR="005979E7" w:rsidRPr="00F511A5" w:rsidRDefault="005979E7" w:rsidP="00F17634">
            <w:pPr>
              <w:pStyle w:val="TAL"/>
              <w:rPr>
                <w:lang w:eastAsia="en-US"/>
              </w:rPr>
            </w:pPr>
            <w:r w:rsidRPr="00F511A5">
              <w:rPr>
                <w:lang w:eastAsia="en-US"/>
              </w:rPr>
              <w:t>Correction to NR RRC test case 8.2.3.14.1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BB1D86" w14:textId="77777777" w:rsidR="005979E7" w:rsidRPr="00F511A5" w:rsidRDefault="005979E7" w:rsidP="00F17634">
            <w:pPr>
              <w:pStyle w:val="TAC"/>
              <w:rPr>
                <w:lang w:eastAsia="en-US"/>
              </w:rPr>
            </w:pPr>
            <w:r w:rsidRPr="00F511A5">
              <w:rPr>
                <w:lang w:eastAsia="en-US"/>
              </w:rPr>
              <w:t>15.3.0</w:t>
            </w:r>
          </w:p>
        </w:tc>
      </w:tr>
      <w:tr w:rsidR="005979E7" w:rsidRPr="00F511A5" w14:paraId="08D993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AFC72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77B39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310624" w14:textId="77777777" w:rsidR="005979E7" w:rsidRPr="00F511A5" w:rsidRDefault="005979E7" w:rsidP="00F17634">
            <w:pPr>
              <w:pStyle w:val="TAC"/>
              <w:rPr>
                <w:lang w:eastAsia="en-US"/>
              </w:rPr>
            </w:pPr>
            <w:r w:rsidRPr="00F511A5">
              <w:rPr>
                <w:lang w:eastAsia="en-US"/>
              </w:rPr>
              <w:t>R5-192333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C55098" w14:textId="77777777" w:rsidR="005979E7" w:rsidRPr="00F511A5" w:rsidRDefault="005979E7" w:rsidP="00F17634">
            <w:pPr>
              <w:pStyle w:val="TAC"/>
              <w:rPr>
                <w:lang w:eastAsia="en-US"/>
              </w:rPr>
            </w:pPr>
            <w:r w:rsidRPr="00F511A5">
              <w:rPr>
                <w:lang w:eastAsia="en-US"/>
              </w:rPr>
              <w:t>0582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B1B5E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9D35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22878B" w14:textId="77777777" w:rsidR="005979E7" w:rsidRPr="00F511A5" w:rsidRDefault="005979E7" w:rsidP="00F17634">
            <w:pPr>
              <w:pStyle w:val="TAL"/>
              <w:rPr>
                <w:lang w:eastAsia="en-US"/>
              </w:rPr>
            </w:pPr>
            <w:r w:rsidRPr="00F511A5">
              <w:rPr>
                <w:lang w:eastAsia="en-US"/>
              </w:rPr>
              <w:t>Correction to NR RRC test case 8.2.3.1.1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B6C613" w14:textId="77777777" w:rsidR="005979E7" w:rsidRPr="00F511A5" w:rsidRDefault="005979E7" w:rsidP="00F17634">
            <w:pPr>
              <w:pStyle w:val="TAC"/>
              <w:rPr>
                <w:lang w:eastAsia="en-US"/>
              </w:rPr>
            </w:pPr>
            <w:r w:rsidRPr="00F511A5">
              <w:rPr>
                <w:lang w:eastAsia="en-US"/>
              </w:rPr>
              <w:t>15.3.0</w:t>
            </w:r>
          </w:p>
        </w:tc>
      </w:tr>
      <w:tr w:rsidR="005979E7" w:rsidRPr="00F511A5" w14:paraId="51170E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0CE0D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194CBF"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A23CA4" w14:textId="77777777" w:rsidR="005979E7" w:rsidRPr="00F511A5" w:rsidRDefault="005979E7" w:rsidP="00F17634">
            <w:pPr>
              <w:pStyle w:val="TAC"/>
              <w:rPr>
                <w:lang w:eastAsia="en-US"/>
              </w:rPr>
            </w:pPr>
            <w:r w:rsidRPr="00F511A5">
              <w:rPr>
                <w:lang w:eastAsia="en-US"/>
              </w:rPr>
              <w:t>R5-192334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FD1FCB" w14:textId="77777777" w:rsidR="005979E7" w:rsidRPr="00F511A5" w:rsidRDefault="005979E7" w:rsidP="00F17634">
            <w:pPr>
              <w:pStyle w:val="TAC"/>
              <w:rPr>
                <w:lang w:eastAsia="en-US"/>
              </w:rPr>
            </w:pPr>
            <w:r w:rsidRPr="00F511A5">
              <w:rPr>
                <w:lang w:eastAsia="en-US"/>
              </w:rPr>
              <w:t>0596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B97BC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CE2A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38CD57" w14:textId="77777777" w:rsidR="005979E7" w:rsidRPr="00F511A5" w:rsidRDefault="005979E7" w:rsidP="00F17634">
            <w:pPr>
              <w:pStyle w:val="TAL"/>
              <w:rPr>
                <w:lang w:eastAsia="en-US"/>
              </w:rPr>
            </w:pPr>
            <w:r w:rsidRPr="00F511A5">
              <w:rPr>
                <w:lang w:eastAsia="en-US"/>
              </w:rPr>
              <w:t>Correction to NR RRC test case 8.2.3.9.1 and 8.2.3.10.1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2A8402" w14:textId="77777777" w:rsidR="005979E7" w:rsidRPr="00F511A5" w:rsidRDefault="005979E7" w:rsidP="00F17634">
            <w:pPr>
              <w:pStyle w:val="TAC"/>
              <w:rPr>
                <w:lang w:eastAsia="en-US"/>
              </w:rPr>
            </w:pPr>
            <w:r w:rsidRPr="00F511A5">
              <w:rPr>
                <w:lang w:eastAsia="en-US"/>
              </w:rPr>
              <w:t>15.3.0</w:t>
            </w:r>
          </w:p>
        </w:tc>
      </w:tr>
      <w:tr w:rsidR="005979E7" w:rsidRPr="00F511A5" w14:paraId="5A5AFE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9FB2A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9584E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17D89A" w14:textId="77777777" w:rsidR="005979E7" w:rsidRPr="00F511A5" w:rsidRDefault="005979E7" w:rsidP="00F17634">
            <w:pPr>
              <w:pStyle w:val="TAC"/>
              <w:rPr>
                <w:lang w:eastAsia="en-US"/>
              </w:rPr>
            </w:pPr>
            <w:r w:rsidRPr="00F511A5">
              <w:rPr>
                <w:lang w:eastAsia="en-US"/>
              </w:rPr>
              <w:t>R5-192339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DD4125" w14:textId="77777777" w:rsidR="005979E7" w:rsidRPr="00F511A5" w:rsidRDefault="005979E7" w:rsidP="00F17634">
            <w:pPr>
              <w:pStyle w:val="TAC"/>
              <w:rPr>
                <w:lang w:eastAsia="en-US"/>
              </w:rPr>
            </w:pPr>
            <w:r w:rsidRPr="00F511A5">
              <w:rPr>
                <w:lang w:eastAsia="en-US"/>
              </w:rPr>
              <w:t>0534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1900E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4598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EB0D60" w14:textId="77777777" w:rsidR="005979E7" w:rsidRPr="00F511A5" w:rsidRDefault="005979E7" w:rsidP="00F17634">
            <w:pPr>
              <w:pStyle w:val="TAL"/>
              <w:rPr>
                <w:lang w:eastAsia="en-US"/>
              </w:rPr>
            </w:pPr>
            <w:r w:rsidRPr="00F511A5">
              <w:rPr>
                <w:lang w:eastAsia="en-US"/>
              </w:rPr>
              <w:t>Update EN-DC RRC TC 8.2.5.1.1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6CE35B" w14:textId="77777777" w:rsidR="005979E7" w:rsidRPr="00F511A5" w:rsidRDefault="005979E7" w:rsidP="00F17634">
            <w:pPr>
              <w:pStyle w:val="TAC"/>
              <w:rPr>
                <w:lang w:eastAsia="en-US"/>
              </w:rPr>
            </w:pPr>
            <w:r w:rsidRPr="00F511A5">
              <w:rPr>
                <w:lang w:eastAsia="en-US"/>
              </w:rPr>
              <w:t>15.3.0</w:t>
            </w:r>
          </w:p>
        </w:tc>
      </w:tr>
      <w:tr w:rsidR="005979E7" w:rsidRPr="00F511A5" w14:paraId="592959B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EF3D58"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113E7F"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976CC5" w14:textId="77777777" w:rsidR="005979E7" w:rsidRPr="00F511A5" w:rsidRDefault="005979E7" w:rsidP="00F17634">
            <w:pPr>
              <w:pStyle w:val="TAC"/>
              <w:rPr>
                <w:lang w:eastAsia="en-US"/>
              </w:rPr>
            </w:pPr>
            <w:r w:rsidRPr="00F511A5">
              <w:rPr>
                <w:lang w:eastAsia="en-US"/>
              </w:rPr>
              <w:t>R5-192340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34AB37" w14:textId="77777777" w:rsidR="005979E7" w:rsidRPr="00F511A5" w:rsidRDefault="005979E7" w:rsidP="00F17634">
            <w:pPr>
              <w:pStyle w:val="TAC"/>
              <w:rPr>
                <w:lang w:eastAsia="en-US"/>
              </w:rPr>
            </w:pPr>
            <w:r w:rsidRPr="00F511A5">
              <w:rPr>
                <w:lang w:eastAsia="en-US"/>
              </w:rPr>
              <w:t>0506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993B2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7FA07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3B9F6A" w14:textId="77777777" w:rsidR="005979E7" w:rsidRPr="00F511A5" w:rsidRDefault="005979E7" w:rsidP="00F17634">
            <w:pPr>
              <w:pStyle w:val="TAL"/>
              <w:rPr>
                <w:lang w:eastAsia="en-US"/>
              </w:rPr>
            </w:pPr>
            <w:r w:rsidRPr="00F511A5">
              <w:rPr>
                <w:lang w:eastAsia="en-US"/>
              </w:rPr>
              <w:t xml:space="preserve">Update to 5G testcase 9.1.5.1.14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5F8976" w14:textId="77777777" w:rsidR="005979E7" w:rsidRPr="00F511A5" w:rsidRDefault="005979E7" w:rsidP="00F17634">
            <w:pPr>
              <w:pStyle w:val="TAC"/>
              <w:rPr>
                <w:lang w:eastAsia="en-US"/>
              </w:rPr>
            </w:pPr>
            <w:r w:rsidRPr="00F511A5">
              <w:rPr>
                <w:lang w:eastAsia="en-US"/>
              </w:rPr>
              <w:t>15.3.0</w:t>
            </w:r>
          </w:p>
        </w:tc>
      </w:tr>
      <w:tr w:rsidR="005979E7" w:rsidRPr="00F511A5" w14:paraId="18F7415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62D5BC"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AE5F7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924893" w14:textId="77777777" w:rsidR="005979E7" w:rsidRPr="00F511A5" w:rsidRDefault="005979E7" w:rsidP="00F17634">
            <w:pPr>
              <w:pStyle w:val="TAC"/>
              <w:rPr>
                <w:lang w:eastAsia="en-US"/>
              </w:rPr>
            </w:pPr>
            <w:r w:rsidRPr="00F511A5">
              <w:rPr>
                <w:lang w:eastAsia="en-US"/>
              </w:rPr>
              <w:t>R5-192341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F72D82" w14:textId="77777777" w:rsidR="005979E7" w:rsidRPr="00F511A5" w:rsidRDefault="005979E7" w:rsidP="00F17634">
            <w:pPr>
              <w:pStyle w:val="TAC"/>
              <w:rPr>
                <w:lang w:eastAsia="en-US"/>
              </w:rPr>
            </w:pPr>
            <w:r w:rsidRPr="00F511A5">
              <w:rPr>
                <w:lang w:eastAsia="en-US"/>
              </w:rPr>
              <w:t>0572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99A2A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02A7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E0E5D8" w14:textId="77777777" w:rsidR="005979E7" w:rsidRPr="00F511A5" w:rsidRDefault="005979E7" w:rsidP="00F17634">
            <w:pPr>
              <w:pStyle w:val="TAL"/>
              <w:rPr>
                <w:lang w:eastAsia="en-US"/>
              </w:rPr>
            </w:pPr>
            <w:r w:rsidRPr="00F511A5">
              <w:rPr>
                <w:lang w:eastAsia="en-US"/>
              </w:rPr>
              <w:t>Update to 5G TC 9.1.5.2.1 TA registration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DE4B31" w14:textId="77777777" w:rsidR="005979E7" w:rsidRPr="00F511A5" w:rsidRDefault="005979E7" w:rsidP="00F17634">
            <w:pPr>
              <w:pStyle w:val="TAC"/>
              <w:rPr>
                <w:lang w:eastAsia="en-US"/>
              </w:rPr>
            </w:pPr>
            <w:r w:rsidRPr="00F511A5">
              <w:rPr>
                <w:lang w:eastAsia="en-US"/>
              </w:rPr>
              <w:t>15.3.0</w:t>
            </w:r>
          </w:p>
        </w:tc>
      </w:tr>
      <w:tr w:rsidR="005979E7" w:rsidRPr="00F511A5" w14:paraId="137747C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9346DA"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1210A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14DEDD" w14:textId="77777777" w:rsidR="005979E7" w:rsidRPr="00F511A5" w:rsidRDefault="005979E7" w:rsidP="00F17634">
            <w:pPr>
              <w:pStyle w:val="TAC"/>
              <w:rPr>
                <w:lang w:eastAsia="en-US"/>
              </w:rPr>
            </w:pPr>
            <w:r w:rsidRPr="00F511A5">
              <w:rPr>
                <w:lang w:eastAsia="en-US"/>
              </w:rPr>
              <w:t>R5-192342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B666C2" w14:textId="77777777" w:rsidR="005979E7" w:rsidRPr="00F511A5" w:rsidRDefault="005979E7" w:rsidP="00F17634">
            <w:pPr>
              <w:pStyle w:val="TAC"/>
              <w:rPr>
                <w:lang w:eastAsia="en-US"/>
              </w:rPr>
            </w:pPr>
            <w:r w:rsidRPr="00F511A5">
              <w:rPr>
                <w:lang w:eastAsia="en-US"/>
              </w:rPr>
              <w:t>0543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90C2D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90A6C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5BD7EB" w14:textId="77777777" w:rsidR="005979E7" w:rsidRPr="00F511A5" w:rsidRDefault="005979E7" w:rsidP="00F17634">
            <w:pPr>
              <w:pStyle w:val="TAL"/>
              <w:rPr>
                <w:lang w:eastAsia="en-US"/>
              </w:rPr>
            </w:pPr>
            <w:r w:rsidRPr="00F511A5">
              <w:rPr>
                <w:lang w:eastAsia="en-US"/>
              </w:rPr>
              <w:t>Correction to EN-DC NAS  test case 10.2.1.1 - Default EPS bearer context activation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773D4B" w14:textId="77777777" w:rsidR="005979E7" w:rsidRPr="00F511A5" w:rsidRDefault="005979E7" w:rsidP="00F17634">
            <w:pPr>
              <w:pStyle w:val="TAC"/>
              <w:rPr>
                <w:lang w:eastAsia="en-US"/>
              </w:rPr>
            </w:pPr>
            <w:r w:rsidRPr="00F511A5">
              <w:rPr>
                <w:lang w:eastAsia="en-US"/>
              </w:rPr>
              <w:t>15.3.0</w:t>
            </w:r>
          </w:p>
        </w:tc>
      </w:tr>
      <w:tr w:rsidR="005979E7" w:rsidRPr="00F511A5" w14:paraId="2246F46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0A7057"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84B6E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68F0EB" w14:textId="77777777" w:rsidR="005979E7" w:rsidRPr="00F511A5" w:rsidRDefault="005979E7" w:rsidP="00F17634">
            <w:pPr>
              <w:pStyle w:val="TAC"/>
              <w:rPr>
                <w:lang w:eastAsia="en-US"/>
              </w:rPr>
            </w:pPr>
            <w:r w:rsidRPr="00F511A5">
              <w:rPr>
                <w:lang w:eastAsia="en-US"/>
              </w:rPr>
              <w:t>R5-192343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EF21AA" w14:textId="77777777" w:rsidR="005979E7" w:rsidRPr="00F511A5" w:rsidRDefault="005979E7" w:rsidP="00F17634">
            <w:pPr>
              <w:pStyle w:val="TAC"/>
              <w:rPr>
                <w:lang w:eastAsia="en-US"/>
              </w:rPr>
            </w:pPr>
            <w:r w:rsidRPr="00F511A5">
              <w:rPr>
                <w:lang w:eastAsia="en-US"/>
              </w:rPr>
              <w:t>0537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EB5CB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517A4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CDCC4B" w14:textId="77777777" w:rsidR="005979E7" w:rsidRPr="00F511A5" w:rsidRDefault="005979E7" w:rsidP="00F17634">
            <w:pPr>
              <w:pStyle w:val="TAL"/>
              <w:rPr>
                <w:lang w:eastAsia="en-US"/>
              </w:rPr>
            </w:pPr>
            <w:r w:rsidRPr="00F511A5">
              <w:rPr>
                <w:lang w:eastAsia="en-US"/>
              </w:rPr>
              <w:t>Addition of 5GC TC SMS over NAS service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231771" w14:textId="77777777" w:rsidR="005979E7" w:rsidRPr="00F511A5" w:rsidRDefault="005979E7" w:rsidP="00F17634">
            <w:pPr>
              <w:pStyle w:val="TAC"/>
              <w:rPr>
                <w:lang w:eastAsia="en-US"/>
              </w:rPr>
            </w:pPr>
            <w:r w:rsidRPr="00F511A5">
              <w:rPr>
                <w:lang w:eastAsia="en-US"/>
              </w:rPr>
              <w:t>15.3.0</w:t>
            </w:r>
          </w:p>
        </w:tc>
      </w:tr>
      <w:tr w:rsidR="005979E7" w:rsidRPr="00F511A5" w14:paraId="139DD59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1A457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E8D03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886E80" w14:textId="77777777" w:rsidR="005979E7" w:rsidRPr="00F511A5" w:rsidRDefault="005979E7" w:rsidP="00F17634">
            <w:pPr>
              <w:pStyle w:val="TAC"/>
              <w:rPr>
                <w:lang w:eastAsia="en-US"/>
              </w:rPr>
            </w:pPr>
            <w:r w:rsidRPr="00F511A5">
              <w:rPr>
                <w:lang w:eastAsia="en-US"/>
              </w:rPr>
              <w:t>R5-192383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03F7E6" w14:textId="77777777" w:rsidR="005979E7" w:rsidRPr="00F511A5" w:rsidRDefault="005979E7" w:rsidP="00F17634">
            <w:pPr>
              <w:pStyle w:val="TAC"/>
              <w:rPr>
                <w:lang w:eastAsia="en-US"/>
              </w:rPr>
            </w:pPr>
            <w:r w:rsidRPr="00F511A5">
              <w:rPr>
                <w:lang w:eastAsia="en-US"/>
              </w:rPr>
              <w:t>0459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49EC6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FEE7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0739DD" w14:textId="77777777" w:rsidR="005979E7" w:rsidRPr="00F511A5" w:rsidRDefault="005979E7" w:rsidP="00F17634">
            <w:pPr>
              <w:pStyle w:val="TAL"/>
              <w:rPr>
                <w:lang w:eastAsia="en-US"/>
              </w:rPr>
            </w:pPr>
            <w:r w:rsidRPr="00F511A5">
              <w:rPr>
                <w:lang w:eastAsia="en-US"/>
              </w:rPr>
              <w:t>Addition of NR test case 9.1.5.1.10-PLMN not allowed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439AFE" w14:textId="77777777" w:rsidR="005979E7" w:rsidRPr="00F511A5" w:rsidRDefault="005979E7" w:rsidP="00F17634">
            <w:pPr>
              <w:pStyle w:val="TAC"/>
              <w:rPr>
                <w:lang w:eastAsia="en-US"/>
              </w:rPr>
            </w:pPr>
            <w:r w:rsidRPr="00F511A5">
              <w:rPr>
                <w:lang w:eastAsia="en-US"/>
              </w:rPr>
              <w:t>15.3.0</w:t>
            </w:r>
          </w:p>
        </w:tc>
      </w:tr>
      <w:tr w:rsidR="005979E7" w:rsidRPr="00F511A5" w14:paraId="4D33695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18017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FCCC29"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30EE87" w14:textId="77777777" w:rsidR="005979E7" w:rsidRPr="00F511A5" w:rsidRDefault="005979E7" w:rsidP="00F17634">
            <w:pPr>
              <w:pStyle w:val="TAC"/>
              <w:rPr>
                <w:lang w:eastAsia="en-US"/>
              </w:rPr>
            </w:pPr>
            <w:r w:rsidRPr="00F511A5">
              <w:rPr>
                <w:lang w:eastAsia="en-US"/>
              </w:rPr>
              <w:t>R5-192385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3B7C46" w14:textId="77777777" w:rsidR="005979E7" w:rsidRPr="00F511A5" w:rsidRDefault="005979E7" w:rsidP="00F17634">
            <w:pPr>
              <w:pStyle w:val="TAC"/>
              <w:rPr>
                <w:lang w:eastAsia="en-US"/>
              </w:rPr>
            </w:pPr>
            <w:r w:rsidRPr="00F511A5">
              <w:rPr>
                <w:lang w:eastAsia="en-US"/>
              </w:rPr>
              <w:t>0498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1B4AF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18C9A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FC6A79" w14:textId="77777777" w:rsidR="005979E7" w:rsidRPr="00F511A5" w:rsidRDefault="005979E7" w:rsidP="00F17634">
            <w:pPr>
              <w:pStyle w:val="TAL"/>
              <w:rPr>
                <w:lang w:eastAsia="en-US"/>
              </w:rPr>
            </w:pPr>
            <w:r w:rsidRPr="00F511A5">
              <w:rPr>
                <w:lang w:eastAsia="en-US"/>
              </w:rPr>
              <w:t>Addition of new 5GC TC 9.1.7.1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8D9254" w14:textId="77777777" w:rsidR="005979E7" w:rsidRPr="00F511A5" w:rsidRDefault="005979E7" w:rsidP="00F17634">
            <w:pPr>
              <w:pStyle w:val="TAC"/>
              <w:rPr>
                <w:lang w:eastAsia="en-US"/>
              </w:rPr>
            </w:pPr>
            <w:r w:rsidRPr="00F511A5">
              <w:rPr>
                <w:lang w:eastAsia="en-US"/>
              </w:rPr>
              <w:t>15.3.0</w:t>
            </w:r>
          </w:p>
        </w:tc>
      </w:tr>
      <w:tr w:rsidR="005979E7" w:rsidRPr="00F511A5" w14:paraId="717BDB2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5D441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09E82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1B995A" w14:textId="77777777" w:rsidR="005979E7" w:rsidRPr="00F511A5" w:rsidRDefault="005979E7" w:rsidP="00F17634">
            <w:pPr>
              <w:pStyle w:val="TAC"/>
              <w:rPr>
                <w:lang w:eastAsia="en-US"/>
              </w:rPr>
            </w:pPr>
            <w:r w:rsidRPr="00F511A5">
              <w:rPr>
                <w:lang w:eastAsia="en-US"/>
              </w:rPr>
              <w:t>R5-192386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D6D73A" w14:textId="77777777" w:rsidR="005979E7" w:rsidRPr="00F511A5" w:rsidRDefault="005979E7" w:rsidP="00F17634">
            <w:pPr>
              <w:pStyle w:val="TAC"/>
              <w:rPr>
                <w:lang w:eastAsia="en-US"/>
              </w:rPr>
            </w:pPr>
            <w:r w:rsidRPr="00F511A5">
              <w:rPr>
                <w:lang w:eastAsia="en-US"/>
              </w:rPr>
              <w:t>0502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0BBB7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24882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87D632" w14:textId="77777777" w:rsidR="005979E7" w:rsidRPr="00F511A5" w:rsidRDefault="005979E7" w:rsidP="00F17634">
            <w:pPr>
              <w:pStyle w:val="TAL"/>
              <w:rPr>
                <w:lang w:eastAsia="en-US"/>
              </w:rPr>
            </w:pPr>
            <w:r w:rsidRPr="00F511A5">
              <w:rPr>
                <w:lang w:eastAsia="en-US"/>
              </w:rPr>
              <w:t>Addition of new 5GC TC 9.1.5.1.11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312596" w14:textId="77777777" w:rsidR="005979E7" w:rsidRPr="00F511A5" w:rsidRDefault="005979E7" w:rsidP="00F17634">
            <w:pPr>
              <w:pStyle w:val="TAC"/>
              <w:rPr>
                <w:lang w:eastAsia="en-US"/>
              </w:rPr>
            </w:pPr>
            <w:r w:rsidRPr="00F511A5">
              <w:rPr>
                <w:lang w:eastAsia="en-US"/>
              </w:rPr>
              <w:t>15.3.0</w:t>
            </w:r>
          </w:p>
        </w:tc>
      </w:tr>
      <w:tr w:rsidR="005979E7" w:rsidRPr="00F511A5" w14:paraId="0A084D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9299E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279BE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938923" w14:textId="77777777" w:rsidR="005979E7" w:rsidRPr="00F511A5" w:rsidRDefault="005979E7" w:rsidP="00F17634">
            <w:pPr>
              <w:pStyle w:val="TAC"/>
              <w:rPr>
                <w:lang w:eastAsia="en-US"/>
              </w:rPr>
            </w:pPr>
            <w:r w:rsidRPr="00F511A5">
              <w:rPr>
                <w:lang w:eastAsia="en-US"/>
              </w:rPr>
              <w:t>R5-192387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00D65C" w14:textId="77777777" w:rsidR="005979E7" w:rsidRPr="00F511A5" w:rsidRDefault="005979E7" w:rsidP="00F17634">
            <w:pPr>
              <w:pStyle w:val="TAC"/>
              <w:rPr>
                <w:lang w:eastAsia="en-US"/>
              </w:rPr>
            </w:pPr>
            <w:r w:rsidRPr="00F511A5">
              <w:rPr>
                <w:lang w:eastAsia="en-US"/>
              </w:rPr>
              <w:t>0503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2C6EA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9EA1D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B46BE9" w14:textId="77777777" w:rsidR="005979E7" w:rsidRPr="00F511A5" w:rsidRDefault="005979E7" w:rsidP="00F17634">
            <w:pPr>
              <w:pStyle w:val="TAL"/>
              <w:rPr>
                <w:lang w:eastAsia="en-US"/>
              </w:rPr>
            </w:pPr>
            <w:r w:rsidRPr="00F511A5">
              <w:rPr>
                <w:lang w:eastAsia="en-US"/>
              </w:rPr>
              <w:t>Addition of new 5GC TC 9.1.5.1.12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9C8E34" w14:textId="77777777" w:rsidR="005979E7" w:rsidRPr="00F511A5" w:rsidRDefault="005979E7" w:rsidP="00F17634">
            <w:pPr>
              <w:pStyle w:val="TAC"/>
              <w:rPr>
                <w:lang w:eastAsia="en-US"/>
              </w:rPr>
            </w:pPr>
            <w:r w:rsidRPr="00F511A5">
              <w:rPr>
                <w:lang w:eastAsia="en-US"/>
              </w:rPr>
              <w:t>15.3.0</w:t>
            </w:r>
          </w:p>
        </w:tc>
      </w:tr>
      <w:tr w:rsidR="005979E7" w:rsidRPr="00F511A5" w14:paraId="74C1DDC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A1C87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959CB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A9AD3C" w14:textId="77777777" w:rsidR="005979E7" w:rsidRPr="00F511A5" w:rsidRDefault="005979E7" w:rsidP="00F17634">
            <w:pPr>
              <w:pStyle w:val="TAC"/>
              <w:rPr>
                <w:lang w:eastAsia="en-US"/>
              </w:rPr>
            </w:pPr>
            <w:r w:rsidRPr="00F511A5">
              <w:rPr>
                <w:lang w:eastAsia="en-US"/>
              </w:rPr>
              <w:t>R5-192388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67BCB2" w14:textId="77777777" w:rsidR="005979E7" w:rsidRPr="00F511A5" w:rsidRDefault="005979E7" w:rsidP="00F17634">
            <w:pPr>
              <w:pStyle w:val="TAC"/>
              <w:rPr>
                <w:lang w:eastAsia="en-US"/>
              </w:rPr>
            </w:pPr>
            <w:r w:rsidRPr="00F511A5">
              <w:rPr>
                <w:lang w:eastAsia="en-US"/>
              </w:rPr>
              <w:t>0507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BEFA1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8C2C5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8D5761" w14:textId="77777777" w:rsidR="005979E7" w:rsidRPr="00F511A5" w:rsidRDefault="005979E7" w:rsidP="00F17634">
            <w:pPr>
              <w:pStyle w:val="TAL"/>
              <w:rPr>
                <w:lang w:eastAsia="en-US"/>
              </w:rPr>
            </w:pPr>
            <w:r w:rsidRPr="00F511A5">
              <w:rPr>
                <w:lang w:eastAsia="en-US"/>
              </w:rPr>
              <w:t>Addition of 5G testcase 9.1.5.1.4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5DD504" w14:textId="77777777" w:rsidR="005979E7" w:rsidRPr="00F511A5" w:rsidRDefault="005979E7" w:rsidP="00F17634">
            <w:pPr>
              <w:pStyle w:val="TAC"/>
              <w:rPr>
                <w:lang w:eastAsia="en-US"/>
              </w:rPr>
            </w:pPr>
            <w:r w:rsidRPr="00F511A5">
              <w:rPr>
                <w:lang w:eastAsia="en-US"/>
              </w:rPr>
              <w:t>15.3.0</w:t>
            </w:r>
          </w:p>
        </w:tc>
      </w:tr>
      <w:tr w:rsidR="005979E7" w:rsidRPr="00F511A5" w14:paraId="6662A2A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67227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A322F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80A2B0" w14:textId="77777777" w:rsidR="005979E7" w:rsidRPr="00F511A5" w:rsidRDefault="005979E7" w:rsidP="00F17634">
            <w:pPr>
              <w:pStyle w:val="TAC"/>
              <w:rPr>
                <w:lang w:eastAsia="en-US"/>
              </w:rPr>
            </w:pPr>
            <w:r w:rsidRPr="00F511A5">
              <w:rPr>
                <w:lang w:eastAsia="en-US"/>
              </w:rPr>
              <w:t>R5-192389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EE0EAE" w14:textId="77777777" w:rsidR="005979E7" w:rsidRPr="00F511A5" w:rsidRDefault="005979E7" w:rsidP="00F17634">
            <w:pPr>
              <w:pStyle w:val="TAC"/>
              <w:rPr>
                <w:lang w:eastAsia="en-US"/>
              </w:rPr>
            </w:pPr>
            <w:r w:rsidRPr="00F511A5">
              <w:rPr>
                <w:lang w:eastAsia="en-US"/>
              </w:rPr>
              <w:t>0508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B613C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20DE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06C8B2" w14:textId="77777777" w:rsidR="005979E7" w:rsidRPr="00F511A5" w:rsidRDefault="005979E7" w:rsidP="00F17634">
            <w:pPr>
              <w:pStyle w:val="TAL"/>
              <w:rPr>
                <w:lang w:eastAsia="en-US"/>
              </w:rPr>
            </w:pPr>
            <w:r w:rsidRPr="00F511A5">
              <w:rPr>
                <w:lang w:eastAsia="en-US"/>
              </w:rPr>
              <w:t>Addition of 5G testcase 9.1.3.1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4E5012" w14:textId="77777777" w:rsidR="005979E7" w:rsidRPr="00F511A5" w:rsidRDefault="005979E7" w:rsidP="00F17634">
            <w:pPr>
              <w:pStyle w:val="TAC"/>
              <w:rPr>
                <w:lang w:eastAsia="en-US"/>
              </w:rPr>
            </w:pPr>
            <w:r w:rsidRPr="00F511A5">
              <w:rPr>
                <w:lang w:eastAsia="en-US"/>
              </w:rPr>
              <w:t>15.3.0</w:t>
            </w:r>
          </w:p>
        </w:tc>
      </w:tr>
      <w:tr w:rsidR="005979E7" w:rsidRPr="00F511A5" w14:paraId="123D202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077C0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2EB0D9"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43629A" w14:textId="77777777" w:rsidR="005979E7" w:rsidRPr="00F511A5" w:rsidRDefault="005979E7" w:rsidP="00F17634">
            <w:pPr>
              <w:pStyle w:val="TAC"/>
              <w:rPr>
                <w:lang w:eastAsia="en-US"/>
              </w:rPr>
            </w:pPr>
            <w:r w:rsidRPr="00F511A5">
              <w:rPr>
                <w:lang w:eastAsia="en-US"/>
              </w:rPr>
              <w:t>R5-192390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2A8BC1" w14:textId="77777777" w:rsidR="005979E7" w:rsidRPr="00F511A5" w:rsidRDefault="005979E7" w:rsidP="00F17634">
            <w:pPr>
              <w:pStyle w:val="TAC"/>
              <w:rPr>
                <w:lang w:eastAsia="en-US"/>
              </w:rPr>
            </w:pPr>
            <w:r w:rsidRPr="00F511A5">
              <w:rPr>
                <w:lang w:eastAsia="en-US"/>
              </w:rPr>
              <w:t>0538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4054D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037AE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8E8547" w14:textId="77777777" w:rsidR="005979E7" w:rsidRPr="00F511A5" w:rsidRDefault="005979E7" w:rsidP="00F17634">
            <w:pPr>
              <w:pStyle w:val="TAL"/>
              <w:rPr>
                <w:lang w:eastAsia="en-US"/>
              </w:rPr>
            </w:pPr>
            <w:r w:rsidRPr="00F511A5">
              <w:rPr>
                <w:lang w:eastAsia="en-US"/>
              </w:rPr>
              <w:t>Addition of 5GC TC - Initial registration / 5GS services / NSSAI handling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9B9F5A" w14:textId="77777777" w:rsidR="005979E7" w:rsidRPr="00F511A5" w:rsidRDefault="005979E7" w:rsidP="00F17634">
            <w:pPr>
              <w:pStyle w:val="TAC"/>
              <w:rPr>
                <w:lang w:eastAsia="en-US"/>
              </w:rPr>
            </w:pPr>
            <w:r w:rsidRPr="00F511A5">
              <w:rPr>
                <w:lang w:eastAsia="en-US"/>
              </w:rPr>
              <w:t>15.3.0</w:t>
            </w:r>
          </w:p>
        </w:tc>
      </w:tr>
      <w:tr w:rsidR="005979E7" w:rsidRPr="00F511A5" w14:paraId="714E6E6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06630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1324D1"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785520" w14:textId="77777777" w:rsidR="005979E7" w:rsidRPr="00F511A5" w:rsidRDefault="005979E7" w:rsidP="00F17634">
            <w:pPr>
              <w:pStyle w:val="TAC"/>
              <w:rPr>
                <w:lang w:eastAsia="en-US"/>
              </w:rPr>
            </w:pPr>
            <w:r w:rsidRPr="00F511A5">
              <w:rPr>
                <w:lang w:eastAsia="en-US"/>
              </w:rPr>
              <w:t>R5-192391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664F05" w14:textId="77777777" w:rsidR="005979E7" w:rsidRPr="00F511A5" w:rsidRDefault="005979E7" w:rsidP="00F17634">
            <w:pPr>
              <w:pStyle w:val="TAC"/>
              <w:rPr>
                <w:lang w:eastAsia="en-US"/>
              </w:rPr>
            </w:pPr>
            <w:r w:rsidRPr="00F511A5">
              <w:rPr>
                <w:lang w:eastAsia="en-US"/>
              </w:rPr>
              <w:t>0545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F2349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D8E43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B7FDE1" w14:textId="77777777" w:rsidR="005979E7" w:rsidRPr="00F511A5" w:rsidRDefault="005979E7" w:rsidP="00F17634">
            <w:pPr>
              <w:pStyle w:val="TAL"/>
              <w:rPr>
                <w:lang w:eastAsia="en-US"/>
              </w:rPr>
            </w:pPr>
            <w:r w:rsidRPr="00F511A5">
              <w:rPr>
                <w:lang w:eastAsia="en-US"/>
              </w:rPr>
              <w:t>Addition of new 5GC TC 9.1.5.1.5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9369CB" w14:textId="77777777" w:rsidR="005979E7" w:rsidRPr="00F511A5" w:rsidRDefault="005979E7" w:rsidP="00F17634">
            <w:pPr>
              <w:pStyle w:val="TAC"/>
              <w:rPr>
                <w:lang w:eastAsia="en-US"/>
              </w:rPr>
            </w:pPr>
            <w:r w:rsidRPr="00F511A5">
              <w:rPr>
                <w:lang w:eastAsia="en-US"/>
              </w:rPr>
              <w:t>15.3.0</w:t>
            </w:r>
          </w:p>
        </w:tc>
      </w:tr>
      <w:tr w:rsidR="005979E7" w:rsidRPr="00F511A5" w14:paraId="6B7CD9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EE6791"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08132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D35ABE" w14:textId="77777777" w:rsidR="005979E7" w:rsidRPr="00F511A5" w:rsidRDefault="005979E7" w:rsidP="00F17634">
            <w:pPr>
              <w:pStyle w:val="TAC"/>
              <w:rPr>
                <w:lang w:eastAsia="en-US"/>
              </w:rPr>
            </w:pPr>
            <w:r w:rsidRPr="00F511A5">
              <w:rPr>
                <w:lang w:eastAsia="en-US"/>
              </w:rPr>
              <w:t>R5-192392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4CFEDF" w14:textId="77777777" w:rsidR="005979E7" w:rsidRPr="00F511A5" w:rsidRDefault="005979E7" w:rsidP="00F17634">
            <w:pPr>
              <w:pStyle w:val="TAC"/>
              <w:rPr>
                <w:lang w:eastAsia="en-US"/>
              </w:rPr>
            </w:pPr>
            <w:r w:rsidRPr="00F511A5">
              <w:rPr>
                <w:lang w:eastAsia="en-US"/>
              </w:rPr>
              <w:t>0547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DA6E4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C670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C8EBB1" w14:textId="77777777" w:rsidR="005979E7" w:rsidRPr="00F511A5" w:rsidRDefault="005979E7" w:rsidP="00F17634">
            <w:pPr>
              <w:pStyle w:val="TAL"/>
              <w:rPr>
                <w:lang w:eastAsia="en-US"/>
              </w:rPr>
            </w:pPr>
            <w:r w:rsidRPr="00F511A5">
              <w:rPr>
                <w:lang w:eastAsia="en-US"/>
              </w:rPr>
              <w:t>Introduction of TC 9.1.1.1 EAP based primary authentication and key agreement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06E49A" w14:textId="77777777" w:rsidR="005979E7" w:rsidRPr="00F511A5" w:rsidRDefault="005979E7" w:rsidP="00F17634">
            <w:pPr>
              <w:pStyle w:val="TAC"/>
              <w:rPr>
                <w:lang w:eastAsia="en-US"/>
              </w:rPr>
            </w:pPr>
            <w:r w:rsidRPr="00F511A5">
              <w:rPr>
                <w:lang w:eastAsia="en-US"/>
              </w:rPr>
              <w:t>15.3.0</w:t>
            </w:r>
          </w:p>
        </w:tc>
      </w:tr>
      <w:tr w:rsidR="005979E7" w:rsidRPr="00F511A5" w14:paraId="0390609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A1057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5BBCC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655B76" w14:textId="77777777" w:rsidR="005979E7" w:rsidRPr="00F511A5" w:rsidRDefault="005979E7" w:rsidP="00F17634">
            <w:pPr>
              <w:pStyle w:val="TAC"/>
              <w:rPr>
                <w:lang w:eastAsia="en-US"/>
              </w:rPr>
            </w:pPr>
            <w:r w:rsidRPr="00F511A5">
              <w:rPr>
                <w:lang w:eastAsia="en-US"/>
              </w:rPr>
              <w:t>R5-192393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727073" w14:textId="77777777" w:rsidR="005979E7" w:rsidRPr="00F511A5" w:rsidRDefault="005979E7" w:rsidP="00F17634">
            <w:pPr>
              <w:pStyle w:val="TAC"/>
              <w:rPr>
                <w:lang w:eastAsia="en-US"/>
              </w:rPr>
            </w:pPr>
            <w:r w:rsidRPr="00F511A5">
              <w:rPr>
                <w:lang w:eastAsia="en-US"/>
              </w:rPr>
              <w:t>0549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50903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B88C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EA6FE3" w14:textId="77777777" w:rsidR="005979E7" w:rsidRPr="00F511A5" w:rsidRDefault="005979E7" w:rsidP="00F17634">
            <w:pPr>
              <w:pStyle w:val="TAL"/>
              <w:rPr>
                <w:lang w:eastAsia="en-US"/>
              </w:rPr>
            </w:pPr>
            <w:r w:rsidRPr="00F511A5">
              <w:rPr>
                <w:lang w:eastAsia="en-US"/>
              </w:rPr>
              <w:t xml:space="preserve">Introduction of TC 9.1.1.3 EAP based primary authentication and key agreement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D3271E" w14:textId="77777777" w:rsidR="005979E7" w:rsidRPr="00F511A5" w:rsidRDefault="005979E7" w:rsidP="00F17634">
            <w:pPr>
              <w:pStyle w:val="TAC"/>
              <w:rPr>
                <w:lang w:eastAsia="en-US"/>
              </w:rPr>
            </w:pPr>
            <w:r w:rsidRPr="00F511A5">
              <w:rPr>
                <w:lang w:eastAsia="en-US"/>
              </w:rPr>
              <w:t>15.3.0</w:t>
            </w:r>
          </w:p>
        </w:tc>
      </w:tr>
      <w:tr w:rsidR="005979E7" w:rsidRPr="00F511A5" w14:paraId="1418536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D697FC"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91868C"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E38732" w14:textId="77777777" w:rsidR="005979E7" w:rsidRPr="00F511A5" w:rsidRDefault="005979E7" w:rsidP="00F17634">
            <w:pPr>
              <w:pStyle w:val="TAC"/>
              <w:rPr>
                <w:lang w:eastAsia="en-US"/>
              </w:rPr>
            </w:pPr>
            <w:r w:rsidRPr="00F511A5">
              <w:rPr>
                <w:lang w:eastAsia="en-US"/>
              </w:rPr>
              <w:t>R5-192394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C656F1" w14:textId="77777777" w:rsidR="005979E7" w:rsidRPr="00F511A5" w:rsidRDefault="005979E7" w:rsidP="00F17634">
            <w:pPr>
              <w:pStyle w:val="TAC"/>
              <w:rPr>
                <w:lang w:eastAsia="en-US"/>
              </w:rPr>
            </w:pPr>
            <w:r w:rsidRPr="00F511A5">
              <w:rPr>
                <w:lang w:eastAsia="en-US"/>
              </w:rPr>
              <w:t>0558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0223D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266D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3A81F9" w14:textId="77777777" w:rsidR="005979E7" w:rsidRPr="00F511A5" w:rsidRDefault="005979E7" w:rsidP="00F17634">
            <w:pPr>
              <w:pStyle w:val="TAL"/>
              <w:rPr>
                <w:lang w:eastAsia="en-US"/>
              </w:rPr>
            </w:pPr>
            <w:r w:rsidRPr="00F511A5">
              <w:rPr>
                <w:lang w:eastAsia="en-US"/>
              </w:rPr>
              <w:t>Addition of new 5GC TC 9.1.5.1.7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99171C" w14:textId="77777777" w:rsidR="005979E7" w:rsidRPr="00F511A5" w:rsidRDefault="005979E7" w:rsidP="00F17634">
            <w:pPr>
              <w:pStyle w:val="TAC"/>
              <w:rPr>
                <w:lang w:eastAsia="en-US"/>
              </w:rPr>
            </w:pPr>
            <w:r w:rsidRPr="00F511A5">
              <w:rPr>
                <w:lang w:eastAsia="en-US"/>
              </w:rPr>
              <w:t>15.3.0</w:t>
            </w:r>
          </w:p>
        </w:tc>
      </w:tr>
      <w:tr w:rsidR="005979E7" w:rsidRPr="00F511A5" w14:paraId="2940FBF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4391A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3745E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808188" w14:textId="77777777" w:rsidR="005979E7" w:rsidRPr="00F511A5" w:rsidRDefault="005979E7" w:rsidP="00F17634">
            <w:pPr>
              <w:pStyle w:val="TAC"/>
              <w:rPr>
                <w:lang w:eastAsia="en-US"/>
              </w:rPr>
            </w:pPr>
            <w:r w:rsidRPr="00F511A5">
              <w:rPr>
                <w:lang w:eastAsia="en-US"/>
              </w:rPr>
              <w:t>R5-192396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F63279" w14:textId="77777777" w:rsidR="005979E7" w:rsidRPr="00F511A5" w:rsidRDefault="005979E7" w:rsidP="00F17634">
            <w:pPr>
              <w:pStyle w:val="TAC"/>
              <w:rPr>
                <w:lang w:eastAsia="en-US"/>
              </w:rPr>
            </w:pPr>
            <w:r w:rsidRPr="00F511A5">
              <w:rPr>
                <w:lang w:eastAsia="en-US"/>
              </w:rPr>
              <w:t>0564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FB0D5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3CBEF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75FDB1" w14:textId="77777777" w:rsidR="005979E7" w:rsidRPr="00F511A5" w:rsidRDefault="005979E7" w:rsidP="00F17634">
            <w:pPr>
              <w:pStyle w:val="TAL"/>
              <w:rPr>
                <w:lang w:eastAsia="en-US"/>
              </w:rPr>
            </w:pPr>
            <w:r w:rsidRPr="00F511A5">
              <w:rPr>
                <w:lang w:eastAsia="en-US"/>
              </w:rPr>
              <w:t>Addition of new 5GC TC 9.1.5.1.8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92367B" w14:textId="77777777" w:rsidR="005979E7" w:rsidRPr="00F511A5" w:rsidRDefault="005979E7" w:rsidP="00F17634">
            <w:pPr>
              <w:pStyle w:val="TAC"/>
              <w:rPr>
                <w:lang w:eastAsia="en-US"/>
              </w:rPr>
            </w:pPr>
            <w:r w:rsidRPr="00F511A5">
              <w:rPr>
                <w:lang w:eastAsia="en-US"/>
              </w:rPr>
              <w:t>15.3.0</w:t>
            </w:r>
          </w:p>
        </w:tc>
      </w:tr>
      <w:tr w:rsidR="005979E7" w:rsidRPr="00F511A5" w14:paraId="24E40A4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0E8F5D"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9EC6D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3E0635" w14:textId="77777777" w:rsidR="005979E7" w:rsidRPr="00F511A5" w:rsidRDefault="005979E7" w:rsidP="00F17634">
            <w:pPr>
              <w:pStyle w:val="TAC"/>
              <w:rPr>
                <w:lang w:eastAsia="en-US"/>
              </w:rPr>
            </w:pPr>
            <w:r w:rsidRPr="00F511A5">
              <w:rPr>
                <w:lang w:eastAsia="en-US"/>
              </w:rPr>
              <w:t>R5-192397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8107C7" w14:textId="77777777" w:rsidR="005979E7" w:rsidRPr="00F511A5" w:rsidRDefault="005979E7" w:rsidP="00F17634">
            <w:pPr>
              <w:pStyle w:val="TAC"/>
              <w:rPr>
                <w:lang w:eastAsia="en-US"/>
              </w:rPr>
            </w:pPr>
            <w:r w:rsidRPr="00F511A5">
              <w:rPr>
                <w:lang w:eastAsia="en-US"/>
              </w:rPr>
              <w:t>0566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14460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CFEB7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88008D" w14:textId="77777777" w:rsidR="005979E7" w:rsidRPr="00F511A5" w:rsidRDefault="005979E7" w:rsidP="00F17634">
            <w:pPr>
              <w:pStyle w:val="TAL"/>
              <w:rPr>
                <w:lang w:eastAsia="en-US"/>
              </w:rPr>
            </w:pPr>
            <w:r w:rsidRPr="00F511A5">
              <w:rPr>
                <w:lang w:eastAsia="en-US"/>
              </w:rPr>
              <w:t>Update TC 9.1.6.1.1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8A0B66" w14:textId="77777777" w:rsidR="005979E7" w:rsidRPr="00F511A5" w:rsidRDefault="005979E7" w:rsidP="00F17634">
            <w:pPr>
              <w:pStyle w:val="TAC"/>
              <w:rPr>
                <w:lang w:eastAsia="en-US"/>
              </w:rPr>
            </w:pPr>
            <w:r w:rsidRPr="00F511A5">
              <w:rPr>
                <w:lang w:eastAsia="en-US"/>
              </w:rPr>
              <w:t>15.3.0</w:t>
            </w:r>
          </w:p>
        </w:tc>
      </w:tr>
      <w:tr w:rsidR="005979E7" w:rsidRPr="00F511A5" w14:paraId="63C53FB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6BA89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2FEF1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F51D33" w14:textId="77777777" w:rsidR="005979E7" w:rsidRPr="00F511A5" w:rsidRDefault="005979E7" w:rsidP="00F17634">
            <w:pPr>
              <w:pStyle w:val="TAC"/>
              <w:rPr>
                <w:lang w:eastAsia="en-US"/>
              </w:rPr>
            </w:pPr>
            <w:r w:rsidRPr="00F511A5">
              <w:rPr>
                <w:lang w:eastAsia="en-US"/>
              </w:rPr>
              <w:t>R5-192398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6E1C6D" w14:textId="77777777" w:rsidR="005979E7" w:rsidRPr="00F511A5" w:rsidRDefault="005979E7" w:rsidP="00F17634">
            <w:pPr>
              <w:pStyle w:val="TAC"/>
              <w:rPr>
                <w:lang w:eastAsia="en-US"/>
              </w:rPr>
            </w:pPr>
            <w:r w:rsidRPr="00F511A5">
              <w:rPr>
                <w:lang w:eastAsia="en-US"/>
              </w:rPr>
              <w:t>0573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452E7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14F6F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52D96B" w14:textId="77777777" w:rsidR="005979E7" w:rsidRPr="00F511A5" w:rsidRDefault="005979E7" w:rsidP="00F17634">
            <w:pPr>
              <w:pStyle w:val="TAL"/>
              <w:rPr>
                <w:lang w:eastAsia="en-US"/>
              </w:rPr>
            </w:pPr>
            <w:r w:rsidRPr="00F511A5">
              <w:rPr>
                <w:lang w:eastAsia="en-US"/>
              </w:rPr>
              <w:t>Introduction of TC 9.1.5.2.4 Mobility registration update / The lower layer requests NAS signalling connection recovery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6B8B21" w14:textId="77777777" w:rsidR="005979E7" w:rsidRPr="00F511A5" w:rsidRDefault="005979E7" w:rsidP="00F17634">
            <w:pPr>
              <w:pStyle w:val="TAC"/>
              <w:rPr>
                <w:lang w:eastAsia="en-US"/>
              </w:rPr>
            </w:pPr>
            <w:r w:rsidRPr="00F511A5">
              <w:rPr>
                <w:lang w:eastAsia="en-US"/>
              </w:rPr>
              <w:t>15.3.0</w:t>
            </w:r>
          </w:p>
        </w:tc>
      </w:tr>
      <w:tr w:rsidR="005979E7" w:rsidRPr="00F511A5" w14:paraId="4731F1B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2B0BD4"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71998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1AF3BC" w14:textId="77777777" w:rsidR="005979E7" w:rsidRPr="00F511A5" w:rsidRDefault="005979E7" w:rsidP="00F17634">
            <w:pPr>
              <w:pStyle w:val="TAC"/>
              <w:rPr>
                <w:lang w:eastAsia="en-US"/>
              </w:rPr>
            </w:pPr>
            <w:r w:rsidRPr="00F511A5">
              <w:rPr>
                <w:lang w:eastAsia="en-US"/>
              </w:rPr>
              <w:t>R5-192399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052F2A" w14:textId="77777777" w:rsidR="005979E7" w:rsidRPr="00F511A5" w:rsidRDefault="005979E7" w:rsidP="00F17634">
            <w:pPr>
              <w:pStyle w:val="TAC"/>
              <w:rPr>
                <w:lang w:eastAsia="en-US"/>
              </w:rPr>
            </w:pPr>
            <w:r w:rsidRPr="00F511A5">
              <w:rPr>
                <w:lang w:eastAsia="en-US"/>
              </w:rPr>
              <w:t>0580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EF3D1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0880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26C440" w14:textId="77777777" w:rsidR="005979E7" w:rsidRPr="00F511A5" w:rsidRDefault="005979E7" w:rsidP="00F17634">
            <w:pPr>
              <w:pStyle w:val="TAL"/>
              <w:rPr>
                <w:lang w:eastAsia="en-US"/>
              </w:rPr>
            </w:pPr>
            <w:r w:rsidRPr="00F511A5">
              <w:rPr>
                <w:lang w:eastAsia="en-US"/>
              </w:rPr>
              <w:t>New 5GC test case 9.1.2.2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43B98B" w14:textId="77777777" w:rsidR="005979E7" w:rsidRPr="00F511A5" w:rsidRDefault="005979E7" w:rsidP="00F17634">
            <w:pPr>
              <w:pStyle w:val="TAC"/>
              <w:rPr>
                <w:lang w:eastAsia="en-US"/>
              </w:rPr>
            </w:pPr>
            <w:r w:rsidRPr="00F511A5">
              <w:rPr>
                <w:lang w:eastAsia="en-US"/>
              </w:rPr>
              <w:t>15.3.0</w:t>
            </w:r>
          </w:p>
        </w:tc>
      </w:tr>
      <w:tr w:rsidR="005979E7" w:rsidRPr="00F511A5" w14:paraId="6719615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131315"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CFF468"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E00337" w14:textId="77777777" w:rsidR="005979E7" w:rsidRPr="00F511A5" w:rsidRDefault="005979E7" w:rsidP="00F17634">
            <w:pPr>
              <w:pStyle w:val="TAC"/>
              <w:rPr>
                <w:lang w:eastAsia="en-US"/>
              </w:rPr>
            </w:pPr>
            <w:r w:rsidRPr="00F511A5">
              <w:rPr>
                <w:lang w:eastAsia="en-US"/>
              </w:rPr>
              <w:t>R5-192700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E808C1" w14:textId="77777777" w:rsidR="005979E7" w:rsidRPr="00F511A5" w:rsidRDefault="005979E7" w:rsidP="00F17634">
            <w:pPr>
              <w:pStyle w:val="TAC"/>
              <w:rPr>
                <w:lang w:eastAsia="en-US"/>
              </w:rPr>
            </w:pPr>
            <w:r w:rsidRPr="00F511A5">
              <w:rPr>
                <w:lang w:eastAsia="en-US"/>
              </w:rPr>
              <w:t>0499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A4C1A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A6397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F6CE70" w14:textId="77777777" w:rsidR="005979E7" w:rsidRPr="00F511A5" w:rsidRDefault="005979E7" w:rsidP="00F17634">
            <w:pPr>
              <w:pStyle w:val="TAL"/>
              <w:rPr>
                <w:lang w:eastAsia="en-US"/>
              </w:rPr>
            </w:pPr>
            <w:r w:rsidRPr="00F511A5">
              <w:rPr>
                <w:lang w:eastAsia="en-US"/>
              </w:rPr>
              <w:t>Addition of new 5GC TC 10.1.3.2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5A7A79" w14:textId="77777777" w:rsidR="005979E7" w:rsidRPr="00F511A5" w:rsidRDefault="005979E7" w:rsidP="00F17634">
            <w:pPr>
              <w:pStyle w:val="TAC"/>
              <w:rPr>
                <w:lang w:eastAsia="en-US"/>
              </w:rPr>
            </w:pPr>
            <w:r w:rsidRPr="00F511A5">
              <w:rPr>
                <w:lang w:eastAsia="en-US"/>
              </w:rPr>
              <w:t>15.3.0</w:t>
            </w:r>
          </w:p>
        </w:tc>
      </w:tr>
      <w:tr w:rsidR="005979E7" w:rsidRPr="00F511A5" w14:paraId="7FEC2C4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B89B07"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20338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64E582" w14:textId="77777777" w:rsidR="005979E7" w:rsidRPr="00F511A5" w:rsidRDefault="005979E7" w:rsidP="00F17634">
            <w:pPr>
              <w:pStyle w:val="TAC"/>
              <w:rPr>
                <w:lang w:eastAsia="en-US"/>
              </w:rPr>
            </w:pPr>
            <w:r w:rsidRPr="00F511A5">
              <w:rPr>
                <w:lang w:eastAsia="en-US"/>
              </w:rPr>
              <w:t>R5-192701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C579A0" w14:textId="77777777" w:rsidR="005979E7" w:rsidRPr="00F511A5" w:rsidRDefault="005979E7" w:rsidP="00F17634">
            <w:pPr>
              <w:pStyle w:val="TAC"/>
              <w:rPr>
                <w:lang w:eastAsia="en-US"/>
              </w:rPr>
            </w:pPr>
            <w:r w:rsidRPr="00F511A5">
              <w:rPr>
                <w:lang w:eastAsia="en-US"/>
              </w:rPr>
              <w:t>0500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D7E15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EBB35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4D2046" w14:textId="77777777" w:rsidR="005979E7" w:rsidRPr="00F511A5" w:rsidRDefault="005979E7" w:rsidP="00F17634">
            <w:pPr>
              <w:pStyle w:val="TAL"/>
              <w:rPr>
                <w:lang w:eastAsia="en-US"/>
              </w:rPr>
            </w:pPr>
            <w:r w:rsidRPr="00F511A5">
              <w:rPr>
                <w:lang w:eastAsia="en-US"/>
              </w:rPr>
              <w:t>Addition of new 5GC TC 10.1.6.1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DBF253" w14:textId="77777777" w:rsidR="005979E7" w:rsidRPr="00F511A5" w:rsidRDefault="005979E7" w:rsidP="00F17634">
            <w:pPr>
              <w:pStyle w:val="TAC"/>
              <w:rPr>
                <w:lang w:eastAsia="en-US"/>
              </w:rPr>
            </w:pPr>
            <w:r w:rsidRPr="00F511A5">
              <w:rPr>
                <w:lang w:eastAsia="en-US"/>
              </w:rPr>
              <w:t>15.3.0</w:t>
            </w:r>
          </w:p>
        </w:tc>
      </w:tr>
      <w:tr w:rsidR="005979E7" w:rsidRPr="00F511A5" w14:paraId="77A367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6B5645"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D94AA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114A8C" w14:textId="77777777" w:rsidR="005979E7" w:rsidRPr="00F511A5" w:rsidRDefault="005979E7" w:rsidP="00F17634">
            <w:pPr>
              <w:pStyle w:val="TAC"/>
              <w:rPr>
                <w:lang w:eastAsia="en-US"/>
              </w:rPr>
            </w:pPr>
            <w:r w:rsidRPr="00F511A5">
              <w:rPr>
                <w:lang w:eastAsia="en-US"/>
              </w:rPr>
              <w:t>R5-192702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65B5F3" w14:textId="77777777" w:rsidR="005979E7" w:rsidRPr="00F511A5" w:rsidRDefault="005979E7" w:rsidP="00F17634">
            <w:pPr>
              <w:pStyle w:val="TAC"/>
              <w:rPr>
                <w:lang w:eastAsia="en-US"/>
              </w:rPr>
            </w:pPr>
            <w:r w:rsidRPr="00F511A5">
              <w:rPr>
                <w:lang w:eastAsia="en-US"/>
              </w:rPr>
              <w:t>0501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0203F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60038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738324" w14:textId="77777777" w:rsidR="005979E7" w:rsidRPr="00F511A5" w:rsidRDefault="005979E7" w:rsidP="00F17634">
            <w:pPr>
              <w:pStyle w:val="TAL"/>
              <w:rPr>
                <w:lang w:eastAsia="en-US"/>
              </w:rPr>
            </w:pPr>
            <w:r w:rsidRPr="00F511A5">
              <w:rPr>
                <w:lang w:eastAsia="en-US"/>
              </w:rPr>
              <w:t>Addition of new 5GC TC 10.1.6.2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7AF205" w14:textId="77777777" w:rsidR="005979E7" w:rsidRPr="00F511A5" w:rsidRDefault="005979E7" w:rsidP="00F17634">
            <w:pPr>
              <w:pStyle w:val="TAC"/>
              <w:rPr>
                <w:lang w:eastAsia="en-US"/>
              </w:rPr>
            </w:pPr>
            <w:r w:rsidRPr="00F511A5">
              <w:rPr>
                <w:lang w:eastAsia="en-US"/>
              </w:rPr>
              <w:t>15.3.0</w:t>
            </w:r>
          </w:p>
        </w:tc>
      </w:tr>
      <w:tr w:rsidR="005979E7" w:rsidRPr="00F511A5" w14:paraId="29ABD5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D7058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FCE83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6622DD" w14:textId="77777777" w:rsidR="005979E7" w:rsidRPr="00F511A5" w:rsidRDefault="005979E7" w:rsidP="00F17634">
            <w:pPr>
              <w:pStyle w:val="TAC"/>
              <w:rPr>
                <w:lang w:eastAsia="en-US"/>
              </w:rPr>
            </w:pPr>
            <w:r w:rsidRPr="00F511A5">
              <w:rPr>
                <w:lang w:eastAsia="en-US"/>
              </w:rPr>
              <w:t>R5-192703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541C54" w14:textId="77777777" w:rsidR="005979E7" w:rsidRPr="00F511A5" w:rsidRDefault="005979E7" w:rsidP="00F17634">
            <w:pPr>
              <w:pStyle w:val="TAC"/>
              <w:rPr>
                <w:lang w:eastAsia="en-US"/>
              </w:rPr>
            </w:pPr>
            <w:r w:rsidRPr="00F511A5">
              <w:rPr>
                <w:lang w:eastAsia="en-US"/>
              </w:rPr>
              <w:t>0563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CF842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0DAA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52E4A3" w14:textId="77777777" w:rsidR="005979E7" w:rsidRPr="00F511A5" w:rsidRDefault="005979E7" w:rsidP="00F17634">
            <w:pPr>
              <w:pStyle w:val="TAL"/>
              <w:rPr>
                <w:lang w:eastAsia="en-US"/>
              </w:rPr>
            </w:pPr>
            <w:r w:rsidRPr="00F511A5">
              <w:rPr>
                <w:lang w:eastAsia="en-US"/>
              </w:rPr>
              <w:t>Addition of new 5GC TC 10.1.2.2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1A2FE3" w14:textId="77777777" w:rsidR="005979E7" w:rsidRPr="00F511A5" w:rsidRDefault="005979E7" w:rsidP="00F17634">
            <w:pPr>
              <w:pStyle w:val="TAC"/>
              <w:rPr>
                <w:lang w:eastAsia="en-US"/>
              </w:rPr>
            </w:pPr>
            <w:r w:rsidRPr="00F511A5">
              <w:rPr>
                <w:lang w:eastAsia="en-US"/>
              </w:rPr>
              <w:t>15.3.0</w:t>
            </w:r>
          </w:p>
        </w:tc>
      </w:tr>
      <w:tr w:rsidR="005979E7" w:rsidRPr="00F511A5" w14:paraId="358557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361E78"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3BCB3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F0E7B5" w14:textId="77777777" w:rsidR="005979E7" w:rsidRPr="00F511A5" w:rsidRDefault="005979E7" w:rsidP="00F17634">
            <w:pPr>
              <w:pStyle w:val="TAC"/>
              <w:rPr>
                <w:lang w:eastAsia="en-US"/>
              </w:rPr>
            </w:pPr>
            <w:r w:rsidRPr="00F511A5">
              <w:rPr>
                <w:lang w:eastAsia="en-US"/>
              </w:rPr>
              <w:t>R5-192749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F5F107" w14:textId="77777777" w:rsidR="005979E7" w:rsidRPr="00F511A5" w:rsidRDefault="005979E7" w:rsidP="00F17634">
            <w:pPr>
              <w:pStyle w:val="TAC"/>
              <w:rPr>
                <w:lang w:eastAsia="en-US"/>
              </w:rPr>
            </w:pPr>
            <w:r w:rsidRPr="00F511A5">
              <w:rPr>
                <w:lang w:eastAsia="en-US"/>
              </w:rPr>
              <w:t>0474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2C976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B9EA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55743A" w14:textId="77777777" w:rsidR="005979E7" w:rsidRPr="00F511A5" w:rsidRDefault="005979E7" w:rsidP="00F17634">
            <w:pPr>
              <w:pStyle w:val="TAL"/>
              <w:rPr>
                <w:lang w:eastAsia="en-US"/>
              </w:rPr>
            </w:pPr>
            <w:r w:rsidRPr="00F511A5">
              <w:rPr>
                <w:lang w:eastAsia="en-US"/>
              </w:rPr>
              <w:t>Addition of NR test case 6.1.2.2-Cell selection based on Qqualmin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58BE32" w14:textId="77777777" w:rsidR="005979E7" w:rsidRPr="00F511A5" w:rsidRDefault="005979E7" w:rsidP="00F17634">
            <w:pPr>
              <w:pStyle w:val="TAC"/>
              <w:rPr>
                <w:lang w:eastAsia="en-US"/>
              </w:rPr>
            </w:pPr>
            <w:r w:rsidRPr="00F511A5">
              <w:rPr>
                <w:lang w:eastAsia="en-US"/>
              </w:rPr>
              <w:t>15.3.0</w:t>
            </w:r>
          </w:p>
        </w:tc>
      </w:tr>
      <w:tr w:rsidR="005979E7" w:rsidRPr="00F511A5" w14:paraId="6B5000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8B4882"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69978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E67933" w14:textId="77777777" w:rsidR="005979E7" w:rsidRPr="00F511A5" w:rsidRDefault="005979E7" w:rsidP="00F17634">
            <w:pPr>
              <w:pStyle w:val="TAC"/>
              <w:rPr>
                <w:lang w:eastAsia="en-US"/>
              </w:rPr>
            </w:pPr>
            <w:r w:rsidRPr="00F511A5">
              <w:rPr>
                <w:lang w:eastAsia="en-US"/>
              </w:rPr>
              <w:t>R5-192750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C44FA0" w14:textId="77777777" w:rsidR="005979E7" w:rsidRPr="00F511A5" w:rsidRDefault="005979E7" w:rsidP="00F17634">
            <w:pPr>
              <w:pStyle w:val="TAC"/>
              <w:rPr>
                <w:lang w:eastAsia="en-US"/>
              </w:rPr>
            </w:pPr>
            <w:r w:rsidRPr="00F511A5">
              <w:rPr>
                <w:lang w:eastAsia="en-US"/>
              </w:rPr>
              <w:t>0432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2F8C8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2E39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6D7BB7" w14:textId="77777777" w:rsidR="005979E7" w:rsidRPr="00F511A5" w:rsidRDefault="005979E7" w:rsidP="00F17634">
            <w:pPr>
              <w:pStyle w:val="TAL"/>
              <w:rPr>
                <w:lang w:eastAsia="en-US"/>
              </w:rPr>
            </w:pPr>
            <w:r w:rsidRPr="00F511A5">
              <w:rPr>
                <w:lang w:eastAsia="en-US"/>
              </w:rPr>
              <w:t>Correcting test case 6.1.1.7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300581" w14:textId="77777777" w:rsidR="005979E7" w:rsidRPr="00F511A5" w:rsidRDefault="005979E7" w:rsidP="00F17634">
            <w:pPr>
              <w:pStyle w:val="TAC"/>
              <w:rPr>
                <w:lang w:eastAsia="en-US"/>
              </w:rPr>
            </w:pPr>
            <w:r w:rsidRPr="00F511A5">
              <w:rPr>
                <w:lang w:eastAsia="en-US"/>
              </w:rPr>
              <w:t>15.3.0</w:t>
            </w:r>
          </w:p>
        </w:tc>
      </w:tr>
      <w:tr w:rsidR="005979E7" w:rsidRPr="00F511A5" w14:paraId="3C5345E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310CA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BEC21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282C4B" w14:textId="77777777" w:rsidR="005979E7" w:rsidRPr="00F511A5" w:rsidRDefault="005979E7" w:rsidP="00F17634">
            <w:pPr>
              <w:pStyle w:val="TAC"/>
              <w:rPr>
                <w:lang w:eastAsia="en-US"/>
              </w:rPr>
            </w:pPr>
            <w:r w:rsidRPr="00F511A5">
              <w:rPr>
                <w:lang w:eastAsia="en-US"/>
              </w:rPr>
              <w:t>R5-192751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380778" w14:textId="77777777" w:rsidR="005979E7" w:rsidRPr="00F511A5" w:rsidRDefault="005979E7" w:rsidP="00F17634">
            <w:pPr>
              <w:pStyle w:val="TAC"/>
              <w:rPr>
                <w:lang w:eastAsia="en-US"/>
              </w:rPr>
            </w:pPr>
            <w:r w:rsidRPr="00F511A5">
              <w:rPr>
                <w:lang w:eastAsia="en-US"/>
              </w:rPr>
              <w:t>0433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8378B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BAAA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1C3B9B" w14:textId="77777777" w:rsidR="005979E7" w:rsidRPr="00F511A5" w:rsidRDefault="005979E7" w:rsidP="00F17634">
            <w:pPr>
              <w:pStyle w:val="TAL"/>
              <w:rPr>
                <w:lang w:eastAsia="en-US"/>
              </w:rPr>
            </w:pPr>
            <w:r w:rsidRPr="00F511A5">
              <w:rPr>
                <w:lang w:eastAsia="en-US"/>
              </w:rPr>
              <w:t>Updating test case 6.1.1.8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275776" w14:textId="77777777" w:rsidR="005979E7" w:rsidRPr="00F511A5" w:rsidRDefault="005979E7" w:rsidP="00F17634">
            <w:pPr>
              <w:pStyle w:val="TAC"/>
              <w:rPr>
                <w:lang w:eastAsia="en-US"/>
              </w:rPr>
            </w:pPr>
            <w:r w:rsidRPr="00F511A5">
              <w:rPr>
                <w:lang w:eastAsia="en-US"/>
              </w:rPr>
              <w:t>15.3.0</w:t>
            </w:r>
          </w:p>
        </w:tc>
      </w:tr>
      <w:tr w:rsidR="005979E7" w:rsidRPr="00F511A5" w14:paraId="06E7F4A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AC6D87"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F2B50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169C7D" w14:textId="77777777" w:rsidR="005979E7" w:rsidRPr="00F511A5" w:rsidRDefault="005979E7" w:rsidP="00F17634">
            <w:pPr>
              <w:pStyle w:val="TAC"/>
              <w:rPr>
                <w:lang w:eastAsia="en-US"/>
              </w:rPr>
            </w:pPr>
            <w:r w:rsidRPr="00F511A5">
              <w:rPr>
                <w:lang w:eastAsia="en-US"/>
              </w:rPr>
              <w:t>R5-192754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7E38EE" w14:textId="77777777" w:rsidR="005979E7" w:rsidRPr="00F511A5" w:rsidRDefault="005979E7" w:rsidP="00F17634">
            <w:pPr>
              <w:pStyle w:val="TAC"/>
              <w:rPr>
                <w:lang w:eastAsia="en-US"/>
              </w:rPr>
            </w:pPr>
            <w:r w:rsidRPr="00F511A5">
              <w:rPr>
                <w:lang w:eastAsia="en-US"/>
              </w:rPr>
              <w:t>0599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5AF44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5A1E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4A9B49" w14:textId="77777777" w:rsidR="005979E7" w:rsidRPr="00F511A5" w:rsidRDefault="005979E7" w:rsidP="00F17634">
            <w:pPr>
              <w:pStyle w:val="TAL"/>
              <w:rPr>
                <w:lang w:eastAsia="en-US"/>
              </w:rPr>
            </w:pPr>
            <w:r w:rsidRPr="00F511A5">
              <w:rPr>
                <w:lang w:eastAsia="en-US"/>
              </w:rPr>
              <w:t>Addition of NR test case 6.1.2.1-Cell selection based on Qrxlevmin and Cell Reselection for Intra Frequency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343BD3" w14:textId="77777777" w:rsidR="005979E7" w:rsidRPr="00F511A5" w:rsidRDefault="005979E7" w:rsidP="00F17634">
            <w:pPr>
              <w:pStyle w:val="TAC"/>
              <w:rPr>
                <w:lang w:eastAsia="en-US"/>
              </w:rPr>
            </w:pPr>
            <w:r w:rsidRPr="00F511A5">
              <w:rPr>
                <w:lang w:eastAsia="en-US"/>
              </w:rPr>
              <w:t>15.3.0</w:t>
            </w:r>
          </w:p>
        </w:tc>
      </w:tr>
      <w:tr w:rsidR="005979E7" w:rsidRPr="00F511A5" w14:paraId="6596E9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A287C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3F016E"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26BEA4" w14:textId="77777777" w:rsidR="005979E7" w:rsidRPr="00F511A5" w:rsidRDefault="005979E7" w:rsidP="00F17634">
            <w:pPr>
              <w:pStyle w:val="TAC"/>
              <w:rPr>
                <w:lang w:eastAsia="en-US"/>
              </w:rPr>
            </w:pPr>
            <w:r w:rsidRPr="00F511A5">
              <w:rPr>
                <w:lang w:eastAsia="en-US"/>
              </w:rPr>
              <w:t>R5-192756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6C5FCA" w14:textId="77777777" w:rsidR="005979E7" w:rsidRPr="00F511A5" w:rsidRDefault="005979E7" w:rsidP="00F17634">
            <w:pPr>
              <w:pStyle w:val="TAC"/>
              <w:rPr>
                <w:lang w:eastAsia="en-US"/>
              </w:rPr>
            </w:pPr>
            <w:r w:rsidRPr="00F511A5">
              <w:rPr>
                <w:lang w:eastAsia="en-US"/>
              </w:rPr>
              <w:t>0600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A3836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F5CB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8DFF92" w14:textId="77777777" w:rsidR="005979E7" w:rsidRPr="00F511A5" w:rsidRDefault="005979E7" w:rsidP="00F17634">
            <w:pPr>
              <w:pStyle w:val="TAL"/>
              <w:rPr>
                <w:lang w:eastAsia="en-US"/>
              </w:rPr>
            </w:pPr>
            <w:r w:rsidRPr="00F511A5">
              <w:rPr>
                <w:lang w:eastAsia="en-US"/>
              </w:rPr>
              <w:t>Addition of NR test case 6.1.2.3-Cell selection-Serving cell bar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922B60" w14:textId="77777777" w:rsidR="005979E7" w:rsidRPr="00F511A5" w:rsidRDefault="005979E7" w:rsidP="00F17634">
            <w:pPr>
              <w:pStyle w:val="TAC"/>
              <w:rPr>
                <w:lang w:eastAsia="en-US"/>
              </w:rPr>
            </w:pPr>
            <w:r w:rsidRPr="00F511A5">
              <w:rPr>
                <w:lang w:eastAsia="en-US"/>
              </w:rPr>
              <w:t>15.3.0</w:t>
            </w:r>
          </w:p>
        </w:tc>
      </w:tr>
      <w:tr w:rsidR="005979E7" w:rsidRPr="00F511A5" w14:paraId="0284CB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8BA0B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A07C8B"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D6BCF6" w14:textId="77777777" w:rsidR="005979E7" w:rsidRPr="00F511A5" w:rsidRDefault="005979E7" w:rsidP="00F17634">
            <w:pPr>
              <w:pStyle w:val="TAC"/>
              <w:rPr>
                <w:lang w:eastAsia="en-US"/>
              </w:rPr>
            </w:pPr>
            <w:r w:rsidRPr="00F511A5">
              <w:rPr>
                <w:lang w:eastAsia="en-US"/>
              </w:rPr>
              <w:t>R5-192757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1BE264" w14:textId="77777777" w:rsidR="005979E7" w:rsidRPr="00F511A5" w:rsidRDefault="005979E7" w:rsidP="00F17634">
            <w:pPr>
              <w:pStyle w:val="TAC"/>
              <w:rPr>
                <w:lang w:eastAsia="en-US"/>
              </w:rPr>
            </w:pPr>
            <w:r w:rsidRPr="00F511A5">
              <w:rPr>
                <w:lang w:eastAsia="en-US"/>
              </w:rPr>
              <w:t>0470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C8D29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43066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588936" w14:textId="77777777" w:rsidR="005979E7" w:rsidRPr="00F511A5" w:rsidRDefault="005979E7" w:rsidP="00F17634">
            <w:pPr>
              <w:pStyle w:val="TAL"/>
              <w:rPr>
                <w:lang w:eastAsia="en-US"/>
              </w:rPr>
            </w:pPr>
            <w:r w:rsidRPr="00F511A5">
              <w:rPr>
                <w:lang w:eastAsia="en-US"/>
              </w:rPr>
              <w:t>Addition of NR test case 6.1.1.2- PLMN selection of Other PLMN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94AB85" w14:textId="77777777" w:rsidR="005979E7" w:rsidRPr="00F511A5" w:rsidRDefault="005979E7" w:rsidP="00F17634">
            <w:pPr>
              <w:pStyle w:val="TAC"/>
              <w:rPr>
                <w:lang w:eastAsia="en-US"/>
              </w:rPr>
            </w:pPr>
            <w:r w:rsidRPr="00F511A5">
              <w:rPr>
                <w:lang w:eastAsia="en-US"/>
              </w:rPr>
              <w:t>15.3.0</w:t>
            </w:r>
          </w:p>
        </w:tc>
      </w:tr>
      <w:tr w:rsidR="005979E7" w:rsidRPr="00F511A5" w14:paraId="19E4DC5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6ECBB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897649"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8B9A59" w14:textId="77777777" w:rsidR="005979E7" w:rsidRPr="00F511A5" w:rsidRDefault="005979E7" w:rsidP="00F17634">
            <w:pPr>
              <w:pStyle w:val="TAC"/>
              <w:rPr>
                <w:lang w:eastAsia="en-US"/>
              </w:rPr>
            </w:pPr>
            <w:r w:rsidRPr="00F511A5">
              <w:rPr>
                <w:lang w:eastAsia="en-US"/>
              </w:rPr>
              <w:t>R5-192758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AD1B47" w14:textId="77777777" w:rsidR="005979E7" w:rsidRPr="00F511A5" w:rsidRDefault="005979E7" w:rsidP="00F17634">
            <w:pPr>
              <w:pStyle w:val="TAC"/>
              <w:rPr>
                <w:lang w:eastAsia="en-US"/>
              </w:rPr>
            </w:pPr>
            <w:r w:rsidRPr="00F511A5">
              <w:rPr>
                <w:lang w:eastAsia="en-US"/>
              </w:rPr>
              <w:t>0471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FC4F8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84CF7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1873CF" w14:textId="77777777" w:rsidR="005979E7" w:rsidRPr="00F511A5" w:rsidRDefault="005979E7" w:rsidP="00F17634">
            <w:pPr>
              <w:pStyle w:val="TAL"/>
              <w:rPr>
                <w:lang w:eastAsia="en-US"/>
              </w:rPr>
            </w:pPr>
            <w:r w:rsidRPr="00F511A5">
              <w:rPr>
                <w:lang w:eastAsia="en-US"/>
              </w:rPr>
              <w:t>Addition of NR test case 6.1.1.3-Cell reselection of ePLMN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1F82AB" w14:textId="77777777" w:rsidR="005979E7" w:rsidRPr="00F511A5" w:rsidRDefault="005979E7" w:rsidP="00F17634">
            <w:pPr>
              <w:pStyle w:val="TAC"/>
              <w:rPr>
                <w:lang w:eastAsia="en-US"/>
              </w:rPr>
            </w:pPr>
            <w:r w:rsidRPr="00F511A5">
              <w:rPr>
                <w:lang w:eastAsia="en-US"/>
              </w:rPr>
              <w:t>15.3.0</w:t>
            </w:r>
          </w:p>
        </w:tc>
      </w:tr>
      <w:tr w:rsidR="005979E7" w:rsidRPr="00F511A5" w14:paraId="3E61141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E6107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1329D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38A0A1" w14:textId="77777777" w:rsidR="005979E7" w:rsidRPr="00F511A5" w:rsidRDefault="005979E7" w:rsidP="00F17634">
            <w:pPr>
              <w:pStyle w:val="TAC"/>
              <w:rPr>
                <w:lang w:eastAsia="en-US"/>
              </w:rPr>
            </w:pPr>
            <w:r w:rsidRPr="00F511A5">
              <w:rPr>
                <w:lang w:eastAsia="en-US"/>
              </w:rPr>
              <w:t>R5-192759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770892" w14:textId="77777777" w:rsidR="005979E7" w:rsidRPr="00F511A5" w:rsidRDefault="005979E7" w:rsidP="00F17634">
            <w:pPr>
              <w:pStyle w:val="TAC"/>
              <w:rPr>
                <w:lang w:eastAsia="en-US"/>
              </w:rPr>
            </w:pPr>
            <w:r w:rsidRPr="00F511A5">
              <w:rPr>
                <w:lang w:eastAsia="en-US"/>
              </w:rPr>
              <w:t>0473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9098D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4434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A81F2F" w14:textId="77777777" w:rsidR="005979E7" w:rsidRPr="00F511A5" w:rsidRDefault="005979E7" w:rsidP="00F17634">
            <w:pPr>
              <w:pStyle w:val="TAL"/>
              <w:rPr>
                <w:lang w:eastAsia="en-US"/>
              </w:rPr>
            </w:pPr>
            <w:r w:rsidRPr="00F511A5">
              <w:rPr>
                <w:lang w:eastAsia="en-US"/>
              </w:rPr>
              <w:t>Addition of NR test case 6.1.1.5-PLMN 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C136D2" w14:textId="77777777" w:rsidR="005979E7" w:rsidRPr="00F511A5" w:rsidRDefault="005979E7" w:rsidP="00F17634">
            <w:pPr>
              <w:pStyle w:val="TAC"/>
              <w:rPr>
                <w:lang w:eastAsia="en-US"/>
              </w:rPr>
            </w:pPr>
            <w:r w:rsidRPr="00F511A5">
              <w:rPr>
                <w:lang w:eastAsia="en-US"/>
              </w:rPr>
              <w:t>15.3.0</w:t>
            </w:r>
          </w:p>
        </w:tc>
      </w:tr>
      <w:tr w:rsidR="005979E7" w:rsidRPr="00F511A5" w14:paraId="1214B9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4CB5A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E1DF2C"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3B7F76" w14:textId="77777777" w:rsidR="005979E7" w:rsidRPr="00F511A5" w:rsidRDefault="005979E7" w:rsidP="00F17634">
            <w:pPr>
              <w:pStyle w:val="TAC"/>
              <w:rPr>
                <w:lang w:eastAsia="en-US"/>
              </w:rPr>
            </w:pPr>
            <w:r w:rsidRPr="00F511A5">
              <w:rPr>
                <w:lang w:eastAsia="en-US"/>
              </w:rPr>
              <w:t>R5-192760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95C209" w14:textId="77777777" w:rsidR="005979E7" w:rsidRPr="00F511A5" w:rsidRDefault="005979E7" w:rsidP="00F17634">
            <w:pPr>
              <w:pStyle w:val="TAC"/>
              <w:rPr>
                <w:lang w:eastAsia="en-US"/>
              </w:rPr>
            </w:pPr>
            <w:r w:rsidRPr="00F511A5">
              <w:rPr>
                <w:lang w:eastAsia="en-US"/>
              </w:rPr>
              <w:t>0477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41A9E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1F426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435A8E" w14:textId="77777777" w:rsidR="005979E7" w:rsidRPr="00F511A5" w:rsidRDefault="005979E7" w:rsidP="00F17634">
            <w:pPr>
              <w:pStyle w:val="TAL"/>
              <w:rPr>
                <w:lang w:eastAsia="en-US"/>
              </w:rPr>
            </w:pPr>
            <w:r w:rsidRPr="00F511A5">
              <w:rPr>
                <w:lang w:eastAsia="en-US"/>
              </w:rPr>
              <w:t>Addition of NR test case 6.1.2.9-Cell Reselection using Qhyst, Qoffset and Treselection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F6046D" w14:textId="77777777" w:rsidR="005979E7" w:rsidRPr="00F511A5" w:rsidRDefault="005979E7" w:rsidP="00F17634">
            <w:pPr>
              <w:pStyle w:val="TAC"/>
              <w:rPr>
                <w:lang w:eastAsia="en-US"/>
              </w:rPr>
            </w:pPr>
            <w:r w:rsidRPr="00F511A5">
              <w:rPr>
                <w:lang w:eastAsia="en-US"/>
              </w:rPr>
              <w:t>15.3.0</w:t>
            </w:r>
          </w:p>
        </w:tc>
      </w:tr>
      <w:tr w:rsidR="005979E7" w:rsidRPr="00F511A5" w14:paraId="23486D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276AE5"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3CB31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AFB31B" w14:textId="77777777" w:rsidR="005979E7" w:rsidRPr="00F511A5" w:rsidRDefault="005979E7" w:rsidP="00F17634">
            <w:pPr>
              <w:pStyle w:val="TAC"/>
              <w:rPr>
                <w:lang w:eastAsia="en-US"/>
              </w:rPr>
            </w:pPr>
            <w:r w:rsidRPr="00F511A5">
              <w:rPr>
                <w:lang w:eastAsia="en-US"/>
              </w:rPr>
              <w:t>R5-192761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76D14D" w14:textId="77777777" w:rsidR="005979E7" w:rsidRPr="00F511A5" w:rsidRDefault="005979E7" w:rsidP="00F17634">
            <w:pPr>
              <w:pStyle w:val="TAC"/>
              <w:rPr>
                <w:lang w:eastAsia="en-US"/>
              </w:rPr>
            </w:pPr>
            <w:r w:rsidRPr="00F511A5">
              <w:rPr>
                <w:lang w:eastAsia="en-US"/>
              </w:rPr>
              <w:t>0478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483D2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5FEF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6530D5" w14:textId="77777777" w:rsidR="005979E7" w:rsidRPr="00F511A5" w:rsidRDefault="005979E7" w:rsidP="00F17634">
            <w:pPr>
              <w:pStyle w:val="TAL"/>
              <w:rPr>
                <w:lang w:eastAsia="en-US"/>
              </w:rPr>
            </w:pPr>
            <w:r w:rsidRPr="00F511A5">
              <w:rPr>
                <w:lang w:eastAsia="en-US"/>
              </w:rPr>
              <w:t>Addition of NR test case 6.1.2.20-Inter-frequency cell reselection according to priority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0F3A9D" w14:textId="77777777" w:rsidR="005979E7" w:rsidRPr="00F511A5" w:rsidRDefault="005979E7" w:rsidP="00F17634">
            <w:pPr>
              <w:pStyle w:val="TAC"/>
              <w:rPr>
                <w:lang w:eastAsia="en-US"/>
              </w:rPr>
            </w:pPr>
            <w:r w:rsidRPr="00F511A5">
              <w:rPr>
                <w:lang w:eastAsia="en-US"/>
              </w:rPr>
              <w:t>15.3.0</w:t>
            </w:r>
          </w:p>
        </w:tc>
      </w:tr>
      <w:tr w:rsidR="005979E7" w:rsidRPr="00F511A5" w14:paraId="4759DD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A575F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AB944B"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64DBFB" w14:textId="77777777" w:rsidR="005979E7" w:rsidRPr="00F511A5" w:rsidRDefault="005979E7" w:rsidP="00F17634">
            <w:pPr>
              <w:pStyle w:val="TAC"/>
              <w:rPr>
                <w:lang w:eastAsia="en-US"/>
              </w:rPr>
            </w:pPr>
            <w:r w:rsidRPr="00F511A5">
              <w:rPr>
                <w:lang w:eastAsia="en-US"/>
              </w:rPr>
              <w:t>R5-192762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582B1D" w14:textId="77777777" w:rsidR="005979E7" w:rsidRPr="00F511A5" w:rsidRDefault="005979E7" w:rsidP="00F17634">
            <w:pPr>
              <w:pStyle w:val="TAC"/>
              <w:rPr>
                <w:lang w:eastAsia="en-US"/>
              </w:rPr>
            </w:pPr>
            <w:r w:rsidRPr="00F511A5">
              <w:rPr>
                <w:lang w:eastAsia="en-US"/>
              </w:rPr>
              <w:t>0509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7AC5F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0A35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A7F1DF" w14:textId="77777777" w:rsidR="005979E7" w:rsidRPr="00F511A5" w:rsidRDefault="005979E7" w:rsidP="00F17634">
            <w:pPr>
              <w:pStyle w:val="TAL"/>
              <w:rPr>
                <w:lang w:eastAsia="en-US"/>
              </w:rPr>
            </w:pPr>
            <w:r w:rsidRPr="00F511A5">
              <w:rPr>
                <w:lang w:eastAsia="en-US"/>
              </w:rPr>
              <w:t>Adding test case 6.2.1.2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F6B3BB" w14:textId="77777777" w:rsidR="005979E7" w:rsidRPr="00F511A5" w:rsidRDefault="005979E7" w:rsidP="00F17634">
            <w:pPr>
              <w:pStyle w:val="TAC"/>
              <w:rPr>
                <w:lang w:eastAsia="en-US"/>
              </w:rPr>
            </w:pPr>
            <w:r w:rsidRPr="00F511A5">
              <w:rPr>
                <w:lang w:eastAsia="en-US"/>
              </w:rPr>
              <w:t>15.3.0</w:t>
            </w:r>
          </w:p>
        </w:tc>
      </w:tr>
      <w:tr w:rsidR="005979E7" w:rsidRPr="00F511A5" w14:paraId="4FDF86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A0FAFD"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C9B35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F22556" w14:textId="77777777" w:rsidR="005979E7" w:rsidRPr="00F511A5" w:rsidRDefault="005979E7" w:rsidP="00F17634">
            <w:pPr>
              <w:pStyle w:val="TAC"/>
              <w:rPr>
                <w:lang w:eastAsia="en-US"/>
              </w:rPr>
            </w:pPr>
            <w:r w:rsidRPr="00F511A5">
              <w:rPr>
                <w:lang w:eastAsia="en-US"/>
              </w:rPr>
              <w:t>R5-192763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8F4370" w14:textId="77777777" w:rsidR="005979E7" w:rsidRPr="00F511A5" w:rsidRDefault="005979E7" w:rsidP="00F17634">
            <w:pPr>
              <w:pStyle w:val="TAC"/>
              <w:rPr>
                <w:lang w:eastAsia="en-US"/>
              </w:rPr>
            </w:pPr>
            <w:r w:rsidRPr="00F511A5">
              <w:rPr>
                <w:lang w:eastAsia="en-US"/>
              </w:rPr>
              <w:t>0510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1AE87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541F3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3DD3CD" w14:textId="77777777" w:rsidR="005979E7" w:rsidRPr="00F511A5" w:rsidRDefault="005979E7" w:rsidP="00F17634">
            <w:pPr>
              <w:pStyle w:val="TAL"/>
              <w:rPr>
                <w:lang w:eastAsia="en-US"/>
              </w:rPr>
            </w:pPr>
            <w:r w:rsidRPr="00F511A5">
              <w:rPr>
                <w:lang w:eastAsia="en-US"/>
              </w:rPr>
              <w:t>Adding test case 6.2.1.1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F32502" w14:textId="77777777" w:rsidR="005979E7" w:rsidRPr="00F511A5" w:rsidRDefault="005979E7" w:rsidP="00F17634">
            <w:pPr>
              <w:pStyle w:val="TAC"/>
              <w:rPr>
                <w:lang w:eastAsia="en-US"/>
              </w:rPr>
            </w:pPr>
            <w:r w:rsidRPr="00F511A5">
              <w:rPr>
                <w:lang w:eastAsia="en-US"/>
              </w:rPr>
              <w:t>15.3.0</w:t>
            </w:r>
          </w:p>
        </w:tc>
      </w:tr>
      <w:tr w:rsidR="005979E7" w:rsidRPr="00F511A5" w14:paraId="7737EDD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428451"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DAF337"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B14C03" w14:textId="77777777" w:rsidR="005979E7" w:rsidRPr="00F511A5" w:rsidRDefault="005979E7" w:rsidP="00F17634">
            <w:pPr>
              <w:pStyle w:val="TAC"/>
              <w:rPr>
                <w:lang w:eastAsia="en-US"/>
              </w:rPr>
            </w:pPr>
            <w:r w:rsidRPr="00F511A5">
              <w:rPr>
                <w:lang w:eastAsia="en-US"/>
              </w:rPr>
              <w:t>R5-192764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BDF06C" w14:textId="77777777" w:rsidR="005979E7" w:rsidRPr="00F511A5" w:rsidRDefault="005979E7" w:rsidP="00F17634">
            <w:pPr>
              <w:pStyle w:val="TAC"/>
              <w:rPr>
                <w:lang w:eastAsia="en-US"/>
              </w:rPr>
            </w:pPr>
            <w:r w:rsidRPr="00F511A5">
              <w:rPr>
                <w:lang w:eastAsia="en-US"/>
              </w:rPr>
              <w:t>0511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BD373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FB82C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D60C9A" w14:textId="77777777" w:rsidR="005979E7" w:rsidRPr="00F511A5" w:rsidRDefault="005979E7" w:rsidP="00F17634">
            <w:pPr>
              <w:pStyle w:val="TAL"/>
              <w:rPr>
                <w:lang w:eastAsia="en-US"/>
              </w:rPr>
            </w:pPr>
            <w:r w:rsidRPr="00F511A5">
              <w:rPr>
                <w:lang w:eastAsia="en-US"/>
              </w:rPr>
              <w:t>Adding test case 6.2.1.3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AE3BC6" w14:textId="77777777" w:rsidR="005979E7" w:rsidRPr="00F511A5" w:rsidRDefault="005979E7" w:rsidP="00F17634">
            <w:pPr>
              <w:pStyle w:val="TAC"/>
              <w:rPr>
                <w:lang w:eastAsia="en-US"/>
              </w:rPr>
            </w:pPr>
            <w:r w:rsidRPr="00F511A5">
              <w:rPr>
                <w:lang w:eastAsia="en-US"/>
              </w:rPr>
              <w:t>15.3.0</w:t>
            </w:r>
          </w:p>
        </w:tc>
      </w:tr>
      <w:tr w:rsidR="005979E7" w:rsidRPr="00F511A5" w14:paraId="461EAF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AD872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261EC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76D889" w14:textId="77777777" w:rsidR="005979E7" w:rsidRPr="00F511A5" w:rsidRDefault="005979E7" w:rsidP="00F17634">
            <w:pPr>
              <w:pStyle w:val="TAC"/>
              <w:rPr>
                <w:lang w:eastAsia="en-US"/>
              </w:rPr>
            </w:pPr>
            <w:r w:rsidRPr="00F511A5">
              <w:rPr>
                <w:lang w:eastAsia="en-US"/>
              </w:rPr>
              <w:t>R5-192765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5DD45D" w14:textId="77777777" w:rsidR="005979E7" w:rsidRPr="00F511A5" w:rsidRDefault="005979E7" w:rsidP="00F17634">
            <w:pPr>
              <w:pStyle w:val="TAC"/>
              <w:rPr>
                <w:lang w:eastAsia="en-US"/>
              </w:rPr>
            </w:pPr>
            <w:r w:rsidRPr="00F511A5">
              <w:rPr>
                <w:lang w:eastAsia="en-US"/>
              </w:rPr>
              <w:t>0512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A8D06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F4FA00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BA6D73" w14:textId="77777777" w:rsidR="005979E7" w:rsidRPr="00F511A5" w:rsidRDefault="005979E7" w:rsidP="00F17634">
            <w:pPr>
              <w:pStyle w:val="TAL"/>
              <w:rPr>
                <w:lang w:eastAsia="en-US"/>
              </w:rPr>
            </w:pPr>
            <w:r w:rsidRPr="00F511A5">
              <w:rPr>
                <w:lang w:eastAsia="en-US"/>
              </w:rPr>
              <w:t>Adding test case 6.2.1.4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05D73A" w14:textId="77777777" w:rsidR="005979E7" w:rsidRPr="00F511A5" w:rsidRDefault="005979E7" w:rsidP="00F17634">
            <w:pPr>
              <w:pStyle w:val="TAC"/>
              <w:rPr>
                <w:lang w:eastAsia="en-US"/>
              </w:rPr>
            </w:pPr>
            <w:r w:rsidRPr="00F511A5">
              <w:rPr>
                <w:lang w:eastAsia="en-US"/>
              </w:rPr>
              <w:t>15.3.0</w:t>
            </w:r>
          </w:p>
        </w:tc>
      </w:tr>
      <w:tr w:rsidR="005979E7" w:rsidRPr="00F511A5" w14:paraId="251FE1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2E5D8A"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C74C79"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CDB9E3" w14:textId="77777777" w:rsidR="005979E7" w:rsidRPr="00F511A5" w:rsidRDefault="005979E7" w:rsidP="00F17634">
            <w:pPr>
              <w:pStyle w:val="TAC"/>
              <w:rPr>
                <w:lang w:eastAsia="en-US"/>
              </w:rPr>
            </w:pPr>
            <w:r w:rsidRPr="00F511A5">
              <w:rPr>
                <w:lang w:eastAsia="en-US"/>
              </w:rPr>
              <w:t>R5-192766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6123F0" w14:textId="77777777" w:rsidR="005979E7" w:rsidRPr="00F511A5" w:rsidRDefault="005979E7" w:rsidP="00F17634">
            <w:pPr>
              <w:pStyle w:val="TAC"/>
              <w:rPr>
                <w:lang w:eastAsia="en-US"/>
              </w:rPr>
            </w:pPr>
            <w:r w:rsidRPr="00F511A5">
              <w:rPr>
                <w:lang w:eastAsia="en-US"/>
              </w:rPr>
              <w:t>0513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AC8C4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8F1ED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9F1924" w14:textId="77777777" w:rsidR="005979E7" w:rsidRPr="00F511A5" w:rsidRDefault="005979E7" w:rsidP="00F17634">
            <w:pPr>
              <w:pStyle w:val="TAL"/>
              <w:rPr>
                <w:lang w:eastAsia="en-US"/>
              </w:rPr>
            </w:pPr>
            <w:r w:rsidRPr="00F511A5">
              <w:rPr>
                <w:lang w:eastAsia="en-US"/>
              </w:rPr>
              <w:t>Adding test case 6.2.1.5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943771" w14:textId="77777777" w:rsidR="005979E7" w:rsidRPr="00F511A5" w:rsidRDefault="005979E7" w:rsidP="00F17634">
            <w:pPr>
              <w:pStyle w:val="TAC"/>
              <w:rPr>
                <w:lang w:eastAsia="en-US"/>
              </w:rPr>
            </w:pPr>
            <w:r w:rsidRPr="00F511A5">
              <w:rPr>
                <w:lang w:eastAsia="en-US"/>
              </w:rPr>
              <w:t>15.3.0</w:t>
            </w:r>
          </w:p>
        </w:tc>
      </w:tr>
      <w:tr w:rsidR="005979E7" w:rsidRPr="00F511A5" w14:paraId="51D7EBC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0EC0E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0C6A2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50AE57" w14:textId="77777777" w:rsidR="005979E7" w:rsidRPr="00F511A5" w:rsidRDefault="005979E7" w:rsidP="00F17634">
            <w:pPr>
              <w:pStyle w:val="TAC"/>
              <w:rPr>
                <w:lang w:eastAsia="en-US"/>
              </w:rPr>
            </w:pPr>
            <w:r w:rsidRPr="00F511A5">
              <w:rPr>
                <w:lang w:eastAsia="en-US"/>
              </w:rPr>
              <w:t>R5-192767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3CE931" w14:textId="77777777" w:rsidR="005979E7" w:rsidRPr="00F511A5" w:rsidRDefault="005979E7" w:rsidP="00F17634">
            <w:pPr>
              <w:pStyle w:val="TAC"/>
              <w:rPr>
                <w:lang w:eastAsia="en-US"/>
              </w:rPr>
            </w:pPr>
            <w:r w:rsidRPr="00F511A5">
              <w:rPr>
                <w:lang w:eastAsia="en-US"/>
              </w:rPr>
              <w:t>0592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CACF6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824F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3C083F" w14:textId="77777777" w:rsidR="005979E7" w:rsidRPr="00F511A5" w:rsidRDefault="005979E7" w:rsidP="00F17634">
            <w:pPr>
              <w:pStyle w:val="TAL"/>
              <w:rPr>
                <w:lang w:eastAsia="en-US"/>
              </w:rPr>
            </w:pPr>
            <w:r w:rsidRPr="00F511A5">
              <w:rPr>
                <w:lang w:eastAsia="en-US"/>
              </w:rPr>
              <w:t>Addition of Idle Mode test case 6.1.2.8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152924" w14:textId="77777777" w:rsidR="005979E7" w:rsidRPr="00F511A5" w:rsidRDefault="005979E7" w:rsidP="00F17634">
            <w:pPr>
              <w:pStyle w:val="TAC"/>
              <w:rPr>
                <w:lang w:eastAsia="en-US"/>
              </w:rPr>
            </w:pPr>
            <w:r w:rsidRPr="00F511A5">
              <w:rPr>
                <w:lang w:eastAsia="en-US"/>
              </w:rPr>
              <w:t>15.3.0</w:t>
            </w:r>
          </w:p>
        </w:tc>
      </w:tr>
      <w:tr w:rsidR="005979E7" w:rsidRPr="00F511A5" w14:paraId="618B768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37DC0E8"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5E6F47"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DFDF51" w14:textId="77777777" w:rsidR="005979E7" w:rsidRPr="00F511A5" w:rsidRDefault="005979E7" w:rsidP="00F17634">
            <w:pPr>
              <w:pStyle w:val="TAC"/>
              <w:rPr>
                <w:lang w:eastAsia="en-US"/>
              </w:rPr>
            </w:pPr>
            <w:r w:rsidRPr="00F511A5">
              <w:rPr>
                <w:lang w:eastAsia="en-US"/>
              </w:rPr>
              <w:t>R5-192768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870F2C" w14:textId="77777777" w:rsidR="005979E7" w:rsidRPr="00F511A5" w:rsidRDefault="005979E7" w:rsidP="00F17634">
            <w:pPr>
              <w:pStyle w:val="TAC"/>
              <w:rPr>
                <w:lang w:eastAsia="en-US"/>
              </w:rPr>
            </w:pPr>
            <w:r w:rsidRPr="00F511A5">
              <w:rPr>
                <w:lang w:eastAsia="en-US"/>
              </w:rPr>
              <w:t>0472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5E08A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7E46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669526" w14:textId="77777777" w:rsidR="005979E7" w:rsidRPr="00F511A5" w:rsidRDefault="005979E7" w:rsidP="00F17634">
            <w:pPr>
              <w:pStyle w:val="TAL"/>
              <w:rPr>
                <w:lang w:eastAsia="en-US"/>
              </w:rPr>
            </w:pPr>
            <w:r w:rsidRPr="00F511A5">
              <w:rPr>
                <w:lang w:eastAsia="en-US"/>
              </w:rPr>
              <w:t>Addition of NR test case 6.1.1.4-PLMN selection in shared network environment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74B688" w14:textId="77777777" w:rsidR="005979E7" w:rsidRPr="00F511A5" w:rsidRDefault="005979E7" w:rsidP="00F17634">
            <w:pPr>
              <w:pStyle w:val="TAC"/>
              <w:rPr>
                <w:lang w:eastAsia="en-US"/>
              </w:rPr>
            </w:pPr>
            <w:r w:rsidRPr="00F511A5">
              <w:rPr>
                <w:lang w:eastAsia="en-US"/>
              </w:rPr>
              <w:t>15.3.0</w:t>
            </w:r>
          </w:p>
        </w:tc>
      </w:tr>
      <w:tr w:rsidR="005979E7" w:rsidRPr="00F511A5" w14:paraId="1CD37E3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4F84FE" w14:textId="77777777" w:rsidR="005979E7" w:rsidRPr="00F511A5" w:rsidRDefault="005979E7" w:rsidP="00F17634">
            <w:pPr>
              <w:pStyle w:val="TAC"/>
              <w:rPr>
                <w:lang w:eastAsia="en-US"/>
              </w:rPr>
            </w:pPr>
            <w:r w:rsidRPr="00F511A5">
              <w:rPr>
                <w:lang w:eastAsia="en-US"/>
              </w:rPr>
              <w:lastRenderedPageBreak/>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ADDD97"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1AB11D" w14:textId="77777777" w:rsidR="005979E7" w:rsidRPr="00F511A5" w:rsidRDefault="005979E7" w:rsidP="00F17634">
            <w:pPr>
              <w:pStyle w:val="TAC"/>
              <w:rPr>
                <w:lang w:eastAsia="en-US"/>
              </w:rPr>
            </w:pPr>
            <w:r w:rsidRPr="00F511A5">
              <w:rPr>
                <w:lang w:eastAsia="en-US"/>
              </w:rPr>
              <w:t>R5-192769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097569" w14:textId="77777777" w:rsidR="005979E7" w:rsidRPr="00F511A5" w:rsidRDefault="005979E7" w:rsidP="00F17634">
            <w:pPr>
              <w:pStyle w:val="TAC"/>
              <w:rPr>
                <w:lang w:eastAsia="en-US"/>
              </w:rPr>
            </w:pPr>
            <w:r w:rsidRPr="00F511A5">
              <w:rPr>
                <w:lang w:eastAsia="en-US"/>
              </w:rPr>
              <w:t>0444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EA08B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5E6BC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5A0D82" w14:textId="77777777" w:rsidR="005979E7" w:rsidRPr="00F511A5" w:rsidRDefault="005979E7" w:rsidP="00F17634">
            <w:pPr>
              <w:pStyle w:val="TAL"/>
              <w:rPr>
                <w:lang w:eastAsia="en-US"/>
              </w:rPr>
            </w:pPr>
            <w:r w:rsidRPr="00F511A5">
              <w:rPr>
                <w:lang w:eastAsia="en-US"/>
              </w:rPr>
              <w:t>Correction to NR test case 7.1.1.1.3-SI request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C50812" w14:textId="77777777" w:rsidR="005979E7" w:rsidRPr="00F511A5" w:rsidRDefault="005979E7" w:rsidP="00F17634">
            <w:pPr>
              <w:pStyle w:val="TAC"/>
              <w:rPr>
                <w:lang w:eastAsia="en-US"/>
              </w:rPr>
            </w:pPr>
            <w:r w:rsidRPr="00F511A5">
              <w:rPr>
                <w:lang w:eastAsia="en-US"/>
              </w:rPr>
              <w:t>15.3.0</w:t>
            </w:r>
          </w:p>
        </w:tc>
      </w:tr>
      <w:tr w:rsidR="005979E7" w:rsidRPr="00F511A5" w14:paraId="0D28B2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9D0DF7"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2DB9B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3A540F" w14:textId="77777777" w:rsidR="005979E7" w:rsidRPr="00F511A5" w:rsidRDefault="005979E7" w:rsidP="00F17634">
            <w:pPr>
              <w:pStyle w:val="TAC"/>
              <w:rPr>
                <w:lang w:eastAsia="en-US"/>
              </w:rPr>
            </w:pPr>
            <w:r w:rsidRPr="00F511A5">
              <w:rPr>
                <w:lang w:eastAsia="en-US"/>
              </w:rPr>
              <w:t>R5-192770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B78E3A" w14:textId="77777777" w:rsidR="005979E7" w:rsidRPr="00F511A5" w:rsidRDefault="005979E7" w:rsidP="00F17634">
            <w:pPr>
              <w:pStyle w:val="TAC"/>
              <w:rPr>
                <w:lang w:eastAsia="en-US"/>
              </w:rPr>
            </w:pPr>
            <w:r w:rsidRPr="00F511A5">
              <w:rPr>
                <w:lang w:eastAsia="en-US"/>
              </w:rPr>
              <w:t>0585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D82B8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0B8A0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BB052A" w14:textId="77777777" w:rsidR="005979E7" w:rsidRPr="00F511A5" w:rsidRDefault="005979E7" w:rsidP="00F17634">
            <w:pPr>
              <w:pStyle w:val="TAL"/>
              <w:rPr>
                <w:lang w:eastAsia="en-US"/>
              </w:rPr>
            </w:pPr>
            <w:r w:rsidRPr="00F511A5">
              <w:rPr>
                <w:lang w:eastAsia="en-US"/>
              </w:rPr>
              <w:t>Update to NR MAC Bandwidth Part operation TC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C1CED6" w14:textId="77777777" w:rsidR="005979E7" w:rsidRPr="00F511A5" w:rsidRDefault="005979E7" w:rsidP="00F17634">
            <w:pPr>
              <w:pStyle w:val="TAC"/>
              <w:rPr>
                <w:lang w:eastAsia="en-US"/>
              </w:rPr>
            </w:pPr>
            <w:r w:rsidRPr="00F511A5">
              <w:rPr>
                <w:lang w:eastAsia="en-US"/>
              </w:rPr>
              <w:t>15.3.0</w:t>
            </w:r>
          </w:p>
        </w:tc>
      </w:tr>
      <w:tr w:rsidR="005979E7" w:rsidRPr="00F511A5" w14:paraId="5488C6D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557CC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A167D8"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1972C1" w14:textId="77777777" w:rsidR="005979E7" w:rsidRPr="00F511A5" w:rsidRDefault="005979E7" w:rsidP="00F17634">
            <w:pPr>
              <w:pStyle w:val="TAC"/>
              <w:rPr>
                <w:lang w:eastAsia="en-US"/>
              </w:rPr>
            </w:pPr>
            <w:r w:rsidRPr="00F511A5">
              <w:rPr>
                <w:lang w:eastAsia="en-US"/>
              </w:rPr>
              <w:t>R5-192771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54332E" w14:textId="77777777" w:rsidR="005979E7" w:rsidRPr="00F511A5" w:rsidRDefault="005979E7" w:rsidP="00F17634">
            <w:pPr>
              <w:pStyle w:val="TAC"/>
              <w:rPr>
                <w:lang w:eastAsia="en-US"/>
              </w:rPr>
            </w:pPr>
            <w:r w:rsidRPr="00F511A5">
              <w:rPr>
                <w:lang w:eastAsia="en-US"/>
              </w:rPr>
              <w:t>0521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3C0FC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3520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364416" w14:textId="77777777" w:rsidR="005979E7" w:rsidRPr="00F511A5" w:rsidRDefault="005979E7" w:rsidP="00F17634">
            <w:pPr>
              <w:pStyle w:val="TAL"/>
              <w:rPr>
                <w:lang w:eastAsia="en-US"/>
              </w:rPr>
            </w:pPr>
            <w:r w:rsidRPr="00F511A5">
              <w:rPr>
                <w:lang w:eastAsia="en-US"/>
              </w:rPr>
              <w:t>Correction to 5GS PDCP Test case 7.1.3.5.3 PDCP Data Recovery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DECDC4" w14:textId="77777777" w:rsidR="005979E7" w:rsidRPr="00F511A5" w:rsidRDefault="005979E7" w:rsidP="00F17634">
            <w:pPr>
              <w:pStyle w:val="TAC"/>
              <w:rPr>
                <w:lang w:eastAsia="en-US"/>
              </w:rPr>
            </w:pPr>
            <w:r w:rsidRPr="00F511A5">
              <w:rPr>
                <w:lang w:eastAsia="en-US"/>
              </w:rPr>
              <w:t>15.3.0</w:t>
            </w:r>
          </w:p>
        </w:tc>
      </w:tr>
      <w:tr w:rsidR="005979E7" w:rsidRPr="00F511A5" w14:paraId="300FC7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423DB8"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46741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E16630" w14:textId="77777777" w:rsidR="005979E7" w:rsidRPr="00F511A5" w:rsidRDefault="005979E7" w:rsidP="00F17634">
            <w:pPr>
              <w:pStyle w:val="TAC"/>
              <w:rPr>
                <w:lang w:eastAsia="en-US"/>
              </w:rPr>
            </w:pPr>
            <w:r w:rsidRPr="00F511A5">
              <w:rPr>
                <w:lang w:eastAsia="en-US"/>
              </w:rPr>
              <w:t>R5-192772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19F769" w14:textId="77777777" w:rsidR="005979E7" w:rsidRPr="00F511A5" w:rsidRDefault="005979E7" w:rsidP="00F17634">
            <w:pPr>
              <w:pStyle w:val="TAC"/>
              <w:rPr>
                <w:lang w:eastAsia="en-US"/>
              </w:rPr>
            </w:pPr>
            <w:r w:rsidRPr="00F511A5">
              <w:rPr>
                <w:lang w:eastAsia="en-US"/>
              </w:rPr>
              <w:t>0450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3544E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A1DA0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369669" w14:textId="77777777" w:rsidR="005979E7" w:rsidRPr="00F511A5" w:rsidRDefault="005979E7" w:rsidP="00F17634">
            <w:pPr>
              <w:pStyle w:val="TAL"/>
              <w:rPr>
                <w:lang w:eastAsia="en-US"/>
              </w:rPr>
            </w:pPr>
            <w:r w:rsidRPr="00F511A5">
              <w:rPr>
                <w:lang w:eastAsia="en-US"/>
              </w:rPr>
              <w:t>Addition of NR test case 8.1.1.3.3-RRC connection release-Success-With priority information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351FC0" w14:textId="77777777" w:rsidR="005979E7" w:rsidRPr="00F511A5" w:rsidRDefault="005979E7" w:rsidP="00F17634">
            <w:pPr>
              <w:pStyle w:val="TAC"/>
              <w:rPr>
                <w:lang w:eastAsia="en-US"/>
              </w:rPr>
            </w:pPr>
            <w:r w:rsidRPr="00F511A5">
              <w:rPr>
                <w:lang w:eastAsia="en-US"/>
              </w:rPr>
              <w:t>15.3.0</w:t>
            </w:r>
          </w:p>
        </w:tc>
      </w:tr>
      <w:tr w:rsidR="005979E7" w:rsidRPr="00F511A5" w14:paraId="0A1F1E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753A91"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54AF5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D8185D" w14:textId="77777777" w:rsidR="005979E7" w:rsidRPr="00F511A5" w:rsidRDefault="005979E7" w:rsidP="00F17634">
            <w:pPr>
              <w:pStyle w:val="TAC"/>
              <w:rPr>
                <w:lang w:eastAsia="en-US"/>
              </w:rPr>
            </w:pPr>
            <w:r w:rsidRPr="00F511A5">
              <w:rPr>
                <w:lang w:eastAsia="en-US"/>
              </w:rPr>
              <w:t>R5-192774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2B8D9D" w14:textId="77777777" w:rsidR="005979E7" w:rsidRPr="00F511A5" w:rsidRDefault="005979E7" w:rsidP="00F17634">
            <w:pPr>
              <w:pStyle w:val="TAC"/>
              <w:rPr>
                <w:lang w:eastAsia="en-US"/>
              </w:rPr>
            </w:pPr>
            <w:r w:rsidRPr="00F511A5">
              <w:rPr>
                <w:lang w:eastAsia="en-US"/>
              </w:rPr>
              <w:t>0453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E4942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1581E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244E0F" w14:textId="77777777" w:rsidR="005979E7" w:rsidRPr="00F511A5" w:rsidRDefault="005979E7" w:rsidP="00F17634">
            <w:pPr>
              <w:pStyle w:val="TAL"/>
              <w:rPr>
                <w:lang w:eastAsia="en-US"/>
              </w:rPr>
            </w:pPr>
            <w:r w:rsidRPr="00F511A5">
              <w:rPr>
                <w:lang w:eastAsia="en-US"/>
              </w:rPr>
              <w:t>Addition of NR test case 8.1.4.2.2.1-L2NR handover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D36D91" w14:textId="77777777" w:rsidR="005979E7" w:rsidRPr="00F511A5" w:rsidRDefault="005979E7" w:rsidP="00F17634">
            <w:pPr>
              <w:pStyle w:val="TAC"/>
              <w:rPr>
                <w:lang w:eastAsia="en-US"/>
              </w:rPr>
            </w:pPr>
            <w:r w:rsidRPr="00F511A5">
              <w:rPr>
                <w:lang w:eastAsia="en-US"/>
              </w:rPr>
              <w:t>15.3.0</w:t>
            </w:r>
          </w:p>
        </w:tc>
      </w:tr>
      <w:tr w:rsidR="005979E7" w:rsidRPr="00F511A5" w14:paraId="1A522F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E30C7D"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63036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8596A1" w14:textId="77777777" w:rsidR="005979E7" w:rsidRPr="00F511A5" w:rsidRDefault="005979E7" w:rsidP="00F17634">
            <w:pPr>
              <w:pStyle w:val="TAC"/>
              <w:rPr>
                <w:lang w:eastAsia="en-US"/>
              </w:rPr>
            </w:pPr>
            <w:r w:rsidRPr="00F511A5">
              <w:rPr>
                <w:lang w:eastAsia="en-US"/>
              </w:rPr>
              <w:t>R5-192776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F051AB" w14:textId="77777777" w:rsidR="005979E7" w:rsidRPr="00F511A5" w:rsidRDefault="005979E7" w:rsidP="00F17634">
            <w:pPr>
              <w:pStyle w:val="TAC"/>
              <w:rPr>
                <w:lang w:eastAsia="en-US"/>
              </w:rPr>
            </w:pPr>
            <w:r w:rsidRPr="00F511A5">
              <w:rPr>
                <w:lang w:eastAsia="en-US"/>
              </w:rPr>
              <w:t>0464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79C2E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379B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4B8C9E" w14:textId="77777777" w:rsidR="005979E7" w:rsidRPr="00F511A5" w:rsidRDefault="005979E7" w:rsidP="00F17634">
            <w:pPr>
              <w:pStyle w:val="TAL"/>
              <w:rPr>
                <w:lang w:eastAsia="en-US"/>
              </w:rPr>
            </w:pPr>
            <w:r w:rsidRPr="00F511A5">
              <w:rPr>
                <w:lang w:eastAsia="en-US"/>
              </w:rPr>
              <w:t>Addition of TC 8.1.3.2.1-Event B1 E-UTRA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5E3CDF" w14:textId="77777777" w:rsidR="005979E7" w:rsidRPr="00F511A5" w:rsidRDefault="005979E7" w:rsidP="00F17634">
            <w:pPr>
              <w:pStyle w:val="TAC"/>
              <w:rPr>
                <w:lang w:eastAsia="en-US"/>
              </w:rPr>
            </w:pPr>
            <w:r w:rsidRPr="00F511A5">
              <w:rPr>
                <w:lang w:eastAsia="en-US"/>
              </w:rPr>
              <w:t>15.3.0</w:t>
            </w:r>
          </w:p>
        </w:tc>
      </w:tr>
      <w:tr w:rsidR="005979E7" w:rsidRPr="00F511A5" w14:paraId="1C12E2B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E3B8B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336BFB"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C22193" w14:textId="77777777" w:rsidR="005979E7" w:rsidRPr="00F511A5" w:rsidRDefault="005979E7" w:rsidP="00F17634">
            <w:pPr>
              <w:pStyle w:val="TAC"/>
              <w:rPr>
                <w:lang w:eastAsia="en-US"/>
              </w:rPr>
            </w:pPr>
            <w:r w:rsidRPr="00F511A5">
              <w:rPr>
                <w:lang w:eastAsia="en-US"/>
              </w:rPr>
              <w:t>R5-192777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8ED062" w14:textId="77777777" w:rsidR="005979E7" w:rsidRPr="00F511A5" w:rsidRDefault="005979E7" w:rsidP="00F17634">
            <w:pPr>
              <w:pStyle w:val="TAC"/>
              <w:rPr>
                <w:lang w:eastAsia="en-US"/>
              </w:rPr>
            </w:pPr>
            <w:r w:rsidRPr="00F511A5">
              <w:rPr>
                <w:lang w:eastAsia="en-US"/>
              </w:rPr>
              <w:t>0465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DCFA1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744B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8C0D4C" w14:textId="77777777" w:rsidR="005979E7" w:rsidRPr="00F511A5" w:rsidRDefault="005979E7" w:rsidP="00F17634">
            <w:pPr>
              <w:pStyle w:val="TAL"/>
              <w:rPr>
                <w:lang w:eastAsia="en-US"/>
              </w:rPr>
            </w:pPr>
            <w:r w:rsidRPr="00F511A5">
              <w:rPr>
                <w:lang w:eastAsia="en-US"/>
              </w:rPr>
              <w:t>Addition of TC 8.1.3.2.2-Event B2 E-UTRA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5E70E0D" w14:textId="77777777" w:rsidR="005979E7" w:rsidRPr="00F511A5" w:rsidRDefault="005979E7" w:rsidP="00F17634">
            <w:pPr>
              <w:pStyle w:val="TAC"/>
              <w:rPr>
                <w:lang w:eastAsia="en-US"/>
              </w:rPr>
            </w:pPr>
            <w:r w:rsidRPr="00F511A5">
              <w:rPr>
                <w:lang w:eastAsia="en-US"/>
              </w:rPr>
              <w:t>15.3.0</w:t>
            </w:r>
          </w:p>
        </w:tc>
      </w:tr>
      <w:tr w:rsidR="005979E7" w:rsidRPr="00F511A5" w14:paraId="19C40DF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903FBA"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E993B9"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D4C8D2" w14:textId="77777777" w:rsidR="005979E7" w:rsidRPr="00F511A5" w:rsidRDefault="005979E7" w:rsidP="00F17634">
            <w:pPr>
              <w:pStyle w:val="TAC"/>
              <w:rPr>
                <w:lang w:eastAsia="en-US"/>
              </w:rPr>
            </w:pPr>
            <w:r w:rsidRPr="00F511A5">
              <w:rPr>
                <w:lang w:eastAsia="en-US"/>
              </w:rPr>
              <w:t>R5-192782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28E4FF" w14:textId="77777777" w:rsidR="005979E7" w:rsidRPr="00F511A5" w:rsidRDefault="005979E7" w:rsidP="00F17634">
            <w:pPr>
              <w:pStyle w:val="TAC"/>
              <w:rPr>
                <w:lang w:eastAsia="en-US"/>
              </w:rPr>
            </w:pPr>
            <w:r w:rsidRPr="00F511A5">
              <w:rPr>
                <w:lang w:eastAsia="en-US"/>
              </w:rPr>
              <w:t>0488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E5FA2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B9A89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868D10" w14:textId="77777777" w:rsidR="005979E7" w:rsidRPr="00F511A5" w:rsidRDefault="005979E7" w:rsidP="00F17634">
            <w:pPr>
              <w:pStyle w:val="TAL"/>
              <w:rPr>
                <w:lang w:eastAsia="en-US"/>
              </w:rPr>
            </w:pPr>
            <w:r w:rsidRPr="00F511A5">
              <w:rPr>
                <w:lang w:eastAsia="en-US"/>
              </w:rPr>
              <w:t>Addition of NR test case 8.1.3.1.11.1_intra-band Contiguous CA Event A6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DE8C95" w14:textId="77777777" w:rsidR="005979E7" w:rsidRPr="00F511A5" w:rsidRDefault="005979E7" w:rsidP="00F17634">
            <w:pPr>
              <w:pStyle w:val="TAC"/>
              <w:rPr>
                <w:lang w:eastAsia="en-US"/>
              </w:rPr>
            </w:pPr>
            <w:r w:rsidRPr="00F511A5">
              <w:rPr>
                <w:lang w:eastAsia="en-US"/>
              </w:rPr>
              <w:t>15.3.0</w:t>
            </w:r>
          </w:p>
        </w:tc>
      </w:tr>
      <w:tr w:rsidR="005979E7" w:rsidRPr="00F511A5" w14:paraId="11789B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5799EA"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B864CC"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FFC832" w14:textId="77777777" w:rsidR="005979E7" w:rsidRPr="00F511A5" w:rsidRDefault="005979E7" w:rsidP="00F17634">
            <w:pPr>
              <w:pStyle w:val="TAC"/>
              <w:rPr>
                <w:lang w:eastAsia="en-US"/>
              </w:rPr>
            </w:pPr>
            <w:r w:rsidRPr="00F511A5">
              <w:rPr>
                <w:lang w:eastAsia="en-US"/>
              </w:rPr>
              <w:t>R5-192783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AFD0B9" w14:textId="77777777" w:rsidR="005979E7" w:rsidRPr="00F511A5" w:rsidRDefault="005979E7" w:rsidP="00F17634">
            <w:pPr>
              <w:pStyle w:val="TAC"/>
              <w:rPr>
                <w:lang w:eastAsia="en-US"/>
              </w:rPr>
            </w:pPr>
            <w:r w:rsidRPr="00F511A5">
              <w:rPr>
                <w:lang w:eastAsia="en-US"/>
              </w:rPr>
              <w:t>0489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E729A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3549A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5753D3" w14:textId="77777777" w:rsidR="005979E7" w:rsidRPr="00F511A5" w:rsidRDefault="005979E7" w:rsidP="00F17634">
            <w:pPr>
              <w:pStyle w:val="TAL"/>
              <w:rPr>
                <w:lang w:eastAsia="en-US"/>
              </w:rPr>
            </w:pPr>
            <w:r w:rsidRPr="00F511A5">
              <w:rPr>
                <w:lang w:eastAsia="en-US"/>
              </w:rPr>
              <w:t>Addition of NR test case 8.1.3.1.11.2_inter-band CA Event A6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379C6C" w14:textId="77777777" w:rsidR="005979E7" w:rsidRPr="00F511A5" w:rsidRDefault="005979E7" w:rsidP="00F17634">
            <w:pPr>
              <w:pStyle w:val="TAC"/>
              <w:rPr>
                <w:lang w:eastAsia="en-US"/>
              </w:rPr>
            </w:pPr>
            <w:r w:rsidRPr="00F511A5">
              <w:rPr>
                <w:lang w:eastAsia="en-US"/>
              </w:rPr>
              <w:t>15.3.0</w:t>
            </w:r>
          </w:p>
        </w:tc>
      </w:tr>
      <w:tr w:rsidR="005979E7" w:rsidRPr="00F511A5" w14:paraId="48B5782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FBD74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7EF0C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E6B870" w14:textId="77777777" w:rsidR="005979E7" w:rsidRPr="00F511A5" w:rsidRDefault="005979E7" w:rsidP="00F17634">
            <w:pPr>
              <w:pStyle w:val="TAC"/>
              <w:rPr>
                <w:lang w:eastAsia="en-US"/>
              </w:rPr>
            </w:pPr>
            <w:r w:rsidRPr="00F511A5">
              <w:rPr>
                <w:lang w:eastAsia="en-US"/>
              </w:rPr>
              <w:t>R5-192784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3E6D7E" w14:textId="77777777" w:rsidR="005979E7" w:rsidRPr="00F511A5" w:rsidRDefault="005979E7" w:rsidP="00F17634">
            <w:pPr>
              <w:pStyle w:val="TAC"/>
              <w:rPr>
                <w:lang w:eastAsia="en-US"/>
              </w:rPr>
            </w:pPr>
            <w:r w:rsidRPr="00F511A5">
              <w:rPr>
                <w:lang w:eastAsia="en-US"/>
              </w:rPr>
              <w:t>0490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FB353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3572E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859509" w14:textId="77777777" w:rsidR="005979E7" w:rsidRPr="00F511A5" w:rsidRDefault="005979E7" w:rsidP="00F17634">
            <w:pPr>
              <w:pStyle w:val="TAL"/>
              <w:rPr>
                <w:lang w:eastAsia="en-US"/>
              </w:rPr>
            </w:pPr>
            <w:r w:rsidRPr="00F511A5">
              <w:rPr>
                <w:lang w:eastAsia="en-US"/>
              </w:rPr>
              <w:t>Addition of NR test case 8.1.3.1.11.3_intra-band non Contiguous CA Event A6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B32594" w14:textId="77777777" w:rsidR="005979E7" w:rsidRPr="00F511A5" w:rsidRDefault="005979E7" w:rsidP="00F17634">
            <w:pPr>
              <w:pStyle w:val="TAC"/>
              <w:rPr>
                <w:lang w:eastAsia="en-US"/>
              </w:rPr>
            </w:pPr>
            <w:r w:rsidRPr="00F511A5">
              <w:rPr>
                <w:lang w:eastAsia="en-US"/>
              </w:rPr>
              <w:t>15.3.0</w:t>
            </w:r>
          </w:p>
        </w:tc>
      </w:tr>
      <w:tr w:rsidR="005979E7" w:rsidRPr="00F511A5" w14:paraId="6AA989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CF7BC2"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CBAA8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59C9FE" w14:textId="77777777" w:rsidR="005979E7" w:rsidRPr="00F511A5" w:rsidRDefault="005979E7" w:rsidP="00F17634">
            <w:pPr>
              <w:pStyle w:val="TAC"/>
              <w:rPr>
                <w:lang w:eastAsia="en-US"/>
              </w:rPr>
            </w:pPr>
            <w:r w:rsidRPr="00F511A5">
              <w:rPr>
                <w:lang w:eastAsia="en-US"/>
              </w:rPr>
              <w:t>R5-192785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A70405" w14:textId="77777777" w:rsidR="005979E7" w:rsidRPr="00F511A5" w:rsidRDefault="005979E7" w:rsidP="00F17634">
            <w:pPr>
              <w:pStyle w:val="TAC"/>
              <w:rPr>
                <w:lang w:eastAsia="en-US"/>
              </w:rPr>
            </w:pPr>
            <w:r w:rsidRPr="00F511A5">
              <w:rPr>
                <w:lang w:eastAsia="en-US"/>
              </w:rPr>
              <w:t>0491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51F92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CF1B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50F7BD" w14:textId="77777777" w:rsidR="005979E7" w:rsidRPr="00F511A5" w:rsidRDefault="005979E7" w:rsidP="00F17634">
            <w:pPr>
              <w:pStyle w:val="TAL"/>
              <w:rPr>
                <w:lang w:eastAsia="en-US"/>
              </w:rPr>
            </w:pPr>
            <w:r w:rsidRPr="00F511A5">
              <w:rPr>
                <w:lang w:eastAsia="en-US"/>
              </w:rPr>
              <w:t>Addition of NR test case 8.1.3.1.12.1_ Additional intra-band 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3CE852" w14:textId="77777777" w:rsidR="005979E7" w:rsidRPr="00F511A5" w:rsidRDefault="005979E7" w:rsidP="00F17634">
            <w:pPr>
              <w:pStyle w:val="TAC"/>
              <w:rPr>
                <w:lang w:eastAsia="en-US"/>
              </w:rPr>
            </w:pPr>
            <w:r w:rsidRPr="00F511A5">
              <w:rPr>
                <w:lang w:eastAsia="en-US"/>
              </w:rPr>
              <w:t>15.3.0</w:t>
            </w:r>
          </w:p>
        </w:tc>
      </w:tr>
      <w:tr w:rsidR="005979E7" w:rsidRPr="00F511A5" w14:paraId="73EE773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165D4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04133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617926" w14:textId="77777777" w:rsidR="005979E7" w:rsidRPr="00F511A5" w:rsidRDefault="005979E7" w:rsidP="00F17634">
            <w:pPr>
              <w:pStyle w:val="TAC"/>
              <w:rPr>
                <w:lang w:eastAsia="en-US"/>
              </w:rPr>
            </w:pPr>
            <w:r w:rsidRPr="00F511A5">
              <w:rPr>
                <w:lang w:eastAsia="en-US"/>
              </w:rPr>
              <w:t>R5-192786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7176AE" w14:textId="77777777" w:rsidR="005979E7" w:rsidRPr="00F511A5" w:rsidRDefault="005979E7" w:rsidP="00F17634">
            <w:pPr>
              <w:pStyle w:val="TAC"/>
              <w:rPr>
                <w:lang w:eastAsia="en-US"/>
              </w:rPr>
            </w:pPr>
            <w:r w:rsidRPr="00F511A5">
              <w:rPr>
                <w:lang w:eastAsia="en-US"/>
              </w:rPr>
              <w:t>0492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E2BCD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725BF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3EFBDB" w14:textId="77777777" w:rsidR="005979E7" w:rsidRPr="00F511A5" w:rsidRDefault="005979E7" w:rsidP="00F17634">
            <w:pPr>
              <w:pStyle w:val="TAL"/>
              <w:rPr>
                <w:lang w:eastAsia="en-US"/>
              </w:rPr>
            </w:pPr>
            <w:r w:rsidRPr="00F511A5">
              <w:rPr>
                <w:lang w:eastAsia="en-US"/>
              </w:rPr>
              <w:t>Addition of NR test case 8.1.3.1.12.2_ Additional inter-band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50D453" w14:textId="77777777" w:rsidR="005979E7" w:rsidRPr="00F511A5" w:rsidRDefault="005979E7" w:rsidP="00F17634">
            <w:pPr>
              <w:pStyle w:val="TAC"/>
              <w:rPr>
                <w:lang w:eastAsia="en-US"/>
              </w:rPr>
            </w:pPr>
            <w:r w:rsidRPr="00F511A5">
              <w:rPr>
                <w:lang w:eastAsia="en-US"/>
              </w:rPr>
              <w:t>15.3.0</w:t>
            </w:r>
          </w:p>
        </w:tc>
      </w:tr>
      <w:tr w:rsidR="005979E7" w:rsidRPr="00F511A5" w14:paraId="2279F1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5FD3E5"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50AF1D"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5ACAD7" w14:textId="77777777" w:rsidR="005979E7" w:rsidRPr="00F511A5" w:rsidRDefault="005979E7" w:rsidP="00F17634">
            <w:pPr>
              <w:pStyle w:val="TAC"/>
              <w:rPr>
                <w:lang w:eastAsia="en-US"/>
              </w:rPr>
            </w:pPr>
            <w:r w:rsidRPr="00F511A5">
              <w:rPr>
                <w:lang w:eastAsia="en-US"/>
              </w:rPr>
              <w:t>R5-192787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249C1B" w14:textId="77777777" w:rsidR="005979E7" w:rsidRPr="00F511A5" w:rsidRDefault="005979E7" w:rsidP="00F17634">
            <w:pPr>
              <w:pStyle w:val="TAC"/>
              <w:rPr>
                <w:lang w:eastAsia="en-US"/>
              </w:rPr>
            </w:pPr>
            <w:r w:rsidRPr="00F511A5">
              <w:rPr>
                <w:lang w:eastAsia="en-US"/>
              </w:rPr>
              <w:t>0493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85975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0BD5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FCE5E7" w14:textId="77777777" w:rsidR="005979E7" w:rsidRPr="00F511A5" w:rsidRDefault="005979E7" w:rsidP="00F17634">
            <w:pPr>
              <w:pStyle w:val="TAL"/>
              <w:rPr>
                <w:lang w:eastAsia="en-US"/>
              </w:rPr>
            </w:pPr>
            <w:r w:rsidRPr="00F511A5">
              <w:rPr>
                <w:lang w:eastAsia="en-US"/>
              </w:rPr>
              <w:t>Addition of NR test case 8.1.3.1.12.3_ Additional intra-band non 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0C9340" w14:textId="77777777" w:rsidR="005979E7" w:rsidRPr="00F511A5" w:rsidRDefault="005979E7" w:rsidP="00F17634">
            <w:pPr>
              <w:pStyle w:val="TAC"/>
              <w:rPr>
                <w:lang w:eastAsia="en-US"/>
              </w:rPr>
            </w:pPr>
            <w:r w:rsidRPr="00F511A5">
              <w:rPr>
                <w:lang w:eastAsia="en-US"/>
              </w:rPr>
              <w:t>15.3.0</w:t>
            </w:r>
          </w:p>
        </w:tc>
      </w:tr>
      <w:tr w:rsidR="005979E7" w:rsidRPr="00F511A5" w14:paraId="53EA498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299093"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9C2D3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7EB02E" w14:textId="77777777" w:rsidR="005979E7" w:rsidRPr="00F511A5" w:rsidRDefault="005979E7" w:rsidP="00F17634">
            <w:pPr>
              <w:pStyle w:val="TAC"/>
              <w:rPr>
                <w:lang w:eastAsia="en-US"/>
              </w:rPr>
            </w:pPr>
            <w:r w:rsidRPr="00F511A5">
              <w:rPr>
                <w:lang w:eastAsia="en-US"/>
              </w:rPr>
              <w:t>R5-192794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39A675" w14:textId="77777777" w:rsidR="005979E7" w:rsidRPr="00F511A5" w:rsidRDefault="005979E7" w:rsidP="00F17634">
            <w:pPr>
              <w:pStyle w:val="TAC"/>
              <w:rPr>
                <w:lang w:eastAsia="en-US"/>
              </w:rPr>
            </w:pPr>
            <w:r w:rsidRPr="00F511A5">
              <w:rPr>
                <w:lang w:eastAsia="en-US"/>
              </w:rPr>
              <w:t>0516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B3B6D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7B066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B0F689" w14:textId="77777777" w:rsidR="005979E7" w:rsidRPr="00F511A5" w:rsidRDefault="005979E7" w:rsidP="00F17634">
            <w:pPr>
              <w:pStyle w:val="TAL"/>
              <w:rPr>
                <w:lang w:eastAsia="en-US"/>
              </w:rPr>
            </w:pPr>
            <w:r w:rsidRPr="00F511A5">
              <w:rPr>
                <w:lang w:eastAsia="en-US"/>
              </w:rPr>
              <w:t>Addition of 5GS NR RRC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EE8ED4" w14:textId="77777777" w:rsidR="005979E7" w:rsidRPr="00F511A5" w:rsidRDefault="005979E7" w:rsidP="00F17634">
            <w:pPr>
              <w:pStyle w:val="TAC"/>
              <w:rPr>
                <w:lang w:eastAsia="en-US"/>
              </w:rPr>
            </w:pPr>
            <w:r w:rsidRPr="00F511A5">
              <w:rPr>
                <w:lang w:eastAsia="en-US"/>
              </w:rPr>
              <w:t>15.3.0</w:t>
            </w:r>
          </w:p>
        </w:tc>
      </w:tr>
      <w:tr w:rsidR="005979E7" w:rsidRPr="00F511A5" w14:paraId="0C7D9E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13E389"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0CE5A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D2D3D7" w14:textId="77777777" w:rsidR="005979E7" w:rsidRPr="00F511A5" w:rsidRDefault="005979E7" w:rsidP="00F17634">
            <w:pPr>
              <w:pStyle w:val="TAC"/>
              <w:rPr>
                <w:lang w:eastAsia="en-US"/>
              </w:rPr>
            </w:pPr>
            <w:r w:rsidRPr="00F511A5">
              <w:rPr>
                <w:lang w:eastAsia="en-US"/>
              </w:rPr>
              <w:t>R5-192795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15C456" w14:textId="77777777" w:rsidR="005979E7" w:rsidRPr="00F511A5" w:rsidRDefault="005979E7" w:rsidP="00F17634">
            <w:pPr>
              <w:pStyle w:val="TAC"/>
              <w:rPr>
                <w:lang w:eastAsia="en-US"/>
              </w:rPr>
            </w:pPr>
            <w:r w:rsidRPr="00F511A5">
              <w:rPr>
                <w:lang w:eastAsia="en-US"/>
              </w:rPr>
              <w:t>0586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19D9E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CA4C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DC8725" w14:textId="77777777" w:rsidR="005979E7" w:rsidRPr="00F511A5" w:rsidRDefault="005979E7" w:rsidP="00F17634">
            <w:pPr>
              <w:pStyle w:val="TAL"/>
              <w:rPr>
                <w:lang w:eastAsia="en-US"/>
              </w:rPr>
            </w:pPr>
            <w:r w:rsidRPr="00F511A5">
              <w:rPr>
                <w:lang w:eastAsia="en-US"/>
              </w:rPr>
              <w:t xml:space="preserve">Addition of TC 8.1.4.2.1.1 Inter-RAT handover / From NR to E-UTRA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398A5A" w14:textId="77777777" w:rsidR="005979E7" w:rsidRPr="00F511A5" w:rsidRDefault="005979E7" w:rsidP="00F17634">
            <w:pPr>
              <w:pStyle w:val="TAC"/>
              <w:rPr>
                <w:lang w:eastAsia="en-US"/>
              </w:rPr>
            </w:pPr>
            <w:r w:rsidRPr="00F511A5">
              <w:rPr>
                <w:lang w:eastAsia="en-US"/>
              </w:rPr>
              <w:t>15.3.0</w:t>
            </w:r>
          </w:p>
        </w:tc>
      </w:tr>
      <w:tr w:rsidR="005979E7" w:rsidRPr="00F511A5" w14:paraId="74F2AF4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45AF4D"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62FD54"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9D6FFB" w14:textId="77777777" w:rsidR="005979E7" w:rsidRPr="00F511A5" w:rsidRDefault="005979E7" w:rsidP="00F17634">
            <w:pPr>
              <w:pStyle w:val="TAC"/>
              <w:rPr>
                <w:lang w:eastAsia="en-US"/>
              </w:rPr>
            </w:pPr>
            <w:r w:rsidRPr="00F511A5">
              <w:rPr>
                <w:lang w:eastAsia="en-US"/>
              </w:rPr>
              <w:t>R5-192796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DDE2C0" w14:textId="77777777" w:rsidR="005979E7" w:rsidRPr="00F511A5" w:rsidRDefault="005979E7" w:rsidP="00F17634">
            <w:pPr>
              <w:pStyle w:val="TAC"/>
              <w:rPr>
                <w:lang w:eastAsia="en-US"/>
              </w:rPr>
            </w:pPr>
            <w:r w:rsidRPr="00F511A5">
              <w:rPr>
                <w:lang w:eastAsia="en-US"/>
              </w:rPr>
              <w:t>0598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50AF2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5D19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A840A1" w14:textId="77777777" w:rsidR="005979E7" w:rsidRPr="00F511A5" w:rsidRDefault="005979E7" w:rsidP="00F17634">
            <w:pPr>
              <w:pStyle w:val="TAL"/>
              <w:rPr>
                <w:lang w:eastAsia="en-US"/>
              </w:rPr>
            </w:pPr>
            <w:r w:rsidRPr="00F511A5">
              <w:rPr>
                <w:lang w:eastAsia="en-US"/>
              </w:rPr>
              <w:t>New RRC test case 8.1.5.2.2 SI change / Notification of BCCH modification / Short message for SI update in NR RRC_CONNECTED state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C4475E" w14:textId="77777777" w:rsidR="005979E7" w:rsidRPr="00F511A5" w:rsidRDefault="005979E7" w:rsidP="00F17634">
            <w:pPr>
              <w:pStyle w:val="TAC"/>
              <w:rPr>
                <w:lang w:eastAsia="en-US"/>
              </w:rPr>
            </w:pPr>
            <w:r w:rsidRPr="00F511A5">
              <w:rPr>
                <w:lang w:eastAsia="en-US"/>
              </w:rPr>
              <w:t>15.3.0</w:t>
            </w:r>
          </w:p>
        </w:tc>
      </w:tr>
      <w:tr w:rsidR="005979E7" w:rsidRPr="00F511A5" w14:paraId="3F7799E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3BE1C2"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509FB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0C6AA7" w14:textId="77777777" w:rsidR="005979E7" w:rsidRPr="00F511A5" w:rsidRDefault="005979E7" w:rsidP="00F17634">
            <w:pPr>
              <w:pStyle w:val="TAC"/>
              <w:rPr>
                <w:lang w:eastAsia="en-US"/>
              </w:rPr>
            </w:pPr>
            <w:r w:rsidRPr="00F511A5">
              <w:rPr>
                <w:lang w:eastAsia="en-US"/>
              </w:rPr>
              <w:t>R5-192798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645878" w14:textId="77777777" w:rsidR="005979E7" w:rsidRPr="00F511A5" w:rsidRDefault="005979E7" w:rsidP="00F17634">
            <w:pPr>
              <w:pStyle w:val="TAC"/>
              <w:rPr>
                <w:lang w:eastAsia="en-US"/>
              </w:rPr>
            </w:pPr>
            <w:r w:rsidRPr="00F511A5">
              <w:rPr>
                <w:lang w:eastAsia="en-US"/>
              </w:rPr>
              <w:t>0425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A2B83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82719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4CBCF8" w14:textId="77777777" w:rsidR="005979E7" w:rsidRPr="00F511A5" w:rsidRDefault="005979E7" w:rsidP="00F17634">
            <w:pPr>
              <w:pStyle w:val="TAL"/>
              <w:rPr>
                <w:lang w:eastAsia="en-US"/>
              </w:rPr>
            </w:pPr>
            <w:r w:rsidRPr="00F511A5">
              <w:rPr>
                <w:lang w:eastAsia="en-US"/>
              </w:rPr>
              <w:t>Update to EN-DC test case 8.2.3.7.1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FA4D64" w14:textId="77777777" w:rsidR="005979E7" w:rsidRPr="00F511A5" w:rsidRDefault="005979E7" w:rsidP="00F17634">
            <w:pPr>
              <w:pStyle w:val="TAC"/>
              <w:rPr>
                <w:lang w:eastAsia="en-US"/>
              </w:rPr>
            </w:pPr>
            <w:r w:rsidRPr="00F511A5">
              <w:rPr>
                <w:lang w:eastAsia="en-US"/>
              </w:rPr>
              <w:t>15.3.0</w:t>
            </w:r>
          </w:p>
        </w:tc>
      </w:tr>
      <w:tr w:rsidR="005979E7" w:rsidRPr="00F511A5" w14:paraId="11441EA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57B23E"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5DDC6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DC1F46" w14:textId="77777777" w:rsidR="005979E7" w:rsidRPr="00F511A5" w:rsidRDefault="005979E7" w:rsidP="00F17634">
            <w:pPr>
              <w:pStyle w:val="TAC"/>
              <w:rPr>
                <w:lang w:eastAsia="en-US"/>
              </w:rPr>
            </w:pPr>
            <w:r w:rsidRPr="00F511A5">
              <w:rPr>
                <w:lang w:eastAsia="en-US"/>
              </w:rPr>
              <w:t>R5-192800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A89673" w14:textId="77777777" w:rsidR="005979E7" w:rsidRPr="00F511A5" w:rsidRDefault="005979E7" w:rsidP="00F17634">
            <w:pPr>
              <w:pStyle w:val="TAC"/>
              <w:rPr>
                <w:lang w:eastAsia="en-US"/>
              </w:rPr>
            </w:pPr>
            <w:r w:rsidRPr="00F511A5">
              <w:rPr>
                <w:lang w:eastAsia="en-US"/>
              </w:rPr>
              <w:t>0435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A0815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8E85A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A92C9C" w14:textId="77777777" w:rsidR="005979E7" w:rsidRPr="00F511A5" w:rsidRDefault="005979E7" w:rsidP="00F17634">
            <w:pPr>
              <w:pStyle w:val="TAL"/>
              <w:rPr>
                <w:lang w:eastAsia="en-US"/>
              </w:rPr>
            </w:pPr>
            <w:r w:rsidRPr="00F511A5">
              <w:rPr>
                <w:lang w:eastAsia="en-US"/>
              </w:rPr>
              <w:t>Addition of 5GC test case 9.1.1.2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211C37" w14:textId="77777777" w:rsidR="005979E7" w:rsidRPr="00F511A5" w:rsidRDefault="005979E7" w:rsidP="00F17634">
            <w:pPr>
              <w:pStyle w:val="TAC"/>
              <w:rPr>
                <w:lang w:eastAsia="en-US"/>
              </w:rPr>
            </w:pPr>
            <w:r w:rsidRPr="00F511A5">
              <w:rPr>
                <w:lang w:eastAsia="en-US"/>
              </w:rPr>
              <w:t>15.3.0</w:t>
            </w:r>
          </w:p>
        </w:tc>
      </w:tr>
      <w:tr w:rsidR="005979E7" w:rsidRPr="00F511A5" w14:paraId="2C24EC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58E11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C0BB5B"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E06959" w14:textId="77777777" w:rsidR="005979E7" w:rsidRPr="00F511A5" w:rsidRDefault="005979E7" w:rsidP="00F17634">
            <w:pPr>
              <w:pStyle w:val="TAC"/>
              <w:rPr>
                <w:lang w:eastAsia="en-US"/>
              </w:rPr>
            </w:pPr>
            <w:r w:rsidRPr="00F511A5">
              <w:rPr>
                <w:lang w:eastAsia="en-US"/>
              </w:rPr>
              <w:t>R5-192801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366CA1" w14:textId="77777777" w:rsidR="005979E7" w:rsidRPr="00F511A5" w:rsidRDefault="005979E7" w:rsidP="00F17634">
            <w:pPr>
              <w:pStyle w:val="TAC"/>
              <w:rPr>
                <w:lang w:eastAsia="en-US"/>
              </w:rPr>
            </w:pPr>
            <w:r w:rsidRPr="00F511A5">
              <w:rPr>
                <w:lang w:eastAsia="en-US"/>
              </w:rPr>
              <w:t>0458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F2022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4A60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5954ED" w14:textId="77777777" w:rsidR="005979E7" w:rsidRPr="00F511A5" w:rsidRDefault="005979E7" w:rsidP="00F17634">
            <w:pPr>
              <w:pStyle w:val="TAL"/>
              <w:rPr>
                <w:lang w:eastAsia="en-US"/>
              </w:rPr>
            </w:pPr>
            <w:r w:rsidRPr="00F511A5">
              <w:rPr>
                <w:lang w:eastAsia="en-US"/>
              </w:rPr>
              <w:t>Addition of NR test case 9.1.1.6-Authentication abnormal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1BDE1E" w14:textId="77777777" w:rsidR="005979E7" w:rsidRPr="00F511A5" w:rsidRDefault="005979E7" w:rsidP="00F17634">
            <w:pPr>
              <w:pStyle w:val="TAC"/>
              <w:rPr>
                <w:lang w:eastAsia="en-US"/>
              </w:rPr>
            </w:pPr>
            <w:r w:rsidRPr="00F511A5">
              <w:rPr>
                <w:lang w:eastAsia="en-US"/>
              </w:rPr>
              <w:t>15.3.0</w:t>
            </w:r>
          </w:p>
        </w:tc>
      </w:tr>
      <w:tr w:rsidR="005979E7" w:rsidRPr="00F511A5" w14:paraId="1ACF0B0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9009E4"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D82AF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F46BD1" w14:textId="77777777" w:rsidR="005979E7" w:rsidRPr="00F511A5" w:rsidRDefault="005979E7" w:rsidP="00F17634">
            <w:pPr>
              <w:pStyle w:val="TAC"/>
              <w:rPr>
                <w:lang w:eastAsia="en-US"/>
              </w:rPr>
            </w:pPr>
            <w:r w:rsidRPr="00F511A5">
              <w:rPr>
                <w:lang w:eastAsia="en-US"/>
              </w:rPr>
              <w:t>R5-192802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D90BF7" w14:textId="77777777" w:rsidR="005979E7" w:rsidRPr="00F511A5" w:rsidRDefault="005979E7" w:rsidP="00F17634">
            <w:pPr>
              <w:pStyle w:val="TAC"/>
              <w:rPr>
                <w:lang w:eastAsia="en-US"/>
              </w:rPr>
            </w:pPr>
            <w:r w:rsidRPr="00F511A5">
              <w:rPr>
                <w:lang w:eastAsia="en-US"/>
              </w:rPr>
              <w:t>0460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ACD0C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D3530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2494AB" w14:textId="77777777" w:rsidR="005979E7" w:rsidRPr="00F511A5" w:rsidRDefault="005979E7" w:rsidP="00F17634">
            <w:pPr>
              <w:pStyle w:val="TAL"/>
              <w:rPr>
                <w:lang w:eastAsia="en-US"/>
              </w:rPr>
            </w:pPr>
            <w:r w:rsidRPr="00F511A5">
              <w:rPr>
                <w:lang w:eastAsia="en-US"/>
              </w:rPr>
              <w:t>Addition of NR test case 9.1.6.1.2-T3521 timeout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686A9F" w14:textId="77777777" w:rsidR="005979E7" w:rsidRPr="00F511A5" w:rsidRDefault="005979E7" w:rsidP="00F17634">
            <w:pPr>
              <w:pStyle w:val="TAC"/>
              <w:rPr>
                <w:lang w:eastAsia="en-US"/>
              </w:rPr>
            </w:pPr>
            <w:r w:rsidRPr="00F511A5">
              <w:rPr>
                <w:lang w:eastAsia="en-US"/>
              </w:rPr>
              <w:t>15.3.0</w:t>
            </w:r>
          </w:p>
        </w:tc>
      </w:tr>
      <w:tr w:rsidR="005979E7" w:rsidRPr="00F511A5" w14:paraId="7E4A9B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E737B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51C425"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DE96A8" w14:textId="77777777" w:rsidR="005979E7" w:rsidRPr="00F511A5" w:rsidRDefault="005979E7" w:rsidP="00F17634">
            <w:pPr>
              <w:pStyle w:val="TAC"/>
              <w:rPr>
                <w:lang w:eastAsia="en-US"/>
              </w:rPr>
            </w:pPr>
            <w:r w:rsidRPr="00F511A5">
              <w:rPr>
                <w:lang w:eastAsia="en-US"/>
              </w:rPr>
              <w:t>R5-192803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46955A" w14:textId="77777777" w:rsidR="005979E7" w:rsidRPr="00F511A5" w:rsidRDefault="005979E7" w:rsidP="00F17634">
            <w:pPr>
              <w:pStyle w:val="TAC"/>
              <w:rPr>
                <w:lang w:eastAsia="en-US"/>
              </w:rPr>
            </w:pPr>
            <w:r w:rsidRPr="00F511A5">
              <w:rPr>
                <w:lang w:eastAsia="en-US"/>
              </w:rPr>
              <w:t>0461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DC943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2F830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C3B84E" w14:textId="77777777" w:rsidR="005979E7" w:rsidRPr="00F511A5" w:rsidRDefault="005979E7" w:rsidP="00F17634">
            <w:pPr>
              <w:pStyle w:val="TAL"/>
              <w:rPr>
                <w:lang w:eastAsia="en-US"/>
              </w:rPr>
            </w:pPr>
            <w:r w:rsidRPr="00F511A5">
              <w:rPr>
                <w:lang w:eastAsia="en-US"/>
              </w:rPr>
              <w:t>Addition of NR test case 9.1.6.2.1-Network-initiated deregistration-deregistration for 3GPP access-reregistration required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826ADE" w14:textId="77777777" w:rsidR="005979E7" w:rsidRPr="00F511A5" w:rsidRDefault="005979E7" w:rsidP="00F17634">
            <w:pPr>
              <w:pStyle w:val="TAC"/>
              <w:rPr>
                <w:lang w:eastAsia="en-US"/>
              </w:rPr>
            </w:pPr>
            <w:r w:rsidRPr="00F511A5">
              <w:rPr>
                <w:lang w:eastAsia="en-US"/>
              </w:rPr>
              <w:t>15.3.0</w:t>
            </w:r>
          </w:p>
        </w:tc>
      </w:tr>
      <w:tr w:rsidR="005979E7" w:rsidRPr="00F511A5" w14:paraId="515A47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29D687"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317A61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4B071C" w14:textId="77777777" w:rsidR="005979E7" w:rsidRPr="00F511A5" w:rsidRDefault="005979E7" w:rsidP="00F17634">
            <w:pPr>
              <w:pStyle w:val="TAC"/>
              <w:rPr>
                <w:lang w:eastAsia="en-US"/>
              </w:rPr>
            </w:pPr>
            <w:r w:rsidRPr="00F511A5">
              <w:rPr>
                <w:lang w:eastAsia="en-US"/>
              </w:rPr>
              <w:t>R5-192805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5C9FB4" w14:textId="77777777" w:rsidR="005979E7" w:rsidRPr="00F511A5" w:rsidRDefault="005979E7" w:rsidP="00F17634">
            <w:pPr>
              <w:pStyle w:val="TAC"/>
              <w:rPr>
                <w:lang w:eastAsia="en-US"/>
              </w:rPr>
            </w:pPr>
            <w:r w:rsidRPr="00F511A5">
              <w:rPr>
                <w:lang w:eastAsia="en-US"/>
              </w:rPr>
              <w:t>0463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6790C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29508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03DE2E" w14:textId="77777777" w:rsidR="005979E7" w:rsidRPr="00F511A5" w:rsidRDefault="005979E7" w:rsidP="00F17634">
            <w:pPr>
              <w:pStyle w:val="TAL"/>
              <w:rPr>
                <w:lang w:eastAsia="en-US"/>
              </w:rPr>
            </w:pPr>
            <w:r w:rsidRPr="00F511A5">
              <w:rPr>
                <w:lang w:eastAsia="en-US"/>
              </w:rPr>
              <w:t>Addition of NR test case 9.1.7.2-Service request for user data pending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6F63F3" w14:textId="77777777" w:rsidR="005979E7" w:rsidRPr="00F511A5" w:rsidRDefault="005979E7" w:rsidP="00F17634">
            <w:pPr>
              <w:pStyle w:val="TAC"/>
              <w:rPr>
                <w:lang w:eastAsia="en-US"/>
              </w:rPr>
            </w:pPr>
            <w:r w:rsidRPr="00F511A5">
              <w:rPr>
                <w:lang w:eastAsia="en-US"/>
              </w:rPr>
              <w:t>15.3.0</w:t>
            </w:r>
          </w:p>
        </w:tc>
      </w:tr>
      <w:tr w:rsidR="005979E7" w:rsidRPr="00F511A5" w14:paraId="7CE297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864975"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BCD8BC"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D365DC" w14:textId="77777777" w:rsidR="005979E7" w:rsidRPr="00F511A5" w:rsidRDefault="005979E7" w:rsidP="00F17634">
            <w:pPr>
              <w:pStyle w:val="TAC"/>
              <w:rPr>
                <w:lang w:eastAsia="en-US"/>
              </w:rPr>
            </w:pPr>
            <w:r w:rsidRPr="00F511A5">
              <w:rPr>
                <w:lang w:eastAsia="en-US"/>
              </w:rPr>
              <w:t>R5-192806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F7804B" w14:textId="77777777" w:rsidR="005979E7" w:rsidRPr="00F511A5" w:rsidRDefault="005979E7" w:rsidP="00F17634">
            <w:pPr>
              <w:pStyle w:val="TAC"/>
              <w:rPr>
                <w:lang w:eastAsia="en-US"/>
              </w:rPr>
            </w:pPr>
            <w:r w:rsidRPr="00F511A5">
              <w:rPr>
                <w:lang w:eastAsia="en-US"/>
              </w:rPr>
              <w:t>0568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0168C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1D88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0DCAB7" w14:textId="77777777" w:rsidR="005979E7" w:rsidRPr="00F511A5" w:rsidRDefault="005979E7" w:rsidP="00F17634">
            <w:pPr>
              <w:pStyle w:val="TAL"/>
              <w:rPr>
                <w:lang w:eastAsia="en-US"/>
              </w:rPr>
            </w:pPr>
            <w:r w:rsidRPr="00F511A5">
              <w:rPr>
                <w:lang w:eastAsia="en-US"/>
              </w:rPr>
              <w:t>Addition of new 5GC TC 9.1.5.2.2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26C1B9" w14:textId="77777777" w:rsidR="005979E7" w:rsidRPr="00F511A5" w:rsidRDefault="005979E7" w:rsidP="00F17634">
            <w:pPr>
              <w:pStyle w:val="TAC"/>
              <w:rPr>
                <w:lang w:eastAsia="en-US"/>
              </w:rPr>
            </w:pPr>
            <w:r w:rsidRPr="00F511A5">
              <w:rPr>
                <w:lang w:eastAsia="en-US"/>
              </w:rPr>
              <w:t>15.3.0</w:t>
            </w:r>
          </w:p>
        </w:tc>
      </w:tr>
      <w:tr w:rsidR="005979E7" w:rsidRPr="00F511A5" w14:paraId="219524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DF7832"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12C9F0"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D9E9BB" w14:textId="77777777" w:rsidR="005979E7" w:rsidRPr="00F511A5" w:rsidRDefault="005979E7" w:rsidP="00F17634">
            <w:pPr>
              <w:pStyle w:val="TAC"/>
              <w:rPr>
                <w:lang w:eastAsia="en-US"/>
              </w:rPr>
            </w:pPr>
            <w:r w:rsidRPr="00F511A5">
              <w:rPr>
                <w:lang w:eastAsia="en-US"/>
              </w:rPr>
              <w:t>R5-192815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E89A35" w14:textId="77777777" w:rsidR="005979E7" w:rsidRPr="00F511A5" w:rsidRDefault="005979E7" w:rsidP="00F17634">
            <w:pPr>
              <w:pStyle w:val="TAC"/>
              <w:rPr>
                <w:lang w:eastAsia="en-US"/>
              </w:rPr>
            </w:pPr>
            <w:r w:rsidRPr="00F511A5">
              <w:rPr>
                <w:lang w:eastAsia="en-US"/>
              </w:rPr>
              <w:t>0567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708C9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CF47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E62912" w14:textId="77777777" w:rsidR="005979E7" w:rsidRPr="00F511A5" w:rsidRDefault="005979E7" w:rsidP="00F17634">
            <w:pPr>
              <w:pStyle w:val="TAL"/>
              <w:rPr>
                <w:lang w:eastAsia="en-US"/>
              </w:rPr>
            </w:pPr>
            <w:r w:rsidRPr="00F511A5">
              <w:rPr>
                <w:lang w:eastAsia="en-US"/>
              </w:rPr>
              <w:t>Addition of new 5GC TC 9.1.2.1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C285D5" w14:textId="77777777" w:rsidR="005979E7" w:rsidRPr="00F511A5" w:rsidRDefault="005979E7" w:rsidP="00F17634">
            <w:pPr>
              <w:pStyle w:val="TAC"/>
              <w:rPr>
                <w:lang w:eastAsia="en-US"/>
              </w:rPr>
            </w:pPr>
            <w:r w:rsidRPr="00F511A5">
              <w:rPr>
                <w:lang w:eastAsia="en-US"/>
              </w:rPr>
              <w:t>15.3.0</w:t>
            </w:r>
          </w:p>
        </w:tc>
      </w:tr>
      <w:tr w:rsidR="005979E7" w:rsidRPr="00F511A5" w14:paraId="6BFE5D3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AA1B2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E1C1D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D691B3" w14:textId="77777777" w:rsidR="005979E7" w:rsidRPr="00F511A5" w:rsidRDefault="005979E7" w:rsidP="00F17634">
            <w:pPr>
              <w:pStyle w:val="TAC"/>
              <w:rPr>
                <w:lang w:eastAsia="en-US"/>
              </w:rPr>
            </w:pPr>
            <w:r w:rsidRPr="00F511A5">
              <w:rPr>
                <w:lang w:eastAsia="en-US"/>
              </w:rPr>
              <w:t>R5-192816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A06123" w14:textId="77777777" w:rsidR="005979E7" w:rsidRPr="00F511A5" w:rsidRDefault="005979E7" w:rsidP="00F17634">
            <w:pPr>
              <w:pStyle w:val="TAC"/>
              <w:rPr>
                <w:lang w:eastAsia="en-US"/>
              </w:rPr>
            </w:pPr>
            <w:r w:rsidRPr="00F511A5">
              <w:rPr>
                <w:lang w:eastAsia="en-US"/>
              </w:rPr>
              <w:t>0569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BB3E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6421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68D0C2" w14:textId="77777777" w:rsidR="005979E7" w:rsidRPr="00F511A5" w:rsidRDefault="005979E7" w:rsidP="00F17634">
            <w:pPr>
              <w:pStyle w:val="TAL"/>
              <w:rPr>
                <w:lang w:eastAsia="en-US"/>
              </w:rPr>
            </w:pPr>
            <w:r w:rsidRPr="00F511A5">
              <w:rPr>
                <w:lang w:eastAsia="en-US"/>
              </w:rPr>
              <w:t>Addition of 5GC Test case 10.1.5.1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1D5979" w14:textId="77777777" w:rsidR="005979E7" w:rsidRPr="00F511A5" w:rsidRDefault="005979E7" w:rsidP="00F17634">
            <w:pPr>
              <w:pStyle w:val="TAC"/>
              <w:rPr>
                <w:lang w:eastAsia="en-US"/>
              </w:rPr>
            </w:pPr>
            <w:r w:rsidRPr="00F511A5">
              <w:rPr>
                <w:lang w:eastAsia="en-US"/>
              </w:rPr>
              <w:t>15.3.0</w:t>
            </w:r>
          </w:p>
        </w:tc>
      </w:tr>
      <w:tr w:rsidR="005979E7" w:rsidRPr="00F511A5" w14:paraId="2E3056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4B9E51"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0542E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E4313E" w14:textId="77777777" w:rsidR="005979E7" w:rsidRPr="00F511A5" w:rsidRDefault="005979E7" w:rsidP="00F17634">
            <w:pPr>
              <w:pStyle w:val="TAC"/>
              <w:rPr>
                <w:lang w:eastAsia="en-US"/>
              </w:rPr>
            </w:pPr>
            <w:r w:rsidRPr="00F511A5">
              <w:rPr>
                <w:lang w:eastAsia="en-US"/>
              </w:rPr>
              <w:t>R5-192819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420080" w14:textId="77777777" w:rsidR="005979E7" w:rsidRPr="00F511A5" w:rsidRDefault="005979E7" w:rsidP="00F17634">
            <w:pPr>
              <w:pStyle w:val="TAC"/>
              <w:rPr>
                <w:lang w:eastAsia="en-US"/>
              </w:rPr>
            </w:pPr>
            <w:r w:rsidRPr="00F511A5">
              <w:rPr>
                <w:lang w:eastAsia="en-US"/>
              </w:rPr>
              <w:t>0576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19F468"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C225A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2C4D44" w14:textId="77777777" w:rsidR="005979E7" w:rsidRPr="00F511A5" w:rsidRDefault="005979E7" w:rsidP="00F17634">
            <w:pPr>
              <w:pStyle w:val="TAL"/>
              <w:rPr>
                <w:lang w:eastAsia="en-US"/>
              </w:rPr>
            </w:pPr>
            <w:r w:rsidRPr="00F511A5">
              <w:rPr>
                <w:lang w:eastAsia="en-US"/>
              </w:rPr>
              <w:t>Update of 5GS NR MAC test case 7.1.1.9.1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9D075E" w14:textId="77777777" w:rsidR="005979E7" w:rsidRPr="00F511A5" w:rsidRDefault="005979E7" w:rsidP="00F17634">
            <w:pPr>
              <w:pStyle w:val="TAC"/>
              <w:rPr>
                <w:lang w:eastAsia="en-US"/>
              </w:rPr>
            </w:pPr>
            <w:r w:rsidRPr="00F511A5">
              <w:rPr>
                <w:lang w:eastAsia="en-US"/>
              </w:rPr>
              <w:t>15.3.0</w:t>
            </w:r>
          </w:p>
        </w:tc>
      </w:tr>
      <w:tr w:rsidR="005979E7" w:rsidRPr="00F511A5" w14:paraId="4D296B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760C7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C7DFA8"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DC0800" w14:textId="77777777" w:rsidR="005979E7" w:rsidRPr="00F511A5" w:rsidRDefault="005979E7" w:rsidP="00F17634">
            <w:pPr>
              <w:pStyle w:val="TAC"/>
              <w:rPr>
                <w:lang w:eastAsia="en-US"/>
              </w:rPr>
            </w:pPr>
            <w:r w:rsidRPr="00F511A5">
              <w:rPr>
                <w:lang w:eastAsia="en-US"/>
              </w:rPr>
              <w:t>R5-192824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2BA4EA" w14:textId="77777777" w:rsidR="005979E7" w:rsidRPr="00F511A5" w:rsidRDefault="005979E7" w:rsidP="00F17634">
            <w:pPr>
              <w:pStyle w:val="TAC"/>
              <w:rPr>
                <w:lang w:eastAsia="en-US"/>
              </w:rPr>
            </w:pPr>
            <w:r w:rsidRPr="00F511A5">
              <w:rPr>
                <w:lang w:eastAsia="en-US"/>
              </w:rPr>
              <w:t>0560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6298B3"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88CFE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9C0E89" w14:textId="77777777" w:rsidR="005979E7" w:rsidRPr="00F511A5" w:rsidRDefault="005979E7" w:rsidP="00F17634">
            <w:pPr>
              <w:pStyle w:val="TAL"/>
              <w:rPr>
                <w:lang w:eastAsia="en-US"/>
              </w:rPr>
            </w:pPr>
            <w:r w:rsidRPr="00F511A5">
              <w:rPr>
                <w:lang w:eastAsia="en-US"/>
              </w:rPr>
              <w:t>Addition of new 5GC TC 9.1.5.1.13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E653CC" w14:textId="77777777" w:rsidR="005979E7" w:rsidRPr="00F511A5" w:rsidRDefault="005979E7" w:rsidP="00F17634">
            <w:pPr>
              <w:pStyle w:val="TAC"/>
              <w:rPr>
                <w:lang w:eastAsia="en-US"/>
              </w:rPr>
            </w:pPr>
            <w:r w:rsidRPr="00F511A5">
              <w:rPr>
                <w:lang w:eastAsia="en-US"/>
              </w:rPr>
              <w:t>15.3.0</w:t>
            </w:r>
          </w:p>
        </w:tc>
      </w:tr>
      <w:tr w:rsidR="005979E7" w:rsidRPr="00F511A5" w14:paraId="4B733C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00EA9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35B0B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C996AC" w14:textId="77777777" w:rsidR="005979E7" w:rsidRPr="00F511A5" w:rsidRDefault="005979E7" w:rsidP="00F17634">
            <w:pPr>
              <w:pStyle w:val="TAC"/>
              <w:rPr>
                <w:lang w:eastAsia="en-US"/>
              </w:rPr>
            </w:pPr>
            <w:r w:rsidRPr="00F511A5">
              <w:rPr>
                <w:lang w:eastAsia="en-US"/>
              </w:rPr>
              <w:t>R5-192829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A65326" w14:textId="77777777" w:rsidR="005979E7" w:rsidRPr="00F511A5" w:rsidRDefault="005979E7" w:rsidP="00F17634">
            <w:pPr>
              <w:pStyle w:val="TAC"/>
              <w:rPr>
                <w:lang w:eastAsia="en-US"/>
              </w:rPr>
            </w:pPr>
            <w:r w:rsidRPr="00F511A5">
              <w:rPr>
                <w:lang w:eastAsia="en-US"/>
              </w:rPr>
              <w:t>0517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D0ACA6"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7C3F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AE8A2C" w14:textId="77777777" w:rsidR="005979E7" w:rsidRPr="00F511A5" w:rsidRDefault="005979E7" w:rsidP="00F17634">
            <w:pPr>
              <w:pStyle w:val="TAL"/>
              <w:rPr>
                <w:lang w:eastAsia="en-US"/>
              </w:rPr>
            </w:pPr>
            <w:r w:rsidRPr="00F511A5">
              <w:rPr>
                <w:lang w:eastAsia="en-US"/>
              </w:rPr>
              <w:t>Update of 5GS NR RRC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F7909B" w14:textId="77777777" w:rsidR="005979E7" w:rsidRPr="00F511A5" w:rsidRDefault="005979E7" w:rsidP="00F17634">
            <w:pPr>
              <w:pStyle w:val="TAC"/>
              <w:rPr>
                <w:lang w:eastAsia="en-US"/>
              </w:rPr>
            </w:pPr>
            <w:r w:rsidRPr="00F511A5">
              <w:rPr>
                <w:lang w:eastAsia="en-US"/>
              </w:rPr>
              <w:t>15.3.0</w:t>
            </w:r>
          </w:p>
        </w:tc>
      </w:tr>
      <w:tr w:rsidR="005979E7" w:rsidRPr="00F511A5" w14:paraId="23F9CF6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F39B3F"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977E02"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C9B619" w14:textId="77777777" w:rsidR="005979E7" w:rsidRPr="00F511A5" w:rsidRDefault="005979E7" w:rsidP="00F17634">
            <w:pPr>
              <w:pStyle w:val="TAC"/>
              <w:rPr>
                <w:lang w:eastAsia="en-US"/>
              </w:rPr>
            </w:pPr>
            <w:r w:rsidRPr="00F511A5">
              <w:rPr>
                <w:lang w:eastAsia="en-US"/>
              </w:rPr>
              <w:t>R5-192830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5B865F" w14:textId="77777777" w:rsidR="005979E7" w:rsidRPr="00F511A5" w:rsidRDefault="005979E7" w:rsidP="00F17634">
            <w:pPr>
              <w:pStyle w:val="TAC"/>
              <w:rPr>
                <w:lang w:eastAsia="en-US"/>
              </w:rPr>
            </w:pPr>
            <w:r w:rsidRPr="00F511A5">
              <w:rPr>
                <w:lang w:eastAsia="en-US"/>
              </w:rPr>
              <w:t>0595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3EB833"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2D7B4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E04610" w14:textId="77777777" w:rsidR="005979E7" w:rsidRPr="00F511A5" w:rsidRDefault="005979E7" w:rsidP="00F17634">
            <w:pPr>
              <w:pStyle w:val="TAL"/>
              <w:rPr>
                <w:lang w:eastAsia="en-US"/>
              </w:rPr>
            </w:pPr>
            <w:r w:rsidRPr="00F511A5">
              <w:rPr>
                <w:lang w:eastAsia="en-US"/>
              </w:rPr>
              <w:t>Addition of 5GS PDCP TC 7.1.3.5.5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ECAEC7" w14:textId="77777777" w:rsidR="005979E7" w:rsidRPr="00F511A5" w:rsidRDefault="005979E7" w:rsidP="00F17634">
            <w:pPr>
              <w:pStyle w:val="TAC"/>
              <w:rPr>
                <w:lang w:eastAsia="en-US"/>
              </w:rPr>
            </w:pPr>
            <w:r w:rsidRPr="00F511A5">
              <w:rPr>
                <w:lang w:eastAsia="en-US"/>
              </w:rPr>
              <w:t>15.3.0</w:t>
            </w:r>
          </w:p>
        </w:tc>
      </w:tr>
      <w:tr w:rsidR="005979E7" w:rsidRPr="00F511A5" w14:paraId="7BB6406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96645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94CAE7"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38E394" w14:textId="77777777" w:rsidR="005979E7" w:rsidRPr="00F511A5" w:rsidRDefault="005979E7" w:rsidP="00F17634">
            <w:pPr>
              <w:pStyle w:val="TAC"/>
              <w:rPr>
                <w:lang w:eastAsia="en-US"/>
              </w:rPr>
            </w:pPr>
            <w:r w:rsidRPr="00F511A5">
              <w:rPr>
                <w:lang w:eastAsia="en-US"/>
              </w:rPr>
              <w:t>R5-192838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7F4836" w14:textId="77777777" w:rsidR="005979E7" w:rsidRPr="00F511A5" w:rsidRDefault="005979E7" w:rsidP="00F17634">
            <w:pPr>
              <w:pStyle w:val="TAC"/>
              <w:rPr>
                <w:lang w:eastAsia="en-US"/>
              </w:rPr>
            </w:pPr>
            <w:r w:rsidRPr="00F511A5">
              <w:rPr>
                <w:lang w:eastAsia="en-US"/>
              </w:rPr>
              <w:t>0603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01EFD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5C16F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E9596C" w14:textId="77777777" w:rsidR="005979E7" w:rsidRPr="00F511A5" w:rsidRDefault="005979E7" w:rsidP="00F17634">
            <w:pPr>
              <w:pStyle w:val="TAL"/>
              <w:rPr>
                <w:lang w:eastAsia="en-US"/>
              </w:rPr>
            </w:pPr>
            <w:r w:rsidRPr="00F511A5">
              <w:rPr>
                <w:lang w:eastAsia="en-US"/>
              </w:rPr>
              <w:t>Addition of 5GS SA RRC TC - 8.1.3.1.13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184259" w14:textId="77777777" w:rsidR="005979E7" w:rsidRPr="00F511A5" w:rsidRDefault="005979E7" w:rsidP="00F17634">
            <w:pPr>
              <w:pStyle w:val="TAC"/>
              <w:rPr>
                <w:lang w:eastAsia="en-US"/>
              </w:rPr>
            </w:pPr>
            <w:r w:rsidRPr="00F511A5">
              <w:rPr>
                <w:lang w:eastAsia="en-US"/>
              </w:rPr>
              <w:t>15.3.0</w:t>
            </w:r>
          </w:p>
        </w:tc>
      </w:tr>
      <w:tr w:rsidR="005979E7" w:rsidRPr="00F511A5" w14:paraId="610EF24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9D26540"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82FF06"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7E5A8D" w14:textId="77777777" w:rsidR="005979E7" w:rsidRPr="00F511A5" w:rsidRDefault="005979E7" w:rsidP="00F17634">
            <w:pPr>
              <w:pStyle w:val="TAC"/>
              <w:rPr>
                <w:lang w:eastAsia="en-US"/>
              </w:rPr>
            </w:pPr>
            <w:r w:rsidRPr="00F511A5">
              <w:rPr>
                <w:lang w:eastAsia="en-US"/>
              </w:rPr>
              <w:t>R5-192839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64B71B" w14:textId="77777777" w:rsidR="005979E7" w:rsidRPr="00F511A5" w:rsidRDefault="005979E7" w:rsidP="00F17634">
            <w:pPr>
              <w:pStyle w:val="TAC"/>
              <w:rPr>
                <w:lang w:eastAsia="en-US"/>
              </w:rPr>
            </w:pPr>
            <w:r w:rsidRPr="00F511A5">
              <w:rPr>
                <w:lang w:eastAsia="en-US"/>
              </w:rPr>
              <w:t>0604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D13F2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70ABC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7B1816" w14:textId="77777777" w:rsidR="005979E7" w:rsidRPr="00F511A5" w:rsidRDefault="005979E7" w:rsidP="00F17634">
            <w:pPr>
              <w:pStyle w:val="TAL"/>
              <w:rPr>
                <w:lang w:eastAsia="en-US"/>
              </w:rPr>
            </w:pPr>
            <w:r w:rsidRPr="00F511A5">
              <w:rPr>
                <w:lang w:eastAsia="en-US"/>
              </w:rPr>
              <w:t>Addition of 5GS SA RRC TC - 8.1.3.1.14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57C435" w14:textId="77777777" w:rsidR="005979E7" w:rsidRPr="00F511A5" w:rsidRDefault="005979E7" w:rsidP="00F17634">
            <w:pPr>
              <w:pStyle w:val="TAC"/>
              <w:rPr>
                <w:lang w:eastAsia="en-US"/>
              </w:rPr>
            </w:pPr>
            <w:r w:rsidRPr="00F511A5">
              <w:rPr>
                <w:lang w:eastAsia="en-US"/>
              </w:rPr>
              <w:t>15.3.0</w:t>
            </w:r>
          </w:p>
        </w:tc>
      </w:tr>
      <w:tr w:rsidR="005979E7" w:rsidRPr="00F511A5" w14:paraId="261D8E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718382"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CED36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916466" w14:textId="77777777" w:rsidR="005979E7" w:rsidRPr="00F511A5" w:rsidRDefault="005979E7" w:rsidP="00F17634">
            <w:pPr>
              <w:pStyle w:val="TAC"/>
              <w:rPr>
                <w:lang w:eastAsia="en-US"/>
              </w:rPr>
            </w:pPr>
            <w:r w:rsidRPr="00F511A5">
              <w:rPr>
                <w:lang w:eastAsia="en-US"/>
              </w:rPr>
              <w:t>R5-192852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C55D32" w14:textId="77777777" w:rsidR="005979E7" w:rsidRPr="00F511A5" w:rsidRDefault="005979E7" w:rsidP="00F17634">
            <w:pPr>
              <w:pStyle w:val="TAC"/>
              <w:rPr>
                <w:lang w:eastAsia="en-US"/>
              </w:rPr>
            </w:pPr>
            <w:r w:rsidRPr="00F511A5">
              <w:rPr>
                <w:lang w:eastAsia="en-US"/>
              </w:rPr>
              <w:t>0601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950D3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2917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6B0086" w14:textId="77777777" w:rsidR="005979E7" w:rsidRPr="00F511A5" w:rsidRDefault="005979E7" w:rsidP="00F17634">
            <w:pPr>
              <w:pStyle w:val="TAL"/>
              <w:rPr>
                <w:lang w:eastAsia="en-US"/>
              </w:rPr>
            </w:pPr>
            <w:r w:rsidRPr="00F511A5">
              <w:rPr>
                <w:lang w:eastAsia="en-US"/>
              </w:rPr>
              <w:t>Addition of NR test case Event A4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FFF316" w14:textId="77777777" w:rsidR="005979E7" w:rsidRPr="00F511A5" w:rsidRDefault="005979E7" w:rsidP="00F17634">
            <w:pPr>
              <w:pStyle w:val="TAC"/>
              <w:rPr>
                <w:lang w:eastAsia="en-US"/>
              </w:rPr>
            </w:pPr>
            <w:r w:rsidRPr="00F511A5">
              <w:rPr>
                <w:lang w:eastAsia="en-US"/>
              </w:rPr>
              <w:t>15.3.0</w:t>
            </w:r>
          </w:p>
        </w:tc>
      </w:tr>
      <w:tr w:rsidR="005979E7" w:rsidRPr="00F511A5" w14:paraId="469579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E13FB4"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55C871"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F747AD" w14:textId="77777777" w:rsidR="005979E7" w:rsidRPr="00F511A5" w:rsidRDefault="005979E7" w:rsidP="00F17634">
            <w:pPr>
              <w:pStyle w:val="TAC"/>
              <w:rPr>
                <w:lang w:eastAsia="en-US"/>
              </w:rPr>
            </w:pPr>
            <w:r w:rsidRPr="00F511A5">
              <w:rPr>
                <w:lang w:eastAsia="en-US"/>
              </w:rPr>
              <w:t>R5-192853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85B3A2" w14:textId="77777777" w:rsidR="005979E7" w:rsidRPr="00F511A5" w:rsidRDefault="005979E7" w:rsidP="00F17634">
            <w:pPr>
              <w:pStyle w:val="TAC"/>
              <w:rPr>
                <w:lang w:eastAsia="en-US"/>
              </w:rPr>
            </w:pPr>
            <w:r w:rsidRPr="00F511A5">
              <w:rPr>
                <w:lang w:eastAsia="en-US"/>
              </w:rPr>
              <w:t>0602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849040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2C40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B47FE4" w14:textId="77777777" w:rsidR="005979E7" w:rsidRPr="00F511A5" w:rsidRDefault="005979E7" w:rsidP="00F17634">
            <w:pPr>
              <w:pStyle w:val="TAL"/>
              <w:rPr>
                <w:lang w:eastAsia="en-US"/>
              </w:rPr>
            </w:pPr>
            <w:r w:rsidRPr="00F511A5">
              <w:rPr>
                <w:lang w:eastAsia="en-US"/>
              </w:rPr>
              <w:t>Addition of NR test case Event A5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9B298A" w14:textId="77777777" w:rsidR="005979E7" w:rsidRPr="00F511A5" w:rsidRDefault="005979E7" w:rsidP="00F17634">
            <w:pPr>
              <w:pStyle w:val="TAC"/>
              <w:rPr>
                <w:lang w:eastAsia="en-US"/>
              </w:rPr>
            </w:pPr>
            <w:r w:rsidRPr="00F511A5">
              <w:rPr>
                <w:lang w:eastAsia="en-US"/>
              </w:rPr>
              <w:t>15.3.0</w:t>
            </w:r>
          </w:p>
        </w:tc>
      </w:tr>
      <w:tr w:rsidR="005979E7" w:rsidRPr="00F511A5" w14:paraId="3B8E52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654866"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976F03"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8A869B" w14:textId="77777777" w:rsidR="005979E7" w:rsidRPr="00F511A5" w:rsidRDefault="005979E7" w:rsidP="00F17634">
            <w:pPr>
              <w:pStyle w:val="TAC"/>
              <w:rPr>
                <w:lang w:eastAsia="en-US"/>
              </w:rPr>
            </w:pPr>
            <w:r w:rsidRPr="00F511A5">
              <w:rPr>
                <w:lang w:eastAsia="en-US"/>
              </w:rPr>
              <w:t>R5-192854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5AAAD9" w14:textId="77777777" w:rsidR="005979E7" w:rsidRPr="00F511A5" w:rsidRDefault="005979E7" w:rsidP="00F17634">
            <w:pPr>
              <w:pStyle w:val="TAC"/>
              <w:rPr>
                <w:lang w:eastAsia="en-US"/>
              </w:rPr>
            </w:pPr>
            <w:r w:rsidRPr="00F511A5">
              <w:rPr>
                <w:lang w:eastAsia="en-US"/>
              </w:rPr>
              <w:t>0518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5905B3"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3C66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3D4748" w14:textId="77777777" w:rsidR="005979E7" w:rsidRPr="00F511A5" w:rsidRDefault="005979E7" w:rsidP="00F17634">
            <w:pPr>
              <w:pStyle w:val="TAL"/>
              <w:rPr>
                <w:lang w:eastAsia="en-US"/>
              </w:rPr>
            </w:pPr>
            <w:r w:rsidRPr="00F511A5">
              <w:rPr>
                <w:lang w:eastAsia="en-US"/>
              </w:rPr>
              <w:t>Update of 5GS NR RRC test case 8.2.3.6.1 and  8.2.3.8.1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E475F7" w14:textId="77777777" w:rsidR="005979E7" w:rsidRPr="00F511A5" w:rsidRDefault="005979E7" w:rsidP="00F17634">
            <w:pPr>
              <w:pStyle w:val="TAC"/>
              <w:rPr>
                <w:lang w:eastAsia="en-US"/>
              </w:rPr>
            </w:pPr>
            <w:r w:rsidRPr="00F511A5">
              <w:rPr>
                <w:lang w:eastAsia="en-US"/>
              </w:rPr>
              <w:t>15.3.0</w:t>
            </w:r>
          </w:p>
        </w:tc>
      </w:tr>
      <w:tr w:rsidR="005979E7" w:rsidRPr="00F511A5" w14:paraId="51C033F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F76DEB"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40C16F"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49C332" w14:textId="77777777" w:rsidR="005979E7" w:rsidRPr="00F511A5" w:rsidRDefault="005979E7" w:rsidP="00F17634">
            <w:pPr>
              <w:pStyle w:val="TAC"/>
              <w:rPr>
                <w:lang w:eastAsia="en-US"/>
              </w:rPr>
            </w:pPr>
            <w:r w:rsidRPr="00F511A5">
              <w:rPr>
                <w:lang w:eastAsia="en-US"/>
              </w:rPr>
              <w:t>R5-192855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D24962" w14:textId="77777777" w:rsidR="005979E7" w:rsidRPr="00F511A5" w:rsidRDefault="005979E7" w:rsidP="00F17634">
            <w:pPr>
              <w:pStyle w:val="TAC"/>
              <w:rPr>
                <w:lang w:eastAsia="en-US"/>
              </w:rPr>
            </w:pPr>
            <w:r w:rsidRPr="00F511A5">
              <w:rPr>
                <w:lang w:eastAsia="en-US"/>
              </w:rPr>
              <w:t>0462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55DD84"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1FCB2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C235FE" w14:textId="77777777" w:rsidR="005979E7" w:rsidRPr="00F511A5" w:rsidRDefault="005979E7" w:rsidP="00F17634">
            <w:pPr>
              <w:pStyle w:val="TAL"/>
              <w:rPr>
                <w:lang w:eastAsia="en-US"/>
              </w:rPr>
            </w:pPr>
            <w:r w:rsidRPr="00F511A5">
              <w:rPr>
                <w:lang w:eastAsia="en-US"/>
              </w:rPr>
              <w:t>Addition of NR test case 9.1.6.2.2-Reregistration not required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9E3766" w14:textId="77777777" w:rsidR="005979E7" w:rsidRPr="00F511A5" w:rsidRDefault="005979E7" w:rsidP="00F17634">
            <w:pPr>
              <w:pStyle w:val="TAC"/>
              <w:rPr>
                <w:lang w:eastAsia="en-US"/>
              </w:rPr>
            </w:pPr>
            <w:r w:rsidRPr="00F511A5">
              <w:rPr>
                <w:lang w:eastAsia="en-US"/>
              </w:rPr>
              <w:t>15.3.0</w:t>
            </w:r>
          </w:p>
        </w:tc>
      </w:tr>
      <w:tr w:rsidR="005979E7" w:rsidRPr="00F511A5" w14:paraId="6292A19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97A5DC" w14:textId="77777777" w:rsidR="005979E7" w:rsidRPr="00F511A5" w:rsidRDefault="005979E7" w:rsidP="00F17634">
            <w:pPr>
              <w:pStyle w:val="TAC"/>
              <w:rPr>
                <w:lang w:eastAsia="en-US"/>
              </w:rPr>
            </w:pPr>
            <w:r w:rsidRPr="00F511A5">
              <w:rPr>
                <w:lang w:eastAsia="en-US"/>
              </w:rPr>
              <w:t>2019-03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C2DC2A" w14:textId="77777777" w:rsidR="005979E7" w:rsidRPr="00F511A5" w:rsidRDefault="005979E7" w:rsidP="00F17634">
            <w:pPr>
              <w:pStyle w:val="TAC"/>
              <w:rPr>
                <w:lang w:eastAsia="en-US"/>
              </w:rPr>
            </w:pPr>
            <w:r w:rsidRPr="00F511A5">
              <w:rPr>
                <w:lang w:eastAsia="en-US"/>
              </w:rPr>
              <w:t>RAN#83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84F8AC" w14:textId="77777777" w:rsidR="005979E7" w:rsidRPr="00F511A5" w:rsidRDefault="005979E7" w:rsidP="00F17634">
            <w:pPr>
              <w:pStyle w:val="TAC"/>
              <w:rPr>
                <w:lang w:eastAsia="en-US"/>
              </w:rPr>
            </w:pPr>
            <w:r w:rsidRPr="00F511A5">
              <w:rPr>
                <w:lang w:eastAsia="en-US"/>
              </w:rPr>
              <w:t>-</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44A7E9"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EA962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8EF710"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A8F0AF" w14:textId="77777777" w:rsidR="005979E7" w:rsidRPr="00F511A5" w:rsidRDefault="005979E7" w:rsidP="00F17634">
            <w:pPr>
              <w:pStyle w:val="TAL"/>
              <w:rPr>
                <w:lang w:eastAsia="en-US"/>
              </w:rPr>
            </w:pPr>
            <w:r w:rsidRPr="00F511A5">
              <w:rPr>
                <w:lang w:eastAsia="en-US"/>
              </w:rPr>
              <w:t>Editorial update to align referenced to TS 38.508-1 table numbers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265B8B" w14:textId="77777777" w:rsidR="005979E7" w:rsidRPr="00F511A5" w:rsidRDefault="005979E7" w:rsidP="00F17634">
            <w:pPr>
              <w:pStyle w:val="TAC"/>
              <w:rPr>
                <w:lang w:eastAsia="en-US"/>
              </w:rPr>
            </w:pPr>
            <w:r w:rsidRPr="00F511A5">
              <w:rPr>
                <w:lang w:eastAsia="en-US"/>
              </w:rPr>
              <w:t>15.3.0</w:t>
            </w:r>
          </w:p>
        </w:tc>
      </w:tr>
      <w:tr w:rsidR="005979E7" w:rsidRPr="00F511A5" w14:paraId="65B44FC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4ECDC4"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38A7DB"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8C3342" w14:textId="77777777" w:rsidR="005979E7" w:rsidRPr="00F511A5" w:rsidRDefault="005979E7" w:rsidP="00F17634">
            <w:pPr>
              <w:pStyle w:val="TAC"/>
              <w:rPr>
                <w:lang w:eastAsia="en-US"/>
              </w:rPr>
            </w:pPr>
            <w:r w:rsidRPr="00F511A5">
              <w:rPr>
                <w:lang w:eastAsia="en-US"/>
              </w:rPr>
              <w:t>R5-193861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973561" w14:textId="77777777" w:rsidR="005979E7" w:rsidRPr="00F511A5" w:rsidRDefault="005979E7" w:rsidP="00F17634">
            <w:pPr>
              <w:pStyle w:val="TAC"/>
              <w:rPr>
                <w:lang w:eastAsia="en-US"/>
              </w:rPr>
            </w:pPr>
            <w:r w:rsidRPr="00F511A5">
              <w:rPr>
                <w:lang w:eastAsia="en-US"/>
              </w:rPr>
              <w:t>0676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E7B23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ADAC8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BF51EA" w14:textId="77777777" w:rsidR="005979E7" w:rsidRPr="00F511A5" w:rsidRDefault="005979E7" w:rsidP="00F17634">
            <w:pPr>
              <w:pStyle w:val="TAL"/>
              <w:rPr>
                <w:lang w:eastAsia="en-US"/>
              </w:rPr>
            </w:pPr>
            <w:r w:rsidRPr="00F511A5">
              <w:rPr>
                <w:lang w:eastAsia="en-US"/>
              </w:rPr>
              <w:t>Correction to NR RLC test cases 7.1.2.2.3 and 7.1.2.2.4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B64650" w14:textId="77777777" w:rsidR="005979E7" w:rsidRPr="00F511A5" w:rsidRDefault="005979E7" w:rsidP="00F17634">
            <w:pPr>
              <w:pStyle w:val="TAC"/>
              <w:rPr>
                <w:lang w:eastAsia="en-US"/>
              </w:rPr>
            </w:pPr>
            <w:r w:rsidRPr="00F511A5">
              <w:rPr>
                <w:lang w:eastAsia="en-US"/>
              </w:rPr>
              <w:t>15.4.0</w:t>
            </w:r>
          </w:p>
        </w:tc>
      </w:tr>
      <w:tr w:rsidR="005979E7" w:rsidRPr="00F511A5" w14:paraId="41B8F26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64F0D6"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782B6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257984" w14:textId="77777777" w:rsidR="005979E7" w:rsidRPr="00F511A5" w:rsidRDefault="005979E7" w:rsidP="00F17634">
            <w:pPr>
              <w:pStyle w:val="TAC"/>
              <w:rPr>
                <w:lang w:eastAsia="en-US"/>
              </w:rPr>
            </w:pPr>
            <w:r w:rsidRPr="00F511A5">
              <w:rPr>
                <w:lang w:eastAsia="en-US"/>
              </w:rPr>
              <w:t>R5-193869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B37CCB" w14:textId="77777777" w:rsidR="005979E7" w:rsidRPr="00F511A5" w:rsidRDefault="005979E7" w:rsidP="00F17634">
            <w:pPr>
              <w:pStyle w:val="TAC"/>
              <w:rPr>
                <w:lang w:eastAsia="en-US"/>
              </w:rPr>
            </w:pPr>
            <w:r w:rsidRPr="00F511A5">
              <w:rPr>
                <w:lang w:eastAsia="en-US"/>
              </w:rPr>
              <w:t>0677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C7484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2D493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5E0F34" w14:textId="77777777" w:rsidR="005979E7" w:rsidRPr="00F511A5" w:rsidRDefault="005979E7" w:rsidP="00F17634">
            <w:pPr>
              <w:pStyle w:val="TAL"/>
              <w:rPr>
                <w:lang w:eastAsia="en-US"/>
              </w:rPr>
            </w:pPr>
            <w:r w:rsidRPr="00F511A5">
              <w:rPr>
                <w:lang w:eastAsia="en-US"/>
              </w:rPr>
              <w:t>Correction to 5GMM test case 9.1.5.2.4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7A2A63" w14:textId="77777777" w:rsidR="005979E7" w:rsidRPr="00F511A5" w:rsidRDefault="005979E7" w:rsidP="00F17634">
            <w:pPr>
              <w:pStyle w:val="TAC"/>
              <w:rPr>
                <w:lang w:eastAsia="en-US"/>
              </w:rPr>
            </w:pPr>
            <w:r w:rsidRPr="00F511A5">
              <w:rPr>
                <w:lang w:eastAsia="en-US"/>
              </w:rPr>
              <w:t>15.4.0</w:t>
            </w:r>
          </w:p>
        </w:tc>
      </w:tr>
      <w:tr w:rsidR="005979E7" w:rsidRPr="00F511A5" w14:paraId="4B4EBA1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383C78"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74CCB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DF6652" w14:textId="77777777" w:rsidR="005979E7" w:rsidRPr="00F511A5" w:rsidRDefault="005979E7" w:rsidP="00F17634">
            <w:pPr>
              <w:pStyle w:val="TAC"/>
              <w:rPr>
                <w:lang w:eastAsia="en-US"/>
              </w:rPr>
            </w:pPr>
            <w:r w:rsidRPr="00F511A5">
              <w:rPr>
                <w:lang w:eastAsia="en-US"/>
              </w:rPr>
              <w:t>R5-193884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6534B3" w14:textId="77777777" w:rsidR="005979E7" w:rsidRPr="00F511A5" w:rsidRDefault="005979E7" w:rsidP="00F17634">
            <w:pPr>
              <w:pStyle w:val="TAC"/>
              <w:rPr>
                <w:lang w:eastAsia="en-US"/>
              </w:rPr>
            </w:pPr>
            <w:r w:rsidRPr="00F511A5">
              <w:rPr>
                <w:lang w:eastAsia="en-US"/>
              </w:rPr>
              <w:t>0681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A399D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5256C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D8D410" w14:textId="77777777" w:rsidR="005979E7" w:rsidRPr="00F511A5" w:rsidRDefault="005979E7" w:rsidP="00F17634">
            <w:pPr>
              <w:pStyle w:val="TAL"/>
              <w:rPr>
                <w:lang w:eastAsia="en-US"/>
              </w:rPr>
            </w:pPr>
            <w:r w:rsidRPr="00F511A5">
              <w:rPr>
                <w:lang w:eastAsia="en-US"/>
              </w:rPr>
              <w:t>Update of TC 9.1.5.1.13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4C1857" w14:textId="77777777" w:rsidR="005979E7" w:rsidRPr="00F511A5" w:rsidRDefault="005979E7" w:rsidP="00F17634">
            <w:pPr>
              <w:pStyle w:val="TAC"/>
              <w:rPr>
                <w:lang w:eastAsia="en-US"/>
              </w:rPr>
            </w:pPr>
            <w:r w:rsidRPr="00F511A5">
              <w:rPr>
                <w:lang w:eastAsia="en-US"/>
              </w:rPr>
              <w:t>15.4.0</w:t>
            </w:r>
          </w:p>
        </w:tc>
      </w:tr>
      <w:tr w:rsidR="005979E7" w:rsidRPr="00F511A5" w14:paraId="0F5B99C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45E13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DCF0A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0977C1" w14:textId="77777777" w:rsidR="005979E7" w:rsidRPr="00F511A5" w:rsidRDefault="005979E7" w:rsidP="00F17634">
            <w:pPr>
              <w:pStyle w:val="TAC"/>
              <w:rPr>
                <w:lang w:eastAsia="en-US"/>
              </w:rPr>
            </w:pPr>
            <w:r w:rsidRPr="00F511A5">
              <w:rPr>
                <w:lang w:eastAsia="en-US"/>
              </w:rPr>
              <w:t>R5-193898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442AB0" w14:textId="77777777" w:rsidR="005979E7" w:rsidRPr="00F511A5" w:rsidRDefault="005979E7" w:rsidP="00F17634">
            <w:pPr>
              <w:pStyle w:val="TAC"/>
              <w:rPr>
                <w:lang w:eastAsia="en-US"/>
              </w:rPr>
            </w:pPr>
            <w:r w:rsidRPr="00F511A5">
              <w:rPr>
                <w:lang w:eastAsia="en-US"/>
              </w:rPr>
              <w:t>0687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267A4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2DD5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66614F" w14:textId="77777777" w:rsidR="005979E7" w:rsidRPr="00F511A5" w:rsidRDefault="005979E7" w:rsidP="00F17634">
            <w:pPr>
              <w:pStyle w:val="TAL"/>
              <w:rPr>
                <w:lang w:eastAsia="en-US"/>
              </w:rPr>
            </w:pPr>
            <w:r w:rsidRPr="00F511A5">
              <w:rPr>
                <w:lang w:eastAsia="en-US"/>
              </w:rPr>
              <w:t>Removal of TC 9.1.5.1.7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AFDA6E" w14:textId="77777777" w:rsidR="005979E7" w:rsidRPr="00F511A5" w:rsidRDefault="005979E7" w:rsidP="00F17634">
            <w:pPr>
              <w:pStyle w:val="TAC"/>
              <w:rPr>
                <w:lang w:eastAsia="en-US"/>
              </w:rPr>
            </w:pPr>
            <w:r w:rsidRPr="00F511A5">
              <w:rPr>
                <w:lang w:eastAsia="en-US"/>
              </w:rPr>
              <w:t>15.4.0</w:t>
            </w:r>
          </w:p>
        </w:tc>
      </w:tr>
      <w:tr w:rsidR="005979E7" w:rsidRPr="00F511A5" w14:paraId="79100DF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27761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EACB9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913B45" w14:textId="77777777" w:rsidR="005979E7" w:rsidRPr="00F511A5" w:rsidRDefault="005979E7" w:rsidP="00F17634">
            <w:pPr>
              <w:pStyle w:val="TAC"/>
              <w:rPr>
                <w:lang w:eastAsia="en-US"/>
              </w:rPr>
            </w:pPr>
            <w:r w:rsidRPr="00F511A5">
              <w:rPr>
                <w:lang w:eastAsia="en-US"/>
              </w:rPr>
              <w:t>R5-193984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9B909F" w14:textId="77777777" w:rsidR="005979E7" w:rsidRPr="00F511A5" w:rsidRDefault="005979E7" w:rsidP="00F17634">
            <w:pPr>
              <w:pStyle w:val="TAC"/>
              <w:rPr>
                <w:lang w:eastAsia="en-US"/>
              </w:rPr>
            </w:pPr>
            <w:r w:rsidRPr="00F511A5">
              <w:rPr>
                <w:lang w:eastAsia="en-US"/>
              </w:rPr>
              <w:t>0689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07F35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0F00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8CB1C4" w14:textId="77777777" w:rsidR="005979E7" w:rsidRPr="00F511A5" w:rsidRDefault="005979E7" w:rsidP="00F17634">
            <w:pPr>
              <w:pStyle w:val="TAL"/>
              <w:rPr>
                <w:lang w:eastAsia="en-US"/>
              </w:rPr>
            </w:pPr>
            <w:r w:rsidRPr="00F511A5">
              <w:rPr>
                <w:lang w:eastAsia="en-US"/>
              </w:rPr>
              <w:t>Clarification on DRB to use in MAC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8C93D5" w14:textId="77777777" w:rsidR="005979E7" w:rsidRPr="00F511A5" w:rsidRDefault="005979E7" w:rsidP="00F17634">
            <w:pPr>
              <w:pStyle w:val="TAC"/>
              <w:rPr>
                <w:lang w:eastAsia="en-US"/>
              </w:rPr>
            </w:pPr>
            <w:r w:rsidRPr="00F511A5">
              <w:rPr>
                <w:lang w:eastAsia="en-US"/>
              </w:rPr>
              <w:t>15.4.0</w:t>
            </w:r>
          </w:p>
        </w:tc>
      </w:tr>
      <w:tr w:rsidR="005979E7" w:rsidRPr="00F511A5" w14:paraId="680296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F3E643"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D5812A"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C90698" w14:textId="77777777" w:rsidR="005979E7" w:rsidRPr="00F511A5" w:rsidRDefault="005979E7" w:rsidP="00F17634">
            <w:pPr>
              <w:pStyle w:val="TAC"/>
              <w:rPr>
                <w:lang w:eastAsia="en-US"/>
              </w:rPr>
            </w:pPr>
            <w:r w:rsidRPr="00F511A5">
              <w:rPr>
                <w:lang w:eastAsia="en-US"/>
              </w:rPr>
              <w:t>R5-193986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0EC2FF" w14:textId="77777777" w:rsidR="005979E7" w:rsidRPr="00F511A5" w:rsidRDefault="005979E7" w:rsidP="00F17634">
            <w:pPr>
              <w:pStyle w:val="TAC"/>
              <w:rPr>
                <w:lang w:eastAsia="en-US"/>
              </w:rPr>
            </w:pPr>
            <w:r w:rsidRPr="00F511A5">
              <w:rPr>
                <w:lang w:eastAsia="en-US"/>
              </w:rPr>
              <w:t>0691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5B78F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3B9A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998E3F" w14:textId="77777777" w:rsidR="005979E7" w:rsidRPr="00F511A5" w:rsidRDefault="005979E7" w:rsidP="00F17634">
            <w:pPr>
              <w:pStyle w:val="TAL"/>
              <w:rPr>
                <w:lang w:eastAsia="en-US"/>
              </w:rPr>
            </w:pPr>
            <w:r w:rsidRPr="00F511A5">
              <w:rPr>
                <w:lang w:eastAsia="en-US"/>
              </w:rPr>
              <w:t>Clarification on DRB to use in RLC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F2F08A" w14:textId="77777777" w:rsidR="005979E7" w:rsidRPr="00F511A5" w:rsidRDefault="005979E7" w:rsidP="00F17634">
            <w:pPr>
              <w:pStyle w:val="TAC"/>
              <w:rPr>
                <w:lang w:eastAsia="en-US"/>
              </w:rPr>
            </w:pPr>
            <w:r w:rsidRPr="00F511A5">
              <w:rPr>
                <w:lang w:eastAsia="en-US"/>
              </w:rPr>
              <w:t>15.4.0</w:t>
            </w:r>
          </w:p>
        </w:tc>
      </w:tr>
      <w:tr w:rsidR="005979E7" w:rsidRPr="00F511A5" w14:paraId="1EACD1B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455796"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3DDDC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72BFCF" w14:textId="77777777" w:rsidR="005979E7" w:rsidRPr="00F511A5" w:rsidRDefault="005979E7" w:rsidP="00F17634">
            <w:pPr>
              <w:pStyle w:val="TAC"/>
              <w:rPr>
                <w:lang w:eastAsia="en-US"/>
              </w:rPr>
            </w:pPr>
            <w:r w:rsidRPr="00F511A5">
              <w:rPr>
                <w:lang w:eastAsia="en-US"/>
              </w:rPr>
              <w:t>R5-193987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356D32" w14:textId="77777777" w:rsidR="005979E7" w:rsidRPr="00F511A5" w:rsidRDefault="005979E7" w:rsidP="00F17634">
            <w:pPr>
              <w:pStyle w:val="TAC"/>
              <w:rPr>
                <w:lang w:eastAsia="en-US"/>
              </w:rPr>
            </w:pPr>
            <w:r w:rsidRPr="00F511A5">
              <w:rPr>
                <w:lang w:eastAsia="en-US"/>
              </w:rPr>
              <w:t>0692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AB00E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4DE99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08347A" w14:textId="77777777" w:rsidR="005979E7" w:rsidRPr="00F511A5" w:rsidRDefault="005979E7" w:rsidP="00F17634">
            <w:pPr>
              <w:pStyle w:val="TAL"/>
              <w:rPr>
                <w:lang w:eastAsia="en-US"/>
              </w:rPr>
            </w:pPr>
            <w:r w:rsidRPr="00F511A5">
              <w:rPr>
                <w:lang w:eastAsia="en-US"/>
              </w:rPr>
              <w:t>Correction to NR RLC test case 7.1.2.3.9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D2239B" w14:textId="77777777" w:rsidR="005979E7" w:rsidRPr="00F511A5" w:rsidRDefault="005979E7" w:rsidP="00F17634">
            <w:pPr>
              <w:pStyle w:val="TAC"/>
              <w:rPr>
                <w:lang w:eastAsia="en-US"/>
              </w:rPr>
            </w:pPr>
            <w:r w:rsidRPr="00F511A5">
              <w:rPr>
                <w:lang w:eastAsia="en-US"/>
              </w:rPr>
              <w:t>15.4.0</w:t>
            </w:r>
          </w:p>
        </w:tc>
      </w:tr>
      <w:tr w:rsidR="005979E7" w:rsidRPr="00F511A5" w14:paraId="569BCB1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F73718"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09821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D07530" w14:textId="77777777" w:rsidR="005979E7" w:rsidRPr="00F511A5" w:rsidRDefault="005979E7" w:rsidP="00F17634">
            <w:pPr>
              <w:pStyle w:val="TAC"/>
              <w:rPr>
                <w:lang w:eastAsia="en-US"/>
              </w:rPr>
            </w:pPr>
            <w:r w:rsidRPr="00F511A5">
              <w:rPr>
                <w:lang w:eastAsia="en-US"/>
              </w:rPr>
              <w:t>R5-193988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2C7B32" w14:textId="77777777" w:rsidR="005979E7" w:rsidRPr="00F511A5" w:rsidRDefault="005979E7" w:rsidP="00F17634">
            <w:pPr>
              <w:pStyle w:val="TAC"/>
              <w:rPr>
                <w:lang w:eastAsia="en-US"/>
              </w:rPr>
            </w:pPr>
            <w:r w:rsidRPr="00F511A5">
              <w:rPr>
                <w:lang w:eastAsia="en-US"/>
              </w:rPr>
              <w:t>0693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7EEEF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A1CC8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311125" w14:textId="77777777" w:rsidR="005979E7" w:rsidRPr="00F511A5" w:rsidRDefault="005979E7" w:rsidP="00F17634">
            <w:pPr>
              <w:pStyle w:val="TAL"/>
              <w:rPr>
                <w:lang w:eastAsia="en-US"/>
              </w:rPr>
            </w:pPr>
            <w:r w:rsidRPr="00F511A5">
              <w:rPr>
                <w:lang w:eastAsia="en-US"/>
              </w:rPr>
              <w:t>Clarification on DRB to use in PDCP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6B7CB4" w14:textId="77777777" w:rsidR="005979E7" w:rsidRPr="00F511A5" w:rsidRDefault="005979E7" w:rsidP="00F17634">
            <w:pPr>
              <w:pStyle w:val="TAC"/>
              <w:rPr>
                <w:lang w:eastAsia="en-US"/>
              </w:rPr>
            </w:pPr>
            <w:r w:rsidRPr="00F511A5">
              <w:rPr>
                <w:lang w:eastAsia="en-US"/>
              </w:rPr>
              <w:t>15.4.0</w:t>
            </w:r>
          </w:p>
        </w:tc>
      </w:tr>
      <w:tr w:rsidR="005979E7" w:rsidRPr="00F511A5" w14:paraId="7D9B60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CA6EE5"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0D1C9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0F6936" w14:textId="77777777" w:rsidR="005979E7" w:rsidRPr="00F511A5" w:rsidRDefault="005979E7" w:rsidP="00F17634">
            <w:pPr>
              <w:pStyle w:val="TAC"/>
              <w:rPr>
                <w:lang w:eastAsia="en-US"/>
              </w:rPr>
            </w:pPr>
            <w:r w:rsidRPr="00F511A5">
              <w:rPr>
                <w:lang w:eastAsia="en-US"/>
              </w:rPr>
              <w:t>R5-194008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43FC9C" w14:textId="77777777" w:rsidR="005979E7" w:rsidRPr="00F511A5" w:rsidRDefault="005979E7" w:rsidP="00F17634">
            <w:pPr>
              <w:pStyle w:val="TAC"/>
              <w:rPr>
                <w:lang w:eastAsia="en-US"/>
              </w:rPr>
            </w:pPr>
            <w:r w:rsidRPr="00F511A5">
              <w:rPr>
                <w:lang w:eastAsia="en-US"/>
              </w:rPr>
              <w:t>0698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3EA4C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44DB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A3FDEE" w14:textId="77777777" w:rsidR="005979E7" w:rsidRPr="00F511A5" w:rsidRDefault="005979E7" w:rsidP="00F17634">
            <w:pPr>
              <w:pStyle w:val="TAL"/>
              <w:rPr>
                <w:lang w:eastAsia="en-US"/>
              </w:rPr>
            </w:pPr>
            <w:r w:rsidRPr="00F511A5">
              <w:rPr>
                <w:lang w:eastAsia="en-US"/>
              </w:rPr>
              <w:t>Correction to EN-DC RRC test case 8.2.5.2.1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5178FE" w14:textId="77777777" w:rsidR="005979E7" w:rsidRPr="00F511A5" w:rsidRDefault="005979E7" w:rsidP="00F17634">
            <w:pPr>
              <w:pStyle w:val="TAC"/>
              <w:rPr>
                <w:lang w:eastAsia="en-US"/>
              </w:rPr>
            </w:pPr>
            <w:r w:rsidRPr="00F511A5">
              <w:rPr>
                <w:lang w:eastAsia="en-US"/>
              </w:rPr>
              <w:t>15.4.0</w:t>
            </w:r>
          </w:p>
        </w:tc>
      </w:tr>
      <w:tr w:rsidR="005979E7" w:rsidRPr="00F511A5" w14:paraId="60DB205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D0BE46"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2065C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EEA2FF" w14:textId="77777777" w:rsidR="005979E7" w:rsidRPr="00F511A5" w:rsidRDefault="005979E7" w:rsidP="00F17634">
            <w:pPr>
              <w:pStyle w:val="TAC"/>
              <w:rPr>
                <w:lang w:eastAsia="en-US"/>
              </w:rPr>
            </w:pPr>
            <w:r w:rsidRPr="00F511A5">
              <w:rPr>
                <w:lang w:eastAsia="en-US"/>
              </w:rPr>
              <w:t>R5-194031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EFE097" w14:textId="77777777" w:rsidR="005979E7" w:rsidRPr="00F511A5" w:rsidRDefault="005979E7" w:rsidP="00F17634">
            <w:pPr>
              <w:pStyle w:val="TAC"/>
              <w:rPr>
                <w:lang w:eastAsia="en-US"/>
              </w:rPr>
            </w:pPr>
            <w:r w:rsidRPr="00F511A5">
              <w:rPr>
                <w:lang w:eastAsia="en-US"/>
              </w:rPr>
              <w:t>0703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87AD1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071F1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40C537" w14:textId="77777777" w:rsidR="005979E7" w:rsidRPr="00F511A5" w:rsidRDefault="005979E7" w:rsidP="00F17634">
            <w:pPr>
              <w:pStyle w:val="TAL"/>
              <w:rPr>
                <w:lang w:eastAsia="en-US"/>
              </w:rPr>
            </w:pPr>
            <w:r w:rsidRPr="00F511A5">
              <w:rPr>
                <w:lang w:eastAsia="en-US"/>
              </w:rPr>
              <w:t>Correction to PDCP test case 7.1.3.5.1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DAC598" w14:textId="77777777" w:rsidR="005979E7" w:rsidRPr="00F511A5" w:rsidRDefault="005979E7" w:rsidP="00F17634">
            <w:pPr>
              <w:pStyle w:val="TAC"/>
              <w:rPr>
                <w:lang w:eastAsia="en-US"/>
              </w:rPr>
            </w:pPr>
            <w:r w:rsidRPr="00F511A5">
              <w:rPr>
                <w:lang w:eastAsia="en-US"/>
              </w:rPr>
              <w:t>15.4.0</w:t>
            </w:r>
          </w:p>
        </w:tc>
      </w:tr>
      <w:tr w:rsidR="005979E7" w:rsidRPr="00F511A5" w14:paraId="1FBBCE3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75D9A4"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2B4F7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93FE0A" w14:textId="77777777" w:rsidR="005979E7" w:rsidRPr="00F511A5" w:rsidRDefault="005979E7" w:rsidP="00F17634">
            <w:pPr>
              <w:pStyle w:val="TAC"/>
              <w:rPr>
                <w:lang w:eastAsia="en-US"/>
              </w:rPr>
            </w:pPr>
            <w:r w:rsidRPr="00F511A5">
              <w:rPr>
                <w:lang w:eastAsia="en-US"/>
              </w:rPr>
              <w:t>R5-194033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85AADC" w14:textId="77777777" w:rsidR="005979E7" w:rsidRPr="00F511A5" w:rsidRDefault="005979E7" w:rsidP="00F17634">
            <w:pPr>
              <w:pStyle w:val="TAC"/>
              <w:rPr>
                <w:lang w:eastAsia="en-US"/>
              </w:rPr>
            </w:pPr>
            <w:r w:rsidRPr="00F511A5">
              <w:rPr>
                <w:lang w:eastAsia="en-US"/>
              </w:rPr>
              <w:t>0705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F8A2F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90F76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703F87" w14:textId="77777777" w:rsidR="005979E7" w:rsidRPr="00F511A5" w:rsidRDefault="005979E7" w:rsidP="00F17634">
            <w:pPr>
              <w:pStyle w:val="TAL"/>
              <w:rPr>
                <w:lang w:eastAsia="en-US"/>
              </w:rPr>
            </w:pPr>
            <w:r w:rsidRPr="00F511A5">
              <w:rPr>
                <w:lang w:eastAsia="en-US"/>
              </w:rPr>
              <w:t>Correction to 5GC NAS test case 9.1.8.1 - SMS over NAS / MO and MT SMS over NAS - Idle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41E359" w14:textId="77777777" w:rsidR="005979E7" w:rsidRPr="00F511A5" w:rsidRDefault="005979E7" w:rsidP="00F17634">
            <w:pPr>
              <w:pStyle w:val="TAC"/>
              <w:rPr>
                <w:lang w:eastAsia="en-US"/>
              </w:rPr>
            </w:pPr>
            <w:r w:rsidRPr="00F511A5">
              <w:rPr>
                <w:lang w:eastAsia="en-US"/>
              </w:rPr>
              <w:t>15.4.0</w:t>
            </w:r>
          </w:p>
        </w:tc>
      </w:tr>
      <w:tr w:rsidR="005979E7" w:rsidRPr="00F511A5" w14:paraId="40DA752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E2B148" w14:textId="77777777" w:rsidR="005979E7" w:rsidRPr="00F511A5" w:rsidRDefault="005979E7" w:rsidP="00F17634">
            <w:pPr>
              <w:pStyle w:val="TAC"/>
              <w:rPr>
                <w:lang w:eastAsia="en-US"/>
              </w:rPr>
            </w:pPr>
            <w:r w:rsidRPr="00F511A5">
              <w:rPr>
                <w:lang w:eastAsia="en-US"/>
              </w:rPr>
              <w:lastRenderedPageBreak/>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B7CB7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05191B" w14:textId="77777777" w:rsidR="005979E7" w:rsidRPr="00F511A5" w:rsidRDefault="005979E7" w:rsidP="00F17634">
            <w:pPr>
              <w:pStyle w:val="TAC"/>
              <w:rPr>
                <w:lang w:eastAsia="en-US"/>
              </w:rPr>
            </w:pPr>
            <w:r w:rsidRPr="00F511A5">
              <w:rPr>
                <w:lang w:eastAsia="en-US"/>
              </w:rPr>
              <w:t>R5-194045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A0E3DF" w14:textId="77777777" w:rsidR="005979E7" w:rsidRPr="00F511A5" w:rsidRDefault="005979E7" w:rsidP="00F17634">
            <w:pPr>
              <w:pStyle w:val="TAC"/>
              <w:rPr>
                <w:lang w:eastAsia="en-US"/>
              </w:rPr>
            </w:pPr>
            <w:r w:rsidRPr="00F511A5">
              <w:rPr>
                <w:lang w:eastAsia="en-US"/>
              </w:rPr>
              <w:t>0713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52AB4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8228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569334" w14:textId="77777777" w:rsidR="005979E7" w:rsidRPr="00F511A5" w:rsidRDefault="005979E7" w:rsidP="00F17634">
            <w:pPr>
              <w:pStyle w:val="TAL"/>
              <w:rPr>
                <w:lang w:eastAsia="en-US"/>
              </w:rPr>
            </w:pPr>
            <w:r w:rsidRPr="00F511A5">
              <w:rPr>
                <w:lang w:eastAsia="en-US"/>
              </w:rPr>
              <w:t>Updates to 5GS SA RRC TC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59FA0C" w14:textId="77777777" w:rsidR="005979E7" w:rsidRPr="00F511A5" w:rsidRDefault="005979E7" w:rsidP="00F17634">
            <w:pPr>
              <w:pStyle w:val="TAC"/>
              <w:rPr>
                <w:lang w:eastAsia="en-US"/>
              </w:rPr>
            </w:pPr>
            <w:r w:rsidRPr="00F511A5">
              <w:rPr>
                <w:lang w:eastAsia="en-US"/>
              </w:rPr>
              <w:t>15.4.0</w:t>
            </w:r>
          </w:p>
        </w:tc>
      </w:tr>
      <w:tr w:rsidR="005979E7" w:rsidRPr="00F511A5" w14:paraId="7D668E1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CC3381"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E09E6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299449" w14:textId="77777777" w:rsidR="005979E7" w:rsidRPr="00F511A5" w:rsidRDefault="005979E7" w:rsidP="00F17634">
            <w:pPr>
              <w:pStyle w:val="TAC"/>
              <w:rPr>
                <w:lang w:eastAsia="en-US"/>
              </w:rPr>
            </w:pPr>
            <w:r w:rsidRPr="00F511A5">
              <w:rPr>
                <w:lang w:eastAsia="en-US"/>
              </w:rPr>
              <w:t>R5-194046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2A7734" w14:textId="77777777" w:rsidR="005979E7" w:rsidRPr="00F511A5" w:rsidRDefault="005979E7" w:rsidP="00F17634">
            <w:pPr>
              <w:pStyle w:val="TAC"/>
              <w:rPr>
                <w:lang w:eastAsia="en-US"/>
              </w:rPr>
            </w:pPr>
            <w:r w:rsidRPr="00F511A5">
              <w:rPr>
                <w:lang w:eastAsia="en-US"/>
              </w:rPr>
              <w:t>0714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2BF90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FE6EE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F114BE" w14:textId="77777777" w:rsidR="005979E7" w:rsidRPr="00F511A5" w:rsidRDefault="005979E7" w:rsidP="00F17634">
            <w:pPr>
              <w:pStyle w:val="TAL"/>
              <w:rPr>
                <w:lang w:eastAsia="en-US"/>
              </w:rPr>
            </w:pPr>
            <w:r w:rsidRPr="00F511A5">
              <w:rPr>
                <w:lang w:eastAsia="en-US"/>
              </w:rPr>
              <w:t>Updates to 5GS SA RRC TC 8.1.5.2.1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B596CA" w14:textId="77777777" w:rsidR="005979E7" w:rsidRPr="00F511A5" w:rsidRDefault="005979E7" w:rsidP="00F17634">
            <w:pPr>
              <w:pStyle w:val="TAC"/>
              <w:rPr>
                <w:lang w:eastAsia="en-US"/>
              </w:rPr>
            </w:pPr>
            <w:r w:rsidRPr="00F511A5">
              <w:rPr>
                <w:lang w:eastAsia="en-US"/>
              </w:rPr>
              <w:t>15.4.0</w:t>
            </w:r>
          </w:p>
        </w:tc>
      </w:tr>
      <w:tr w:rsidR="005979E7" w:rsidRPr="00F511A5" w14:paraId="79231F4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65BF8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7085B6"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C68CC2" w14:textId="77777777" w:rsidR="005979E7" w:rsidRPr="00F511A5" w:rsidRDefault="005979E7" w:rsidP="00F17634">
            <w:pPr>
              <w:pStyle w:val="TAC"/>
              <w:rPr>
                <w:lang w:eastAsia="en-US"/>
              </w:rPr>
            </w:pPr>
            <w:r w:rsidRPr="00F511A5">
              <w:rPr>
                <w:lang w:eastAsia="en-US"/>
              </w:rPr>
              <w:t>R5-194050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12A8D9" w14:textId="77777777" w:rsidR="005979E7" w:rsidRPr="00F511A5" w:rsidRDefault="005979E7" w:rsidP="00F17634">
            <w:pPr>
              <w:pStyle w:val="TAC"/>
              <w:rPr>
                <w:lang w:eastAsia="en-US"/>
              </w:rPr>
            </w:pPr>
            <w:r w:rsidRPr="00F511A5">
              <w:rPr>
                <w:lang w:eastAsia="en-US"/>
              </w:rPr>
              <w:t>0718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E4536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60E76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99D805" w14:textId="77777777" w:rsidR="005979E7" w:rsidRPr="00F511A5" w:rsidRDefault="005979E7" w:rsidP="00F17634">
            <w:pPr>
              <w:pStyle w:val="TAL"/>
              <w:rPr>
                <w:lang w:eastAsia="en-US"/>
              </w:rPr>
            </w:pPr>
            <w:r w:rsidRPr="00F511A5">
              <w:rPr>
                <w:lang w:eastAsia="en-US"/>
              </w:rPr>
              <w:t>Addition of 5GS SA RRC TC - Intra NR handover / Success / Security key reconfiguration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0118D9" w14:textId="77777777" w:rsidR="005979E7" w:rsidRPr="00F511A5" w:rsidRDefault="005979E7" w:rsidP="00F17634">
            <w:pPr>
              <w:pStyle w:val="TAC"/>
              <w:rPr>
                <w:lang w:eastAsia="en-US"/>
              </w:rPr>
            </w:pPr>
            <w:r w:rsidRPr="00F511A5">
              <w:rPr>
                <w:lang w:eastAsia="en-US"/>
              </w:rPr>
              <w:t>15.4.0</w:t>
            </w:r>
          </w:p>
        </w:tc>
      </w:tr>
      <w:tr w:rsidR="005979E7" w:rsidRPr="00F511A5" w14:paraId="56E70E4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742748"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13E76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A1F426" w14:textId="77777777" w:rsidR="005979E7" w:rsidRPr="00F511A5" w:rsidRDefault="005979E7" w:rsidP="00F17634">
            <w:pPr>
              <w:pStyle w:val="TAC"/>
              <w:rPr>
                <w:lang w:eastAsia="en-US"/>
              </w:rPr>
            </w:pPr>
            <w:r w:rsidRPr="00F511A5">
              <w:rPr>
                <w:lang w:eastAsia="en-US"/>
              </w:rPr>
              <w:t>R5-194051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202E72" w14:textId="77777777" w:rsidR="005979E7" w:rsidRPr="00F511A5" w:rsidRDefault="005979E7" w:rsidP="00F17634">
            <w:pPr>
              <w:pStyle w:val="TAC"/>
              <w:rPr>
                <w:lang w:eastAsia="en-US"/>
              </w:rPr>
            </w:pPr>
            <w:r w:rsidRPr="00F511A5">
              <w:rPr>
                <w:lang w:eastAsia="en-US"/>
              </w:rPr>
              <w:t>0719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A2A0A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FB28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410E95" w14:textId="77777777" w:rsidR="005979E7" w:rsidRPr="00F511A5" w:rsidRDefault="005979E7" w:rsidP="00F17634">
            <w:pPr>
              <w:pStyle w:val="TAL"/>
              <w:rPr>
                <w:lang w:eastAsia="en-US"/>
              </w:rPr>
            </w:pPr>
            <w:r w:rsidRPr="00F511A5">
              <w:rPr>
                <w:lang w:eastAsia="en-US"/>
              </w:rPr>
              <w:t>Addition of 5GS SA RRC TC - Intra NR handover / Failure / Security key reconfiguration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D92180" w14:textId="77777777" w:rsidR="005979E7" w:rsidRPr="00F511A5" w:rsidRDefault="005979E7" w:rsidP="00F17634">
            <w:pPr>
              <w:pStyle w:val="TAC"/>
              <w:rPr>
                <w:lang w:eastAsia="en-US"/>
              </w:rPr>
            </w:pPr>
            <w:r w:rsidRPr="00F511A5">
              <w:rPr>
                <w:lang w:eastAsia="en-US"/>
              </w:rPr>
              <w:t>15.4.0</w:t>
            </w:r>
          </w:p>
        </w:tc>
      </w:tr>
      <w:tr w:rsidR="005979E7" w:rsidRPr="00F511A5" w14:paraId="53EFDD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1ACB45"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F51958"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DA0170" w14:textId="77777777" w:rsidR="005979E7" w:rsidRPr="00F511A5" w:rsidRDefault="005979E7" w:rsidP="00F17634">
            <w:pPr>
              <w:pStyle w:val="TAC"/>
              <w:rPr>
                <w:lang w:eastAsia="en-US"/>
              </w:rPr>
            </w:pPr>
            <w:r w:rsidRPr="00F511A5">
              <w:rPr>
                <w:lang w:eastAsia="en-US"/>
              </w:rPr>
              <w:t>R5-194119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75EF92" w14:textId="77777777" w:rsidR="005979E7" w:rsidRPr="00F511A5" w:rsidRDefault="005979E7" w:rsidP="00F17634">
            <w:pPr>
              <w:pStyle w:val="TAC"/>
              <w:rPr>
                <w:lang w:eastAsia="en-US"/>
              </w:rPr>
            </w:pPr>
            <w:r w:rsidRPr="00F511A5">
              <w:rPr>
                <w:lang w:eastAsia="en-US"/>
              </w:rPr>
              <w:t>0730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746B4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43BE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E2F60D" w14:textId="77777777" w:rsidR="005979E7" w:rsidRPr="00F511A5" w:rsidRDefault="005979E7" w:rsidP="00F17634">
            <w:pPr>
              <w:pStyle w:val="TAL"/>
              <w:rPr>
                <w:lang w:eastAsia="en-US"/>
              </w:rPr>
            </w:pPr>
            <w:r w:rsidRPr="00F511A5">
              <w:rPr>
                <w:lang w:eastAsia="en-US"/>
              </w:rPr>
              <w:t>Correction to EN-DC RRC measurement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060B65" w14:textId="77777777" w:rsidR="005979E7" w:rsidRPr="00F511A5" w:rsidRDefault="005979E7" w:rsidP="00F17634">
            <w:pPr>
              <w:pStyle w:val="TAC"/>
              <w:rPr>
                <w:lang w:eastAsia="en-US"/>
              </w:rPr>
            </w:pPr>
            <w:r w:rsidRPr="00F511A5">
              <w:rPr>
                <w:lang w:eastAsia="en-US"/>
              </w:rPr>
              <w:t>15.4.0</w:t>
            </w:r>
          </w:p>
        </w:tc>
      </w:tr>
      <w:tr w:rsidR="005979E7" w:rsidRPr="00F511A5" w14:paraId="48A0CD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1C356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3A3C10"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1F04C3" w14:textId="77777777" w:rsidR="005979E7" w:rsidRPr="00F511A5" w:rsidRDefault="005979E7" w:rsidP="00F17634">
            <w:pPr>
              <w:pStyle w:val="TAC"/>
              <w:rPr>
                <w:lang w:eastAsia="en-US"/>
              </w:rPr>
            </w:pPr>
            <w:r w:rsidRPr="00F511A5">
              <w:rPr>
                <w:lang w:eastAsia="en-US"/>
              </w:rPr>
              <w:t>R5-194266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06633C" w14:textId="77777777" w:rsidR="005979E7" w:rsidRPr="00F511A5" w:rsidRDefault="005979E7" w:rsidP="00F17634">
            <w:pPr>
              <w:pStyle w:val="TAC"/>
              <w:rPr>
                <w:lang w:eastAsia="en-US"/>
              </w:rPr>
            </w:pPr>
            <w:r w:rsidRPr="00F511A5">
              <w:rPr>
                <w:lang w:eastAsia="en-US"/>
              </w:rPr>
              <w:t>0735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19F00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1B1B3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EF9D16" w14:textId="77777777" w:rsidR="005979E7" w:rsidRPr="00F511A5" w:rsidRDefault="005979E7" w:rsidP="00F17634">
            <w:pPr>
              <w:pStyle w:val="TAL"/>
              <w:rPr>
                <w:lang w:eastAsia="en-US"/>
              </w:rPr>
            </w:pPr>
            <w:r w:rsidRPr="00F511A5">
              <w:rPr>
                <w:lang w:eastAsia="en-US"/>
              </w:rPr>
              <w:t>Correction to EN-DC RRC test case 8.2.5.1.1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6A5737" w14:textId="77777777" w:rsidR="005979E7" w:rsidRPr="00F511A5" w:rsidRDefault="005979E7" w:rsidP="00F17634">
            <w:pPr>
              <w:pStyle w:val="TAC"/>
              <w:rPr>
                <w:lang w:eastAsia="en-US"/>
              </w:rPr>
            </w:pPr>
            <w:r w:rsidRPr="00F511A5">
              <w:rPr>
                <w:lang w:eastAsia="en-US"/>
              </w:rPr>
              <w:t>15.4.0</w:t>
            </w:r>
          </w:p>
        </w:tc>
      </w:tr>
      <w:tr w:rsidR="005979E7" w:rsidRPr="00F511A5" w14:paraId="7AF0AE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F845E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9F3ED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E3A51E4" w14:textId="77777777" w:rsidR="005979E7" w:rsidRPr="00F511A5" w:rsidRDefault="005979E7" w:rsidP="00F17634">
            <w:pPr>
              <w:pStyle w:val="TAC"/>
              <w:rPr>
                <w:lang w:eastAsia="en-US"/>
              </w:rPr>
            </w:pPr>
            <w:r w:rsidRPr="00F511A5">
              <w:rPr>
                <w:lang w:eastAsia="en-US"/>
              </w:rPr>
              <w:t>R5-194288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644982" w14:textId="77777777" w:rsidR="005979E7" w:rsidRPr="00F511A5" w:rsidRDefault="005979E7" w:rsidP="00F17634">
            <w:pPr>
              <w:pStyle w:val="TAC"/>
              <w:rPr>
                <w:lang w:eastAsia="en-US"/>
              </w:rPr>
            </w:pPr>
            <w:r w:rsidRPr="00F511A5">
              <w:rPr>
                <w:lang w:eastAsia="en-US"/>
              </w:rPr>
              <w:t>0742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64C41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C455B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1A1F42" w14:textId="77777777" w:rsidR="005979E7" w:rsidRPr="00F511A5" w:rsidRDefault="005979E7" w:rsidP="00F17634">
            <w:pPr>
              <w:pStyle w:val="TAL"/>
              <w:rPr>
                <w:lang w:eastAsia="en-US"/>
              </w:rPr>
            </w:pPr>
            <w:r w:rsidRPr="00F511A5">
              <w:rPr>
                <w:lang w:eastAsia="en-US"/>
              </w:rPr>
              <w:t>Correction to EN-DC RRC test case 8.2.5.3.1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2DFA86" w14:textId="77777777" w:rsidR="005979E7" w:rsidRPr="00F511A5" w:rsidRDefault="005979E7" w:rsidP="00F17634">
            <w:pPr>
              <w:pStyle w:val="TAC"/>
              <w:rPr>
                <w:lang w:eastAsia="en-US"/>
              </w:rPr>
            </w:pPr>
            <w:r w:rsidRPr="00F511A5">
              <w:rPr>
                <w:lang w:eastAsia="en-US"/>
              </w:rPr>
              <w:t>15.4.0</w:t>
            </w:r>
          </w:p>
        </w:tc>
      </w:tr>
      <w:tr w:rsidR="005979E7" w:rsidRPr="00F511A5" w14:paraId="72AE1C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61BF2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6EF36BB"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134547" w14:textId="77777777" w:rsidR="005979E7" w:rsidRPr="00F511A5" w:rsidRDefault="005979E7" w:rsidP="00F17634">
            <w:pPr>
              <w:pStyle w:val="TAC"/>
              <w:rPr>
                <w:lang w:eastAsia="en-US"/>
              </w:rPr>
            </w:pPr>
            <w:r w:rsidRPr="00F511A5">
              <w:rPr>
                <w:lang w:eastAsia="en-US"/>
              </w:rPr>
              <w:t>R5-194296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55881D" w14:textId="77777777" w:rsidR="005979E7" w:rsidRPr="00F511A5" w:rsidRDefault="005979E7" w:rsidP="00F17634">
            <w:pPr>
              <w:pStyle w:val="TAC"/>
              <w:rPr>
                <w:lang w:eastAsia="en-US"/>
              </w:rPr>
            </w:pPr>
            <w:r w:rsidRPr="00F511A5">
              <w:rPr>
                <w:lang w:eastAsia="en-US"/>
              </w:rPr>
              <w:t>0745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5399C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3F279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DE531F" w14:textId="77777777" w:rsidR="005979E7" w:rsidRPr="00F511A5" w:rsidRDefault="005979E7" w:rsidP="00F17634">
            <w:pPr>
              <w:pStyle w:val="TAL"/>
              <w:rPr>
                <w:lang w:eastAsia="en-US"/>
              </w:rPr>
            </w:pPr>
            <w:r w:rsidRPr="00F511A5">
              <w:rPr>
                <w:lang w:eastAsia="en-US"/>
              </w:rPr>
              <w:t>Correction to RLC test case - AM RLC / RLC re-establishment procedure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27BDEE" w14:textId="77777777" w:rsidR="005979E7" w:rsidRPr="00F511A5" w:rsidRDefault="005979E7" w:rsidP="00F17634">
            <w:pPr>
              <w:pStyle w:val="TAC"/>
              <w:rPr>
                <w:lang w:eastAsia="en-US"/>
              </w:rPr>
            </w:pPr>
            <w:r w:rsidRPr="00F511A5">
              <w:rPr>
                <w:lang w:eastAsia="en-US"/>
              </w:rPr>
              <w:t>15.4.0</w:t>
            </w:r>
          </w:p>
        </w:tc>
      </w:tr>
      <w:tr w:rsidR="005979E7" w:rsidRPr="00F511A5" w14:paraId="71A575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779264"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37D47B"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DF3778" w14:textId="77777777" w:rsidR="005979E7" w:rsidRPr="00F511A5" w:rsidRDefault="005979E7" w:rsidP="00F17634">
            <w:pPr>
              <w:pStyle w:val="TAC"/>
              <w:rPr>
                <w:lang w:eastAsia="en-US"/>
              </w:rPr>
            </w:pPr>
            <w:r w:rsidRPr="00F511A5">
              <w:rPr>
                <w:lang w:eastAsia="en-US"/>
              </w:rPr>
              <w:t>R5-194395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5FC6B1" w14:textId="77777777" w:rsidR="005979E7" w:rsidRPr="00F511A5" w:rsidRDefault="005979E7" w:rsidP="00F17634">
            <w:pPr>
              <w:pStyle w:val="TAC"/>
              <w:rPr>
                <w:lang w:eastAsia="en-US"/>
              </w:rPr>
            </w:pPr>
            <w:r w:rsidRPr="00F511A5">
              <w:rPr>
                <w:lang w:eastAsia="en-US"/>
              </w:rPr>
              <w:t>0751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5654C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00613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9F4B69" w14:textId="77777777" w:rsidR="005979E7" w:rsidRPr="00F511A5" w:rsidRDefault="005979E7" w:rsidP="00F17634">
            <w:pPr>
              <w:pStyle w:val="TAL"/>
              <w:rPr>
                <w:lang w:eastAsia="en-US"/>
              </w:rPr>
            </w:pPr>
            <w:r w:rsidRPr="00F511A5">
              <w:rPr>
                <w:lang w:eastAsia="en-US"/>
              </w:rPr>
              <w:t>Update of NR RRC TC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1CC45A" w14:textId="77777777" w:rsidR="005979E7" w:rsidRPr="00F511A5" w:rsidRDefault="005979E7" w:rsidP="00F17634">
            <w:pPr>
              <w:pStyle w:val="TAC"/>
              <w:rPr>
                <w:lang w:eastAsia="en-US"/>
              </w:rPr>
            </w:pPr>
            <w:r w:rsidRPr="00F511A5">
              <w:rPr>
                <w:lang w:eastAsia="en-US"/>
              </w:rPr>
              <w:t>15.4.0</w:t>
            </w:r>
          </w:p>
        </w:tc>
      </w:tr>
      <w:tr w:rsidR="005979E7" w:rsidRPr="00F511A5" w14:paraId="2020C6A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A9FF01"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A8B79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97B075" w14:textId="77777777" w:rsidR="005979E7" w:rsidRPr="00F511A5" w:rsidRDefault="005979E7" w:rsidP="00F17634">
            <w:pPr>
              <w:pStyle w:val="TAC"/>
              <w:rPr>
                <w:lang w:eastAsia="en-US"/>
              </w:rPr>
            </w:pPr>
            <w:r w:rsidRPr="00F511A5">
              <w:rPr>
                <w:lang w:eastAsia="en-US"/>
              </w:rPr>
              <w:t>R5-194396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5976D5" w14:textId="77777777" w:rsidR="005979E7" w:rsidRPr="00F511A5" w:rsidRDefault="005979E7" w:rsidP="00F17634">
            <w:pPr>
              <w:pStyle w:val="TAC"/>
              <w:rPr>
                <w:lang w:eastAsia="en-US"/>
              </w:rPr>
            </w:pPr>
            <w:r w:rsidRPr="00F511A5">
              <w:rPr>
                <w:lang w:eastAsia="en-US"/>
              </w:rPr>
              <w:t>0752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30ACC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625C7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81FDDA" w14:textId="77777777" w:rsidR="005979E7" w:rsidRPr="00F511A5" w:rsidRDefault="005979E7" w:rsidP="00F17634">
            <w:pPr>
              <w:pStyle w:val="TAL"/>
              <w:rPr>
                <w:lang w:eastAsia="en-US"/>
              </w:rPr>
            </w:pPr>
            <w:r w:rsidRPr="00F511A5">
              <w:rPr>
                <w:lang w:eastAsia="en-US"/>
              </w:rPr>
              <w:t>Addition of new RRC TC 8.1.5.6.5.1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F445A5" w14:textId="77777777" w:rsidR="005979E7" w:rsidRPr="00F511A5" w:rsidRDefault="005979E7" w:rsidP="00F17634">
            <w:pPr>
              <w:pStyle w:val="TAC"/>
              <w:rPr>
                <w:lang w:eastAsia="en-US"/>
              </w:rPr>
            </w:pPr>
            <w:r w:rsidRPr="00F511A5">
              <w:rPr>
                <w:lang w:eastAsia="en-US"/>
              </w:rPr>
              <w:t>15.4.0</w:t>
            </w:r>
          </w:p>
        </w:tc>
      </w:tr>
      <w:tr w:rsidR="005979E7" w:rsidRPr="00F511A5" w14:paraId="061E04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71AF7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661871"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C46C36" w14:textId="77777777" w:rsidR="005979E7" w:rsidRPr="00F511A5" w:rsidRDefault="005979E7" w:rsidP="00F17634">
            <w:pPr>
              <w:pStyle w:val="TAC"/>
              <w:rPr>
                <w:lang w:eastAsia="en-US"/>
              </w:rPr>
            </w:pPr>
            <w:r w:rsidRPr="00F511A5">
              <w:rPr>
                <w:lang w:eastAsia="en-US"/>
              </w:rPr>
              <w:t>R5-194448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782031" w14:textId="77777777" w:rsidR="005979E7" w:rsidRPr="00F511A5" w:rsidRDefault="005979E7" w:rsidP="00F17634">
            <w:pPr>
              <w:pStyle w:val="TAC"/>
              <w:rPr>
                <w:lang w:eastAsia="en-US"/>
              </w:rPr>
            </w:pPr>
            <w:r w:rsidRPr="00F511A5">
              <w:rPr>
                <w:lang w:eastAsia="en-US"/>
              </w:rPr>
              <w:t>0759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77EA1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5B682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B7F2DF" w14:textId="77777777" w:rsidR="005979E7" w:rsidRPr="00F511A5" w:rsidRDefault="005979E7" w:rsidP="00F17634">
            <w:pPr>
              <w:pStyle w:val="TAL"/>
              <w:rPr>
                <w:lang w:eastAsia="en-US"/>
              </w:rPr>
            </w:pPr>
            <w:r w:rsidRPr="00F511A5">
              <w:rPr>
                <w:lang w:eastAsia="en-US"/>
              </w:rPr>
              <w:t>Addition of new TC 9.1.5.1.6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ECFFCC" w14:textId="77777777" w:rsidR="005979E7" w:rsidRPr="00F511A5" w:rsidRDefault="005979E7" w:rsidP="00F17634">
            <w:pPr>
              <w:pStyle w:val="TAC"/>
              <w:rPr>
                <w:lang w:eastAsia="en-US"/>
              </w:rPr>
            </w:pPr>
            <w:r w:rsidRPr="00F511A5">
              <w:rPr>
                <w:lang w:eastAsia="en-US"/>
              </w:rPr>
              <w:t>15.4.0</w:t>
            </w:r>
          </w:p>
        </w:tc>
      </w:tr>
      <w:tr w:rsidR="005979E7" w:rsidRPr="00F511A5" w14:paraId="29DE186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8F84B4"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E2B68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80F0F2" w14:textId="77777777" w:rsidR="005979E7" w:rsidRPr="00F511A5" w:rsidRDefault="005979E7" w:rsidP="00F17634">
            <w:pPr>
              <w:pStyle w:val="TAC"/>
              <w:rPr>
                <w:lang w:eastAsia="en-US"/>
              </w:rPr>
            </w:pPr>
            <w:r w:rsidRPr="00F511A5">
              <w:rPr>
                <w:lang w:eastAsia="en-US"/>
              </w:rPr>
              <w:t>R5-194481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A84B95" w14:textId="77777777" w:rsidR="005979E7" w:rsidRPr="00F511A5" w:rsidRDefault="005979E7" w:rsidP="00F17634">
            <w:pPr>
              <w:pStyle w:val="TAC"/>
              <w:rPr>
                <w:lang w:eastAsia="en-US"/>
              </w:rPr>
            </w:pPr>
            <w:r w:rsidRPr="00F511A5">
              <w:rPr>
                <w:lang w:eastAsia="en-US"/>
              </w:rPr>
              <w:t>0764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685A8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66179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A3727E" w14:textId="77777777" w:rsidR="005979E7" w:rsidRPr="00F511A5" w:rsidRDefault="005979E7" w:rsidP="00F17634">
            <w:pPr>
              <w:pStyle w:val="TAL"/>
              <w:rPr>
                <w:lang w:eastAsia="en-US"/>
              </w:rPr>
            </w:pPr>
            <w:r w:rsidRPr="00F511A5">
              <w:rPr>
                <w:lang w:eastAsia="en-US"/>
              </w:rPr>
              <w:t>Updates to 5GC NAS test case 9.1.2.2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6C0A8F" w14:textId="77777777" w:rsidR="005979E7" w:rsidRPr="00F511A5" w:rsidRDefault="005979E7" w:rsidP="00F17634">
            <w:pPr>
              <w:pStyle w:val="TAC"/>
              <w:rPr>
                <w:lang w:eastAsia="en-US"/>
              </w:rPr>
            </w:pPr>
            <w:r w:rsidRPr="00F511A5">
              <w:rPr>
                <w:lang w:eastAsia="en-US"/>
              </w:rPr>
              <w:t>15.4.0</w:t>
            </w:r>
          </w:p>
        </w:tc>
      </w:tr>
      <w:tr w:rsidR="005979E7" w:rsidRPr="00F511A5" w14:paraId="1FC15EA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5AB73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34126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B397B7" w14:textId="77777777" w:rsidR="005979E7" w:rsidRPr="00F511A5" w:rsidRDefault="005979E7" w:rsidP="00F17634">
            <w:pPr>
              <w:pStyle w:val="TAC"/>
              <w:rPr>
                <w:lang w:eastAsia="en-US"/>
              </w:rPr>
            </w:pPr>
            <w:r w:rsidRPr="00F511A5">
              <w:rPr>
                <w:lang w:eastAsia="en-US"/>
              </w:rPr>
              <w:t>R5-194514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D0498E" w14:textId="77777777" w:rsidR="005979E7" w:rsidRPr="00F511A5" w:rsidRDefault="005979E7" w:rsidP="00F17634">
            <w:pPr>
              <w:pStyle w:val="TAC"/>
              <w:rPr>
                <w:lang w:eastAsia="en-US"/>
              </w:rPr>
            </w:pPr>
            <w:r w:rsidRPr="00F511A5">
              <w:rPr>
                <w:lang w:eastAsia="en-US"/>
              </w:rPr>
              <w:t>0776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A2B30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BA5F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F02F16" w14:textId="77777777" w:rsidR="005979E7" w:rsidRPr="00F511A5" w:rsidRDefault="005979E7" w:rsidP="00F17634">
            <w:pPr>
              <w:pStyle w:val="TAL"/>
              <w:rPr>
                <w:lang w:eastAsia="en-US"/>
              </w:rPr>
            </w:pPr>
            <w:r w:rsidRPr="00F511A5">
              <w:rPr>
                <w:lang w:eastAsia="en-US"/>
              </w:rPr>
              <w:t>Update of TC 9.1.5.2.4 Mobility registration update / The lower layer requests NAS signalling connection recovery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4B45CB" w14:textId="77777777" w:rsidR="005979E7" w:rsidRPr="00F511A5" w:rsidRDefault="005979E7" w:rsidP="00F17634">
            <w:pPr>
              <w:pStyle w:val="TAC"/>
              <w:rPr>
                <w:lang w:eastAsia="en-US"/>
              </w:rPr>
            </w:pPr>
            <w:r w:rsidRPr="00F511A5">
              <w:rPr>
                <w:lang w:eastAsia="en-US"/>
              </w:rPr>
              <w:t>15.4.0</w:t>
            </w:r>
          </w:p>
        </w:tc>
      </w:tr>
      <w:tr w:rsidR="005979E7" w:rsidRPr="00F511A5" w14:paraId="2A9AEF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59FC3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2CF2D8"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6CF26E" w14:textId="77777777" w:rsidR="005979E7" w:rsidRPr="00F511A5" w:rsidRDefault="005979E7" w:rsidP="00F17634">
            <w:pPr>
              <w:pStyle w:val="TAC"/>
              <w:rPr>
                <w:lang w:eastAsia="en-US"/>
              </w:rPr>
            </w:pPr>
            <w:r w:rsidRPr="00F511A5">
              <w:rPr>
                <w:lang w:eastAsia="en-US"/>
              </w:rPr>
              <w:t>R5-194637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9D3502" w14:textId="77777777" w:rsidR="005979E7" w:rsidRPr="00F511A5" w:rsidRDefault="005979E7" w:rsidP="00F17634">
            <w:pPr>
              <w:pStyle w:val="TAC"/>
              <w:rPr>
                <w:lang w:eastAsia="en-US"/>
              </w:rPr>
            </w:pPr>
            <w:r w:rsidRPr="00F511A5">
              <w:rPr>
                <w:lang w:eastAsia="en-US"/>
              </w:rPr>
              <w:t>0786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077FC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BD6D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218569" w14:textId="77777777" w:rsidR="005979E7" w:rsidRPr="00F511A5" w:rsidRDefault="005979E7" w:rsidP="00F17634">
            <w:pPr>
              <w:pStyle w:val="TAL"/>
              <w:rPr>
                <w:lang w:eastAsia="en-US"/>
              </w:rPr>
            </w:pPr>
            <w:r w:rsidRPr="00F511A5">
              <w:rPr>
                <w:lang w:eastAsia="en-US"/>
              </w:rPr>
              <w:t>Update to TC 8.1.4.2.1.1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07BAEE" w14:textId="77777777" w:rsidR="005979E7" w:rsidRPr="00F511A5" w:rsidRDefault="005979E7" w:rsidP="00F17634">
            <w:pPr>
              <w:pStyle w:val="TAC"/>
              <w:rPr>
                <w:lang w:eastAsia="en-US"/>
              </w:rPr>
            </w:pPr>
            <w:r w:rsidRPr="00F511A5">
              <w:rPr>
                <w:lang w:eastAsia="en-US"/>
              </w:rPr>
              <w:t>15.4.0</w:t>
            </w:r>
          </w:p>
        </w:tc>
      </w:tr>
      <w:tr w:rsidR="005979E7" w:rsidRPr="00F511A5" w14:paraId="66BFA3A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D9BD0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35674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C89977" w14:textId="77777777" w:rsidR="005979E7" w:rsidRPr="00F511A5" w:rsidRDefault="005979E7" w:rsidP="00F17634">
            <w:pPr>
              <w:pStyle w:val="TAC"/>
              <w:rPr>
                <w:lang w:eastAsia="en-US"/>
              </w:rPr>
            </w:pPr>
            <w:r w:rsidRPr="00F511A5">
              <w:rPr>
                <w:lang w:eastAsia="en-US"/>
              </w:rPr>
              <w:t>R5-194696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B42F50" w14:textId="77777777" w:rsidR="005979E7" w:rsidRPr="00F511A5" w:rsidRDefault="005979E7" w:rsidP="00F17634">
            <w:pPr>
              <w:pStyle w:val="TAC"/>
              <w:rPr>
                <w:lang w:eastAsia="en-US"/>
              </w:rPr>
            </w:pPr>
            <w:r w:rsidRPr="00F511A5">
              <w:rPr>
                <w:lang w:eastAsia="en-US"/>
              </w:rPr>
              <w:t>0791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880A6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049C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F622AA" w14:textId="77777777" w:rsidR="005979E7" w:rsidRPr="00F511A5" w:rsidRDefault="005979E7" w:rsidP="00F17634">
            <w:pPr>
              <w:pStyle w:val="TAL"/>
              <w:rPr>
                <w:lang w:eastAsia="en-US"/>
              </w:rPr>
            </w:pPr>
            <w:r w:rsidRPr="00F511A5">
              <w:rPr>
                <w:lang w:eastAsia="en-US"/>
              </w:rPr>
              <w:t>Correction to NR RLC test case 7.1.2.3.1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9CA700" w14:textId="77777777" w:rsidR="005979E7" w:rsidRPr="00F511A5" w:rsidRDefault="005979E7" w:rsidP="00F17634">
            <w:pPr>
              <w:pStyle w:val="TAC"/>
              <w:rPr>
                <w:lang w:eastAsia="en-US"/>
              </w:rPr>
            </w:pPr>
            <w:r w:rsidRPr="00F511A5">
              <w:rPr>
                <w:lang w:eastAsia="en-US"/>
              </w:rPr>
              <w:t>15.4.0</w:t>
            </w:r>
          </w:p>
        </w:tc>
      </w:tr>
      <w:tr w:rsidR="005979E7" w:rsidRPr="00F511A5" w14:paraId="0899EC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F568C6"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C1557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F962EB" w14:textId="77777777" w:rsidR="005979E7" w:rsidRPr="00F511A5" w:rsidRDefault="005979E7" w:rsidP="00F17634">
            <w:pPr>
              <w:pStyle w:val="TAC"/>
              <w:rPr>
                <w:lang w:eastAsia="en-US"/>
              </w:rPr>
            </w:pPr>
            <w:r w:rsidRPr="00F511A5">
              <w:rPr>
                <w:lang w:eastAsia="en-US"/>
              </w:rPr>
              <w:t>R5-194699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54A849" w14:textId="77777777" w:rsidR="005979E7" w:rsidRPr="00F511A5" w:rsidRDefault="005979E7" w:rsidP="00F17634">
            <w:pPr>
              <w:pStyle w:val="TAC"/>
              <w:rPr>
                <w:lang w:eastAsia="en-US"/>
              </w:rPr>
            </w:pPr>
            <w:r w:rsidRPr="00F511A5">
              <w:rPr>
                <w:lang w:eastAsia="en-US"/>
              </w:rPr>
              <w:t>0793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C8ED5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45B6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788BBF" w14:textId="77777777" w:rsidR="005979E7" w:rsidRPr="00F511A5" w:rsidRDefault="005979E7" w:rsidP="00F17634">
            <w:pPr>
              <w:pStyle w:val="TAL"/>
              <w:rPr>
                <w:lang w:eastAsia="en-US"/>
              </w:rPr>
            </w:pPr>
            <w:r w:rsidRPr="00F511A5">
              <w:rPr>
                <w:lang w:eastAsia="en-US"/>
              </w:rPr>
              <w:t>Correction to NR PDCP test case 7.1.3.5.2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960065" w14:textId="77777777" w:rsidR="005979E7" w:rsidRPr="00F511A5" w:rsidRDefault="005979E7" w:rsidP="00F17634">
            <w:pPr>
              <w:pStyle w:val="TAC"/>
              <w:rPr>
                <w:lang w:eastAsia="en-US"/>
              </w:rPr>
            </w:pPr>
            <w:r w:rsidRPr="00F511A5">
              <w:rPr>
                <w:lang w:eastAsia="en-US"/>
              </w:rPr>
              <w:t>15.4.0</w:t>
            </w:r>
          </w:p>
        </w:tc>
      </w:tr>
      <w:tr w:rsidR="005979E7" w:rsidRPr="00F511A5" w14:paraId="25120E5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185A8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548AD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5EFF46" w14:textId="77777777" w:rsidR="005979E7" w:rsidRPr="00F511A5" w:rsidRDefault="005979E7" w:rsidP="00F17634">
            <w:pPr>
              <w:pStyle w:val="TAC"/>
              <w:rPr>
                <w:lang w:eastAsia="en-US"/>
              </w:rPr>
            </w:pPr>
            <w:r w:rsidRPr="00F511A5">
              <w:rPr>
                <w:lang w:eastAsia="en-US"/>
              </w:rPr>
              <w:t>R5-194787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73D781" w14:textId="77777777" w:rsidR="005979E7" w:rsidRPr="00F511A5" w:rsidRDefault="005979E7" w:rsidP="00F17634">
            <w:pPr>
              <w:pStyle w:val="TAC"/>
              <w:rPr>
                <w:lang w:eastAsia="en-US"/>
              </w:rPr>
            </w:pPr>
            <w:r w:rsidRPr="00F511A5">
              <w:rPr>
                <w:lang w:eastAsia="en-US"/>
              </w:rPr>
              <w:t>0795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11F36B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8410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84A8DC" w14:textId="77777777" w:rsidR="005979E7" w:rsidRPr="00F511A5" w:rsidRDefault="005979E7" w:rsidP="00F17634">
            <w:pPr>
              <w:pStyle w:val="TAL"/>
              <w:rPr>
                <w:lang w:eastAsia="en-US"/>
              </w:rPr>
            </w:pPr>
            <w:r w:rsidRPr="00F511A5">
              <w:rPr>
                <w:lang w:eastAsia="en-US"/>
              </w:rPr>
              <w:t>Correction to NR test case 6.1.2.3-Cell selection-Serving cell bar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4F08D1" w14:textId="77777777" w:rsidR="005979E7" w:rsidRPr="00F511A5" w:rsidRDefault="005979E7" w:rsidP="00F17634">
            <w:pPr>
              <w:pStyle w:val="TAC"/>
              <w:rPr>
                <w:lang w:eastAsia="en-US"/>
              </w:rPr>
            </w:pPr>
            <w:r w:rsidRPr="00F511A5">
              <w:rPr>
                <w:lang w:eastAsia="en-US"/>
              </w:rPr>
              <w:t>15.4.0</w:t>
            </w:r>
          </w:p>
        </w:tc>
      </w:tr>
      <w:tr w:rsidR="005979E7" w:rsidRPr="00F511A5" w14:paraId="3E48D92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BE213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0BFDA3"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0E2FD4" w14:textId="77777777" w:rsidR="005979E7" w:rsidRPr="00F511A5" w:rsidRDefault="005979E7" w:rsidP="00F17634">
            <w:pPr>
              <w:pStyle w:val="TAC"/>
              <w:rPr>
                <w:lang w:eastAsia="en-US"/>
              </w:rPr>
            </w:pPr>
            <w:r w:rsidRPr="00F511A5">
              <w:rPr>
                <w:lang w:eastAsia="en-US"/>
              </w:rPr>
              <w:t>R5-194788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4DBB26" w14:textId="77777777" w:rsidR="005979E7" w:rsidRPr="00F511A5" w:rsidRDefault="005979E7" w:rsidP="00F17634">
            <w:pPr>
              <w:pStyle w:val="TAC"/>
              <w:rPr>
                <w:lang w:eastAsia="en-US"/>
              </w:rPr>
            </w:pPr>
            <w:r w:rsidRPr="00F511A5">
              <w:rPr>
                <w:lang w:eastAsia="en-US"/>
              </w:rPr>
              <w:t>0796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11603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A42B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1CA606" w14:textId="77777777" w:rsidR="005979E7" w:rsidRPr="00F511A5" w:rsidRDefault="005979E7" w:rsidP="00F17634">
            <w:pPr>
              <w:pStyle w:val="TAL"/>
              <w:rPr>
                <w:lang w:eastAsia="en-US"/>
              </w:rPr>
            </w:pPr>
            <w:r w:rsidRPr="00F511A5">
              <w:rPr>
                <w:lang w:eastAsia="en-US"/>
              </w:rPr>
              <w:t>Correction to NR test case 6.1.2.9-Cell reselection using Qhyst, Qoffset and Treselection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19F13F" w14:textId="77777777" w:rsidR="005979E7" w:rsidRPr="00F511A5" w:rsidRDefault="005979E7" w:rsidP="00F17634">
            <w:pPr>
              <w:pStyle w:val="TAC"/>
              <w:rPr>
                <w:lang w:eastAsia="en-US"/>
              </w:rPr>
            </w:pPr>
            <w:r w:rsidRPr="00F511A5">
              <w:rPr>
                <w:lang w:eastAsia="en-US"/>
              </w:rPr>
              <w:t>15.4.0</w:t>
            </w:r>
          </w:p>
        </w:tc>
      </w:tr>
      <w:tr w:rsidR="005979E7" w:rsidRPr="00F511A5" w14:paraId="7B94478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BF69C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4A1BD6"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1AB616" w14:textId="77777777" w:rsidR="005979E7" w:rsidRPr="00F511A5" w:rsidRDefault="005979E7" w:rsidP="00F17634">
            <w:pPr>
              <w:pStyle w:val="TAC"/>
              <w:rPr>
                <w:lang w:eastAsia="en-US"/>
              </w:rPr>
            </w:pPr>
            <w:r w:rsidRPr="00F511A5">
              <w:rPr>
                <w:lang w:eastAsia="en-US"/>
              </w:rPr>
              <w:t>R5-194792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C83F90" w14:textId="77777777" w:rsidR="005979E7" w:rsidRPr="00F511A5" w:rsidRDefault="005979E7" w:rsidP="00F17634">
            <w:pPr>
              <w:pStyle w:val="TAC"/>
              <w:rPr>
                <w:lang w:eastAsia="en-US"/>
              </w:rPr>
            </w:pPr>
            <w:r w:rsidRPr="00F511A5">
              <w:rPr>
                <w:lang w:eastAsia="en-US"/>
              </w:rPr>
              <w:t>0797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3B3B6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637C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A61B34" w14:textId="77777777" w:rsidR="005979E7" w:rsidRPr="00F511A5" w:rsidRDefault="005979E7" w:rsidP="00F17634">
            <w:pPr>
              <w:pStyle w:val="TAL"/>
              <w:rPr>
                <w:lang w:eastAsia="en-US"/>
              </w:rPr>
            </w:pPr>
            <w:r w:rsidRPr="00F511A5">
              <w:rPr>
                <w:lang w:eastAsia="en-US"/>
              </w:rPr>
              <w:t>Update to IDLE mode test case 6.1.1.1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6E6E8F" w14:textId="77777777" w:rsidR="005979E7" w:rsidRPr="00F511A5" w:rsidRDefault="005979E7" w:rsidP="00F17634">
            <w:pPr>
              <w:pStyle w:val="TAC"/>
              <w:rPr>
                <w:lang w:eastAsia="en-US"/>
              </w:rPr>
            </w:pPr>
            <w:r w:rsidRPr="00F511A5">
              <w:rPr>
                <w:lang w:eastAsia="en-US"/>
              </w:rPr>
              <w:t>15.4.0</w:t>
            </w:r>
          </w:p>
        </w:tc>
      </w:tr>
      <w:tr w:rsidR="005979E7" w:rsidRPr="00F511A5" w14:paraId="0B9E8DE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88EF3F"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4EF843"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96FAE9" w14:textId="77777777" w:rsidR="005979E7" w:rsidRPr="00F511A5" w:rsidRDefault="005979E7" w:rsidP="00F17634">
            <w:pPr>
              <w:pStyle w:val="TAC"/>
              <w:rPr>
                <w:lang w:eastAsia="en-US"/>
              </w:rPr>
            </w:pPr>
            <w:r w:rsidRPr="00F511A5">
              <w:rPr>
                <w:lang w:eastAsia="en-US"/>
              </w:rPr>
              <w:t>R5-194819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247B96" w14:textId="77777777" w:rsidR="005979E7" w:rsidRPr="00F511A5" w:rsidRDefault="005979E7" w:rsidP="00F17634">
            <w:pPr>
              <w:pStyle w:val="TAC"/>
              <w:rPr>
                <w:lang w:eastAsia="en-US"/>
              </w:rPr>
            </w:pPr>
            <w:r w:rsidRPr="00F511A5">
              <w:rPr>
                <w:lang w:eastAsia="en-US"/>
              </w:rPr>
              <w:t>0727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A5F32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6DC17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A4933B" w14:textId="77777777" w:rsidR="005979E7" w:rsidRPr="00F511A5" w:rsidRDefault="005979E7" w:rsidP="00F17634">
            <w:pPr>
              <w:pStyle w:val="TAL"/>
              <w:rPr>
                <w:lang w:eastAsia="en-US"/>
              </w:rPr>
            </w:pPr>
            <w:r w:rsidRPr="00F511A5">
              <w:rPr>
                <w:lang w:eastAsia="en-US"/>
              </w:rPr>
              <w:t>Correction to MAC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B10876" w14:textId="77777777" w:rsidR="005979E7" w:rsidRPr="00F511A5" w:rsidRDefault="005979E7" w:rsidP="00F17634">
            <w:pPr>
              <w:pStyle w:val="TAC"/>
              <w:rPr>
                <w:lang w:eastAsia="en-US"/>
              </w:rPr>
            </w:pPr>
            <w:r w:rsidRPr="00F511A5">
              <w:rPr>
                <w:lang w:eastAsia="en-US"/>
              </w:rPr>
              <w:t>15.4.0</w:t>
            </w:r>
          </w:p>
        </w:tc>
      </w:tr>
      <w:tr w:rsidR="005979E7" w:rsidRPr="00F511A5" w14:paraId="0D64C8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B63F2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A2183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877CF3" w14:textId="77777777" w:rsidR="005979E7" w:rsidRPr="00F511A5" w:rsidRDefault="005979E7" w:rsidP="00F17634">
            <w:pPr>
              <w:pStyle w:val="TAC"/>
              <w:rPr>
                <w:lang w:eastAsia="en-US"/>
              </w:rPr>
            </w:pPr>
            <w:r w:rsidRPr="00F511A5">
              <w:rPr>
                <w:lang w:eastAsia="en-US"/>
              </w:rPr>
              <w:t>R5-194822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D14BFF" w14:textId="77777777" w:rsidR="005979E7" w:rsidRPr="00F511A5" w:rsidRDefault="005979E7" w:rsidP="00F17634">
            <w:pPr>
              <w:pStyle w:val="TAC"/>
              <w:rPr>
                <w:lang w:eastAsia="en-US"/>
              </w:rPr>
            </w:pPr>
            <w:r w:rsidRPr="00F511A5">
              <w:rPr>
                <w:lang w:eastAsia="en-US"/>
              </w:rPr>
              <w:t>0629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5D47A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93DA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300109" w14:textId="77777777" w:rsidR="005979E7" w:rsidRPr="00F511A5" w:rsidRDefault="005979E7" w:rsidP="00F17634">
            <w:pPr>
              <w:pStyle w:val="TAL"/>
              <w:rPr>
                <w:lang w:eastAsia="en-US"/>
              </w:rPr>
            </w:pPr>
            <w:r w:rsidRPr="00F511A5">
              <w:rPr>
                <w:lang w:eastAsia="en-US"/>
              </w:rPr>
              <w:t>Correction to NR test case 7.1.1.1.3-SI request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A483E5" w14:textId="77777777" w:rsidR="005979E7" w:rsidRPr="00F511A5" w:rsidRDefault="005979E7" w:rsidP="00F17634">
            <w:pPr>
              <w:pStyle w:val="TAC"/>
              <w:rPr>
                <w:lang w:eastAsia="en-US"/>
              </w:rPr>
            </w:pPr>
            <w:r w:rsidRPr="00F511A5">
              <w:rPr>
                <w:lang w:eastAsia="en-US"/>
              </w:rPr>
              <w:t>15.4.0</w:t>
            </w:r>
          </w:p>
        </w:tc>
      </w:tr>
      <w:tr w:rsidR="005979E7" w:rsidRPr="00F511A5" w14:paraId="2D29FCA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7CF2A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76DB1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C0187C" w14:textId="77777777" w:rsidR="005979E7" w:rsidRPr="00F511A5" w:rsidRDefault="005979E7" w:rsidP="00F17634">
            <w:pPr>
              <w:pStyle w:val="TAC"/>
              <w:rPr>
                <w:lang w:eastAsia="en-US"/>
              </w:rPr>
            </w:pPr>
            <w:r w:rsidRPr="00F511A5">
              <w:rPr>
                <w:lang w:eastAsia="en-US"/>
              </w:rPr>
              <w:t>R5-194823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78350D" w14:textId="77777777" w:rsidR="005979E7" w:rsidRPr="00F511A5" w:rsidRDefault="005979E7" w:rsidP="00F17634">
            <w:pPr>
              <w:pStyle w:val="TAC"/>
              <w:rPr>
                <w:lang w:eastAsia="en-US"/>
              </w:rPr>
            </w:pPr>
            <w:r w:rsidRPr="00F511A5">
              <w:rPr>
                <w:lang w:eastAsia="en-US"/>
              </w:rPr>
              <w:t>0611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97EBB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39D9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5797DB" w14:textId="77777777" w:rsidR="005979E7" w:rsidRPr="00F511A5" w:rsidRDefault="005979E7" w:rsidP="00F17634">
            <w:pPr>
              <w:pStyle w:val="TAL"/>
              <w:rPr>
                <w:lang w:eastAsia="en-US"/>
              </w:rPr>
            </w:pPr>
            <w:r w:rsidRPr="00F511A5">
              <w:rPr>
                <w:lang w:eastAsia="en-US"/>
              </w:rPr>
              <w:t>Addition of NR test case 6.1.2.12-Cell reselection CellReservedForOtherUse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699FF2" w14:textId="77777777" w:rsidR="005979E7" w:rsidRPr="00F511A5" w:rsidRDefault="005979E7" w:rsidP="00F17634">
            <w:pPr>
              <w:pStyle w:val="TAC"/>
              <w:rPr>
                <w:lang w:eastAsia="en-US"/>
              </w:rPr>
            </w:pPr>
            <w:r w:rsidRPr="00F511A5">
              <w:rPr>
                <w:lang w:eastAsia="en-US"/>
              </w:rPr>
              <w:t>15.4.0</w:t>
            </w:r>
          </w:p>
        </w:tc>
      </w:tr>
      <w:tr w:rsidR="005979E7" w:rsidRPr="00F511A5" w14:paraId="6673CBC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CD6DA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F560B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8CF2CD" w14:textId="77777777" w:rsidR="005979E7" w:rsidRPr="00F511A5" w:rsidRDefault="005979E7" w:rsidP="00F17634">
            <w:pPr>
              <w:pStyle w:val="TAC"/>
              <w:rPr>
                <w:lang w:eastAsia="en-US"/>
              </w:rPr>
            </w:pPr>
            <w:r w:rsidRPr="00F511A5">
              <w:rPr>
                <w:lang w:eastAsia="en-US"/>
              </w:rPr>
              <w:t>R5-194833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4B6889" w14:textId="77777777" w:rsidR="005979E7" w:rsidRPr="00F511A5" w:rsidRDefault="005979E7" w:rsidP="00F17634">
            <w:pPr>
              <w:pStyle w:val="TAC"/>
              <w:rPr>
                <w:lang w:eastAsia="en-US"/>
              </w:rPr>
            </w:pPr>
            <w:r w:rsidRPr="00F511A5">
              <w:rPr>
                <w:lang w:eastAsia="en-US"/>
              </w:rPr>
              <w:t>0628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F5FCE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F304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0273A2" w14:textId="77777777" w:rsidR="005979E7" w:rsidRPr="00F511A5" w:rsidRDefault="005979E7" w:rsidP="00F17634">
            <w:pPr>
              <w:pStyle w:val="TAL"/>
              <w:rPr>
                <w:lang w:eastAsia="en-US"/>
              </w:rPr>
            </w:pPr>
            <w:r w:rsidRPr="00F511A5">
              <w:rPr>
                <w:lang w:eastAsia="en-US"/>
              </w:rPr>
              <w:t>Correction to NR test case 6.1.2.1-Cell selection Qrxlevmin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1AE299" w14:textId="77777777" w:rsidR="005979E7" w:rsidRPr="00F511A5" w:rsidRDefault="005979E7" w:rsidP="00F17634">
            <w:pPr>
              <w:pStyle w:val="TAC"/>
              <w:rPr>
                <w:lang w:eastAsia="en-US"/>
              </w:rPr>
            </w:pPr>
            <w:r w:rsidRPr="00F511A5">
              <w:rPr>
                <w:lang w:eastAsia="en-US"/>
              </w:rPr>
              <w:t>15.4.0</w:t>
            </w:r>
          </w:p>
        </w:tc>
      </w:tr>
      <w:tr w:rsidR="005979E7" w:rsidRPr="00F511A5" w14:paraId="5342407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5D034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53BC4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6A781D" w14:textId="77777777" w:rsidR="005979E7" w:rsidRPr="00F511A5" w:rsidRDefault="005979E7" w:rsidP="00F17634">
            <w:pPr>
              <w:pStyle w:val="TAC"/>
              <w:rPr>
                <w:lang w:eastAsia="en-US"/>
              </w:rPr>
            </w:pPr>
            <w:r w:rsidRPr="00F511A5">
              <w:rPr>
                <w:lang w:eastAsia="en-US"/>
              </w:rPr>
              <w:t>R5-194834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8EAA3A" w14:textId="77777777" w:rsidR="005979E7" w:rsidRPr="00F511A5" w:rsidRDefault="005979E7" w:rsidP="00F17634">
            <w:pPr>
              <w:pStyle w:val="TAC"/>
              <w:rPr>
                <w:lang w:eastAsia="en-US"/>
              </w:rPr>
            </w:pPr>
            <w:r w:rsidRPr="00F511A5">
              <w:rPr>
                <w:lang w:eastAsia="en-US"/>
              </w:rPr>
              <w:t>0746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256E0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FAEA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0D5471" w14:textId="77777777" w:rsidR="005979E7" w:rsidRPr="00F511A5" w:rsidRDefault="005979E7" w:rsidP="00F17634">
            <w:pPr>
              <w:pStyle w:val="TAL"/>
              <w:rPr>
                <w:lang w:eastAsia="en-US"/>
              </w:rPr>
            </w:pPr>
            <w:r w:rsidRPr="00F511A5">
              <w:rPr>
                <w:lang w:eastAsia="en-US"/>
              </w:rPr>
              <w:t>Editorial Corrections to Test Cases 6.3.1.1, 6.1.1.1, 6.1.2.7, 7.1.1.1.3, 8.1.1.3.1, 8.1.1.3.5, 9.1.5.2.4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6D5AD3" w14:textId="77777777" w:rsidR="005979E7" w:rsidRPr="00F511A5" w:rsidRDefault="005979E7" w:rsidP="00F17634">
            <w:pPr>
              <w:pStyle w:val="TAC"/>
              <w:rPr>
                <w:lang w:eastAsia="en-US"/>
              </w:rPr>
            </w:pPr>
            <w:r w:rsidRPr="00F511A5">
              <w:rPr>
                <w:lang w:eastAsia="en-US"/>
              </w:rPr>
              <w:t>15.4.0</w:t>
            </w:r>
          </w:p>
        </w:tc>
      </w:tr>
      <w:tr w:rsidR="005979E7" w:rsidRPr="00F511A5" w14:paraId="31892E7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AF2F8E"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C021C4"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DC4B78" w14:textId="77777777" w:rsidR="005979E7" w:rsidRPr="00F511A5" w:rsidRDefault="005979E7" w:rsidP="00F17634">
            <w:pPr>
              <w:pStyle w:val="TAC"/>
              <w:rPr>
                <w:lang w:eastAsia="en-US"/>
              </w:rPr>
            </w:pPr>
            <w:r w:rsidRPr="00F511A5">
              <w:rPr>
                <w:lang w:eastAsia="en-US"/>
              </w:rPr>
              <w:t>R5-194835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4830C2" w14:textId="77777777" w:rsidR="005979E7" w:rsidRPr="00F511A5" w:rsidRDefault="005979E7" w:rsidP="00F17634">
            <w:pPr>
              <w:pStyle w:val="TAC"/>
              <w:rPr>
                <w:lang w:eastAsia="en-US"/>
              </w:rPr>
            </w:pPr>
            <w:r w:rsidRPr="00F511A5">
              <w:rPr>
                <w:lang w:eastAsia="en-US"/>
              </w:rPr>
              <w:t>0747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83471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4BE5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B7C669" w14:textId="77777777" w:rsidR="005979E7" w:rsidRPr="00F511A5" w:rsidRDefault="005979E7" w:rsidP="00F17634">
            <w:pPr>
              <w:pStyle w:val="TAL"/>
              <w:rPr>
                <w:lang w:eastAsia="en-US"/>
              </w:rPr>
            </w:pPr>
            <w:r w:rsidRPr="00F511A5">
              <w:rPr>
                <w:lang w:eastAsia="en-US"/>
              </w:rPr>
              <w:t>Corrections to Test Case 6.3.1.1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43A7CD" w14:textId="77777777" w:rsidR="005979E7" w:rsidRPr="00F511A5" w:rsidRDefault="005979E7" w:rsidP="00F17634">
            <w:pPr>
              <w:pStyle w:val="TAC"/>
              <w:rPr>
                <w:lang w:eastAsia="en-US"/>
              </w:rPr>
            </w:pPr>
            <w:r w:rsidRPr="00F511A5">
              <w:rPr>
                <w:lang w:eastAsia="en-US"/>
              </w:rPr>
              <w:t>15.4.0</w:t>
            </w:r>
          </w:p>
        </w:tc>
      </w:tr>
      <w:tr w:rsidR="005979E7" w:rsidRPr="00F511A5" w14:paraId="79A2F8B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C8D156"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13DA5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ABE617" w14:textId="77777777" w:rsidR="005979E7" w:rsidRPr="00F511A5" w:rsidRDefault="005979E7" w:rsidP="00F17634">
            <w:pPr>
              <w:pStyle w:val="TAC"/>
              <w:rPr>
                <w:lang w:eastAsia="en-US"/>
              </w:rPr>
            </w:pPr>
            <w:r w:rsidRPr="00F511A5">
              <w:rPr>
                <w:lang w:eastAsia="en-US"/>
              </w:rPr>
              <w:t>R5-194836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A6D9D1" w14:textId="77777777" w:rsidR="005979E7" w:rsidRPr="00F511A5" w:rsidRDefault="005979E7" w:rsidP="00F17634">
            <w:pPr>
              <w:pStyle w:val="TAC"/>
              <w:rPr>
                <w:lang w:eastAsia="en-US"/>
              </w:rPr>
            </w:pPr>
            <w:r w:rsidRPr="00F511A5">
              <w:rPr>
                <w:lang w:eastAsia="en-US"/>
              </w:rPr>
              <w:t>0726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FF227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DAB6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A1DD82" w14:textId="77777777" w:rsidR="005979E7" w:rsidRPr="00F511A5" w:rsidRDefault="005979E7" w:rsidP="00F17634">
            <w:pPr>
              <w:pStyle w:val="TAL"/>
              <w:rPr>
                <w:lang w:eastAsia="en-US"/>
              </w:rPr>
            </w:pPr>
            <w:r w:rsidRPr="00F511A5">
              <w:rPr>
                <w:lang w:eastAsia="en-US"/>
              </w:rPr>
              <w:t>Correction to EN-DC RLC test cases 7.1.2.2.1, 7.1.2.2.2, 7.1.2.3.1 and 7.1.2.3.2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BBA482" w14:textId="77777777" w:rsidR="005979E7" w:rsidRPr="00F511A5" w:rsidRDefault="005979E7" w:rsidP="00F17634">
            <w:pPr>
              <w:pStyle w:val="TAC"/>
              <w:rPr>
                <w:lang w:eastAsia="en-US"/>
              </w:rPr>
            </w:pPr>
            <w:r w:rsidRPr="00F511A5">
              <w:rPr>
                <w:lang w:eastAsia="en-US"/>
              </w:rPr>
              <w:t>15.4.0</w:t>
            </w:r>
          </w:p>
        </w:tc>
      </w:tr>
      <w:tr w:rsidR="005979E7" w:rsidRPr="00F511A5" w14:paraId="731D969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2CC7D1"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FA8B7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C46B42" w14:textId="77777777" w:rsidR="005979E7" w:rsidRPr="00F511A5" w:rsidRDefault="005979E7" w:rsidP="00F17634">
            <w:pPr>
              <w:pStyle w:val="TAC"/>
              <w:rPr>
                <w:lang w:eastAsia="en-US"/>
              </w:rPr>
            </w:pPr>
            <w:r w:rsidRPr="00F511A5">
              <w:rPr>
                <w:lang w:eastAsia="en-US"/>
              </w:rPr>
              <w:t>R5-194837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538A76" w14:textId="77777777" w:rsidR="005979E7" w:rsidRPr="00F511A5" w:rsidRDefault="005979E7" w:rsidP="00F17634">
            <w:pPr>
              <w:pStyle w:val="TAC"/>
              <w:rPr>
                <w:lang w:eastAsia="en-US"/>
              </w:rPr>
            </w:pPr>
            <w:r w:rsidRPr="00F511A5">
              <w:rPr>
                <w:lang w:eastAsia="en-US"/>
              </w:rPr>
              <w:t>0704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F38F4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CCA2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8CD200" w14:textId="77777777" w:rsidR="005979E7" w:rsidRPr="00F511A5" w:rsidRDefault="005979E7" w:rsidP="00F17634">
            <w:pPr>
              <w:pStyle w:val="TAL"/>
              <w:rPr>
                <w:lang w:eastAsia="en-US"/>
              </w:rPr>
            </w:pPr>
            <w:r w:rsidRPr="00F511A5">
              <w:rPr>
                <w:lang w:eastAsia="en-US"/>
              </w:rPr>
              <w:t>Correction to PDCP test case 7.1.3.5.4 - PDCP reordering / Maximum re-ordering delay below t-Reordering / t-Reordering timer operations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614EED" w14:textId="77777777" w:rsidR="005979E7" w:rsidRPr="00F511A5" w:rsidRDefault="005979E7" w:rsidP="00F17634">
            <w:pPr>
              <w:pStyle w:val="TAC"/>
              <w:rPr>
                <w:lang w:eastAsia="en-US"/>
              </w:rPr>
            </w:pPr>
            <w:r w:rsidRPr="00F511A5">
              <w:rPr>
                <w:lang w:eastAsia="en-US"/>
              </w:rPr>
              <w:t>15.4.0</w:t>
            </w:r>
          </w:p>
        </w:tc>
      </w:tr>
      <w:tr w:rsidR="005979E7" w:rsidRPr="00F511A5" w14:paraId="5353F06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26028E"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3CDF5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502F8B" w14:textId="77777777" w:rsidR="005979E7" w:rsidRPr="00F511A5" w:rsidRDefault="005979E7" w:rsidP="00F17634">
            <w:pPr>
              <w:pStyle w:val="TAC"/>
              <w:rPr>
                <w:lang w:eastAsia="en-US"/>
              </w:rPr>
            </w:pPr>
            <w:r w:rsidRPr="00F511A5">
              <w:rPr>
                <w:lang w:eastAsia="en-US"/>
              </w:rPr>
              <w:t>R5-194838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3CD0C5" w14:textId="77777777" w:rsidR="005979E7" w:rsidRPr="00F511A5" w:rsidRDefault="005979E7" w:rsidP="00F17634">
            <w:pPr>
              <w:pStyle w:val="TAC"/>
              <w:rPr>
                <w:lang w:eastAsia="en-US"/>
              </w:rPr>
            </w:pPr>
            <w:r w:rsidRPr="00F511A5">
              <w:rPr>
                <w:lang w:eastAsia="en-US"/>
              </w:rPr>
              <w:t>0711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21F74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180CD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B2BC0C" w14:textId="77777777" w:rsidR="005979E7" w:rsidRPr="00F511A5" w:rsidRDefault="005979E7" w:rsidP="00F17634">
            <w:pPr>
              <w:pStyle w:val="TAL"/>
              <w:rPr>
                <w:lang w:eastAsia="en-US"/>
              </w:rPr>
            </w:pPr>
            <w:r w:rsidRPr="00F511A5">
              <w:rPr>
                <w:lang w:eastAsia="en-US"/>
              </w:rPr>
              <w:t>Updates to 5GS SA RRC TC 8.1.1.1.1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E50DEC" w14:textId="77777777" w:rsidR="005979E7" w:rsidRPr="00F511A5" w:rsidRDefault="005979E7" w:rsidP="00F17634">
            <w:pPr>
              <w:pStyle w:val="TAC"/>
              <w:rPr>
                <w:lang w:eastAsia="en-US"/>
              </w:rPr>
            </w:pPr>
            <w:r w:rsidRPr="00F511A5">
              <w:rPr>
                <w:lang w:eastAsia="en-US"/>
              </w:rPr>
              <w:t>15.4.0</w:t>
            </w:r>
          </w:p>
        </w:tc>
      </w:tr>
      <w:tr w:rsidR="005979E7" w:rsidRPr="00F511A5" w14:paraId="5B11E5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3B4955"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792383"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542611" w14:textId="77777777" w:rsidR="005979E7" w:rsidRPr="00F511A5" w:rsidRDefault="005979E7" w:rsidP="00F17634">
            <w:pPr>
              <w:pStyle w:val="TAC"/>
              <w:rPr>
                <w:lang w:eastAsia="en-US"/>
              </w:rPr>
            </w:pPr>
            <w:r w:rsidRPr="00F511A5">
              <w:rPr>
                <w:lang w:eastAsia="en-US"/>
              </w:rPr>
              <w:t>R5-194839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452CFA" w14:textId="77777777" w:rsidR="005979E7" w:rsidRPr="00F511A5" w:rsidRDefault="005979E7" w:rsidP="00F17634">
            <w:pPr>
              <w:pStyle w:val="TAC"/>
              <w:rPr>
                <w:lang w:eastAsia="en-US"/>
              </w:rPr>
            </w:pPr>
            <w:r w:rsidRPr="00F511A5">
              <w:rPr>
                <w:lang w:eastAsia="en-US"/>
              </w:rPr>
              <w:t>0712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DB1B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B2764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70ECB1" w14:textId="77777777" w:rsidR="005979E7" w:rsidRPr="00F511A5" w:rsidRDefault="005979E7" w:rsidP="00F17634">
            <w:pPr>
              <w:pStyle w:val="TAL"/>
              <w:rPr>
                <w:lang w:eastAsia="en-US"/>
              </w:rPr>
            </w:pPr>
            <w:r w:rsidRPr="00F511A5">
              <w:rPr>
                <w:lang w:eastAsia="en-US"/>
              </w:rPr>
              <w:t>Updates to 5GS SA RRC TC 8.1.1.2.3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352D25" w14:textId="77777777" w:rsidR="005979E7" w:rsidRPr="00F511A5" w:rsidRDefault="005979E7" w:rsidP="00F17634">
            <w:pPr>
              <w:pStyle w:val="TAC"/>
              <w:rPr>
                <w:lang w:eastAsia="en-US"/>
              </w:rPr>
            </w:pPr>
            <w:r w:rsidRPr="00F511A5">
              <w:rPr>
                <w:lang w:eastAsia="en-US"/>
              </w:rPr>
              <w:t>15.4.0</w:t>
            </w:r>
          </w:p>
        </w:tc>
      </w:tr>
      <w:tr w:rsidR="005979E7" w:rsidRPr="00F511A5" w14:paraId="265057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9A1E5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8A065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21BCD9" w14:textId="77777777" w:rsidR="005979E7" w:rsidRPr="00F511A5" w:rsidRDefault="005979E7" w:rsidP="00F17634">
            <w:pPr>
              <w:pStyle w:val="TAC"/>
              <w:rPr>
                <w:lang w:eastAsia="en-US"/>
              </w:rPr>
            </w:pPr>
            <w:r w:rsidRPr="00F511A5">
              <w:rPr>
                <w:lang w:eastAsia="en-US"/>
              </w:rPr>
              <w:t>R5-194840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56C618" w14:textId="77777777" w:rsidR="005979E7" w:rsidRPr="00F511A5" w:rsidRDefault="005979E7" w:rsidP="00F17634">
            <w:pPr>
              <w:pStyle w:val="TAC"/>
              <w:rPr>
                <w:lang w:eastAsia="en-US"/>
              </w:rPr>
            </w:pPr>
            <w:r w:rsidRPr="00F511A5">
              <w:rPr>
                <w:lang w:eastAsia="en-US"/>
              </w:rPr>
              <w:t>0734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FA6AD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E0ED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139B40" w14:textId="77777777" w:rsidR="005979E7" w:rsidRPr="00F511A5" w:rsidRDefault="005979E7" w:rsidP="00F17634">
            <w:pPr>
              <w:pStyle w:val="TAL"/>
              <w:rPr>
                <w:lang w:eastAsia="en-US"/>
              </w:rPr>
            </w:pPr>
            <w:r w:rsidRPr="00F511A5">
              <w:rPr>
                <w:lang w:eastAsia="en-US"/>
              </w:rPr>
              <w:t>Correction of 5GC Test case 8.1.1.3.5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37A20B" w14:textId="77777777" w:rsidR="005979E7" w:rsidRPr="00F511A5" w:rsidRDefault="005979E7" w:rsidP="00F17634">
            <w:pPr>
              <w:pStyle w:val="TAC"/>
              <w:rPr>
                <w:lang w:eastAsia="en-US"/>
              </w:rPr>
            </w:pPr>
            <w:r w:rsidRPr="00F511A5">
              <w:rPr>
                <w:lang w:eastAsia="en-US"/>
              </w:rPr>
              <w:t>15.4.0</w:t>
            </w:r>
          </w:p>
        </w:tc>
      </w:tr>
      <w:tr w:rsidR="005979E7" w:rsidRPr="00F511A5" w14:paraId="52253D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487BC6"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C152BE"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900796" w14:textId="77777777" w:rsidR="005979E7" w:rsidRPr="00F511A5" w:rsidRDefault="005979E7" w:rsidP="00F17634">
            <w:pPr>
              <w:pStyle w:val="TAC"/>
              <w:rPr>
                <w:lang w:eastAsia="en-US"/>
              </w:rPr>
            </w:pPr>
            <w:r w:rsidRPr="00F511A5">
              <w:rPr>
                <w:lang w:eastAsia="en-US"/>
              </w:rPr>
              <w:t>R5-194841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7FC0AF" w14:textId="77777777" w:rsidR="005979E7" w:rsidRPr="00F511A5" w:rsidRDefault="005979E7" w:rsidP="00F17634">
            <w:pPr>
              <w:pStyle w:val="TAC"/>
              <w:rPr>
                <w:lang w:eastAsia="en-US"/>
              </w:rPr>
            </w:pPr>
            <w:r w:rsidRPr="00F511A5">
              <w:rPr>
                <w:lang w:eastAsia="en-US"/>
              </w:rPr>
              <w:t>0641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0FE67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087A5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49DD54" w14:textId="77777777" w:rsidR="005979E7" w:rsidRPr="00F511A5" w:rsidRDefault="005979E7" w:rsidP="00F17634">
            <w:pPr>
              <w:pStyle w:val="TAL"/>
              <w:rPr>
                <w:lang w:eastAsia="en-US"/>
              </w:rPr>
            </w:pPr>
            <w:r w:rsidRPr="00F511A5">
              <w:rPr>
                <w:lang w:eastAsia="en-US"/>
              </w:rPr>
              <w:t>Correction of NR test case 8.1.3.1.5-Intra Freq Event A4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BCC02C" w14:textId="77777777" w:rsidR="005979E7" w:rsidRPr="00F511A5" w:rsidRDefault="005979E7" w:rsidP="00F17634">
            <w:pPr>
              <w:pStyle w:val="TAC"/>
              <w:rPr>
                <w:lang w:eastAsia="en-US"/>
              </w:rPr>
            </w:pPr>
            <w:r w:rsidRPr="00F511A5">
              <w:rPr>
                <w:lang w:eastAsia="en-US"/>
              </w:rPr>
              <w:t>15.4.0</w:t>
            </w:r>
          </w:p>
        </w:tc>
      </w:tr>
      <w:tr w:rsidR="005979E7" w:rsidRPr="00F511A5" w14:paraId="095A15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C6E85F"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CD74D4"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07CDA6" w14:textId="77777777" w:rsidR="005979E7" w:rsidRPr="00F511A5" w:rsidRDefault="005979E7" w:rsidP="00F17634">
            <w:pPr>
              <w:pStyle w:val="TAC"/>
              <w:rPr>
                <w:lang w:eastAsia="en-US"/>
              </w:rPr>
            </w:pPr>
            <w:r w:rsidRPr="00F511A5">
              <w:rPr>
                <w:lang w:eastAsia="en-US"/>
              </w:rPr>
              <w:t>R5-194842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690A9C" w14:textId="77777777" w:rsidR="005979E7" w:rsidRPr="00F511A5" w:rsidRDefault="005979E7" w:rsidP="00F17634">
            <w:pPr>
              <w:pStyle w:val="TAC"/>
              <w:rPr>
                <w:lang w:eastAsia="en-US"/>
              </w:rPr>
            </w:pPr>
            <w:r w:rsidRPr="00F511A5">
              <w:rPr>
                <w:lang w:eastAsia="en-US"/>
              </w:rPr>
              <w:t>0642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C8CA1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FD3F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69A5A0" w14:textId="77777777" w:rsidR="005979E7" w:rsidRPr="00F511A5" w:rsidRDefault="005979E7" w:rsidP="00F17634">
            <w:pPr>
              <w:pStyle w:val="TAL"/>
              <w:rPr>
                <w:lang w:eastAsia="en-US"/>
              </w:rPr>
            </w:pPr>
            <w:r w:rsidRPr="00F511A5">
              <w:rPr>
                <w:lang w:eastAsia="en-US"/>
              </w:rPr>
              <w:t>Correction of NR test case 8.1.3.1.8-Intra Freq Event A5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03D048" w14:textId="77777777" w:rsidR="005979E7" w:rsidRPr="00F511A5" w:rsidRDefault="005979E7" w:rsidP="00F17634">
            <w:pPr>
              <w:pStyle w:val="TAC"/>
              <w:rPr>
                <w:lang w:eastAsia="en-US"/>
              </w:rPr>
            </w:pPr>
            <w:r w:rsidRPr="00F511A5">
              <w:rPr>
                <w:lang w:eastAsia="en-US"/>
              </w:rPr>
              <w:t>15.4.0</w:t>
            </w:r>
          </w:p>
        </w:tc>
      </w:tr>
      <w:tr w:rsidR="005979E7" w:rsidRPr="00F511A5" w14:paraId="0117092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06034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B95B0A"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EE68612" w14:textId="77777777" w:rsidR="005979E7" w:rsidRPr="00F511A5" w:rsidRDefault="005979E7" w:rsidP="00F17634">
            <w:pPr>
              <w:pStyle w:val="TAC"/>
              <w:rPr>
                <w:lang w:eastAsia="en-US"/>
              </w:rPr>
            </w:pPr>
            <w:r w:rsidRPr="00F511A5">
              <w:rPr>
                <w:lang w:eastAsia="en-US"/>
              </w:rPr>
              <w:t>R5-194843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B2288C" w14:textId="77777777" w:rsidR="005979E7" w:rsidRPr="00F511A5" w:rsidRDefault="005979E7" w:rsidP="00F17634">
            <w:pPr>
              <w:pStyle w:val="TAC"/>
              <w:rPr>
                <w:lang w:eastAsia="en-US"/>
              </w:rPr>
            </w:pPr>
            <w:r w:rsidRPr="00F511A5">
              <w:rPr>
                <w:lang w:eastAsia="en-US"/>
              </w:rPr>
              <w:t>0717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CA4BB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C68E0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44973C" w14:textId="77777777" w:rsidR="005979E7" w:rsidRPr="00F511A5" w:rsidRDefault="005979E7" w:rsidP="00F17634">
            <w:pPr>
              <w:pStyle w:val="TAL"/>
              <w:rPr>
                <w:lang w:eastAsia="en-US"/>
              </w:rPr>
            </w:pPr>
            <w:r w:rsidRPr="00F511A5">
              <w:rPr>
                <w:lang w:eastAsia="en-US"/>
              </w:rPr>
              <w:t>Removal of EN-DC RRC TC - BandwidthPart Configuration / SCG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E6AC512" w14:textId="77777777" w:rsidR="005979E7" w:rsidRPr="00F511A5" w:rsidRDefault="005979E7" w:rsidP="00F17634">
            <w:pPr>
              <w:pStyle w:val="TAC"/>
              <w:rPr>
                <w:lang w:eastAsia="en-US"/>
              </w:rPr>
            </w:pPr>
            <w:r w:rsidRPr="00F511A5">
              <w:rPr>
                <w:lang w:eastAsia="en-US"/>
              </w:rPr>
              <w:t>15.4.0</w:t>
            </w:r>
          </w:p>
        </w:tc>
      </w:tr>
      <w:tr w:rsidR="005979E7" w:rsidRPr="00F511A5" w14:paraId="0882F49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C6C6D3"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C68C8E"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0B0B5D" w14:textId="77777777" w:rsidR="005979E7" w:rsidRPr="00F511A5" w:rsidRDefault="005979E7" w:rsidP="00F17634">
            <w:pPr>
              <w:pStyle w:val="TAC"/>
              <w:rPr>
                <w:lang w:eastAsia="en-US"/>
              </w:rPr>
            </w:pPr>
            <w:r w:rsidRPr="00F511A5">
              <w:rPr>
                <w:lang w:eastAsia="en-US"/>
              </w:rPr>
              <w:t>R5-194844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BFB837" w14:textId="77777777" w:rsidR="005979E7" w:rsidRPr="00F511A5" w:rsidRDefault="005979E7" w:rsidP="00F17634">
            <w:pPr>
              <w:pStyle w:val="TAC"/>
              <w:rPr>
                <w:lang w:eastAsia="en-US"/>
              </w:rPr>
            </w:pPr>
            <w:r w:rsidRPr="00F511A5">
              <w:rPr>
                <w:lang w:eastAsia="en-US"/>
              </w:rPr>
              <w:t>0770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0AF01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AA9C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408A52" w14:textId="77777777" w:rsidR="005979E7" w:rsidRPr="00F511A5" w:rsidRDefault="005979E7" w:rsidP="00F17634">
            <w:pPr>
              <w:pStyle w:val="TAL"/>
              <w:rPr>
                <w:lang w:eastAsia="en-US"/>
              </w:rPr>
            </w:pPr>
            <w:r w:rsidRPr="00F511A5">
              <w:rPr>
                <w:lang w:eastAsia="en-US"/>
              </w:rPr>
              <w:t>Update of 5GS NR RRC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073B83" w14:textId="77777777" w:rsidR="005979E7" w:rsidRPr="00F511A5" w:rsidRDefault="005979E7" w:rsidP="00F17634">
            <w:pPr>
              <w:pStyle w:val="TAC"/>
              <w:rPr>
                <w:lang w:eastAsia="en-US"/>
              </w:rPr>
            </w:pPr>
            <w:r w:rsidRPr="00F511A5">
              <w:rPr>
                <w:lang w:eastAsia="en-US"/>
              </w:rPr>
              <w:t>15.4.0</w:t>
            </w:r>
          </w:p>
        </w:tc>
      </w:tr>
      <w:tr w:rsidR="005979E7" w:rsidRPr="00F511A5" w14:paraId="013ABD0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EF3E0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2C145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165B53" w14:textId="77777777" w:rsidR="005979E7" w:rsidRPr="00F511A5" w:rsidRDefault="005979E7" w:rsidP="00F17634">
            <w:pPr>
              <w:pStyle w:val="TAC"/>
              <w:rPr>
                <w:lang w:eastAsia="en-US"/>
              </w:rPr>
            </w:pPr>
            <w:r w:rsidRPr="00F511A5">
              <w:rPr>
                <w:lang w:eastAsia="en-US"/>
              </w:rPr>
              <w:t>R5-194845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BA5EB0" w14:textId="77777777" w:rsidR="005979E7" w:rsidRPr="00F511A5" w:rsidRDefault="005979E7" w:rsidP="00F17634">
            <w:pPr>
              <w:pStyle w:val="TAC"/>
              <w:rPr>
                <w:lang w:eastAsia="en-US"/>
              </w:rPr>
            </w:pPr>
            <w:r w:rsidRPr="00F511A5">
              <w:rPr>
                <w:lang w:eastAsia="en-US"/>
              </w:rPr>
              <w:t>0657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CF501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4161F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5937F9" w14:textId="77777777" w:rsidR="005979E7" w:rsidRPr="00F511A5" w:rsidRDefault="005979E7" w:rsidP="00F17634">
            <w:pPr>
              <w:pStyle w:val="TAL"/>
              <w:rPr>
                <w:lang w:eastAsia="en-US"/>
              </w:rPr>
            </w:pPr>
            <w:r w:rsidRPr="00F511A5">
              <w:rPr>
                <w:lang w:eastAsia="en-US"/>
              </w:rPr>
              <w:t>Correction to NR test case 8.2.3.11.1-ENDC measurement gap FR1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C5181D" w14:textId="77777777" w:rsidR="005979E7" w:rsidRPr="00F511A5" w:rsidRDefault="005979E7" w:rsidP="00F17634">
            <w:pPr>
              <w:pStyle w:val="TAC"/>
              <w:rPr>
                <w:lang w:eastAsia="en-US"/>
              </w:rPr>
            </w:pPr>
            <w:r w:rsidRPr="00F511A5">
              <w:rPr>
                <w:lang w:eastAsia="en-US"/>
              </w:rPr>
              <w:t>15.4.0</w:t>
            </w:r>
          </w:p>
        </w:tc>
      </w:tr>
      <w:tr w:rsidR="005979E7" w:rsidRPr="00F511A5" w14:paraId="47C075C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7324C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574964"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A783A1" w14:textId="77777777" w:rsidR="005979E7" w:rsidRPr="00F511A5" w:rsidRDefault="005979E7" w:rsidP="00F17634">
            <w:pPr>
              <w:pStyle w:val="TAC"/>
              <w:rPr>
                <w:lang w:eastAsia="en-US"/>
              </w:rPr>
            </w:pPr>
            <w:r w:rsidRPr="00F511A5">
              <w:rPr>
                <w:lang w:eastAsia="en-US"/>
              </w:rPr>
              <w:t>R5-194846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718C88" w14:textId="77777777" w:rsidR="005979E7" w:rsidRPr="00F511A5" w:rsidRDefault="005979E7" w:rsidP="00F17634">
            <w:pPr>
              <w:pStyle w:val="TAC"/>
              <w:rPr>
                <w:lang w:eastAsia="en-US"/>
              </w:rPr>
            </w:pPr>
            <w:r w:rsidRPr="00F511A5">
              <w:rPr>
                <w:lang w:eastAsia="en-US"/>
              </w:rPr>
              <w:t>0658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8291D7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5C32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16A543" w14:textId="77777777" w:rsidR="005979E7" w:rsidRPr="00F511A5" w:rsidRDefault="005979E7" w:rsidP="00F17634">
            <w:pPr>
              <w:pStyle w:val="TAL"/>
              <w:rPr>
                <w:lang w:eastAsia="en-US"/>
              </w:rPr>
            </w:pPr>
            <w:r w:rsidRPr="00F511A5">
              <w:rPr>
                <w:lang w:eastAsia="en-US"/>
              </w:rPr>
              <w:t>Correction to NR test case 8.2.3.11.2-ENDC measurement gap FR2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CEE8A9" w14:textId="77777777" w:rsidR="005979E7" w:rsidRPr="00F511A5" w:rsidRDefault="005979E7" w:rsidP="00F17634">
            <w:pPr>
              <w:pStyle w:val="TAC"/>
              <w:rPr>
                <w:lang w:eastAsia="en-US"/>
              </w:rPr>
            </w:pPr>
            <w:r w:rsidRPr="00F511A5">
              <w:rPr>
                <w:lang w:eastAsia="en-US"/>
              </w:rPr>
              <w:t>15.4.0</w:t>
            </w:r>
          </w:p>
        </w:tc>
      </w:tr>
      <w:tr w:rsidR="005979E7" w:rsidRPr="00F511A5" w14:paraId="4A49CA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726F9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2ECA3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109732" w14:textId="77777777" w:rsidR="005979E7" w:rsidRPr="00F511A5" w:rsidRDefault="005979E7" w:rsidP="00F17634">
            <w:pPr>
              <w:pStyle w:val="TAC"/>
              <w:rPr>
                <w:lang w:eastAsia="en-US"/>
              </w:rPr>
            </w:pPr>
            <w:r w:rsidRPr="00F511A5">
              <w:rPr>
                <w:lang w:eastAsia="en-US"/>
              </w:rPr>
              <w:t>R5-194847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850C44" w14:textId="77777777" w:rsidR="005979E7" w:rsidRPr="00F511A5" w:rsidRDefault="005979E7" w:rsidP="00F17634">
            <w:pPr>
              <w:pStyle w:val="TAC"/>
              <w:rPr>
                <w:lang w:eastAsia="en-US"/>
              </w:rPr>
            </w:pPr>
            <w:r w:rsidRPr="00F511A5">
              <w:rPr>
                <w:lang w:eastAsia="en-US"/>
              </w:rPr>
              <w:t>0661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3461E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9C7C3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5509CA" w14:textId="77777777" w:rsidR="005979E7" w:rsidRPr="00F511A5" w:rsidRDefault="005979E7" w:rsidP="00F17634">
            <w:pPr>
              <w:pStyle w:val="TAL"/>
              <w:rPr>
                <w:lang w:eastAsia="en-US"/>
              </w:rPr>
            </w:pPr>
            <w:r w:rsidRPr="00F511A5">
              <w:rPr>
                <w:lang w:eastAsia="en-US"/>
              </w:rPr>
              <w:t>Corrections to 5G-NR RRC Measurement configuration and reporting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6567BF" w14:textId="77777777" w:rsidR="005979E7" w:rsidRPr="00F511A5" w:rsidRDefault="005979E7" w:rsidP="00F17634">
            <w:pPr>
              <w:pStyle w:val="TAC"/>
              <w:rPr>
                <w:lang w:eastAsia="en-US"/>
              </w:rPr>
            </w:pPr>
            <w:r w:rsidRPr="00F511A5">
              <w:rPr>
                <w:lang w:eastAsia="en-US"/>
              </w:rPr>
              <w:t>15.4.0</w:t>
            </w:r>
          </w:p>
        </w:tc>
      </w:tr>
      <w:tr w:rsidR="005979E7" w:rsidRPr="00F511A5" w14:paraId="40A0D88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E2C37E"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72723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959A93" w14:textId="77777777" w:rsidR="005979E7" w:rsidRPr="00F511A5" w:rsidRDefault="005979E7" w:rsidP="00F17634">
            <w:pPr>
              <w:pStyle w:val="TAC"/>
              <w:rPr>
                <w:lang w:eastAsia="en-US"/>
              </w:rPr>
            </w:pPr>
            <w:r w:rsidRPr="00F511A5">
              <w:rPr>
                <w:lang w:eastAsia="en-US"/>
              </w:rPr>
              <w:t>R5-194848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57E261" w14:textId="77777777" w:rsidR="005979E7" w:rsidRPr="00F511A5" w:rsidRDefault="005979E7" w:rsidP="00F17634">
            <w:pPr>
              <w:pStyle w:val="TAC"/>
              <w:rPr>
                <w:lang w:eastAsia="en-US"/>
              </w:rPr>
            </w:pPr>
            <w:r w:rsidRPr="00F511A5">
              <w:rPr>
                <w:lang w:eastAsia="en-US"/>
              </w:rPr>
              <w:t>0673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94691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8FBC7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33E14C5" w14:textId="77777777" w:rsidR="005979E7" w:rsidRPr="00F511A5" w:rsidRDefault="005979E7" w:rsidP="00F17634">
            <w:pPr>
              <w:pStyle w:val="TAL"/>
              <w:rPr>
                <w:lang w:eastAsia="en-US"/>
              </w:rPr>
            </w:pPr>
            <w:r w:rsidRPr="00F511A5">
              <w:rPr>
                <w:lang w:eastAsia="en-US"/>
              </w:rPr>
              <w:t>Correction to EN-DC RRC test case 8.2.3.6.1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AFA6D9" w14:textId="77777777" w:rsidR="005979E7" w:rsidRPr="00F511A5" w:rsidRDefault="005979E7" w:rsidP="00F17634">
            <w:pPr>
              <w:pStyle w:val="TAC"/>
              <w:rPr>
                <w:lang w:eastAsia="en-US"/>
              </w:rPr>
            </w:pPr>
            <w:r w:rsidRPr="00F511A5">
              <w:rPr>
                <w:lang w:eastAsia="en-US"/>
              </w:rPr>
              <w:t>15.4.0</w:t>
            </w:r>
          </w:p>
        </w:tc>
      </w:tr>
      <w:tr w:rsidR="005979E7" w:rsidRPr="00F511A5" w14:paraId="42EC87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9EA87F"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B315F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5E41BB" w14:textId="77777777" w:rsidR="005979E7" w:rsidRPr="00F511A5" w:rsidRDefault="005979E7" w:rsidP="00F17634">
            <w:pPr>
              <w:pStyle w:val="TAC"/>
              <w:rPr>
                <w:lang w:eastAsia="en-US"/>
              </w:rPr>
            </w:pPr>
            <w:r w:rsidRPr="00F511A5">
              <w:rPr>
                <w:lang w:eastAsia="en-US"/>
              </w:rPr>
              <w:t>R5-194849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0C61B9" w14:textId="77777777" w:rsidR="005979E7" w:rsidRPr="00F511A5" w:rsidRDefault="005979E7" w:rsidP="00F17634">
            <w:pPr>
              <w:pStyle w:val="TAC"/>
              <w:rPr>
                <w:lang w:eastAsia="en-US"/>
              </w:rPr>
            </w:pPr>
            <w:r w:rsidRPr="00F511A5">
              <w:rPr>
                <w:lang w:eastAsia="en-US"/>
              </w:rPr>
              <w:t>0674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0DD84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2F5FC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7B4245" w14:textId="77777777" w:rsidR="005979E7" w:rsidRPr="00F511A5" w:rsidRDefault="005979E7" w:rsidP="00F17634">
            <w:pPr>
              <w:pStyle w:val="TAL"/>
              <w:rPr>
                <w:lang w:eastAsia="en-US"/>
              </w:rPr>
            </w:pPr>
            <w:r w:rsidRPr="00F511A5">
              <w:rPr>
                <w:lang w:eastAsia="en-US"/>
              </w:rPr>
              <w:t>Correction to EN-DC RRC test case 8.2.3.7.1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AA2224" w14:textId="77777777" w:rsidR="005979E7" w:rsidRPr="00F511A5" w:rsidRDefault="005979E7" w:rsidP="00F17634">
            <w:pPr>
              <w:pStyle w:val="TAC"/>
              <w:rPr>
                <w:lang w:eastAsia="en-US"/>
              </w:rPr>
            </w:pPr>
            <w:r w:rsidRPr="00F511A5">
              <w:rPr>
                <w:lang w:eastAsia="en-US"/>
              </w:rPr>
              <w:t>15.4.0</w:t>
            </w:r>
          </w:p>
        </w:tc>
      </w:tr>
      <w:tr w:rsidR="005979E7" w:rsidRPr="00F511A5" w14:paraId="1C1245A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071FD4"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5CAA6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023FEE" w14:textId="77777777" w:rsidR="005979E7" w:rsidRPr="00F511A5" w:rsidRDefault="005979E7" w:rsidP="00F17634">
            <w:pPr>
              <w:pStyle w:val="TAC"/>
              <w:rPr>
                <w:lang w:eastAsia="en-US"/>
              </w:rPr>
            </w:pPr>
            <w:r w:rsidRPr="00F511A5">
              <w:rPr>
                <w:lang w:eastAsia="en-US"/>
              </w:rPr>
              <w:t>R5-194850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5B79BB" w14:textId="77777777" w:rsidR="005979E7" w:rsidRPr="00F511A5" w:rsidRDefault="005979E7" w:rsidP="00F17634">
            <w:pPr>
              <w:pStyle w:val="TAC"/>
              <w:rPr>
                <w:lang w:eastAsia="en-US"/>
              </w:rPr>
            </w:pPr>
            <w:r w:rsidRPr="00F511A5">
              <w:rPr>
                <w:lang w:eastAsia="en-US"/>
              </w:rPr>
              <w:t>0675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59E6E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FC224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BCE3E1" w14:textId="77777777" w:rsidR="005979E7" w:rsidRPr="00F511A5" w:rsidRDefault="005979E7" w:rsidP="00F17634">
            <w:pPr>
              <w:pStyle w:val="TAL"/>
              <w:rPr>
                <w:lang w:eastAsia="en-US"/>
              </w:rPr>
            </w:pPr>
            <w:r w:rsidRPr="00F511A5">
              <w:rPr>
                <w:lang w:eastAsia="en-US"/>
              </w:rPr>
              <w:t>Correction to EN-DC RRC test case 8.2.3.3.1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7EE48A" w14:textId="77777777" w:rsidR="005979E7" w:rsidRPr="00F511A5" w:rsidRDefault="005979E7" w:rsidP="00F17634">
            <w:pPr>
              <w:pStyle w:val="TAC"/>
              <w:rPr>
                <w:lang w:eastAsia="en-US"/>
              </w:rPr>
            </w:pPr>
            <w:r w:rsidRPr="00F511A5">
              <w:rPr>
                <w:lang w:eastAsia="en-US"/>
              </w:rPr>
              <w:t>15.4.0</w:t>
            </w:r>
          </w:p>
        </w:tc>
      </w:tr>
      <w:tr w:rsidR="005979E7" w:rsidRPr="00F511A5" w14:paraId="6B480F9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0697A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F554F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C9330A" w14:textId="77777777" w:rsidR="005979E7" w:rsidRPr="00F511A5" w:rsidRDefault="005979E7" w:rsidP="00F17634">
            <w:pPr>
              <w:pStyle w:val="TAC"/>
              <w:rPr>
                <w:lang w:eastAsia="en-US"/>
              </w:rPr>
            </w:pPr>
            <w:r w:rsidRPr="00F511A5">
              <w:rPr>
                <w:lang w:eastAsia="en-US"/>
              </w:rPr>
              <w:t>R5-194851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B7E007" w14:textId="77777777" w:rsidR="005979E7" w:rsidRPr="00F511A5" w:rsidRDefault="005979E7" w:rsidP="00F17634">
            <w:pPr>
              <w:pStyle w:val="TAC"/>
              <w:rPr>
                <w:lang w:eastAsia="en-US"/>
              </w:rPr>
            </w:pPr>
            <w:r w:rsidRPr="00F511A5">
              <w:rPr>
                <w:lang w:eastAsia="en-US"/>
              </w:rPr>
              <w:t>0740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1A146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8DA5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1444BF" w14:textId="77777777" w:rsidR="005979E7" w:rsidRPr="00F511A5" w:rsidRDefault="005979E7" w:rsidP="00F17634">
            <w:pPr>
              <w:pStyle w:val="TAL"/>
              <w:rPr>
                <w:lang w:eastAsia="en-US"/>
              </w:rPr>
            </w:pPr>
            <w:r w:rsidRPr="00F511A5">
              <w:rPr>
                <w:lang w:eastAsia="en-US"/>
              </w:rPr>
              <w:t>Correction to EN-DC RRC test case 8.2.3.8.1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9E3445" w14:textId="77777777" w:rsidR="005979E7" w:rsidRPr="00F511A5" w:rsidRDefault="005979E7" w:rsidP="00F17634">
            <w:pPr>
              <w:pStyle w:val="TAC"/>
              <w:rPr>
                <w:lang w:eastAsia="en-US"/>
              </w:rPr>
            </w:pPr>
            <w:r w:rsidRPr="00F511A5">
              <w:rPr>
                <w:lang w:eastAsia="en-US"/>
              </w:rPr>
              <w:t>15.4.0</w:t>
            </w:r>
          </w:p>
        </w:tc>
      </w:tr>
      <w:tr w:rsidR="005979E7" w:rsidRPr="00F511A5" w14:paraId="786D18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8AC323"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6CE0DE"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FB859A" w14:textId="77777777" w:rsidR="005979E7" w:rsidRPr="00F511A5" w:rsidRDefault="005979E7" w:rsidP="00F17634">
            <w:pPr>
              <w:pStyle w:val="TAC"/>
              <w:rPr>
                <w:lang w:eastAsia="en-US"/>
              </w:rPr>
            </w:pPr>
            <w:r w:rsidRPr="00F511A5">
              <w:rPr>
                <w:lang w:eastAsia="en-US"/>
              </w:rPr>
              <w:t>R5-194853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4166CC" w14:textId="77777777" w:rsidR="005979E7" w:rsidRPr="00F511A5" w:rsidRDefault="005979E7" w:rsidP="00F17634">
            <w:pPr>
              <w:pStyle w:val="TAC"/>
              <w:rPr>
                <w:lang w:eastAsia="en-US"/>
              </w:rPr>
            </w:pPr>
            <w:r w:rsidRPr="00F511A5">
              <w:rPr>
                <w:lang w:eastAsia="en-US"/>
              </w:rPr>
              <w:t>0741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1171B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43FF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A133B1" w14:textId="77777777" w:rsidR="005979E7" w:rsidRPr="00F511A5" w:rsidRDefault="005979E7" w:rsidP="00F17634">
            <w:pPr>
              <w:pStyle w:val="TAL"/>
              <w:rPr>
                <w:lang w:eastAsia="en-US"/>
              </w:rPr>
            </w:pPr>
            <w:r w:rsidRPr="00F511A5">
              <w:rPr>
                <w:lang w:eastAsia="en-US"/>
              </w:rPr>
              <w:t>Correction to EN-DC RRC test case 8.2.3.4.1 and 8.2.3.5.1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48FF0B" w14:textId="77777777" w:rsidR="005979E7" w:rsidRPr="00F511A5" w:rsidRDefault="005979E7" w:rsidP="00F17634">
            <w:pPr>
              <w:pStyle w:val="TAC"/>
              <w:rPr>
                <w:lang w:eastAsia="en-US"/>
              </w:rPr>
            </w:pPr>
            <w:r w:rsidRPr="00F511A5">
              <w:rPr>
                <w:lang w:eastAsia="en-US"/>
              </w:rPr>
              <w:t>15.4.0</w:t>
            </w:r>
          </w:p>
        </w:tc>
      </w:tr>
      <w:tr w:rsidR="005979E7" w:rsidRPr="00F511A5" w14:paraId="3FEE04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518F44"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F1CFF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C4DDCC" w14:textId="77777777" w:rsidR="005979E7" w:rsidRPr="00F511A5" w:rsidRDefault="005979E7" w:rsidP="00F17634">
            <w:pPr>
              <w:pStyle w:val="TAC"/>
              <w:rPr>
                <w:lang w:eastAsia="en-US"/>
              </w:rPr>
            </w:pPr>
            <w:r w:rsidRPr="00F511A5">
              <w:rPr>
                <w:lang w:eastAsia="en-US"/>
              </w:rPr>
              <w:t>R5-194854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7DC07D" w14:textId="77777777" w:rsidR="005979E7" w:rsidRPr="00F511A5" w:rsidRDefault="005979E7" w:rsidP="00F17634">
            <w:pPr>
              <w:pStyle w:val="TAC"/>
              <w:rPr>
                <w:lang w:eastAsia="en-US"/>
              </w:rPr>
            </w:pPr>
            <w:r w:rsidRPr="00F511A5">
              <w:rPr>
                <w:lang w:eastAsia="en-US"/>
              </w:rPr>
              <w:t>0749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4E4C1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CA99B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774577" w14:textId="77777777" w:rsidR="005979E7" w:rsidRPr="00F511A5" w:rsidRDefault="005979E7" w:rsidP="00F17634">
            <w:pPr>
              <w:pStyle w:val="TAL"/>
              <w:rPr>
                <w:lang w:eastAsia="en-US"/>
              </w:rPr>
            </w:pPr>
            <w:r w:rsidRPr="00F511A5">
              <w:rPr>
                <w:lang w:eastAsia="en-US"/>
              </w:rPr>
              <w:t>Update TC 8.2.3.15.1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B0AD1D" w14:textId="77777777" w:rsidR="005979E7" w:rsidRPr="00F511A5" w:rsidRDefault="005979E7" w:rsidP="00F17634">
            <w:pPr>
              <w:pStyle w:val="TAC"/>
              <w:rPr>
                <w:lang w:eastAsia="en-US"/>
              </w:rPr>
            </w:pPr>
            <w:r w:rsidRPr="00F511A5">
              <w:rPr>
                <w:lang w:eastAsia="en-US"/>
              </w:rPr>
              <w:t>15.4.0</w:t>
            </w:r>
          </w:p>
        </w:tc>
      </w:tr>
      <w:tr w:rsidR="005979E7" w:rsidRPr="00F511A5" w14:paraId="3FD22EA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3FFEA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19C8A8"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338309" w14:textId="77777777" w:rsidR="005979E7" w:rsidRPr="00F511A5" w:rsidRDefault="005979E7" w:rsidP="00F17634">
            <w:pPr>
              <w:pStyle w:val="TAC"/>
              <w:rPr>
                <w:lang w:eastAsia="en-US"/>
              </w:rPr>
            </w:pPr>
            <w:r w:rsidRPr="00F511A5">
              <w:rPr>
                <w:lang w:eastAsia="en-US"/>
              </w:rPr>
              <w:t>R5-194855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36DE56" w14:textId="77777777" w:rsidR="005979E7" w:rsidRPr="00F511A5" w:rsidRDefault="005979E7" w:rsidP="00F17634">
            <w:pPr>
              <w:pStyle w:val="TAC"/>
              <w:rPr>
                <w:lang w:eastAsia="en-US"/>
              </w:rPr>
            </w:pPr>
            <w:r w:rsidRPr="00F511A5">
              <w:rPr>
                <w:lang w:eastAsia="en-US"/>
              </w:rPr>
              <w:t>0755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FC82E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37975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B5A4E4" w14:textId="77777777" w:rsidR="005979E7" w:rsidRPr="00F511A5" w:rsidRDefault="005979E7" w:rsidP="00F17634">
            <w:pPr>
              <w:pStyle w:val="TAL"/>
              <w:rPr>
                <w:lang w:eastAsia="en-US"/>
              </w:rPr>
            </w:pPr>
            <w:r w:rsidRPr="00F511A5">
              <w:rPr>
                <w:lang w:eastAsia="en-US"/>
              </w:rPr>
              <w:t>Correction to EN-DC RRC measurement test cases 8.2.3.9.1 and 8.2.3.10.1</w:t>
            </w:r>
          </w:p>
          <w:p w14:paraId="6183B92F" w14:textId="77777777" w:rsidR="005979E7" w:rsidRPr="00F511A5" w:rsidRDefault="005979E7" w:rsidP="00F17634">
            <w:pPr>
              <w:pStyle w:val="TAL"/>
              <w:rPr>
                <w:lang w:eastAsia="en-US"/>
              </w:rPr>
            </w:pPr>
            <w:r w:rsidRPr="00F511A5">
              <w:rPr>
                <w:lang w:eastAsia="en-US"/>
              </w:rPr>
              <w:t>Editor’s note: could not be implemented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6431AB" w14:textId="77777777" w:rsidR="005979E7" w:rsidRPr="00F511A5" w:rsidRDefault="005979E7" w:rsidP="00F17634">
            <w:pPr>
              <w:pStyle w:val="TAC"/>
              <w:rPr>
                <w:lang w:eastAsia="en-US"/>
              </w:rPr>
            </w:pPr>
            <w:r w:rsidRPr="00F511A5">
              <w:rPr>
                <w:lang w:eastAsia="en-US"/>
              </w:rPr>
              <w:t>15.4.0</w:t>
            </w:r>
          </w:p>
        </w:tc>
      </w:tr>
      <w:tr w:rsidR="005979E7" w:rsidRPr="00F511A5" w14:paraId="55E500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55C6F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BDDD7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E54CC9" w14:textId="77777777" w:rsidR="005979E7" w:rsidRPr="00F511A5" w:rsidRDefault="005979E7" w:rsidP="00F17634">
            <w:pPr>
              <w:pStyle w:val="TAC"/>
              <w:rPr>
                <w:lang w:eastAsia="en-US"/>
              </w:rPr>
            </w:pPr>
            <w:r w:rsidRPr="00F511A5">
              <w:rPr>
                <w:lang w:eastAsia="en-US"/>
              </w:rPr>
              <w:t>R5-194856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BF83D9" w14:textId="77777777" w:rsidR="005979E7" w:rsidRPr="00F511A5" w:rsidRDefault="005979E7" w:rsidP="00F17634">
            <w:pPr>
              <w:pStyle w:val="TAC"/>
              <w:rPr>
                <w:lang w:eastAsia="en-US"/>
              </w:rPr>
            </w:pPr>
            <w:r w:rsidRPr="00F511A5">
              <w:rPr>
                <w:lang w:eastAsia="en-US"/>
              </w:rPr>
              <w:t>0665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320AF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DAF4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DFE5DE" w14:textId="77777777" w:rsidR="005979E7" w:rsidRPr="00F511A5" w:rsidRDefault="005979E7" w:rsidP="00F17634">
            <w:pPr>
              <w:pStyle w:val="TAL"/>
              <w:rPr>
                <w:lang w:eastAsia="en-US"/>
              </w:rPr>
            </w:pPr>
            <w:r w:rsidRPr="00F511A5">
              <w:rPr>
                <w:lang w:eastAsia="en-US"/>
              </w:rPr>
              <w:t>Update of RRC TC 8.2.5.4.1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82618B" w14:textId="77777777" w:rsidR="005979E7" w:rsidRPr="00F511A5" w:rsidRDefault="005979E7" w:rsidP="00F17634">
            <w:pPr>
              <w:pStyle w:val="TAC"/>
              <w:rPr>
                <w:lang w:eastAsia="en-US"/>
              </w:rPr>
            </w:pPr>
            <w:r w:rsidRPr="00F511A5">
              <w:rPr>
                <w:lang w:eastAsia="en-US"/>
              </w:rPr>
              <w:t>15.4.0</w:t>
            </w:r>
          </w:p>
        </w:tc>
      </w:tr>
      <w:tr w:rsidR="005979E7" w:rsidRPr="00F511A5" w14:paraId="2BB0F7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60EEA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B0F1E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3D3EAE" w14:textId="77777777" w:rsidR="005979E7" w:rsidRPr="00F511A5" w:rsidRDefault="005979E7" w:rsidP="00F17634">
            <w:pPr>
              <w:pStyle w:val="TAC"/>
              <w:rPr>
                <w:lang w:eastAsia="en-US"/>
              </w:rPr>
            </w:pPr>
            <w:r w:rsidRPr="00F511A5">
              <w:rPr>
                <w:lang w:eastAsia="en-US"/>
              </w:rPr>
              <w:t>R5-194857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9A542D" w14:textId="77777777" w:rsidR="005979E7" w:rsidRPr="00F511A5" w:rsidRDefault="005979E7" w:rsidP="00F17634">
            <w:pPr>
              <w:pStyle w:val="TAC"/>
              <w:rPr>
                <w:lang w:eastAsia="en-US"/>
              </w:rPr>
            </w:pPr>
            <w:r w:rsidRPr="00F511A5">
              <w:rPr>
                <w:lang w:eastAsia="en-US"/>
              </w:rPr>
              <w:t>0679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9C40A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6A10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FF4F0E" w14:textId="77777777" w:rsidR="005979E7" w:rsidRPr="00F511A5" w:rsidRDefault="005979E7" w:rsidP="00F17634">
            <w:pPr>
              <w:pStyle w:val="TAL"/>
              <w:rPr>
                <w:lang w:eastAsia="en-US"/>
              </w:rPr>
            </w:pPr>
            <w:r w:rsidRPr="00F511A5">
              <w:rPr>
                <w:lang w:eastAsia="en-US"/>
              </w:rPr>
              <w:t>Correction to 5GMM test case 9.1.2.1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88AF12" w14:textId="77777777" w:rsidR="005979E7" w:rsidRPr="00F511A5" w:rsidRDefault="005979E7" w:rsidP="00F17634">
            <w:pPr>
              <w:pStyle w:val="TAC"/>
              <w:rPr>
                <w:lang w:eastAsia="en-US"/>
              </w:rPr>
            </w:pPr>
            <w:r w:rsidRPr="00F511A5">
              <w:rPr>
                <w:lang w:eastAsia="en-US"/>
              </w:rPr>
              <w:t>15.4.0</w:t>
            </w:r>
          </w:p>
        </w:tc>
      </w:tr>
      <w:tr w:rsidR="005979E7" w:rsidRPr="00F511A5" w14:paraId="5E080D1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03237D" w14:textId="77777777" w:rsidR="005979E7" w:rsidRPr="00F511A5" w:rsidRDefault="005979E7" w:rsidP="00F17634">
            <w:pPr>
              <w:pStyle w:val="TAC"/>
              <w:rPr>
                <w:lang w:eastAsia="en-US"/>
              </w:rPr>
            </w:pPr>
            <w:r w:rsidRPr="00F511A5">
              <w:rPr>
                <w:lang w:eastAsia="en-US"/>
              </w:rPr>
              <w:lastRenderedPageBreak/>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7543DB"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B91369" w14:textId="77777777" w:rsidR="005979E7" w:rsidRPr="00F511A5" w:rsidRDefault="005979E7" w:rsidP="00F17634">
            <w:pPr>
              <w:pStyle w:val="TAC"/>
              <w:rPr>
                <w:lang w:eastAsia="en-US"/>
              </w:rPr>
            </w:pPr>
            <w:r w:rsidRPr="00F511A5">
              <w:rPr>
                <w:lang w:eastAsia="en-US"/>
              </w:rPr>
              <w:t>R5-194858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2A5785" w14:textId="77777777" w:rsidR="005979E7" w:rsidRPr="00F511A5" w:rsidRDefault="005979E7" w:rsidP="00F17634">
            <w:pPr>
              <w:pStyle w:val="TAC"/>
              <w:rPr>
                <w:lang w:eastAsia="en-US"/>
              </w:rPr>
            </w:pPr>
            <w:r w:rsidRPr="00F511A5">
              <w:rPr>
                <w:lang w:eastAsia="en-US"/>
              </w:rPr>
              <w:t>0756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6C61E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F3E96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4DE724" w14:textId="77777777" w:rsidR="005979E7" w:rsidRPr="00F511A5" w:rsidRDefault="005979E7" w:rsidP="00F17634">
            <w:pPr>
              <w:pStyle w:val="TAL"/>
              <w:rPr>
                <w:lang w:eastAsia="en-US"/>
              </w:rPr>
            </w:pPr>
            <w:r w:rsidRPr="00F511A5">
              <w:rPr>
                <w:lang w:eastAsia="en-US"/>
              </w:rPr>
              <w:t>Correction to NR5GC testcase 9.1.3.1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A917EF" w14:textId="77777777" w:rsidR="005979E7" w:rsidRPr="00F511A5" w:rsidRDefault="005979E7" w:rsidP="00F17634">
            <w:pPr>
              <w:pStyle w:val="TAC"/>
              <w:rPr>
                <w:lang w:eastAsia="en-US"/>
              </w:rPr>
            </w:pPr>
            <w:r w:rsidRPr="00F511A5">
              <w:rPr>
                <w:lang w:eastAsia="en-US"/>
              </w:rPr>
              <w:t>15.4.0</w:t>
            </w:r>
          </w:p>
        </w:tc>
      </w:tr>
      <w:tr w:rsidR="005979E7" w:rsidRPr="00F511A5" w14:paraId="11341BC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EAAFA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60748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632BFE" w14:textId="77777777" w:rsidR="005979E7" w:rsidRPr="00F511A5" w:rsidRDefault="005979E7" w:rsidP="00F17634">
            <w:pPr>
              <w:pStyle w:val="TAC"/>
              <w:rPr>
                <w:lang w:eastAsia="en-US"/>
              </w:rPr>
            </w:pPr>
            <w:r w:rsidRPr="00F511A5">
              <w:rPr>
                <w:lang w:eastAsia="en-US"/>
              </w:rPr>
              <w:t>R5-194859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9B9E05" w14:textId="77777777" w:rsidR="005979E7" w:rsidRPr="00F511A5" w:rsidRDefault="005979E7" w:rsidP="00F17634">
            <w:pPr>
              <w:pStyle w:val="TAC"/>
              <w:rPr>
                <w:lang w:eastAsia="en-US"/>
              </w:rPr>
            </w:pPr>
            <w:r w:rsidRPr="00F511A5">
              <w:rPr>
                <w:lang w:eastAsia="en-US"/>
              </w:rPr>
              <w:t>0659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09EB2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8E05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67F9BE" w14:textId="77777777" w:rsidR="005979E7" w:rsidRPr="00F511A5" w:rsidRDefault="005979E7" w:rsidP="00F17634">
            <w:pPr>
              <w:pStyle w:val="TAL"/>
              <w:rPr>
                <w:lang w:eastAsia="en-US"/>
              </w:rPr>
            </w:pPr>
            <w:r w:rsidRPr="00F511A5">
              <w:rPr>
                <w:lang w:eastAsia="en-US"/>
              </w:rPr>
              <w:t>Correction to NR test case 9.1.5.1.1-Registration Request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E4A253" w14:textId="77777777" w:rsidR="005979E7" w:rsidRPr="00F511A5" w:rsidRDefault="005979E7" w:rsidP="00F17634">
            <w:pPr>
              <w:pStyle w:val="TAC"/>
              <w:rPr>
                <w:lang w:eastAsia="en-US"/>
              </w:rPr>
            </w:pPr>
            <w:r w:rsidRPr="00F511A5">
              <w:rPr>
                <w:lang w:eastAsia="en-US"/>
              </w:rPr>
              <w:t>15.4.0</w:t>
            </w:r>
          </w:p>
        </w:tc>
      </w:tr>
      <w:tr w:rsidR="005979E7" w:rsidRPr="00F511A5" w14:paraId="2834252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19672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97D55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DFE943" w14:textId="77777777" w:rsidR="005979E7" w:rsidRPr="00F511A5" w:rsidRDefault="005979E7" w:rsidP="00F17634">
            <w:pPr>
              <w:pStyle w:val="TAC"/>
              <w:rPr>
                <w:lang w:eastAsia="en-US"/>
              </w:rPr>
            </w:pPr>
            <w:r w:rsidRPr="00F511A5">
              <w:rPr>
                <w:lang w:eastAsia="en-US"/>
              </w:rPr>
              <w:t>R5-194867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04587A" w14:textId="77777777" w:rsidR="005979E7" w:rsidRPr="00F511A5" w:rsidRDefault="005979E7" w:rsidP="00F17634">
            <w:pPr>
              <w:pStyle w:val="TAC"/>
              <w:rPr>
                <w:lang w:eastAsia="en-US"/>
              </w:rPr>
            </w:pPr>
            <w:r w:rsidRPr="00F511A5">
              <w:rPr>
                <w:lang w:eastAsia="en-US"/>
              </w:rPr>
              <w:t>0668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C30F7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345B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9635C6" w14:textId="77777777" w:rsidR="005979E7" w:rsidRPr="00F511A5" w:rsidRDefault="005979E7" w:rsidP="00F17634">
            <w:pPr>
              <w:pStyle w:val="TAL"/>
              <w:rPr>
                <w:lang w:eastAsia="en-US"/>
              </w:rPr>
            </w:pPr>
            <w:r w:rsidRPr="00F511A5">
              <w:rPr>
                <w:lang w:eastAsia="en-US"/>
              </w:rPr>
              <w:t>Update of TC 9.1.6.1.1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99D95B" w14:textId="77777777" w:rsidR="005979E7" w:rsidRPr="00F511A5" w:rsidRDefault="005979E7" w:rsidP="00F17634">
            <w:pPr>
              <w:pStyle w:val="TAC"/>
              <w:rPr>
                <w:lang w:eastAsia="en-US"/>
              </w:rPr>
            </w:pPr>
            <w:r w:rsidRPr="00F511A5">
              <w:rPr>
                <w:lang w:eastAsia="en-US"/>
              </w:rPr>
              <w:t>15.4.0</w:t>
            </w:r>
          </w:p>
        </w:tc>
      </w:tr>
      <w:tr w:rsidR="005979E7" w:rsidRPr="00F511A5" w14:paraId="307F4D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82A36E"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C4B7BB"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C97C0B" w14:textId="77777777" w:rsidR="005979E7" w:rsidRPr="00F511A5" w:rsidRDefault="005979E7" w:rsidP="00F17634">
            <w:pPr>
              <w:pStyle w:val="TAC"/>
              <w:rPr>
                <w:lang w:eastAsia="en-US"/>
              </w:rPr>
            </w:pPr>
            <w:r w:rsidRPr="00F511A5">
              <w:rPr>
                <w:lang w:eastAsia="en-US"/>
              </w:rPr>
              <w:t>R5-194868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A87641" w14:textId="77777777" w:rsidR="005979E7" w:rsidRPr="00F511A5" w:rsidRDefault="005979E7" w:rsidP="00F17634">
            <w:pPr>
              <w:pStyle w:val="TAC"/>
              <w:rPr>
                <w:lang w:eastAsia="en-US"/>
              </w:rPr>
            </w:pPr>
            <w:r w:rsidRPr="00F511A5">
              <w:rPr>
                <w:lang w:eastAsia="en-US"/>
              </w:rPr>
              <w:t>0758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CD87A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DA35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3EEC63" w14:textId="77777777" w:rsidR="005979E7" w:rsidRPr="00F511A5" w:rsidRDefault="005979E7" w:rsidP="00F17634">
            <w:pPr>
              <w:pStyle w:val="TAL"/>
              <w:rPr>
                <w:lang w:eastAsia="en-US"/>
              </w:rPr>
            </w:pPr>
            <w:r w:rsidRPr="00F511A5">
              <w:rPr>
                <w:lang w:eastAsia="en-US"/>
              </w:rPr>
              <w:t>Correction to NR5GC testcase 9.1.5.1.14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FF4823" w14:textId="77777777" w:rsidR="005979E7" w:rsidRPr="00F511A5" w:rsidRDefault="005979E7" w:rsidP="00F17634">
            <w:pPr>
              <w:pStyle w:val="TAC"/>
              <w:rPr>
                <w:lang w:eastAsia="en-US"/>
              </w:rPr>
            </w:pPr>
            <w:r w:rsidRPr="00F511A5">
              <w:rPr>
                <w:lang w:eastAsia="en-US"/>
              </w:rPr>
              <w:t>15.4.0</w:t>
            </w:r>
          </w:p>
        </w:tc>
      </w:tr>
      <w:tr w:rsidR="005979E7" w:rsidRPr="00F511A5" w14:paraId="1D918D6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BC63A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48261B"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EAC03D" w14:textId="77777777" w:rsidR="005979E7" w:rsidRPr="00F511A5" w:rsidRDefault="005979E7" w:rsidP="00F17634">
            <w:pPr>
              <w:pStyle w:val="TAC"/>
              <w:rPr>
                <w:lang w:eastAsia="en-US"/>
              </w:rPr>
            </w:pPr>
            <w:r w:rsidRPr="00F511A5">
              <w:rPr>
                <w:lang w:eastAsia="en-US"/>
              </w:rPr>
              <w:t>R5-194869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DDA33F" w14:textId="77777777" w:rsidR="005979E7" w:rsidRPr="00F511A5" w:rsidRDefault="005979E7" w:rsidP="00F17634">
            <w:pPr>
              <w:pStyle w:val="TAC"/>
              <w:rPr>
                <w:lang w:eastAsia="en-US"/>
              </w:rPr>
            </w:pPr>
            <w:r w:rsidRPr="00F511A5">
              <w:rPr>
                <w:lang w:eastAsia="en-US"/>
              </w:rPr>
              <w:t>0609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CCA5D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030F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861937" w14:textId="77777777" w:rsidR="005979E7" w:rsidRPr="00F511A5" w:rsidRDefault="005979E7" w:rsidP="00F17634">
            <w:pPr>
              <w:pStyle w:val="TAL"/>
              <w:rPr>
                <w:lang w:eastAsia="en-US"/>
              </w:rPr>
            </w:pPr>
            <w:r w:rsidRPr="00F511A5">
              <w:rPr>
                <w:lang w:eastAsia="en-US"/>
              </w:rPr>
              <w:t>Correction to 5GC TC 9.1.7.1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8215F7" w14:textId="77777777" w:rsidR="005979E7" w:rsidRPr="00F511A5" w:rsidRDefault="005979E7" w:rsidP="00F17634">
            <w:pPr>
              <w:pStyle w:val="TAC"/>
              <w:rPr>
                <w:lang w:eastAsia="en-US"/>
              </w:rPr>
            </w:pPr>
            <w:r w:rsidRPr="00F511A5">
              <w:rPr>
                <w:lang w:eastAsia="en-US"/>
              </w:rPr>
              <w:t>15.4.0</w:t>
            </w:r>
          </w:p>
        </w:tc>
      </w:tr>
      <w:tr w:rsidR="005979E7" w:rsidRPr="00F511A5" w14:paraId="182AB86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EA9F1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E69DD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42CCAD" w14:textId="77777777" w:rsidR="005979E7" w:rsidRPr="00F511A5" w:rsidRDefault="005979E7" w:rsidP="00F17634">
            <w:pPr>
              <w:pStyle w:val="TAC"/>
              <w:rPr>
                <w:lang w:eastAsia="en-US"/>
              </w:rPr>
            </w:pPr>
            <w:r w:rsidRPr="00F511A5">
              <w:rPr>
                <w:lang w:eastAsia="en-US"/>
              </w:rPr>
              <w:t>R5-194871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B2D4D3" w14:textId="77777777" w:rsidR="005979E7" w:rsidRPr="00F511A5" w:rsidRDefault="005979E7" w:rsidP="00F17634">
            <w:pPr>
              <w:pStyle w:val="TAC"/>
              <w:rPr>
                <w:lang w:eastAsia="en-US"/>
              </w:rPr>
            </w:pPr>
            <w:r w:rsidRPr="00F511A5">
              <w:rPr>
                <w:lang w:eastAsia="en-US"/>
              </w:rPr>
              <w:t>0610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9B838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11F34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AF3386" w14:textId="77777777" w:rsidR="005979E7" w:rsidRPr="00F511A5" w:rsidRDefault="005979E7" w:rsidP="00F17634">
            <w:pPr>
              <w:pStyle w:val="TAL"/>
              <w:rPr>
                <w:lang w:eastAsia="en-US"/>
              </w:rPr>
            </w:pPr>
            <w:r w:rsidRPr="00F511A5">
              <w:rPr>
                <w:lang w:eastAsia="en-US"/>
              </w:rPr>
              <w:t>Correction to 5GC TC 10.1.3.2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588D20" w14:textId="77777777" w:rsidR="005979E7" w:rsidRPr="00F511A5" w:rsidRDefault="005979E7" w:rsidP="00F17634">
            <w:pPr>
              <w:pStyle w:val="TAC"/>
              <w:rPr>
                <w:lang w:eastAsia="en-US"/>
              </w:rPr>
            </w:pPr>
            <w:r w:rsidRPr="00F511A5">
              <w:rPr>
                <w:lang w:eastAsia="en-US"/>
              </w:rPr>
              <w:t>15.4.0</w:t>
            </w:r>
          </w:p>
        </w:tc>
      </w:tr>
      <w:tr w:rsidR="005979E7" w:rsidRPr="00F511A5" w14:paraId="1C9D452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F10E9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C9F2D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7664EC" w14:textId="77777777" w:rsidR="005979E7" w:rsidRPr="00F511A5" w:rsidRDefault="005979E7" w:rsidP="00F17634">
            <w:pPr>
              <w:pStyle w:val="TAC"/>
              <w:rPr>
                <w:lang w:eastAsia="en-US"/>
              </w:rPr>
            </w:pPr>
            <w:r w:rsidRPr="00F511A5">
              <w:rPr>
                <w:lang w:eastAsia="en-US"/>
              </w:rPr>
              <w:t>R5-194872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0A6F67" w14:textId="77777777" w:rsidR="005979E7" w:rsidRPr="00F511A5" w:rsidRDefault="005979E7" w:rsidP="00F17634">
            <w:pPr>
              <w:pStyle w:val="TAC"/>
              <w:rPr>
                <w:lang w:eastAsia="en-US"/>
              </w:rPr>
            </w:pPr>
            <w:r w:rsidRPr="00F511A5">
              <w:rPr>
                <w:lang w:eastAsia="en-US"/>
              </w:rPr>
              <w:t>0680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6088B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69236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80014E" w14:textId="77777777" w:rsidR="005979E7" w:rsidRPr="00F511A5" w:rsidRDefault="005979E7" w:rsidP="00F17634">
            <w:pPr>
              <w:pStyle w:val="TAL"/>
              <w:rPr>
                <w:lang w:eastAsia="en-US"/>
              </w:rPr>
            </w:pPr>
            <w:r w:rsidRPr="00F511A5">
              <w:rPr>
                <w:lang w:eastAsia="en-US"/>
              </w:rPr>
              <w:t>Correction on 5GC TC 10.1.2.2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BEF3D7" w14:textId="77777777" w:rsidR="005979E7" w:rsidRPr="00F511A5" w:rsidRDefault="005979E7" w:rsidP="00F17634">
            <w:pPr>
              <w:pStyle w:val="TAC"/>
              <w:rPr>
                <w:lang w:eastAsia="en-US"/>
              </w:rPr>
            </w:pPr>
            <w:r w:rsidRPr="00F511A5">
              <w:rPr>
                <w:lang w:eastAsia="en-US"/>
              </w:rPr>
              <w:t>15.4.0</w:t>
            </w:r>
          </w:p>
        </w:tc>
      </w:tr>
      <w:tr w:rsidR="005979E7" w:rsidRPr="00F511A5" w14:paraId="02FD955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732FB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FAD9B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8052CD" w14:textId="77777777" w:rsidR="005979E7" w:rsidRPr="00F511A5" w:rsidRDefault="005979E7" w:rsidP="00F17634">
            <w:pPr>
              <w:pStyle w:val="TAC"/>
              <w:rPr>
                <w:lang w:eastAsia="en-US"/>
              </w:rPr>
            </w:pPr>
            <w:r w:rsidRPr="00F511A5">
              <w:rPr>
                <w:lang w:eastAsia="en-US"/>
              </w:rPr>
              <w:t>R5-194873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F530DB" w14:textId="77777777" w:rsidR="005979E7" w:rsidRPr="00F511A5" w:rsidRDefault="005979E7" w:rsidP="00F17634">
            <w:pPr>
              <w:pStyle w:val="TAC"/>
              <w:rPr>
                <w:lang w:eastAsia="en-US"/>
              </w:rPr>
            </w:pPr>
            <w:r w:rsidRPr="00F511A5">
              <w:rPr>
                <w:lang w:eastAsia="en-US"/>
              </w:rPr>
              <w:t>0607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6005B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C92F1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20D390" w14:textId="77777777" w:rsidR="005979E7" w:rsidRPr="00F511A5" w:rsidRDefault="005979E7" w:rsidP="00F17634">
            <w:pPr>
              <w:pStyle w:val="TAL"/>
              <w:rPr>
                <w:lang w:eastAsia="en-US"/>
              </w:rPr>
            </w:pPr>
            <w:r w:rsidRPr="00F511A5">
              <w:rPr>
                <w:lang w:eastAsia="en-US"/>
              </w:rPr>
              <w:t>Correction to 5GC TC 10.1.6.1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60E9FE" w14:textId="77777777" w:rsidR="005979E7" w:rsidRPr="00F511A5" w:rsidRDefault="005979E7" w:rsidP="00F17634">
            <w:pPr>
              <w:pStyle w:val="TAC"/>
              <w:rPr>
                <w:lang w:eastAsia="en-US"/>
              </w:rPr>
            </w:pPr>
            <w:r w:rsidRPr="00F511A5">
              <w:rPr>
                <w:lang w:eastAsia="en-US"/>
              </w:rPr>
              <w:t>15.4.0</w:t>
            </w:r>
          </w:p>
        </w:tc>
      </w:tr>
      <w:tr w:rsidR="005979E7" w:rsidRPr="00F511A5" w14:paraId="6CD7AE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56B27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09A891"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94C6FF" w14:textId="77777777" w:rsidR="005979E7" w:rsidRPr="00F511A5" w:rsidRDefault="005979E7" w:rsidP="00F17634">
            <w:pPr>
              <w:pStyle w:val="TAC"/>
              <w:rPr>
                <w:lang w:eastAsia="en-US"/>
              </w:rPr>
            </w:pPr>
            <w:r w:rsidRPr="00F511A5">
              <w:rPr>
                <w:lang w:eastAsia="en-US"/>
              </w:rPr>
              <w:t>R5-194874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A31C72" w14:textId="77777777" w:rsidR="005979E7" w:rsidRPr="00F511A5" w:rsidRDefault="005979E7" w:rsidP="00F17634">
            <w:pPr>
              <w:pStyle w:val="TAC"/>
              <w:rPr>
                <w:lang w:eastAsia="en-US"/>
              </w:rPr>
            </w:pPr>
            <w:r w:rsidRPr="00F511A5">
              <w:rPr>
                <w:lang w:eastAsia="en-US"/>
              </w:rPr>
              <w:t>0608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872C4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B9E0E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F6D517" w14:textId="77777777" w:rsidR="005979E7" w:rsidRPr="00F511A5" w:rsidRDefault="005979E7" w:rsidP="00F17634">
            <w:pPr>
              <w:pStyle w:val="TAL"/>
              <w:rPr>
                <w:lang w:eastAsia="en-US"/>
              </w:rPr>
            </w:pPr>
            <w:r w:rsidRPr="00F511A5">
              <w:rPr>
                <w:lang w:eastAsia="en-US"/>
              </w:rPr>
              <w:t>Correction to 5GC TC 10.1.6.2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59A9E6" w14:textId="77777777" w:rsidR="005979E7" w:rsidRPr="00F511A5" w:rsidRDefault="005979E7" w:rsidP="00F17634">
            <w:pPr>
              <w:pStyle w:val="TAC"/>
              <w:rPr>
                <w:lang w:eastAsia="en-US"/>
              </w:rPr>
            </w:pPr>
            <w:r w:rsidRPr="00F511A5">
              <w:rPr>
                <w:lang w:eastAsia="en-US"/>
              </w:rPr>
              <w:t>15.4.0</w:t>
            </w:r>
          </w:p>
        </w:tc>
      </w:tr>
      <w:tr w:rsidR="005979E7" w:rsidRPr="00F511A5" w14:paraId="119D354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4F3FF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54E4BA"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D7AE27" w14:textId="77777777" w:rsidR="005979E7" w:rsidRPr="00F511A5" w:rsidRDefault="005979E7" w:rsidP="00F17634">
            <w:pPr>
              <w:pStyle w:val="TAC"/>
              <w:rPr>
                <w:lang w:eastAsia="en-US"/>
              </w:rPr>
            </w:pPr>
            <w:r w:rsidRPr="00F511A5">
              <w:rPr>
                <w:lang w:eastAsia="en-US"/>
              </w:rPr>
              <w:t>R5-194890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40EE4C" w14:textId="77777777" w:rsidR="005979E7" w:rsidRPr="00F511A5" w:rsidRDefault="005979E7" w:rsidP="00F17634">
            <w:pPr>
              <w:pStyle w:val="TAC"/>
              <w:rPr>
                <w:lang w:eastAsia="en-US"/>
              </w:rPr>
            </w:pPr>
            <w:r w:rsidRPr="00F511A5">
              <w:rPr>
                <w:lang w:eastAsia="en-US"/>
              </w:rPr>
              <w:t>0728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02DB8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ACEF6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69647D" w14:textId="77777777" w:rsidR="005979E7" w:rsidRPr="00F511A5" w:rsidRDefault="005979E7" w:rsidP="00F17634">
            <w:pPr>
              <w:pStyle w:val="TAL"/>
              <w:rPr>
                <w:lang w:eastAsia="en-US"/>
              </w:rPr>
            </w:pPr>
            <w:r w:rsidRPr="00F511A5">
              <w:rPr>
                <w:lang w:eastAsia="en-US"/>
              </w:rPr>
              <w:t>Introduction of Non 3GPP Access over WLAN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40E4FA" w14:textId="77777777" w:rsidR="005979E7" w:rsidRPr="00F511A5" w:rsidRDefault="005979E7" w:rsidP="00F17634">
            <w:pPr>
              <w:pStyle w:val="TAC"/>
              <w:rPr>
                <w:lang w:eastAsia="en-US"/>
              </w:rPr>
            </w:pPr>
            <w:r w:rsidRPr="00F511A5">
              <w:rPr>
                <w:lang w:eastAsia="en-US"/>
              </w:rPr>
              <w:t>15.4.0</w:t>
            </w:r>
          </w:p>
        </w:tc>
      </w:tr>
      <w:tr w:rsidR="005979E7" w:rsidRPr="00F511A5" w14:paraId="78A941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125C5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6DEE4A"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5B87EA" w14:textId="77777777" w:rsidR="005979E7" w:rsidRPr="00F511A5" w:rsidRDefault="005979E7" w:rsidP="00F17634">
            <w:pPr>
              <w:pStyle w:val="TAC"/>
              <w:rPr>
                <w:lang w:eastAsia="en-US"/>
              </w:rPr>
            </w:pPr>
            <w:r w:rsidRPr="00F511A5">
              <w:rPr>
                <w:lang w:eastAsia="en-US"/>
              </w:rPr>
              <w:t>R5-195208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79FFBD" w14:textId="77777777" w:rsidR="005979E7" w:rsidRPr="00F511A5" w:rsidRDefault="005979E7" w:rsidP="00F17634">
            <w:pPr>
              <w:pStyle w:val="TAC"/>
              <w:rPr>
                <w:lang w:eastAsia="en-US"/>
              </w:rPr>
            </w:pPr>
            <w:r w:rsidRPr="00F511A5">
              <w:rPr>
                <w:lang w:eastAsia="en-US"/>
              </w:rPr>
              <w:t>0765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54C68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5042B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1B557F" w14:textId="77777777" w:rsidR="005979E7" w:rsidRPr="00F511A5" w:rsidRDefault="005979E7" w:rsidP="00F17634">
            <w:pPr>
              <w:pStyle w:val="TAL"/>
              <w:rPr>
                <w:lang w:eastAsia="en-US"/>
              </w:rPr>
            </w:pPr>
            <w:r w:rsidRPr="00F511A5">
              <w:rPr>
                <w:lang w:eastAsia="en-US"/>
              </w:rPr>
              <w:t>Addition of new TC 9.1.5.1.9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ABB0C4" w14:textId="77777777" w:rsidR="005979E7" w:rsidRPr="00F511A5" w:rsidRDefault="005979E7" w:rsidP="00F17634">
            <w:pPr>
              <w:pStyle w:val="TAC"/>
              <w:rPr>
                <w:lang w:eastAsia="en-US"/>
              </w:rPr>
            </w:pPr>
            <w:r w:rsidRPr="00F511A5">
              <w:rPr>
                <w:lang w:eastAsia="en-US"/>
              </w:rPr>
              <w:t>15.4.0</w:t>
            </w:r>
          </w:p>
        </w:tc>
      </w:tr>
      <w:tr w:rsidR="005979E7" w:rsidRPr="00F511A5" w14:paraId="5A8F11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52B1CF"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7C1928"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DDEDE5" w14:textId="77777777" w:rsidR="005979E7" w:rsidRPr="00F511A5" w:rsidRDefault="005979E7" w:rsidP="00F17634">
            <w:pPr>
              <w:pStyle w:val="TAC"/>
              <w:rPr>
                <w:lang w:eastAsia="en-US"/>
              </w:rPr>
            </w:pPr>
            <w:r w:rsidRPr="00F511A5">
              <w:rPr>
                <w:lang w:eastAsia="en-US"/>
              </w:rPr>
              <w:t>R5-195209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FC4647" w14:textId="77777777" w:rsidR="005979E7" w:rsidRPr="00F511A5" w:rsidRDefault="005979E7" w:rsidP="00F17634">
            <w:pPr>
              <w:pStyle w:val="TAC"/>
              <w:rPr>
                <w:lang w:eastAsia="en-US"/>
              </w:rPr>
            </w:pPr>
            <w:r w:rsidRPr="00F511A5">
              <w:rPr>
                <w:lang w:eastAsia="en-US"/>
              </w:rPr>
              <w:t>0707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20F4B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5847D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CA35EA" w14:textId="77777777" w:rsidR="005979E7" w:rsidRPr="00F511A5" w:rsidRDefault="005979E7" w:rsidP="00F17634">
            <w:pPr>
              <w:pStyle w:val="TAL"/>
              <w:rPr>
                <w:lang w:eastAsia="en-US"/>
              </w:rPr>
            </w:pPr>
            <w:r w:rsidRPr="00F511A5">
              <w:rPr>
                <w:lang w:eastAsia="en-US"/>
              </w:rPr>
              <w:t>Addition of 5GC NAS Test Case -  Generic UE configuration update / New 5G-GUTI / NITZ / registration requested / Network slicing indication / New Allowed NSSAI / acknowledgement from the UE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832E2C" w14:textId="77777777" w:rsidR="005979E7" w:rsidRPr="00F511A5" w:rsidRDefault="005979E7" w:rsidP="00F17634">
            <w:pPr>
              <w:pStyle w:val="TAC"/>
              <w:rPr>
                <w:lang w:eastAsia="en-US"/>
              </w:rPr>
            </w:pPr>
            <w:r w:rsidRPr="00F511A5">
              <w:rPr>
                <w:lang w:eastAsia="en-US"/>
              </w:rPr>
              <w:t>15.4.0</w:t>
            </w:r>
          </w:p>
        </w:tc>
      </w:tr>
      <w:tr w:rsidR="005979E7" w:rsidRPr="00F511A5" w14:paraId="371F09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9F01D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175520"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297E4C" w14:textId="77777777" w:rsidR="005979E7" w:rsidRPr="00F511A5" w:rsidRDefault="005979E7" w:rsidP="00F17634">
            <w:pPr>
              <w:pStyle w:val="TAC"/>
              <w:rPr>
                <w:lang w:eastAsia="en-US"/>
              </w:rPr>
            </w:pPr>
            <w:r w:rsidRPr="00F511A5">
              <w:rPr>
                <w:lang w:eastAsia="en-US"/>
              </w:rPr>
              <w:t>R5-195210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DF0300" w14:textId="77777777" w:rsidR="005979E7" w:rsidRPr="00F511A5" w:rsidRDefault="005979E7" w:rsidP="00F17634">
            <w:pPr>
              <w:pStyle w:val="TAC"/>
              <w:rPr>
                <w:lang w:eastAsia="en-US"/>
              </w:rPr>
            </w:pPr>
            <w:r w:rsidRPr="00F511A5">
              <w:rPr>
                <w:lang w:eastAsia="en-US"/>
              </w:rPr>
              <w:t>0708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82E53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A0ADD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3943A1" w14:textId="77777777" w:rsidR="005979E7" w:rsidRPr="00F511A5" w:rsidRDefault="005979E7" w:rsidP="00F17634">
            <w:pPr>
              <w:pStyle w:val="TAL"/>
              <w:rPr>
                <w:lang w:eastAsia="en-US"/>
              </w:rPr>
            </w:pPr>
            <w:r w:rsidRPr="00F511A5">
              <w:rPr>
                <w:lang w:eastAsia="en-US"/>
              </w:rPr>
              <w:t>Addition of 5GC NAS Test Case - UE-initiated de-registration / Abnormal / Change of cell into a new tracking area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E4585F" w14:textId="77777777" w:rsidR="005979E7" w:rsidRPr="00F511A5" w:rsidRDefault="005979E7" w:rsidP="00F17634">
            <w:pPr>
              <w:pStyle w:val="TAC"/>
              <w:rPr>
                <w:lang w:eastAsia="en-US"/>
              </w:rPr>
            </w:pPr>
            <w:r w:rsidRPr="00F511A5">
              <w:rPr>
                <w:lang w:eastAsia="en-US"/>
              </w:rPr>
              <w:t>15.4.0</w:t>
            </w:r>
          </w:p>
        </w:tc>
      </w:tr>
      <w:tr w:rsidR="005979E7" w:rsidRPr="00F511A5" w14:paraId="4A9C53C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AA4D8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6DE54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0294F6" w14:textId="77777777" w:rsidR="005979E7" w:rsidRPr="00F511A5" w:rsidRDefault="005979E7" w:rsidP="00F17634">
            <w:pPr>
              <w:pStyle w:val="TAC"/>
              <w:rPr>
                <w:lang w:eastAsia="en-US"/>
              </w:rPr>
            </w:pPr>
            <w:r w:rsidRPr="00F511A5">
              <w:rPr>
                <w:lang w:eastAsia="en-US"/>
              </w:rPr>
              <w:t>R5-195211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19810D" w14:textId="77777777" w:rsidR="005979E7" w:rsidRPr="00F511A5" w:rsidRDefault="005979E7" w:rsidP="00F17634">
            <w:pPr>
              <w:pStyle w:val="TAC"/>
              <w:rPr>
                <w:lang w:eastAsia="en-US"/>
              </w:rPr>
            </w:pPr>
            <w:r w:rsidRPr="00F511A5">
              <w:rPr>
                <w:lang w:eastAsia="en-US"/>
              </w:rPr>
              <w:t>0757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78A7D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CBAD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DD7B74" w14:textId="77777777" w:rsidR="005979E7" w:rsidRPr="00F511A5" w:rsidRDefault="005979E7" w:rsidP="00F17634">
            <w:pPr>
              <w:pStyle w:val="TAL"/>
              <w:rPr>
                <w:lang w:eastAsia="en-US"/>
              </w:rPr>
            </w:pPr>
            <w:r w:rsidRPr="00F511A5">
              <w:rPr>
                <w:lang w:eastAsia="en-US"/>
              </w:rPr>
              <w:t>Addition of NR5GC testcase 9.1.5.1.2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D5D6BF" w14:textId="77777777" w:rsidR="005979E7" w:rsidRPr="00F511A5" w:rsidRDefault="005979E7" w:rsidP="00F17634">
            <w:pPr>
              <w:pStyle w:val="TAC"/>
              <w:rPr>
                <w:lang w:eastAsia="en-US"/>
              </w:rPr>
            </w:pPr>
            <w:r w:rsidRPr="00F511A5">
              <w:rPr>
                <w:lang w:eastAsia="en-US"/>
              </w:rPr>
              <w:t>15.4.0</w:t>
            </w:r>
          </w:p>
        </w:tc>
      </w:tr>
      <w:tr w:rsidR="005979E7" w:rsidRPr="00F511A5" w14:paraId="704FECF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46AC7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5353C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C0FCFC" w14:textId="77777777" w:rsidR="005979E7" w:rsidRPr="00F511A5" w:rsidRDefault="005979E7" w:rsidP="00F17634">
            <w:pPr>
              <w:pStyle w:val="TAC"/>
              <w:rPr>
                <w:lang w:eastAsia="en-US"/>
              </w:rPr>
            </w:pPr>
            <w:r w:rsidRPr="00F511A5">
              <w:rPr>
                <w:lang w:eastAsia="en-US"/>
              </w:rPr>
              <w:t>R5-195212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B642A3" w14:textId="77777777" w:rsidR="005979E7" w:rsidRPr="00F511A5" w:rsidRDefault="005979E7" w:rsidP="00F17634">
            <w:pPr>
              <w:pStyle w:val="TAC"/>
              <w:rPr>
                <w:lang w:eastAsia="en-US"/>
              </w:rPr>
            </w:pPr>
            <w:r w:rsidRPr="00F511A5">
              <w:rPr>
                <w:lang w:eastAsia="en-US"/>
              </w:rPr>
              <w:t>0774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27410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F787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1FF6DE" w14:textId="77777777" w:rsidR="005979E7" w:rsidRPr="00F511A5" w:rsidRDefault="005979E7" w:rsidP="00F17634">
            <w:pPr>
              <w:pStyle w:val="TAL"/>
              <w:rPr>
                <w:lang w:eastAsia="en-US"/>
              </w:rPr>
            </w:pPr>
            <w:r w:rsidRPr="00F511A5">
              <w:rPr>
                <w:lang w:eastAsia="en-US"/>
              </w:rPr>
              <w:t>Introduction of TC 9.1.5.2.7 Mobility and periodic registration update / Rejected / UE identity cannot be derived by the network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44E70F3" w14:textId="77777777" w:rsidR="005979E7" w:rsidRPr="00F511A5" w:rsidRDefault="005979E7" w:rsidP="00F17634">
            <w:pPr>
              <w:pStyle w:val="TAC"/>
              <w:rPr>
                <w:lang w:eastAsia="en-US"/>
              </w:rPr>
            </w:pPr>
            <w:r w:rsidRPr="00F511A5">
              <w:rPr>
                <w:lang w:eastAsia="en-US"/>
              </w:rPr>
              <w:t>15.4.0</w:t>
            </w:r>
          </w:p>
        </w:tc>
      </w:tr>
      <w:tr w:rsidR="005979E7" w:rsidRPr="00F511A5" w14:paraId="3C63231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43E0D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1612E4"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DF8CCB" w14:textId="77777777" w:rsidR="005979E7" w:rsidRPr="00F511A5" w:rsidRDefault="005979E7" w:rsidP="00F17634">
            <w:pPr>
              <w:pStyle w:val="TAC"/>
              <w:rPr>
                <w:lang w:eastAsia="en-US"/>
              </w:rPr>
            </w:pPr>
            <w:r w:rsidRPr="00F511A5">
              <w:rPr>
                <w:lang w:eastAsia="en-US"/>
              </w:rPr>
              <w:t>R5-195213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292B06" w14:textId="77777777" w:rsidR="005979E7" w:rsidRPr="00F511A5" w:rsidRDefault="005979E7" w:rsidP="00F17634">
            <w:pPr>
              <w:pStyle w:val="TAC"/>
              <w:rPr>
                <w:lang w:eastAsia="en-US"/>
              </w:rPr>
            </w:pPr>
            <w:r w:rsidRPr="00F511A5">
              <w:rPr>
                <w:lang w:eastAsia="en-US"/>
              </w:rPr>
              <w:t>0775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6478D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7DC7D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698D15" w14:textId="77777777" w:rsidR="005979E7" w:rsidRPr="00F511A5" w:rsidRDefault="005979E7" w:rsidP="00F17634">
            <w:pPr>
              <w:pStyle w:val="TAL"/>
              <w:rPr>
                <w:lang w:eastAsia="en-US"/>
              </w:rPr>
            </w:pPr>
            <w:r w:rsidRPr="00F511A5">
              <w:rPr>
                <w:lang w:eastAsia="en-US"/>
              </w:rPr>
              <w:t>Introduction of TC 9.1.5.2.8 Mobility and periodic registration update / Rejected / Implicitly de-registered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5614A6" w14:textId="77777777" w:rsidR="005979E7" w:rsidRPr="00F511A5" w:rsidRDefault="005979E7" w:rsidP="00F17634">
            <w:pPr>
              <w:pStyle w:val="TAC"/>
              <w:rPr>
                <w:lang w:eastAsia="en-US"/>
              </w:rPr>
            </w:pPr>
            <w:r w:rsidRPr="00F511A5">
              <w:rPr>
                <w:lang w:eastAsia="en-US"/>
              </w:rPr>
              <w:t>15.4.0</w:t>
            </w:r>
          </w:p>
        </w:tc>
      </w:tr>
      <w:tr w:rsidR="005979E7" w:rsidRPr="00F511A5" w14:paraId="43FA2B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45C35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645506"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1E8E49" w14:textId="77777777" w:rsidR="005979E7" w:rsidRPr="00F511A5" w:rsidRDefault="005979E7" w:rsidP="00F17634">
            <w:pPr>
              <w:pStyle w:val="TAC"/>
              <w:rPr>
                <w:lang w:eastAsia="en-US"/>
              </w:rPr>
            </w:pPr>
            <w:r w:rsidRPr="00F511A5">
              <w:rPr>
                <w:lang w:eastAsia="en-US"/>
              </w:rPr>
              <w:t>R5-195226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456ED2" w14:textId="77777777" w:rsidR="005979E7" w:rsidRPr="00F511A5" w:rsidRDefault="005979E7" w:rsidP="00F17634">
            <w:pPr>
              <w:pStyle w:val="TAC"/>
              <w:rPr>
                <w:lang w:eastAsia="en-US"/>
              </w:rPr>
            </w:pPr>
            <w:r w:rsidRPr="00F511A5">
              <w:rPr>
                <w:lang w:eastAsia="en-US"/>
              </w:rPr>
              <w:t>0794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B9422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2AF6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2C7487" w14:textId="77777777" w:rsidR="005979E7" w:rsidRPr="00F511A5" w:rsidRDefault="005979E7" w:rsidP="00F17634">
            <w:pPr>
              <w:pStyle w:val="TAL"/>
              <w:rPr>
                <w:lang w:eastAsia="en-US"/>
              </w:rPr>
            </w:pPr>
            <w:r w:rsidRPr="00F511A5">
              <w:rPr>
                <w:lang w:eastAsia="en-US"/>
              </w:rPr>
              <w:t>Addition of 5GSM test case 10.1.1.2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7F5C06" w14:textId="77777777" w:rsidR="005979E7" w:rsidRPr="00F511A5" w:rsidRDefault="005979E7" w:rsidP="00F17634">
            <w:pPr>
              <w:pStyle w:val="TAC"/>
              <w:rPr>
                <w:lang w:eastAsia="en-US"/>
              </w:rPr>
            </w:pPr>
            <w:r w:rsidRPr="00F511A5">
              <w:rPr>
                <w:lang w:eastAsia="en-US"/>
              </w:rPr>
              <w:t>15.4.0</w:t>
            </w:r>
          </w:p>
        </w:tc>
      </w:tr>
      <w:tr w:rsidR="005979E7" w:rsidRPr="00F511A5" w14:paraId="3E7345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550F0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2ED71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FF3D56" w14:textId="77777777" w:rsidR="005979E7" w:rsidRPr="00F511A5" w:rsidRDefault="005979E7" w:rsidP="00F17634">
            <w:pPr>
              <w:pStyle w:val="TAC"/>
              <w:rPr>
                <w:lang w:eastAsia="en-US"/>
              </w:rPr>
            </w:pPr>
            <w:r w:rsidRPr="00F511A5">
              <w:rPr>
                <w:lang w:eastAsia="en-US"/>
              </w:rPr>
              <w:t>R5-195228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E10938" w14:textId="77777777" w:rsidR="005979E7" w:rsidRPr="00F511A5" w:rsidRDefault="005979E7" w:rsidP="00F17634">
            <w:pPr>
              <w:pStyle w:val="TAC"/>
              <w:rPr>
                <w:lang w:eastAsia="en-US"/>
              </w:rPr>
            </w:pPr>
            <w:r w:rsidRPr="00F511A5">
              <w:rPr>
                <w:lang w:eastAsia="en-US"/>
              </w:rPr>
              <w:t>0777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2BA8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F1B32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72F0FA" w14:textId="77777777" w:rsidR="005979E7" w:rsidRPr="00F511A5" w:rsidRDefault="005979E7" w:rsidP="00F17634">
            <w:pPr>
              <w:pStyle w:val="TAL"/>
              <w:rPr>
                <w:lang w:eastAsia="en-US"/>
              </w:rPr>
            </w:pPr>
            <w:r w:rsidRPr="00F511A5">
              <w:rPr>
                <w:lang w:eastAsia="en-US"/>
              </w:rPr>
              <w:t>Introduction of TC 9.3.1.1 Mobility registration update / Single-registration mode with N26 / 5GMM-IDLE / 5GC to EPC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9392CB" w14:textId="77777777" w:rsidR="005979E7" w:rsidRPr="00F511A5" w:rsidRDefault="005979E7" w:rsidP="00F17634">
            <w:pPr>
              <w:pStyle w:val="TAC"/>
              <w:rPr>
                <w:lang w:eastAsia="en-US"/>
              </w:rPr>
            </w:pPr>
            <w:r w:rsidRPr="00F511A5">
              <w:rPr>
                <w:lang w:eastAsia="en-US"/>
              </w:rPr>
              <w:t>15.4.0</w:t>
            </w:r>
          </w:p>
        </w:tc>
      </w:tr>
      <w:tr w:rsidR="005979E7" w:rsidRPr="00F511A5" w14:paraId="70016B1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4B4FF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4801D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7C3F2C" w14:textId="77777777" w:rsidR="005979E7" w:rsidRPr="00F511A5" w:rsidRDefault="005979E7" w:rsidP="00F17634">
            <w:pPr>
              <w:pStyle w:val="TAC"/>
              <w:rPr>
                <w:lang w:eastAsia="en-US"/>
              </w:rPr>
            </w:pPr>
            <w:r w:rsidRPr="00F511A5">
              <w:rPr>
                <w:lang w:eastAsia="en-US"/>
              </w:rPr>
              <w:t>R5-195229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904430" w14:textId="77777777" w:rsidR="005979E7" w:rsidRPr="00F511A5" w:rsidRDefault="005979E7" w:rsidP="00F17634">
            <w:pPr>
              <w:pStyle w:val="TAC"/>
              <w:rPr>
                <w:lang w:eastAsia="en-US"/>
              </w:rPr>
            </w:pPr>
            <w:r w:rsidRPr="00F511A5">
              <w:rPr>
                <w:lang w:eastAsia="en-US"/>
              </w:rPr>
              <w:t>0778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94D10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2419D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FF2EB5" w14:textId="77777777" w:rsidR="005979E7" w:rsidRPr="00F511A5" w:rsidRDefault="005979E7" w:rsidP="00F17634">
            <w:pPr>
              <w:pStyle w:val="TAL"/>
              <w:rPr>
                <w:lang w:eastAsia="en-US"/>
              </w:rPr>
            </w:pPr>
            <w:r w:rsidRPr="00F511A5">
              <w:rPr>
                <w:lang w:eastAsia="en-US"/>
              </w:rPr>
              <w:t>Introduction of TC 9.3.1.2 Mobility registration update / Single-registration mode with N26 / 5GMM-IDLE / EPC to 5GC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AFB00A" w14:textId="77777777" w:rsidR="005979E7" w:rsidRPr="00F511A5" w:rsidRDefault="005979E7" w:rsidP="00F17634">
            <w:pPr>
              <w:pStyle w:val="TAC"/>
              <w:rPr>
                <w:lang w:eastAsia="en-US"/>
              </w:rPr>
            </w:pPr>
            <w:r w:rsidRPr="00F511A5">
              <w:rPr>
                <w:lang w:eastAsia="en-US"/>
              </w:rPr>
              <w:t>15.4.0</w:t>
            </w:r>
          </w:p>
        </w:tc>
      </w:tr>
      <w:tr w:rsidR="005979E7" w:rsidRPr="00F511A5" w14:paraId="4B0157F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771E91"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DC4AD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30BDE2" w14:textId="77777777" w:rsidR="005979E7" w:rsidRPr="00F511A5" w:rsidRDefault="005979E7" w:rsidP="00F17634">
            <w:pPr>
              <w:pStyle w:val="TAC"/>
              <w:rPr>
                <w:lang w:eastAsia="en-US"/>
              </w:rPr>
            </w:pPr>
            <w:r w:rsidRPr="00F511A5">
              <w:rPr>
                <w:lang w:eastAsia="en-US"/>
              </w:rPr>
              <w:t>R5-195230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F12B84" w14:textId="77777777" w:rsidR="005979E7" w:rsidRPr="00F511A5" w:rsidRDefault="005979E7" w:rsidP="00F17634">
            <w:pPr>
              <w:pStyle w:val="TAC"/>
              <w:rPr>
                <w:lang w:eastAsia="en-US"/>
              </w:rPr>
            </w:pPr>
            <w:r w:rsidRPr="00F511A5">
              <w:rPr>
                <w:lang w:eastAsia="en-US"/>
              </w:rPr>
              <w:t>0779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1F4B6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9DAB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B807BB" w14:textId="77777777" w:rsidR="005979E7" w:rsidRPr="00F511A5" w:rsidRDefault="005979E7" w:rsidP="00F17634">
            <w:pPr>
              <w:pStyle w:val="TAL"/>
              <w:rPr>
                <w:lang w:eastAsia="en-US"/>
              </w:rPr>
            </w:pPr>
            <w:r w:rsidRPr="00F511A5">
              <w:rPr>
                <w:lang w:eastAsia="en-US"/>
              </w:rPr>
              <w:t>Introduction of TC 9.3.1.3 Mobility and periodic registration update / Rejected / Single-registration mode with N26 / Handling of EPS relevant parameters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0D945B" w14:textId="77777777" w:rsidR="005979E7" w:rsidRPr="00F511A5" w:rsidRDefault="005979E7" w:rsidP="00F17634">
            <w:pPr>
              <w:pStyle w:val="TAC"/>
              <w:rPr>
                <w:lang w:eastAsia="en-US"/>
              </w:rPr>
            </w:pPr>
            <w:r w:rsidRPr="00F511A5">
              <w:rPr>
                <w:lang w:eastAsia="en-US"/>
              </w:rPr>
              <w:t>15.4.0</w:t>
            </w:r>
          </w:p>
        </w:tc>
      </w:tr>
      <w:tr w:rsidR="005979E7" w:rsidRPr="00F511A5" w14:paraId="63B037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98E166"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0BB5C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49AE8C" w14:textId="77777777" w:rsidR="005979E7" w:rsidRPr="00F511A5" w:rsidRDefault="005979E7" w:rsidP="00F17634">
            <w:pPr>
              <w:pStyle w:val="TAC"/>
              <w:rPr>
                <w:lang w:eastAsia="en-US"/>
              </w:rPr>
            </w:pPr>
            <w:r w:rsidRPr="00F511A5">
              <w:rPr>
                <w:lang w:eastAsia="en-US"/>
              </w:rPr>
              <w:t>R5-195231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B9F21E" w14:textId="77777777" w:rsidR="005979E7" w:rsidRPr="00F511A5" w:rsidRDefault="005979E7" w:rsidP="00F17634">
            <w:pPr>
              <w:pStyle w:val="TAC"/>
              <w:rPr>
                <w:lang w:eastAsia="en-US"/>
              </w:rPr>
            </w:pPr>
            <w:r w:rsidRPr="00F511A5">
              <w:rPr>
                <w:lang w:eastAsia="en-US"/>
              </w:rPr>
              <w:t>0682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8A711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226E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F34654" w14:textId="77777777" w:rsidR="005979E7" w:rsidRPr="00F511A5" w:rsidRDefault="005979E7" w:rsidP="00F17634">
            <w:pPr>
              <w:pStyle w:val="TAL"/>
              <w:rPr>
                <w:lang w:eastAsia="en-US"/>
              </w:rPr>
            </w:pPr>
            <w:r w:rsidRPr="00F511A5">
              <w:rPr>
                <w:lang w:eastAsia="en-US"/>
              </w:rPr>
              <w:t>New multilayer test case 11.1.3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DDF296" w14:textId="77777777" w:rsidR="005979E7" w:rsidRPr="00F511A5" w:rsidRDefault="005979E7" w:rsidP="00F17634">
            <w:pPr>
              <w:pStyle w:val="TAC"/>
              <w:rPr>
                <w:lang w:eastAsia="en-US"/>
              </w:rPr>
            </w:pPr>
            <w:r w:rsidRPr="00F511A5">
              <w:rPr>
                <w:lang w:eastAsia="en-US"/>
              </w:rPr>
              <w:t>15.4.0</w:t>
            </w:r>
          </w:p>
        </w:tc>
      </w:tr>
      <w:tr w:rsidR="005979E7" w:rsidRPr="00F511A5" w14:paraId="49D44B7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5CDFA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FDAC04"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BCE9E6" w14:textId="77777777" w:rsidR="005979E7" w:rsidRPr="00F511A5" w:rsidRDefault="005979E7" w:rsidP="00F17634">
            <w:pPr>
              <w:pStyle w:val="TAC"/>
              <w:rPr>
                <w:lang w:eastAsia="en-US"/>
              </w:rPr>
            </w:pPr>
            <w:r w:rsidRPr="00F511A5">
              <w:rPr>
                <w:lang w:eastAsia="en-US"/>
              </w:rPr>
              <w:t>R5-195238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65EB3B" w14:textId="77777777" w:rsidR="005979E7" w:rsidRPr="00F511A5" w:rsidRDefault="005979E7" w:rsidP="00F17634">
            <w:pPr>
              <w:pStyle w:val="TAC"/>
              <w:rPr>
                <w:lang w:eastAsia="en-US"/>
              </w:rPr>
            </w:pPr>
            <w:r w:rsidRPr="00F511A5">
              <w:rPr>
                <w:lang w:eastAsia="en-US"/>
              </w:rPr>
              <w:t>0780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FE05A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2AF17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7E455D" w14:textId="77777777" w:rsidR="005979E7" w:rsidRPr="00F511A5" w:rsidRDefault="005979E7" w:rsidP="00F17634">
            <w:pPr>
              <w:pStyle w:val="TAL"/>
              <w:rPr>
                <w:lang w:eastAsia="en-US"/>
              </w:rPr>
            </w:pPr>
            <w:r w:rsidRPr="00F511A5">
              <w:rPr>
                <w:lang w:eastAsia="en-US"/>
              </w:rPr>
              <w:t>Introduction of new TC 11.1.7 Emergency call setup from NR RRC_IDLE / Emergency Services Fallback to EPS with redirection / Single registration mode with N26 interface /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37C02C" w14:textId="77777777" w:rsidR="005979E7" w:rsidRPr="00F511A5" w:rsidRDefault="005979E7" w:rsidP="00F17634">
            <w:pPr>
              <w:pStyle w:val="TAC"/>
              <w:rPr>
                <w:lang w:eastAsia="en-US"/>
              </w:rPr>
            </w:pPr>
            <w:r w:rsidRPr="00F511A5">
              <w:rPr>
                <w:lang w:eastAsia="en-US"/>
              </w:rPr>
              <w:t>15.4.0</w:t>
            </w:r>
          </w:p>
        </w:tc>
      </w:tr>
      <w:tr w:rsidR="005979E7" w:rsidRPr="00F511A5" w14:paraId="2CC9728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5F5C8E"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6EB55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307B57" w14:textId="77777777" w:rsidR="005979E7" w:rsidRPr="00F511A5" w:rsidRDefault="005979E7" w:rsidP="00F17634">
            <w:pPr>
              <w:pStyle w:val="TAC"/>
              <w:rPr>
                <w:lang w:eastAsia="en-US"/>
              </w:rPr>
            </w:pPr>
            <w:r w:rsidRPr="00F511A5">
              <w:rPr>
                <w:lang w:eastAsia="en-US"/>
              </w:rPr>
              <w:t>R5-195243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F8882F" w14:textId="77777777" w:rsidR="005979E7" w:rsidRPr="00F511A5" w:rsidRDefault="005979E7" w:rsidP="00F17634">
            <w:pPr>
              <w:pStyle w:val="TAC"/>
              <w:rPr>
                <w:lang w:eastAsia="en-US"/>
              </w:rPr>
            </w:pPr>
            <w:r w:rsidRPr="00F511A5">
              <w:rPr>
                <w:lang w:eastAsia="en-US"/>
              </w:rPr>
              <w:t>0616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8D22C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7D075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903C0C" w14:textId="77777777" w:rsidR="005979E7" w:rsidRPr="00F511A5" w:rsidRDefault="005979E7" w:rsidP="00F17634">
            <w:pPr>
              <w:pStyle w:val="TAL"/>
              <w:rPr>
                <w:lang w:eastAsia="en-US"/>
              </w:rPr>
            </w:pPr>
            <w:r w:rsidRPr="00F511A5">
              <w:rPr>
                <w:lang w:eastAsia="en-US"/>
              </w:rPr>
              <w:t>Addition of NR test case 6.2.3.3-Inter-RAT Cell reselection NR2L by priority Srxlev based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5C7A38" w14:textId="77777777" w:rsidR="005979E7" w:rsidRPr="00F511A5" w:rsidRDefault="005979E7" w:rsidP="00F17634">
            <w:pPr>
              <w:pStyle w:val="TAC"/>
              <w:rPr>
                <w:lang w:eastAsia="en-US"/>
              </w:rPr>
            </w:pPr>
            <w:r w:rsidRPr="00F511A5">
              <w:rPr>
                <w:lang w:eastAsia="en-US"/>
              </w:rPr>
              <w:t>15.4.0</w:t>
            </w:r>
          </w:p>
        </w:tc>
      </w:tr>
      <w:tr w:rsidR="005979E7" w:rsidRPr="00F511A5" w14:paraId="0E6A575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3ADFF6"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AEA813"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72B43A" w14:textId="77777777" w:rsidR="005979E7" w:rsidRPr="00F511A5" w:rsidRDefault="005979E7" w:rsidP="00F17634">
            <w:pPr>
              <w:pStyle w:val="TAC"/>
              <w:rPr>
                <w:lang w:eastAsia="en-US"/>
              </w:rPr>
            </w:pPr>
            <w:r w:rsidRPr="00F511A5">
              <w:rPr>
                <w:lang w:eastAsia="en-US"/>
              </w:rPr>
              <w:t>R5-195244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78C7F3" w14:textId="77777777" w:rsidR="005979E7" w:rsidRPr="00F511A5" w:rsidRDefault="005979E7" w:rsidP="00F17634">
            <w:pPr>
              <w:pStyle w:val="TAC"/>
              <w:rPr>
                <w:lang w:eastAsia="en-US"/>
              </w:rPr>
            </w:pPr>
            <w:r w:rsidRPr="00F511A5">
              <w:rPr>
                <w:lang w:eastAsia="en-US"/>
              </w:rPr>
              <w:t>0612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9B75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FA0FA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3804B7" w14:textId="77777777" w:rsidR="005979E7" w:rsidRPr="00F511A5" w:rsidRDefault="005979E7" w:rsidP="00F17634">
            <w:pPr>
              <w:pStyle w:val="TAL"/>
              <w:rPr>
                <w:lang w:eastAsia="en-US"/>
              </w:rPr>
            </w:pPr>
            <w:r w:rsidRPr="00F511A5">
              <w:rPr>
                <w:lang w:eastAsia="en-US"/>
              </w:rPr>
              <w:t>Addition of NR test case 6.1.2.13-Cell reselection CellReservedForOperatorUse with Access Identity 1-2-12-13-14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19A20B" w14:textId="77777777" w:rsidR="005979E7" w:rsidRPr="00F511A5" w:rsidRDefault="005979E7" w:rsidP="00F17634">
            <w:pPr>
              <w:pStyle w:val="TAC"/>
              <w:rPr>
                <w:lang w:eastAsia="en-US"/>
              </w:rPr>
            </w:pPr>
            <w:r w:rsidRPr="00F511A5">
              <w:rPr>
                <w:lang w:eastAsia="en-US"/>
              </w:rPr>
              <w:t>15.4.0</w:t>
            </w:r>
          </w:p>
        </w:tc>
      </w:tr>
      <w:tr w:rsidR="005979E7" w:rsidRPr="00F511A5" w14:paraId="20BFE6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A65CAF"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3E6D8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FBD616" w14:textId="77777777" w:rsidR="005979E7" w:rsidRPr="00F511A5" w:rsidRDefault="005979E7" w:rsidP="00F17634">
            <w:pPr>
              <w:pStyle w:val="TAC"/>
              <w:rPr>
                <w:lang w:eastAsia="en-US"/>
              </w:rPr>
            </w:pPr>
            <w:r w:rsidRPr="00F511A5">
              <w:rPr>
                <w:lang w:eastAsia="en-US"/>
              </w:rPr>
              <w:t>R5-195245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50FD3C" w14:textId="77777777" w:rsidR="005979E7" w:rsidRPr="00F511A5" w:rsidRDefault="005979E7" w:rsidP="00F17634">
            <w:pPr>
              <w:pStyle w:val="TAC"/>
              <w:rPr>
                <w:lang w:eastAsia="en-US"/>
              </w:rPr>
            </w:pPr>
            <w:r w:rsidRPr="00F511A5">
              <w:rPr>
                <w:lang w:eastAsia="en-US"/>
              </w:rPr>
              <w:t>0613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0FA83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B4E9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5D4B7F" w14:textId="77777777" w:rsidR="005979E7" w:rsidRPr="00F511A5" w:rsidRDefault="005979E7" w:rsidP="00F17634">
            <w:pPr>
              <w:pStyle w:val="TAL"/>
              <w:rPr>
                <w:lang w:eastAsia="en-US"/>
              </w:rPr>
            </w:pPr>
            <w:r w:rsidRPr="00F511A5">
              <w:rPr>
                <w:lang w:eastAsia="en-US"/>
              </w:rPr>
              <w:t>Addition of NR test case 6.1.2.14-Cell reselection CellReservedForOperatorUse with Access Identity 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2634AF" w14:textId="77777777" w:rsidR="005979E7" w:rsidRPr="00F511A5" w:rsidRDefault="005979E7" w:rsidP="00F17634">
            <w:pPr>
              <w:pStyle w:val="TAC"/>
              <w:rPr>
                <w:lang w:eastAsia="en-US"/>
              </w:rPr>
            </w:pPr>
            <w:r w:rsidRPr="00F511A5">
              <w:rPr>
                <w:lang w:eastAsia="en-US"/>
              </w:rPr>
              <w:t>15.4.0</w:t>
            </w:r>
          </w:p>
        </w:tc>
      </w:tr>
      <w:tr w:rsidR="005979E7" w:rsidRPr="00F511A5" w14:paraId="521AFEE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F9CC6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2395D0"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3712EB" w14:textId="77777777" w:rsidR="005979E7" w:rsidRPr="00F511A5" w:rsidRDefault="005979E7" w:rsidP="00F17634">
            <w:pPr>
              <w:pStyle w:val="TAC"/>
              <w:rPr>
                <w:lang w:eastAsia="en-US"/>
              </w:rPr>
            </w:pPr>
            <w:r w:rsidRPr="00F511A5">
              <w:rPr>
                <w:lang w:eastAsia="en-US"/>
              </w:rPr>
              <w:t>R5-195247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DDB0B7" w14:textId="77777777" w:rsidR="005979E7" w:rsidRPr="00F511A5" w:rsidRDefault="005979E7" w:rsidP="00F17634">
            <w:pPr>
              <w:pStyle w:val="TAC"/>
              <w:rPr>
                <w:lang w:eastAsia="en-US"/>
              </w:rPr>
            </w:pPr>
            <w:r w:rsidRPr="00F511A5">
              <w:rPr>
                <w:lang w:eastAsia="en-US"/>
              </w:rPr>
              <w:t>0618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D1335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AABEA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6031A2" w14:textId="77777777" w:rsidR="005979E7" w:rsidRPr="00F511A5" w:rsidRDefault="005979E7" w:rsidP="00F17634">
            <w:pPr>
              <w:pStyle w:val="TAL"/>
              <w:rPr>
                <w:lang w:eastAsia="en-US"/>
              </w:rPr>
            </w:pPr>
            <w:r w:rsidRPr="00F511A5">
              <w:rPr>
                <w:lang w:eastAsia="en-US"/>
              </w:rPr>
              <w:t>Addition of NR test case 6.2.3.5-Inter-RAT Cell reselection NR2L by priority from dedicated signalling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5CD318" w14:textId="77777777" w:rsidR="005979E7" w:rsidRPr="00F511A5" w:rsidRDefault="005979E7" w:rsidP="00F17634">
            <w:pPr>
              <w:pStyle w:val="TAC"/>
              <w:rPr>
                <w:lang w:eastAsia="en-US"/>
              </w:rPr>
            </w:pPr>
            <w:r w:rsidRPr="00F511A5">
              <w:rPr>
                <w:lang w:eastAsia="en-US"/>
              </w:rPr>
              <w:t>15.4.0</w:t>
            </w:r>
          </w:p>
        </w:tc>
      </w:tr>
      <w:tr w:rsidR="005979E7" w:rsidRPr="00F511A5" w14:paraId="15581E6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B102A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BFF013"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69EB48" w14:textId="77777777" w:rsidR="005979E7" w:rsidRPr="00F511A5" w:rsidRDefault="005979E7" w:rsidP="00F17634">
            <w:pPr>
              <w:pStyle w:val="TAC"/>
              <w:rPr>
                <w:lang w:eastAsia="en-US"/>
              </w:rPr>
            </w:pPr>
            <w:r w:rsidRPr="00F511A5">
              <w:rPr>
                <w:lang w:eastAsia="en-US"/>
              </w:rPr>
              <w:t>R5-195249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7415F4" w14:textId="77777777" w:rsidR="005979E7" w:rsidRPr="00F511A5" w:rsidRDefault="005979E7" w:rsidP="00F17634">
            <w:pPr>
              <w:pStyle w:val="TAC"/>
              <w:rPr>
                <w:lang w:eastAsia="en-US"/>
              </w:rPr>
            </w:pPr>
            <w:r w:rsidRPr="00F511A5">
              <w:rPr>
                <w:lang w:eastAsia="en-US"/>
              </w:rPr>
              <w:t>0620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7B019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F8D0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60C5E1" w14:textId="77777777" w:rsidR="005979E7" w:rsidRPr="00F511A5" w:rsidRDefault="005979E7" w:rsidP="00F17634">
            <w:pPr>
              <w:pStyle w:val="TAL"/>
              <w:rPr>
                <w:lang w:eastAsia="en-US"/>
              </w:rPr>
            </w:pPr>
            <w:r w:rsidRPr="00F511A5">
              <w:rPr>
                <w:lang w:eastAsia="en-US"/>
              </w:rPr>
              <w:t>Addition of NR test case 6.2.3.7-Inter-RAT Cell reselection NR2L Snonintrasearch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94323E" w14:textId="77777777" w:rsidR="005979E7" w:rsidRPr="00F511A5" w:rsidRDefault="005979E7" w:rsidP="00F17634">
            <w:pPr>
              <w:pStyle w:val="TAC"/>
              <w:rPr>
                <w:lang w:eastAsia="en-US"/>
              </w:rPr>
            </w:pPr>
            <w:r w:rsidRPr="00F511A5">
              <w:rPr>
                <w:lang w:eastAsia="en-US"/>
              </w:rPr>
              <w:t>15.4.0</w:t>
            </w:r>
          </w:p>
        </w:tc>
      </w:tr>
      <w:tr w:rsidR="005979E7" w:rsidRPr="00F511A5" w14:paraId="37185FF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936A3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5F02DE"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FDE9B8" w14:textId="77777777" w:rsidR="005979E7" w:rsidRPr="00F511A5" w:rsidRDefault="005979E7" w:rsidP="00F17634">
            <w:pPr>
              <w:pStyle w:val="TAC"/>
              <w:rPr>
                <w:lang w:eastAsia="en-US"/>
              </w:rPr>
            </w:pPr>
            <w:r w:rsidRPr="00F511A5">
              <w:rPr>
                <w:lang w:eastAsia="en-US"/>
              </w:rPr>
              <w:t>R5-195252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FC2757" w14:textId="77777777" w:rsidR="005979E7" w:rsidRPr="00F511A5" w:rsidRDefault="005979E7" w:rsidP="00F17634">
            <w:pPr>
              <w:pStyle w:val="TAC"/>
              <w:rPr>
                <w:lang w:eastAsia="en-US"/>
              </w:rPr>
            </w:pPr>
            <w:r w:rsidRPr="00F511A5">
              <w:rPr>
                <w:lang w:eastAsia="en-US"/>
              </w:rPr>
              <w:t>0623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7DF2D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DB2CA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4DD69E" w14:textId="77777777" w:rsidR="005979E7" w:rsidRPr="00F511A5" w:rsidRDefault="005979E7" w:rsidP="00F17634">
            <w:pPr>
              <w:pStyle w:val="TAL"/>
              <w:rPr>
                <w:lang w:eastAsia="en-US"/>
              </w:rPr>
            </w:pPr>
            <w:r w:rsidRPr="00F511A5">
              <w:rPr>
                <w:lang w:eastAsia="en-US"/>
              </w:rPr>
              <w:t>Addition of NR test case 6.4.2.1-Cell selection Qrxlevmin and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2F4936" w14:textId="77777777" w:rsidR="005979E7" w:rsidRPr="00F511A5" w:rsidRDefault="005979E7" w:rsidP="00F17634">
            <w:pPr>
              <w:pStyle w:val="TAC"/>
              <w:rPr>
                <w:lang w:eastAsia="en-US"/>
              </w:rPr>
            </w:pPr>
            <w:r w:rsidRPr="00F511A5">
              <w:rPr>
                <w:lang w:eastAsia="en-US"/>
              </w:rPr>
              <w:t>15.4.0</w:t>
            </w:r>
          </w:p>
        </w:tc>
      </w:tr>
      <w:tr w:rsidR="005979E7" w:rsidRPr="00F511A5" w14:paraId="1199054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26DEF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44D88A"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33F70E" w14:textId="77777777" w:rsidR="005979E7" w:rsidRPr="00F511A5" w:rsidRDefault="005979E7" w:rsidP="00F17634">
            <w:pPr>
              <w:pStyle w:val="TAC"/>
              <w:rPr>
                <w:lang w:eastAsia="en-US"/>
              </w:rPr>
            </w:pPr>
            <w:r w:rsidRPr="00F511A5">
              <w:rPr>
                <w:lang w:eastAsia="en-US"/>
              </w:rPr>
              <w:t>R5-195256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99B485" w14:textId="77777777" w:rsidR="005979E7" w:rsidRPr="00F511A5" w:rsidRDefault="005979E7" w:rsidP="00F17634">
            <w:pPr>
              <w:pStyle w:val="TAC"/>
              <w:rPr>
                <w:lang w:eastAsia="en-US"/>
              </w:rPr>
            </w:pPr>
            <w:r w:rsidRPr="00F511A5">
              <w:rPr>
                <w:lang w:eastAsia="en-US"/>
              </w:rPr>
              <w:t>0627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AF236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ED7B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A15B12" w14:textId="77777777" w:rsidR="005979E7" w:rsidRPr="00F511A5" w:rsidRDefault="005979E7" w:rsidP="00F17634">
            <w:pPr>
              <w:pStyle w:val="TAL"/>
              <w:rPr>
                <w:lang w:eastAsia="en-US"/>
              </w:rPr>
            </w:pPr>
            <w:r w:rsidRPr="00F511A5">
              <w:rPr>
                <w:lang w:eastAsia="en-US"/>
              </w:rPr>
              <w:t>Addition of NR test case 6.4.1.2-Cell reselection of ePLMN in manual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2FB0A9" w14:textId="77777777" w:rsidR="005979E7" w:rsidRPr="00F511A5" w:rsidRDefault="005979E7" w:rsidP="00F17634">
            <w:pPr>
              <w:pStyle w:val="TAC"/>
              <w:rPr>
                <w:lang w:eastAsia="en-US"/>
              </w:rPr>
            </w:pPr>
            <w:r w:rsidRPr="00F511A5">
              <w:rPr>
                <w:lang w:eastAsia="en-US"/>
              </w:rPr>
              <w:t>15.4.0</w:t>
            </w:r>
          </w:p>
        </w:tc>
      </w:tr>
      <w:tr w:rsidR="005979E7" w:rsidRPr="00F511A5" w14:paraId="6711A2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6B81D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616FF8"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116CE4" w14:textId="77777777" w:rsidR="005979E7" w:rsidRPr="00F511A5" w:rsidRDefault="005979E7" w:rsidP="00F17634">
            <w:pPr>
              <w:pStyle w:val="TAC"/>
              <w:rPr>
                <w:lang w:eastAsia="en-US"/>
              </w:rPr>
            </w:pPr>
            <w:r w:rsidRPr="00F511A5">
              <w:rPr>
                <w:lang w:eastAsia="en-US"/>
              </w:rPr>
              <w:t>R5-195257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8B1A9B" w14:textId="77777777" w:rsidR="005979E7" w:rsidRPr="00F511A5" w:rsidRDefault="005979E7" w:rsidP="00F17634">
            <w:pPr>
              <w:pStyle w:val="TAC"/>
              <w:rPr>
                <w:lang w:eastAsia="en-US"/>
              </w:rPr>
            </w:pPr>
            <w:r w:rsidRPr="00F511A5">
              <w:rPr>
                <w:lang w:eastAsia="en-US"/>
              </w:rPr>
              <w:t>0709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88737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C371A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ECEFEF" w14:textId="77777777" w:rsidR="005979E7" w:rsidRPr="00F511A5" w:rsidRDefault="005979E7" w:rsidP="00F17634">
            <w:pPr>
              <w:pStyle w:val="TAL"/>
              <w:rPr>
                <w:lang w:eastAsia="en-US"/>
              </w:rPr>
            </w:pPr>
            <w:r w:rsidRPr="00F511A5">
              <w:rPr>
                <w:lang w:eastAsia="en-US"/>
              </w:rPr>
              <w:t>Addition of Idle Mode Test Case -  Steering of UE in roaming during registration/security check successful but SOR Transparent container indicates ACK has been NOT been requested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BD87DB" w14:textId="77777777" w:rsidR="005979E7" w:rsidRPr="00F511A5" w:rsidRDefault="005979E7" w:rsidP="00F17634">
            <w:pPr>
              <w:pStyle w:val="TAC"/>
              <w:rPr>
                <w:lang w:eastAsia="en-US"/>
              </w:rPr>
            </w:pPr>
            <w:r w:rsidRPr="00F511A5">
              <w:rPr>
                <w:lang w:eastAsia="en-US"/>
              </w:rPr>
              <w:t>15.4.0</w:t>
            </w:r>
          </w:p>
        </w:tc>
      </w:tr>
      <w:tr w:rsidR="005979E7" w:rsidRPr="00F511A5" w14:paraId="7A58203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A3DA5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FC8563"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9606DF" w14:textId="77777777" w:rsidR="005979E7" w:rsidRPr="00F511A5" w:rsidRDefault="005979E7" w:rsidP="00F17634">
            <w:pPr>
              <w:pStyle w:val="TAC"/>
              <w:rPr>
                <w:lang w:eastAsia="en-US"/>
              </w:rPr>
            </w:pPr>
            <w:r w:rsidRPr="00F511A5">
              <w:rPr>
                <w:lang w:eastAsia="en-US"/>
              </w:rPr>
              <w:t>R5-195259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928608" w14:textId="77777777" w:rsidR="005979E7" w:rsidRPr="00F511A5" w:rsidRDefault="005979E7" w:rsidP="00F17634">
            <w:pPr>
              <w:pStyle w:val="TAC"/>
              <w:rPr>
                <w:lang w:eastAsia="en-US"/>
              </w:rPr>
            </w:pPr>
            <w:r w:rsidRPr="00F511A5">
              <w:rPr>
                <w:lang w:eastAsia="en-US"/>
              </w:rPr>
              <w:t>0631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2CC5D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AE6FE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0867A9" w14:textId="77777777" w:rsidR="005979E7" w:rsidRPr="00F511A5" w:rsidRDefault="005979E7" w:rsidP="00F17634">
            <w:pPr>
              <w:pStyle w:val="TAL"/>
              <w:rPr>
                <w:lang w:eastAsia="en-US"/>
              </w:rPr>
            </w:pPr>
            <w:r w:rsidRPr="00F511A5">
              <w:rPr>
                <w:lang w:eastAsia="en-US"/>
              </w:rPr>
              <w:t>Addition of NR test case 8.1.3.1.6-Inter Freq Event A4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7D7757" w14:textId="77777777" w:rsidR="005979E7" w:rsidRPr="00F511A5" w:rsidRDefault="005979E7" w:rsidP="00F17634">
            <w:pPr>
              <w:pStyle w:val="TAC"/>
              <w:rPr>
                <w:lang w:eastAsia="en-US"/>
              </w:rPr>
            </w:pPr>
            <w:r w:rsidRPr="00F511A5">
              <w:rPr>
                <w:lang w:eastAsia="en-US"/>
              </w:rPr>
              <w:t>15.4.0</w:t>
            </w:r>
          </w:p>
        </w:tc>
      </w:tr>
      <w:tr w:rsidR="005979E7" w:rsidRPr="00F511A5" w14:paraId="7ACF11D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D9D573"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DE580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E491D6" w14:textId="77777777" w:rsidR="005979E7" w:rsidRPr="00F511A5" w:rsidRDefault="005979E7" w:rsidP="00F17634">
            <w:pPr>
              <w:pStyle w:val="TAC"/>
              <w:rPr>
                <w:lang w:eastAsia="en-US"/>
              </w:rPr>
            </w:pPr>
            <w:r w:rsidRPr="00F511A5">
              <w:rPr>
                <w:lang w:eastAsia="en-US"/>
              </w:rPr>
              <w:t>R5-195260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BB918A" w14:textId="77777777" w:rsidR="005979E7" w:rsidRPr="00F511A5" w:rsidRDefault="005979E7" w:rsidP="00F17634">
            <w:pPr>
              <w:pStyle w:val="TAC"/>
              <w:rPr>
                <w:lang w:eastAsia="en-US"/>
              </w:rPr>
            </w:pPr>
            <w:r w:rsidRPr="00F511A5">
              <w:rPr>
                <w:lang w:eastAsia="en-US"/>
              </w:rPr>
              <w:t>0632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CB29F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15792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D52B73" w14:textId="77777777" w:rsidR="005979E7" w:rsidRPr="00F511A5" w:rsidRDefault="005979E7" w:rsidP="00F17634">
            <w:pPr>
              <w:pStyle w:val="TAL"/>
              <w:rPr>
                <w:lang w:eastAsia="en-US"/>
              </w:rPr>
            </w:pPr>
            <w:r w:rsidRPr="00F511A5">
              <w:rPr>
                <w:lang w:eastAsia="en-US"/>
              </w:rPr>
              <w:t>Addition of NR test case 8.1.3.1.7-Inter Band Event A4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F0BEA8" w14:textId="77777777" w:rsidR="005979E7" w:rsidRPr="00F511A5" w:rsidRDefault="005979E7" w:rsidP="00F17634">
            <w:pPr>
              <w:pStyle w:val="TAC"/>
              <w:rPr>
                <w:lang w:eastAsia="en-US"/>
              </w:rPr>
            </w:pPr>
            <w:r w:rsidRPr="00F511A5">
              <w:rPr>
                <w:lang w:eastAsia="en-US"/>
              </w:rPr>
              <w:t>15.4.0</w:t>
            </w:r>
          </w:p>
        </w:tc>
      </w:tr>
      <w:tr w:rsidR="005979E7" w:rsidRPr="00F511A5" w14:paraId="1D52C36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EB5025"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6E97C0"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C06169" w14:textId="77777777" w:rsidR="005979E7" w:rsidRPr="00F511A5" w:rsidRDefault="005979E7" w:rsidP="00F17634">
            <w:pPr>
              <w:pStyle w:val="TAC"/>
              <w:rPr>
                <w:lang w:eastAsia="en-US"/>
              </w:rPr>
            </w:pPr>
            <w:r w:rsidRPr="00F511A5">
              <w:rPr>
                <w:lang w:eastAsia="en-US"/>
              </w:rPr>
              <w:t>R5-195261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65EFFB" w14:textId="77777777" w:rsidR="005979E7" w:rsidRPr="00F511A5" w:rsidRDefault="005979E7" w:rsidP="00F17634">
            <w:pPr>
              <w:pStyle w:val="TAC"/>
              <w:rPr>
                <w:lang w:eastAsia="en-US"/>
              </w:rPr>
            </w:pPr>
            <w:r w:rsidRPr="00F511A5">
              <w:rPr>
                <w:lang w:eastAsia="en-US"/>
              </w:rPr>
              <w:t>0633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B4642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73CCB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81756E" w14:textId="77777777" w:rsidR="005979E7" w:rsidRPr="00F511A5" w:rsidRDefault="005979E7" w:rsidP="00F17634">
            <w:pPr>
              <w:pStyle w:val="TAL"/>
              <w:rPr>
                <w:lang w:eastAsia="en-US"/>
              </w:rPr>
            </w:pPr>
            <w:r w:rsidRPr="00F511A5">
              <w:rPr>
                <w:lang w:eastAsia="en-US"/>
              </w:rPr>
              <w:t>Addition of NR test case 8.1.3.1.9-Inter Freq Event A5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82B47B" w14:textId="77777777" w:rsidR="005979E7" w:rsidRPr="00F511A5" w:rsidRDefault="005979E7" w:rsidP="00F17634">
            <w:pPr>
              <w:pStyle w:val="TAC"/>
              <w:rPr>
                <w:lang w:eastAsia="en-US"/>
              </w:rPr>
            </w:pPr>
            <w:r w:rsidRPr="00F511A5">
              <w:rPr>
                <w:lang w:eastAsia="en-US"/>
              </w:rPr>
              <w:t>15.4.0</w:t>
            </w:r>
          </w:p>
        </w:tc>
      </w:tr>
      <w:tr w:rsidR="005979E7" w:rsidRPr="00F511A5" w14:paraId="730CBF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1E1AE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FB18B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F0D80F" w14:textId="77777777" w:rsidR="005979E7" w:rsidRPr="00F511A5" w:rsidRDefault="005979E7" w:rsidP="00F17634">
            <w:pPr>
              <w:pStyle w:val="TAC"/>
              <w:rPr>
                <w:lang w:eastAsia="en-US"/>
              </w:rPr>
            </w:pPr>
            <w:r w:rsidRPr="00F511A5">
              <w:rPr>
                <w:lang w:eastAsia="en-US"/>
              </w:rPr>
              <w:t>R5-195262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9DA9A4" w14:textId="77777777" w:rsidR="005979E7" w:rsidRPr="00F511A5" w:rsidRDefault="005979E7" w:rsidP="00F17634">
            <w:pPr>
              <w:pStyle w:val="TAC"/>
              <w:rPr>
                <w:lang w:eastAsia="en-US"/>
              </w:rPr>
            </w:pPr>
            <w:r w:rsidRPr="00F511A5">
              <w:rPr>
                <w:lang w:eastAsia="en-US"/>
              </w:rPr>
              <w:t>0634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81CB8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69B0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A2B3F1" w14:textId="77777777" w:rsidR="005979E7" w:rsidRPr="00F511A5" w:rsidRDefault="005979E7" w:rsidP="00F17634">
            <w:pPr>
              <w:pStyle w:val="TAL"/>
              <w:rPr>
                <w:lang w:eastAsia="en-US"/>
              </w:rPr>
            </w:pPr>
            <w:r w:rsidRPr="00F511A5">
              <w:rPr>
                <w:lang w:eastAsia="en-US"/>
              </w:rPr>
              <w:t>Addition of NR test case 8.1.3.1.10-Inter Band Event A5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DE1D09" w14:textId="77777777" w:rsidR="005979E7" w:rsidRPr="00F511A5" w:rsidRDefault="005979E7" w:rsidP="00F17634">
            <w:pPr>
              <w:pStyle w:val="TAC"/>
              <w:rPr>
                <w:lang w:eastAsia="en-US"/>
              </w:rPr>
            </w:pPr>
            <w:r w:rsidRPr="00F511A5">
              <w:rPr>
                <w:lang w:eastAsia="en-US"/>
              </w:rPr>
              <w:t>15.4.0</w:t>
            </w:r>
          </w:p>
        </w:tc>
      </w:tr>
      <w:tr w:rsidR="005979E7" w:rsidRPr="00F511A5" w14:paraId="01B21B3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0C4AA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9976A3"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690FFF" w14:textId="77777777" w:rsidR="005979E7" w:rsidRPr="00F511A5" w:rsidRDefault="005979E7" w:rsidP="00F17634">
            <w:pPr>
              <w:pStyle w:val="TAC"/>
              <w:rPr>
                <w:lang w:eastAsia="en-US"/>
              </w:rPr>
            </w:pPr>
            <w:r w:rsidRPr="00F511A5">
              <w:rPr>
                <w:lang w:eastAsia="en-US"/>
              </w:rPr>
              <w:t>R5-195268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97A019" w14:textId="77777777" w:rsidR="005979E7" w:rsidRPr="00F511A5" w:rsidRDefault="005979E7" w:rsidP="00F17634">
            <w:pPr>
              <w:pStyle w:val="TAC"/>
              <w:rPr>
                <w:lang w:eastAsia="en-US"/>
              </w:rPr>
            </w:pPr>
            <w:r w:rsidRPr="00F511A5">
              <w:rPr>
                <w:lang w:eastAsia="en-US"/>
              </w:rPr>
              <w:t>0640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E5BF9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F3DB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47CA71" w14:textId="77777777" w:rsidR="005979E7" w:rsidRPr="00F511A5" w:rsidRDefault="005979E7" w:rsidP="00F17634">
            <w:pPr>
              <w:pStyle w:val="TAL"/>
              <w:rPr>
                <w:lang w:eastAsia="en-US"/>
              </w:rPr>
            </w:pPr>
            <w:r w:rsidRPr="00F511A5">
              <w:rPr>
                <w:lang w:eastAsia="en-US"/>
              </w:rPr>
              <w:t>Addition of NR test case 8.1.3.2.5-Event A2 and B2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2E1A42" w14:textId="77777777" w:rsidR="005979E7" w:rsidRPr="00F511A5" w:rsidRDefault="005979E7" w:rsidP="00F17634">
            <w:pPr>
              <w:pStyle w:val="TAC"/>
              <w:rPr>
                <w:lang w:eastAsia="en-US"/>
              </w:rPr>
            </w:pPr>
            <w:r w:rsidRPr="00F511A5">
              <w:rPr>
                <w:lang w:eastAsia="en-US"/>
              </w:rPr>
              <w:t>15.4.0</w:t>
            </w:r>
          </w:p>
        </w:tc>
      </w:tr>
      <w:tr w:rsidR="005979E7" w:rsidRPr="00F511A5" w14:paraId="57048E6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CABA2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54A50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4C61ED" w14:textId="77777777" w:rsidR="005979E7" w:rsidRPr="00F511A5" w:rsidRDefault="005979E7" w:rsidP="00F17634">
            <w:pPr>
              <w:pStyle w:val="TAC"/>
              <w:rPr>
                <w:lang w:eastAsia="en-US"/>
              </w:rPr>
            </w:pPr>
            <w:r w:rsidRPr="00F511A5">
              <w:rPr>
                <w:lang w:eastAsia="en-US"/>
              </w:rPr>
              <w:t>R5-195269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558D27" w14:textId="77777777" w:rsidR="005979E7" w:rsidRPr="00F511A5" w:rsidRDefault="005979E7" w:rsidP="00F17634">
            <w:pPr>
              <w:pStyle w:val="TAC"/>
              <w:rPr>
                <w:lang w:eastAsia="en-US"/>
              </w:rPr>
            </w:pPr>
            <w:r w:rsidRPr="00F511A5">
              <w:rPr>
                <w:lang w:eastAsia="en-US"/>
              </w:rPr>
              <w:t>0643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14D2A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E247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DB1CFB" w14:textId="77777777" w:rsidR="005979E7" w:rsidRPr="00F511A5" w:rsidRDefault="005979E7" w:rsidP="00F17634">
            <w:pPr>
              <w:pStyle w:val="TAL"/>
              <w:rPr>
                <w:lang w:eastAsia="en-US"/>
              </w:rPr>
            </w:pPr>
            <w:r w:rsidRPr="00F511A5">
              <w:rPr>
                <w:lang w:eastAsia="en-US"/>
              </w:rPr>
              <w:t>Correction of NR test case 8.1.3.1.11-Two Event A3 RSRQ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F390BD" w14:textId="77777777" w:rsidR="005979E7" w:rsidRPr="00F511A5" w:rsidRDefault="005979E7" w:rsidP="00F17634">
            <w:pPr>
              <w:pStyle w:val="TAC"/>
              <w:rPr>
                <w:lang w:eastAsia="en-US"/>
              </w:rPr>
            </w:pPr>
            <w:r w:rsidRPr="00F511A5">
              <w:rPr>
                <w:lang w:eastAsia="en-US"/>
              </w:rPr>
              <w:t>15.4.0</w:t>
            </w:r>
          </w:p>
        </w:tc>
      </w:tr>
      <w:tr w:rsidR="005979E7" w:rsidRPr="00F511A5" w14:paraId="2B3E6A5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D80D6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8768F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D35E58" w14:textId="77777777" w:rsidR="005979E7" w:rsidRPr="00F511A5" w:rsidRDefault="005979E7" w:rsidP="00F17634">
            <w:pPr>
              <w:pStyle w:val="TAC"/>
              <w:rPr>
                <w:lang w:eastAsia="en-US"/>
              </w:rPr>
            </w:pPr>
            <w:r w:rsidRPr="00F511A5">
              <w:rPr>
                <w:lang w:eastAsia="en-US"/>
              </w:rPr>
              <w:t>R5-195270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D724CA" w14:textId="77777777" w:rsidR="005979E7" w:rsidRPr="00F511A5" w:rsidRDefault="005979E7" w:rsidP="00F17634">
            <w:pPr>
              <w:pStyle w:val="TAC"/>
              <w:rPr>
                <w:lang w:eastAsia="en-US"/>
              </w:rPr>
            </w:pPr>
            <w:r w:rsidRPr="00F511A5">
              <w:rPr>
                <w:lang w:eastAsia="en-US"/>
              </w:rPr>
              <w:t>0644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AB5CE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171B8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88B4C9" w14:textId="77777777" w:rsidR="005979E7" w:rsidRPr="00F511A5" w:rsidRDefault="005979E7" w:rsidP="00F17634">
            <w:pPr>
              <w:pStyle w:val="TAL"/>
              <w:rPr>
                <w:lang w:eastAsia="en-US"/>
              </w:rPr>
            </w:pPr>
            <w:r w:rsidRPr="00F511A5">
              <w:rPr>
                <w:lang w:eastAsia="en-US"/>
              </w:rPr>
              <w:t>Correction of NR test case 8.1.3.1.12-Two Event A5 SINR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8C3E49" w14:textId="77777777" w:rsidR="005979E7" w:rsidRPr="00F511A5" w:rsidRDefault="005979E7" w:rsidP="00F17634">
            <w:pPr>
              <w:pStyle w:val="TAC"/>
              <w:rPr>
                <w:lang w:eastAsia="en-US"/>
              </w:rPr>
            </w:pPr>
            <w:r w:rsidRPr="00F511A5">
              <w:rPr>
                <w:lang w:eastAsia="en-US"/>
              </w:rPr>
              <w:t>15.4.0</w:t>
            </w:r>
          </w:p>
        </w:tc>
      </w:tr>
      <w:tr w:rsidR="005979E7" w:rsidRPr="00F511A5" w14:paraId="4BE106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831E5F" w14:textId="77777777" w:rsidR="005979E7" w:rsidRPr="00F511A5" w:rsidRDefault="005979E7" w:rsidP="00F17634">
            <w:pPr>
              <w:pStyle w:val="TAC"/>
              <w:rPr>
                <w:lang w:eastAsia="en-US"/>
              </w:rPr>
            </w:pPr>
            <w:r w:rsidRPr="00F511A5">
              <w:rPr>
                <w:lang w:eastAsia="en-US"/>
              </w:rPr>
              <w:lastRenderedPageBreak/>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30D8EA"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FE378A" w14:textId="77777777" w:rsidR="005979E7" w:rsidRPr="00F511A5" w:rsidRDefault="005979E7" w:rsidP="00F17634">
            <w:pPr>
              <w:pStyle w:val="TAC"/>
              <w:rPr>
                <w:lang w:eastAsia="en-US"/>
              </w:rPr>
            </w:pPr>
            <w:r w:rsidRPr="00F511A5">
              <w:rPr>
                <w:lang w:eastAsia="en-US"/>
              </w:rPr>
              <w:t>R5-195271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A57B41" w14:textId="77777777" w:rsidR="005979E7" w:rsidRPr="00F511A5" w:rsidRDefault="005979E7" w:rsidP="00F17634">
            <w:pPr>
              <w:pStyle w:val="TAC"/>
              <w:rPr>
                <w:lang w:eastAsia="en-US"/>
              </w:rPr>
            </w:pPr>
            <w:r w:rsidRPr="00F511A5">
              <w:rPr>
                <w:lang w:eastAsia="en-US"/>
              </w:rPr>
              <w:t>0645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76497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EC9CA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420D94" w14:textId="77777777" w:rsidR="005979E7" w:rsidRPr="00F511A5" w:rsidRDefault="005979E7" w:rsidP="00F17634">
            <w:pPr>
              <w:pStyle w:val="TAL"/>
              <w:rPr>
                <w:lang w:eastAsia="en-US"/>
              </w:rPr>
            </w:pPr>
            <w:r w:rsidRPr="00F511A5">
              <w:rPr>
                <w:lang w:eastAsia="en-US"/>
              </w:rPr>
              <w:t>Correction of NR test case 8.1.3.1.17.1-Intra Band Event A6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0FC40D" w14:textId="77777777" w:rsidR="005979E7" w:rsidRPr="00F511A5" w:rsidRDefault="005979E7" w:rsidP="00F17634">
            <w:pPr>
              <w:pStyle w:val="TAC"/>
              <w:rPr>
                <w:lang w:eastAsia="en-US"/>
              </w:rPr>
            </w:pPr>
            <w:r w:rsidRPr="00F511A5">
              <w:rPr>
                <w:lang w:eastAsia="en-US"/>
              </w:rPr>
              <w:t>15.4.0</w:t>
            </w:r>
          </w:p>
        </w:tc>
      </w:tr>
      <w:tr w:rsidR="005979E7" w:rsidRPr="00F511A5" w14:paraId="6BBB3D7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B13C8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6C7FF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759D37" w14:textId="77777777" w:rsidR="005979E7" w:rsidRPr="00F511A5" w:rsidRDefault="005979E7" w:rsidP="00F17634">
            <w:pPr>
              <w:pStyle w:val="TAC"/>
              <w:rPr>
                <w:lang w:eastAsia="en-US"/>
              </w:rPr>
            </w:pPr>
            <w:r w:rsidRPr="00F511A5">
              <w:rPr>
                <w:lang w:eastAsia="en-US"/>
              </w:rPr>
              <w:t>R5-195272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1D1E32" w14:textId="77777777" w:rsidR="005979E7" w:rsidRPr="00F511A5" w:rsidRDefault="005979E7" w:rsidP="00F17634">
            <w:pPr>
              <w:pStyle w:val="TAC"/>
              <w:rPr>
                <w:lang w:eastAsia="en-US"/>
              </w:rPr>
            </w:pPr>
            <w:r w:rsidRPr="00F511A5">
              <w:rPr>
                <w:lang w:eastAsia="en-US"/>
              </w:rPr>
              <w:t>0646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1C4E7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FBE1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09F8C1" w14:textId="77777777" w:rsidR="005979E7" w:rsidRPr="00F511A5" w:rsidRDefault="005979E7" w:rsidP="00F17634">
            <w:pPr>
              <w:pStyle w:val="TAL"/>
              <w:rPr>
                <w:lang w:eastAsia="en-US"/>
              </w:rPr>
            </w:pPr>
            <w:r w:rsidRPr="00F511A5">
              <w:rPr>
                <w:lang w:eastAsia="en-US"/>
              </w:rPr>
              <w:t>Correction of NR test case 8.1.3.1.17.2-Inter Band Event A6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98E5F9" w14:textId="77777777" w:rsidR="005979E7" w:rsidRPr="00F511A5" w:rsidRDefault="005979E7" w:rsidP="00F17634">
            <w:pPr>
              <w:pStyle w:val="TAC"/>
              <w:rPr>
                <w:lang w:eastAsia="en-US"/>
              </w:rPr>
            </w:pPr>
            <w:r w:rsidRPr="00F511A5">
              <w:rPr>
                <w:lang w:eastAsia="en-US"/>
              </w:rPr>
              <w:t>15.4.0</w:t>
            </w:r>
          </w:p>
        </w:tc>
      </w:tr>
      <w:tr w:rsidR="005979E7" w:rsidRPr="00F511A5" w14:paraId="1EFBFAF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3237C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91B70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28B361" w14:textId="77777777" w:rsidR="005979E7" w:rsidRPr="00F511A5" w:rsidRDefault="005979E7" w:rsidP="00F17634">
            <w:pPr>
              <w:pStyle w:val="TAC"/>
              <w:rPr>
                <w:lang w:eastAsia="en-US"/>
              </w:rPr>
            </w:pPr>
            <w:r w:rsidRPr="00F511A5">
              <w:rPr>
                <w:lang w:eastAsia="en-US"/>
              </w:rPr>
              <w:t>R5-195273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7696E2" w14:textId="77777777" w:rsidR="005979E7" w:rsidRPr="00F511A5" w:rsidRDefault="005979E7" w:rsidP="00F17634">
            <w:pPr>
              <w:pStyle w:val="TAC"/>
              <w:rPr>
                <w:lang w:eastAsia="en-US"/>
              </w:rPr>
            </w:pPr>
            <w:r w:rsidRPr="00F511A5">
              <w:rPr>
                <w:lang w:eastAsia="en-US"/>
              </w:rPr>
              <w:t>0647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8745A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88D5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62B124" w14:textId="77777777" w:rsidR="005979E7" w:rsidRPr="00F511A5" w:rsidRDefault="005979E7" w:rsidP="00F17634">
            <w:pPr>
              <w:pStyle w:val="TAL"/>
              <w:rPr>
                <w:lang w:eastAsia="en-US"/>
              </w:rPr>
            </w:pPr>
            <w:r w:rsidRPr="00F511A5">
              <w:rPr>
                <w:lang w:eastAsia="en-US"/>
              </w:rPr>
              <w:t>Correction of NR test case 8.1.3.1.17.3-Intra Band non Contiguous Event A6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325BE3" w14:textId="77777777" w:rsidR="005979E7" w:rsidRPr="00F511A5" w:rsidRDefault="005979E7" w:rsidP="00F17634">
            <w:pPr>
              <w:pStyle w:val="TAC"/>
              <w:rPr>
                <w:lang w:eastAsia="en-US"/>
              </w:rPr>
            </w:pPr>
            <w:r w:rsidRPr="00F511A5">
              <w:rPr>
                <w:lang w:eastAsia="en-US"/>
              </w:rPr>
              <w:t>15.4.0</w:t>
            </w:r>
          </w:p>
        </w:tc>
      </w:tr>
      <w:tr w:rsidR="005979E7" w:rsidRPr="00F511A5" w14:paraId="6D24E24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D6C378"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15BD38"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08D307" w14:textId="77777777" w:rsidR="005979E7" w:rsidRPr="00F511A5" w:rsidRDefault="005979E7" w:rsidP="00F17634">
            <w:pPr>
              <w:pStyle w:val="TAC"/>
              <w:rPr>
                <w:lang w:eastAsia="en-US"/>
              </w:rPr>
            </w:pPr>
            <w:r w:rsidRPr="00F511A5">
              <w:rPr>
                <w:lang w:eastAsia="en-US"/>
              </w:rPr>
              <w:t>R5-195274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948A89" w14:textId="77777777" w:rsidR="005979E7" w:rsidRPr="00F511A5" w:rsidRDefault="005979E7" w:rsidP="00F17634">
            <w:pPr>
              <w:pStyle w:val="TAC"/>
              <w:rPr>
                <w:lang w:eastAsia="en-US"/>
              </w:rPr>
            </w:pPr>
            <w:r w:rsidRPr="00F511A5">
              <w:rPr>
                <w:lang w:eastAsia="en-US"/>
              </w:rPr>
              <w:t>0648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937F3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8330F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FAA6D0" w14:textId="77777777" w:rsidR="005979E7" w:rsidRPr="00F511A5" w:rsidRDefault="005979E7" w:rsidP="00F17634">
            <w:pPr>
              <w:pStyle w:val="TAL"/>
              <w:rPr>
                <w:lang w:eastAsia="en-US"/>
              </w:rPr>
            </w:pPr>
            <w:r w:rsidRPr="00F511A5">
              <w:rPr>
                <w:lang w:eastAsia="en-US"/>
              </w:rPr>
              <w:t>Correction of NR test case 8.1.3.1.18.1-Additional Reporting Intra Band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DE31AF" w14:textId="77777777" w:rsidR="005979E7" w:rsidRPr="00F511A5" w:rsidRDefault="005979E7" w:rsidP="00F17634">
            <w:pPr>
              <w:pStyle w:val="TAC"/>
              <w:rPr>
                <w:lang w:eastAsia="en-US"/>
              </w:rPr>
            </w:pPr>
            <w:r w:rsidRPr="00F511A5">
              <w:rPr>
                <w:lang w:eastAsia="en-US"/>
              </w:rPr>
              <w:t>15.4.0</w:t>
            </w:r>
          </w:p>
        </w:tc>
      </w:tr>
      <w:tr w:rsidR="005979E7" w:rsidRPr="00F511A5" w14:paraId="37F37D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09F0F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6D597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0D229D" w14:textId="77777777" w:rsidR="005979E7" w:rsidRPr="00F511A5" w:rsidRDefault="005979E7" w:rsidP="00F17634">
            <w:pPr>
              <w:pStyle w:val="TAC"/>
              <w:rPr>
                <w:lang w:eastAsia="en-US"/>
              </w:rPr>
            </w:pPr>
            <w:r w:rsidRPr="00F511A5">
              <w:rPr>
                <w:lang w:eastAsia="en-US"/>
              </w:rPr>
              <w:t>R5-195275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F59D5A" w14:textId="77777777" w:rsidR="005979E7" w:rsidRPr="00F511A5" w:rsidRDefault="005979E7" w:rsidP="00F17634">
            <w:pPr>
              <w:pStyle w:val="TAC"/>
              <w:rPr>
                <w:lang w:eastAsia="en-US"/>
              </w:rPr>
            </w:pPr>
            <w:r w:rsidRPr="00F511A5">
              <w:rPr>
                <w:lang w:eastAsia="en-US"/>
              </w:rPr>
              <w:t>0649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A2680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7CADD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257215" w14:textId="77777777" w:rsidR="005979E7" w:rsidRPr="00F511A5" w:rsidRDefault="005979E7" w:rsidP="00F17634">
            <w:pPr>
              <w:pStyle w:val="TAL"/>
              <w:rPr>
                <w:lang w:eastAsia="en-US"/>
              </w:rPr>
            </w:pPr>
            <w:r w:rsidRPr="00F511A5">
              <w:rPr>
                <w:lang w:eastAsia="en-US"/>
              </w:rPr>
              <w:t>Correction of NR test case 8.1.3.1.18.2-Additional Reporting Inter Band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968830" w14:textId="77777777" w:rsidR="005979E7" w:rsidRPr="00F511A5" w:rsidRDefault="005979E7" w:rsidP="00F17634">
            <w:pPr>
              <w:pStyle w:val="TAC"/>
              <w:rPr>
                <w:lang w:eastAsia="en-US"/>
              </w:rPr>
            </w:pPr>
            <w:r w:rsidRPr="00F511A5">
              <w:rPr>
                <w:lang w:eastAsia="en-US"/>
              </w:rPr>
              <w:t>15.4.0</w:t>
            </w:r>
          </w:p>
        </w:tc>
      </w:tr>
      <w:tr w:rsidR="005979E7" w:rsidRPr="00F511A5" w14:paraId="09C9CE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1B6B23"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E9E7F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74EF29" w14:textId="77777777" w:rsidR="005979E7" w:rsidRPr="00F511A5" w:rsidRDefault="005979E7" w:rsidP="00F17634">
            <w:pPr>
              <w:pStyle w:val="TAC"/>
              <w:rPr>
                <w:lang w:eastAsia="en-US"/>
              </w:rPr>
            </w:pPr>
            <w:r w:rsidRPr="00F511A5">
              <w:rPr>
                <w:lang w:eastAsia="en-US"/>
              </w:rPr>
              <w:t>R5-195276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07B81B" w14:textId="77777777" w:rsidR="005979E7" w:rsidRPr="00F511A5" w:rsidRDefault="005979E7" w:rsidP="00F17634">
            <w:pPr>
              <w:pStyle w:val="TAC"/>
              <w:rPr>
                <w:lang w:eastAsia="en-US"/>
              </w:rPr>
            </w:pPr>
            <w:r w:rsidRPr="00F511A5">
              <w:rPr>
                <w:lang w:eastAsia="en-US"/>
              </w:rPr>
              <w:t>0650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2ED73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028EE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300EED" w14:textId="77777777" w:rsidR="005979E7" w:rsidRPr="00F511A5" w:rsidRDefault="005979E7" w:rsidP="00F17634">
            <w:pPr>
              <w:pStyle w:val="TAL"/>
              <w:rPr>
                <w:lang w:eastAsia="en-US"/>
              </w:rPr>
            </w:pPr>
            <w:r w:rsidRPr="00F511A5">
              <w:rPr>
                <w:lang w:eastAsia="en-US"/>
              </w:rPr>
              <w:t>Correction of NR test case 8.1.3.1.18.3-Additional Reporting Intra Band non Contiguous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B974FC" w14:textId="77777777" w:rsidR="005979E7" w:rsidRPr="00F511A5" w:rsidRDefault="005979E7" w:rsidP="00F17634">
            <w:pPr>
              <w:pStyle w:val="TAC"/>
              <w:rPr>
                <w:lang w:eastAsia="en-US"/>
              </w:rPr>
            </w:pPr>
            <w:r w:rsidRPr="00F511A5">
              <w:rPr>
                <w:lang w:eastAsia="en-US"/>
              </w:rPr>
              <w:t>15.4.0</w:t>
            </w:r>
          </w:p>
        </w:tc>
      </w:tr>
      <w:tr w:rsidR="005979E7" w:rsidRPr="00F511A5" w14:paraId="07BC33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F28EC8"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5C621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2D4CCD" w14:textId="77777777" w:rsidR="005979E7" w:rsidRPr="00F511A5" w:rsidRDefault="005979E7" w:rsidP="00F17634">
            <w:pPr>
              <w:pStyle w:val="TAC"/>
              <w:rPr>
                <w:lang w:eastAsia="en-US"/>
              </w:rPr>
            </w:pPr>
            <w:r w:rsidRPr="00F511A5">
              <w:rPr>
                <w:lang w:eastAsia="en-US"/>
              </w:rPr>
              <w:t>R5-195277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E832F5" w14:textId="77777777" w:rsidR="005979E7" w:rsidRPr="00F511A5" w:rsidRDefault="005979E7" w:rsidP="00F17634">
            <w:pPr>
              <w:pStyle w:val="TAC"/>
              <w:rPr>
                <w:lang w:eastAsia="en-US"/>
              </w:rPr>
            </w:pPr>
            <w:r w:rsidRPr="00F511A5">
              <w:rPr>
                <w:lang w:eastAsia="en-US"/>
              </w:rPr>
              <w:t>0782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F7BCB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0F9E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500FD0" w14:textId="77777777" w:rsidR="005979E7" w:rsidRPr="00F511A5" w:rsidRDefault="005979E7" w:rsidP="00F17634">
            <w:pPr>
              <w:pStyle w:val="TAL"/>
              <w:rPr>
                <w:lang w:eastAsia="en-US"/>
              </w:rPr>
            </w:pPr>
            <w:r w:rsidRPr="00F511A5">
              <w:rPr>
                <w:lang w:eastAsia="en-US"/>
              </w:rPr>
              <w:t>Addition of 5GS NR RRC test case 8.1.3.1.2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7B56C3" w14:textId="77777777" w:rsidR="005979E7" w:rsidRPr="00F511A5" w:rsidRDefault="005979E7" w:rsidP="00F17634">
            <w:pPr>
              <w:pStyle w:val="TAC"/>
              <w:rPr>
                <w:lang w:eastAsia="en-US"/>
              </w:rPr>
            </w:pPr>
            <w:r w:rsidRPr="00F511A5">
              <w:rPr>
                <w:lang w:eastAsia="en-US"/>
              </w:rPr>
              <w:t>15.4.0</w:t>
            </w:r>
          </w:p>
        </w:tc>
      </w:tr>
      <w:tr w:rsidR="005979E7" w:rsidRPr="00F511A5" w14:paraId="4CAA565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0367D6"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B3629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D94F1C" w14:textId="77777777" w:rsidR="005979E7" w:rsidRPr="00F511A5" w:rsidRDefault="005979E7" w:rsidP="00F17634">
            <w:pPr>
              <w:pStyle w:val="TAC"/>
              <w:rPr>
                <w:lang w:eastAsia="en-US"/>
              </w:rPr>
            </w:pPr>
            <w:r w:rsidRPr="00F511A5">
              <w:rPr>
                <w:lang w:eastAsia="en-US"/>
              </w:rPr>
              <w:t>R5-195278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BCB75E" w14:textId="77777777" w:rsidR="005979E7" w:rsidRPr="00F511A5" w:rsidRDefault="005979E7" w:rsidP="00F17634">
            <w:pPr>
              <w:pStyle w:val="TAC"/>
              <w:rPr>
                <w:lang w:eastAsia="en-US"/>
              </w:rPr>
            </w:pPr>
            <w:r w:rsidRPr="00F511A5">
              <w:rPr>
                <w:lang w:eastAsia="en-US"/>
              </w:rPr>
              <w:t>0783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8D374F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3A8C6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2859FA" w14:textId="77777777" w:rsidR="005979E7" w:rsidRPr="00F511A5" w:rsidRDefault="005979E7" w:rsidP="00F17634">
            <w:pPr>
              <w:pStyle w:val="TAL"/>
              <w:rPr>
                <w:lang w:eastAsia="en-US"/>
              </w:rPr>
            </w:pPr>
            <w:r w:rsidRPr="00F511A5">
              <w:rPr>
                <w:lang w:eastAsia="en-US"/>
              </w:rPr>
              <w:t>Addition of 5GS NR RRC test case 8.1.3.1.3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10A582" w14:textId="77777777" w:rsidR="005979E7" w:rsidRPr="00F511A5" w:rsidRDefault="005979E7" w:rsidP="00F17634">
            <w:pPr>
              <w:pStyle w:val="TAC"/>
              <w:rPr>
                <w:lang w:eastAsia="en-US"/>
              </w:rPr>
            </w:pPr>
            <w:r w:rsidRPr="00F511A5">
              <w:rPr>
                <w:lang w:eastAsia="en-US"/>
              </w:rPr>
              <w:t>15.4.0</w:t>
            </w:r>
          </w:p>
        </w:tc>
      </w:tr>
      <w:tr w:rsidR="005979E7" w:rsidRPr="00F511A5" w14:paraId="74A7F62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BE8FC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9EDF7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F0DDEF" w14:textId="77777777" w:rsidR="005979E7" w:rsidRPr="00F511A5" w:rsidRDefault="005979E7" w:rsidP="00F17634">
            <w:pPr>
              <w:pStyle w:val="TAC"/>
              <w:rPr>
                <w:lang w:eastAsia="en-US"/>
              </w:rPr>
            </w:pPr>
            <w:r w:rsidRPr="00F511A5">
              <w:rPr>
                <w:lang w:eastAsia="en-US"/>
              </w:rPr>
              <w:t>R5-195279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7EE8A6" w14:textId="77777777" w:rsidR="005979E7" w:rsidRPr="00F511A5" w:rsidRDefault="005979E7" w:rsidP="00F17634">
            <w:pPr>
              <w:pStyle w:val="TAC"/>
              <w:rPr>
                <w:lang w:eastAsia="en-US"/>
              </w:rPr>
            </w:pPr>
            <w:r w:rsidRPr="00F511A5">
              <w:rPr>
                <w:lang w:eastAsia="en-US"/>
              </w:rPr>
              <w:t>0784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B0057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CD916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50C01E" w14:textId="77777777" w:rsidR="005979E7" w:rsidRPr="00F511A5" w:rsidRDefault="005979E7" w:rsidP="00F17634">
            <w:pPr>
              <w:pStyle w:val="TAL"/>
              <w:rPr>
                <w:lang w:eastAsia="en-US"/>
              </w:rPr>
            </w:pPr>
            <w:r w:rsidRPr="00F511A5">
              <w:rPr>
                <w:lang w:eastAsia="en-US"/>
              </w:rPr>
              <w:t>Addition of 5GS NR RRC test case 8.1.3.1.4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E6F73E" w14:textId="77777777" w:rsidR="005979E7" w:rsidRPr="00F511A5" w:rsidRDefault="005979E7" w:rsidP="00F17634">
            <w:pPr>
              <w:pStyle w:val="TAC"/>
              <w:rPr>
                <w:lang w:eastAsia="en-US"/>
              </w:rPr>
            </w:pPr>
            <w:r w:rsidRPr="00F511A5">
              <w:rPr>
                <w:lang w:eastAsia="en-US"/>
              </w:rPr>
              <w:t>15.4.0</w:t>
            </w:r>
          </w:p>
        </w:tc>
      </w:tr>
      <w:tr w:rsidR="005979E7" w:rsidRPr="00F511A5" w14:paraId="4F96C7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9A9D24"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8B54CE"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413DCD" w14:textId="77777777" w:rsidR="005979E7" w:rsidRPr="00F511A5" w:rsidRDefault="005979E7" w:rsidP="00F17634">
            <w:pPr>
              <w:pStyle w:val="TAC"/>
              <w:rPr>
                <w:lang w:eastAsia="en-US"/>
              </w:rPr>
            </w:pPr>
            <w:r w:rsidRPr="00F511A5">
              <w:rPr>
                <w:lang w:eastAsia="en-US"/>
              </w:rPr>
              <w:t>R5-195280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ECA894" w14:textId="77777777" w:rsidR="005979E7" w:rsidRPr="00F511A5" w:rsidRDefault="005979E7" w:rsidP="00F17634">
            <w:pPr>
              <w:pStyle w:val="TAC"/>
              <w:rPr>
                <w:lang w:eastAsia="en-US"/>
              </w:rPr>
            </w:pPr>
            <w:r w:rsidRPr="00F511A5">
              <w:rPr>
                <w:lang w:eastAsia="en-US"/>
              </w:rPr>
              <w:t>0790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0C1E1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EA46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8D117A" w14:textId="77777777" w:rsidR="005979E7" w:rsidRPr="00F511A5" w:rsidRDefault="005979E7" w:rsidP="00F17634">
            <w:pPr>
              <w:pStyle w:val="TAL"/>
              <w:rPr>
                <w:lang w:eastAsia="en-US"/>
              </w:rPr>
            </w:pPr>
            <w:r w:rsidRPr="00F511A5">
              <w:rPr>
                <w:lang w:eastAsia="en-US"/>
              </w:rPr>
              <w:t>Addition of 5GS NR RRC test case for Intra NR measurements / Blacklisting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E418C3" w14:textId="77777777" w:rsidR="005979E7" w:rsidRPr="00F511A5" w:rsidRDefault="005979E7" w:rsidP="00F17634">
            <w:pPr>
              <w:pStyle w:val="TAC"/>
              <w:rPr>
                <w:lang w:eastAsia="en-US"/>
              </w:rPr>
            </w:pPr>
            <w:r w:rsidRPr="00F511A5">
              <w:rPr>
                <w:lang w:eastAsia="en-US"/>
              </w:rPr>
              <w:t>15.4.0</w:t>
            </w:r>
          </w:p>
        </w:tc>
      </w:tr>
      <w:tr w:rsidR="005979E7" w:rsidRPr="00F511A5" w14:paraId="12AAB14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6EB7E8"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922868"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24F18D" w14:textId="77777777" w:rsidR="005979E7" w:rsidRPr="00F511A5" w:rsidRDefault="005979E7" w:rsidP="00F17634">
            <w:pPr>
              <w:pStyle w:val="TAC"/>
              <w:rPr>
                <w:lang w:eastAsia="en-US"/>
              </w:rPr>
            </w:pPr>
            <w:r w:rsidRPr="00F511A5">
              <w:rPr>
                <w:lang w:eastAsia="en-US"/>
              </w:rPr>
              <w:t>R5-195285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538AE9" w14:textId="77777777" w:rsidR="005979E7" w:rsidRPr="00F511A5" w:rsidRDefault="005979E7" w:rsidP="00F17634">
            <w:pPr>
              <w:pStyle w:val="TAC"/>
              <w:rPr>
                <w:lang w:eastAsia="en-US"/>
              </w:rPr>
            </w:pPr>
            <w:r w:rsidRPr="00F511A5">
              <w:rPr>
                <w:lang w:eastAsia="en-US"/>
              </w:rPr>
              <w:t>0699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04DA9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41E94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9F4B9F" w14:textId="77777777" w:rsidR="005979E7" w:rsidRPr="00F511A5" w:rsidRDefault="005979E7" w:rsidP="00F17634">
            <w:pPr>
              <w:pStyle w:val="TAL"/>
              <w:rPr>
                <w:lang w:eastAsia="en-US"/>
              </w:rPr>
            </w:pPr>
            <w:r w:rsidRPr="00F511A5">
              <w:rPr>
                <w:lang w:eastAsia="en-US"/>
              </w:rPr>
              <w:t>New 5GS SA RRC TC 8.1.4.1.9.1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424CBCA" w14:textId="77777777" w:rsidR="005979E7" w:rsidRPr="00F511A5" w:rsidRDefault="005979E7" w:rsidP="00F17634">
            <w:pPr>
              <w:pStyle w:val="TAC"/>
              <w:rPr>
                <w:lang w:eastAsia="en-US"/>
              </w:rPr>
            </w:pPr>
            <w:r w:rsidRPr="00F511A5">
              <w:rPr>
                <w:lang w:eastAsia="en-US"/>
              </w:rPr>
              <w:t>15.4.0</w:t>
            </w:r>
          </w:p>
        </w:tc>
      </w:tr>
      <w:tr w:rsidR="005979E7" w:rsidRPr="00F511A5" w14:paraId="0AD0DB2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5F4FF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8BEE3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3F210E" w14:textId="77777777" w:rsidR="005979E7" w:rsidRPr="00F511A5" w:rsidRDefault="005979E7" w:rsidP="00F17634">
            <w:pPr>
              <w:pStyle w:val="TAC"/>
              <w:rPr>
                <w:lang w:eastAsia="en-US"/>
              </w:rPr>
            </w:pPr>
            <w:r w:rsidRPr="00F511A5">
              <w:rPr>
                <w:lang w:eastAsia="en-US"/>
              </w:rPr>
              <w:t>R5-195286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E3E4D6" w14:textId="77777777" w:rsidR="005979E7" w:rsidRPr="00F511A5" w:rsidRDefault="005979E7" w:rsidP="00F17634">
            <w:pPr>
              <w:pStyle w:val="TAC"/>
              <w:rPr>
                <w:lang w:eastAsia="en-US"/>
              </w:rPr>
            </w:pPr>
            <w:r w:rsidRPr="00F511A5">
              <w:rPr>
                <w:lang w:eastAsia="en-US"/>
              </w:rPr>
              <w:t>0700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CEBBE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0BAF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4AB54B" w14:textId="77777777" w:rsidR="005979E7" w:rsidRPr="00F511A5" w:rsidRDefault="005979E7" w:rsidP="00F17634">
            <w:pPr>
              <w:pStyle w:val="TAL"/>
              <w:rPr>
                <w:lang w:eastAsia="en-US"/>
              </w:rPr>
            </w:pPr>
            <w:r w:rsidRPr="00F511A5">
              <w:rPr>
                <w:lang w:eastAsia="en-US"/>
              </w:rPr>
              <w:t>New 5GS SA RRC TC 8.1.4.1.9.2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19E772" w14:textId="77777777" w:rsidR="005979E7" w:rsidRPr="00F511A5" w:rsidRDefault="005979E7" w:rsidP="00F17634">
            <w:pPr>
              <w:pStyle w:val="TAC"/>
              <w:rPr>
                <w:lang w:eastAsia="en-US"/>
              </w:rPr>
            </w:pPr>
            <w:r w:rsidRPr="00F511A5">
              <w:rPr>
                <w:lang w:eastAsia="en-US"/>
              </w:rPr>
              <w:t>15.4.0</w:t>
            </w:r>
          </w:p>
        </w:tc>
      </w:tr>
      <w:tr w:rsidR="005979E7" w:rsidRPr="00F511A5" w14:paraId="1ECE7E0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743FB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BDDD9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EB094D" w14:textId="77777777" w:rsidR="005979E7" w:rsidRPr="00F511A5" w:rsidRDefault="005979E7" w:rsidP="00F17634">
            <w:pPr>
              <w:pStyle w:val="TAC"/>
              <w:rPr>
                <w:lang w:eastAsia="en-US"/>
              </w:rPr>
            </w:pPr>
            <w:r w:rsidRPr="00F511A5">
              <w:rPr>
                <w:lang w:eastAsia="en-US"/>
              </w:rPr>
              <w:t>R5-195287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D0BD31" w14:textId="77777777" w:rsidR="005979E7" w:rsidRPr="00F511A5" w:rsidRDefault="005979E7" w:rsidP="00F17634">
            <w:pPr>
              <w:pStyle w:val="TAC"/>
              <w:rPr>
                <w:lang w:eastAsia="en-US"/>
              </w:rPr>
            </w:pPr>
            <w:r w:rsidRPr="00F511A5">
              <w:rPr>
                <w:lang w:eastAsia="en-US"/>
              </w:rPr>
              <w:t>0701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F6E20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4B2A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A83EE4" w14:textId="77777777" w:rsidR="005979E7" w:rsidRPr="00F511A5" w:rsidRDefault="005979E7" w:rsidP="00F17634">
            <w:pPr>
              <w:pStyle w:val="TAL"/>
              <w:rPr>
                <w:lang w:eastAsia="en-US"/>
              </w:rPr>
            </w:pPr>
            <w:r w:rsidRPr="00F511A5">
              <w:rPr>
                <w:lang w:eastAsia="en-US"/>
              </w:rPr>
              <w:t>New 5GS SA RRC TC 8.1.4.1.9.3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8184BF" w14:textId="77777777" w:rsidR="005979E7" w:rsidRPr="00F511A5" w:rsidRDefault="005979E7" w:rsidP="00F17634">
            <w:pPr>
              <w:pStyle w:val="TAC"/>
              <w:rPr>
                <w:lang w:eastAsia="en-US"/>
              </w:rPr>
            </w:pPr>
            <w:r w:rsidRPr="00F511A5">
              <w:rPr>
                <w:lang w:eastAsia="en-US"/>
              </w:rPr>
              <w:t>15.4.0</w:t>
            </w:r>
          </w:p>
        </w:tc>
      </w:tr>
      <w:tr w:rsidR="005979E7" w:rsidRPr="00F511A5" w14:paraId="2C29C4A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C4FEC5"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6EC8E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1EDB3A" w14:textId="77777777" w:rsidR="005979E7" w:rsidRPr="00F511A5" w:rsidRDefault="005979E7" w:rsidP="00F17634">
            <w:pPr>
              <w:pStyle w:val="TAC"/>
              <w:rPr>
                <w:lang w:eastAsia="en-US"/>
              </w:rPr>
            </w:pPr>
            <w:r w:rsidRPr="00F511A5">
              <w:rPr>
                <w:lang w:eastAsia="en-US"/>
              </w:rPr>
              <w:t>R5-195288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CD2393" w14:textId="77777777" w:rsidR="005979E7" w:rsidRPr="00F511A5" w:rsidRDefault="005979E7" w:rsidP="00F17634">
            <w:pPr>
              <w:pStyle w:val="TAC"/>
              <w:rPr>
                <w:lang w:eastAsia="en-US"/>
              </w:rPr>
            </w:pPr>
            <w:r w:rsidRPr="00F511A5">
              <w:rPr>
                <w:lang w:eastAsia="en-US"/>
              </w:rPr>
              <w:t>0724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DAA0A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5145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EC2F4F" w14:textId="77777777" w:rsidR="005979E7" w:rsidRPr="00F511A5" w:rsidRDefault="005979E7" w:rsidP="00F17634">
            <w:pPr>
              <w:pStyle w:val="TAL"/>
              <w:rPr>
                <w:lang w:eastAsia="en-US"/>
              </w:rPr>
            </w:pPr>
            <w:r w:rsidRPr="00F511A5">
              <w:rPr>
                <w:lang w:eastAsia="en-US"/>
              </w:rPr>
              <w:t>Addition of 5GS SA RRC TC - Intra NR handover / Failure / Re-establishment successful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DFBB86" w14:textId="77777777" w:rsidR="005979E7" w:rsidRPr="00F511A5" w:rsidRDefault="005979E7" w:rsidP="00F17634">
            <w:pPr>
              <w:pStyle w:val="TAC"/>
              <w:rPr>
                <w:lang w:eastAsia="en-US"/>
              </w:rPr>
            </w:pPr>
            <w:r w:rsidRPr="00F511A5">
              <w:rPr>
                <w:lang w:eastAsia="en-US"/>
              </w:rPr>
              <w:t>15.4.0</w:t>
            </w:r>
          </w:p>
        </w:tc>
      </w:tr>
      <w:tr w:rsidR="005979E7" w:rsidRPr="00F511A5" w14:paraId="41B0D3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69B3E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28579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B573E0" w14:textId="77777777" w:rsidR="005979E7" w:rsidRPr="00F511A5" w:rsidRDefault="005979E7" w:rsidP="00F17634">
            <w:pPr>
              <w:pStyle w:val="TAC"/>
              <w:rPr>
                <w:lang w:eastAsia="en-US"/>
              </w:rPr>
            </w:pPr>
            <w:r w:rsidRPr="00F511A5">
              <w:rPr>
                <w:lang w:eastAsia="en-US"/>
              </w:rPr>
              <w:t>R5-195289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2B5CC6" w14:textId="77777777" w:rsidR="005979E7" w:rsidRPr="00F511A5" w:rsidRDefault="005979E7" w:rsidP="00F17634">
            <w:pPr>
              <w:pStyle w:val="TAC"/>
              <w:rPr>
                <w:lang w:eastAsia="en-US"/>
              </w:rPr>
            </w:pPr>
            <w:r w:rsidRPr="00F511A5">
              <w:rPr>
                <w:lang w:eastAsia="en-US"/>
              </w:rPr>
              <w:t>0725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92F04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1866D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2D8BE4" w14:textId="77777777" w:rsidR="005979E7" w:rsidRPr="00F511A5" w:rsidRDefault="005979E7" w:rsidP="00F17634">
            <w:pPr>
              <w:pStyle w:val="TAL"/>
              <w:rPr>
                <w:lang w:eastAsia="en-US"/>
              </w:rPr>
            </w:pPr>
            <w:r w:rsidRPr="00F511A5">
              <w:rPr>
                <w:lang w:eastAsia="en-US"/>
              </w:rPr>
              <w:t>Addition of 5GS SA RRC TC - Intra NR handover / Failure / Re-establishment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5C5836" w14:textId="77777777" w:rsidR="005979E7" w:rsidRPr="00F511A5" w:rsidRDefault="005979E7" w:rsidP="00F17634">
            <w:pPr>
              <w:pStyle w:val="TAC"/>
              <w:rPr>
                <w:lang w:eastAsia="en-US"/>
              </w:rPr>
            </w:pPr>
            <w:r w:rsidRPr="00F511A5">
              <w:rPr>
                <w:lang w:eastAsia="en-US"/>
              </w:rPr>
              <w:t>15.4.0</w:t>
            </w:r>
          </w:p>
        </w:tc>
      </w:tr>
      <w:tr w:rsidR="005979E7" w:rsidRPr="00F511A5" w14:paraId="3AAD669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BA448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E4B05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4DA84A" w14:textId="77777777" w:rsidR="005979E7" w:rsidRPr="00F511A5" w:rsidRDefault="005979E7" w:rsidP="00F17634">
            <w:pPr>
              <w:pStyle w:val="TAC"/>
              <w:rPr>
                <w:lang w:eastAsia="en-US"/>
              </w:rPr>
            </w:pPr>
            <w:r w:rsidRPr="00F511A5">
              <w:rPr>
                <w:lang w:eastAsia="en-US"/>
              </w:rPr>
              <w:t>R5-195290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3DD8A7" w14:textId="77777777" w:rsidR="005979E7" w:rsidRPr="00F511A5" w:rsidRDefault="005979E7" w:rsidP="00F17634">
            <w:pPr>
              <w:pStyle w:val="TAC"/>
              <w:rPr>
                <w:lang w:eastAsia="en-US"/>
              </w:rPr>
            </w:pPr>
            <w:r w:rsidRPr="00F511A5">
              <w:rPr>
                <w:lang w:eastAsia="en-US"/>
              </w:rPr>
              <w:t>0731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AD5A3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6B78E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0B00BB" w14:textId="77777777" w:rsidR="005979E7" w:rsidRPr="00F511A5" w:rsidRDefault="005979E7" w:rsidP="00F17634">
            <w:pPr>
              <w:pStyle w:val="TAL"/>
              <w:rPr>
                <w:lang w:eastAsia="en-US"/>
              </w:rPr>
            </w:pPr>
            <w:r w:rsidRPr="00F511A5">
              <w:rPr>
                <w:lang w:eastAsia="en-US"/>
              </w:rPr>
              <w:t>Addition of Intra-NR intra-frequency handover test case 8.1.4.1.1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27B73D" w14:textId="77777777" w:rsidR="005979E7" w:rsidRPr="00F511A5" w:rsidRDefault="005979E7" w:rsidP="00F17634">
            <w:pPr>
              <w:pStyle w:val="TAC"/>
              <w:rPr>
                <w:lang w:eastAsia="en-US"/>
              </w:rPr>
            </w:pPr>
            <w:r w:rsidRPr="00F511A5">
              <w:rPr>
                <w:lang w:eastAsia="en-US"/>
              </w:rPr>
              <w:t>15.4.0</w:t>
            </w:r>
          </w:p>
        </w:tc>
      </w:tr>
      <w:tr w:rsidR="005979E7" w:rsidRPr="00F511A5" w14:paraId="5279AC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44A67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B3CCC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C386B9" w14:textId="77777777" w:rsidR="005979E7" w:rsidRPr="00F511A5" w:rsidRDefault="005979E7" w:rsidP="00F17634">
            <w:pPr>
              <w:pStyle w:val="TAC"/>
              <w:rPr>
                <w:lang w:eastAsia="en-US"/>
              </w:rPr>
            </w:pPr>
            <w:r w:rsidRPr="00F511A5">
              <w:rPr>
                <w:lang w:eastAsia="en-US"/>
              </w:rPr>
              <w:t>R5-195291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1422EE" w14:textId="77777777" w:rsidR="005979E7" w:rsidRPr="00F511A5" w:rsidRDefault="005979E7" w:rsidP="00F17634">
            <w:pPr>
              <w:pStyle w:val="TAC"/>
              <w:rPr>
                <w:lang w:eastAsia="en-US"/>
              </w:rPr>
            </w:pPr>
            <w:r w:rsidRPr="00F511A5">
              <w:rPr>
                <w:lang w:eastAsia="en-US"/>
              </w:rPr>
              <w:t>0732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8CAF0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2333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71EF53" w14:textId="77777777" w:rsidR="005979E7" w:rsidRPr="00F511A5" w:rsidRDefault="005979E7" w:rsidP="00F17634">
            <w:pPr>
              <w:pStyle w:val="TAL"/>
              <w:rPr>
                <w:lang w:eastAsia="en-US"/>
              </w:rPr>
            </w:pPr>
            <w:r w:rsidRPr="00F511A5">
              <w:rPr>
                <w:lang w:eastAsia="en-US"/>
              </w:rPr>
              <w:t>Addition of Intra-NR inter-frequency handover test case 8.1.4.1.2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F70B4F" w14:textId="77777777" w:rsidR="005979E7" w:rsidRPr="00F511A5" w:rsidRDefault="005979E7" w:rsidP="00F17634">
            <w:pPr>
              <w:pStyle w:val="TAC"/>
              <w:rPr>
                <w:lang w:eastAsia="en-US"/>
              </w:rPr>
            </w:pPr>
            <w:r w:rsidRPr="00F511A5">
              <w:rPr>
                <w:lang w:eastAsia="en-US"/>
              </w:rPr>
              <w:t>15.4.0</w:t>
            </w:r>
          </w:p>
        </w:tc>
      </w:tr>
      <w:tr w:rsidR="005979E7" w:rsidRPr="00F511A5" w14:paraId="68D75AC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DA381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A74CB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36A0FC" w14:textId="77777777" w:rsidR="005979E7" w:rsidRPr="00F511A5" w:rsidRDefault="005979E7" w:rsidP="00F17634">
            <w:pPr>
              <w:pStyle w:val="TAC"/>
              <w:rPr>
                <w:lang w:eastAsia="en-US"/>
              </w:rPr>
            </w:pPr>
            <w:r w:rsidRPr="00F511A5">
              <w:rPr>
                <w:lang w:eastAsia="en-US"/>
              </w:rPr>
              <w:t>R5-195292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CAA650" w14:textId="77777777" w:rsidR="005979E7" w:rsidRPr="00F511A5" w:rsidRDefault="005979E7" w:rsidP="00F17634">
            <w:pPr>
              <w:pStyle w:val="TAC"/>
              <w:rPr>
                <w:lang w:eastAsia="en-US"/>
              </w:rPr>
            </w:pPr>
            <w:r w:rsidRPr="00F511A5">
              <w:rPr>
                <w:lang w:eastAsia="en-US"/>
              </w:rPr>
              <w:t>0720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5AF87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FAF0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E0DF17" w14:textId="77777777" w:rsidR="005979E7" w:rsidRPr="00F511A5" w:rsidRDefault="005979E7" w:rsidP="00F17634">
            <w:pPr>
              <w:pStyle w:val="TAL"/>
              <w:rPr>
                <w:lang w:eastAsia="en-US"/>
              </w:rPr>
            </w:pPr>
            <w:r w:rsidRPr="00F511A5">
              <w:rPr>
                <w:lang w:eastAsia="en-US"/>
              </w:rPr>
              <w:t>Addition of 5GS SA RRC TC - Redirection to NR / From E-UTRA /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DB1C3E" w14:textId="77777777" w:rsidR="005979E7" w:rsidRPr="00F511A5" w:rsidRDefault="005979E7" w:rsidP="00F17634">
            <w:pPr>
              <w:pStyle w:val="TAC"/>
              <w:rPr>
                <w:lang w:eastAsia="en-US"/>
              </w:rPr>
            </w:pPr>
            <w:r w:rsidRPr="00F511A5">
              <w:rPr>
                <w:lang w:eastAsia="en-US"/>
              </w:rPr>
              <w:t>15.4.0</w:t>
            </w:r>
          </w:p>
        </w:tc>
      </w:tr>
      <w:tr w:rsidR="005979E7" w:rsidRPr="00F511A5" w14:paraId="2B507EE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C25F7C"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D5CDB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410199" w14:textId="77777777" w:rsidR="005979E7" w:rsidRPr="00F511A5" w:rsidRDefault="005979E7" w:rsidP="00F17634">
            <w:pPr>
              <w:pStyle w:val="TAC"/>
              <w:rPr>
                <w:lang w:eastAsia="en-US"/>
              </w:rPr>
            </w:pPr>
            <w:r w:rsidRPr="00F511A5">
              <w:rPr>
                <w:lang w:eastAsia="en-US"/>
              </w:rPr>
              <w:t>R5-195293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E745E9" w14:textId="77777777" w:rsidR="005979E7" w:rsidRPr="00F511A5" w:rsidRDefault="005979E7" w:rsidP="00F17634">
            <w:pPr>
              <w:pStyle w:val="TAC"/>
              <w:rPr>
                <w:lang w:eastAsia="en-US"/>
              </w:rPr>
            </w:pPr>
            <w:r w:rsidRPr="00F511A5">
              <w:rPr>
                <w:lang w:eastAsia="en-US"/>
              </w:rPr>
              <w:t>0736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71FB4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C086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F63021" w14:textId="77777777" w:rsidR="005979E7" w:rsidRPr="00F511A5" w:rsidRDefault="005979E7" w:rsidP="00F17634">
            <w:pPr>
              <w:pStyle w:val="TAL"/>
              <w:rPr>
                <w:lang w:eastAsia="en-US"/>
              </w:rPr>
            </w:pPr>
            <w:r w:rsidRPr="00F511A5">
              <w:rPr>
                <w:lang w:eastAsia="en-US"/>
              </w:rPr>
              <w:t>New 5G Radio link failure test case 8.1.5.6.1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A12D36" w14:textId="77777777" w:rsidR="005979E7" w:rsidRPr="00F511A5" w:rsidRDefault="005979E7" w:rsidP="00F17634">
            <w:pPr>
              <w:pStyle w:val="TAC"/>
              <w:rPr>
                <w:lang w:eastAsia="en-US"/>
              </w:rPr>
            </w:pPr>
            <w:r w:rsidRPr="00F511A5">
              <w:rPr>
                <w:lang w:eastAsia="en-US"/>
              </w:rPr>
              <w:t>15.4.0</w:t>
            </w:r>
          </w:p>
        </w:tc>
      </w:tr>
      <w:tr w:rsidR="005979E7" w:rsidRPr="00F511A5" w14:paraId="06156D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2161B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AECF1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4ACFB7" w14:textId="77777777" w:rsidR="005979E7" w:rsidRPr="00F511A5" w:rsidRDefault="005979E7" w:rsidP="00F17634">
            <w:pPr>
              <w:pStyle w:val="TAC"/>
              <w:rPr>
                <w:lang w:eastAsia="en-US"/>
              </w:rPr>
            </w:pPr>
            <w:r w:rsidRPr="00F511A5">
              <w:rPr>
                <w:lang w:eastAsia="en-US"/>
              </w:rPr>
              <w:t>R5-195294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0F61CA" w14:textId="77777777" w:rsidR="005979E7" w:rsidRPr="00F511A5" w:rsidRDefault="005979E7" w:rsidP="00F17634">
            <w:pPr>
              <w:pStyle w:val="TAC"/>
              <w:rPr>
                <w:lang w:eastAsia="en-US"/>
              </w:rPr>
            </w:pPr>
            <w:r w:rsidRPr="00F511A5">
              <w:rPr>
                <w:lang w:eastAsia="en-US"/>
              </w:rPr>
              <w:t>0753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27791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5C76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3E4A88" w14:textId="77777777" w:rsidR="005979E7" w:rsidRPr="00F511A5" w:rsidRDefault="005979E7" w:rsidP="00F17634">
            <w:pPr>
              <w:pStyle w:val="TAL"/>
              <w:rPr>
                <w:lang w:eastAsia="en-US"/>
              </w:rPr>
            </w:pPr>
            <w:r w:rsidRPr="00F511A5">
              <w:rPr>
                <w:lang w:eastAsia="en-US"/>
              </w:rPr>
              <w:t>Addition of new RRC TC 8.1.5.6.5.2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BE2EC7" w14:textId="77777777" w:rsidR="005979E7" w:rsidRPr="00F511A5" w:rsidRDefault="005979E7" w:rsidP="00F17634">
            <w:pPr>
              <w:pStyle w:val="TAC"/>
              <w:rPr>
                <w:lang w:eastAsia="en-US"/>
              </w:rPr>
            </w:pPr>
            <w:r w:rsidRPr="00F511A5">
              <w:rPr>
                <w:lang w:eastAsia="en-US"/>
              </w:rPr>
              <w:t>15.4.0</w:t>
            </w:r>
          </w:p>
        </w:tc>
      </w:tr>
      <w:tr w:rsidR="005979E7" w:rsidRPr="00F511A5" w14:paraId="1BD5B8B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0ED0C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6B5546"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B364A1" w14:textId="77777777" w:rsidR="005979E7" w:rsidRPr="00F511A5" w:rsidRDefault="005979E7" w:rsidP="00F17634">
            <w:pPr>
              <w:pStyle w:val="TAC"/>
              <w:rPr>
                <w:lang w:eastAsia="en-US"/>
              </w:rPr>
            </w:pPr>
            <w:r w:rsidRPr="00F511A5">
              <w:rPr>
                <w:lang w:eastAsia="en-US"/>
              </w:rPr>
              <w:t>R5-195295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283441" w14:textId="77777777" w:rsidR="005979E7" w:rsidRPr="00F511A5" w:rsidRDefault="005979E7" w:rsidP="00F17634">
            <w:pPr>
              <w:pStyle w:val="TAC"/>
              <w:rPr>
                <w:lang w:eastAsia="en-US"/>
              </w:rPr>
            </w:pPr>
            <w:r w:rsidRPr="00F511A5">
              <w:rPr>
                <w:lang w:eastAsia="en-US"/>
              </w:rPr>
              <w:t>0754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696B3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421EE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A75CAE" w14:textId="77777777" w:rsidR="005979E7" w:rsidRPr="00F511A5" w:rsidRDefault="005979E7" w:rsidP="00F17634">
            <w:pPr>
              <w:pStyle w:val="TAL"/>
              <w:rPr>
                <w:lang w:eastAsia="en-US"/>
              </w:rPr>
            </w:pPr>
            <w:r w:rsidRPr="00F511A5">
              <w:rPr>
                <w:lang w:eastAsia="en-US"/>
              </w:rPr>
              <w:t>Addition of new RRC TC 8.1.5.6.5.3</w:t>
            </w:r>
          </w:p>
          <w:p w14:paraId="4D9B48DD" w14:textId="77777777" w:rsidR="005979E7" w:rsidRPr="00F511A5" w:rsidRDefault="005979E7" w:rsidP="00F17634">
            <w:pPr>
              <w:pStyle w:val="TAL"/>
              <w:rPr>
                <w:lang w:eastAsia="en-US"/>
              </w:rPr>
            </w:pPr>
            <w:r w:rsidRPr="00F511A5">
              <w:rPr>
                <w:lang w:eastAsia="en-US"/>
              </w:rPr>
              <w:t>Editor’s note: could not be implemented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473554" w14:textId="77777777" w:rsidR="005979E7" w:rsidRPr="00F511A5" w:rsidRDefault="005979E7" w:rsidP="00F17634">
            <w:pPr>
              <w:pStyle w:val="TAC"/>
              <w:rPr>
                <w:lang w:eastAsia="en-US"/>
              </w:rPr>
            </w:pPr>
            <w:r w:rsidRPr="00F511A5">
              <w:rPr>
                <w:lang w:eastAsia="en-US"/>
              </w:rPr>
              <w:t>15.4.0</w:t>
            </w:r>
          </w:p>
        </w:tc>
      </w:tr>
      <w:tr w:rsidR="005979E7" w:rsidRPr="00F511A5" w14:paraId="4225FC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1B750E"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66859C"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207E54" w14:textId="77777777" w:rsidR="005979E7" w:rsidRPr="00F511A5" w:rsidRDefault="005979E7" w:rsidP="00F17634">
            <w:pPr>
              <w:pStyle w:val="TAC"/>
              <w:rPr>
                <w:lang w:eastAsia="en-US"/>
              </w:rPr>
            </w:pPr>
            <w:r w:rsidRPr="00F511A5">
              <w:rPr>
                <w:lang w:eastAsia="en-US"/>
              </w:rPr>
              <w:t>R5-195296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9B0906" w14:textId="77777777" w:rsidR="005979E7" w:rsidRPr="00F511A5" w:rsidRDefault="005979E7" w:rsidP="00F17634">
            <w:pPr>
              <w:pStyle w:val="TAC"/>
              <w:rPr>
                <w:lang w:eastAsia="en-US"/>
              </w:rPr>
            </w:pPr>
            <w:r w:rsidRPr="00F511A5">
              <w:rPr>
                <w:lang w:eastAsia="en-US"/>
              </w:rPr>
              <w:t>0768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B600F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5029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53D8B5" w14:textId="77777777" w:rsidR="005979E7" w:rsidRPr="00F511A5" w:rsidRDefault="005979E7" w:rsidP="00F17634">
            <w:pPr>
              <w:pStyle w:val="TAL"/>
              <w:rPr>
                <w:lang w:eastAsia="en-US"/>
              </w:rPr>
            </w:pPr>
            <w:r w:rsidRPr="00F511A5">
              <w:rPr>
                <w:lang w:eastAsia="en-US"/>
              </w:rPr>
              <w:t>Addition of 5GS NR RRC test case 8.1.5.4.1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AD51C1" w14:textId="77777777" w:rsidR="005979E7" w:rsidRPr="00F511A5" w:rsidRDefault="005979E7" w:rsidP="00F17634">
            <w:pPr>
              <w:pStyle w:val="TAC"/>
              <w:rPr>
                <w:lang w:eastAsia="en-US"/>
              </w:rPr>
            </w:pPr>
            <w:r w:rsidRPr="00F511A5">
              <w:rPr>
                <w:lang w:eastAsia="en-US"/>
              </w:rPr>
              <w:t>15.4.0</w:t>
            </w:r>
          </w:p>
        </w:tc>
      </w:tr>
      <w:tr w:rsidR="005979E7" w:rsidRPr="00F511A5" w14:paraId="42A1266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6229B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E60D6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9CA7F9" w14:textId="77777777" w:rsidR="005979E7" w:rsidRPr="00F511A5" w:rsidRDefault="005979E7" w:rsidP="00F17634">
            <w:pPr>
              <w:pStyle w:val="TAC"/>
              <w:rPr>
                <w:lang w:eastAsia="en-US"/>
              </w:rPr>
            </w:pPr>
            <w:r w:rsidRPr="00F511A5">
              <w:rPr>
                <w:lang w:eastAsia="en-US"/>
              </w:rPr>
              <w:t>R5-195297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E4AB7D" w14:textId="77777777" w:rsidR="005979E7" w:rsidRPr="00F511A5" w:rsidRDefault="005979E7" w:rsidP="00F17634">
            <w:pPr>
              <w:pStyle w:val="TAC"/>
              <w:rPr>
                <w:lang w:eastAsia="en-US"/>
              </w:rPr>
            </w:pPr>
            <w:r w:rsidRPr="00F511A5">
              <w:rPr>
                <w:lang w:eastAsia="en-US"/>
              </w:rPr>
              <w:t>0771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939E7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3252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95F4F0" w14:textId="77777777" w:rsidR="005979E7" w:rsidRPr="00F511A5" w:rsidRDefault="005979E7" w:rsidP="00F17634">
            <w:pPr>
              <w:pStyle w:val="TAL"/>
              <w:rPr>
                <w:lang w:eastAsia="en-US"/>
              </w:rPr>
            </w:pPr>
            <w:r w:rsidRPr="00F511A5">
              <w:rPr>
                <w:lang w:eastAsia="en-US"/>
              </w:rPr>
              <w:t>New 5G Radio link failure test case 8.1.5.6.2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E295FF" w14:textId="77777777" w:rsidR="005979E7" w:rsidRPr="00F511A5" w:rsidRDefault="005979E7" w:rsidP="00F17634">
            <w:pPr>
              <w:pStyle w:val="TAC"/>
              <w:rPr>
                <w:lang w:eastAsia="en-US"/>
              </w:rPr>
            </w:pPr>
            <w:r w:rsidRPr="00F511A5">
              <w:rPr>
                <w:lang w:eastAsia="en-US"/>
              </w:rPr>
              <w:t>15.4.0</w:t>
            </w:r>
          </w:p>
        </w:tc>
      </w:tr>
      <w:tr w:rsidR="005979E7" w:rsidRPr="00F511A5" w14:paraId="16DFB6F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4A7A2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3C3FD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6A24FA" w14:textId="77777777" w:rsidR="005979E7" w:rsidRPr="00F511A5" w:rsidRDefault="005979E7" w:rsidP="00F17634">
            <w:pPr>
              <w:pStyle w:val="TAC"/>
              <w:rPr>
                <w:lang w:eastAsia="en-US"/>
              </w:rPr>
            </w:pPr>
            <w:r w:rsidRPr="00F511A5">
              <w:rPr>
                <w:lang w:eastAsia="en-US"/>
              </w:rPr>
              <w:t>R5-195298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1946B0" w14:textId="77777777" w:rsidR="005979E7" w:rsidRPr="00F511A5" w:rsidRDefault="005979E7" w:rsidP="00F17634">
            <w:pPr>
              <w:pStyle w:val="TAC"/>
              <w:rPr>
                <w:lang w:eastAsia="en-US"/>
              </w:rPr>
            </w:pPr>
            <w:r w:rsidRPr="00F511A5">
              <w:rPr>
                <w:lang w:eastAsia="en-US"/>
              </w:rPr>
              <w:t>0772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B9ACC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26E64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5DE9CB" w14:textId="77777777" w:rsidR="005979E7" w:rsidRPr="00F511A5" w:rsidRDefault="005979E7" w:rsidP="00F17634">
            <w:pPr>
              <w:pStyle w:val="TAL"/>
              <w:rPr>
                <w:lang w:eastAsia="en-US"/>
              </w:rPr>
            </w:pPr>
            <w:r w:rsidRPr="00F511A5">
              <w:rPr>
                <w:lang w:eastAsia="en-US"/>
              </w:rPr>
              <w:t>New 5G Radio link failure test case 8.1.5.6.3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DEF813" w14:textId="77777777" w:rsidR="005979E7" w:rsidRPr="00F511A5" w:rsidRDefault="005979E7" w:rsidP="00F17634">
            <w:pPr>
              <w:pStyle w:val="TAC"/>
              <w:rPr>
                <w:lang w:eastAsia="en-US"/>
              </w:rPr>
            </w:pPr>
            <w:r w:rsidRPr="00F511A5">
              <w:rPr>
                <w:lang w:eastAsia="en-US"/>
              </w:rPr>
              <w:t>15.4.0</w:t>
            </w:r>
          </w:p>
        </w:tc>
      </w:tr>
      <w:tr w:rsidR="005979E7" w:rsidRPr="00F511A5" w14:paraId="51C445F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7ACED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5DCEEB"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D7EBC8" w14:textId="77777777" w:rsidR="005979E7" w:rsidRPr="00F511A5" w:rsidRDefault="005979E7" w:rsidP="00F17634">
            <w:pPr>
              <w:pStyle w:val="TAC"/>
              <w:rPr>
                <w:lang w:eastAsia="en-US"/>
              </w:rPr>
            </w:pPr>
            <w:r w:rsidRPr="00F511A5">
              <w:rPr>
                <w:lang w:eastAsia="en-US"/>
              </w:rPr>
              <w:t>R5-195299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7D2C67" w14:textId="77777777" w:rsidR="005979E7" w:rsidRPr="00F511A5" w:rsidRDefault="005979E7" w:rsidP="00F17634">
            <w:pPr>
              <w:pStyle w:val="TAC"/>
              <w:rPr>
                <w:lang w:eastAsia="en-US"/>
              </w:rPr>
            </w:pPr>
            <w:r w:rsidRPr="00F511A5">
              <w:rPr>
                <w:lang w:eastAsia="en-US"/>
              </w:rPr>
              <w:t>0773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1D2F9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B80C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B21D4B" w14:textId="77777777" w:rsidR="005979E7" w:rsidRPr="00F511A5" w:rsidRDefault="005979E7" w:rsidP="00F17634">
            <w:pPr>
              <w:pStyle w:val="TAL"/>
              <w:rPr>
                <w:lang w:eastAsia="en-US"/>
              </w:rPr>
            </w:pPr>
            <w:r w:rsidRPr="00F511A5">
              <w:rPr>
                <w:lang w:eastAsia="en-US"/>
              </w:rPr>
              <w:t>New 5G Radio link failure test case 8.1.5.6.4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1A9B4B" w14:textId="77777777" w:rsidR="005979E7" w:rsidRPr="00F511A5" w:rsidRDefault="005979E7" w:rsidP="00F17634">
            <w:pPr>
              <w:pStyle w:val="TAC"/>
              <w:rPr>
                <w:lang w:eastAsia="en-US"/>
              </w:rPr>
            </w:pPr>
            <w:r w:rsidRPr="00F511A5">
              <w:rPr>
                <w:lang w:eastAsia="en-US"/>
              </w:rPr>
              <w:t>15.4.0</w:t>
            </w:r>
          </w:p>
        </w:tc>
      </w:tr>
      <w:tr w:rsidR="005979E7" w:rsidRPr="00F511A5" w14:paraId="789EC07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BC0325"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D1960E"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767B6B" w14:textId="77777777" w:rsidR="005979E7" w:rsidRPr="00F511A5" w:rsidRDefault="005979E7" w:rsidP="00F17634">
            <w:pPr>
              <w:pStyle w:val="TAC"/>
              <w:rPr>
                <w:lang w:eastAsia="en-US"/>
              </w:rPr>
            </w:pPr>
            <w:r w:rsidRPr="00F511A5">
              <w:rPr>
                <w:lang w:eastAsia="en-US"/>
              </w:rPr>
              <w:t>R5-195300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6973A9" w14:textId="77777777" w:rsidR="005979E7" w:rsidRPr="00F511A5" w:rsidRDefault="005979E7" w:rsidP="00F17634">
            <w:pPr>
              <w:pStyle w:val="TAC"/>
              <w:rPr>
                <w:lang w:eastAsia="en-US"/>
              </w:rPr>
            </w:pPr>
            <w:r w:rsidRPr="00F511A5">
              <w:rPr>
                <w:lang w:eastAsia="en-US"/>
              </w:rPr>
              <w:t>0696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8718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C9749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8BA2D8" w14:textId="77777777" w:rsidR="005979E7" w:rsidRPr="00F511A5" w:rsidRDefault="005979E7" w:rsidP="00F17634">
            <w:pPr>
              <w:pStyle w:val="TAL"/>
              <w:rPr>
                <w:lang w:eastAsia="en-US"/>
              </w:rPr>
            </w:pPr>
            <w:r w:rsidRPr="00F511A5">
              <w:rPr>
                <w:lang w:eastAsia="en-US"/>
              </w:rPr>
              <w:t>Correction to RRC test case 8.2.3.13.1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F32351" w14:textId="77777777" w:rsidR="005979E7" w:rsidRPr="00F511A5" w:rsidRDefault="005979E7" w:rsidP="00F17634">
            <w:pPr>
              <w:pStyle w:val="TAC"/>
              <w:rPr>
                <w:lang w:eastAsia="en-US"/>
              </w:rPr>
            </w:pPr>
            <w:r w:rsidRPr="00F511A5">
              <w:rPr>
                <w:lang w:eastAsia="en-US"/>
              </w:rPr>
              <w:t>15.4.0</w:t>
            </w:r>
          </w:p>
        </w:tc>
      </w:tr>
      <w:tr w:rsidR="005979E7" w:rsidRPr="00F511A5" w14:paraId="7FA8587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4AF14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17B68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C1D1EE" w14:textId="77777777" w:rsidR="005979E7" w:rsidRPr="00F511A5" w:rsidRDefault="005979E7" w:rsidP="00F17634">
            <w:pPr>
              <w:pStyle w:val="TAC"/>
              <w:rPr>
                <w:lang w:eastAsia="en-US"/>
              </w:rPr>
            </w:pPr>
            <w:r w:rsidRPr="00F511A5">
              <w:rPr>
                <w:lang w:eastAsia="en-US"/>
              </w:rPr>
              <w:t>R5-195301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9F411F" w14:textId="77777777" w:rsidR="005979E7" w:rsidRPr="00F511A5" w:rsidRDefault="005979E7" w:rsidP="00F17634">
            <w:pPr>
              <w:pStyle w:val="TAC"/>
              <w:rPr>
                <w:lang w:eastAsia="en-US"/>
              </w:rPr>
            </w:pPr>
            <w:r w:rsidRPr="00F511A5">
              <w:rPr>
                <w:lang w:eastAsia="en-US"/>
              </w:rPr>
              <w:t>0697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921BC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4163A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9827B9" w14:textId="77777777" w:rsidR="005979E7" w:rsidRPr="00F511A5" w:rsidRDefault="005979E7" w:rsidP="00F17634">
            <w:pPr>
              <w:pStyle w:val="TAL"/>
              <w:rPr>
                <w:lang w:eastAsia="en-US"/>
              </w:rPr>
            </w:pPr>
            <w:r w:rsidRPr="00F511A5">
              <w:rPr>
                <w:lang w:eastAsia="en-US"/>
              </w:rPr>
              <w:t>Correction to RRC test case 8.2.3.14.1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38D74C" w14:textId="77777777" w:rsidR="005979E7" w:rsidRPr="00F511A5" w:rsidRDefault="005979E7" w:rsidP="00F17634">
            <w:pPr>
              <w:pStyle w:val="TAC"/>
              <w:rPr>
                <w:lang w:eastAsia="en-US"/>
              </w:rPr>
            </w:pPr>
            <w:r w:rsidRPr="00F511A5">
              <w:rPr>
                <w:lang w:eastAsia="en-US"/>
              </w:rPr>
              <w:t>15.4.0</w:t>
            </w:r>
          </w:p>
        </w:tc>
      </w:tr>
      <w:tr w:rsidR="005979E7" w:rsidRPr="00F511A5" w14:paraId="1D9699F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56057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1BE652"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5F8DAA" w14:textId="77777777" w:rsidR="005979E7" w:rsidRPr="00F511A5" w:rsidRDefault="005979E7" w:rsidP="00F17634">
            <w:pPr>
              <w:pStyle w:val="TAC"/>
              <w:rPr>
                <w:lang w:eastAsia="en-US"/>
              </w:rPr>
            </w:pPr>
            <w:r w:rsidRPr="00F511A5">
              <w:rPr>
                <w:lang w:eastAsia="en-US"/>
              </w:rPr>
              <w:t>R5-195302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CA7D3E" w14:textId="77777777" w:rsidR="005979E7" w:rsidRPr="00F511A5" w:rsidRDefault="005979E7" w:rsidP="00F17634">
            <w:pPr>
              <w:pStyle w:val="TAC"/>
              <w:rPr>
                <w:lang w:eastAsia="en-US"/>
              </w:rPr>
            </w:pPr>
            <w:r w:rsidRPr="00F511A5">
              <w:rPr>
                <w:lang w:eastAsia="en-US"/>
              </w:rPr>
              <w:t>0722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3355C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6E1A6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F85490" w14:textId="77777777" w:rsidR="005979E7" w:rsidRPr="00F511A5" w:rsidRDefault="005979E7" w:rsidP="00F17634">
            <w:pPr>
              <w:pStyle w:val="TAL"/>
              <w:rPr>
                <w:lang w:eastAsia="en-US"/>
              </w:rPr>
            </w:pPr>
            <w:r w:rsidRPr="00F511A5">
              <w:rPr>
                <w:lang w:eastAsia="en-US"/>
              </w:rPr>
              <w:t>Addition of new EN-DC RRC TC - Measurement configuration control and reporting / Event A4 / Measurement of Neighbour NR cell / Inter-frequency measurements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D0DC0D" w14:textId="77777777" w:rsidR="005979E7" w:rsidRPr="00F511A5" w:rsidRDefault="005979E7" w:rsidP="00F17634">
            <w:pPr>
              <w:pStyle w:val="TAC"/>
              <w:rPr>
                <w:lang w:eastAsia="en-US"/>
              </w:rPr>
            </w:pPr>
            <w:r w:rsidRPr="00F511A5">
              <w:rPr>
                <w:lang w:eastAsia="en-US"/>
              </w:rPr>
              <w:t>15.4.0</w:t>
            </w:r>
          </w:p>
        </w:tc>
      </w:tr>
      <w:tr w:rsidR="005979E7" w:rsidRPr="00F511A5" w14:paraId="1D081D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9E89C1"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177AD8"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D0801F" w14:textId="77777777" w:rsidR="005979E7" w:rsidRPr="00F511A5" w:rsidRDefault="005979E7" w:rsidP="00F17634">
            <w:pPr>
              <w:pStyle w:val="TAC"/>
              <w:rPr>
                <w:lang w:eastAsia="en-US"/>
              </w:rPr>
            </w:pPr>
            <w:r w:rsidRPr="00F511A5">
              <w:rPr>
                <w:lang w:eastAsia="en-US"/>
              </w:rPr>
              <w:t>R5-195303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CFDBF6" w14:textId="77777777" w:rsidR="005979E7" w:rsidRPr="00F511A5" w:rsidRDefault="005979E7" w:rsidP="00F17634">
            <w:pPr>
              <w:pStyle w:val="TAC"/>
              <w:rPr>
                <w:lang w:eastAsia="en-US"/>
              </w:rPr>
            </w:pPr>
            <w:r w:rsidRPr="00F511A5">
              <w:rPr>
                <w:lang w:eastAsia="en-US"/>
              </w:rPr>
              <w:t>0723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3636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E00B9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289804" w14:textId="77777777" w:rsidR="005979E7" w:rsidRPr="00F511A5" w:rsidRDefault="005979E7" w:rsidP="00F17634">
            <w:pPr>
              <w:pStyle w:val="TAL"/>
              <w:rPr>
                <w:lang w:eastAsia="en-US"/>
              </w:rPr>
            </w:pPr>
            <w:r w:rsidRPr="00F511A5">
              <w:rPr>
                <w:lang w:eastAsia="en-US"/>
              </w:rPr>
              <w:t>Addition of new EN-DC RRC TC - Measurement configuration control and reporting / Event A4 / Measurement of Neighbour NR cell / Inter-band measurements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5C8FDD" w14:textId="77777777" w:rsidR="005979E7" w:rsidRPr="00F511A5" w:rsidRDefault="005979E7" w:rsidP="00F17634">
            <w:pPr>
              <w:pStyle w:val="TAC"/>
              <w:rPr>
                <w:lang w:eastAsia="en-US"/>
              </w:rPr>
            </w:pPr>
            <w:r w:rsidRPr="00F511A5">
              <w:rPr>
                <w:lang w:eastAsia="en-US"/>
              </w:rPr>
              <w:t>15.4.0</w:t>
            </w:r>
          </w:p>
        </w:tc>
      </w:tr>
      <w:tr w:rsidR="005979E7" w:rsidRPr="00F511A5" w14:paraId="4EF86C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5705C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8581DA"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D36AE1" w14:textId="77777777" w:rsidR="005979E7" w:rsidRPr="00F511A5" w:rsidRDefault="005979E7" w:rsidP="00F17634">
            <w:pPr>
              <w:pStyle w:val="TAC"/>
              <w:rPr>
                <w:lang w:eastAsia="en-US"/>
              </w:rPr>
            </w:pPr>
            <w:r w:rsidRPr="00F511A5">
              <w:rPr>
                <w:lang w:eastAsia="en-US"/>
              </w:rPr>
              <w:t>R5-195336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B7F5AE" w14:textId="77777777" w:rsidR="005979E7" w:rsidRPr="00F511A5" w:rsidRDefault="005979E7" w:rsidP="00F17634">
            <w:pPr>
              <w:pStyle w:val="TAC"/>
              <w:rPr>
                <w:lang w:eastAsia="en-US"/>
              </w:rPr>
            </w:pPr>
            <w:r w:rsidRPr="00F511A5">
              <w:rPr>
                <w:lang w:eastAsia="en-US"/>
              </w:rPr>
              <w:t>0690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58FA0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7D31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D408CE" w14:textId="77777777" w:rsidR="005979E7" w:rsidRPr="00F511A5" w:rsidRDefault="005979E7" w:rsidP="00F17634">
            <w:pPr>
              <w:pStyle w:val="TAL"/>
              <w:rPr>
                <w:lang w:eastAsia="en-US"/>
              </w:rPr>
            </w:pPr>
            <w:r w:rsidRPr="00F511A5">
              <w:rPr>
                <w:lang w:eastAsia="en-US"/>
              </w:rPr>
              <w:t>Correction to NR MAC test case 7.1.1.1.1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627392" w14:textId="77777777" w:rsidR="005979E7" w:rsidRPr="00F511A5" w:rsidRDefault="005979E7" w:rsidP="00F17634">
            <w:pPr>
              <w:pStyle w:val="TAC"/>
              <w:rPr>
                <w:lang w:eastAsia="en-US"/>
              </w:rPr>
            </w:pPr>
            <w:r w:rsidRPr="00F511A5">
              <w:rPr>
                <w:lang w:eastAsia="en-US"/>
              </w:rPr>
              <w:t>15.4.0</w:t>
            </w:r>
          </w:p>
        </w:tc>
      </w:tr>
      <w:tr w:rsidR="005979E7" w:rsidRPr="00F511A5" w14:paraId="7FE7859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626B8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C3ECE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64A2CC" w14:textId="77777777" w:rsidR="005979E7" w:rsidRPr="00F511A5" w:rsidRDefault="005979E7" w:rsidP="00F17634">
            <w:pPr>
              <w:pStyle w:val="TAC"/>
              <w:rPr>
                <w:lang w:eastAsia="en-US"/>
              </w:rPr>
            </w:pPr>
            <w:r w:rsidRPr="00F511A5">
              <w:rPr>
                <w:lang w:eastAsia="en-US"/>
              </w:rPr>
              <w:t>R5-195338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C66B8F" w14:textId="77777777" w:rsidR="005979E7" w:rsidRPr="00F511A5" w:rsidRDefault="005979E7" w:rsidP="00F17634">
            <w:pPr>
              <w:pStyle w:val="TAC"/>
              <w:rPr>
                <w:lang w:eastAsia="en-US"/>
              </w:rPr>
            </w:pPr>
            <w:r w:rsidRPr="00F511A5">
              <w:rPr>
                <w:lang w:eastAsia="en-US"/>
              </w:rPr>
              <w:t>0694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194C1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8964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EA00E5" w14:textId="77777777" w:rsidR="005979E7" w:rsidRPr="00F511A5" w:rsidRDefault="005979E7" w:rsidP="00F17634">
            <w:pPr>
              <w:pStyle w:val="TAL"/>
              <w:rPr>
                <w:lang w:eastAsia="en-US"/>
              </w:rPr>
            </w:pPr>
            <w:r w:rsidRPr="00F511A5">
              <w:rPr>
                <w:lang w:eastAsia="en-US"/>
              </w:rPr>
              <w:t>Correction to NR PDCP test case 7.1.3.4.1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313C6A" w14:textId="77777777" w:rsidR="005979E7" w:rsidRPr="00F511A5" w:rsidRDefault="005979E7" w:rsidP="00F17634">
            <w:pPr>
              <w:pStyle w:val="TAC"/>
              <w:rPr>
                <w:lang w:eastAsia="en-US"/>
              </w:rPr>
            </w:pPr>
            <w:r w:rsidRPr="00F511A5">
              <w:rPr>
                <w:lang w:eastAsia="en-US"/>
              </w:rPr>
              <w:t>15.4.0</w:t>
            </w:r>
          </w:p>
        </w:tc>
      </w:tr>
      <w:tr w:rsidR="005979E7" w:rsidRPr="00F511A5" w14:paraId="22139F9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FC34C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8201E0"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8EB5C8" w14:textId="77777777" w:rsidR="005979E7" w:rsidRPr="00F511A5" w:rsidRDefault="005979E7" w:rsidP="00F17634">
            <w:pPr>
              <w:pStyle w:val="TAC"/>
              <w:rPr>
                <w:lang w:eastAsia="en-US"/>
              </w:rPr>
            </w:pPr>
            <w:r w:rsidRPr="00F511A5">
              <w:rPr>
                <w:lang w:eastAsia="en-US"/>
              </w:rPr>
              <w:t>R5-195339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E09778" w14:textId="77777777" w:rsidR="005979E7" w:rsidRPr="00F511A5" w:rsidRDefault="005979E7" w:rsidP="00F17634">
            <w:pPr>
              <w:pStyle w:val="TAC"/>
              <w:rPr>
                <w:lang w:eastAsia="en-US"/>
              </w:rPr>
            </w:pPr>
            <w:r w:rsidRPr="00F511A5">
              <w:rPr>
                <w:lang w:eastAsia="en-US"/>
              </w:rPr>
              <w:t>0715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1F99F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620A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44EFD4" w14:textId="77777777" w:rsidR="005979E7" w:rsidRPr="00F511A5" w:rsidRDefault="005979E7" w:rsidP="00F17634">
            <w:pPr>
              <w:pStyle w:val="TAL"/>
              <w:rPr>
                <w:lang w:eastAsia="en-US"/>
              </w:rPr>
            </w:pPr>
            <w:r w:rsidRPr="00F511A5">
              <w:rPr>
                <w:lang w:eastAsia="en-US"/>
              </w:rPr>
              <w:t>Updates to PDCP Integrity Protection TCs 7.1.3.2.x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B168F1" w14:textId="77777777" w:rsidR="005979E7" w:rsidRPr="00F511A5" w:rsidRDefault="005979E7" w:rsidP="00F17634">
            <w:pPr>
              <w:pStyle w:val="TAC"/>
              <w:rPr>
                <w:lang w:eastAsia="en-US"/>
              </w:rPr>
            </w:pPr>
            <w:r w:rsidRPr="00F511A5">
              <w:rPr>
                <w:lang w:eastAsia="en-US"/>
              </w:rPr>
              <w:t>15.4.0</w:t>
            </w:r>
          </w:p>
        </w:tc>
      </w:tr>
      <w:tr w:rsidR="005979E7" w:rsidRPr="00F511A5" w14:paraId="1DEDE8D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DF67D5"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9F44C0"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1D4294" w14:textId="77777777" w:rsidR="005979E7" w:rsidRPr="00F511A5" w:rsidRDefault="005979E7" w:rsidP="00F17634">
            <w:pPr>
              <w:pStyle w:val="TAC"/>
              <w:rPr>
                <w:lang w:eastAsia="en-US"/>
              </w:rPr>
            </w:pPr>
            <w:r w:rsidRPr="00F511A5">
              <w:rPr>
                <w:lang w:eastAsia="en-US"/>
              </w:rPr>
              <w:t>R5-195340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9016E2" w14:textId="77777777" w:rsidR="005979E7" w:rsidRPr="00F511A5" w:rsidRDefault="005979E7" w:rsidP="00F17634">
            <w:pPr>
              <w:pStyle w:val="TAC"/>
              <w:rPr>
                <w:lang w:eastAsia="en-US"/>
              </w:rPr>
            </w:pPr>
            <w:r w:rsidRPr="00F511A5">
              <w:rPr>
                <w:lang w:eastAsia="en-US"/>
              </w:rPr>
              <w:t>0716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CAC44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D7B78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A8554A" w14:textId="77777777" w:rsidR="005979E7" w:rsidRPr="00F511A5" w:rsidRDefault="005979E7" w:rsidP="00F17634">
            <w:pPr>
              <w:pStyle w:val="TAL"/>
              <w:rPr>
                <w:lang w:eastAsia="en-US"/>
              </w:rPr>
            </w:pPr>
            <w:r w:rsidRPr="00F511A5">
              <w:rPr>
                <w:lang w:eastAsia="en-US"/>
              </w:rPr>
              <w:t>Updates to PDCP Ciphering and Deciphering TCs 7.1.3.3.x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DCC7E8" w14:textId="77777777" w:rsidR="005979E7" w:rsidRPr="00F511A5" w:rsidRDefault="005979E7" w:rsidP="00F17634">
            <w:pPr>
              <w:pStyle w:val="TAC"/>
              <w:rPr>
                <w:lang w:eastAsia="en-US"/>
              </w:rPr>
            </w:pPr>
            <w:r w:rsidRPr="00F511A5">
              <w:rPr>
                <w:lang w:eastAsia="en-US"/>
              </w:rPr>
              <w:t>15.4.0</w:t>
            </w:r>
          </w:p>
        </w:tc>
      </w:tr>
      <w:tr w:rsidR="005979E7" w:rsidRPr="00F511A5" w14:paraId="2F1FC8C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099C73"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C3D1A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4EC065" w14:textId="77777777" w:rsidR="005979E7" w:rsidRPr="00F511A5" w:rsidRDefault="005979E7" w:rsidP="00F17634">
            <w:pPr>
              <w:pStyle w:val="TAC"/>
              <w:rPr>
                <w:lang w:eastAsia="en-US"/>
              </w:rPr>
            </w:pPr>
            <w:r w:rsidRPr="00F511A5">
              <w:rPr>
                <w:lang w:eastAsia="en-US"/>
              </w:rPr>
              <w:t>R5-195341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37BC88" w14:textId="77777777" w:rsidR="005979E7" w:rsidRPr="00F511A5" w:rsidRDefault="005979E7" w:rsidP="00F17634">
            <w:pPr>
              <w:pStyle w:val="TAC"/>
              <w:rPr>
                <w:lang w:eastAsia="en-US"/>
              </w:rPr>
            </w:pPr>
            <w:r w:rsidRPr="00F511A5">
              <w:rPr>
                <w:lang w:eastAsia="en-US"/>
              </w:rPr>
              <w:t>0662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487F1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3FFB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A62A56" w14:textId="77777777" w:rsidR="005979E7" w:rsidRPr="00F511A5" w:rsidRDefault="005979E7" w:rsidP="00F17634">
            <w:pPr>
              <w:pStyle w:val="TAL"/>
              <w:rPr>
                <w:lang w:eastAsia="en-US"/>
              </w:rPr>
            </w:pPr>
            <w:r w:rsidRPr="00F511A5">
              <w:rPr>
                <w:lang w:eastAsia="en-US"/>
              </w:rPr>
              <w:t>Update of RRC TC 8.1.1.4.2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B2D199" w14:textId="77777777" w:rsidR="005979E7" w:rsidRPr="00F511A5" w:rsidRDefault="005979E7" w:rsidP="00F17634">
            <w:pPr>
              <w:pStyle w:val="TAC"/>
              <w:rPr>
                <w:lang w:eastAsia="en-US"/>
              </w:rPr>
            </w:pPr>
            <w:r w:rsidRPr="00F511A5">
              <w:rPr>
                <w:lang w:eastAsia="en-US"/>
              </w:rPr>
              <w:t>15.4.0</w:t>
            </w:r>
          </w:p>
        </w:tc>
      </w:tr>
      <w:tr w:rsidR="005979E7" w:rsidRPr="00F511A5" w14:paraId="35FB8E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6741BA"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5173E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D958F0" w14:textId="77777777" w:rsidR="005979E7" w:rsidRPr="00F511A5" w:rsidRDefault="005979E7" w:rsidP="00F17634">
            <w:pPr>
              <w:pStyle w:val="TAC"/>
              <w:rPr>
                <w:lang w:eastAsia="en-US"/>
              </w:rPr>
            </w:pPr>
            <w:r w:rsidRPr="00F511A5">
              <w:rPr>
                <w:lang w:eastAsia="en-US"/>
              </w:rPr>
              <w:t>R5-195342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35C31B" w14:textId="77777777" w:rsidR="005979E7" w:rsidRPr="00F511A5" w:rsidRDefault="005979E7" w:rsidP="00F17634">
            <w:pPr>
              <w:pStyle w:val="TAC"/>
              <w:rPr>
                <w:lang w:eastAsia="en-US"/>
              </w:rPr>
            </w:pPr>
            <w:r w:rsidRPr="00F511A5">
              <w:rPr>
                <w:lang w:eastAsia="en-US"/>
              </w:rPr>
              <w:t>0743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8ACD6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F7E10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7FE0B8" w14:textId="77777777" w:rsidR="005979E7" w:rsidRPr="00F511A5" w:rsidRDefault="005979E7" w:rsidP="00F17634">
            <w:pPr>
              <w:pStyle w:val="TAL"/>
              <w:rPr>
                <w:lang w:eastAsia="en-US"/>
              </w:rPr>
            </w:pPr>
            <w:r w:rsidRPr="00F511A5">
              <w:rPr>
                <w:lang w:eastAsia="en-US"/>
              </w:rPr>
              <w:t>Correction to RRC test case 8.1.2.1.3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DCC843" w14:textId="77777777" w:rsidR="005979E7" w:rsidRPr="00F511A5" w:rsidRDefault="005979E7" w:rsidP="00F17634">
            <w:pPr>
              <w:pStyle w:val="TAC"/>
              <w:rPr>
                <w:lang w:eastAsia="en-US"/>
              </w:rPr>
            </w:pPr>
            <w:r w:rsidRPr="00F511A5">
              <w:rPr>
                <w:lang w:eastAsia="en-US"/>
              </w:rPr>
              <w:t>15.4.0</w:t>
            </w:r>
          </w:p>
        </w:tc>
      </w:tr>
      <w:tr w:rsidR="005979E7" w:rsidRPr="00F511A5" w14:paraId="568FD85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A50DB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0C770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402FCD" w14:textId="77777777" w:rsidR="005979E7" w:rsidRPr="00F511A5" w:rsidRDefault="005979E7" w:rsidP="00F17634">
            <w:pPr>
              <w:pStyle w:val="TAC"/>
              <w:rPr>
                <w:lang w:eastAsia="en-US"/>
              </w:rPr>
            </w:pPr>
            <w:r w:rsidRPr="00F511A5">
              <w:rPr>
                <w:lang w:eastAsia="en-US"/>
              </w:rPr>
              <w:t>R5-195343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768B89" w14:textId="77777777" w:rsidR="005979E7" w:rsidRPr="00F511A5" w:rsidRDefault="005979E7" w:rsidP="00F17634">
            <w:pPr>
              <w:pStyle w:val="TAC"/>
              <w:rPr>
                <w:lang w:eastAsia="en-US"/>
              </w:rPr>
            </w:pPr>
            <w:r w:rsidRPr="00F511A5">
              <w:rPr>
                <w:lang w:eastAsia="en-US"/>
              </w:rPr>
              <w:t>0744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D3EC3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1A1E4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093069" w14:textId="77777777" w:rsidR="005979E7" w:rsidRPr="00F511A5" w:rsidRDefault="005979E7" w:rsidP="00F17634">
            <w:pPr>
              <w:pStyle w:val="TAL"/>
              <w:rPr>
                <w:lang w:eastAsia="en-US"/>
              </w:rPr>
            </w:pPr>
            <w:r w:rsidRPr="00F511A5">
              <w:rPr>
                <w:lang w:eastAsia="en-US"/>
              </w:rPr>
              <w:t>Correction to 5GS SA RRC TC - 8.1.2.1.1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930E13" w14:textId="77777777" w:rsidR="005979E7" w:rsidRPr="00F511A5" w:rsidRDefault="005979E7" w:rsidP="00F17634">
            <w:pPr>
              <w:pStyle w:val="TAC"/>
              <w:rPr>
                <w:lang w:eastAsia="en-US"/>
              </w:rPr>
            </w:pPr>
            <w:r w:rsidRPr="00F511A5">
              <w:rPr>
                <w:lang w:eastAsia="en-US"/>
              </w:rPr>
              <w:t>15.4.0</w:t>
            </w:r>
          </w:p>
        </w:tc>
      </w:tr>
      <w:tr w:rsidR="005979E7" w:rsidRPr="00F511A5" w14:paraId="70C44C5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6AD7C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E57951"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6BC17C" w14:textId="77777777" w:rsidR="005979E7" w:rsidRPr="00F511A5" w:rsidRDefault="005979E7" w:rsidP="00F17634">
            <w:pPr>
              <w:pStyle w:val="TAC"/>
              <w:rPr>
                <w:lang w:eastAsia="en-US"/>
              </w:rPr>
            </w:pPr>
            <w:r w:rsidRPr="00F511A5">
              <w:rPr>
                <w:lang w:eastAsia="en-US"/>
              </w:rPr>
              <w:t>R5-195344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EAA091" w14:textId="77777777" w:rsidR="005979E7" w:rsidRPr="00F511A5" w:rsidRDefault="005979E7" w:rsidP="00F17634">
            <w:pPr>
              <w:pStyle w:val="TAC"/>
              <w:rPr>
                <w:lang w:eastAsia="en-US"/>
              </w:rPr>
            </w:pPr>
            <w:r w:rsidRPr="00F511A5">
              <w:rPr>
                <w:lang w:eastAsia="en-US"/>
              </w:rPr>
              <w:t>0669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1EB17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8A22E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6AC700" w14:textId="77777777" w:rsidR="005979E7" w:rsidRPr="00F511A5" w:rsidRDefault="005979E7" w:rsidP="00F17634">
            <w:pPr>
              <w:pStyle w:val="TAL"/>
              <w:rPr>
                <w:lang w:eastAsia="en-US"/>
              </w:rPr>
            </w:pPr>
            <w:r w:rsidRPr="00F511A5">
              <w:rPr>
                <w:lang w:eastAsia="en-US"/>
              </w:rPr>
              <w:t>Correction of NR test case 8.1.3.1.1-Intra Freq Event A1 A2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6109DD" w14:textId="77777777" w:rsidR="005979E7" w:rsidRPr="00F511A5" w:rsidRDefault="005979E7" w:rsidP="00F17634">
            <w:pPr>
              <w:pStyle w:val="TAC"/>
              <w:rPr>
                <w:lang w:eastAsia="en-US"/>
              </w:rPr>
            </w:pPr>
            <w:r w:rsidRPr="00F511A5">
              <w:rPr>
                <w:lang w:eastAsia="en-US"/>
              </w:rPr>
              <w:t>15.4.0</w:t>
            </w:r>
          </w:p>
        </w:tc>
      </w:tr>
      <w:tr w:rsidR="005979E7" w:rsidRPr="00F511A5" w14:paraId="033C7FA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B14C0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BF22E0"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A9E642" w14:textId="77777777" w:rsidR="005979E7" w:rsidRPr="00F511A5" w:rsidRDefault="005979E7" w:rsidP="00F17634">
            <w:pPr>
              <w:pStyle w:val="TAC"/>
              <w:rPr>
                <w:lang w:eastAsia="en-US"/>
              </w:rPr>
            </w:pPr>
            <w:r w:rsidRPr="00F511A5">
              <w:rPr>
                <w:lang w:eastAsia="en-US"/>
              </w:rPr>
              <w:t>R5-195345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F347A0" w14:textId="77777777" w:rsidR="005979E7" w:rsidRPr="00F511A5" w:rsidRDefault="005979E7" w:rsidP="00F17634">
            <w:pPr>
              <w:pStyle w:val="TAC"/>
              <w:rPr>
                <w:lang w:eastAsia="en-US"/>
              </w:rPr>
            </w:pPr>
            <w:r w:rsidRPr="00F511A5">
              <w:rPr>
                <w:lang w:eastAsia="en-US"/>
              </w:rPr>
              <w:t>0670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0F69D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5C371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BA7367" w14:textId="77777777" w:rsidR="005979E7" w:rsidRPr="00F511A5" w:rsidRDefault="005979E7" w:rsidP="00F17634">
            <w:pPr>
              <w:pStyle w:val="TAL"/>
              <w:rPr>
                <w:lang w:eastAsia="en-US"/>
              </w:rPr>
            </w:pPr>
            <w:r w:rsidRPr="00F511A5">
              <w:rPr>
                <w:lang w:eastAsia="en-US"/>
              </w:rPr>
              <w:t>Correction of NR test case 8.1.3.2.1-Event B1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EA0E89" w14:textId="77777777" w:rsidR="005979E7" w:rsidRPr="00F511A5" w:rsidRDefault="005979E7" w:rsidP="00F17634">
            <w:pPr>
              <w:pStyle w:val="TAC"/>
              <w:rPr>
                <w:lang w:eastAsia="en-US"/>
              </w:rPr>
            </w:pPr>
            <w:r w:rsidRPr="00F511A5">
              <w:rPr>
                <w:lang w:eastAsia="en-US"/>
              </w:rPr>
              <w:t>15.4.0</w:t>
            </w:r>
          </w:p>
        </w:tc>
      </w:tr>
      <w:tr w:rsidR="005979E7" w:rsidRPr="00F511A5" w14:paraId="552401E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F8FF8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6EE4A9"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470E58" w14:textId="77777777" w:rsidR="005979E7" w:rsidRPr="00F511A5" w:rsidRDefault="005979E7" w:rsidP="00F17634">
            <w:pPr>
              <w:pStyle w:val="TAC"/>
              <w:rPr>
                <w:lang w:eastAsia="en-US"/>
              </w:rPr>
            </w:pPr>
            <w:r w:rsidRPr="00F511A5">
              <w:rPr>
                <w:lang w:eastAsia="en-US"/>
              </w:rPr>
              <w:t>R5-195346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FE35D6" w14:textId="77777777" w:rsidR="005979E7" w:rsidRPr="00F511A5" w:rsidRDefault="005979E7" w:rsidP="00F17634">
            <w:pPr>
              <w:pStyle w:val="TAC"/>
              <w:rPr>
                <w:lang w:eastAsia="en-US"/>
              </w:rPr>
            </w:pPr>
            <w:r w:rsidRPr="00F511A5">
              <w:rPr>
                <w:lang w:eastAsia="en-US"/>
              </w:rPr>
              <w:t>0671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6433D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25F54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3EAE41" w14:textId="77777777" w:rsidR="005979E7" w:rsidRPr="00F511A5" w:rsidRDefault="005979E7" w:rsidP="00F17634">
            <w:pPr>
              <w:pStyle w:val="TAL"/>
              <w:rPr>
                <w:lang w:eastAsia="en-US"/>
              </w:rPr>
            </w:pPr>
            <w:r w:rsidRPr="00F511A5">
              <w:rPr>
                <w:lang w:eastAsia="en-US"/>
              </w:rPr>
              <w:t>Correction of NR test case 8.1.3.2.2-Event B2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AFE653" w14:textId="77777777" w:rsidR="005979E7" w:rsidRPr="00F511A5" w:rsidRDefault="005979E7" w:rsidP="00F17634">
            <w:pPr>
              <w:pStyle w:val="TAC"/>
              <w:rPr>
                <w:lang w:eastAsia="en-US"/>
              </w:rPr>
            </w:pPr>
            <w:r w:rsidRPr="00F511A5">
              <w:rPr>
                <w:lang w:eastAsia="en-US"/>
              </w:rPr>
              <w:t>15.4.0</w:t>
            </w:r>
          </w:p>
        </w:tc>
      </w:tr>
      <w:tr w:rsidR="005979E7" w:rsidRPr="00F511A5" w14:paraId="3781B8F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68D4C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B8A1EE"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28D8AF" w14:textId="77777777" w:rsidR="005979E7" w:rsidRPr="00F511A5" w:rsidRDefault="005979E7" w:rsidP="00F17634">
            <w:pPr>
              <w:pStyle w:val="TAC"/>
              <w:rPr>
                <w:lang w:eastAsia="en-US"/>
              </w:rPr>
            </w:pPr>
            <w:r w:rsidRPr="00F511A5">
              <w:rPr>
                <w:lang w:eastAsia="en-US"/>
              </w:rPr>
              <w:t>R5-195347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0DBEBD" w14:textId="77777777" w:rsidR="005979E7" w:rsidRPr="00F511A5" w:rsidRDefault="005979E7" w:rsidP="00F17634">
            <w:pPr>
              <w:pStyle w:val="TAC"/>
              <w:rPr>
                <w:lang w:eastAsia="en-US"/>
              </w:rPr>
            </w:pPr>
            <w:r w:rsidRPr="00F511A5">
              <w:rPr>
                <w:lang w:eastAsia="en-US"/>
              </w:rPr>
              <w:t>0672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5B3A9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E39C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EC5FB6" w14:textId="77777777" w:rsidR="005979E7" w:rsidRPr="00F511A5" w:rsidRDefault="005979E7" w:rsidP="00F17634">
            <w:pPr>
              <w:pStyle w:val="TAL"/>
              <w:rPr>
                <w:lang w:eastAsia="en-US"/>
              </w:rPr>
            </w:pPr>
            <w:r w:rsidRPr="00F511A5">
              <w:rPr>
                <w:lang w:eastAsia="en-US"/>
              </w:rPr>
              <w:t>Correction of NR test case 8.1.3.2.3-Event B2 RSRQ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20CDBD" w14:textId="77777777" w:rsidR="005979E7" w:rsidRPr="00F511A5" w:rsidRDefault="005979E7" w:rsidP="00F17634">
            <w:pPr>
              <w:pStyle w:val="TAC"/>
              <w:rPr>
                <w:lang w:eastAsia="en-US"/>
              </w:rPr>
            </w:pPr>
            <w:r w:rsidRPr="00F511A5">
              <w:rPr>
                <w:lang w:eastAsia="en-US"/>
              </w:rPr>
              <w:t>15.4.0</w:t>
            </w:r>
          </w:p>
        </w:tc>
      </w:tr>
      <w:tr w:rsidR="005979E7" w:rsidRPr="00F511A5" w14:paraId="4D997A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A24F8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D289F3"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02EBD1" w14:textId="77777777" w:rsidR="005979E7" w:rsidRPr="00F511A5" w:rsidRDefault="005979E7" w:rsidP="00F17634">
            <w:pPr>
              <w:pStyle w:val="TAC"/>
              <w:rPr>
                <w:lang w:eastAsia="en-US"/>
              </w:rPr>
            </w:pPr>
            <w:r w:rsidRPr="00F511A5">
              <w:rPr>
                <w:lang w:eastAsia="en-US"/>
              </w:rPr>
              <w:t>R5-195350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1DA823" w14:textId="77777777" w:rsidR="005979E7" w:rsidRPr="00F511A5" w:rsidRDefault="005979E7" w:rsidP="00F17634">
            <w:pPr>
              <w:pStyle w:val="TAC"/>
              <w:rPr>
                <w:lang w:eastAsia="en-US"/>
              </w:rPr>
            </w:pPr>
            <w:r w:rsidRPr="00F511A5">
              <w:rPr>
                <w:lang w:eastAsia="en-US"/>
              </w:rPr>
              <w:t>0667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C8204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8A39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D74AF4" w14:textId="77777777" w:rsidR="005979E7" w:rsidRPr="00F511A5" w:rsidRDefault="005979E7" w:rsidP="00F17634">
            <w:pPr>
              <w:pStyle w:val="TAL"/>
              <w:rPr>
                <w:lang w:eastAsia="en-US"/>
              </w:rPr>
            </w:pPr>
            <w:r w:rsidRPr="00F511A5">
              <w:rPr>
                <w:lang w:eastAsia="en-US"/>
              </w:rPr>
              <w:t>Update of 5GC TC 9.1.5.1.5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634D4F" w14:textId="77777777" w:rsidR="005979E7" w:rsidRPr="00F511A5" w:rsidRDefault="005979E7" w:rsidP="00F17634">
            <w:pPr>
              <w:pStyle w:val="TAC"/>
              <w:rPr>
                <w:lang w:eastAsia="en-US"/>
              </w:rPr>
            </w:pPr>
            <w:r w:rsidRPr="00F511A5">
              <w:rPr>
                <w:lang w:eastAsia="en-US"/>
              </w:rPr>
              <w:t>15.4.0</w:t>
            </w:r>
          </w:p>
        </w:tc>
      </w:tr>
      <w:tr w:rsidR="005979E7" w:rsidRPr="00F511A5" w14:paraId="69FFC32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0DF54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86443B"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F47D2D" w14:textId="77777777" w:rsidR="005979E7" w:rsidRPr="00F511A5" w:rsidRDefault="005979E7" w:rsidP="00F17634">
            <w:pPr>
              <w:pStyle w:val="TAC"/>
              <w:rPr>
                <w:lang w:eastAsia="en-US"/>
              </w:rPr>
            </w:pPr>
            <w:r w:rsidRPr="00F511A5">
              <w:rPr>
                <w:lang w:eastAsia="en-US"/>
              </w:rPr>
              <w:t>R5-195351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72F700" w14:textId="77777777" w:rsidR="005979E7" w:rsidRPr="00F511A5" w:rsidRDefault="005979E7" w:rsidP="00F17634">
            <w:pPr>
              <w:pStyle w:val="TAC"/>
              <w:rPr>
                <w:lang w:eastAsia="en-US"/>
              </w:rPr>
            </w:pPr>
            <w:r w:rsidRPr="00F511A5">
              <w:rPr>
                <w:lang w:eastAsia="en-US"/>
              </w:rPr>
              <w:t>0688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7A71B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68AA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5F25F7" w14:textId="77777777" w:rsidR="005979E7" w:rsidRPr="00F511A5" w:rsidRDefault="005979E7" w:rsidP="00F17634">
            <w:pPr>
              <w:pStyle w:val="TAL"/>
              <w:rPr>
                <w:lang w:eastAsia="en-US"/>
              </w:rPr>
            </w:pPr>
            <w:r w:rsidRPr="00F511A5">
              <w:rPr>
                <w:lang w:eastAsia="en-US"/>
              </w:rPr>
              <w:t>New multilayer test case 11.1.4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402CB3" w14:textId="77777777" w:rsidR="005979E7" w:rsidRPr="00F511A5" w:rsidRDefault="005979E7" w:rsidP="00F17634">
            <w:pPr>
              <w:pStyle w:val="TAC"/>
              <w:rPr>
                <w:lang w:eastAsia="en-US"/>
              </w:rPr>
            </w:pPr>
            <w:r w:rsidRPr="00F511A5">
              <w:rPr>
                <w:lang w:eastAsia="en-US"/>
              </w:rPr>
              <w:t>15.4.0</w:t>
            </w:r>
          </w:p>
        </w:tc>
      </w:tr>
      <w:tr w:rsidR="005979E7" w:rsidRPr="00F511A5" w14:paraId="3FEB442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EF10EE"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6938C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B4EF1B" w14:textId="77777777" w:rsidR="005979E7" w:rsidRPr="00F511A5" w:rsidRDefault="005979E7" w:rsidP="00F17634">
            <w:pPr>
              <w:pStyle w:val="TAC"/>
              <w:rPr>
                <w:lang w:eastAsia="en-US"/>
              </w:rPr>
            </w:pPr>
            <w:r w:rsidRPr="00F511A5">
              <w:rPr>
                <w:lang w:eastAsia="en-US"/>
              </w:rPr>
              <w:t>R5-195352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45C874" w14:textId="77777777" w:rsidR="005979E7" w:rsidRPr="00F511A5" w:rsidRDefault="005979E7" w:rsidP="00F17634">
            <w:pPr>
              <w:pStyle w:val="TAC"/>
              <w:rPr>
                <w:lang w:eastAsia="en-US"/>
              </w:rPr>
            </w:pPr>
            <w:r w:rsidRPr="00F511A5">
              <w:rPr>
                <w:lang w:eastAsia="en-US"/>
              </w:rPr>
              <w:t>0683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280EB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C85C3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86817F" w14:textId="77777777" w:rsidR="005979E7" w:rsidRPr="00F511A5" w:rsidRDefault="005979E7" w:rsidP="00F17634">
            <w:pPr>
              <w:pStyle w:val="TAL"/>
              <w:rPr>
                <w:lang w:eastAsia="en-US"/>
              </w:rPr>
            </w:pPr>
            <w:r w:rsidRPr="00F511A5">
              <w:rPr>
                <w:lang w:eastAsia="en-US"/>
              </w:rPr>
              <w:t>Addition of Multilayer test case 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22C4F8" w14:textId="77777777" w:rsidR="005979E7" w:rsidRPr="00F511A5" w:rsidRDefault="005979E7" w:rsidP="00F17634">
            <w:pPr>
              <w:pStyle w:val="TAC"/>
              <w:rPr>
                <w:lang w:eastAsia="en-US"/>
              </w:rPr>
            </w:pPr>
            <w:r w:rsidRPr="00F511A5">
              <w:rPr>
                <w:lang w:eastAsia="en-US"/>
              </w:rPr>
              <w:t>15.4.0</w:t>
            </w:r>
          </w:p>
        </w:tc>
      </w:tr>
      <w:tr w:rsidR="005979E7" w:rsidRPr="00F511A5" w14:paraId="73A6BDD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A2286B"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F556B4"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0C1C52" w14:textId="77777777" w:rsidR="005979E7" w:rsidRPr="00F511A5" w:rsidRDefault="005979E7" w:rsidP="00F17634">
            <w:pPr>
              <w:pStyle w:val="TAC"/>
              <w:rPr>
                <w:lang w:eastAsia="en-US"/>
              </w:rPr>
            </w:pPr>
            <w:r w:rsidRPr="00F511A5">
              <w:rPr>
                <w:lang w:eastAsia="en-US"/>
              </w:rPr>
              <w:t>R5-195353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A742F8" w14:textId="77777777" w:rsidR="005979E7" w:rsidRPr="00F511A5" w:rsidRDefault="005979E7" w:rsidP="00F17634">
            <w:pPr>
              <w:pStyle w:val="TAC"/>
              <w:rPr>
                <w:lang w:eastAsia="en-US"/>
              </w:rPr>
            </w:pPr>
            <w:r w:rsidRPr="00F511A5">
              <w:rPr>
                <w:lang w:eastAsia="en-US"/>
              </w:rPr>
              <w:t>0684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C0DB0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9F07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F99F7A" w14:textId="77777777" w:rsidR="005979E7" w:rsidRPr="00F511A5" w:rsidRDefault="005979E7" w:rsidP="00F17634">
            <w:pPr>
              <w:pStyle w:val="TAL"/>
              <w:rPr>
                <w:lang w:eastAsia="en-US"/>
              </w:rPr>
            </w:pPr>
            <w:r w:rsidRPr="00F511A5">
              <w:rPr>
                <w:lang w:eastAsia="en-US"/>
              </w:rPr>
              <w:t>Addition of Multilayer test case 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67EAC7" w14:textId="77777777" w:rsidR="005979E7" w:rsidRPr="00F511A5" w:rsidRDefault="005979E7" w:rsidP="00F17634">
            <w:pPr>
              <w:pStyle w:val="TAC"/>
              <w:rPr>
                <w:lang w:eastAsia="en-US"/>
              </w:rPr>
            </w:pPr>
            <w:r w:rsidRPr="00F511A5">
              <w:rPr>
                <w:lang w:eastAsia="en-US"/>
              </w:rPr>
              <w:t>15.4.0</w:t>
            </w:r>
          </w:p>
        </w:tc>
      </w:tr>
      <w:tr w:rsidR="005979E7" w:rsidRPr="00F511A5" w14:paraId="5106D6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CEC4F0"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661C8E"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62469C" w14:textId="77777777" w:rsidR="005979E7" w:rsidRPr="00F511A5" w:rsidRDefault="005979E7" w:rsidP="00F17634">
            <w:pPr>
              <w:pStyle w:val="TAC"/>
              <w:rPr>
                <w:lang w:eastAsia="en-US"/>
              </w:rPr>
            </w:pPr>
            <w:r w:rsidRPr="00F511A5">
              <w:rPr>
                <w:lang w:eastAsia="en-US"/>
              </w:rPr>
              <w:t>R5-195354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3B8C0B" w14:textId="77777777" w:rsidR="005979E7" w:rsidRPr="00F511A5" w:rsidRDefault="005979E7" w:rsidP="00F17634">
            <w:pPr>
              <w:pStyle w:val="TAC"/>
              <w:rPr>
                <w:lang w:eastAsia="en-US"/>
              </w:rPr>
            </w:pPr>
            <w:r w:rsidRPr="00F511A5">
              <w:rPr>
                <w:lang w:eastAsia="en-US"/>
              </w:rPr>
              <w:t>0685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782C6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4C644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AFE81D" w14:textId="77777777" w:rsidR="005979E7" w:rsidRPr="00F511A5" w:rsidRDefault="005979E7" w:rsidP="00F17634">
            <w:pPr>
              <w:pStyle w:val="TAL"/>
              <w:rPr>
                <w:lang w:eastAsia="en-US"/>
              </w:rPr>
            </w:pPr>
            <w:r w:rsidRPr="00F511A5">
              <w:rPr>
                <w:lang w:eastAsia="en-US"/>
              </w:rPr>
              <w:t>Addition of Multilayer test case 11.1.6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685EBA" w14:textId="77777777" w:rsidR="005979E7" w:rsidRPr="00F511A5" w:rsidRDefault="005979E7" w:rsidP="00F17634">
            <w:pPr>
              <w:pStyle w:val="TAC"/>
              <w:rPr>
                <w:lang w:eastAsia="en-US"/>
              </w:rPr>
            </w:pPr>
            <w:r w:rsidRPr="00F511A5">
              <w:rPr>
                <w:lang w:eastAsia="en-US"/>
              </w:rPr>
              <w:t>15.4.0</w:t>
            </w:r>
          </w:p>
        </w:tc>
      </w:tr>
      <w:tr w:rsidR="005979E7" w:rsidRPr="00F511A5" w14:paraId="33E9BA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56E099"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F304A8"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0667EA" w14:textId="77777777" w:rsidR="005979E7" w:rsidRPr="00F511A5" w:rsidRDefault="005979E7" w:rsidP="00F17634">
            <w:pPr>
              <w:pStyle w:val="TAC"/>
              <w:rPr>
                <w:lang w:eastAsia="en-US"/>
              </w:rPr>
            </w:pPr>
            <w:r w:rsidRPr="00F511A5">
              <w:rPr>
                <w:lang w:eastAsia="en-US"/>
              </w:rPr>
              <w:t>R5-195355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CD4F67" w14:textId="77777777" w:rsidR="005979E7" w:rsidRPr="00F511A5" w:rsidRDefault="005979E7" w:rsidP="00F17634">
            <w:pPr>
              <w:pStyle w:val="TAC"/>
              <w:rPr>
                <w:lang w:eastAsia="en-US"/>
              </w:rPr>
            </w:pPr>
            <w:r w:rsidRPr="00F511A5">
              <w:rPr>
                <w:lang w:eastAsia="en-US"/>
              </w:rPr>
              <w:t>0710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6C02A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AD96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797F79" w14:textId="77777777" w:rsidR="005979E7" w:rsidRPr="00F511A5" w:rsidRDefault="005979E7" w:rsidP="00F17634">
            <w:pPr>
              <w:pStyle w:val="TAL"/>
              <w:rPr>
                <w:lang w:eastAsia="en-US"/>
              </w:rPr>
            </w:pPr>
            <w:r w:rsidRPr="00F511A5">
              <w:rPr>
                <w:lang w:eastAsia="en-US"/>
              </w:rPr>
              <w:t xml:space="preserve">Addition of 5GS Multilayer Test Case 11.1.1 MO MMTEL voice call setup from NR RRC_IDLE / EPS Fallback with redirection / Single registration mode with N26 interface / </w:t>
            </w:r>
            <w:r w:rsidRPr="00F511A5">
              <w:rPr>
                <w:lang w:eastAsia="en-US"/>
              </w:rPr>
              <w:lastRenderedPageBreak/>
              <w:t>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1C39FE" w14:textId="77777777" w:rsidR="005979E7" w:rsidRPr="00F511A5" w:rsidRDefault="005979E7" w:rsidP="00F17634">
            <w:pPr>
              <w:pStyle w:val="TAC"/>
              <w:rPr>
                <w:lang w:eastAsia="en-US"/>
              </w:rPr>
            </w:pPr>
            <w:r w:rsidRPr="00F511A5">
              <w:rPr>
                <w:lang w:eastAsia="en-US"/>
              </w:rPr>
              <w:lastRenderedPageBreak/>
              <w:t>15.4.0</w:t>
            </w:r>
          </w:p>
        </w:tc>
      </w:tr>
      <w:tr w:rsidR="005979E7" w:rsidRPr="00F511A5" w14:paraId="4AB3B70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B17D6F"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25CF0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855415" w14:textId="77777777" w:rsidR="005979E7" w:rsidRPr="00F511A5" w:rsidRDefault="005979E7" w:rsidP="00F17634">
            <w:pPr>
              <w:pStyle w:val="TAC"/>
              <w:rPr>
                <w:lang w:eastAsia="en-US"/>
              </w:rPr>
            </w:pPr>
            <w:r w:rsidRPr="00F511A5">
              <w:rPr>
                <w:lang w:eastAsia="en-US"/>
              </w:rPr>
              <w:t>R5-195358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F7771B" w14:textId="77777777" w:rsidR="005979E7" w:rsidRPr="00F511A5" w:rsidRDefault="005979E7" w:rsidP="00F17634">
            <w:pPr>
              <w:pStyle w:val="TAC"/>
              <w:rPr>
                <w:lang w:eastAsia="en-US"/>
              </w:rPr>
            </w:pPr>
            <w:r w:rsidRPr="00F511A5">
              <w:rPr>
                <w:lang w:eastAsia="en-US"/>
              </w:rPr>
              <w:t>0798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A1199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601E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70DB7C" w14:textId="77777777" w:rsidR="005979E7" w:rsidRPr="00F511A5" w:rsidRDefault="005979E7" w:rsidP="00F17634">
            <w:pPr>
              <w:pStyle w:val="TAL"/>
              <w:rPr>
                <w:lang w:eastAsia="en-US"/>
              </w:rPr>
            </w:pPr>
            <w:r w:rsidRPr="00F511A5">
              <w:rPr>
                <w:lang w:eastAsia="en-US"/>
              </w:rPr>
              <w:t xml:space="preserve">Update of EN-DC RRC TC 8.2.3.2.1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A11BCA" w14:textId="77777777" w:rsidR="005979E7" w:rsidRPr="00F511A5" w:rsidRDefault="005979E7" w:rsidP="00F17634">
            <w:pPr>
              <w:pStyle w:val="TAC"/>
              <w:rPr>
                <w:lang w:eastAsia="en-US"/>
              </w:rPr>
            </w:pPr>
            <w:r w:rsidRPr="00F511A5">
              <w:rPr>
                <w:lang w:eastAsia="en-US"/>
              </w:rPr>
              <w:t>15.4.0</w:t>
            </w:r>
          </w:p>
        </w:tc>
      </w:tr>
      <w:tr w:rsidR="005979E7" w:rsidRPr="00F511A5" w14:paraId="59D6EB2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8051B1"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CAD336"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158546" w14:textId="77777777" w:rsidR="005979E7" w:rsidRPr="00F511A5" w:rsidRDefault="005979E7" w:rsidP="00F17634">
            <w:pPr>
              <w:pStyle w:val="TAC"/>
              <w:rPr>
                <w:lang w:eastAsia="en-US"/>
              </w:rPr>
            </w:pPr>
            <w:r w:rsidRPr="00F511A5">
              <w:rPr>
                <w:lang w:eastAsia="en-US"/>
              </w:rPr>
              <w:t>R5-195363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A6B349" w14:textId="77777777" w:rsidR="005979E7" w:rsidRPr="00F511A5" w:rsidRDefault="005979E7" w:rsidP="00F17634">
            <w:pPr>
              <w:pStyle w:val="TAC"/>
              <w:rPr>
                <w:lang w:eastAsia="en-US"/>
              </w:rPr>
            </w:pPr>
            <w:r w:rsidRPr="00F511A5">
              <w:rPr>
                <w:lang w:eastAsia="en-US"/>
              </w:rPr>
              <w:t>0781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38BDBB"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D369F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957AC2" w14:textId="77777777" w:rsidR="005979E7" w:rsidRPr="00F511A5" w:rsidRDefault="005979E7" w:rsidP="00F17634">
            <w:pPr>
              <w:pStyle w:val="TAL"/>
              <w:rPr>
                <w:lang w:eastAsia="en-US"/>
              </w:rPr>
            </w:pPr>
            <w:r w:rsidRPr="00F511A5">
              <w:rPr>
                <w:lang w:eastAsia="en-US"/>
              </w:rPr>
              <w:t>Update to NR MAC Bandwidth Part operation TC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931D46" w14:textId="77777777" w:rsidR="005979E7" w:rsidRPr="00F511A5" w:rsidRDefault="005979E7" w:rsidP="00F17634">
            <w:pPr>
              <w:pStyle w:val="TAC"/>
              <w:rPr>
                <w:lang w:eastAsia="en-US"/>
              </w:rPr>
            </w:pPr>
            <w:r w:rsidRPr="00F511A5">
              <w:rPr>
                <w:lang w:eastAsia="en-US"/>
              </w:rPr>
              <w:t>15.4.0</w:t>
            </w:r>
          </w:p>
        </w:tc>
      </w:tr>
      <w:tr w:rsidR="005979E7" w:rsidRPr="00F511A5" w14:paraId="24689F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0755FD"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7A8E33"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ADF259" w14:textId="77777777" w:rsidR="005979E7" w:rsidRPr="00F511A5" w:rsidRDefault="005979E7" w:rsidP="00F17634">
            <w:pPr>
              <w:pStyle w:val="TAC"/>
              <w:rPr>
                <w:lang w:eastAsia="en-US"/>
              </w:rPr>
            </w:pPr>
            <w:r w:rsidRPr="00F511A5">
              <w:rPr>
                <w:lang w:eastAsia="en-US"/>
              </w:rPr>
              <w:t>R5-195364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372689" w14:textId="77777777" w:rsidR="005979E7" w:rsidRPr="00F511A5" w:rsidRDefault="005979E7" w:rsidP="00F17634">
            <w:pPr>
              <w:pStyle w:val="TAC"/>
              <w:rPr>
                <w:lang w:eastAsia="en-US"/>
              </w:rPr>
            </w:pPr>
            <w:r w:rsidRPr="00F511A5">
              <w:rPr>
                <w:lang w:eastAsia="en-US"/>
              </w:rPr>
              <w:t>0695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CE2651"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A0D5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26CFEB" w14:textId="77777777" w:rsidR="005979E7" w:rsidRPr="00F511A5" w:rsidRDefault="005979E7" w:rsidP="00F17634">
            <w:pPr>
              <w:pStyle w:val="TAL"/>
              <w:rPr>
                <w:lang w:eastAsia="en-US"/>
              </w:rPr>
            </w:pPr>
            <w:r w:rsidRPr="00F511A5">
              <w:rPr>
                <w:lang w:eastAsia="en-US"/>
              </w:rPr>
              <w:t>Correction to NR PDCP test case 7.1.3.4.2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033081" w14:textId="77777777" w:rsidR="005979E7" w:rsidRPr="00F511A5" w:rsidRDefault="005979E7" w:rsidP="00F17634">
            <w:pPr>
              <w:pStyle w:val="TAC"/>
              <w:rPr>
                <w:lang w:eastAsia="en-US"/>
              </w:rPr>
            </w:pPr>
            <w:r w:rsidRPr="00F511A5">
              <w:rPr>
                <w:lang w:eastAsia="en-US"/>
              </w:rPr>
              <w:t>15.4.0</w:t>
            </w:r>
          </w:p>
        </w:tc>
      </w:tr>
      <w:tr w:rsidR="005979E7" w:rsidRPr="00F511A5" w14:paraId="1F09165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B4300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A35B55"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F376BD" w14:textId="77777777" w:rsidR="005979E7" w:rsidRPr="00F511A5" w:rsidRDefault="005979E7" w:rsidP="00F17634">
            <w:pPr>
              <w:pStyle w:val="TAC"/>
              <w:rPr>
                <w:lang w:eastAsia="en-US"/>
              </w:rPr>
            </w:pPr>
            <w:r w:rsidRPr="00F511A5">
              <w:rPr>
                <w:lang w:eastAsia="en-US"/>
              </w:rPr>
              <w:t>R5-195365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1F069B" w14:textId="77777777" w:rsidR="005979E7" w:rsidRPr="00F511A5" w:rsidRDefault="005979E7" w:rsidP="00F17634">
            <w:pPr>
              <w:pStyle w:val="TAC"/>
              <w:rPr>
                <w:lang w:eastAsia="en-US"/>
              </w:rPr>
            </w:pPr>
            <w:r w:rsidRPr="00F511A5">
              <w:rPr>
                <w:lang w:eastAsia="en-US"/>
              </w:rPr>
              <w:t>0785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4D28E6"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26C90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FC258F" w14:textId="77777777" w:rsidR="005979E7" w:rsidRPr="00F511A5" w:rsidRDefault="005979E7" w:rsidP="00F17634">
            <w:pPr>
              <w:pStyle w:val="TAL"/>
              <w:rPr>
                <w:lang w:eastAsia="en-US"/>
              </w:rPr>
            </w:pPr>
            <w:r w:rsidRPr="00F511A5">
              <w:rPr>
                <w:lang w:eastAsia="en-US"/>
              </w:rPr>
              <w:t>Addition of 5GS NR RRC test case 8.2.3.6.1a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539A202" w14:textId="77777777" w:rsidR="005979E7" w:rsidRPr="00F511A5" w:rsidRDefault="005979E7" w:rsidP="00F17634">
            <w:pPr>
              <w:pStyle w:val="TAC"/>
              <w:rPr>
                <w:lang w:eastAsia="en-US"/>
              </w:rPr>
            </w:pPr>
            <w:r w:rsidRPr="00F511A5">
              <w:rPr>
                <w:lang w:eastAsia="en-US"/>
              </w:rPr>
              <w:t>15.4.0</w:t>
            </w:r>
          </w:p>
        </w:tc>
      </w:tr>
      <w:tr w:rsidR="005979E7" w:rsidRPr="00F511A5" w14:paraId="7BB53C1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AC06B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8A69E7"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0DB16F" w14:textId="77777777" w:rsidR="005979E7" w:rsidRPr="00F511A5" w:rsidRDefault="005979E7" w:rsidP="00F17634">
            <w:pPr>
              <w:pStyle w:val="TAC"/>
              <w:rPr>
                <w:lang w:eastAsia="en-US"/>
              </w:rPr>
            </w:pPr>
            <w:r w:rsidRPr="00F511A5">
              <w:rPr>
                <w:lang w:eastAsia="en-US"/>
              </w:rPr>
              <w:t>R5-195366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5CEC88" w14:textId="77777777" w:rsidR="005979E7" w:rsidRPr="00F511A5" w:rsidRDefault="005979E7" w:rsidP="00F17634">
            <w:pPr>
              <w:pStyle w:val="TAC"/>
              <w:rPr>
                <w:lang w:eastAsia="en-US"/>
              </w:rPr>
            </w:pPr>
            <w:r w:rsidRPr="00F511A5">
              <w:rPr>
                <w:lang w:eastAsia="en-US"/>
              </w:rPr>
              <w:t>0787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EAE4F7"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5E9D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BE4304" w14:textId="77777777" w:rsidR="005979E7" w:rsidRPr="00F511A5" w:rsidRDefault="005979E7" w:rsidP="00F17634">
            <w:pPr>
              <w:pStyle w:val="TAL"/>
              <w:rPr>
                <w:lang w:eastAsia="en-US"/>
              </w:rPr>
            </w:pPr>
            <w:r w:rsidRPr="00F511A5">
              <w:rPr>
                <w:lang w:eastAsia="en-US"/>
              </w:rPr>
              <w:t>Addition of 5GS NR RRC test case 8.2.3.6.1b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1DD65C" w14:textId="77777777" w:rsidR="005979E7" w:rsidRPr="00F511A5" w:rsidRDefault="005979E7" w:rsidP="00F17634">
            <w:pPr>
              <w:pStyle w:val="TAC"/>
              <w:rPr>
                <w:lang w:eastAsia="en-US"/>
              </w:rPr>
            </w:pPr>
            <w:r w:rsidRPr="00F511A5">
              <w:rPr>
                <w:lang w:eastAsia="en-US"/>
              </w:rPr>
              <w:t>15.4.0</w:t>
            </w:r>
          </w:p>
        </w:tc>
      </w:tr>
      <w:tr w:rsidR="005979E7" w:rsidRPr="00F511A5" w14:paraId="69E788B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CF5928"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9C37DD"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17D527" w14:textId="77777777" w:rsidR="005979E7" w:rsidRPr="00F511A5" w:rsidRDefault="005979E7" w:rsidP="00F17634">
            <w:pPr>
              <w:pStyle w:val="TAC"/>
              <w:rPr>
                <w:lang w:eastAsia="en-US"/>
              </w:rPr>
            </w:pPr>
            <w:r w:rsidRPr="00F511A5">
              <w:rPr>
                <w:lang w:eastAsia="en-US"/>
              </w:rPr>
              <w:t>R5-195367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591807" w14:textId="77777777" w:rsidR="005979E7" w:rsidRPr="00F511A5" w:rsidRDefault="005979E7" w:rsidP="00F17634">
            <w:pPr>
              <w:pStyle w:val="TAC"/>
              <w:rPr>
                <w:lang w:eastAsia="en-US"/>
              </w:rPr>
            </w:pPr>
            <w:r w:rsidRPr="00F511A5">
              <w:rPr>
                <w:lang w:eastAsia="en-US"/>
              </w:rPr>
              <w:t>0788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FB9CBB"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B8AA1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632839" w14:textId="77777777" w:rsidR="005979E7" w:rsidRPr="00F511A5" w:rsidRDefault="005979E7" w:rsidP="00F17634">
            <w:pPr>
              <w:pStyle w:val="TAL"/>
              <w:rPr>
                <w:lang w:eastAsia="en-US"/>
              </w:rPr>
            </w:pPr>
            <w:r w:rsidRPr="00F511A5">
              <w:rPr>
                <w:lang w:eastAsia="en-US"/>
              </w:rPr>
              <w:t>Addition of 5GS NR RRC test case 8.2.3.8.1a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0AFF0E" w14:textId="77777777" w:rsidR="005979E7" w:rsidRPr="00F511A5" w:rsidRDefault="005979E7" w:rsidP="00F17634">
            <w:pPr>
              <w:pStyle w:val="TAC"/>
              <w:rPr>
                <w:lang w:eastAsia="en-US"/>
              </w:rPr>
            </w:pPr>
            <w:r w:rsidRPr="00F511A5">
              <w:rPr>
                <w:lang w:eastAsia="en-US"/>
              </w:rPr>
              <w:t>15.4.0</w:t>
            </w:r>
          </w:p>
        </w:tc>
      </w:tr>
      <w:tr w:rsidR="005979E7" w:rsidRPr="00F511A5" w14:paraId="611E6D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758D87"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C37034"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B42D9E" w14:textId="77777777" w:rsidR="005979E7" w:rsidRPr="00F511A5" w:rsidRDefault="005979E7" w:rsidP="00F17634">
            <w:pPr>
              <w:pStyle w:val="TAC"/>
              <w:rPr>
                <w:lang w:eastAsia="en-US"/>
              </w:rPr>
            </w:pPr>
            <w:r w:rsidRPr="00F511A5">
              <w:rPr>
                <w:lang w:eastAsia="en-US"/>
              </w:rPr>
              <w:t>R5-195368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46DF1E" w14:textId="77777777" w:rsidR="005979E7" w:rsidRPr="00F511A5" w:rsidRDefault="005979E7" w:rsidP="00F17634">
            <w:pPr>
              <w:pStyle w:val="TAC"/>
              <w:rPr>
                <w:lang w:eastAsia="en-US"/>
              </w:rPr>
            </w:pPr>
            <w:r w:rsidRPr="00F511A5">
              <w:rPr>
                <w:lang w:eastAsia="en-US"/>
              </w:rPr>
              <w:t>0789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EA37C6"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6A716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8D91C0" w14:textId="77777777" w:rsidR="005979E7" w:rsidRPr="00F511A5" w:rsidRDefault="005979E7" w:rsidP="00F17634">
            <w:pPr>
              <w:pStyle w:val="TAL"/>
              <w:rPr>
                <w:lang w:eastAsia="en-US"/>
              </w:rPr>
            </w:pPr>
            <w:r w:rsidRPr="00F511A5">
              <w:rPr>
                <w:lang w:eastAsia="en-US"/>
              </w:rPr>
              <w:t>Addition of 5GS NR RRC test case 8.2.3.8.1b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1D4CF7" w14:textId="77777777" w:rsidR="005979E7" w:rsidRPr="00F511A5" w:rsidRDefault="005979E7" w:rsidP="00F17634">
            <w:pPr>
              <w:pStyle w:val="TAC"/>
              <w:rPr>
                <w:lang w:eastAsia="en-US"/>
              </w:rPr>
            </w:pPr>
            <w:r w:rsidRPr="00F511A5">
              <w:rPr>
                <w:lang w:eastAsia="en-US"/>
              </w:rPr>
              <w:t>15.4.0</w:t>
            </w:r>
          </w:p>
        </w:tc>
      </w:tr>
      <w:tr w:rsidR="005979E7" w:rsidRPr="00F511A5" w14:paraId="4103C6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6A3BE2"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188438F"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94CBD3" w14:textId="77777777" w:rsidR="005979E7" w:rsidRPr="00F511A5" w:rsidRDefault="005979E7" w:rsidP="00F17634">
            <w:pPr>
              <w:pStyle w:val="TAC"/>
              <w:rPr>
                <w:lang w:eastAsia="en-US"/>
              </w:rPr>
            </w:pPr>
            <w:r w:rsidRPr="00F511A5">
              <w:rPr>
                <w:lang w:eastAsia="en-US"/>
              </w:rPr>
              <w:t>R5-195369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5C0F54" w14:textId="77777777" w:rsidR="005979E7" w:rsidRPr="00F511A5" w:rsidRDefault="005979E7" w:rsidP="00F17634">
            <w:pPr>
              <w:pStyle w:val="TAC"/>
              <w:rPr>
                <w:lang w:eastAsia="en-US"/>
              </w:rPr>
            </w:pPr>
            <w:r w:rsidRPr="00F511A5">
              <w:rPr>
                <w:lang w:eastAsia="en-US"/>
              </w:rPr>
              <w:t>0799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C4F3C4"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C86F6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66D461" w14:textId="77777777" w:rsidR="005979E7" w:rsidRPr="00F511A5" w:rsidRDefault="005979E7" w:rsidP="00F17634">
            <w:pPr>
              <w:pStyle w:val="TAL"/>
              <w:rPr>
                <w:lang w:eastAsia="en-US"/>
              </w:rPr>
            </w:pPr>
            <w:r w:rsidRPr="00F511A5">
              <w:rPr>
                <w:lang w:eastAsia="en-US"/>
              </w:rPr>
              <w:t>Correction to EN-DC RRC Measurement test cases for FR2 Power table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EE60C8" w14:textId="77777777" w:rsidR="005979E7" w:rsidRPr="00F511A5" w:rsidRDefault="005979E7" w:rsidP="00F17634">
            <w:pPr>
              <w:pStyle w:val="TAC"/>
              <w:rPr>
                <w:lang w:eastAsia="en-US"/>
              </w:rPr>
            </w:pPr>
            <w:r w:rsidRPr="00F511A5">
              <w:rPr>
                <w:lang w:eastAsia="en-US"/>
              </w:rPr>
              <w:t>15.4.0</w:t>
            </w:r>
          </w:p>
        </w:tc>
      </w:tr>
      <w:tr w:rsidR="005979E7" w:rsidRPr="00F511A5" w14:paraId="16DEB1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EE80C3"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CE8DF6"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28D709" w14:textId="77777777" w:rsidR="005979E7" w:rsidRPr="00F511A5" w:rsidRDefault="005979E7" w:rsidP="00F17634">
            <w:pPr>
              <w:pStyle w:val="TAC"/>
              <w:rPr>
                <w:lang w:eastAsia="en-US"/>
              </w:rPr>
            </w:pPr>
            <w:r w:rsidRPr="00F511A5">
              <w:rPr>
                <w:lang w:eastAsia="en-US"/>
              </w:rPr>
              <w:t>R5-195370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CE1E62" w14:textId="77777777" w:rsidR="005979E7" w:rsidRPr="00F511A5" w:rsidRDefault="005979E7" w:rsidP="00F17634">
            <w:pPr>
              <w:pStyle w:val="TAC"/>
              <w:rPr>
                <w:lang w:eastAsia="en-US"/>
              </w:rPr>
            </w:pPr>
            <w:r w:rsidRPr="00F511A5">
              <w:rPr>
                <w:lang w:eastAsia="en-US"/>
              </w:rPr>
              <w:t>0666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7057B9"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E24C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A38F3C" w14:textId="77777777" w:rsidR="005979E7" w:rsidRPr="00F511A5" w:rsidRDefault="005979E7" w:rsidP="00F17634">
            <w:pPr>
              <w:pStyle w:val="TAL"/>
              <w:rPr>
                <w:lang w:eastAsia="en-US"/>
              </w:rPr>
            </w:pPr>
            <w:r w:rsidRPr="00F511A5">
              <w:rPr>
                <w:lang w:eastAsia="en-US"/>
              </w:rPr>
              <w:t>Update of 5GC TC 9.1.6.1.2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3BAF891" w14:textId="77777777" w:rsidR="005979E7" w:rsidRPr="00F511A5" w:rsidRDefault="005979E7" w:rsidP="00F17634">
            <w:pPr>
              <w:pStyle w:val="TAC"/>
              <w:rPr>
                <w:lang w:eastAsia="en-US"/>
              </w:rPr>
            </w:pPr>
            <w:r w:rsidRPr="00F511A5">
              <w:rPr>
                <w:lang w:eastAsia="en-US"/>
              </w:rPr>
              <w:t>15.4.0</w:t>
            </w:r>
          </w:p>
        </w:tc>
      </w:tr>
      <w:tr w:rsidR="005979E7" w:rsidRPr="00F511A5" w14:paraId="1732FC5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508CD4" w14:textId="77777777" w:rsidR="005979E7" w:rsidRPr="00F511A5" w:rsidRDefault="005979E7" w:rsidP="00F17634">
            <w:pPr>
              <w:pStyle w:val="TAC"/>
              <w:rPr>
                <w:lang w:eastAsia="en-US"/>
              </w:rPr>
            </w:pPr>
            <w:r w:rsidRPr="00F511A5">
              <w:rPr>
                <w:lang w:eastAsia="en-US"/>
              </w:rPr>
              <w:t>2019-06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379514" w14:textId="77777777" w:rsidR="005979E7" w:rsidRPr="00F511A5" w:rsidRDefault="005979E7" w:rsidP="00F17634">
            <w:pPr>
              <w:pStyle w:val="TAC"/>
              <w:rPr>
                <w:lang w:eastAsia="en-US"/>
              </w:rPr>
            </w:pPr>
            <w:r w:rsidRPr="00F511A5">
              <w:rPr>
                <w:lang w:eastAsia="en-US"/>
              </w:rPr>
              <w:t>RAN#84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5F080C" w14:textId="77777777" w:rsidR="005979E7" w:rsidRPr="00F511A5" w:rsidRDefault="005979E7" w:rsidP="00F17634">
            <w:pPr>
              <w:pStyle w:val="TAC"/>
              <w:rPr>
                <w:lang w:eastAsia="en-US"/>
              </w:rPr>
            </w:pPr>
            <w:r w:rsidRPr="00F511A5">
              <w:rPr>
                <w:lang w:eastAsia="en-US"/>
              </w:rPr>
              <w:t>-</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C4576D" w14:textId="77777777" w:rsidR="005979E7" w:rsidRPr="00F511A5" w:rsidRDefault="005979E7" w:rsidP="00F17634">
            <w:pPr>
              <w:pStyle w:val="TAC"/>
              <w:rPr>
                <w:lang w:eastAsia="en-US"/>
              </w:rPr>
            </w:pPr>
            <w:r w:rsidRPr="00F511A5">
              <w:rPr>
                <w:lang w:eastAsia="en-US"/>
              </w:rPr>
              <w:t>-</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5ACAB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208A3A" w14:textId="77777777" w:rsidR="005979E7" w:rsidRPr="00F511A5" w:rsidRDefault="005979E7" w:rsidP="00F17634">
            <w:pPr>
              <w:pStyle w:val="TAC"/>
              <w:rPr>
                <w:lang w:eastAsia="en-US"/>
              </w:rPr>
            </w:pPr>
            <w:r w:rsidRPr="00F511A5">
              <w:rPr>
                <w:lang w:eastAsia="en-US"/>
              </w:rPr>
              <w:t>-</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63BDB1" w14:textId="77777777" w:rsidR="005979E7" w:rsidRPr="00F511A5" w:rsidRDefault="005979E7" w:rsidP="00F17634">
            <w:pPr>
              <w:pStyle w:val="TAL"/>
              <w:rPr>
                <w:lang w:eastAsia="en-US"/>
              </w:rPr>
            </w:pPr>
            <w:r w:rsidRPr="00F511A5">
              <w:rPr>
                <w:lang w:eastAsia="en-US"/>
              </w:rPr>
              <w:t>Administrative release upgrade to match the release of 3GPP TS 38.508-1 which was upgraded at RAN#84 to Rel-16 due to Rel-16 relevant CR(s)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711B5A" w14:textId="77777777" w:rsidR="005979E7" w:rsidRPr="00F511A5" w:rsidRDefault="005979E7" w:rsidP="00F17634">
            <w:pPr>
              <w:pStyle w:val="TAC"/>
              <w:rPr>
                <w:lang w:eastAsia="en-US"/>
              </w:rPr>
            </w:pPr>
            <w:r w:rsidRPr="00F511A5">
              <w:rPr>
                <w:lang w:eastAsia="en-US"/>
              </w:rPr>
              <w:t>16.0.0</w:t>
            </w:r>
          </w:p>
        </w:tc>
      </w:tr>
      <w:tr w:rsidR="005979E7" w:rsidRPr="00F511A5" w14:paraId="1ACAB32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06D193"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A2AA9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76AFC2" w14:textId="77777777" w:rsidR="005979E7" w:rsidRPr="00F511A5" w:rsidRDefault="005979E7" w:rsidP="00F17634">
            <w:pPr>
              <w:pStyle w:val="TAC"/>
              <w:rPr>
                <w:lang w:eastAsia="en-US"/>
              </w:rPr>
            </w:pPr>
            <w:r w:rsidRPr="00F511A5">
              <w:rPr>
                <w:lang w:eastAsia="en-US"/>
              </w:rPr>
              <w:t>R5-195649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415D99" w14:textId="77777777" w:rsidR="005979E7" w:rsidRPr="00F511A5" w:rsidRDefault="005979E7" w:rsidP="00F17634">
            <w:pPr>
              <w:pStyle w:val="TAC"/>
              <w:rPr>
                <w:lang w:eastAsia="en-US"/>
              </w:rPr>
            </w:pPr>
            <w:r w:rsidRPr="00F511A5">
              <w:rPr>
                <w:lang w:eastAsia="en-US"/>
              </w:rPr>
              <w:t>0810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B0924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E92DA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8A04EF" w14:textId="77777777" w:rsidR="005979E7" w:rsidRPr="00F511A5" w:rsidRDefault="005979E7" w:rsidP="00F17634">
            <w:pPr>
              <w:pStyle w:val="TAL"/>
              <w:rPr>
                <w:lang w:eastAsia="en-US"/>
              </w:rPr>
            </w:pPr>
            <w:r w:rsidRPr="00F511A5">
              <w:rPr>
                <w:lang w:eastAsia="en-US"/>
              </w:rPr>
              <w:t>Addition of NR test case 6.4.1.1-HPLMN in Automatic PLMN Selection Mode in RRC_INACTIVE state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EC42C7" w14:textId="77777777" w:rsidR="005979E7" w:rsidRPr="00F511A5" w:rsidRDefault="005979E7" w:rsidP="00F17634">
            <w:pPr>
              <w:pStyle w:val="TAC"/>
              <w:rPr>
                <w:lang w:eastAsia="en-US"/>
              </w:rPr>
            </w:pPr>
            <w:r w:rsidRPr="00F511A5">
              <w:rPr>
                <w:lang w:eastAsia="en-US"/>
              </w:rPr>
              <w:t>16.1.0</w:t>
            </w:r>
          </w:p>
        </w:tc>
      </w:tr>
      <w:tr w:rsidR="005979E7" w:rsidRPr="00F511A5" w14:paraId="5C6D83C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486198"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D4F06B"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17F76F" w14:textId="77777777" w:rsidR="005979E7" w:rsidRPr="00F511A5" w:rsidRDefault="005979E7" w:rsidP="00F17634">
            <w:pPr>
              <w:pStyle w:val="TAC"/>
              <w:rPr>
                <w:lang w:eastAsia="en-US"/>
              </w:rPr>
            </w:pPr>
            <w:r w:rsidRPr="00F511A5">
              <w:rPr>
                <w:lang w:eastAsia="en-US"/>
              </w:rPr>
              <w:t>R5-195650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7C50DE" w14:textId="77777777" w:rsidR="005979E7" w:rsidRPr="00F511A5" w:rsidRDefault="005979E7" w:rsidP="00F17634">
            <w:pPr>
              <w:pStyle w:val="TAC"/>
              <w:rPr>
                <w:lang w:eastAsia="en-US"/>
              </w:rPr>
            </w:pPr>
            <w:r w:rsidRPr="00F511A5">
              <w:rPr>
                <w:lang w:eastAsia="en-US"/>
              </w:rPr>
              <w:t>0811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370B9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C3BF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9094F9" w14:textId="77777777" w:rsidR="005979E7" w:rsidRPr="00F511A5" w:rsidRDefault="005979E7" w:rsidP="00F17634">
            <w:pPr>
              <w:pStyle w:val="TAL"/>
              <w:rPr>
                <w:lang w:eastAsia="en-US"/>
              </w:rPr>
            </w:pPr>
            <w:r w:rsidRPr="00F511A5">
              <w:rPr>
                <w:lang w:eastAsia="en-US"/>
              </w:rPr>
              <w:t>Addition of NR test case 6.4.2.2-Inter-Freq Cell reselection by priority of SIBs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AFCD8D" w14:textId="77777777" w:rsidR="005979E7" w:rsidRPr="00F511A5" w:rsidRDefault="005979E7" w:rsidP="00F17634">
            <w:pPr>
              <w:pStyle w:val="TAC"/>
              <w:rPr>
                <w:lang w:eastAsia="en-US"/>
              </w:rPr>
            </w:pPr>
            <w:r w:rsidRPr="00F511A5">
              <w:rPr>
                <w:lang w:eastAsia="en-US"/>
              </w:rPr>
              <w:t>16.1.0</w:t>
            </w:r>
          </w:p>
        </w:tc>
      </w:tr>
      <w:tr w:rsidR="005979E7" w:rsidRPr="00F511A5" w14:paraId="67D701F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66006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2A3A5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0D3463" w14:textId="77777777" w:rsidR="005979E7" w:rsidRPr="00F511A5" w:rsidRDefault="005979E7" w:rsidP="00F17634">
            <w:pPr>
              <w:pStyle w:val="TAC"/>
              <w:rPr>
                <w:lang w:eastAsia="en-US"/>
              </w:rPr>
            </w:pPr>
            <w:r w:rsidRPr="00F511A5">
              <w:rPr>
                <w:lang w:eastAsia="en-US"/>
              </w:rPr>
              <w:t>R5-195663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9F7B74" w14:textId="77777777" w:rsidR="005979E7" w:rsidRPr="00F511A5" w:rsidRDefault="005979E7" w:rsidP="00F17634">
            <w:pPr>
              <w:pStyle w:val="TAC"/>
              <w:rPr>
                <w:lang w:eastAsia="en-US"/>
              </w:rPr>
            </w:pPr>
            <w:r w:rsidRPr="00F511A5">
              <w:rPr>
                <w:lang w:eastAsia="en-US"/>
              </w:rPr>
              <w:t>0824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4FE18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8C41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AC3CB9" w14:textId="77777777" w:rsidR="005979E7" w:rsidRPr="00F511A5" w:rsidRDefault="005979E7" w:rsidP="00F17634">
            <w:pPr>
              <w:pStyle w:val="TAL"/>
              <w:rPr>
                <w:lang w:eastAsia="en-US"/>
              </w:rPr>
            </w:pPr>
            <w:r w:rsidRPr="00F511A5">
              <w:rPr>
                <w:lang w:eastAsia="en-US"/>
              </w:rPr>
              <w:t>Addition of NR test case 8.1.4.1.7.2-PCell Change and SCell addition Inter-band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A27107" w14:textId="77777777" w:rsidR="005979E7" w:rsidRPr="00F511A5" w:rsidRDefault="005979E7" w:rsidP="00F17634">
            <w:pPr>
              <w:pStyle w:val="TAC"/>
              <w:rPr>
                <w:lang w:eastAsia="en-US"/>
              </w:rPr>
            </w:pPr>
            <w:r w:rsidRPr="00F511A5">
              <w:rPr>
                <w:lang w:eastAsia="en-US"/>
              </w:rPr>
              <w:t>16.1.0</w:t>
            </w:r>
          </w:p>
        </w:tc>
      </w:tr>
      <w:tr w:rsidR="005979E7" w:rsidRPr="00F511A5" w14:paraId="5471E7D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744F3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0F673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F877D5" w14:textId="77777777" w:rsidR="005979E7" w:rsidRPr="00F511A5" w:rsidRDefault="005979E7" w:rsidP="00F17634">
            <w:pPr>
              <w:pStyle w:val="TAC"/>
              <w:rPr>
                <w:lang w:eastAsia="en-US"/>
              </w:rPr>
            </w:pPr>
            <w:r w:rsidRPr="00F511A5">
              <w:rPr>
                <w:lang w:eastAsia="en-US"/>
              </w:rPr>
              <w:t>R5-195664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1A1D11" w14:textId="77777777" w:rsidR="005979E7" w:rsidRPr="00F511A5" w:rsidRDefault="005979E7" w:rsidP="00F17634">
            <w:pPr>
              <w:pStyle w:val="TAC"/>
              <w:rPr>
                <w:lang w:eastAsia="en-US"/>
              </w:rPr>
            </w:pPr>
            <w:r w:rsidRPr="00F511A5">
              <w:rPr>
                <w:lang w:eastAsia="en-US"/>
              </w:rPr>
              <w:t>0825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D9E43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1550B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C79AC2" w14:textId="77777777" w:rsidR="005979E7" w:rsidRPr="00F511A5" w:rsidRDefault="005979E7" w:rsidP="00F17634">
            <w:pPr>
              <w:pStyle w:val="TAL"/>
              <w:rPr>
                <w:lang w:eastAsia="en-US"/>
              </w:rPr>
            </w:pPr>
            <w:r w:rsidRPr="00F511A5">
              <w:rPr>
                <w:lang w:eastAsia="en-US"/>
              </w:rPr>
              <w:t>Addition of NR test case 8.1.4.1.7.3-PCell Change and SCell addition Intra-band non-contiguous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88E97B" w14:textId="77777777" w:rsidR="005979E7" w:rsidRPr="00F511A5" w:rsidRDefault="005979E7" w:rsidP="00F17634">
            <w:pPr>
              <w:pStyle w:val="TAC"/>
              <w:rPr>
                <w:lang w:eastAsia="en-US"/>
              </w:rPr>
            </w:pPr>
            <w:r w:rsidRPr="00F511A5">
              <w:rPr>
                <w:lang w:eastAsia="en-US"/>
              </w:rPr>
              <w:t>16.1.0</w:t>
            </w:r>
          </w:p>
        </w:tc>
      </w:tr>
      <w:tr w:rsidR="005979E7" w:rsidRPr="00F511A5" w14:paraId="1F60CB6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D7892E"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B6896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C1BFCF" w14:textId="77777777" w:rsidR="005979E7" w:rsidRPr="00F511A5" w:rsidRDefault="005979E7" w:rsidP="00F17634">
            <w:pPr>
              <w:pStyle w:val="TAC"/>
              <w:rPr>
                <w:lang w:eastAsia="en-US"/>
              </w:rPr>
            </w:pPr>
            <w:r w:rsidRPr="00F511A5">
              <w:rPr>
                <w:lang w:eastAsia="en-US"/>
              </w:rPr>
              <w:t>R5-195666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E8330D" w14:textId="77777777" w:rsidR="005979E7" w:rsidRPr="00F511A5" w:rsidRDefault="005979E7" w:rsidP="00F17634">
            <w:pPr>
              <w:pStyle w:val="TAC"/>
              <w:rPr>
                <w:lang w:eastAsia="en-US"/>
              </w:rPr>
            </w:pPr>
            <w:r w:rsidRPr="00F511A5">
              <w:rPr>
                <w:lang w:eastAsia="en-US"/>
              </w:rPr>
              <w:t>0827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FB652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650EB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F36CFB" w14:textId="77777777" w:rsidR="005979E7" w:rsidRPr="00F511A5" w:rsidRDefault="005979E7" w:rsidP="00F17634">
            <w:pPr>
              <w:pStyle w:val="TAL"/>
              <w:rPr>
                <w:lang w:eastAsia="en-US"/>
              </w:rPr>
            </w:pPr>
            <w:r w:rsidRPr="00F511A5">
              <w:rPr>
                <w:lang w:eastAsia="en-US"/>
              </w:rPr>
              <w:t>Addition of NR test case 8.1.4.1.8.2-SCell no change Inter-band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A8D0D9" w14:textId="77777777" w:rsidR="005979E7" w:rsidRPr="00F511A5" w:rsidRDefault="005979E7" w:rsidP="00F17634">
            <w:pPr>
              <w:pStyle w:val="TAC"/>
              <w:rPr>
                <w:lang w:eastAsia="en-US"/>
              </w:rPr>
            </w:pPr>
            <w:r w:rsidRPr="00F511A5">
              <w:rPr>
                <w:lang w:eastAsia="en-US"/>
              </w:rPr>
              <w:t>16.1.0</w:t>
            </w:r>
          </w:p>
        </w:tc>
      </w:tr>
      <w:tr w:rsidR="005979E7" w:rsidRPr="00F511A5" w14:paraId="2327CAB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672B1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EC1B6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E4B574" w14:textId="77777777" w:rsidR="005979E7" w:rsidRPr="00F511A5" w:rsidRDefault="005979E7" w:rsidP="00F17634">
            <w:pPr>
              <w:pStyle w:val="TAC"/>
              <w:rPr>
                <w:lang w:eastAsia="en-US"/>
              </w:rPr>
            </w:pPr>
            <w:r w:rsidRPr="00F511A5">
              <w:rPr>
                <w:lang w:eastAsia="en-US"/>
              </w:rPr>
              <w:t>R5-195667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121E52" w14:textId="77777777" w:rsidR="005979E7" w:rsidRPr="00F511A5" w:rsidRDefault="005979E7" w:rsidP="00F17634">
            <w:pPr>
              <w:pStyle w:val="TAC"/>
              <w:rPr>
                <w:lang w:eastAsia="en-US"/>
              </w:rPr>
            </w:pPr>
            <w:r w:rsidRPr="00F511A5">
              <w:rPr>
                <w:lang w:eastAsia="en-US"/>
              </w:rPr>
              <w:t>0828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22214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648E4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B3AEBC" w14:textId="77777777" w:rsidR="005979E7" w:rsidRPr="00F511A5" w:rsidRDefault="005979E7" w:rsidP="00F17634">
            <w:pPr>
              <w:pStyle w:val="TAL"/>
              <w:rPr>
                <w:lang w:eastAsia="en-US"/>
              </w:rPr>
            </w:pPr>
            <w:r w:rsidRPr="00F511A5">
              <w:rPr>
                <w:lang w:eastAsia="en-US"/>
              </w:rPr>
              <w:t>Addition of NR test case 8.1.4.1.8.3-SCell no change Intra-band non-contiguous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E4333D1" w14:textId="77777777" w:rsidR="005979E7" w:rsidRPr="00F511A5" w:rsidRDefault="005979E7" w:rsidP="00F17634">
            <w:pPr>
              <w:pStyle w:val="TAC"/>
              <w:rPr>
                <w:lang w:eastAsia="en-US"/>
              </w:rPr>
            </w:pPr>
            <w:r w:rsidRPr="00F511A5">
              <w:rPr>
                <w:lang w:eastAsia="en-US"/>
              </w:rPr>
              <w:t>16.1.0</w:t>
            </w:r>
          </w:p>
        </w:tc>
      </w:tr>
      <w:tr w:rsidR="005979E7" w:rsidRPr="00F511A5" w14:paraId="3B2D7C4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99B19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3DD9A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ED38435" w14:textId="77777777" w:rsidR="005979E7" w:rsidRPr="00F511A5" w:rsidRDefault="005979E7" w:rsidP="00F17634">
            <w:pPr>
              <w:pStyle w:val="TAC"/>
              <w:rPr>
                <w:lang w:eastAsia="en-US"/>
              </w:rPr>
            </w:pPr>
            <w:r w:rsidRPr="00F511A5">
              <w:rPr>
                <w:lang w:eastAsia="en-US"/>
              </w:rPr>
              <w:t>R5-195676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83A2FF" w14:textId="77777777" w:rsidR="005979E7" w:rsidRPr="00F511A5" w:rsidRDefault="005979E7" w:rsidP="00F17634">
            <w:pPr>
              <w:pStyle w:val="TAC"/>
              <w:rPr>
                <w:lang w:eastAsia="en-US"/>
              </w:rPr>
            </w:pPr>
            <w:r w:rsidRPr="00F511A5">
              <w:rPr>
                <w:lang w:eastAsia="en-US"/>
              </w:rPr>
              <w:t>0837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10DDE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1D31B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093B09" w14:textId="77777777" w:rsidR="005979E7" w:rsidRPr="00F511A5" w:rsidRDefault="005979E7" w:rsidP="00F17634">
            <w:pPr>
              <w:pStyle w:val="TAL"/>
              <w:rPr>
                <w:lang w:eastAsia="en-US"/>
              </w:rPr>
            </w:pPr>
            <w:r w:rsidRPr="00F511A5">
              <w:rPr>
                <w:lang w:eastAsia="en-US"/>
              </w:rPr>
              <w:t>Correction to NR test case 8.1.5.3.1-PWS reception in NR RRC_IDLE state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2A7DEB" w14:textId="77777777" w:rsidR="005979E7" w:rsidRPr="00F511A5" w:rsidRDefault="005979E7" w:rsidP="00F17634">
            <w:pPr>
              <w:pStyle w:val="TAC"/>
              <w:rPr>
                <w:lang w:eastAsia="en-US"/>
              </w:rPr>
            </w:pPr>
            <w:r w:rsidRPr="00F511A5">
              <w:rPr>
                <w:lang w:eastAsia="en-US"/>
              </w:rPr>
              <w:t>16.1.0</w:t>
            </w:r>
          </w:p>
        </w:tc>
      </w:tr>
      <w:tr w:rsidR="005979E7" w:rsidRPr="00F511A5" w14:paraId="6EBF6E5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06B7A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C0F43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659456" w14:textId="77777777" w:rsidR="005979E7" w:rsidRPr="00F511A5" w:rsidRDefault="005979E7" w:rsidP="00F17634">
            <w:pPr>
              <w:pStyle w:val="TAC"/>
              <w:rPr>
                <w:lang w:eastAsia="en-US"/>
              </w:rPr>
            </w:pPr>
            <w:r w:rsidRPr="00F511A5">
              <w:rPr>
                <w:lang w:eastAsia="en-US"/>
              </w:rPr>
              <w:t>R5-195677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F85D1D" w14:textId="77777777" w:rsidR="005979E7" w:rsidRPr="00F511A5" w:rsidRDefault="005979E7" w:rsidP="00F17634">
            <w:pPr>
              <w:pStyle w:val="TAC"/>
              <w:rPr>
                <w:lang w:eastAsia="en-US"/>
              </w:rPr>
            </w:pPr>
            <w:r w:rsidRPr="00F511A5">
              <w:rPr>
                <w:lang w:eastAsia="en-US"/>
              </w:rPr>
              <w:t>0838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19126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E2DB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18C7AF" w14:textId="77777777" w:rsidR="005979E7" w:rsidRPr="00F511A5" w:rsidRDefault="005979E7" w:rsidP="00F17634">
            <w:pPr>
              <w:pStyle w:val="TAL"/>
              <w:rPr>
                <w:lang w:eastAsia="en-US"/>
              </w:rPr>
            </w:pPr>
            <w:r w:rsidRPr="00F511A5">
              <w:rPr>
                <w:lang w:eastAsia="en-US"/>
              </w:rPr>
              <w:t>Correction to NR test case 8.1.5.3.3-PWS reception in NR RRC_CONNECTED state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B152BA" w14:textId="77777777" w:rsidR="005979E7" w:rsidRPr="00F511A5" w:rsidRDefault="005979E7" w:rsidP="00F17634">
            <w:pPr>
              <w:pStyle w:val="TAC"/>
              <w:rPr>
                <w:lang w:eastAsia="en-US"/>
              </w:rPr>
            </w:pPr>
            <w:r w:rsidRPr="00F511A5">
              <w:rPr>
                <w:lang w:eastAsia="en-US"/>
              </w:rPr>
              <w:t>16.1.0</w:t>
            </w:r>
          </w:p>
        </w:tc>
      </w:tr>
      <w:tr w:rsidR="005979E7" w:rsidRPr="00F511A5" w14:paraId="7BB7125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F96928"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44041D"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5EAB8B" w14:textId="77777777" w:rsidR="005979E7" w:rsidRPr="00F511A5" w:rsidRDefault="005979E7" w:rsidP="00F17634">
            <w:pPr>
              <w:pStyle w:val="TAC"/>
              <w:rPr>
                <w:lang w:eastAsia="en-US"/>
              </w:rPr>
            </w:pPr>
            <w:r w:rsidRPr="00F511A5">
              <w:rPr>
                <w:lang w:eastAsia="en-US"/>
              </w:rPr>
              <w:t>R5-195681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E7D9A0" w14:textId="77777777" w:rsidR="005979E7" w:rsidRPr="00F511A5" w:rsidRDefault="005979E7" w:rsidP="00F17634">
            <w:pPr>
              <w:pStyle w:val="TAC"/>
              <w:rPr>
                <w:lang w:eastAsia="en-US"/>
              </w:rPr>
            </w:pPr>
            <w:r w:rsidRPr="00F511A5">
              <w:rPr>
                <w:lang w:eastAsia="en-US"/>
              </w:rPr>
              <w:t>0842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9498B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B3197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E4CF88" w14:textId="77777777" w:rsidR="005979E7" w:rsidRPr="00F511A5" w:rsidRDefault="005979E7" w:rsidP="00F17634">
            <w:pPr>
              <w:pStyle w:val="TAL"/>
              <w:rPr>
                <w:lang w:eastAsia="en-US"/>
              </w:rPr>
            </w:pPr>
            <w:r w:rsidRPr="00F511A5">
              <w:rPr>
                <w:lang w:eastAsia="en-US"/>
              </w:rPr>
              <w:t>Correction to NR test case 9.1.5.1.10-PLMN not allowed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FA846C" w14:textId="77777777" w:rsidR="005979E7" w:rsidRPr="00F511A5" w:rsidRDefault="005979E7" w:rsidP="00F17634">
            <w:pPr>
              <w:pStyle w:val="TAC"/>
              <w:rPr>
                <w:lang w:eastAsia="en-US"/>
              </w:rPr>
            </w:pPr>
            <w:r w:rsidRPr="00F511A5">
              <w:rPr>
                <w:lang w:eastAsia="en-US"/>
              </w:rPr>
              <w:t>16.1.0</w:t>
            </w:r>
          </w:p>
        </w:tc>
      </w:tr>
      <w:tr w:rsidR="005979E7" w:rsidRPr="00F511A5" w14:paraId="7208C9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47EED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A2C0E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CEBE4C" w14:textId="77777777" w:rsidR="005979E7" w:rsidRPr="00F511A5" w:rsidRDefault="005979E7" w:rsidP="00F17634">
            <w:pPr>
              <w:pStyle w:val="TAC"/>
              <w:rPr>
                <w:lang w:eastAsia="en-US"/>
              </w:rPr>
            </w:pPr>
            <w:r w:rsidRPr="00F511A5">
              <w:rPr>
                <w:lang w:eastAsia="en-US"/>
              </w:rPr>
              <w:t>R5-195712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6750C9" w14:textId="77777777" w:rsidR="005979E7" w:rsidRPr="00F511A5" w:rsidRDefault="005979E7" w:rsidP="00F17634">
            <w:pPr>
              <w:pStyle w:val="TAC"/>
              <w:rPr>
                <w:lang w:eastAsia="en-US"/>
              </w:rPr>
            </w:pPr>
            <w:r w:rsidRPr="00F511A5">
              <w:rPr>
                <w:lang w:eastAsia="en-US"/>
              </w:rPr>
              <w:t>0850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930D6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7709B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BC2903" w14:textId="77777777" w:rsidR="005979E7" w:rsidRPr="00F511A5" w:rsidRDefault="005979E7" w:rsidP="00F17634">
            <w:pPr>
              <w:pStyle w:val="TAL"/>
              <w:rPr>
                <w:lang w:eastAsia="en-US"/>
              </w:rPr>
            </w:pPr>
            <w:r w:rsidRPr="00F511A5">
              <w:rPr>
                <w:lang w:eastAsia="en-US"/>
              </w:rPr>
              <w:t>Update to RRC measurement test cases in EN-DC for FR2 support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7E4422" w14:textId="77777777" w:rsidR="005979E7" w:rsidRPr="00F511A5" w:rsidRDefault="005979E7" w:rsidP="00F17634">
            <w:pPr>
              <w:pStyle w:val="TAC"/>
              <w:rPr>
                <w:lang w:eastAsia="en-US"/>
              </w:rPr>
            </w:pPr>
            <w:r w:rsidRPr="00F511A5">
              <w:rPr>
                <w:lang w:eastAsia="en-US"/>
              </w:rPr>
              <w:t>16.1.0</w:t>
            </w:r>
          </w:p>
        </w:tc>
      </w:tr>
      <w:tr w:rsidR="005979E7" w:rsidRPr="00F511A5" w14:paraId="15D82BF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2EFA2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40468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DE42AB" w14:textId="77777777" w:rsidR="005979E7" w:rsidRPr="00F511A5" w:rsidRDefault="005979E7" w:rsidP="00F17634">
            <w:pPr>
              <w:pStyle w:val="TAC"/>
              <w:rPr>
                <w:lang w:eastAsia="en-US"/>
              </w:rPr>
            </w:pPr>
            <w:r w:rsidRPr="00F511A5">
              <w:rPr>
                <w:lang w:eastAsia="en-US"/>
              </w:rPr>
              <w:t>R5-195929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B0789A" w14:textId="77777777" w:rsidR="005979E7" w:rsidRPr="00F511A5" w:rsidRDefault="005979E7" w:rsidP="00F17634">
            <w:pPr>
              <w:pStyle w:val="TAC"/>
              <w:rPr>
                <w:lang w:eastAsia="en-US"/>
              </w:rPr>
            </w:pPr>
            <w:r w:rsidRPr="00F511A5">
              <w:rPr>
                <w:lang w:eastAsia="en-US"/>
              </w:rPr>
              <w:t>0863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0FAE0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93DC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751BFA" w14:textId="77777777" w:rsidR="005979E7" w:rsidRPr="00F511A5" w:rsidRDefault="005979E7" w:rsidP="00F17634">
            <w:pPr>
              <w:pStyle w:val="TAL"/>
              <w:rPr>
                <w:lang w:eastAsia="en-US"/>
              </w:rPr>
            </w:pPr>
            <w:r w:rsidRPr="00F511A5">
              <w:rPr>
                <w:lang w:eastAsia="en-US"/>
              </w:rPr>
              <w:t>Update to PDCP test cases in EN-DC for FR2 support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BF1D69" w14:textId="77777777" w:rsidR="005979E7" w:rsidRPr="00F511A5" w:rsidRDefault="005979E7" w:rsidP="00F17634">
            <w:pPr>
              <w:pStyle w:val="TAC"/>
              <w:rPr>
                <w:lang w:eastAsia="en-US"/>
              </w:rPr>
            </w:pPr>
            <w:r w:rsidRPr="00F511A5">
              <w:rPr>
                <w:lang w:eastAsia="en-US"/>
              </w:rPr>
              <w:t>16.1.0</w:t>
            </w:r>
          </w:p>
        </w:tc>
      </w:tr>
      <w:tr w:rsidR="005979E7" w:rsidRPr="00F511A5" w14:paraId="146B23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1AC4D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FE7BD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E0E99A" w14:textId="77777777" w:rsidR="005979E7" w:rsidRPr="00F511A5" w:rsidRDefault="005979E7" w:rsidP="00F17634">
            <w:pPr>
              <w:pStyle w:val="TAC"/>
              <w:rPr>
                <w:lang w:eastAsia="en-US"/>
              </w:rPr>
            </w:pPr>
            <w:r w:rsidRPr="00F511A5">
              <w:rPr>
                <w:lang w:eastAsia="en-US"/>
              </w:rPr>
              <w:t>R5-195947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6E8944" w14:textId="77777777" w:rsidR="005979E7" w:rsidRPr="00F511A5" w:rsidRDefault="005979E7" w:rsidP="00F17634">
            <w:pPr>
              <w:pStyle w:val="TAC"/>
              <w:rPr>
                <w:lang w:eastAsia="en-US"/>
              </w:rPr>
            </w:pPr>
            <w:r w:rsidRPr="00F511A5">
              <w:rPr>
                <w:lang w:eastAsia="en-US"/>
              </w:rPr>
              <w:t>0870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94EB1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0CA9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D257C6" w14:textId="77777777" w:rsidR="005979E7" w:rsidRPr="00F511A5" w:rsidRDefault="005979E7" w:rsidP="00F17634">
            <w:pPr>
              <w:pStyle w:val="TAL"/>
              <w:rPr>
                <w:lang w:eastAsia="en-US"/>
              </w:rPr>
            </w:pPr>
            <w:r w:rsidRPr="00F511A5">
              <w:rPr>
                <w:lang w:eastAsia="en-US"/>
              </w:rPr>
              <w:t>Correction to references to test procedure for Switch off / Power off UE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7E2C02" w14:textId="77777777" w:rsidR="005979E7" w:rsidRPr="00F511A5" w:rsidRDefault="005979E7" w:rsidP="00F17634">
            <w:pPr>
              <w:pStyle w:val="TAC"/>
              <w:rPr>
                <w:lang w:eastAsia="en-US"/>
              </w:rPr>
            </w:pPr>
            <w:r w:rsidRPr="00F511A5">
              <w:rPr>
                <w:lang w:eastAsia="en-US"/>
              </w:rPr>
              <w:t>16.1.0</w:t>
            </w:r>
          </w:p>
        </w:tc>
      </w:tr>
      <w:tr w:rsidR="005979E7" w:rsidRPr="00F511A5" w14:paraId="367FE48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4AC42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53C5D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DA8407" w14:textId="77777777" w:rsidR="005979E7" w:rsidRPr="00F511A5" w:rsidRDefault="005979E7" w:rsidP="00F17634">
            <w:pPr>
              <w:pStyle w:val="TAC"/>
              <w:rPr>
                <w:lang w:eastAsia="en-US"/>
              </w:rPr>
            </w:pPr>
            <w:r w:rsidRPr="00F511A5">
              <w:rPr>
                <w:lang w:eastAsia="en-US"/>
              </w:rPr>
              <w:t>R5-195948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07EB18" w14:textId="77777777" w:rsidR="005979E7" w:rsidRPr="00F511A5" w:rsidRDefault="005979E7" w:rsidP="00F17634">
            <w:pPr>
              <w:pStyle w:val="TAC"/>
              <w:rPr>
                <w:lang w:eastAsia="en-US"/>
              </w:rPr>
            </w:pPr>
            <w:r w:rsidRPr="00F511A5">
              <w:rPr>
                <w:lang w:eastAsia="en-US"/>
              </w:rPr>
              <w:t>0871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D2B69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B35B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BDC0A9" w14:textId="77777777" w:rsidR="005979E7" w:rsidRPr="00F511A5" w:rsidRDefault="005979E7" w:rsidP="00F17634">
            <w:pPr>
              <w:pStyle w:val="TAL"/>
              <w:rPr>
                <w:lang w:eastAsia="en-US"/>
              </w:rPr>
            </w:pPr>
            <w:r w:rsidRPr="00F511A5">
              <w:rPr>
                <w:lang w:eastAsia="en-US"/>
              </w:rPr>
              <w:t>Correction of power level units for test case 7.1.1.7.1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950223" w14:textId="77777777" w:rsidR="005979E7" w:rsidRPr="00F511A5" w:rsidRDefault="005979E7" w:rsidP="00F17634">
            <w:pPr>
              <w:pStyle w:val="TAC"/>
              <w:rPr>
                <w:lang w:eastAsia="en-US"/>
              </w:rPr>
            </w:pPr>
            <w:r w:rsidRPr="00F511A5">
              <w:rPr>
                <w:lang w:eastAsia="en-US"/>
              </w:rPr>
              <w:t>16.1.0</w:t>
            </w:r>
          </w:p>
        </w:tc>
      </w:tr>
      <w:tr w:rsidR="005979E7" w:rsidRPr="00F511A5" w14:paraId="7A930BE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36F444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9BD9FF"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06E2ED" w14:textId="77777777" w:rsidR="005979E7" w:rsidRPr="00F511A5" w:rsidRDefault="005979E7" w:rsidP="00F17634">
            <w:pPr>
              <w:pStyle w:val="TAC"/>
              <w:rPr>
                <w:lang w:eastAsia="en-US"/>
              </w:rPr>
            </w:pPr>
            <w:r w:rsidRPr="00F511A5">
              <w:rPr>
                <w:lang w:eastAsia="en-US"/>
              </w:rPr>
              <w:t>R5-195949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3C8F64" w14:textId="77777777" w:rsidR="005979E7" w:rsidRPr="00F511A5" w:rsidRDefault="005979E7" w:rsidP="00F17634">
            <w:pPr>
              <w:pStyle w:val="TAC"/>
              <w:rPr>
                <w:lang w:eastAsia="en-US"/>
              </w:rPr>
            </w:pPr>
            <w:r w:rsidRPr="00F511A5">
              <w:rPr>
                <w:lang w:eastAsia="en-US"/>
              </w:rPr>
              <w:t>0872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55BB6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0260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2D22C1" w14:textId="77777777" w:rsidR="005979E7" w:rsidRPr="00F511A5" w:rsidRDefault="005979E7" w:rsidP="00F17634">
            <w:pPr>
              <w:pStyle w:val="TAL"/>
              <w:rPr>
                <w:lang w:eastAsia="en-US"/>
              </w:rPr>
            </w:pPr>
            <w:r w:rsidRPr="00F511A5">
              <w:rPr>
                <w:lang w:eastAsia="en-US"/>
              </w:rPr>
              <w:t>Correction of power level units for test cases 8.1.3.1.11, 8.1.3.1.12, 8.1.3.1.15A, 8.1.3.2.3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9B1C22" w14:textId="77777777" w:rsidR="005979E7" w:rsidRPr="00F511A5" w:rsidRDefault="005979E7" w:rsidP="00F17634">
            <w:pPr>
              <w:pStyle w:val="TAC"/>
              <w:rPr>
                <w:lang w:eastAsia="en-US"/>
              </w:rPr>
            </w:pPr>
            <w:r w:rsidRPr="00F511A5">
              <w:rPr>
                <w:lang w:eastAsia="en-US"/>
              </w:rPr>
              <w:t>16.1.0</w:t>
            </w:r>
          </w:p>
        </w:tc>
      </w:tr>
      <w:tr w:rsidR="005979E7" w:rsidRPr="00F511A5" w14:paraId="1F7160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3CAF0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13812D"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4F68E6" w14:textId="77777777" w:rsidR="005979E7" w:rsidRPr="00F511A5" w:rsidRDefault="005979E7" w:rsidP="00F17634">
            <w:pPr>
              <w:pStyle w:val="TAC"/>
              <w:rPr>
                <w:lang w:eastAsia="en-US"/>
              </w:rPr>
            </w:pPr>
            <w:r w:rsidRPr="00F511A5">
              <w:rPr>
                <w:lang w:eastAsia="en-US"/>
              </w:rPr>
              <w:t>R5-195981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781951" w14:textId="77777777" w:rsidR="005979E7" w:rsidRPr="00F511A5" w:rsidRDefault="005979E7" w:rsidP="00F17634">
            <w:pPr>
              <w:pStyle w:val="TAC"/>
              <w:rPr>
                <w:lang w:eastAsia="en-US"/>
              </w:rPr>
            </w:pPr>
            <w:r w:rsidRPr="00F511A5">
              <w:rPr>
                <w:lang w:eastAsia="en-US"/>
              </w:rPr>
              <w:t>0876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70297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F4A44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4F525F" w14:textId="77777777" w:rsidR="005979E7" w:rsidRPr="00F511A5" w:rsidRDefault="005979E7" w:rsidP="00F17634">
            <w:pPr>
              <w:pStyle w:val="TAL"/>
              <w:rPr>
                <w:lang w:eastAsia="en-US"/>
              </w:rPr>
            </w:pPr>
            <w:r w:rsidRPr="00F511A5">
              <w:rPr>
                <w:lang w:eastAsia="en-US"/>
              </w:rPr>
              <w:t>Correction to 5GC TC 10.1.6.1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17D5CA" w14:textId="77777777" w:rsidR="005979E7" w:rsidRPr="00F511A5" w:rsidRDefault="005979E7" w:rsidP="00F17634">
            <w:pPr>
              <w:pStyle w:val="TAC"/>
              <w:rPr>
                <w:lang w:eastAsia="en-US"/>
              </w:rPr>
            </w:pPr>
            <w:r w:rsidRPr="00F511A5">
              <w:rPr>
                <w:lang w:eastAsia="en-US"/>
              </w:rPr>
              <w:t>16.1.0</w:t>
            </w:r>
          </w:p>
        </w:tc>
      </w:tr>
      <w:tr w:rsidR="005979E7" w:rsidRPr="00F511A5" w14:paraId="2E8BB7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93D2F4"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10C0C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C00F26" w14:textId="77777777" w:rsidR="005979E7" w:rsidRPr="00F511A5" w:rsidRDefault="005979E7" w:rsidP="00F17634">
            <w:pPr>
              <w:pStyle w:val="TAC"/>
              <w:rPr>
                <w:lang w:eastAsia="en-US"/>
              </w:rPr>
            </w:pPr>
            <w:r w:rsidRPr="00F511A5">
              <w:rPr>
                <w:lang w:eastAsia="en-US"/>
              </w:rPr>
              <w:t>R5-195996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11E685" w14:textId="77777777" w:rsidR="005979E7" w:rsidRPr="00F511A5" w:rsidRDefault="005979E7" w:rsidP="00F17634">
            <w:pPr>
              <w:pStyle w:val="TAC"/>
              <w:rPr>
                <w:lang w:eastAsia="en-US"/>
              </w:rPr>
            </w:pPr>
            <w:r w:rsidRPr="00F511A5">
              <w:rPr>
                <w:lang w:eastAsia="en-US"/>
              </w:rPr>
              <w:t>0878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C53B4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7F1CA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7A3B87" w14:textId="77777777" w:rsidR="005979E7" w:rsidRPr="00F511A5" w:rsidRDefault="005979E7" w:rsidP="00F17634">
            <w:pPr>
              <w:pStyle w:val="TAL"/>
              <w:rPr>
                <w:lang w:eastAsia="en-US"/>
              </w:rPr>
            </w:pPr>
            <w:r w:rsidRPr="00F511A5">
              <w:rPr>
                <w:lang w:eastAsia="en-US"/>
              </w:rPr>
              <w:t>Update PDCP test case 7.1.3.2.1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4AB197" w14:textId="77777777" w:rsidR="005979E7" w:rsidRPr="00F511A5" w:rsidRDefault="005979E7" w:rsidP="00F17634">
            <w:pPr>
              <w:pStyle w:val="TAC"/>
              <w:rPr>
                <w:lang w:eastAsia="en-US"/>
              </w:rPr>
            </w:pPr>
            <w:r w:rsidRPr="00F511A5">
              <w:rPr>
                <w:lang w:eastAsia="en-US"/>
              </w:rPr>
              <w:t>16.1.0</w:t>
            </w:r>
          </w:p>
        </w:tc>
      </w:tr>
      <w:tr w:rsidR="005979E7" w:rsidRPr="00F511A5" w14:paraId="78C8CA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1D247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0DE49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07677F" w14:textId="77777777" w:rsidR="005979E7" w:rsidRPr="00F511A5" w:rsidRDefault="005979E7" w:rsidP="00F17634">
            <w:pPr>
              <w:pStyle w:val="TAC"/>
              <w:rPr>
                <w:lang w:eastAsia="en-US"/>
              </w:rPr>
            </w:pPr>
            <w:r w:rsidRPr="00F511A5">
              <w:rPr>
                <w:lang w:eastAsia="en-US"/>
              </w:rPr>
              <w:t>R5-195997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1A4987" w14:textId="77777777" w:rsidR="005979E7" w:rsidRPr="00F511A5" w:rsidRDefault="005979E7" w:rsidP="00F17634">
            <w:pPr>
              <w:pStyle w:val="TAC"/>
              <w:rPr>
                <w:lang w:eastAsia="en-US"/>
              </w:rPr>
            </w:pPr>
            <w:r w:rsidRPr="00F511A5">
              <w:rPr>
                <w:lang w:eastAsia="en-US"/>
              </w:rPr>
              <w:t>0879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83AA7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2E883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2BA329" w14:textId="77777777" w:rsidR="005979E7" w:rsidRPr="00F511A5" w:rsidRDefault="005979E7" w:rsidP="00F17634">
            <w:pPr>
              <w:pStyle w:val="TAL"/>
              <w:rPr>
                <w:lang w:eastAsia="en-US"/>
              </w:rPr>
            </w:pPr>
            <w:r w:rsidRPr="00F511A5">
              <w:rPr>
                <w:lang w:eastAsia="en-US"/>
              </w:rPr>
              <w:t>Update PDCP test case 7.1.3.3.1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1F09D4" w14:textId="77777777" w:rsidR="005979E7" w:rsidRPr="00F511A5" w:rsidRDefault="005979E7" w:rsidP="00F17634">
            <w:pPr>
              <w:pStyle w:val="TAC"/>
              <w:rPr>
                <w:lang w:eastAsia="en-US"/>
              </w:rPr>
            </w:pPr>
            <w:r w:rsidRPr="00F511A5">
              <w:rPr>
                <w:lang w:eastAsia="en-US"/>
              </w:rPr>
              <w:t>16.1.0</w:t>
            </w:r>
          </w:p>
        </w:tc>
      </w:tr>
      <w:tr w:rsidR="005979E7" w:rsidRPr="00F511A5" w14:paraId="3EAAA7F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17258E"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08918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C3B2D2" w14:textId="77777777" w:rsidR="005979E7" w:rsidRPr="00F511A5" w:rsidRDefault="005979E7" w:rsidP="00F17634">
            <w:pPr>
              <w:pStyle w:val="TAC"/>
              <w:rPr>
                <w:lang w:eastAsia="en-US"/>
              </w:rPr>
            </w:pPr>
            <w:r w:rsidRPr="00F511A5">
              <w:rPr>
                <w:lang w:eastAsia="en-US"/>
              </w:rPr>
              <w:t>R5-196002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B006EB" w14:textId="77777777" w:rsidR="005979E7" w:rsidRPr="00F511A5" w:rsidRDefault="005979E7" w:rsidP="00F17634">
            <w:pPr>
              <w:pStyle w:val="TAC"/>
              <w:rPr>
                <w:lang w:eastAsia="en-US"/>
              </w:rPr>
            </w:pPr>
            <w:r w:rsidRPr="00F511A5">
              <w:rPr>
                <w:lang w:eastAsia="en-US"/>
              </w:rPr>
              <w:t>0884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063D0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60700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B70D84" w14:textId="77777777" w:rsidR="005979E7" w:rsidRPr="00F511A5" w:rsidRDefault="005979E7" w:rsidP="00F17634">
            <w:pPr>
              <w:pStyle w:val="TAL"/>
              <w:rPr>
                <w:lang w:eastAsia="en-US"/>
              </w:rPr>
            </w:pPr>
            <w:r w:rsidRPr="00F511A5">
              <w:rPr>
                <w:lang w:eastAsia="en-US"/>
              </w:rPr>
              <w:t>Update RRC measurement test case 8.2.3.14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8E71A5" w14:textId="77777777" w:rsidR="005979E7" w:rsidRPr="00F511A5" w:rsidRDefault="005979E7" w:rsidP="00F17634">
            <w:pPr>
              <w:pStyle w:val="TAC"/>
              <w:rPr>
                <w:lang w:eastAsia="en-US"/>
              </w:rPr>
            </w:pPr>
            <w:r w:rsidRPr="00F511A5">
              <w:rPr>
                <w:lang w:eastAsia="en-US"/>
              </w:rPr>
              <w:t>16.1.0</w:t>
            </w:r>
          </w:p>
        </w:tc>
      </w:tr>
      <w:tr w:rsidR="005979E7" w:rsidRPr="00F511A5" w14:paraId="168DFB3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FADDE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20276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94B2F8" w14:textId="77777777" w:rsidR="005979E7" w:rsidRPr="00F511A5" w:rsidRDefault="005979E7" w:rsidP="00F17634">
            <w:pPr>
              <w:pStyle w:val="TAC"/>
              <w:rPr>
                <w:lang w:eastAsia="en-US"/>
              </w:rPr>
            </w:pPr>
            <w:r w:rsidRPr="00F511A5">
              <w:rPr>
                <w:lang w:eastAsia="en-US"/>
              </w:rPr>
              <w:t>R5-196039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A2CD68" w14:textId="77777777" w:rsidR="005979E7" w:rsidRPr="00F511A5" w:rsidRDefault="005979E7" w:rsidP="00F17634">
            <w:pPr>
              <w:pStyle w:val="TAC"/>
              <w:rPr>
                <w:lang w:eastAsia="en-US"/>
              </w:rPr>
            </w:pPr>
            <w:r w:rsidRPr="00F511A5">
              <w:rPr>
                <w:lang w:eastAsia="en-US"/>
              </w:rPr>
              <w:t>0889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AEC54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D22A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B45853" w14:textId="77777777" w:rsidR="005979E7" w:rsidRPr="00F511A5" w:rsidRDefault="005979E7" w:rsidP="00F17634">
            <w:pPr>
              <w:pStyle w:val="TAL"/>
              <w:rPr>
                <w:lang w:eastAsia="en-US"/>
              </w:rPr>
            </w:pPr>
            <w:r w:rsidRPr="00F511A5">
              <w:rPr>
                <w:lang w:eastAsia="en-US"/>
              </w:rPr>
              <w:t>Addition of new 5GC TC 10.1.2.1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AD1F14" w14:textId="77777777" w:rsidR="005979E7" w:rsidRPr="00F511A5" w:rsidRDefault="005979E7" w:rsidP="00F17634">
            <w:pPr>
              <w:pStyle w:val="TAC"/>
              <w:rPr>
                <w:lang w:eastAsia="en-US"/>
              </w:rPr>
            </w:pPr>
            <w:r w:rsidRPr="00F511A5">
              <w:rPr>
                <w:lang w:eastAsia="en-US"/>
              </w:rPr>
              <w:t>16.1.0</w:t>
            </w:r>
          </w:p>
        </w:tc>
      </w:tr>
      <w:tr w:rsidR="005979E7" w:rsidRPr="00F511A5" w14:paraId="63FBC15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EB224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8DF71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4C571E" w14:textId="77777777" w:rsidR="005979E7" w:rsidRPr="00F511A5" w:rsidRDefault="005979E7" w:rsidP="00F17634">
            <w:pPr>
              <w:pStyle w:val="TAC"/>
              <w:rPr>
                <w:lang w:eastAsia="en-US"/>
              </w:rPr>
            </w:pPr>
            <w:r w:rsidRPr="00F511A5">
              <w:rPr>
                <w:lang w:eastAsia="en-US"/>
              </w:rPr>
              <w:t>R5-196046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B6CAC0" w14:textId="77777777" w:rsidR="005979E7" w:rsidRPr="00F511A5" w:rsidRDefault="005979E7" w:rsidP="00F17634">
            <w:pPr>
              <w:pStyle w:val="TAC"/>
              <w:rPr>
                <w:lang w:eastAsia="en-US"/>
              </w:rPr>
            </w:pPr>
            <w:r w:rsidRPr="00F511A5">
              <w:rPr>
                <w:lang w:eastAsia="en-US"/>
              </w:rPr>
              <w:t>0895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8D121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FB33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E62740" w14:textId="77777777" w:rsidR="005979E7" w:rsidRPr="00F511A5" w:rsidRDefault="005979E7" w:rsidP="00F17634">
            <w:pPr>
              <w:pStyle w:val="TAL"/>
              <w:rPr>
                <w:lang w:eastAsia="en-US"/>
              </w:rPr>
            </w:pPr>
            <w:r w:rsidRPr="00F511A5">
              <w:rPr>
                <w:lang w:eastAsia="en-US"/>
              </w:rPr>
              <w:t>Correction to 5GC TC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7C920D" w14:textId="77777777" w:rsidR="005979E7" w:rsidRPr="00F511A5" w:rsidRDefault="005979E7" w:rsidP="00F17634">
            <w:pPr>
              <w:pStyle w:val="TAC"/>
              <w:rPr>
                <w:lang w:eastAsia="en-US"/>
              </w:rPr>
            </w:pPr>
            <w:r w:rsidRPr="00F511A5">
              <w:rPr>
                <w:lang w:eastAsia="en-US"/>
              </w:rPr>
              <w:t>16.1.0</w:t>
            </w:r>
          </w:p>
        </w:tc>
      </w:tr>
      <w:tr w:rsidR="005979E7" w:rsidRPr="00F511A5" w14:paraId="17B08E7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35A89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9144E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0C4307" w14:textId="77777777" w:rsidR="005979E7" w:rsidRPr="00F511A5" w:rsidRDefault="005979E7" w:rsidP="00F17634">
            <w:pPr>
              <w:pStyle w:val="TAC"/>
              <w:rPr>
                <w:lang w:eastAsia="en-US"/>
              </w:rPr>
            </w:pPr>
            <w:r w:rsidRPr="00F511A5">
              <w:rPr>
                <w:lang w:eastAsia="en-US"/>
              </w:rPr>
              <w:t>R5-196055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7454D5" w14:textId="77777777" w:rsidR="005979E7" w:rsidRPr="00F511A5" w:rsidRDefault="005979E7" w:rsidP="00F17634">
            <w:pPr>
              <w:pStyle w:val="TAC"/>
              <w:rPr>
                <w:lang w:eastAsia="en-US"/>
              </w:rPr>
            </w:pPr>
            <w:r w:rsidRPr="00F511A5">
              <w:rPr>
                <w:lang w:eastAsia="en-US"/>
              </w:rPr>
              <w:t>0902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E761C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9F909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7B0DFB" w14:textId="77777777" w:rsidR="005979E7" w:rsidRPr="00F511A5" w:rsidRDefault="005979E7" w:rsidP="00F17634">
            <w:pPr>
              <w:pStyle w:val="TAL"/>
              <w:rPr>
                <w:lang w:eastAsia="en-US"/>
              </w:rPr>
            </w:pPr>
            <w:r w:rsidRPr="00F511A5">
              <w:rPr>
                <w:lang w:eastAsia="en-US"/>
              </w:rPr>
              <w:t>Correction to TC 9.1.7.1-Service Request in Idle state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D42C33" w14:textId="77777777" w:rsidR="005979E7" w:rsidRPr="00F511A5" w:rsidRDefault="005979E7" w:rsidP="00F17634">
            <w:pPr>
              <w:pStyle w:val="TAC"/>
              <w:rPr>
                <w:lang w:eastAsia="en-US"/>
              </w:rPr>
            </w:pPr>
            <w:r w:rsidRPr="00F511A5">
              <w:rPr>
                <w:lang w:eastAsia="en-US"/>
              </w:rPr>
              <w:t>16.1.0</w:t>
            </w:r>
          </w:p>
        </w:tc>
      </w:tr>
      <w:tr w:rsidR="005979E7" w:rsidRPr="00F511A5" w14:paraId="03AAB42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55972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94E16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9705DA" w14:textId="77777777" w:rsidR="005979E7" w:rsidRPr="00F511A5" w:rsidRDefault="005979E7" w:rsidP="00F17634">
            <w:pPr>
              <w:pStyle w:val="TAC"/>
              <w:rPr>
                <w:lang w:eastAsia="en-US"/>
              </w:rPr>
            </w:pPr>
            <w:r w:rsidRPr="00F511A5">
              <w:rPr>
                <w:lang w:eastAsia="en-US"/>
              </w:rPr>
              <w:t>R5-196093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C85E34" w14:textId="77777777" w:rsidR="005979E7" w:rsidRPr="00F511A5" w:rsidRDefault="005979E7" w:rsidP="00F17634">
            <w:pPr>
              <w:pStyle w:val="TAC"/>
              <w:rPr>
                <w:lang w:eastAsia="en-US"/>
              </w:rPr>
            </w:pPr>
            <w:r w:rsidRPr="00F511A5">
              <w:rPr>
                <w:lang w:eastAsia="en-US"/>
              </w:rPr>
              <w:t>0919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D2BAD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56D50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3717E1" w14:textId="77777777" w:rsidR="005979E7" w:rsidRPr="00F511A5" w:rsidRDefault="005979E7" w:rsidP="00F17634">
            <w:pPr>
              <w:pStyle w:val="TAL"/>
              <w:rPr>
                <w:lang w:eastAsia="en-US"/>
              </w:rPr>
            </w:pPr>
            <w:r w:rsidRPr="00F511A5">
              <w:rPr>
                <w:lang w:eastAsia="en-US"/>
              </w:rPr>
              <w:t>Correction to RLC test case 7.1.2.3.11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9BDE43" w14:textId="77777777" w:rsidR="005979E7" w:rsidRPr="00F511A5" w:rsidRDefault="005979E7" w:rsidP="00F17634">
            <w:pPr>
              <w:pStyle w:val="TAC"/>
              <w:rPr>
                <w:lang w:eastAsia="en-US"/>
              </w:rPr>
            </w:pPr>
            <w:r w:rsidRPr="00F511A5">
              <w:rPr>
                <w:lang w:eastAsia="en-US"/>
              </w:rPr>
              <w:t>16.1.0</w:t>
            </w:r>
          </w:p>
        </w:tc>
      </w:tr>
      <w:tr w:rsidR="005979E7" w:rsidRPr="00F511A5" w14:paraId="05A8074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CD900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1B83A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95B9F0" w14:textId="77777777" w:rsidR="005979E7" w:rsidRPr="00F511A5" w:rsidRDefault="005979E7" w:rsidP="00F17634">
            <w:pPr>
              <w:pStyle w:val="TAC"/>
              <w:rPr>
                <w:lang w:eastAsia="en-US"/>
              </w:rPr>
            </w:pPr>
            <w:r w:rsidRPr="00F511A5">
              <w:rPr>
                <w:lang w:eastAsia="en-US"/>
              </w:rPr>
              <w:t>R5-196109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0B0F17" w14:textId="77777777" w:rsidR="005979E7" w:rsidRPr="00F511A5" w:rsidRDefault="005979E7" w:rsidP="00F17634">
            <w:pPr>
              <w:pStyle w:val="TAC"/>
              <w:rPr>
                <w:lang w:eastAsia="en-US"/>
              </w:rPr>
            </w:pPr>
            <w:r w:rsidRPr="00F511A5">
              <w:rPr>
                <w:lang w:eastAsia="en-US"/>
              </w:rPr>
              <w:t>0930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4EDC9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7080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F39A37" w14:textId="77777777" w:rsidR="005979E7" w:rsidRPr="00F511A5" w:rsidRDefault="005979E7" w:rsidP="00F17634">
            <w:pPr>
              <w:pStyle w:val="TAL"/>
              <w:rPr>
                <w:lang w:eastAsia="en-US"/>
              </w:rPr>
            </w:pPr>
            <w:r w:rsidRPr="00F511A5">
              <w:rPr>
                <w:lang w:eastAsia="en-US"/>
              </w:rPr>
              <w:t>To void TC 8.1.1.3.5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7020D3" w14:textId="77777777" w:rsidR="005979E7" w:rsidRPr="00F511A5" w:rsidRDefault="005979E7" w:rsidP="00F17634">
            <w:pPr>
              <w:pStyle w:val="TAC"/>
              <w:rPr>
                <w:lang w:eastAsia="en-US"/>
              </w:rPr>
            </w:pPr>
            <w:r w:rsidRPr="00F511A5">
              <w:rPr>
                <w:lang w:eastAsia="en-US"/>
              </w:rPr>
              <w:t>16.1.0</w:t>
            </w:r>
          </w:p>
        </w:tc>
      </w:tr>
      <w:tr w:rsidR="005979E7" w:rsidRPr="00F511A5" w14:paraId="022D64D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2B493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A3AAF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E2176C" w14:textId="77777777" w:rsidR="005979E7" w:rsidRPr="00F511A5" w:rsidRDefault="005979E7" w:rsidP="00F17634">
            <w:pPr>
              <w:pStyle w:val="TAC"/>
              <w:rPr>
                <w:lang w:eastAsia="en-US"/>
              </w:rPr>
            </w:pPr>
            <w:r w:rsidRPr="00F511A5">
              <w:rPr>
                <w:lang w:eastAsia="en-US"/>
              </w:rPr>
              <w:t>R5-196110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A980B3" w14:textId="77777777" w:rsidR="005979E7" w:rsidRPr="00F511A5" w:rsidRDefault="005979E7" w:rsidP="00F17634">
            <w:pPr>
              <w:pStyle w:val="TAC"/>
              <w:rPr>
                <w:lang w:eastAsia="en-US"/>
              </w:rPr>
            </w:pPr>
            <w:r w:rsidRPr="00F511A5">
              <w:rPr>
                <w:lang w:eastAsia="en-US"/>
              </w:rPr>
              <w:t>0931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BB0D2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F5290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33B56E" w14:textId="77777777" w:rsidR="005979E7" w:rsidRPr="00F511A5" w:rsidRDefault="005979E7" w:rsidP="00F17634">
            <w:pPr>
              <w:pStyle w:val="TAL"/>
              <w:rPr>
                <w:lang w:eastAsia="en-US"/>
              </w:rPr>
            </w:pPr>
            <w:r w:rsidRPr="00F511A5">
              <w:rPr>
                <w:lang w:eastAsia="en-US"/>
              </w:rPr>
              <w:t>To void TC 8.1.1.3.6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C4062B" w14:textId="77777777" w:rsidR="005979E7" w:rsidRPr="00F511A5" w:rsidRDefault="005979E7" w:rsidP="00F17634">
            <w:pPr>
              <w:pStyle w:val="TAC"/>
              <w:rPr>
                <w:lang w:eastAsia="en-US"/>
              </w:rPr>
            </w:pPr>
            <w:r w:rsidRPr="00F511A5">
              <w:rPr>
                <w:lang w:eastAsia="en-US"/>
              </w:rPr>
              <w:t>16.1.0</w:t>
            </w:r>
          </w:p>
        </w:tc>
      </w:tr>
      <w:tr w:rsidR="005979E7" w:rsidRPr="00F511A5" w14:paraId="5B2DC80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82F91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9B489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3CBA27" w14:textId="77777777" w:rsidR="005979E7" w:rsidRPr="00F511A5" w:rsidRDefault="005979E7" w:rsidP="00F17634">
            <w:pPr>
              <w:pStyle w:val="TAC"/>
              <w:rPr>
                <w:lang w:eastAsia="en-US"/>
              </w:rPr>
            </w:pPr>
            <w:r w:rsidRPr="00F511A5">
              <w:rPr>
                <w:lang w:eastAsia="en-US"/>
              </w:rPr>
              <w:t>R5-196111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BE0FDC" w14:textId="77777777" w:rsidR="005979E7" w:rsidRPr="00F511A5" w:rsidRDefault="005979E7" w:rsidP="00F17634">
            <w:pPr>
              <w:pStyle w:val="TAC"/>
              <w:rPr>
                <w:lang w:eastAsia="en-US"/>
              </w:rPr>
            </w:pPr>
            <w:r w:rsidRPr="00F511A5">
              <w:rPr>
                <w:lang w:eastAsia="en-US"/>
              </w:rPr>
              <w:t>0932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732C6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7B94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EB4EB4" w14:textId="77777777" w:rsidR="005979E7" w:rsidRPr="00F511A5" w:rsidRDefault="005979E7" w:rsidP="00F17634">
            <w:pPr>
              <w:pStyle w:val="TAL"/>
              <w:rPr>
                <w:lang w:eastAsia="en-US"/>
              </w:rPr>
            </w:pPr>
            <w:r w:rsidRPr="00F511A5">
              <w:rPr>
                <w:lang w:eastAsia="en-US"/>
              </w:rPr>
              <w:t>To void TC 8.1.1.4.3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3707A9" w14:textId="77777777" w:rsidR="005979E7" w:rsidRPr="00F511A5" w:rsidRDefault="005979E7" w:rsidP="00F17634">
            <w:pPr>
              <w:pStyle w:val="TAC"/>
              <w:rPr>
                <w:lang w:eastAsia="en-US"/>
              </w:rPr>
            </w:pPr>
            <w:r w:rsidRPr="00F511A5">
              <w:rPr>
                <w:lang w:eastAsia="en-US"/>
              </w:rPr>
              <w:t>16.1.0</w:t>
            </w:r>
          </w:p>
        </w:tc>
      </w:tr>
      <w:tr w:rsidR="005979E7" w:rsidRPr="00F511A5" w14:paraId="0B4C3DE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602C5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9186A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E7A357" w14:textId="77777777" w:rsidR="005979E7" w:rsidRPr="00F511A5" w:rsidRDefault="005979E7" w:rsidP="00F17634">
            <w:pPr>
              <w:pStyle w:val="TAC"/>
              <w:rPr>
                <w:lang w:eastAsia="en-US"/>
              </w:rPr>
            </w:pPr>
            <w:r w:rsidRPr="00F511A5">
              <w:rPr>
                <w:lang w:eastAsia="en-US"/>
              </w:rPr>
              <w:t>R5-196112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71FEF2" w14:textId="77777777" w:rsidR="005979E7" w:rsidRPr="00F511A5" w:rsidRDefault="005979E7" w:rsidP="00F17634">
            <w:pPr>
              <w:pStyle w:val="TAC"/>
              <w:rPr>
                <w:lang w:eastAsia="en-US"/>
              </w:rPr>
            </w:pPr>
            <w:r w:rsidRPr="00F511A5">
              <w:rPr>
                <w:lang w:eastAsia="en-US"/>
              </w:rPr>
              <w:t>0933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4E688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0DAC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9FD568" w14:textId="77777777" w:rsidR="005979E7" w:rsidRPr="00F511A5" w:rsidRDefault="005979E7" w:rsidP="00F17634">
            <w:pPr>
              <w:pStyle w:val="TAL"/>
              <w:rPr>
                <w:lang w:eastAsia="en-US"/>
              </w:rPr>
            </w:pPr>
            <w:r w:rsidRPr="00F511A5">
              <w:rPr>
                <w:lang w:eastAsia="en-US"/>
              </w:rPr>
              <w:t>To void TC 8.1.4.1.3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CB0359" w14:textId="77777777" w:rsidR="005979E7" w:rsidRPr="00F511A5" w:rsidRDefault="005979E7" w:rsidP="00F17634">
            <w:pPr>
              <w:pStyle w:val="TAC"/>
              <w:rPr>
                <w:lang w:eastAsia="en-US"/>
              </w:rPr>
            </w:pPr>
            <w:r w:rsidRPr="00F511A5">
              <w:rPr>
                <w:lang w:eastAsia="en-US"/>
              </w:rPr>
              <w:t>16.1.0</w:t>
            </w:r>
          </w:p>
        </w:tc>
      </w:tr>
      <w:tr w:rsidR="005979E7" w:rsidRPr="00F511A5" w14:paraId="60A4CA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EEC4B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FC9FFB"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922651" w14:textId="77777777" w:rsidR="005979E7" w:rsidRPr="00F511A5" w:rsidRDefault="005979E7" w:rsidP="00F17634">
            <w:pPr>
              <w:pStyle w:val="TAC"/>
              <w:rPr>
                <w:lang w:eastAsia="en-US"/>
              </w:rPr>
            </w:pPr>
            <w:r w:rsidRPr="00F511A5">
              <w:rPr>
                <w:lang w:eastAsia="en-US"/>
              </w:rPr>
              <w:t>R5-196113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D4CBDD" w14:textId="77777777" w:rsidR="005979E7" w:rsidRPr="00F511A5" w:rsidRDefault="005979E7" w:rsidP="00F17634">
            <w:pPr>
              <w:pStyle w:val="TAC"/>
              <w:rPr>
                <w:lang w:eastAsia="en-US"/>
              </w:rPr>
            </w:pPr>
            <w:r w:rsidRPr="00F511A5">
              <w:rPr>
                <w:lang w:eastAsia="en-US"/>
              </w:rPr>
              <w:t>0934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9DC05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E8A8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96954B" w14:textId="77777777" w:rsidR="005979E7" w:rsidRPr="00F511A5" w:rsidRDefault="005979E7" w:rsidP="00F17634">
            <w:pPr>
              <w:pStyle w:val="TAL"/>
              <w:rPr>
                <w:lang w:eastAsia="en-US"/>
              </w:rPr>
            </w:pPr>
            <w:r w:rsidRPr="00F511A5">
              <w:rPr>
                <w:lang w:eastAsia="en-US"/>
              </w:rPr>
              <w:t>To void TC 8.1.4.1.4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EA2BF3" w14:textId="77777777" w:rsidR="005979E7" w:rsidRPr="00F511A5" w:rsidRDefault="005979E7" w:rsidP="00F17634">
            <w:pPr>
              <w:pStyle w:val="TAC"/>
              <w:rPr>
                <w:lang w:eastAsia="en-US"/>
              </w:rPr>
            </w:pPr>
            <w:r w:rsidRPr="00F511A5">
              <w:rPr>
                <w:lang w:eastAsia="en-US"/>
              </w:rPr>
              <w:t>16.1.0</w:t>
            </w:r>
          </w:p>
        </w:tc>
      </w:tr>
      <w:tr w:rsidR="005979E7" w:rsidRPr="00F511A5" w14:paraId="1B0FAE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FDD1D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68C32F"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14A8E1" w14:textId="77777777" w:rsidR="005979E7" w:rsidRPr="00F511A5" w:rsidRDefault="005979E7" w:rsidP="00F17634">
            <w:pPr>
              <w:pStyle w:val="TAC"/>
              <w:rPr>
                <w:lang w:eastAsia="en-US"/>
              </w:rPr>
            </w:pPr>
            <w:r w:rsidRPr="00F511A5">
              <w:rPr>
                <w:lang w:eastAsia="en-US"/>
              </w:rPr>
              <w:t>R5-196114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9FB288" w14:textId="77777777" w:rsidR="005979E7" w:rsidRPr="00F511A5" w:rsidRDefault="005979E7" w:rsidP="00F17634">
            <w:pPr>
              <w:pStyle w:val="TAC"/>
              <w:rPr>
                <w:lang w:eastAsia="en-US"/>
              </w:rPr>
            </w:pPr>
            <w:r w:rsidRPr="00F511A5">
              <w:rPr>
                <w:lang w:eastAsia="en-US"/>
              </w:rPr>
              <w:t>0935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90C95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8A23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872F2A" w14:textId="77777777" w:rsidR="005979E7" w:rsidRPr="00F511A5" w:rsidRDefault="005979E7" w:rsidP="00F17634">
            <w:pPr>
              <w:pStyle w:val="TAL"/>
              <w:rPr>
                <w:lang w:eastAsia="en-US"/>
              </w:rPr>
            </w:pPr>
            <w:r w:rsidRPr="00F511A5">
              <w:rPr>
                <w:lang w:eastAsia="en-US"/>
              </w:rPr>
              <w:t>Correction to EN-DC RRC TCs 8.2.2.4.1 &amp; 8.2.2.5.1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292224" w14:textId="77777777" w:rsidR="005979E7" w:rsidRPr="00F511A5" w:rsidRDefault="005979E7" w:rsidP="00F17634">
            <w:pPr>
              <w:pStyle w:val="TAC"/>
              <w:rPr>
                <w:lang w:eastAsia="en-US"/>
              </w:rPr>
            </w:pPr>
            <w:r w:rsidRPr="00F511A5">
              <w:rPr>
                <w:lang w:eastAsia="en-US"/>
              </w:rPr>
              <w:t>16.1.0</w:t>
            </w:r>
          </w:p>
        </w:tc>
      </w:tr>
      <w:tr w:rsidR="005979E7" w:rsidRPr="00F511A5" w14:paraId="4A24932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ABDB8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1210A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16AAFE" w14:textId="77777777" w:rsidR="005979E7" w:rsidRPr="00F511A5" w:rsidRDefault="005979E7" w:rsidP="00F17634">
            <w:pPr>
              <w:pStyle w:val="TAC"/>
              <w:rPr>
                <w:lang w:eastAsia="en-US"/>
              </w:rPr>
            </w:pPr>
            <w:r w:rsidRPr="00F511A5">
              <w:rPr>
                <w:lang w:eastAsia="en-US"/>
              </w:rPr>
              <w:t>R5-196118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AAAC91" w14:textId="77777777" w:rsidR="005979E7" w:rsidRPr="00F511A5" w:rsidRDefault="005979E7" w:rsidP="00F17634">
            <w:pPr>
              <w:pStyle w:val="TAC"/>
              <w:rPr>
                <w:lang w:eastAsia="en-US"/>
              </w:rPr>
            </w:pPr>
            <w:r w:rsidRPr="00F511A5">
              <w:rPr>
                <w:lang w:eastAsia="en-US"/>
              </w:rPr>
              <w:t>0939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AAE56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3093F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AA2176" w14:textId="77777777" w:rsidR="005979E7" w:rsidRPr="00F511A5" w:rsidRDefault="005979E7" w:rsidP="00F17634">
            <w:pPr>
              <w:pStyle w:val="TAL"/>
              <w:rPr>
                <w:lang w:eastAsia="en-US"/>
              </w:rPr>
            </w:pPr>
            <w:r w:rsidRPr="00F511A5">
              <w:rPr>
                <w:lang w:eastAsia="en-US"/>
              </w:rPr>
              <w:t>Updates to EN-DC RRC TC 8.2.3.7.1a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D26975" w14:textId="77777777" w:rsidR="005979E7" w:rsidRPr="00F511A5" w:rsidRDefault="005979E7" w:rsidP="00F17634">
            <w:pPr>
              <w:pStyle w:val="TAC"/>
              <w:rPr>
                <w:lang w:eastAsia="en-US"/>
              </w:rPr>
            </w:pPr>
            <w:r w:rsidRPr="00F511A5">
              <w:rPr>
                <w:lang w:eastAsia="en-US"/>
              </w:rPr>
              <w:t>16.1.0</w:t>
            </w:r>
          </w:p>
        </w:tc>
      </w:tr>
      <w:tr w:rsidR="005979E7" w:rsidRPr="00F511A5" w14:paraId="4C51F22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2F4F3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FE9BFD"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B31CF0" w14:textId="77777777" w:rsidR="005979E7" w:rsidRPr="00F511A5" w:rsidRDefault="005979E7" w:rsidP="00F17634">
            <w:pPr>
              <w:pStyle w:val="TAC"/>
              <w:rPr>
                <w:lang w:eastAsia="en-US"/>
              </w:rPr>
            </w:pPr>
            <w:r w:rsidRPr="00F511A5">
              <w:rPr>
                <w:lang w:eastAsia="en-US"/>
              </w:rPr>
              <w:t>R5-196119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6A0FD6" w14:textId="77777777" w:rsidR="005979E7" w:rsidRPr="00F511A5" w:rsidRDefault="005979E7" w:rsidP="00F17634">
            <w:pPr>
              <w:pStyle w:val="TAC"/>
              <w:rPr>
                <w:lang w:eastAsia="en-US"/>
              </w:rPr>
            </w:pPr>
            <w:r w:rsidRPr="00F511A5">
              <w:rPr>
                <w:lang w:eastAsia="en-US"/>
              </w:rPr>
              <w:t>0940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EE46C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1D34E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8447A1" w14:textId="77777777" w:rsidR="005979E7" w:rsidRPr="00F511A5" w:rsidRDefault="005979E7" w:rsidP="00F17634">
            <w:pPr>
              <w:pStyle w:val="TAL"/>
              <w:rPr>
                <w:lang w:eastAsia="en-US"/>
              </w:rPr>
            </w:pPr>
            <w:r w:rsidRPr="00F511A5">
              <w:rPr>
                <w:lang w:eastAsia="en-US"/>
              </w:rPr>
              <w:t>Updates to EN-DC RRC TC 8.2.3.7.1b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BCDC08" w14:textId="77777777" w:rsidR="005979E7" w:rsidRPr="00F511A5" w:rsidRDefault="005979E7" w:rsidP="00F17634">
            <w:pPr>
              <w:pStyle w:val="TAC"/>
              <w:rPr>
                <w:lang w:eastAsia="en-US"/>
              </w:rPr>
            </w:pPr>
            <w:r w:rsidRPr="00F511A5">
              <w:rPr>
                <w:lang w:eastAsia="en-US"/>
              </w:rPr>
              <w:t>16.1.0</w:t>
            </w:r>
          </w:p>
        </w:tc>
      </w:tr>
      <w:tr w:rsidR="005979E7" w:rsidRPr="00F511A5" w14:paraId="4A42A4B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C3947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22777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4DBD90" w14:textId="77777777" w:rsidR="005979E7" w:rsidRPr="00F511A5" w:rsidRDefault="005979E7" w:rsidP="00F17634">
            <w:pPr>
              <w:pStyle w:val="TAC"/>
              <w:rPr>
                <w:lang w:eastAsia="en-US"/>
              </w:rPr>
            </w:pPr>
            <w:r w:rsidRPr="00F511A5">
              <w:rPr>
                <w:lang w:eastAsia="en-US"/>
              </w:rPr>
              <w:t>R5-196156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6E1309" w14:textId="77777777" w:rsidR="005979E7" w:rsidRPr="00F511A5" w:rsidRDefault="005979E7" w:rsidP="00F17634">
            <w:pPr>
              <w:pStyle w:val="TAC"/>
              <w:rPr>
                <w:lang w:eastAsia="en-US"/>
              </w:rPr>
            </w:pPr>
            <w:r w:rsidRPr="00F511A5">
              <w:rPr>
                <w:lang w:eastAsia="en-US"/>
              </w:rPr>
              <w:t>0947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DCEBF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54C5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2A0337" w14:textId="77777777" w:rsidR="005979E7" w:rsidRPr="00F511A5" w:rsidRDefault="005979E7" w:rsidP="00F17634">
            <w:pPr>
              <w:pStyle w:val="TAL"/>
              <w:rPr>
                <w:lang w:eastAsia="en-US"/>
              </w:rPr>
            </w:pPr>
            <w:r w:rsidRPr="00F511A5">
              <w:rPr>
                <w:lang w:eastAsia="en-US"/>
              </w:rPr>
              <w:t>Correction to NR Idle test case 6.1.1.6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ECA198B" w14:textId="77777777" w:rsidR="005979E7" w:rsidRPr="00F511A5" w:rsidRDefault="005979E7" w:rsidP="00F17634">
            <w:pPr>
              <w:pStyle w:val="TAC"/>
              <w:rPr>
                <w:lang w:eastAsia="en-US"/>
              </w:rPr>
            </w:pPr>
            <w:r w:rsidRPr="00F511A5">
              <w:rPr>
                <w:lang w:eastAsia="en-US"/>
              </w:rPr>
              <w:t>16.1.0</w:t>
            </w:r>
          </w:p>
        </w:tc>
      </w:tr>
      <w:tr w:rsidR="005979E7" w:rsidRPr="00F511A5" w14:paraId="55BB173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B4E0CE"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213C1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0C1959" w14:textId="77777777" w:rsidR="005979E7" w:rsidRPr="00F511A5" w:rsidRDefault="005979E7" w:rsidP="00F17634">
            <w:pPr>
              <w:pStyle w:val="TAC"/>
              <w:rPr>
                <w:lang w:eastAsia="en-US"/>
              </w:rPr>
            </w:pPr>
            <w:r w:rsidRPr="00F511A5">
              <w:rPr>
                <w:lang w:eastAsia="en-US"/>
              </w:rPr>
              <w:t>R5-196217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354BFE" w14:textId="77777777" w:rsidR="005979E7" w:rsidRPr="00F511A5" w:rsidRDefault="005979E7" w:rsidP="00F17634">
            <w:pPr>
              <w:pStyle w:val="TAC"/>
              <w:rPr>
                <w:lang w:eastAsia="en-US"/>
              </w:rPr>
            </w:pPr>
            <w:r w:rsidRPr="00F511A5">
              <w:rPr>
                <w:lang w:eastAsia="en-US"/>
              </w:rPr>
              <w:t>0954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B10EE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94FC7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A677EA" w14:textId="77777777" w:rsidR="005979E7" w:rsidRPr="00F511A5" w:rsidRDefault="005979E7" w:rsidP="00F17634">
            <w:pPr>
              <w:pStyle w:val="TAL"/>
              <w:rPr>
                <w:lang w:eastAsia="en-US"/>
              </w:rPr>
            </w:pPr>
            <w:r w:rsidRPr="00F511A5">
              <w:rPr>
                <w:lang w:eastAsia="en-US"/>
              </w:rPr>
              <w:t>Update of NR test case 6.1.2.2-Intra-NR Cell Selection Qqualmin based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530A32" w14:textId="77777777" w:rsidR="005979E7" w:rsidRPr="00F511A5" w:rsidRDefault="005979E7" w:rsidP="00F17634">
            <w:pPr>
              <w:pStyle w:val="TAC"/>
              <w:rPr>
                <w:lang w:eastAsia="en-US"/>
              </w:rPr>
            </w:pPr>
            <w:r w:rsidRPr="00F511A5">
              <w:rPr>
                <w:lang w:eastAsia="en-US"/>
              </w:rPr>
              <w:t>16.1.0</w:t>
            </w:r>
          </w:p>
        </w:tc>
      </w:tr>
      <w:tr w:rsidR="005979E7" w:rsidRPr="00F511A5" w14:paraId="277F80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76D79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39E60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3A14B3" w14:textId="77777777" w:rsidR="005979E7" w:rsidRPr="00F511A5" w:rsidRDefault="005979E7" w:rsidP="00F17634">
            <w:pPr>
              <w:pStyle w:val="TAC"/>
              <w:rPr>
                <w:lang w:eastAsia="en-US"/>
              </w:rPr>
            </w:pPr>
            <w:r w:rsidRPr="00F511A5">
              <w:rPr>
                <w:lang w:eastAsia="en-US"/>
              </w:rPr>
              <w:t>R5-196218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38EA6C" w14:textId="77777777" w:rsidR="005979E7" w:rsidRPr="00F511A5" w:rsidRDefault="005979E7" w:rsidP="00F17634">
            <w:pPr>
              <w:pStyle w:val="TAC"/>
              <w:rPr>
                <w:lang w:eastAsia="en-US"/>
              </w:rPr>
            </w:pPr>
            <w:r w:rsidRPr="00F511A5">
              <w:rPr>
                <w:lang w:eastAsia="en-US"/>
              </w:rPr>
              <w:t>0955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86117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57FE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CE6E80" w14:textId="77777777" w:rsidR="005979E7" w:rsidRPr="00F511A5" w:rsidRDefault="005979E7" w:rsidP="00F17634">
            <w:pPr>
              <w:pStyle w:val="TAL"/>
              <w:rPr>
                <w:lang w:eastAsia="en-US"/>
              </w:rPr>
            </w:pPr>
            <w:r w:rsidRPr="00F511A5">
              <w:rPr>
                <w:lang w:eastAsia="en-US"/>
              </w:rPr>
              <w:t>Update of NR test case 6.1.2.21-Cell reselection, SIntraSearchQ and SnonIntraSeqrchQ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71EC35" w14:textId="77777777" w:rsidR="005979E7" w:rsidRPr="00F511A5" w:rsidRDefault="005979E7" w:rsidP="00F17634">
            <w:pPr>
              <w:pStyle w:val="TAC"/>
              <w:rPr>
                <w:lang w:eastAsia="en-US"/>
              </w:rPr>
            </w:pPr>
            <w:r w:rsidRPr="00F511A5">
              <w:rPr>
                <w:lang w:eastAsia="en-US"/>
              </w:rPr>
              <w:t>16.1.0</w:t>
            </w:r>
          </w:p>
        </w:tc>
      </w:tr>
      <w:tr w:rsidR="005979E7" w:rsidRPr="00F511A5" w14:paraId="77EF0E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7460A4"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AC5A3B"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0E5D6E" w14:textId="77777777" w:rsidR="005979E7" w:rsidRPr="00F511A5" w:rsidRDefault="005979E7" w:rsidP="00F17634">
            <w:pPr>
              <w:pStyle w:val="TAC"/>
              <w:rPr>
                <w:lang w:eastAsia="en-US"/>
              </w:rPr>
            </w:pPr>
            <w:r w:rsidRPr="00F511A5">
              <w:rPr>
                <w:lang w:eastAsia="en-US"/>
              </w:rPr>
              <w:t>R5-196261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231031" w14:textId="77777777" w:rsidR="005979E7" w:rsidRPr="00F511A5" w:rsidRDefault="005979E7" w:rsidP="00F17634">
            <w:pPr>
              <w:pStyle w:val="TAC"/>
              <w:rPr>
                <w:lang w:eastAsia="en-US"/>
              </w:rPr>
            </w:pPr>
            <w:r w:rsidRPr="00F511A5">
              <w:rPr>
                <w:lang w:eastAsia="en-US"/>
              </w:rPr>
              <w:t>0962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30E95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756C2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C2E610" w14:textId="77777777" w:rsidR="005979E7" w:rsidRPr="00F511A5" w:rsidRDefault="005979E7" w:rsidP="00F17634">
            <w:pPr>
              <w:pStyle w:val="TAL"/>
              <w:rPr>
                <w:lang w:eastAsia="en-US"/>
              </w:rPr>
            </w:pPr>
            <w:r w:rsidRPr="00F511A5">
              <w:rPr>
                <w:lang w:eastAsia="en-US"/>
              </w:rPr>
              <w:t>Correction to NR test case 7.1.3.4.1 - PDCP Lossless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00E21B" w14:textId="77777777" w:rsidR="005979E7" w:rsidRPr="00F511A5" w:rsidRDefault="005979E7" w:rsidP="00F17634">
            <w:pPr>
              <w:pStyle w:val="TAC"/>
              <w:rPr>
                <w:lang w:eastAsia="en-US"/>
              </w:rPr>
            </w:pPr>
            <w:r w:rsidRPr="00F511A5">
              <w:rPr>
                <w:lang w:eastAsia="en-US"/>
              </w:rPr>
              <w:t>16.1.0</w:t>
            </w:r>
          </w:p>
        </w:tc>
      </w:tr>
      <w:tr w:rsidR="005979E7" w:rsidRPr="00F511A5" w14:paraId="1C83A6B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FA3C3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E51F2A"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E95A89" w14:textId="77777777" w:rsidR="005979E7" w:rsidRPr="00F511A5" w:rsidRDefault="005979E7" w:rsidP="00F17634">
            <w:pPr>
              <w:pStyle w:val="TAC"/>
              <w:rPr>
                <w:lang w:eastAsia="en-US"/>
              </w:rPr>
            </w:pPr>
            <w:r w:rsidRPr="00F511A5">
              <w:rPr>
                <w:lang w:eastAsia="en-US"/>
              </w:rPr>
              <w:t>R5-196285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431029" w14:textId="77777777" w:rsidR="005979E7" w:rsidRPr="00F511A5" w:rsidRDefault="005979E7" w:rsidP="00F17634">
            <w:pPr>
              <w:pStyle w:val="TAC"/>
              <w:rPr>
                <w:lang w:eastAsia="en-US"/>
              </w:rPr>
            </w:pPr>
            <w:r w:rsidRPr="00F511A5">
              <w:rPr>
                <w:lang w:eastAsia="en-US"/>
              </w:rPr>
              <w:t>0964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CFDF4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B617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AC1451" w14:textId="77777777" w:rsidR="005979E7" w:rsidRPr="00F511A5" w:rsidRDefault="005979E7" w:rsidP="00F17634">
            <w:pPr>
              <w:pStyle w:val="TAL"/>
              <w:rPr>
                <w:lang w:eastAsia="en-US"/>
              </w:rPr>
            </w:pPr>
            <w:r w:rsidRPr="00F511A5">
              <w:rPr>
                <w:lang w:eastAsia="en-US"/>
              </w:rPr>
              <w:t>Correction to EN-DC RRC test case 8.2.5.3.1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946216" w14:textId="77777777" w:rsidR="005979E7" w:rsidRPr="00F511A5" w:rsidRDefault="005979E7" w:rsidP="00F17634">
            <w:pPr>
              <w:pStyle w:val="TAC"/>
              <w:rPr>
                <w:lang w:eastAsia="en-US"/>
              </w:rPr>
            </w:pPr>
            <w:r w:rsidRPr="00F511A5">
              <w:rPr>
                <w:lang w:eastAsia="en-US"/>
              </w:rPr>
              <w:t>16.1.0</w:t>
            </w:r>
          </w:p>
        </w:tc>
      </w:tr>
      <w:tr w:rsidR="005979E7" w:rsidRPr="00F511A5" w14:paraId="488A66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A02B61" w14:textId="77777777" w:rsidR="005979E7" w:rsidRPr="00F511A5" w:rsidRDefault="005979E7" w:rsidP="00F17634">
            <w:pPr>
              <w:pStyle w:val="TAC"/>
              <w:rPr>
                <w:lang w:eastAsia="en-US"/>
              </w:rPr>
            </w:pPr>
            <w:r w:rsidRPr="00F511A5">
              <w:rPr>
                <w:lang w:eastAsia="en-US"/>
              </w:rPr>
              <w:lastRenderedPageBreak/>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ACDABD"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506ED6" w14:textId="77777777" w:rsidR="005979E7" w:rsidRPr="00F511A5" w:rsidRDefault="005979E7" w:rsidP="00F17634">
            <w:pPr>
              <w:pStyle w:val="TAC"/>
              <w:rPr>
                <w:lang w:eastAsia="en-US"/>
              </w:rPr>
            </w:pPr>
            <w:r w:rsidRPr="00F511A5">
              <w:rPr>
                <w:lang w:eastAsia="en-US"/>
              </w:rPr>
              <w:t>R5-196306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B8D598" w14:textId="77777777" w:rsidR="005979E7" w:rsidRPr="00F511A5" w:rsidRDefault="005979E7" w:rsidP="00F17634">
            <w:pPr>
              <w:pStyle w:val="TAC"/>
              <w:rPr>
                <w:lang w:eastAsia="en-US"/>
              </w:rPr>
            </w:pPr>
            <w:r w:rsidRPr="00F511A5">
              <w:rPr>
                <w:lang w:eastAsia="en-US"/>
              </w:rPr>
              <w:t>0969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E6F77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B17D5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22EB12" w14:textId="77777777" w:rsidR="005979E7" w:rsidRPr="00F511A5" w:rsidRDefault="005979E7" w:rsidP="00F17634">
            <w:pPr>
              <w:pStyle w:val="TAL"/>
              <w:rPr>
                <w:lang w:eastAsia="en-US"/>
              </w:rPr>
            </w:pPr>
            <w:r w:rsidRPr="00F511A5">
              <w:rPr>
                <w:lang w:eastAsia="en-US"/>
              </w:rPr>
              <w:t>Removal of NR RRC test case 8.1.2.1.3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4A0D14E" w14:textId="77777777" w:rsidR="005979E7" w:rsidRPr="00F511A5" w:rsidRDefault="005979E7" w:rsidP="00F17634">
            <w:pPr>
              <w:pStyle w:val="TAC"/>
              <w:rPr>
                <w:lang w:eastAsia="en-US"/>
              </w:rPr>
            </w:pPr>
            <w:r w:rsidRPr="00F511A5">
              <w:rPr>
                <w:lang w:eastAsia="en-US"/>
              </w:rPr>
              <w:t>16.1.0</w:t>
            </w:r>
          </w:p>
        </w:tc>
      </w:tr>
      <w:tr w:rsidR="005979E7" w:rsidRPr="00F511A5" w14:paraId="3C9ABE8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9B071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6B95E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63BB7A" w14:textId="77777777" w:rsidR="005979E7" w:rsidRPr="00F511A5" w:rsidRDefault="005979E7" w:rsidP="00F17634">
            <w:pPr>
              <w:pStyle w:val="TAC"/>
              <w:rPr>
                <w:lang w:eastAsia="en-US"/>
              </w:rPr>
            </w:pPr>
            <w:r w:rsidRPr="00F511A5">
              <w:rPr>
                <w:lang w:eastAsia="en-US"/>
              </w:rPr>
              <w:t>R5-196353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1C31D4" w14:textId="77777777" w:rsidR="005979E7" w:rsidRPr="00F511A5" w:rsidRDefault="005979E7" w:rsidP="00F17634">
            <w:pPr>
              <w:pStyle w:val="TAC"/>
              <w:rPr>
                <w:lang w:eastAsia="en-US"/>
              </w:rPr>
            </w:pPr>
            <w:r w:rsidRPr="00F511A5">
              <w:rPr>
                <w:lang w:eastAsia="en-US"/>
              </w:rPr>
              <w:t>0971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B06B4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0F83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2B9BB3" w14:textId="77777777" w:rsidR="005979E7" w:rsidRPr="00F511A5" w:rsidRDefault="005979E7" w:rsidP="00F17634">
            <w:pPr>
              <w:pStyle w:val="TAL"/>
              <w:rPr>
                <w:lang w:eastAsia="en-US"/>
              </w:rPr>
            </w:pPr>
            <w:r w:rsidRPr="00F511A5">
              <w:rPr>
                <w:lang w:eastAsia="en-US"/>
              </w:rPr>
              <w:t>Correction to test cases 6.1.1.8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00ED42" w14:textId="77777777" w:rsidR="005979E7" w:rsidRPr="00F511A5" w:rsidRDefault="005979E7" w:rsidP="00F17634">
            <w:pPr>
              <w:pStyle w:val="TAC"/>
              <w:rPr>
                <w:lang w:eastAsia="en-US"/>
              </w:rPr>
            </w:pPr>
            <w:r w:rsidRPr="00F511A5">
              <w:rPr>
                <w:lang w:eastAsia="en-US"/>
              </w:rPr>
              <w:t>16.1.0</w:t>
            </w:r>
          </w:p>
        </w:tc>
      </w:tr>
      <w:tr w:rsidR="005979E7" w:rsidRPr="00F511A5" w14:paraId="33D186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8C8B8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D07F67"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B433FD" w14:textId="77777777" w:rsidR="005979E7" w:rsidRPr="00F511A5" w:rsidRDefault="005979E7" w:rsidP="00F17634">
            <w:pPr>
              <w:pStyle w:val="TAC"/>
              <w:rPr>
                <w:lang w:eastAsia="en-US"/>
              </w:rPr>
            </w:pPr>
            <w:r w:rsidRPr="00F511A5">
              <w:rPr>
                <w:lang w:eastAsia="en-US"/>
              </w:rPr>
              <w:t>R5-196354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3B32C5" w14:textId="77777777" w:rsidR="005979E7" w:rsidRPr="00F511A5" w:rsidRDefault="005979E7" w:rsidP="00F17634">
            <w:pPr>
              <w:pStyle w:val="TAC"/>
              <w:rPr>
                <w:lang w:eastAsia="en-US"/>
              </w:rPr>
            </w:pPr>
            <w:r w:rsidRPr="00F511A5">
              <w:rPr>
                <w:lang w:eastAsia="en-US"/>
              </w:rPr>
              <w:t>0972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17A2C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CDA0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977076" w14:textId="77777777" w:rsidR="005979E7" w:rsidRPr="00F511A5" w:rsidRDefault="005979E7" w:rsidP="00F17634">
            <w:pPr>
              <w:pStyle w:val="TAL"/>
              <w:rPr>
                <w:lang w:eastAsia="en-US"/>
              </w:rPr>
            </w:pPr>
            <w:r w:rsidRPr="00F511A5">
              <w:rPr>
                <w:lang w:eastAsia="en-US"/>
              </w:rPr>
              <w:t>Update sub-clause 6.2.1 test cases with the latest generic procedure references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C25F5E" w14:textId="77777777" w:rsidR="005979E7" w:rsidRPr="00F511A5" w:rsidRDefault="005979E7" w:rsidP="00F17634">
            <w:pPr>
              <w:pStyle w:val="TAC"/>
              <w:rPr>
                <w:lang w:eastAsia="en-US"/>
              </w:rPr>
            </w:pPr>
            <w:r w:rsidRPr="00F511A5">
              <w:rPr>
                <w:lang w:eastAsia="en-US"/>
              </w:rPr>
              <w:t>16.1.0</w:t>
            </w:r>
          </w:p>
        </w:tc>
      </w:tr>
      <w:tr w:rsidR="005979E7" w:rsidRPr="00F511A5" w14:paraId="55F38FB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2C037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8CD1A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53D813" w14:textId="77777777" w:rsidR="005979E7" w:rsidRPr="00F511A5" w:rsidRDefault="005979E7" w:rsidP="00F17634">
            <w:pPr>
              <w:pStyle w:val="TAC"/>
              <w:rPr>
                <w:lang w:eastAsia="en-US"/>
              </w:rPr>
            </w:pPr>
            <w:r w:rsidRPr="00F511A5">
              <w:rPr>
                <w:lang w:eastAsia="en-US"/>
              </w:rPr>
              <w:t>R5-196355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9513AA" w14:textId="77777777" w:rsidR="005979E7" w:rsidRPr="00F511A5" w:rsidRDefault="005979E7" w:rsidP="00F17634">
            <w:pPr>
              <w:pStyle w:val="TAC"/>
              <w:rPr>
                <w:lang w:eastAsia="en-US"/>
              </w:rPr>
            </w:pPr>
            <w:r w:rsidRPr="00F511A5">
              <w:rPr>
                <w:lang w:eastAsia="en-US"/>
              </w:rPr>
              <w:t>0973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20348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8BFB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4502DC" w14:textId="77777777" w:rsidR="005979E7" w:rsidRPr="00F511A5" w:rsidRDefault="005979E7" w:rsidP="00F17634">
            <w:pPr>
              <w:pStyle w:val="TAL"/>
              <w:rPr>
                <w:lang w:eastAsia="en-US"/>
              </w:rPr>
            </w:pPr>
            <w:r w:rsidRPr="00F511A5">
              <w:rPr>
                <w:lang w:eastAsia="en-US"/>
              </w:rPr>
              <w:t>Update to test case 9.1.5.1.5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8B8829" w14:textId="77777777" w:rsidR="005979E7" w:rsidRPr="00F511A5" w:rsidRDefault="005979E7" w:rsidP="00F17634">
            <w:pPr>
              <w:pStyle w:val="TAC"/>
              <w:rPr>
                <w:lang w:eastAsia="en-US"/>
              </w:rPr>
            </w:pPr>
            <w:r w:rsidRPr="00F511A5">
              <w:rPr>
                <w:lang w:eastAsia="en-US"/>
              </w:rPr>
              <w:t>16.1.0</w:t>
            </w:r>
          </w:p>
        </w:tc>
      </w:tr>
      <w:tr w:rsidR="005979E7" w:rsidRPr="00F511A5" w14:paraId="0BFA955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DD656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87046A"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C1501F" w14:textId="77777777" w:rsidR="005979E7" w:rsidRPr="00F511A5" w:rsidRDefault="005979E7" w:rsidP="00F17634">
            <w:pPr>
              <w:pStyle w:val="TAC"/>
              <w:rPr>
                <w:lang w:eastAsia="en-US"/>
              </w:rPr>
            </w:pPr>
            <w:r w:rsidRPr="00F511A5">
              <w:rPr>
                <w:lang w:eastAsia="en-US"/>
              </w:rPr>
              <w:t>R5-196489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2B613F" w14:textId="77777777" w:rsidR="005979E7" w:rsidRPr="00F511A5" w:rsidRDefault="005979E7" w:rsidP="00F17634">
            <w:pPr>
              <w:pStyle w:val="TAC"/>
              <w:rPr>
                <w:lang w:eastAsia="en-US"/>
              </w:rPr>
            </w:pPr>
            <w:r w:rsidRPr="00F511A5">
              <w:rPr>
                <w:lang w:eastAsia="en-US"/>
              </w:rPr>
              <w:t>0976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3E794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BEF5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D19B03" w14:textId="77777777" w:rsidR="005979E7" w:rsidRPr="00F511A5" w:rsidRDefault="005979E7" w:rsidP="00F17634">
            <w:pPr>
              <w:pStyle w:val="TAL"/>
              <w:rPr>
                <w:lang w:eastAsia="en-US"/>
              </w:rPr>
            </w:pPr>
            <w:r w:rsidRPr="00F511A5">
              <w:rPr>
                <w:lang w:eastAsia="en-US"/>
              </w:rPr>
              <w:t>Update of RRC TC 8.1.5.6.5.2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34BB1A" w14:textId="77777777" w:rsidR="005979E7" w:rsidRPr="00F511A5" w:rsidRDefault="005979E7" w:rsidP="00F17634">
            <w:pPr>
              <w:pStyle w:val="TAC"/>
              <w:rPr>
                <w:lang w:eastAsia="en-US"/>
              </w:rPr>
            </w:pPr>
            <w:r w:rsidRPr="00F511A5">
              <w:rPr>
                <w:lang w:eastAsia="en-US"/>
              </w:rPr>
              <w:t>16.1.0</w:t>
            </w:r>
          </w:p>
        </w:tc>
      </w:tr>
      <w:tr w:rsidR="005979E7" w:rsidRPr="00F511A5" w14:paraId="2EFACC0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3FC34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328B9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225782" w14:textId="77777777" w:rsidR="005979E7" w:rsidRPr="00F511A5" w:rsidRDefault="005979E7" w:rsidP="00F17634">
            <w:pPr>
              <w:pStyle w:val="TAC"/>
              <w:rPr>
                <w:lang w:eastAsia="en-US"/>
              </w:rPr>
            </w:pPr>
            <w:r w:rsidRPr="00F511A5">
              <w:rPr>
                <w:lang w:eastAsia="en-US"/>
              </w:rPr>
              <w:t>R5-196492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83D16B" w14:textId="77777777" w:rsidR="005979E7" w:rsidRPr="00F511A5" w:rsidRDefault="005979E7" w:rsidP="00F17634">
            <w:pPr>
              <w:pStyle w:val="TAC"/>
              <w:rPr>
                <w:lang w:eastAsia="en-US"/>
              </w:rPr>
            </w:pPr>
            <w:r w:rsidRPr="00F511A5">
              <w:rPr>
                <w:lang w:eastAsia="en-US"/>
              </w:rPr>
              <w:t>0977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05E2B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D869F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651100" w14:textId="77777777" w:rsidR="005979E7" w:rsidRPr="00F511A5" w:rsidRDefault="005979E7" w:rsidP="00F17634">
            <w:pPr>
              <w:pStyle w:val="TAL"/>
              <w:rPr>
                <w:lang w:eastAsia="en-US"/>
              </w:rPr>
            </w:pPr>
            <w:r w:rsidRPr="00F511A5">
              <w:rPr>
                <w:lang w:eastAsia="en-US"/>
              </w:rPr>
              <w:t>New RRC TC 8.1.5.6.5.3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4A0DA9" w14:textId="77777777" w:rsidR="005979E7" w:rsidRPr="00F511A5" w:rsidRDefault="005979E7" w:rsidP="00F17634">
            <w:pPr>
              <w:pStyle w:val="TAC"/>
              <w:rPr>
                <w:lang w:eastAsia="en-US"/>
              </w:rPr>
            </w:pPr>
            <w:r w:rsidRPr="00F511A5">
              <w:rPr>
                <w:lang w:eastAsia="en-US"/>
              </w:rPr>
              <w:t>16.1.0</w:t>
            </w:r>
          </w:p>
        </w:tc>
      </w:tr>
      <w:tr w:rsidR="005979E7" w:rsidRPr="00F511A5" w14:paraId="7E66D1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714AB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4CD84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10F3CE" w14:textId="77777777" w:rsidR="005979E7" w:rsidRPr="00F511A5" w:rsidRDefault="005979E7" w:rsidP="00F17634">
            <w:pPr>
              <w:pStyle w:val="TAC"/>
              <w:rPr>
                <w:lang w:eastAsia="en-US"/>
              </w:rPr>
            </w:pPr>
            <w:r w:rsidRPr="00F511A5">
              <w:rPr>
                <w:lang w:eastAsia="en-US"/>
              </w:rPr>
              <w:t>R5-196598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65F688" w14:textId="77777777" w:rsidR="005979E7" w:rsidRPr="00F511A5" w:rsidRDefault="005979E7" w:rsidP="00F17634">
            <w:pPr>
              <w:pStyle w:val="TAC"/>
              <w:rPr>
                <w:lang w:eastAsia="en-US"/>
              </w:rPr>
            </w:pPr>
            <w:r w:rsidRPr="00F511A5">
              <w:rPr>
                <w:lang w:eastAsia="en-US"/>
              </w:rPr>
              <w:t>0982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AFB14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318E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23293E" w14:textId="77777777" w:rsidR="005979E7" w:rsidRPr="00F511A5" w:rsidRDefault="005979E7" w:rsidP="00F17634">
            <w:pPr>
              <w:pStyle w:val="TAL"/>
              <w:rPr>
                <w:lang w:eastAsia="en-US"/>
              </w:rPr>
            </w:pPr>
            <w:r w:rsidRPr="00F511A5">
              <w:rPr>
                <w:lang w:eastAsia="en-US"/>
              </w:rPr>
              <w:t>Correction to Idle TC 6.1.1.3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F202EC" w14:textId="77777777" w:rsidR="005979E7" w:rsidRPr="00F511A5" w:rsidRDefault="005979E7" w:rsidP="00F17634">
            <w:pPr>
              <w:pStyle w:val="TAC"/>
              <w:rPr>
                <w:lang w:eastAsia="en-US"/>
              </w:rPr>
            </w:pPr>
            <w:r w:rsidRPr="00F511A5">
              <w:rPr>
                <w:lang w:eastAsia="en-US"/>
              </w:rPr>
              <w:t>16.1.0</w:t>
            </w:r>
          </w:p>
        </w:tc>
      </w:tr>
      <w:tr w:rsidR="005979E7" w:rsidRPr="00F511A5" w14:paraId="4BD42F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82FD4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3C210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CCE4C3" w14:textId="77777777" w:rsidR="005979E7" w:rsidRPr="00F511A5" w:rsidRDefault="005979E7" w:rsidP="00F17634">
            <w:pPr>
              <w:pStyle w:val="TAC"/>
              <w:rPr>
                <w:lang w:eastAsia="en-US"/>
              </w:rPr>
            </w:pPr>
            <w:r w:rsidRPr="00F511A5">
              <w:rPr>
                <w:lang w:eastAsia="en-US"/>
              </w:rPr>
              <w:t>R5-196610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70DC0A" w14:textId="77777777" w:rsidR="005979E7" w:rsidRPr="00F511A5" w:rsidRDefault="005979E7" w:rsidP="00F17634">
            <w:pPr>
              <w:pStyle w:val="TAC"/>
              <w:rPr>
                <w:lang w:eastAsia="en-US"/>
              </w:rPr>
            </w:pPr>
            <w:r w:rsidRPr="00F511A5">
              <w:rPr>
                <w:lang w:eastAsia="en-US"/>
              </w:rPr>
              <w:t>0985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B6453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8B65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AF3034" w14:textId="77777777" w:rsidR="005979E7" w:rsidRPr="00F511A5" w:rsidRDefault="005979E7" w:rsidP="00F17634">
            <w:pPr>
              <w:pStyle w:val="TAL"/>
              <w:rPr>
                <w:lang w:eastAsia="en-US"/>
              </w:rPr>
            </w:pPr>
            <w:r w:rsidRPr="00F511A5">
              <w:rPr>
                <w:lang w:eastAsia="en-US"/>
              </w:rPr>
              <w:t>Correction to Idle TC 6.1.2.8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D92E5A" w14:textId="77777777" w:rsidR="005979E7" w:rsidRPr="00F511A5" w:rsidRDefault="005979E7" w:rsidP="00F17634">
            <w:pPr>
              <w:pStyle w:val="TAC"/>
              <w:rPr>
                <w:lang w:eastAsia="en-US"/>
              </w:rPr>
            </w:pPr>
            <w:r w:rsidRPr="00F511A5">
              <w:rPr>
                <w:lang w:eastAsia="en-US"/>
              </w:rPr>
              <w:t>16.1.0</w:t>
            </w:r>
          </w:p>
        </w:tc>
      </w:tr>
      <w:tr w:rsidR="005979E7" w:rsidRPr="00F511A5" w14:paraId="2FFB34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2A594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B0E09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A53090" w14:textId="77777777" w:rsidR="005979E7" w:rsidRPr="00F511A5" w:rsidRDefault="005979E7" w:rsidP="00F17634">
            <w:pPr>
              <w:pStyle w:val="TAC"/>
              <w:rPr>
                <w:lang w:eastAsia="en-US"/>
              </w:rPr>
            </w:pPr>
            <w:r w:rsidRPr="00F511A5">
              <w:rPr>
                <w:lang w:eastAsia="en-US"/>
              </w:rPr>
              <w:t>R5-196614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44DC22" w14:textId="77777777" w:rsidR="005979E7" w:rsidRPr="00F511A5" w:rsidRDefault="005979E7" w:rsidP="00F17634">
            <w:pPr>
              <w:pStyle w:val="TAC"/>
              <w:rPr>
                <w:lang w:eastAsia="en-US"/>
              </w:rPr>
            </w:pPr>
            <w:r w:rsidRPr="00F511A5">
              <w:rPr>
                <w:lang w:eastAsia="en-US"/>
              </w:rPr>
              <w:t>0988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BDB35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9599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2C94E4" w14:textId="77777777" w:rsidR="005979E7" w:rsidRPr="00F511A5" w:rsidRDefault="005979E7" w:rsidP="00F17634">
            <w:pPr>
              <w:pStyle w:val="TAL"/>
              <w:rPr>
                <w:lang w:eastAsia="en-US"/>
              </w:rPr>
            </w:pPr>
            <w:r w:rsidRPr="00F511A5">
              <w:rPr>
                <w:lang w:eastAsia="en-US"/>
              </w:rPr>
              <w:t>Deletion of TC 8.1.4.1.1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58A693" w14:textId="77777777" w:rsidR="005979E7" w:rsidRPr="00F511A5" w:rsidRDefault="005979E7" w:rsidP="00F17634">
            <w:pPr>
              <w:pStyle w:val="TAC"/>
              <w:rPr>
                <w:lang w:eastAsia="en-US"/>
              </w:rPr>
            </w:pPr>
            <w:r w:rsidRPr="00F511A5">
              <w:rPr>
                <w:lang w:eastAsia="en-US"/>
              </w:rPr>
              <w:t>16.1.0</w:t>
            </w:r>
          </w:p>
        </w:tc>
      </w:tr>
      <w:tr w:rsidR="005979E7" w:rsidRPr="00F511A5" w14:paraId="0813392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1F25E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FD32A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8E2669" w14:textId="77777777" w:rsidR="005979E7" w:rsidRPr="00F511A5" w:rsidRDefault="005979E7" w:rsidP="00F17634">
            <w:pPr>
              <w:pStyle w:val="TAC"/>
              <w:rPr>
                <w:lang w:eastAsia="en-US"/>
              </w:rPr>
            </w:pPr>
            <w:r w:rsidRPr="00F511A5">
              <w:rPr>
                <w:lang w:eastAsia="en-US"/>
              </w:rPr>
              <w:t>R5-196624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6464E3" w14:textId="77777777" w:rsidR="005979E7" w:rsidRPr="00F511A5" w:rsidRDefault="005979E7" w:rsidP="00F17634">
            <w:pPr>
              <w:pStyle w:val="TAC"/>
              <w:rPr>
                <w:lang w:eastAsia="en-US"/>
              </w:rPr>
            </w:pPr>
            <w:r w:rsidRPr="00F511A5">
              <w:rPr>
                <w:lang w:eastAsia="en-US"/>
              </w:rPr>
              <w:t>0991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7F0AA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C910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87D207" w14:textId="77777777" w:rsidR="005979E7" w:rsidRPr="00F511A5" w:rsidRDefault="005979E7" w:rsidP="00F17634">
            <w:pPr>
              <w:pStyle w:val="TAL"/>
              <w:rPr>
                <w:lang w:eastAsia="en-US"/>
              </w:rPr>
            </w:pPr>
            <w:r w:rsidRPr="00F511A5">
              <w:rPr>
                <w:lang w:eastAsia="en-US"/>
              </w:rPr>
              <w:t>Correction to RLC TC 7.1.2.2.5 and 7.1.2.2.6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914BBB" w14:textId="77777777" w:rsidR="005979E7" w:rsidRPr="00F511A5" w:rsidRDefault="005979E7" w:rsidP="00F17634">
            <w:pPr>
              <w:pStyle w:val="TAC"/>
              <w:rPr>
                <w:lang w:eastAsia="en-US"/>
              </w:rPr>
            </w:pPr>
            <w:r w:rsidRPr="00F511A5">
              <w:rPr>
                <w:lang w:eastAsia="en-US"/>
              </w:rPr>
              <w:t>16.1.0</w:t>
            </w:r>
          </w:p>
        </w:tc>
      </w:tr>
      <w:tr w:rsidR="005979E7" w:rsidRPr="00F511A5" w14:paraId="44F5205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843614"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1B7DD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B7CCD8" w14:textId="77777777" w:rsidR="005979E7" w:rsidRPr="00F511A5" w:rsidRDefault="005979E7" w:rsidP="00F17634">
            <w:pPr>
              <w:pStyle w:val="TAC"/>
              <w:rPr>
                <w:lang w:eastAsia="en-US"/>
              </w:rPr>
            </w:pPr>
            <w:r w:rsidRPr="00F511A5">
              <w:rPr>
                <w:lang w:eastAsia="en-US"/>
              </w:rPr>
              <w:t>R5-196633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3A3A3B" w14:textId="77777777" w:rsidR="005979E7" w:rsidRPr="00F511A5" w:rsidRDefault="005979E7" w:rsidP="00F17634">
            <w:pPr>
              <w:pStyle w:val="TAC"/>
              <w:rPr>
                <w:lang w:eastAsia="en-US"/>
              </w:rPr>
            </w:pPr>
            <w:r w:rsidRPr="00F511A5">
              <w:rPr>
                <w:lang w:eastAsia="en-US"/>
              </w:rPr>
              <w:t>0995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D8D96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181FF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8E9295" w14:textId="77777777" w:rsidR="005979E7" w:rsidRPr="00F511A5" w:rsidRDefault="005979E7" w:rsidP="00F17634">
            <w:pPr>
              <w:pStyle w:val="TAL"/>
              <w:rPr>
                <w:lang w:eastAsia="en-US"/>
              </w:rPr>
            </w:pPr>
            <w:r w:rsidRPr="00F511A5">
              <w:rPr>
                <w:lang w:eastAsia="en-US"/>
              </w:rPr>
              <w:t>Correction to 5GC TC 9.1.6.1.4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9A27C9" w14:textId="77777777" w:rsidR="005979E7" w:rsidRPr="00F511A5" w:rsidRDefault="005979E7" w:rsidP="00F17634">
            <w:pPr>
              <w:pStyle w:val="TAC"/>
              <w:rPr>
                <w:lang w:eastAsia="en-US"/>
              </w:rPr>
            </w:pPr>
            <w:r w:rsidRPr="00F511A5">
              <w:rPr>
                <w:lang w:eastAsia="en-US"/>
              </w:rPr>
              <w:t>16.1.0</w:t>
            </w:r>
          </w:p>
        </w:tc>
      </w:tr>
      <w:tr w:rsidR="005979E7" w:rsidRPr="00F511A5" w14:paraId="3D37CCA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E666AD"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FDAFBF"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4C155D" w14:textId="77777777" w:rsidR="005979E7" w:rsidRPr="00F511A5" w:rsidRDefault="005979E7" w:rsidP="00F17634">
            <w:pPr>
              <w:pStyle w:val="TAC"/>
              <w:rPr>
                <w:lang w:eastAsia="en-US"/>
              </w:rPr>
            </w:pPr>
            <w:r w:rsidRPr="00F511A5">
              <w:rPr>
                <w:lang w:eastAsia="en-US"/>
              </w:rPr>
              <w:t>R5-196642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DC8EF6" w14:textId="77777777" w:rsidR="005979E7" w:rsidRPr="00F511A5" w:rsidRDefault="005979E7" w:rsidP="00F17634">
            <w:pPr>
              <w:pStyle w:val="TAC"/>
              <w:rPr>
                <w:lang w:eastAsia="en-US"/>
              </w:rPr>
            </w:pPr>
            <w:r w:rsidRPr="00F511A5">
              <w:rPr>
                <w:lang w:eastAsia="en-US"/>
              </w:rPr>
              <w:t>0996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656F1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6301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3C4312" w14:textId="77777777" w:rsidR="005979E7" w:rsidRPr="00F511A5" w:rsidRDefault="005979E7" w:rsidP="00F17634">
            <w:pPr>
              <w:pStyle w:val="TAL"/>
              <w:rPr>
                <w:lang w:eastAsia="en-US"/>
              </w:rPr>
            </w:pPr>
            <w:r w:rsidRPr="00F511A5">
              <w:rPr>
                <w:lang w:eastAsia="en-US"/>
              </w:rPr>
              <w:t>Adding specs to TS 38.523-1 References section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E5C15C" w14:textId="77777777" w:rsidR="005979E7" w:rsidRPr="00F511A5" w:rsidRDefault="005979E7" w:rsidP="00F17634">
            <w:pPr>
              <w:pStyle w:val="TAC"/>
              <w:rPr>
                <w:lang w:eastAsia="en-US"/>
              </w:rPr>
            </w:pPr>
            <w:r w:rsidRPr="00F511A5">
              <w:rPr>
                <w:lang w:eastAsia="en-US"/>
              </w:rPr>
              <w:t>16.1.0</w:t>
            </w:r>
          </w:p>
        </w:tc>
      </w:tr>
      <w:tr w:rsidR="005979E7" w:rsidRPr="00F511A5" w14:paraId="294AC7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B1E6AD"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EB387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E1065D" w14:textId="77777777" w:rsidR="005979E7" w:rsidRPr="00F511A5" w:rsidRDefault="005979E7" w:rsidP="00F17634">
            <w:pPr>
              <w:pStyle w:val="TAC"/>
              <w:rPr>
                <w:lang w:eastAsia="en-US"/>
              </w:rPr>
            </w:pPr>
            <w:r w:rsidRPr="00F511A5">
              <w:rPr>
                <w:lang w:eastAsia="en-US"/>
              </w:rPr>
              <w:t>R5-196730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BE0A48" w14:textId="77777777" w:rsidR="005979E7" w:rsidRPr="00F511A5" w:rsidRDefault="005979E7" w:rsidP="00F17634">
            <w:pPr>
              <w:pStyle w:val="TAC"/>
              <w:rPr>
                <w:lang w:eastAsia="en-US"/>
              </w:rPr>
            </w:pPr>
            <w:r w:rsidRPr="00F511A5">
              <w:rPr>
                <w:lang w:eastAsia="en-US"/>
              </w:rPr>
              <w:t>1009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9D469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AA18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721437" w14:textId="77777777" w:rsidR="005979E7" w:rsidRPr="00F511A5" w:rsidRDefault="005979E7" w:rsidP="00F17634">
            <w:pPr>
              <w:pStyle w:val="TAL"/>
              <w:rPr>
                <w:lang w:eastAsia="en-US"/>
              </w:rPr>
            </w:pPr>
            <w:r w:rsidRPr="00F511A5">
              <w:rPr>
                <w:lang w:eastAsia="en-US"/>
              </w:rPr>
              <w:t>Update of test case 9.3.1.1 Mobility registration update / Single-registration mode with N26 / 5GMM-IDLE / 5GC to EPC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7E5334" w14:textId="77777777" w:rsidR="005979E7" w:rsidRPr="00F511A5" w:rsidRDefault="005979E7" w:rsidP="00F17634">
            <w:pPr>
              <w:pStyle w:val="TAC"/>
              <w:rPr>
                <w:lang w:eastAsia="en-US"/>
              </w:rPr>
            </w:pPr>
            <w:r w:rsidRPr="00F511A5">
              <w:rPr>
                <w:lang w:eastAsia="en-US"/>
              </w:rPr>
              <w:t>16.1.0</w:t>
            </w:r>
          </w:p>
        </w:tc>
      </w:tr>
      <w:tr w:rsidR="005979E7" w:rsidRPr="00F511A5" w14:paraId="2ED6EEA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E11D5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2F0F6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6E03B6" w14:textId="77777777" w:rsidR="005979E7" w:rsidRPr="00F511A5" w:rsidRDefault="005979E7" w:rsidP="00F17634">
            <w:pPr>
              <w:pStyle w:val="TAC"/>
              <w:rPr>
                <w:lang w:eastAsia="en-US"/>
              </w:rPr>
            </w:pPr>
            <w:r w:rsidRPr="00F511A5">
              <w:rPr>
                <w:lang w:eastAsia="en-US"/>
              </w:rPr>
              <w:t>R5-196731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91202D" w14:textId="77777777" w:rsidR="005979E7" w:rsidRPr="00F511A5" w:rsidRDefault="005979E7" w:rsidP="00F17634">
            <w:pPr>
              <w:pStyle w:val="TAC"/>
              <w:rPr>
                <w:lang w:eastAsia="en-US"/>
              </w:rPr>
            </w:pPr>
            <w:r w:rsidRPr="00F511A5">
              <w:rPr>
                <w:lang w:eastAsia="en-US"/>
              </w:rPr>
              <w:t>1010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8C4DF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98D5A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48387C" w14:textId="77777777" w:rsidR="005979E7" w:rsidRPr="00F511A5" w:rsidRDefault="005979E7" w:rsidP="00F17634">
            <w:pPr>
              <w:pStyle w:val="TAL"/>
              <w:rPr>
                <w:lang w:eastAsia="en-US"/>
              </w:rPr>
            </w:pPr>
            <w:r w:rsidRPr="00F511A5">
              <w:rPr>
                <w:lang w:eastAsia="en-US"/>
              </w:rPr>
              <w:t>Update of test case 9.3.1.2 Mobility registration update / Single-registration mode with N26 / 5GMM-IDLE / EPC to 5GC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ABD352" w14:textId="77777777" w:rsidR="005979E7" w:rsidRPr="00F511A5" w:rsidRDefault="005979E7" w:rsidP="00F17634">
            <w:pPr>
              <w:pStyle w:val="TAC"/>
              <w:rPr>
                <w:lang w:eastAsia="en-US"/>
              </w:rPr>
            </w:pPr>
            <w:r w:rsidRPr="00F511A5">
              <w:rPr>
                <w:lang w:eastAsia="en-US"/>
              </w:rPr>
              <w:t>16.1.0</w:t>
            </w:r>
          </w:p>
        </w:tc>
      </w:tr>
      <w:tr w:rsidR="005979E7" w:rsidRPr="00F511A5" w14:paraId="7F415E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8EF5F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7E77B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C2AA46" w14:textId="77777777" w:rsidR="005979E7" w:rsidRPr="00F511A5" w:rsidRDefault="005979E7" w:rsidP="00F17634">
            <w:pPr>
              <w:pStyle w:val="TAC"/>
              <w:rPr>
                <w:lang w:eastAsia="en-US"/>
              </w:rPr>
            </w:pPr>
            <w:r w:rsidRPr="00F511A5">
              <w:rPr>
                <w:lang w:eastAsia="en-US"/>
              </w:rPr>
              <w:t>R5-196732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0B2B9F" w14:textId="77777777" w:rsidR="005979E7" w:rsidRPr="00F511A5" w:rsidRDefault="005979E7" w:rsidP="00F17634">
            <w:pPr>
              <w:pStyle w:val="TAC"/>
              <w:rPr>
                <w:lang w:eastAsia="en-US"/>
              </w:rPr>
            </w:pPr>
            <w:r w:rsidRPr="00F511A5">
              <w:rPr>
                <w:lang w:eastAsia="en-US"/>
              </w:rPr>
              <w:t>1011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957E0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11AC5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0D4380" w14:textId="77777777" w:rsidR="005979E7" w:rsidRPr="00F511A5" w:rsidRDefault="005979E7" w:rsidP="00F17634">
            <w:pPr>
              <w:pStyle w:val="TAL"/>
              <w:rPr>
                <w:lang w:eastAsia="en-US"/>
              </w:rPr>
            </w:pPr>
            <w:r w:rsidRPr="00F511A5">
              <w:rPr>
                <w:lang w:eastAsia="en-US"/>
              </w:rPr>
              <w:t>Update of test case 9.3.1.3 Mobility and periodic registration update / Rejected / Single-registration mode with N26 / Handling of EPC relevant parameters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E33A53" w14:textId="77777777" w:rsidR="005979E7" w:rsidRPr="00F511A5" w:rsidRDefault="005979E7" w:rsidP="00F17634">
            <w:pPr>
              <w:pStyle w:val="TAC"/>
              <w:rPr>
                <w:lang w:eastAsia="en-US"/>
              </w:rPr>
            </w:pPr>
            <w:r w:rsidRPr="00F511A5">
              <w:rPr>
                <w:lang w:eastAsia="en-US"/>
              </w:rPr>
              <w:t>16.1.0</w:t>
            </w:r>
          </w:p>
        </w:tc>
      </w:tr>
      <w:tr w:rsidR="005979E7" w:rsidRPr="00F511A5" w14:paraId="01A7BD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C64D33"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8C4C3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546D4F" w14:textId="77777777" w:rsidR="005979E7" w:rsidRPr="00F511A5" w:rsidRDefault="005979E7" w:rsidP="00F17634">
            <w:pPr>
              <w:pStyle w:val="TAC"/>
              <w:rPr>
                <w:lang w:eastAsia="en-US"/>
              </w:rPr>
            </w:pPr>
            <w:r w:rsidRPr="00F511A5">
              <w:rPr>
                <w:lang w:eastAsia="en-US"/>
              </w:rPr>
              <w:t>R5-196745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F26AA8" w14:textId="77777777" w:rsidR="005979E7" w:rsidRPr="00F511A5" w:rsidRDefault="005979E7" w:rsidP="00F17634">
            <w:pPr>
              <w:pStyle w:val="TAC"/>
              <w:rPr>
                <w:lang w:eastAsia="en-US"/>
              </w:rPr>
            </w:pPr>
            <w:r w:rsidRPr="00F511A5">
              <w:rPr>
                <w:lang w:eastAsia="en-US"/>
              </w:rPr>
              <w:t>1013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F28BB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E6DF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235ECF" w14:textId="77777777" w:rsidR="005979E7" w:rsidRPr="00F511A5" w:rsidRDefault="005979E7" w:rsidP="00F17634">
            <w:pPr>
              <w:pStyle w:val="TAL"/>
              <w:rPr>
                <w:lang w:eastAsia="en-US"/>
              </w:rPr>
            </w:pPr>
            <w:r w:rsidRPr="00F511A5">
              <w:rPr>
                <w:lang w:eastAsia="en-US"/>
              </w:rPr>
              <w:t>Correction to pre-condition of MAC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F907AA" w14:textId="77777777" w:rsidR="005979E7" w:rsidRPr="00F511A5" w:rsidRDefault="005979E7" w:rsidP="00F17634">
            <w:pPr>
              <w:pStyle w:val="TAC"/>
              <w:rPr>
                <w:lang w:eastAsia="en-US"/>
              </w:rPr>
            </w:pPr>
            <w:r w:rsidRPr="00F511A5">
              <w:rPr>
                <w:lang w:eastAsia="en-US"/>
              </w:rPr>
              <w:t>16.1.0</w:t>
            </w:r>
          </w:p>
        </w:tc>
      </w:tr>
      <w:tr w:rsidR="005979E7" w:rsidRPr="00F511A5" w14:paraId="54A85E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285DE7"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A71BE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E5EF48" w14:textId="77777777" w:rsidR="005979E7" w:rsidRPr="00F511A5" w:rsidRDefault="005979E7" w:rsidP="00F17634">
            <w:pPr>
              <w:pStyle w:val="TAC"/>
              <w:rPr>
                <w:lang w:eastAsia="en-US"/>
              </w:rPr>
            </w:pPr>
            <w:r w:rsidRPr="00F511A5">
              <w:rPr>
                <w:lang w:eastAsia="en-US"/>
              </w:rPr>
              <w:t>R5-196753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19592D" w14:textId="77777777" w:rsidR="005979E7" w:rsidRPr="00F511A5" w:rsidRDefault="005979E7" w:rsidP="00F17634">
            <w:pPr>
              <w:pStyle w:val="TAC"/>
              <w:rPr>
                <w:lang w:eastAsia="en-US"/>
              </w:rPr>
            </w:pPr>
            <w:r w:rsidRPr="00F511A5">
              <w:rPr>
                <w:lang w:eastAsia="en-US"/>
              </w:rPr>
              <w:t>1019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7ED9C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759D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2C15E1" w14:textId="77777777" w:rsidR="005979E7" w:rsidRPr="00F511A5" w:rsidRDefault="005979E7" w:rsidP="00F17634">
            <w:pPr>
              <w:pStyle w:val="TAL"/>
              <w:rPr>
                <w:lang w:eastAsia="en-US"/>
              </w:rPr>
            </w:pPr>
            <w:r w:rsidRPr="00F511A5">
              <w:rPr>
                <w:lang w:eastAsia="en-US"/>
              </w:rPr>
              <w:t xml:space="preserve">Correction to ENDC test case 7.1.2.2.6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503905" w14:textId="77777777" w:rsidR="005979E7" w:rsidRPr="00F511A5" w:rsidRDefault="005979E7" w:rsidP="00F17634">
            <w:pPr>
              <w:pStyle w:val="TAC"/>
              <w:rPr>
                <w:lang w:eastAsia="en-US"/>
              </w:rPr>
            </w:pPr>
            <w:r w:rsidRPr="00F511A5">
              <w:rPr>
                <w:lang w:eastAsia="en-US"/>
              </w:rPr>
              <w:t>16.1.0</w:t>
            </w:r>
          </w:p>
        </w:tc>
      </w:tr>
      <w:tr w:rsidR="005979E7" w:rsidRPr="00F511A5" w14:paraId="00AA6C1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3719A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E0C9EF"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AF7F42" w14:textId="77777777" w:rsidR="005979E7" w:rsidRPr="00F511A5" w:rsidRDefault="005979E7" w:rsidP="00F17634">
            <w:pPr>
              <w:pStyle w:val="TAC"/>
              <w:rPr>
                <w:lang w:eastAsia="en-US"/>
              </w:rPr>
            </w:pPr>
            <w:r w:rsidRPr="00F511A5">
              <w:rPr>
                <w:lang w:eastAsia="en-US"/>
              </w:rPr>
              <w:t>R5-196755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B1F1F9" w14:textId="77777777" w:rsidR="005979E7" w:rsidRPr="00F511A5" w:rsidRDefault="005979E7" w:rsidP="00F17634">
            <w:pPr>
              <w:pStyle w:val="TAC"/>
              <w:rPr>
                <w:lang w:eastAsia="en-US"/>
              </w:rPr>
            </w:pPr>
            <w:r w:rsidRPr="00F511A5">
              <w:rPr>
                <w:lang w:eastAsia="en-US"/>
              </w:rPr>
              <w:t>1020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9CC5F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6416E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D0A61E" w14:textId="77777777" w:rsidR="005979E7" w:rsidRPr="00F511A5" w:rsidRDefault="005979E7" w:rsidP="00F17634">
            <w:pPr>
              <w:pStyle w:val="TAL"/>
              <w:rPr>
                <w:lang w:eastAsia="en-US"/>
              </w:rPr>
            </w:pPr>
            <w:r w:rsidRPr="00F511A5">
              <w:rPr>
                <w:lang w:eastAsia="en-US"/>
              </w:rPr>
              <w:t>Correction to NR5GC test case 9.1.5.2.8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8197D4" w14:textId="77777777" w:rsidR="005979E7" w:rsidRPr="00F511A5" w:rsidRDefault="005979E7" w:rsidP="00F17634">
            <w:pPr>
              <w:pStyle w:val="TAC"/>
              <w:rPr>
                <w:lang w:eastAsia="en-US"/>
              </w:rPr>
            </w:pPr>
            <w:r w:rsidRPr="00F511A5">
              <w:rPr>
                <w:lang w:eastAsia="en-US"/>
              </w:rPr>
              <w:t>16.1.0</w:t>
            </w:r>
          </w:p>
        </w:tc>
      </w:tr>
      <w:tr w:rsidR="005979E7" w:rsidRPr="00F511A5" w14:paraId="27A588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00B007"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6DCCF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5C1B12" w14:textId="77777777" w:rsidR="005979E7" w:rsidRPr="00F511A5" w:rsidRDefault="005979E7" w:rsidP="00F17634">
            <w:pPr>
              <w:pStyle w:val="TAC"/>
              <w:rPr>
                <w:lang w:eastAsia="en-US"/>
              </w:rPr>
            </w:pPr>
            <w:r w:rsidRPr="00F511A5">
              <w:rPr>
                <w:lang w:eastAsia="en-US"/>
              </w:rPr>
              <w:t>R5-196779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8757BF" w14:textId="77777777" w:rsidR="005979E7" w:rsidRPr="00F511A5" w:rsidRDefault="005979E7" w:rsidP="00F17634">
            <w:pPr>
              <w:pStyle w:val="TAC"/>
              <w:rPr>
                <w:lang w:eastAsia="en-US"/>
              </w:rPr>
            </w:pPr>
            <w:r w:rsidRPr="00F511A5">
              <w:rPr>
                <w:lang w:eastAsia="en-US"/>
              </w:rPr>
              <w:t>1029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3E003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9B494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56CF9B" w14:textId="77777777" w:rsidR="005979E7" w:rsidRPr="00F511A5" w:rsidRDefault="005979E7" w:rsidP="00F17634">
            <w:pPr>
              <w:pStyle w:val="TAL"/>
              <w:rPr>
                <w:lang w:eastAsia="en-US"/>
              </w:rPr>
            </w:pPr>
            <w:r w:rsidRPr="00F511A5">
              <w:rPr>
                <w:lang w:eastAsia="en-US"/>
              </w:rPr>
              <w:t xml:space="preserve">Update to TC 8.1.3.1.15A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674A98" w14:textId="77777777" w:rsidR="005979E7" w:rsidRPr="00F511A5" w:rsidRDefault="005979E7" w:rsidP="00F17634">
            <w:pPr>
              <w:pStyle w:val="TAC"/>
              <w:rPr>
                <w:lang w:eastAsia="en-US"/>
              </w:rPr>
            </w:pPr>
            <w:r w:rsidRPr="00F511A5">
              <w:rPr>
                <w:lang w:eastAsia="en-US"/>
              </w:rPr>
              <w:t>16.1.0</w:t>
            </w:r>
          </w:p>
        </w:tc>
      </w:tr>
      <w:tr w:rsidR="005979E7" w:rsidRPr="00F511A5" w14:paraId="4D5289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737EA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CFB8A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EC61B3" w14:textId="77777777" w:rsidR="005979E7" w:rsidRPr="00F511A5" w:rsidRDefault="005979E7" w:rsidP="00F17634">
            <w:pPr>
              <w:pStyle w:val="TAC"/>
              <w:rPr>
                <w:lang w:eastAsia="en-US"/>
              </w:rPr>
            </w:pPr>
            <w:r w:rsidRPr="00F511A5">
              <w:rPr>
                <w:lang w:eastAsia="en-US"/>
              </w:rPr>
              <w:t>R5-196827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6CC0E1" w14:textId="77777777" w:rsidR="005979E7" w:rsidRPr="00F511A5" w:rsidRDefault="005979E7" w:rsidP="00F17634">
            <w:pPr>
              <w:pStyle w:val="TAC"/>
              <w:rPr>
                <w:lang w:eastAsia="en-US"/>
              </w:rPr>
            </w:pPr>
            <w:r w:rsidRPr="00F511A5">
              <w:rPr>
                <w:lang w:eastAsia="en-US"/>
              </w:rPr>
              <w:t>1031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30621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2ECFF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EDDE07" w14:textId="77777777" w:rsidR="005979E7" w:rsidRPr="00F511A5" w:rsidRDefault="005979E7" w:rsidP="00F17634">
            <w:pPr>
              <w:pStyle w:val="TAL"/>
              <w:rPr>
                <w:lang w:eastAsia="en-US"/>
              </w:rPr>
            </w:pPr>
            <w:r w:rsidRPr="00F511A5">
              <w:rPr>
                <w:lang w:eastAsia="en-US"/>
              </w:rPr>
              <w:t>Removal of Radio Link Failure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6B6019" w14:textId="77777777" w:rsidR="005979E7" w:rsidRPr="00F511A5" w:rsidRDefault="005979E7" w:rsidP="00F17634">
            <w:pPr>
              <w:pStyle w:val="TAC"/>
              <w:rPr>
                <w:lang w:eastAsia="en-US"/>
              </w:rPr>
            </w:pPr>
            <w:r w:rsidRPr="00F511A5">
              <w:rPr>
                <w:lang w:eastAsia="en-US"/>
              </w:rPr>
              <w:t>16.1.0</w:t>
            </w:r>
          </w:p>
        </w:tc>
      </w:tr>
      <w:tr w:rsidR="005979E7" w:rsidRPr="00F511A5" w14:paraId="35077A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79AA6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8C61A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8C25B4" w14:textId="77777777" w:rsidR="005979E7" w:rsidRPr="00F511A5" w:rsidRDefault="005979E7" w:rsidP="00F17634">
            <w:pPr>
              <w:pStyle w:val="TAC"/>
              <w:rPr>
                <w:lang w:eastAsia="en-US"/>
              </w:rPr>
            </w:pPr>
            <w:r w:rsidRPr="00F511A5">
              <w:rPr>
                <w:lang w:eastAsia="en-US"/>
              </w:rPr>
              <w:t>R5-196828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8F4DE5" w14:textId="77777777" w:rsidR="005979E7" w:rsidRPr="00F511A5" w:rsidRDefault="005979E7" w:rsidP="00F17634">
            <w:pPr>
              <w:pStyle w:val="TAC"/>
              <w:rPr>
                <w:lang w:eastAsia="en-US"/>
              </w:rPr>
            </w:pPr>
            <w:r w:rsidRPr="00F511A5">
              <w:rPr>
                <w:lang w:eastAsia="en-US"/>
              </w:rPr>
              <w:t>1032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AC2C6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310A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5FF2C8" w14:textId="77777777" w:rsidR="005979E7" w:rsidRPr="00F511A5" w:rsidRDefault="005979E7" w:rsidP="00F17634">
            <w:pPr>
              <w:pStyle w:val="TAL"/>
              <w:rPr>
                <w:lang w:eastAsia="en-US"/>
              </w:rPr>
            </w:pPr>
            <w:r w:rsidRPr="00F511A5">
              <w:rPr>
                <w:lang w:eastAsia="en-US"/>
              </w:rPr>
              <w:t>Editorial changes to SERVICE REQUEST  parameters for multi layer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F1B05B" w14:textId="77777777" w:rsidR="005979E7" w:rsidRPr="00F511A5" w:rsidRDefault="005979E7" w:rsidP="00F17634">
            <w:pPr>
              <w:pStyle w:val="TAC"/>
              <w:rPr>
                <w:lang w:eastAsia="en-US"/>
              </w:rPr>
            </w:pPr>
            <w:r w:rsidRPr="00F511A5">
              <w:rPr>
                <w:lang w:eastAsia="en-US"/>
              </w:rPr>
              <w:t>16.1.0</w:t>
            </w:r>
          </w:p>
        </w:tc>
      </w:tr>
      <w:tr w:rsidR="005979E7" w:rsidRPr="00F511A5" w14:paraId="6F3BCD8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FD4D4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8B613B"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1E01C2" w14:textId="77777777" w:rsidR="005979E7" w:rsidRPr="00F511A5" w:rsidRDefault="005979E7" w:rsidP="00F17634">
            <w:pPr>
              <w:pStyle w:val="TAC"/>
              <w:rPr>
                <w:lang w:eastAsia="en-US"/>
              </w:rPr>
            </w:pPr>
            <w:r w:rsidRPr="00F511A5">
              <w:rPr>
                <w:lang w:eastAsia="en-US"/>
              </w:rPr>
              <w:t>R5-196835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36237A" w14:textId="77777777" w:rsidR="005979E7" w:rsidRPr="00F511A5" w:rsidRDefault="005979E7" w:rsidP="00F17634">
            <w:pPr>
              <w:pStyle w:val="TAC"/>
              <w:rPr>
                <w:lang w:eastAsia="en-US"/>
              </w:rPr>
            </w:pPr>
            <w:r w:rsidRPr="00F511A5">
              <w:rPr>
                <w:lang w:eastAsia="en-US"/>
              </w:rPr>
              <w:t>1036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FBDB6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1D07B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BCBBCA" w14:textId="77777777" w:rsidR="005979E7" w:rsidRPr="00F511A5" w:rsidRDefault="005979E7" w:rsidP="00F17634">
            <w:pPr>
              <w:pStyle w:val="TAL"/>
              <w:rPr>
                <w:lang w:eastAsia="en-US"/>
              </w:rPr>
            </w:pPr>
            <w:r w:rsidRPr="00F511A5">
              <w:rPr>
                <w:lang w:eastAsia="en-US"/>
              </w:rPr>
              <w:t>Update to 5GS NR RRC test case 8.1.5.4.1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7CFE7C" w14:textId="77777777" w:rsidR="005979E7" w:rsidRPr="00F511A5" w:rsidRDefault="005979E7" w:rsidP="00F17634">
            <w:pPr>
              <w:pStyle w:val="TAC"/>
              <w:rPr>
                <w:lang w:eastAsia="en-US"/>
              </w:rPr>
            </w:pPr>
            <w:r w:rsidRPr="00F511A5">
              <w:rPr>
                <w:lang w:eastAsia="en-US"/>
              </w:rPr>
              <w:t>16.1.0</w:t>
            </w:r>
          </w:p>
        </w:tc>
      </w:tr>
      <w:tr w:rsidR="005979E7" w:rsidRPr="00F511A5" w14:paraId="4D36E4E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48EF9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1C403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D80E9E" w14:textId="77777777" w:rsidR="005979E7" w:rsidRPr="00F511A5" w:rsidRDefault="005979E7" w:rsidP="00F17634">
            <w:pPr>
              <w:pStyle w:val="TAC"/>
              <w:rPr>
                <w:lang w:eastAsia="en-US"/>
              </w:rPr>
            </w:pPr>
            <w:r w:rsidRPr="00F511A5">
              <w:rPr>
                <w:lang w:eastAsia="en-US"/>
              </w:rPr>
              <w:t>R5-197001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B58350" w14:textId="77777777" w:rsidR="005979E7" w:rsidRPr="00F511A5" w:rsidRDefault="005979E7" w:rsidP="00F17634">
            <w:pPr>
              <w:pStyle w:val="TAC"/>
              <w:rPr>
                <w:lang w:eastAsia="en-US"/>
              </w:rPr>
            </w:pPr>
            <w:r w:rsidRPr="00F511A5">
              <w:rPr>
                <w:lang w:eastAsia="en-US"/>
              </w:rPr>
              <w:t>0941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7B6B9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DAEC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B38FA2" w14:textId="77777777" w:rsidR="005979E7" w:rsidRPr="00F511A5" w:rsidRDefault="005979E7" w:rsidP="00F17634">
            <w:pPr>
              <w:pStyle w:val="TAL"/>
              <w:rPr>
                <w:lang w:eastAsia="en-US"/>
              </w:rPr>
            </w:pPr>
            <w:r w:rsidRPr="00F511A5">
              <w:rPr>
                <w:lang w:eastAsia="en-US"/>
              </w:rPr>
              <w:t>Correction of NR test case 7.1.1.3.3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9A22D3" w14:textId="77777777" w:rsidR="005979E7" w:rsidRPr="00F511A5" w:rsidRDefault="005979E7" w:rsidP="00F17634">
            <w:pPr>
              <w:pStyle w:val="TAC"/>
              <w:rPr>
                <w:lang w:eastAsia="en-US"/>
              </w:rPr>
            </w:pPr>
            <w:r w:rsidRPr="00F511A5">
              <w:rPr>
                <w:lang w:eastAsia="en-US"/>
              </w:rPr>
              <w:t>16.1.0</w:t>
            </w:r>
          </w:p>
        </w:tc>
      </w:tr>
      <w:tr w:rsidR="005979E7" w:rsidRPr="00F511A5" w14:paraId="77A79F2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F91DB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F578C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2743D5" w14:textId="77777777" w:rsidR="005979E7" w:rsidRPr="00F511A5" w:rsidRDefault="005979E7" w:rsidP="00F17634">
            <w:pPr>
              <w:pStyle w:val="TAC"/>
              <w:rPr>
                <w:lang w:eastAsia="en-US"/>
              </w:rPr>
            </w:pPr>
            <w:r w:rsidRPr="00F511A5">
              <w:rPr>
                <w:lang w:eastAsia="en-US"/>
              </w:rPr>
              <w:t>R5-197002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621E8A" w14:textId="77777777" w:rsidR="005979E7" w:rsidRPr="00F511A5" w:rsidRDefault="005979E7" w:rsidP="00F17634">
            <w:pPr>
              <w:pStyle w:val="TAC"/>
              <w:rPr>
                <w:lang w:eastAsia="en-US"/>
              </w:rPr>
            </w:pPr>
            <w:r w:rsidRPr="00F511A5">
              <w:rPr>
                <w:lang w:eastAsia="en-US"/>
              </w:rPr>
              <w:t>0943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3A7E0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00DF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8C1EDA" w14:textId="77777777" w:rsidR="005979E7" w:rsidRPr="00F511A5" w:rsidRDefault="005979E7" w:rsidP="00F17634">
            <w:pPr>
              <w:pStyle w:val="TAL"/>
              <w:rPr>
                <w:lang w:eastAsia="en-US"/>
              </w:rPr>
            </w:pPr>
            <w:r w:rsidRPr="00F511A5">
              <w:rPr>
                <w:lang w:eastAsia="en-US"/>
              </w:rPr>
              <w:t xml:space="preserve">Correction to test case 7.1.1.3.4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885EBF" w14:textId="77777777" w:rsidR="005979E7" w:rsidRPr="00F511A5" w:rsidRDefault="005979E7" w:rsidP="00F17634">
            <w:pPr>
              <w:pStyle w:val="TAC"/>
              <w:rPr>
                <w:lang w:eastAsia="en-US"/>
              </w:rPr>
            </w:pPr>
            <w:r w:rsidRPr="00F511A5">
              <w:rPr>
                <w:lang w:eastAsia="en-US"/>
              </w:rPr>
              <w:t>16.1.0</w:t>
            </w:r>
          </w:p>
        </w:tc>
      </w:tr>
      <w:tr w:rsidR="005979E7" w:rsidRPr="00F511A5" w14:paraId="70C824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9165DE"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FDF99A"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5D377B" w14:textId="77777777" w:rsidR="005979E7" w:rsidRPr="00F511A5" w:rsidRDefault="005979E7" w:rsidP="00F17634">
            <w:pPr>
              <w:pStyle w:val="TAC"/>
              <w:rPr>
                <w:lang w:eastAsia="en-US"/>
              </w:rPr>
            </w:pPr>
            <w:r w:rsidRPr="00F511A5">
              <w:rPr>
                <w:lang w:eastAsia="en-US"/>
              </w:rPr>
              <w:t>R5-197003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261572" w14:textId="77777777" w:rsidR="005979E7" w:rsidRPr="00F511A5" w:rsidRDefault="005979E7" w:rsidP="00F17634">
            <w:pPr>
              <w:pStyle w:val="TAC"/>
              <w:rPr>
                <w:lang w:eastAsia="en-US"/>
              </w:rPr>
            </w:pPr>
            <w:r w:rsidRPr="00F511A5">
              <w:rPr>
                <w:lang w:eastAsia="en-US"/>
              </w:rPr>
              <w:t>0944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116CE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8B1C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CA9084" w14:textId="77777777" w:rsidR="005979E7" w:rsidRPr="00F511A5" w:rsidRDefault="005979E7" w:rsidP="00F17634">
            <w:pPr>
              <w:pStyle w:val="TAL"/>
              <w:rPr>
                <w:lang w:eastAsia="en-US"/>
              </w:rPr>
            </w:pPr>
            <w:r w:rsidRPr="00F511A5">
              <w:rPr>
                <w:lang w:eastAsia="en-US"/>
              </w:rPr>
              <w:t>Correction to test case 7.1.1.3.5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16F52A" w14:textId="77777777" w:rsidR="005979E7" w:rsidRPr="00F511A5" w:rsidRDefault="005979E7" w:rsidP="00F17634">
            <w:pPr>
              <w:pStyle w:val="TAC"/>
              <w:rPr>
                <w:lang w:eastAsia="en-US"/>
              </w:rPr>
            </w:pPr>
            <w:r w:rsidRPr="00F511A5">
              <w:rPr>
                <w:lang w:eastAsia="en-US"/>
              </w:rPr>
              <w:t>16.1.0</w:t>
            </w:r>
          </w:p>
        </w:tc>
      </w:tr>
      <w:tr w:rsidR="005979E7" w:rsidRPr="00F511A5" w14:paraId="370AAD0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30E157"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41A5D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83FDC6" w14:textId="77777777" w:rsidR="005979E7" w:rsidRPr="00F511A5" w:rsidRDefault="005979E7" w:rsidP="00F17634">
            <w:pPr>
              <w:pStyle w:val="TAC"/>
              <w:rPr>
                <w:lang w:eastAsia="en-US"/>
              </w:rPr>
            </w:pPr>
            <w:r w:rsidRPr="00F511A5">
              <w:rPr>
                <w:lang w:eastAsia="en-US"/>
              </w:rPr>
              <w:t>R5-197005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AB78A9" w14:textId="77777777" w:rsidR="005979E7" w:rsidRPr="00F511A5" w:rsidRDefault="005979E7" w:rsidP="00F17634">
            <w:pPr>
              <w:pStyle w:val="TAC"/>
              <w:rPr>
                <w:lang w:eastAsia="en-US"/>
              </w:rPr>
            </w:pPr>
            <w:r w:rsidRPr="00F511A5">
              <w:rPr>
                <w:lang w:eastAsia="en-US"/>
              </w:rPr>
              <w:t>0905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40BC2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7F90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C8A837" w14:textId="77777777" w:rsidR="005979E7" w:rsidRPr="00F511A5" w:rsidRDefault="005979E7" w:rsidP="00F17634">
            <w:pPr>
              <w:pStyle w:val="TAL"/>
              <w:rPr>
                <w:lang w:eastAsia="en-US"/>
              </w:rPr>
            </w:pPr>
            <w:r w:rsidRPr="00F511A5">
              <w:rPr>
                <w:lang w:eastAsia="en-US"/>
              </w:rPr>
              <w:t>Correction to test case 8.1.1.4.2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EA0D3D" w14:textId="77777777" w:rsidR="005979E7" w:rsidRPr="00F511A5" w:rsidRDefault="005979E7" w:rsidP="00F17634">
            <w:pPr>
              <w:pStyle w:val="TAC"/>
              <w:rPr>
                <w:lang w:eastAsia="en-US"/>
              </w:rPr>
            </w:pPr>
            <w:r w:rsidRPr="00F511A5">
              <w:rPr>
                <w:lang w:eastAsia="en-US"/>
              </w:rPr>
              <w:t>16.1.0</w:t>
            </w:r>
          </w:p>
        </w:tc>
      </w:tr>
      <w:tr w:rsidR="005979E7" w:rsidRPr="00F511A5" w14:paraId="66D0747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9CFDE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C4386B"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B523A1" w14:textId="77777777" w:rsidR="005979E7" w:rsidRPr="00F511A5" w:rsidRDefault="005979E7" w:rsidP="00F17634">
            <w:pPr>
              <w:pStyle w:val="TAC"/>
              <w:rPr>
                <w:lang w:eastAsia="en-US"/>
              </w:rPr>
            </w:pPr>
            <w:r w:rsidRPr="00F511A5">
              <w:rPr>
                <w:lang w:eastAsia="en-US"/>
              </w:rPr>
              <w:t>R5-197006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24D19F" w14:textId="77777777" w:rsidR="005979E7" w:rsidRPr="00F511A5" w:rsidRDefault="005979E7" w:rsidP="00F17634">
            <w:pPr>
              <w:pStyle w:val="TAC"/>
              <w:rPr>
                <w:lang w:eastAsia="en-US"/>
              </w:rPr>
            </w:pPr>
            <w:r w:rsidRPr="00F511A5">
              <w:rPr>
                <w:lang w:eastAsia="en-US"/>
              </w:rPr>
              <w:t>0914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8A9D7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C712B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2559A2" w14:textId="77777777" w:rsidR="005979E7" w:rsidRPr="00F511A5" w:rsidRDefault="005979E7" w:rsidP="00F17634">
            <w:pPr>
              <w:pStyle w:val="TAL"/>
              <w:rPr>
                <w:lang w:eastAsia="en-US"/>
              </w:rPr>
            </w:pPr>
            <w:r w:rsidRPr="00F511A5">
              <w:rPr>
                <w:lang w:eastAsia="en-US"/>
              </w:rPr>
              <w:t xml:space="preserve">Correction to ENDC test case 10.2.2.1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EC7851" w14:textId="77777777" w:rsidR="005979E7" w:rsidRPr="00F511A5" w:rsidRDefault="005979E7" w:rsidP="00F17634">
            <w:pPr>
              <w:pStyle w:val="TAC"/>
              <w:rPr>
                <w:lang w:eastAsia="en-US"/>
              </w:rPr>
            </w:pPr>
            <w:r w:rsidRPr="00F511A5">
              <w:rPr>
                <w:lang w:eastAsia="en-US"/>
              </w:rPr>
              <w:t>16.1.0</w:t>
            </w:r>
          </w:p>
        </w:tc>
      </w:tr>
      <w:tr w:rsidR="005979E7" w:rsidRPr="00F511A5" w14:paraId="6173BE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101C0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0FC72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580D1D" w14:textId="77777777" w:rsidR="005979E7" w:rsidRPr="00F511A5" w:rsidRDefault="005979E7" w:rsidP="00F17634">
            <w:pPr>
              <w:pStyle w:val="TAC"/>
              <w:rPr>
                <w:lang w:eastAsia="en-US"/>
              </w:rPr>
            </w:pPr>
            <w:r w:rsidRPr="00F511A5">
              <w:rPr>
                <w:lang w:eastAsia="en-US"/>
              </w:rPr>
              <w:t>R5-197007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FC0B98" w14:textId="77777777" w:rsidR="005979E7" w:rsidRPr="00F511A5" w:rsidRDefault="005979E7" w:rsidP="00F17634">
            <w:pPr>
              <w:pStyle w:val="TAC"/>
              <w:rPr>
                <w:lang w:eastAsia="en-US"/>
              </w:rPr>
            </w:pPr>
            <w:r w:rsidRPr="00F511A5">
              <w:rPr>
                <w:lang w:eastAsia="en-US"/>
              </w:rPr>
              <w:t>0983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559BF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4C18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4A8BAA" w14:textId="77777777" w:rsidR="005979E7" w:rsidRPr="00F511A5" w:rsidRDefault="005979E7" w:rsidP="00F17634">
            <w:pPr>
              <w:pStyle w:val="TAL"/>
              <w:rPr>
                <w:lang w:eastAsia="en-US"/>
              </w:rPr>
            </w:pPr>
            <w:r w:rsidRPr="00F511A5">
              <w:rPr>
                <w:lang w:eastAsia="en-US"/>
              </w:rPr>
              <w:t>Correction to RLC AM test case 7.1.2.3.9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DCD8BF" w14:textId="77777777" w:rsidR="005979E7" w:rsidRPr="00F511A5" w:rsidRDefault="005979E7" w:rsidP="00F17634">
            <w:pPr>
              <w:pStyle w:val="TAC"/>
              <w:rPr>
                <w:lang w:eastAsia="en-US"/>
              </w:rPr>
            </w:pPr>
            <w:r w:rsidRPr="00F511A5">
              <w:rPr>
                <w:lang w:eastAsia="en-US"/>
              </w:rPr>
              <w:t>16.1.0</w:t>
            </w:r>
          </w:p>
        </w:tc>
      </w:tr>
      <w:tr w:rsidR="005979E7" w:rsidRPr="00F511A5" w14:paraId="4167691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65C70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919137"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7CC8DE" w14:textId="77777777" w:rsidR="005979E7" w:rsidRPr="00F511A5" w:rsidRDefault="005979E7" w:rsidP="00F17634">
            <w:pPr>
              <w:pStyle w:val="TAC"/>
              <w:rPr>
                <w:lang w:eastAsia="en-US"/>
              </w:rPr>
            </w:pPr>
            <w:r w:rsidRPr="00F511A5">
              <w:rPr>
                <w:lang w:eastAsia="en-US"/>
              </w:rPr>
              <w:t>R5-197008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32B6FB" w14:textId="77777777" w:rsidR="005979E7" w:rsidRPr="00F511A5" w:rsidRDefault="005979E7" w:rsidP="00F17634">
            <w:pPr>
              <w:pStyle w:val="TAC"/>
              <w:rPr>
                <w:lang w:eastAsia="en-US"/>
              </w:rPr>
            </w:pPr>
            <w:r w:rsidRPr="00F511A5">
              <w:rPr>
                <w:lang w:eastAsia="en-US"/>
              </w:rPr>
              <w:t>0953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A275D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900E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8EEA12" w14:textId="77777777" w:rsidR="005979E7" w:rsidRPr="00F511A5" w:rsidRDefault="005979E7" w:rsidP="00F17634">
            <w:pPr>
              <w:pStyle w:val="TAL"/>
              <w:rPr>
                <w:lang w:eastAsia="en-US"/>
              </w:rPr>
            </w:pPr>
            <w:r w:rsidRPr="00F511A5">
              <w:rPr>
                <w:lang w:eastAsia="en-US"/>
              </w:rPr>
              <w:t>Correction to RLC test case 7.1.2.3.10 in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B6805E" w14:textId="77777777" w:rsidR="005979E7" w:rsidRPr="00F511A5" w:rsidRDefault="005979E7" w:rsidP="00F17634">
            <w:pPr>
              <w:pStyle w:val="TAC"/>
              <w:rPr>
                <w:lang w:eastAsia="en-US"/>
              </w:rPr>
            </w:pPr>
            <w:r w:rsidRPr="00F511A5">
              <w:rPr>
                <w:lang w:eastAsia="en-US"/>
              </w:rPr>
              <w:t>16.1.0</w:t>
            </w:r>
          </w:p>
        </w:tc>
      </w:tr>
      <w:tr w:rsidR="005979E7" w:rsidRPr="00F511A5" w14:paraId="4E585F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379A7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2E3593"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CA40E3" w14:textId="77777777" w:rsidR="005979E7" w:rsidRPr="00F511A5" w:rsidRDefault="005979E7" w:rsidP="00F17634">
            <w:pPr>
              <w:pStyle w:val="TAC"/>
              <w:rPr>
                <w:lang w:eastAsia="en-US"/>
              </w:rPr>
            </w:pPr>
            <w:r w:rsidRPr="00F511A5">
              <w:rPr>
                <w:lang w:eastAsia="en-US"/>
              </w:rPr>
              <w:t>R5-197011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28214C" w14:textId="77777777" w:rsidR="005979E7" w:rsidRPr="00F511A5" w:rsidRDefault="005979E7" w:rsidP="00F17634">
            <w:pPr>
              <w:pStyle w:val="TAC"/>
              <w:rPr>
                <w:lang w:eastAsia="en-US"/>
              </w:rPr>
            </w:pPr>
            <w:r w:rsidRPr="00F511A5">
              <w:rPr>
                <w:lang w:eastAsia="en-US"/>
              </w:rPr>
              <w:t>1026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9262D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E679E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DF0AFA" w14:textId="77777777" w:rsidR="005979E7" w:rsidRPr="00F511A5" w:rsidRDefault="005979E7" w:rsidP="00F17634">
            <w:pPr>
              <w:pStyle w:val="TAL"/>
              <w:rPr>
                <w:lang w:eastAsia="en-US"/>
              </w:rPr>
            </w:pPr>
            <w:r w:rsidRPr="00F511A5">
              <w:rPr>
                <w:lang w:eastAsia="en-US"/>
              </w:rPr>
              <w:t>Correction to ENDC test case 7.1.2.3.5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B4E8EC" w14:textId="77777777" w:rsidR="005979E7" w:rsidRPr="00F511A5" w:rsidRDefault="005979E7" w:rsidP="00F17634">
            <w:pPr>
              <w:pStyle w:val="TAC"/>
              <w:rPr>
                <w:lang w:eastAsia="en-US"/>
              </w:rPr>
            </w:pPr>
            <w:r w:rsidRPr="00F511A5">
              <w:rPr>
                <w:lang w:eastAsia="en-US"/>
              </w:rPr>
              <w:t>16.1.0</w:t>
            </w:r>
          </w:p>
        </w:tc>
      </w:tr>
      <w:tr w:rsidR="005979E7" w:rsidRPr="00F511A5" w14:paraId="1F760A5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6312C8"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6D4468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A30BB4" w14:textId="77777777" w:rsidR="005979E7" w:rsidRPr="00F511A5" w:rsidRDefault="005979E7" w:rsidP="00F17634">
            <w:pPr>
              <w:pStyle w:val="TAC"/>
              <w:rPr>
                <w:lang w:eastAsia="en-US"/>
              </w:rPr>
            </w:pPr>
            <w:r w:rsidRPr="00F511A5">
              <w:rPr>
                <w:lang w:eastAsia="en-US"/>
              </w:rPr>
              <w:t>R5-197012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04BDA0" w14:textId="77777777" w:rsidR="005979E7" w:rsidRPr="00F511A5" w:rsidRDefault="005979E7" w:rsidP="00F17634">
            <w:pPr>
              <w:pStyle w:val="TAC"/>
              <w:rPr>
                <w:lang w:eastAsia="en-US"/>
              </w:rPr>
            </w:pPr>
            <w:r w:rsidRPr="00F511A5">
              <w:rPr>
                <w:lang w:eastAsia="en-US"/>
              </w:rPr>
              <w:t>0918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EB76A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346C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2A46FD" w14:textId="77777777" w:rsidR="005979E7" w:rsidRPr="00F511A5" w:rsidRDefault="005979E7" w:rsidP="00F17634">
            <w:pPr>
              <w:pStyle w:val="TAL"/>
              <w:rPr>
                <w:lang w:eastAsia="en-US"/>
              </w:rPr>
            </w:pPr>
            <w:r w:rsidRPr="00F511A5">
              <w:rPr>
                <w:lang w:eastAsia="en-US"/>
              </w:rPr>
              <w:t>Correction to PDCP test case 7.1.3.2.1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F25364" w14:textId="77777777" w:rsidR="005979E7" w:rsidRPr="00F511A5" w:rsidRDefault="005979E7" w:rsidP="00F17634">
            <w:pPr>
              <w:pStyle w:val="TAC"/>
              <w:rPr>
                <w:lang w:eastAsia="en-US"/>
              </w:rPr>
            </w:pPr>
            <w:r w:rsidRPr="00F511A5">
              <w:rPr>
                <w:lang w:eastAsia="en-US"/>
              </w:rPr>
              <w:t>16.1.0</w:t>
            </w:r>
          </w:p>
        </w:tc>
      </w:tr>
      <w:tr w:rsidR="005979E7" w:rsidRPr="00F511A5" w14:paraId="14420E6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78158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DEDF6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2CE921" w14:textId="77777777" w:rsidR="005979E7" w:rsidRPr="00F511A5" w:rsidRDefault="005979E7" w:rsidP="00F17634">
            <w:pPr>
              <w:pStyle w:val="TAC"/>
              <w:rPr>
                <w:lang w:eastAsia="en-US"/>
              </w:rPr>
            </w:pPr>
            <w:r w:rsidRPr="00F511A5">
              <w:rPr>
                <w:lang w:eastAsia="en-US"/>
              </w:rPr>
              <w:t>R5-197013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F85CC0" w14:textId="77777777" w:rsidR="005979E7" w:rsidRPr="00F511A5" w:rsidRDefault="005979E7" w:rsidP="00F17634">
            <w:pPr>
              <w:pStyle w:val="TAC"/>
              <w:rPr>
                <w:lang w:eastAsia="en-US"/>
              </w:rPr>
            </w:pPr>
            <w:r w:rsidRPr="00F511A5">
              <w:rPr>
                <w:lang w:eastAsia="en-US"/>
              </w:rPr>
              <w:t>1002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80AE95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A6CCA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051966" w14:textId="77777777" w:rsidR="005979E7" w:rsidRPr="00F511A5" w:rsidRDefault="005979E7" w:rsidP="00F17634">
            <w:pPr>
              <w:pStyle w:val="TAL"/>
              <w:rPr>
                <w:lang w:eastAsia="en-US"/>
              </w:rPr>
            </w:pPr>
            <w:r w:rsidRPr="00F511A5">
              <w:rPr>
                <w:lang w:eastAsia="en-US"/>
              </w:rPr>
              <w:t>Correction to NR PDCP test case 7.1.3.4.2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AC40E3" w14:textId="77777777" w:rsidR="005979E7" w:rsidRPr="00F511A5" w:rsidRDefault="005979E7" w:rsidP="00F17634">
            <w:pPr>
              <w:pStyle w:val="TAC"/>
              <w:rPr>
                <w:lang w:eastAsia="en-US"/>
              </w:rPr>
            </w:pPr>
            <w:r w:rsidRPr="00F511A5">
              <w:rPr>
                <w:lang w:eastAsia="en-US"/>
              </w:rPr>
              <w:t>16.1.0</w:t>
            </w:r>
          </w:p>
        </w:tc>
      </w:tr>
      <w:tr w:rsidR="005979E7" w:rsidRPr="00F511A5" w14:paraId="083A1BF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30036D"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003D4B"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3C5823" w14:textId="77777777" w:rsidR="005979E7" w:rsidRPr="00F511A5" w:rsidRDefault="005979E7" w:rsidP="00F17634">
            <w:pPr>
              <w:pStyle w:val="TAC"/>
              <w:rPr>
                <w:lang w:eastAsia="en-US"/>
              </w:rPr>
            </w:pPr>
            <w:r w:rsidRPr="00F511A5">
              <w:rPr>
                <w:lang w:eastAsia="en-US"/>
              </w:rPr>
              <w:t>R5-197015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0E1427" w14:textId="77777777" w:rsidR="005979E7" w:rsidRPr="00F511A5" w:rsidRDefault="005979E7" w:rsidP="00F17634">
            <w:pPr>
              <w:pStyle w:val="TAC"/>
              <w:rPr>
                <w:lang w:eastAsia="en-US"/>
              </w:rPr>
            </w:pPr>
            <w:r w:rsidRPr="00F511A5">
              <w:rPr>
                <w:lang w:eastAsia="en-US"/>
              </w:rPr>
              <w:t>0904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27E30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3E3D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BB881B" w14:textId="77777777" w:rsidR="005979E7" w:rsidRPr="00F511A5" w:rsidRDefault="005979E7" w:rsidP="00F17634">
            <w:pPr>
              <w:pStyle w:val="TAL"/>
              <w:rPr>
                <w:lang w:eastAsia="en-US"/>
              </w:rPr>
            </w:pPr>
            <w:r w:rsidRPr="00F511A5">
              <w:rPr>
                <w:lang w:eastAsia="en-US"/>
              </w:rPr>
              <w:t xml:space="preserve">Updates to EN-DC RRC measurement test case 8.2.3.3.1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615657" w14:textId="77777777" w:rsidR="005979E7" w:rsidRPr="00F511A5" w:rsidRDefault="005979E7" w:rsidP="00F17634">
            <w:pPr>
              <w:pStyle w:val="TAC"/>
              <w:rPr>
                <w:lang w:eastAsia="en-US"/>
              </w:rPr>
            </w:pPr>
            <w:r w:rsidRPr="00F511A5">
              <w:rPr>
                <w:lang w:eastAsia="en-US"/>
              </w:rPr>
              <w:t>16.1.0</w:t>
            </w:r>
          </w:p>
        </w:tc>
      </w:tr>
      <w:tr w:rsidR="005979E7" w:rsidRPr="00F511A5" w14:paraId="3313EDF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500D87"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23C75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A41406" w14:textId="77777777" w:rsidR="005979E7" w:rsidRPr="00F511A5" w:rsidRDefault="005979E7" w:rsidP="00F17634">
            <w:pPr>
              <w:pStyle w:val="TAC"/>
              <w:rPr>
                <w:lang w:eastAsia="en-US"/>
              </w:rPr>
            </w:pPr>
            <w:r w:rsidRPr="00F511A5">
              <w:rPr>
                <w:lang w:eastAsia="en-US"/>
              </w:rPr>
              <w:t>R5-197016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A110E7" w14:textId="77777777" w:rsidR="005979E7" w:rsidRPr="00F511A5" w:rsidRDefault="005979E7" w:rsidP="00F17634">
            <w:pPr>
              <w:pStyle w:val="TAC"/>
              <w:rPr>
                <w:lang w:eastAsia="en-US"/>
              </w:rPr>
            </w:pPr>
            <w:r w:rsidRPr="00F511A5">
              <w:rPr>
                <w:lang w:eastAsia="en-US"/>
              </w:rPr>
              <w:t>1012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126F3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428B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E0DA51" w14:textId="77777777" w:rsidR="005979E7" w:rsidRPr="00F511A5" w:rsidRDefault="005979E7" w:rsidP="00F17634">
            <w:pPr>
              <w:pStyle w:val="TAL"/>
              <w:rPr>
                <w:lang w:eastAsia="en-US"/>
              </w:rPr>
            </w:pPr>
            <w:r w:rsidRPr="00F511A5">
              <w:rPr>
                <w:lang w:eastAsia="en-US"/>
              </w:rPr>
              <w:t>Correction to EN-DC RRC test case 8.2.3.4.1 and 8.2.3.7.1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242108" w14:textId="77777777" w:rsidR="005979E7" w:rsidRPr="00F511A5" w:rsidRDefault="005979E7" w:rsidP="00F17634">
            <w:pPr>
              <w:pStyle w:val="TAC"/>
              <w:rPr>
                <w:lang w:eastAsia="en-US"/>
              </w:rPr>
            </w:pPr>
            <w:r w:rsidRPr="00F511A5">
              <w:rPr>
                <w:lang w:eastAsia="en-US"/>
              </w:rPr>
              <w:t>16.1.0</w:t>
            </w:r>
          </w:p>
        </w:tc>
      </w:tr>
      <w:tr w:rsidR="005979E7" w:rsidRPr="00F511A5" w14:paraId="17026D8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9C460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37C16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03691B" w14:textId="77777777" w:rsidR="005979E7" w:rsidRPr="00F511A5" w:rsidRDefault="005979E7" w:rsidP="00F17634">
            <w:pPr>
              <w:pStyle w:val="TAC"/>
              <w:rPr>
                <w:lang w:eastAsia="en-US"/>
              </w:rPr>
            </w:pPr>
            <w:r w:rsidRPr="00F511A5">
              <w:rPr>
                <w:lang w:eastAsia="en-US"/>
              </w:rPr>
              <w:t>R5-197017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E3FECF" w14:textId="77777777" w:rsidR="005979E7" w:rsidRPr="00F511A5" w:rsidRDefault="005979E7" w:rsidP="00F17634">
            <w:pPr>
              <w:pStyle w:val="TAC"/>
              <w:rPr>
                <w:lang w:eastAsia="en-US"/>
              </w:rPr>
            </w:pPr>
            <w:r w:rsidRPr="00F511A5">
              <w:rPr>
                <w:lang w:eastAsia="en-US"/>
              </w:rPr>
              <w:t>0865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B3286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221C7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ABA0CE" w14:textId="77777777" w:rsidR="005979E7" w:rsidRPr="00F511A5" w:rsidRDefault="005979E7" w:rsidP="00F17634">
            <w:pPr>
              <w:pStyle w:val="TAL"/>
              <w:rPr>
                <w:lang w:eastAsia="en-US"/>
              </w:rPr>
            </w:pPr>
            <w:r w:rsidRPr="00F511A5">
              <w:rPr>
                <w:lang w:eastAsia="en-US"/>
              </w:rPr>
              <w:t>Update to NR RRC Idle mode test cases for FR2 support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44DDEC" w14:textId="77777777" w:rsidR="005979E7" w:rsidRPr="00F511A5" w:rsidRDefault="005979E7" w:rsidP="00F17634">
            <w:pPr>
              <w:pStyle w:val="TAC"/>
              <w:rPr>
                <w:lang w:eastAsia="en-US"/>
              </w:rPr>
            </w:pPr>
            <w:r w:rsidRPr="00F511A5">
              <w:rPr>
                <w:lang w:eastAsia="en-US"/>
              </w:rPr>
              <w:t>16.1.0</w:t>
            </w:r>
          </w:p>
        </w:tc>
      </w:tr>
      <w:tr w:rsidR="005979E7" w:rsidRPr="00F511A5" w14:paraId="022A83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3139E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87F71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1E02F8" w14:textId="77777777" w:rsidR="005979E7" w:rsidRPr="00F511A5" w:rsidRDefault="005979E7" w:rsidP="00F17634">
            <w:pPr>
              <w:pStyle w:val="TAC"/>
              <w:rPr>
                <w:lang w:eastAsia="en-US"/>
              </w:rPr>
            </w:pPr>
            <w:r w:rsidRPr="00F511A5">
              <w:rPr>
                <w:lang w:eastAsia="en-US"/>
              </w:rPr>
              <w:t>R5-197018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64BBFB" w14:textId="77777777" w:rsidR="005979E7" w:rsidRPr="00F511A5" w:rsidRDefault="005979E7" w:rsidP="00F17634">
            <w:pPr>
              <w:pStyle w:val="TAC"/>
              <w:rPr>
                <w:lang w:eastAsia="en-US"/>
              </w:rPr>
            </w:pPr>
            <w:r w:rsidRPr="00F511A5">
              <w:rPr>
                <w:lang w:eastAsia="en-US"/>
              </w:rPr>
              <w:t>0864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8C8ED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515F5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C483FF" w14:textId="77777777" w:rsidR="005979E7" w:rsidRPr="00F511A5" w:rsidRDefault="005979E7" w:rsidP="00F17634">
            <w:pPr>
              <w:pStyle w:val="TAL"/>
              <w:rPr>
                <w:lang w:eastAsia="en-US"/>
              </w:rPr>
            </w:pPr>
            <w:r w:rsidRPr="00F511A5">
              <w:rPr>
                <w:lang w:eastAsia="en-US"/>
              </w:rPr>
              <w:t>Update to CA test cases in EN-DC for FR2 support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08A839" w14:textId="77777777" w:rsidR="005979E7" w:rsidRPr="00F511A5" w:rsidRDefault="005979E7" w:rsidP="00F17634">
            <w:pPr>
              <w:pStyle w:val="TAC"/>
              <w:rPr>
                <w:lang w:eastAsia="en-US"/>
              </w:rPr>
            </w:pPr>
            <w:r w:rsidRPr="00F511A5">
              <w:rPr>
                <w:lang w:eastAsia="en-US"/>
              </w:rPr>
              <w:t>16.1.0</w:t>
            </w:r>
          </w:p>
        </w:tc>
      </w:tr>
      <w:tr w:rsidR="005979E7" w:rsidRPr="00F511A5" w14:paraId="035BBDA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0B409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B8F30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4F9FFF" w14:textId="77777777" w:rsidR="005979E7" w:rsidRPr="00F511A5" w:rsidRDefault="005979E7" w:rsidP="00F17634">
            <w:pPr>
              <w:pStyle w:val="TAC"/>
              <w:rPr>
                <w:lang w:eastAsia="en-US"/>
              </w:rPr>
            </w:pPr>
            <w:r w:rsidRPr="00F511A5">
              <w:rPr>
                <w:lang w:eastAsia="en-US"/>
              </w:rPr>
              <w:t>R5-197019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B9AE4F" w14:textId="77777777" w:rsidR="005979E7" w:rsidRPr="00F511A5" w:rsidRDefault="005979E7" w:rsidP="00F17634">
            <w:pPr>
              <w:pStyle w:val="TAC"/>
              <w:rPr>
                <w:lang w:eastAsia="en-US"/>
              </w:rPr>
            </w:pPr>
            <w:r w:rsidRPr="00F511A5">
              <w:rPr>
                <w:lang w:eastAsia="en-US"/>
              </w:rPr>
              <w:t>0897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6101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75800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BE083A" w14:textId="77777777" w:rsidR="005979E7" w:rsidRPr="00F511A5" w:rsidRDefault="005979E7" w:rsidP="00F17634">
            <w:pPr>
              <w:pStyle w:val="TAL"/>
              <w:rPr>
                <w:lang w:eastAsia="en-US"/>
              </w:rPr>
            </w:pPr>
            <w:r w:rsidRPr="00F511A5">
              <w:rPr>
                <w:lang w:eastAsia="en-US"/>
              </w:rPr>
              <w:t>Correction to NR test case 6.1.2.1-cell 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4E77EE" w14:textId="77777777" w:rsidR="005979E7" w:rsidRPr="00F511A5" w:rsidRDefault="005979E7" w:rsidP="00F17634">
            <w:pPr>
              <w:pStyle w:val="TAC"/>
              <w:rPr>
                <w:lang w:eastAsia="en-US"/>
              </w:rPr>
            </w:pPr>
            <w:r w:rsidRPr="00F511A5">
              <w:rPr>
                <w:lang w:eastAsia="en-US"/>
              </w:rPr>
              <w:t>16.1.0</w:t>
            </w:r>
          </w:p>
        </w:tc>
      </w:tr>
      <w:tr w:rsidR="005979E7" w:rsidRPr="00F511A5" w14:paraId="57BF86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87817D"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7F7FB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543BB9" w14:textId="77777777" w:rsidR="005979E7" w:rsidRPr="00F511A5" w:rsidRDefault="005979E7" w:rsidP="00F17634">
            <w:pPr>
              <w:pStyle w:val="TAC"/>
              <w:rPr>
                <w:lang w:eastAsia="en-US"/>
              </w:rPr>
            </w:pPr>
            <w:r w:rsidRPr="00F511A5">
              <w:rPr>
                <w:lang w:eastAsia="en-US"/>
              </w:rPr>
              <w:t>R5-197020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83D563" w14:textId="77777777" w:rsidR="005979E7" w:rsidRPr="00F511A5" w:rsidRDefault="005979E7" w:rsidP="00F17634">
            <w:pPr>
              <w:pStyle w:val="TAC"/>
              <w:rPr>
                <w:lang w:eastAsia="en-US"/>
              </w:rPr>
            </w:pPr>
            <w:r w:rsidRPr="00F511A5">
              <w:rPr>
                <w:lang w:eastAsia="en-US"/>
              </w:rPr>
              <w:t>0898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9E251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027D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99ACBB" w14:textId="77777777" w:rsidR="005979E7" w:rsidRPr="00F511A5" w:rsidRDefault="005979E7" w:rsidP="00F17634">
            <w:pPr>
              <w:pStyle w:val="TAL"/>
              <w:rPr>
                <w:lang w:eastAsia="en-US"/>
              </w:rPr>
            </w:pPr>
            <w:r w:rsidRPr="00F511A5">
              <w:rPr>
                <w:lang w:eastAsia="en-US"/>
              </w:rPr>
              <w:t>Correction to NR test case 6.1.2.13-Cell reselection CellReservedForOperatorUse with Access Identity 0-1-2-12-13-14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843A5A" w14:textId="77777777" w:rsidR="005979E7" w:rsidRPr="00F511A5" w:rsidRDefault="005979E7" w:rsidP="00F17634">
            <w:pPr>
              <w:pStyle w:val="TAC"/>
              <w:rPr>
                <w:lang w:eastAsia="en-US"/>
              </w:rPr>
            </w:pPr>
            <w:r w:rsidRPr="00F511A5">
              <w:rPr>
                <w:lang w:eastAsia="en-US"/>
              </w:rPr>
              <w:t>16.1.0</w:t>
            </w:r>
          </w:p>
        </w:tc>
      </w:tr>
      <w:tr w:rsidR="005979E7" w:rsidRPr="00F511A5" w14:paraId="658C643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8F651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26745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49AB36" w14:textId="77777777" w:rsidR="005979E7" w:rsidRPr="00F511A5" w:rsidRDefault="005979E7" w:rsidP="00F17634">
            <w:pPr>
              <w:pStyle w:val="TAC"/>
              <w:rPr>
                <w:lang w:eastAsia="en-US"/>
              </w:rPr>
            </w:pPr>
            <w:r w:rsidRPr="00F511A5">
              <w:rPr>
                <w:lang w:eastAsia="en-US"/>
              </w:rPr>
              <w:t>R5-197021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39F14A" w14:textId="77777777" w:rsidR="005979E7" w:rsidRPr="00F511A5" w:rsidRDefault="005979E7" w:rsidP="00F17634">
            <w:pPr>
              <w:pStyle w:val="TAC"/>
              <w:rPr>
                <w:lang w:eastAsia="en-US"/>
              </w:rPr>
            </w:pPr>
            <w:r w:rsidRPr="00F511A5">
              <w:rPr>
                <w:lang w:eastAsia="en-US"/>
              </w:rPr>
              <w:t>0814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EA5FF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70C7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97A189" w14:textId="77777777" w:rsidR="005979E7" w:rsidRPr="00F511A5" w:rsidRDefault="005979E7" w:rsidP="00F17634">
            <w:pPr>
              <w:pStyle w:val="TAL"/>
              <w:rPr>
                <w:lang w:eastAsia="en-US"/>
              </w:rPr>
            </w:pPr>
            <w:r w:rsidRPr="00F511A5">
              <w:rPr>
                <w:lang w:eastAsia="en-US"/>
              </w:rPr>
              <w:t>Correction to NR test case 7.1.1.1.4-BeamFailure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1CD7B7" w14:textId="77777777" w:rsidR="005979E7" w:rsidRPr="00F511A5" w:rsidRDefault="005979E7" w:rsidP="00F17634">
            <w:pPr>
              <w:pStyle w:val="TAC"/>
              <w:rPr>
                <w:lang w:eastAsia="en-US"/>
              </w:rPr>
            </w:pPr>
            <w:r w:rsidRPr="00F511A5">
              <w:rPr>
                <w:lang w:eastAsia="en-US"/>
              </w:rPr>
              <w:t>16.1.0</w:t>
            </w:r>
          </w:p>
        </w:tc>
      </w:tr>
      <w:tr w:rsidR="005979E7" w:rsidRPr="00F511A5" w14:paraId="01F4B04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EE736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CEA1F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296A1D" w14:textId="77777777" w:rsidR="005979E7" w:rsidRPr="00F511A5" w:rsidRDefault="005979E7" w:rsidP="00F17634">
            <w:pPr>
              <w:pStyle w:val="TAC"/>
              <w:rPr>
                <w:lang w:eastAsia="en-US"/>
              </w:rPr>
            </w:pPr>
            <w:r w:rsidRPr="00F511A5">
              <w:rPr>
                <w:lang w:eastAsia="en-US"/>
              </w:rPr>
              <w:t>R5-197022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D8900A" w14:textId="77777777" w:rsidR="005979E7" w:rsidRPr="00F511A5" w:rsidRDefault="005979E7" w:rsidP="00F17634">
            <w:pPr>
              <w:pStyle w:val="TAC"/>
              <w:rPr>
                <w:lang w:eastAsia="en-US"/>
              </w:rPr>
            </w:pPr>
            <w:r w:rsidRPr="00F511A5">
              <w:rPr>
                <w:lang w:eastAsia="en-US"/>
              </w:rPr>
              <w:t>0899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1A774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5E6F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DFCF22" w14:textId="77777777" w:rsidR="005979E7" w:rsidRPr="00F511A5" w:rsidRDefault="005979E7" w:rsidP="00F17634">
            <w:pPr>
              <w:pStyle w:val="TAL"/>
              <w:rPr>
                <w:lang w:eastAsia="en-US"/>
              </w:rPr>
            </w:pPr>
            <w:r w:rsidRPr="00F511A5">
              <w:rPr>
                <w:lang w:eastAsia="en-US"/>
              </w:rPr>
              <w:t>Correction to TC 7.1.1.3.5-Padding BSR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1A2B1C" w14:textId="77777777" w:rsidR="005979E7" w:rsidRPr="00F511A5" w:rsidRDefault="005979E7" w:rsidP="00F17634">
            <w:pPr>
              <w:pStyle w:val="TAC"/>
              <w:rPr>
                <w:lang w:eastAsia="en-US"/>
              </w:rPr>
            </w:pPr>
            <w:r w:rsidRPr="00F511A5">
              <w:rPr>
                <w:lang w:eastAsia="en-US"/>
              </w:rPr>
              <w:t>16.1.0</w:t>
            </w:r>
          </w:p>
        </w:tc>
      </w:tr>
      <w:tr w:rsidR="005979E7" w:rsidRPr="00F511A5" w14:paraId="167D043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1A9AB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ADFD9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E5EFDC" w14:textId="77777777" w:rsidR="005979E7" w:rsidRPr="00F511A5" w:rsidRDefault="005979E7" w:rsidP="00F17634">
            <w:pPr>
              <w:pStyle w:val="TAC"/>
              <w:rPr>
                <w:lang w:eastAsia="en-US"/>
              </w:rPr>
            </w:pPr>
            <w:r w:rsidRPr="00F511A5">
              <w:rPr>
                <w:lang w:eastAsia="en-US"/>
              </w:rPr>
              <w:t>R5-197023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2F7D47" w14:textId="77777777" w:rsidR="005979E7" w:rsidRPr="00F511A5" w:rsidRDefault="005979E7" w:rsidP="00F17634">
            <w:pPr>
              <w:pStyle w:val="TAC"/>
              <w:rPr>
                <w:lang w:eastAsia="en-US"/>
              </w:rPr>
            </w:pPr>
            <w:r w:rsidRPr="00F511A5">
              <w:rPr>
                <w:lang w:eastAsia="en-US"/>
              </w:rPr>
              <w:t>0961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E5C2A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69E4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73B08C" w14:textId="77777777" w:rsidR="005979E7" w:rsidRPr="00F511A5" w:rsidRDefault="005979E7" w:rsidP="00F17634">
            <w:pPr>
              <w:pStyle w:val="TAL"/>
              <w:rPr>
                <w:lang w:eastAsia="en-US"/>
              </w:rPr>
            </w:pPr>
            <w:r w:rsidRPr="00F511A5">
              <w:rPr>
                <w:lang w:eastAsia="en-US"/>
              </w:rPr>
              <w:t>Correction to NR test case 7.1.1.9.1 - MAC Reset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48EB70" w14:textId="77777777" w:rsidR="005979E7" w:rsidRPr="00F511A5" w:rsidRDefault="005979E7" w:rsidP="00F17634">
            <w:pPr>
              <w:pStyle w:val="TAC"/>
              <w:rPr>
                <w:lang w:eastAsia="en-US"/>
              </w:rPr>
            </w:pPr>
            <w:r w:rsidRPr="00F511A5">
              <w:rPr>
                <w:lang w:eastAsia="en-US"/>
              </w:rPr>
              <w:t>16.1.0</w:t>
            </w:r>
          </w:p>
        </w:tc>
      </w:tr>
      <w:tr w:rsidR="005979E7" w:rsidRPr="00F511A5" w14:paraId="1533A7D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17E50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BB4EF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D00288" w14:textId="77777777" w:rsidR="005979E7" w:rsidRPr="00F511A5" w:rsidRDefault="005979E7" w:rsidP="00F17634">
            <w:pPr>
              <w:pStyle w:val="TAC"/>
              <w:rPr>
                <w:lang w:eastAsia="en-US"/>
              </w:rPr>
            </w:pPr>
            <w:r w:rsidRPr="00F511A5">
              <w:rPr>
                <w:lang w:eastAsia="en-US"/>
              </w:rPr>
              <w:t>R5-197026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FE2832" w14:textId="77777777" w:rsidR="005979E7" w:rsidRPr="00F511A5" w:rsidRDefault="005979E7" w:rsidP="00F17634">
            <w:pPr>
              <w:pStyle w:val="TAC"/>
              <w:rPr>
                <w:lang w:eastAsia="en-US"/>
              </w:rPr>
            </w:pPr>
            <w:r w:rsidRPr="00F511A5">
              <w:rPr>
                <w:lang w:eastAsia="en-US"/>
              </w:rPr>
              <w:t>0978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58EBB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56C3D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A4B1C1" w14:textId="77777777" w:rsidR="005979E7" w:rsidRPr="00F511A5" w:rsidRDefault="005979E7" w:rsidP="00F17634">
            <w:pPr>
              <w:pStyle w:val="TAL"/>
              <w:rPr>
                <w:lang w:eastAsia="en-US"/>
              </w:rPr>
            </w:pPr>
            <w:r w:rsidRPr="00F511A5">
              <w:rPr>
                <w:lang w:eastAsia="en-US"/>
              </w:rPr>
              <w:t>Correction to Several MAC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4402FE" w14:textId="77777777" w:rsidR="005979E7" w:rsidRPr="00F511A5" w:rsidRDefault="005979E7" w:rsidP="00F17634">
            <w:pPr>
              <w:pStyle w:val="TAC"/>
              <w:rPr>
                <w:lang w:eastAsia="en-US"/>
              </w:rPr>
            </w:pPr>
            <w:r w:rsidRPr="00F511A5">
              <w:rPr>
                <w:lang w:eastAsia="en-US"/>
              </w:rPr>
              <w:t>16.1.0</w:t>
            </w:r>
          </w:p>
        </w:tc>
      </w:tr>
      <w:tr w:rsidR="005979E7" w:rsidRPr="00F511A5" w14:paraId="45C85E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BB77BD"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ED7F2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34C261" w14:textId="77777777" w:rsidR="005979E7" w:rsidRPr="00F511A5" w:rsidRDefault="005979E7" w:rsidP="00F17634">
            <w:pPr>
              <w:pStyle w:val="TAC"/>
              <w:rPr>
                <w:lang w:eastAsia="en-US"/>
              </w:rPr>
            </w:pPr>
            <w:r w:rsidRPr="00F511A5">
              <w:rPr>
                <w:lang w:eastAsia="en-US"/>
              </w:rPr>
              <w:t>R5-197027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11E5B2" w14:textId="77777777" w:rsidR="005979E7" w:rsidRPr="00F511A5" w:rsidRDefault="005979E7" w:rsidP="00F17634">
            <w:pPr>
              <w:pStyle w:val="TAC"/>
              <w:rPr>
                <w:lang w:eastAsia="en-US"/>
              </w:rPr>
            </w:pPr>
            <w:r w:rsidRPr="00F511A5">
              <w:rPr>
                <w:lang w:eastAsia="en-US"/>
              </w:rPr>
              <w:t>0990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A5AB1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A0770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02344F" w14:textId="77777777" w:rsidR="005979E7" w:rsidRPr="00F511A5" w:rsidRDefault="005979E7" w:rsidP="00F17634">
            <w:pPr>
              <w:pStyle w:val="TAL"/>
              <w:rPr>
                <w:lang w:eastAsia="en-US"/>
              </w:rPr>
            </w:pPr>
            <w:r w:rsidRPr="00F511A5">
              <w:rPr>
                <w:lang w:eastAsia="en-US"/>
              </w:rPr>
              <w:t>Correction to MAC TC 7.1.1.1.3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9D9775" w14:textId="77777777" w:rsidR="005979E7" w:rsidRPr="00F511A5" w:rsidRDefault="005979E7" w:rsidP="00F17634">
            <w:pPr>
              <w:pStyle w:val="TAC"/>
              <w:rPr>
                <w:lang w:eastAsia="en-US"/>
              </w:rPr>
            </w:pPr>
            <w:r w:rsidRPr="00F511A5">
              <w:rPr>
                <w:lang w:eastAsia="en-US"/>
              </w:rPr>
              <w:t>16.1.0</w:t>
            </w:r>
          </w:p>
        </w:tc>
      </w:tr>
      <w:tr w:rsidR="005979E7" w:rsidRPr="00F511A5" w14:paraId="00A5593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E8310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AE0A1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C552A4" w14:textId="77777777" w:rsidR="005979E7" w:rsidRPr="00F511A5" w:rsidRDefault="005979E7" w:rsidP="00F17634">
            <w:pPr>
              <w:pStyle w:val="TAC"/>
              <w:rPr>
                <w:lang w:eastAsia="en-US"/>
              </w:rPr>
            </w:pPr>
            <w:r w:rsidRPr="00F511A5">
              <w:rPr>
                <w:lang w:eastAsia="en-US"/>
              </w:rPr>
              <w:t>R5-197029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005251" w14:textId="77777777" w:rsidR="005979E7" w:rsidRPr="00F511A5" w:rsidRDefault="005979E7" w:rsidP="00F17634">
            <w:pPr>
              <w:pStyle w:val="TAC"/>
              <w:rPr>
                <w:lang w:eastAsia="en-US"/>
              </w:rPr>
            </w:pPr>
            <w:r w:rsidRPr="00F511A5">
              <w:rPr>
                <w:lang w:eastAsia="en-US"/>
              </w:rPr>
              <w:t>0911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62C74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834D6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3C3544" w14:textId="77777777" w:rsidR="005979E7" w:rsidRPr="00F511A5" w:rsidRDefault="005979E7" w:rsidP="00F17634">
            <w:pPr>
              <w:pStyle w:val="TAL"/>
              <w:rPr>
                <w:lang w:eastAsia="en-US"/>
              </w:rPr>
            </w:pPr>
            <w:r w:rsidRPr="00F511A5">
              <w:rPr>
                <w:lang w:eastAsia="en-US"/>
              </w:rPr>
              <w:t>Correction to 5GS RLC test case 7.1.2.3.6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D43FEF" w14:textId="77777777" w:rsidR="005979E7" w:rsidRPr="00F511A5" w:rsidRDefault="005979E7" w:rsidP="00F17634">
            <w:pPr>
              <w:pStyle w:val="TAC"/>
              <w:rPr>
                <w:lang w:eastAsia="en-US"/>
              </w:rPr>
            </w:pPr>
            <w:r w:rsidRPr="00F511A5">
              <w:rPr>
                <w:lang w:eastAsia="en-US"/>
              </w:rPr>
              <w:t>16.1.0</w:t>
            </w:r>
          </w:p>
        </w:tc>
      </w:tr>
      <w:tr w:rsidR="005979E7" w:rsidRPr="00F511A5" w14:paraId="59CFFF4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5C5EF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B3BDE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888D72" w14:textId="77777777" w:rsidR="005979E7" w:rsidRPr="00F511A5" w:rsidRDefault="005979E7" w:rsidP="00F17634">
            <w:pPr>
              <w:pStyle w:val="TAC"/>
              <w:rPr>
                <w:lang w:eastAsia="en-US"/>
              </w:rPr>
            </w:pPr>
            <w:r w:rsidRPr="00F511A5">
              <w:rPr>
                <w:lang w:eastAsia="en-US"/>
              </w:rPr>
              <w:t>R5-197030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A74268" w14:textId="77777777" w:rsidR="005979E7" w:rsidRPr="00F511A5" w:rsidRDefault="005979E7" w:rsidP="00F17634">
            <w:pPr>
              <w:pStyle w:val="TAC"/>
              <w:rPr>
                <w:lang w:eastAsia="en-US"/>
              </w:rPr>
            </w:pPr>
            <w:r w:rsidRPr="00F511A5">
              <w:rPr>
                <w:lang w:eastAsia="en-US"/>
              </w:rPr>
              <w:t>0974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AB4A2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4880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8023C9" w14:textId="77777777" w:rsidR="005979E7" w:rsidRPr="00F511A5" w:rsidRDefault="005979E7" w:rsidP="00F17634">
            <w:pPr>
              <w:pStyle w:val="TAL"/>
              <w:rPr>
                <w:lang w:eastAsia="en-US"/>
              </w:rPr>
            </w:pPr>
            <w:r w:rsidRPr="00F511A5">
              <w:rPr>
                <w:lang w:eastAsia="en-US"/>
              </w:rPr>
              <w:t>Correction to RLC test case 7.1.2.3.7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E9AE4A" w14:textId="77777777" w:rsidR="005979E7" w:rsidRPr="00F511A5" w:rsidRDefault="005979E7" w:rsidP="00F17634">
            <w:pPr>
              <w:pStyle w:val="TAC"/>
              <w:rPr>
                <w:lang w:eastAsia="en-US"/>
              </w:rPr>
            </w:pPr>
            <w:r w:rsidRPr="00F511A5">
              <w:rPr>
                <w:lang w:eastAsia="en-US"/>
              </w:rPr>
              <w:t>16.1.0</w:t>
            </w:r>
          </w:p>
        </w:tc>
      </w:tr>
      <w:tr w:rsidR="005979E7" w:rsidRPr="00F511A5" w14:paraId="2406953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825CE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330DA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9F32DC" w14:textId="77777777" w:rsidR="005979E7" w:rsidRPr="00F511A5" w:rsidRDefault="005979E7" w:rsidP="00F17634">
            <w:pPr>
              <w:pStyle w:val="TAC"/>
              <w:rPr>
                <w:lang w:eastAsia="en-US"/>
              </w:rPr>
            </w:pPr>
            <w:r w:rsidRPr="00F511A5">
              <w:rPr>
                <w:lang w:eastAsia="en-US"/>
              </w:rPr>
              <w:t>R5-197051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6ED326" w14:textId="77777777" w:rsidR="005979E7" w:rsidRPr="00F511A5" w:rsidRDefault="005979E7" w:rsidP="00F17634">
            <w:pPr>
              <w:pStyle w:val="TAC"/>
              <w:rPr>
                <w:lang w:eastAsia="en-US"/>
              </w:rPr>
            </w:pPr>
            <w:r w:rsidRPr="00F511A5">
              <w:rPr>
                <w:lang w:eastAsia="en-US"/>
              </w:rPr>
              <w:t>0949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A73F9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3FFF3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2FB083" w14:textId="77777777" w:rsidR="005979E7" w:rsidRPr="00F511A5" w:rsidRDefault="005979E7" w:rsidP="00F17634">
            <w:pPr>
              <w:pStyle w:val="TAL"/>
              <w:rPr>
                <w:lang w:eastAsia="en-US"/>
              </w:rPr>
            </w:pPr>
            <w:r w:rsidRPr="00F511A5">
              <w:rPr>
                <w:lang w:eastAsia="en-US"/>
              </w:rPr>
              <w:t>Updates to 5GS PDCP test cases 7.1.3.1.1 and 7.1.3.1.2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9353E6" w14:textId="77777777" w:rsidR="005979E7" w:rsidRPr="00F511A5" w:rsidRDefault="005979E7" w:rsidP="00F17634">
            <w:pPr>
              <w:pStyle w:val="TAC"/>
              <w:rPr>
                <w:lang w:eastAsia="en-US"/>
              </w:rPr>
            </w:pPr>
            <w:r w:rsidRPr="00F511A5">
              <w:rPr>
                <w:lang w:eastAsia="en-US"/>
              </w:rPr>
              <w:t>16.1.0</w:t>
            </w:r>
          </w:p>
        </w:tc>
      </w:tr>
      <w:tr w:rsidR="005979E7" w:rsidRPr="00F511A5" w14:paraId="7F68990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983A93"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0BE51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601BA4" w14:textId="77777777" w:rsidR="005979E7" w:rsidRPr="00F511A5" w:rsidRDefault="005979E7" w:rsidP="00F17634">
            <w:pPr>
              <w:pStyle w:val="TAC"/>
              <w:rPr>
                <w:lang w:eastAsia="en-US"/>
              </w:rPr>
            </w:pPr>
            <w:r w:rsidRPr="00F511A5">
              <w:rPr>
                <w:lang w:eastAsia="en-US"/>
              </w:rPr>
              <w:t>R5-197052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112138" w14:textId="77777777" w:rsidR="005979E7" w:rsidRPr="00F511A5" w:rsidRDefault="005979E7" w:rsidP="00F17634">
            <w:pPr>
              <w:pStyle w:val="TAC"/>
              <w:rPr>
                <w:lang w:eastAsia="en-US"/>
              </w:rPr>
            </w:pPr>
            <w:r w:rsidRPr="00F511A5">
              <w:rPr>
                <w:lang w:eastAsia="en-US"/>
              </w:rPr>
              <w:t>0901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34357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F4D59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B24817" w14:textId="77777777" w:rsidR="005979E7" w:rsidRPr="00F511A5" w:rsidRDefault="005979E7" w:rsidP="00F17634">
            <w:pPr>
              <w:pStyle w:val="TAL"/>
              <w:rPr>
                <w:lang w:eastAsia="en-US"/>
              </w:rPr>
            </w:pPr>
            <w:r w:rsidRPr="00F511A5">
              <w:rPr>
                <w:lang w:eastAsia="en-US"/>
              </w:rPr>
              <w:t>Correction to TC 8.1.1.3.4-NR2L reselection by RRCRelease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844C1C" w14:textId="77777777" w:rsidR="005979E7" w:rsidRPr="00F511A5" w:rsidRDefault="005979E7" w:rsidP="00F17634">
            <w:pPr>
              <w:pStyle w:val="TAC"/>
              <w:rPr>
                <w:lang w:eastAsia="en-US"/>
              </w:rPr>
            </w:pPr>
            <w:r w:rsidRPr="00F511A5">
              <w:rPr>
                <w:lang w:eastAsia="en-US"/>
              </w:rPr>
              <w:t>16.1.0</w:t>
            </w:r>
          </w:p>
        </w:tc>
      </w:tr>
      <w:tr w:rsidR="005979E7" w:rsidRPr="00F511A5" w14:paraId="7FC2C0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C366A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44F43F"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5AF2D9" w14:textId="77777777" w:rsidR="005979E7" w:rsidRPr="00F511A5" w:rsidRDefault="005979E7" w:rsidP="00F17634">
            <w:pPr>
              <w:pStyle w:val="TAC"/>
              <w:rPr>
                <w:lang w:eastAsia="en-US"/>
              </w:rPr>
            </w:pPr>
            <w:r w:rsidRPr="00F511A5">
              <w:rPr>
                <w:lang w:eastAsia="en-US"/>
              </w:rPr>
              <w:t>R5-197053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234021" w14:textId="77777777" w:rsidR="005979E7" w:rsidRPr="00F511A5" w:rsidRDefault="005979E7" w:rsidP="00F17634">
            <w:pPr>
              <w:pStyle w:val="TAC"/>
              <w:rPr>
                <w:lang w:eastAsia="en-US"/>
              </w:rPr>
            </w:pPr>
            <w:r w:rsidRPr="00F511A5">
              <w:rPr>
                <w:lang w:eastAsia="en-US"/>
              </w:rPr>
              <w:t>0927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600EE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2870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6C4FD9" w14:textId="77777777" w:rsidR="005979E7" w:rsidRPr="00F511A5" w:rsidRDefault="005979E7" w:rsidP="00F17634">
            <w:pPr>
              <w:pStyle w:val="TAL"/>
              <w:rPr>
                <w:lang w:eastAsia="en-US"/>
              </w:rPr>
            </w:pPr>
            <w:r w:rsidRPr="00F511A5">
              <w:rPr>
                <w:lang w:eastAsia="en-US"/>
              </w:rPr>
              <w:t>Updates to 5GS SA RRC TC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3FEF0F" w14:textId="77777777" w:rsidR="005979E7" w:rsidRPr="00F511A5" w:rsidRDefault="005979E7" w:rsidP="00F17634">
            <w:pPr>
              <w:pStyle w:val="TAC"/>
              <w:rPr>
                <w:lang w:eastAsia="en-US"/>
              </w:rPr>
            </w:pPr>
            <w:r w:rsidRPr="00F511A5">
              <w:rPr>
                <w:lang w:eastAsia="en-US"/>
              </w:rPr>
              <w:t>16.1.0</w:t>
            </w:r>
          </w:p>
        </w:tc>
      </w:tr>
      <w:tr w:rsidR="005979E7" w:rsidRPr="00F511A5" w14:paraId="53C1DB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6F666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B9AEBA"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70FFE5" w14:textId="77777777" w:rsidR="005979E7" w:rsidRPr="00F511A5" w:rsidRDefault="005979E7" w:rsidP="00F17634">
            <w:pPr>
              <w:pStyle w:val="TAC"/>
              <w:rPr>
                <w:lang w:eastAsia="en-US"/>
              </w:rPr>
            </w:pPr>
            <w:r w:rsidRPr="00F511A5">
              <w:rPr>
                <w:lang w:eastAsia="en-US"/>
              </w:rPr>
              <w:t>R5-197054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15C45D" w14:textId="77777777" w:rsidR="005979E7" w:rsidRPr="00F511A5" w:rsidRDefault="005979E7" w:rsidP="00F17634">
            <w:pPr>
              <w:pStyle w:val="TAC"/>
              <w:rPr>
                <w:lang w:eastAsia="en-US"/>
              </w:rPr>
            </w:pPr>
            <w:r w:rsidRPr="00F511A5">
              <w:rPr>
                <w:lang w:eastAsia="en-US"/>
              </w:rPr>
              <w:t>0956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1B0B4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8BDD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B41799" w14:textId="77777777" w:rsidR="005979E7" w:rsidRPr="00F511A5" w:rsidRDefault="005979E7" w:rsidP="00F17634">
            <w:pPr>
              <w:pStyle w:val="TAL"/>
              <w:rPr>
                <w:lang w:eastAsia="en-US"/>
              </w:rPr>
            </w:pPr>
            <w:r w:rsidRPr="00F511A5">
              <w:rPr>
                <w:lang w:eastAsia="en-US"/>
              </w:rPr>
              <w:t>Correction to TC 8.1.1.2.1-T300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FA34A2" w14:textId="77777777" w:rsidR="005979E7" w:rsidRPr="00F511A5" w:rsidRDefault="005979E7" w:rsidP="00F17634">
            <w:pPr>
              <w:pStyle w:val="TAC"/>
              <w:rPr>
                <w:lang w:eastAsia="en-US"/>
              </w:rPr>
            </w:pPr>
            <w:r w:rsidRPr="00F511A5">
              <w:rPr>
                <w:lang w:eastAsia="en-US"/>
              </w:rPr>
              <w:t>16.1.0</w:t>
            </w:r>
          </w:p>
        </w:tc>
      </w:tr>
      <w:tr w:rsidR="005979E7" w:rsidRPr="00F511A5" w14:paraId="3E217CA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0DD31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687FF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02C3D6" w14:textId="77777777" w:rsidR="005979E7" w:rsidRPr="00F511A5" w:rsidRDefault="005979E7" w:rsidP="00F17634">
            <w:pPr>
              <w:pStyle w:val="TAC"/>
              <w:rPr>
                <w:lang w:eastAsia="en-US"/>
              </w:rPr>
            </w:pPr>
            <w:r w:rsidRPr="00F511A5">
              <w:rPr>
                <w:lang w:eastAsia="en-US"/>
              </w:rPr>
              <w:t>R5-197055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1FA1B1" w14:textId="77777777" w:rsidR="005979E7" w:rsidRPr="00F511A5" w:rsidRDefault="005979E7" w:rsidP="00F17634">
            <w:pPr>
              <w:pStyle w:val="TAC"/>
              <w:rPr>
                <w:lang w:eastAsia="en-US"/>
              </w:rPr>
            </w:pPr>
            <w:r w:rsidRPr="00F511A5">
              <w:rPr>
                <w:lang w:eastAsia="en-US"/>
              </w:rPr>
              <w:t>0957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8AB89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D7BE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C1E7A5" w14:textId="77777777" w:rsidR="005979E7" w:rsidRPr="00F511A5" w:rsidRDefault="005979E7" w:rsidP="00F17634">
            <w:pPr>
              <w:pStyle w:val="TAL"/>
              <w:rPr>
                <w:lang w:eastAsia="en-US"/>
              </w:rPr>
            </w:pPr>
            <w:r w:rsidRPr="00F511A5">
              <w:rPr>
                <w:lang w:eastAsia="en-US"/>
              </w:rPr>
              <w:t>Correction to TC 8.1.1.3.3-T320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E08A2C" w14:textId="77777777" w:rsidR="005979E7" w:rsidRPr="00F511A5" w:rsidRDefault="005979E7" w:rsidP="00F17634">
            <w:pPr>
              <w:pStyle w:val="TAC"/>
              <w:rPr>
                <w:lang w:eastAsia="en-US"/>
              </w:rPr>
            </w:pPr>
            <w:r w:rsidRPr="00F511A5">
              <w:rPr>
                <w:lang w:eastAsia="en-US"/>
              </w:rPr>
              <w:t>16.1.0</w:t>
            </w:r>
          </w:p>
        </w:tc>
      </w:tr>
      <w:tr w:rsidR="005979E7" w:rsidRPr="00F511A5" w14:paraId="5F4BFB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B89F4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C3945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1E2812" w14:textId="77777777" w:rsidR="005979E7" w:rsidRPr="00F511A5" w:rsidRDefault="005979E7" w:rsidP="00F17634">
            <w:pPr>
              <w:pStyle w:val="TAC"/>
              <w:rPr>
                <w:lang w:eastAsia="en-US"/>
              </w:rPr>
            </w:pPr>
            <w:r w:rsidRPr="00F511A5">
              <w:rPr>
                <w:lang w:eastAsia="en-US"/>
              </w:rPr>
              <w:t>R5-197057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F3EDF2" w14:textId="77777777" w:rsidR="005979E7" w:rsidRPr="00F511A5" w:rsidRDefault="005979E7" w:rsidP="00F17634">
            <w:pPr>
              <w:pStyle w:val="TAC"/>
              <w:rPr>
                <w:lang w:eastAsia="en-US"/>
              </w:rPr>
            </w:pPr>
            <w:r w:rsidRPr="00F511A5">
              <w:rPr>
                <w:lang w:eastAsia="en-US"/>
              </w:rPr>
              <w:t>0968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FC014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C8F81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E3B179" w14:textId="77777777" w:rsidR="005979E7" w:rsidRPr="00F511A5" w:rsidRDefault="005979E7" w:rsidP="00F17634">
            <w:pPr>
              <w:pStyle w:val="TAL"/>
              <w:rPr>
                <w:lang w:eastAsia="en-US"/>
              </w:rPr>
            </w:pPr>
            <w:r w:rsidRPr="00F511A5">
              <w:rPr>
                <w:lang w:eastAsia="en-US"/>
              </w:rPr>
              <w:t>Correction to NR RRC Test case 8.1.2.1.1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1C6498" w14:textId="77777777" w:rsidR="005979E7" w:rsidRPr="00F511A5" w:rsidRDefault="005979E7" w:rsidP="00F17634">
            <w:pPr>
              <w:pStyle w:val="TAC"/>
              <w:rPr>
                <w:lang w:eastAsia="en-US"/>
              </w:rPr>
            </w:pPr>
            <w:r w:rsidRPr="00F511A5">
              <w:rPr>
                <w:lang w:eastAsia="en-US"/>
              </w:rPr>
              <w:t>16.1.0</w:t>
            </w:r>
          </w:p>
        </w:tc>
      </w:tr>
      <w:tr w:rsidR="005979E7" w:rsidRPr="00F511A5" w14:paraId="018251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07C67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5642D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4DEF24" w14:textId="77777777" w:rsidR="005979E7" w:rsidRPr="00F511A5" w:rsidRDefault="005979E7" w:rsidP="00F17634">
            <w:pPr>
              <w:pStyle w:val="TAC"/>
              <w:rPr>
                <w:lang w:eastAsia="en-US"/>
              </w:rPr>
            </w:pPr>
            <w:r w:rsidRPr="00F511A5">
              <w:rPr>
                <w:lang w:eastAsia="en-US"/>
              </w:rPr>
              <w:t>R5-197058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DC2BA7" w14:textId="77777777" w:rsidR="005979E7" w:rsidRPr="00F511A5" w:rsidRDefault="005979E7" w:rsidP="00F17634">
            <w:pPr>
              <w:pStyle w:val="TAC"/>
              <w:rPr>
                <w:lang w:eastAsia="en-US"/>
              </w:rPr>
            </w:pPr>
            <w:r w:rsidRPr="00F511A5">
              <w:rPr>
                <w:lang w:eastAsia="en-US"/>
              </w:rPr>
              <w:t>0832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8399A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AAA2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32FFC9" w14:textId="77777777" w:rsidR="005979E7" w:rsidRPr="00F511A5" w:rsidRDefault="005979E7" w:rsidP="00F17634">
            <w:pPr>
              <w:pStyle w:val="TAL"/>
              <w:rPr>
                <w:lang w:eastAsia="en-US"/>
              </w:rPr>
            </w:pPr>
            <w:r w:rsidRPr="00F511A5">
              <w:rPr>
                <w:lang w:eastAsia="en-US"/>
              </w:rPr>
              <w:t>Correction to NR test case 8.1.3.1.11-two RSRQ A3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8B9FE8" w14:textId="77777777" w:rsidR="005979E7" w:rsidRPr="00F511A5" w:rsidRDefault="005979E7" w:rsidP="00F17634">
            <w:pPr>
              <w:pStyle w:val="TAC"/>
              <w:rPr>
                <w:lang w:eastAsia="en-US"/>
              </w:rPr>
            </w:pPr>
            <w:r w:rsidRPr="00F511A5">
              <w:rPr>
                <w:lang w:eastAsia="en-US"/>
              </w:rPr>
              <w:t>16.1.0</w:t>
            </w:r>
          </w:p>
        </w:tc>
      </w:tr>
      <w:tr w:rsidR="005979E7" w:rsidRPr="00F511A5" w14:paraId="4AC86A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81AEB3"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1811D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718AC6" w14:textId="77777777" w:rsidR="005979E7" w:rsidRPr="00F511A5" w:rsidRDefault="005979E7" w:rsidP="00F17634">
            <w:pPr>
              <w:pStyle w:val="TAC"/>
              <w:rPr>
                <w:lang w:eastAsia="en-US"/>
              </w:rPr>
            </w:pPr>
            <w:r w:rsidRPr="00F511A5">
              <w:rPr>
                <w:lang w:eastAsia="en-US"/>
              </w:rPr>
              <w:t>R5-197059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E598B6" w14:textId="77777777" w:rsidR="005979E7" w:rsidRPr="00F511A5" w:rsidRDefault="005979E7" w:rsidP="00F17634">
            <w:pPr>
              <w:pStyle w:val="TAC"/>
              <w:rPr>
                <w:lang w:eastAsia="en-US"/>
              </w:rPr>
            </w:pPr>
            <w:r w:rsidRPr="00F511A5">
              <w:rPr>
                <w:lang w:eastAsia="en-US"/>
              </w:rPr>
              <w:t>0833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203C3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B393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2F71B2" w14:textId="77777777" w:rsidR="005979E7" w:rsidRPr="00F511A5" w:rsidRDefault="005979E7" w:rsidP="00F17634">
            <w:pPr>
              <w:pStyle w:val="TAL"/>
              <w:rPr>
                <w:lang w:eastAsia="en-US"/>
              </w:rPr>
            </w:pPr>
            <w:r w:rsidRPr="00F511A5">
              <w:rPr>
                <w:lang w:eastAsia="en-US"/>
              </w:rPr>
              <w:t>Correction to NR test case 8.1.3.1.12-two SINR A5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29705D" w14:textId="77777777" w:rsidR="005979E7" w:rsidRPr="00F511A5" w:rsidRDefault="005979E7" w:rsidP="00F17634">
            <w:pPr>
              <w:pStyle w:val="TAC"/>
              <w:rPr>
                <w:lang w:eastAsia="en-US"/>
              </w:rPr>
            </w:pPr>
            <w:r w:rsidRPr="00F511A5">
              <w:rPr>
                <w:lang w:eastAsia="en-US"/>
              </w:rPr>
              <w:t>16.1.0</w:t>
            </w:r>
          </w:p>
        </w:tc>
      </w:tr>
      <w:tr w:rsidR="005979E7" w:rsidRPr="00F511A5" w14:paraId="6BFA75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9E9B71" w14:textId="77777777" w:rsidR="005979E7" w:rsidRPr="00F511A5" w:rsidRDefault="005979E7" w:rsidP="00F17634">
            <w:pPr>
              <w:pStyle w:val="TAC"/>
              <w:rPr>
                <w:lang w:eastAsia="en-US"/>
              </w:rPr>
            </w:pPr>
            <w:r w:rsidRPr="00F511A5">
              <w:rPr>
                <w:lang w:eastAsia="en-US"/>
              </w:rPr>
              <w:lastRenderedPageBreak/>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BDF60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9411F6" w14:textId="77777777" w:rsidR="005979E7" w:rsidRPr="00F511A5" w:rsidRDefault="005979E7" w:rsidP="00F17634">
            <w:pPr>
              <w:pStyle w:val="TAC"/>
              <w:rPr>
                <w:lang w:eastAsia="en-US"/>
              </w:rPr>
            </w:pPr>
            <w:r w:rsidRPr="00F511A5">
              <w:rPr>
                <w:lang w:eastAsia="en-US"/>
              </w:rPr>
              <w:t>R5-197060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81AC50" w14:textId="77777777" w:rsidR="005979E7" w:rsidRPr="00F511A5" w:rsidRDefault="005979E7" w:rsidP="00F17634">
            <w:pPr>
              <w:pStyle w:val="TAC"/>
              <w:rPr>
                <w:lang w:eastAsia="en-US"/>
              </w:rPr>
            </w:pPr>
            <w:r w:rsidRPr="00F511A5">
              <w:rPr>
                <w:lang w:eastAsia="en-US"/>
              </w:rPr>
              <w:t>0834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BC376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A6600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BF7DA8" w14:textId="77777777" w:rsidR="005979E7" w:rsidRPr="00F511A5" w:rsidRDefault="005979E7" w:rsidP="00F17634">
            <w:pPr>
              <w:pStyle w:val="TAL"/>
              <w:rPr>
                <w:lang w:eastAsia="en-US"/>
              </w:rPr>
            </w:pPr>
            <w:r w:rsidRPr="00F511A5">
              <w:rPr>
                <w:lang w:eastAsia="en-US"/>
              </w:rPr>
              <w:t>Correction to NR test case 8.1.3.1.17.3-A6 intraband non contiguous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4472F1" w14:textId="77777777" w:rsidR="005979E7" w:rsidRPr="00F511A5" w:rsidRDefault="005979E7" w:rsidP="00F17634">
            <w:pPr>
              <w:pStyle w:val="TAC"/>
              <w:rPr>
                <w:lang w:eastAsia="en-US"/>
              </w:rPr>
            </w:pPr>
            <w:r w:rsidRPr="00F511A5">
              <w:rPr>
                <w:lang w:eastAsia="en-US"/>
              </w:rPr>
              <w:t>16.1.0</w:t>
            </w:r>
          </w:p>
        </w:tc>
      </w:tr>
      <w:tr w:rsidR="005979E7" w:rsidRPr="00F511A5" w14:paraId="6A99196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87C7B3"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04C49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F7A9C9" w14:textId="77777777" w:rsidR="005979E7" w:rsidRPr="00F511A5" w:rsidRDefault="005979E7" w:rsidP="00F17634">
            <w:pPr>
              <w:pStyle w:val="TAC"/>
              <w:rPr>
                <w:lang w:eastAsia="en-US"/>
              </w:rPr>
            </w:pPr>
            <w:r w:rsidRPr="00F511A5">
              <w:rPr>
                <w:lang w:eastAsia="en-US"/>
              </w:rPr>
              <w:t>R5-197061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3939F8" w14:textId="77777777" w:rsidR="005979E7" w:rsidRPr="00F511A5" w:rsidRDefault="005979E7" w:rsidP="00F17634">
            <w:pPr>
              <w:pStyle w:val="TAC"/>
              <w:rPr>
                <w:lang w:eastAsia="en-US"/>
              </w:rPr>
            </w:pPr>
            <w:r w:rsidRPr="00F511A5">
              <w:rPr>
                <w:lang w:eastAsia="en-US"/>
              </w:rPr>
              <w:t>0835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71B08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8E88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29DFC5" w14:textId="77777777" w:rsidR="005979E7" w:rsidRPr="00F511A5" w:rsidRDefault="005979E7" w:rsidP="00F17634">
            <w:pPr>
              <w:pStyle w:val="TAL"/>
              <w:rPr>
                <w:lang w:eastAsia="en-US"/>
              </w:rPr>
            </w:pPr>
            <w:r w:rsidRPr="00F511A5">
              <w:rPr>
                <w:lang w:eastAsia="en-US"/>
              </w:rPr>
              <w:t>Correction to NR test case 8.1.3.1.18.3-A6 intraband non contiguous additional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7A79A1" w14:textId="77777777" w:rsidR="005979E7" w:rsidRPr="00F511A5" w:rsidRDefault="005979E7" w:rsidP="00F17634">
            <w:pPr>
              <w:pStyle w:val="TAC"/>
              <w:rPr>
                <w:lang w:eastAsia="en-US"/>
              </w:rPr>
            </w:pPr>
            <w:r w:rsidRPr="00F511A5">
              <w:rPr>
                <w:lang w:eastAsia="en-US"/>
              </w:rPr>
              <w:t>16.1.0</w:t>
            </w:r>
          </w:p>
        </w:tc>
      </w:tr>
      <w:tr w:rsidR="005979E7" w:rsidRPr="00F511A5" w14:paraId="5564D9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71B29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DCD04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2E0416" w14:textId="77777777" w:rsidR="005979E7" w:rsidRPr="00F511A5" w:rsidRDefault="005979E7" w:rsidP="00F17634">
            <w:pPr>
              <w:pStyle w:val="TAC"/>
              <w:rPr>
                <w:lang w:eastAsia="en-US"/>
              </w:rPr>
            </w:pPr>
            <w:r w:rsidRPr="00F511A5">
              <w:rPr>
                <w:lang w:eastAsia="en-US"/>
              </w:rPr>
              <w:t>R5-197062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5F9BDB" w14:textId="77777777" w:rsidR="005979E7" w:rsidRPr="00F511A5" w:rsidRDefault="005979E7" w:rsidP="00F17634">
            <w:pPr>
              <w:pStyle w:val="TAC"/>
              <w:rPr>
                <w:lang w:eastAsia="en-US"/>
              </w:rPr>
            </w:pPr>
            <w:r w:rsidRPr="00F511A5">
              <w:rPr>
                <w:lang w:eastAsia="en-US"/>
              </w:rPr>
              <w:t>0836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EAEE8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CEC12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D51A3D" w14:textId="77777777" w:rsidR="005979E7" w:rsidRPr="00F511A5" w:rsidRDefault="005979E7" w:rsidP="00F17634">
            <w:pPr>
              <w:pStyle w:val="TAL"/>
              <w:rPr>
                <w:lang w:eastAsia="en-US"/>
              </w:rPr>
            </w:pPr>
            <w:r w:rsidRPr="00F511A5">
              <w:rPr>
                <w:lang w:eastAsia="en-US"/>
              </w:rPr>
              <w:t>Correction to NR test case 8.1.3.2.5-A2 and B2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5C4F8F" w14:textId="77777777" w:rsidR="005979E7" w:rsidRPr="00F511A5" w:rsidRDefault="005979E7" w:rsidP="00F17634">
            <w:pPr>
              <w:pStyle w:val="TAC"/>
              <w:rPr>
                <w:lang w:eastAsia="en-US"/>
              </w:rPr>
            </w:pPr>
            <w:r w:rsidRPr="00F511A5">
              <w:rPr>
                <w:lang w:eastAsia="en-US"/>
              </w:rPr>
              <w:t>16.1.0</w:t>
            </w:r>
          </w:p>
        </w:tc>
      </w:tr>
      <w:tr w:rsidR="005979E7" w:rsidRPr="00F511A5" w14:paraId="4403AF2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FF6238"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67C3C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CF77EC" w14:textId="77777777" w:rsidR="005979E7" w:rsidRPr="00F511A5" w:rsidRDefault="005979E7" w:rsidP="00F17634">
            <w:pPr>
              <w:pStyle w:val="TAC"/>
              <w:rPr>
                <w:lang w:eastAsia="en-US"/>
              </w:rPr>
            </w:pPr>
            <w:r w:rsidRPr="00F511A5">
              <w:rPr>
                <w:lang w:eastAsia="en-US"/>
              </w:rPr>
              <w:t>R5-197063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387A84" w14:textId="77777777" w:rsidR="005979E7" w:rsidRPr="00F511A5" w:rsidRDefault="005979E7" w:rsidP="00F17634">
            <w:pPr>
              <w:pStyle w:val="TAC"/>
              <w:rPr>
                <w:lang w:eastAsia="en-US"/>
              </w:rPr>
            </w:pPr>
            <w:r w:rsidRPr="00F511A5">
              <w:rPr>
                <w:lang w:eastAsia="en-US"/>
              </w:rPr>
              <w:t>0861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C0F55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91E1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8C85F7" w14:textId="77777777" w:rsidR="005979E7" w:rsidRPr="00F511A5" w:rsidRDefault="005979E7" w:rsidP="00F17634">
            <w:pPr>
              <w:pStyle w:val="TAL"/>
              <w:rPr>
                <w:lang w:eastAsia="en-US"/>
              </w:rPr>
            </w:pPr>
            <w:r w:rsidRPr="00F511A5">
              <w:rPr>
                <w:lang w:eastAsia="en-US"/>
              </w:rPr>
              <w:t>Editorial update MeasurementReport table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FC2AD2" w14:textId="77777777" w:rsidR="005979E7" w:rsidRPr="00F511A5" w:rsidRDefault="005979E7" w:rsidP="00F17634">
            <w:pPr>
              <w:pStyle w:val="TAC"/>
              <w:rPr>
                <w:lang w:eastAsia="en-US"/>
              </w:rPr>
            </w:pPr>
            <w:r w:rsidRPr="00F511A5">
              <w:rPr>
                <w:lang w:eastAsia="en-US"/>
              </w:rPr>
              <w:t>16.1.0</w:t>
            </w:r>
          </w:p>
        </w:tc>
      </w:tr>
      <w:tr w:rsidR="005979E7" w:rsidRPr="00F511A5" w14:paraId="63EF986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6438F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EA8A5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C90172" w14:textId="77777777" w:rsidR="005979E7" w:rsidRPr="00F511A5" w:rsidRDefault="005979E7" w:rsidP="00F17634">
            <w:pPr>
              <w:pStyle w:val="TAC"/>
              <w:rPr>
                <w:lang w:eastAsia="en-US"/>
              </w:rPr>
            </w:pPr>
            <w:r w:rsidRPr="00F511A5">
              <w:rPr>
                <w:lang w:eastAsia="en-US"/>
              </w:rPr>
              <w:t>R5-197064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4938D9" w14:textId="77777777" w:rsidR="005979E7" w:rsidRPr="00F511A5" w:rsidRDefault="005979E7" w:rsidP="00F17634">
            <w:pPr>
              <w:pStyle w:val="TAC"/>
              <w:rPr>
                <w:lang w:eastAsia="en-US"/>
              </w:rPr>
            </w:pPr>
            <w:r w:rsidRPr="00F511A5">
              <w:rPr>
                <w:lang w:eastAsia="en-US"/>
              </w:rPr>
              <w:t>1028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16ACC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EF473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8C5C5B" w14:textId="77777777" w:rsidR="005979E7" w:rsidRPr="00F511A5" w:rsidRDefault="005979E7" w:rsidP="00F17634">
            <w:pPr>
              <w:pStyle w:val="TAL"/>
              <w:rPr>
                <w:lang w:eastAsia="en-US"/>
              </w:rPr>
            </w:pPr>
            <w:r w:rsidRPr="00F511A5">
              <w:rPr>
                <w:lang w:eastAsia="en-US"/>
              </w:rPr>
              <w:t>Correction to RRC TC 8.1.3.1.11, 8.1.3.1.12, 8.1.3.2.3 and 8.1.4.1.9.1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BFD233" w14:textId="77777777" w:rsidR="005979E7" w:rsidRPr="00F511A5" w:rsidRDefault="005979E7" w:rsidP="00F17634">
            <w:pPr>
              <w:pStyle w:val="TAC"/>
              <w:rPr>
                <w:lang w:eastAsia="en-US"/>
              </w:rPr>
            </w:pPr>
            <w:r w:rsidRPr="00F511A5">
              <w:rPr>
                <w:lang w:eastAsia="en-US"/>
              </w:rPr>
              <w:t>16.1.0</w:t>
            </w:r>
          </w:p>
        </w:tc>
      </w:tr>
      <w:tr w:rsidR="005979E7" w:rsidRPr="00F511A5" w14:paraId="4E5484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B6E29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1F8AA7"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1713BD" w14:textId="77777777" w:rsidR="005979E7" w:rsidRPr="00F511A5" w:rsidRDefault="005979E7" w:rsidP="00F17634">
            <w:pPr>
              <w:pStyle w:val="TAC"/>
              <w:rPr>
                <w:lang w:eastAsia="en-US"/>
              </w:rPr>
            </w:pPr>
            <w:r w:rsidRPr="00F511A5">
              <w:rPr>
                <w:lang w:eastAsia="en-US"/>
              </w:rPr>
              <w:t>R5-197065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5D293B" w14:textId="77777777" w:rsidR="005979E7" w:rsidRPr="00F511A5" w:rsidRDefault="005979E7" w:rsidP="00F17634">
            <w:pPr>
              <w:pStyle w:val="TAC"/>
              <w:rPr>
                <w:lang w:eastAsia="en-US"/>
              </w:rPr>
            </w:pPr>
            <w:r w:rsidRPr="00F511A5">
              <w:rPr>
                <w:lang w:eastAsia="en-US"/>
              </w:rPr>
              <w:t>0928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0381B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9530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73E1CC" w14:textId="77777777" w:rsidR="005979E7" w:rsidRPr="00F511A5" w:rsidRDefault="005979E7" w:rsidP="00F17634">
            <w:pPr>
              <w:pStyle w:val="TAL"/>
              <w:rPr>
                <w:lang w:eastAsia="en-US"/>
              </w:rPr>
            </w:pPr>
            <w:r w:rsidRPr="00F511A5">
              <w:rPr>
                <w:lang w:eastAsia="en-US"/>
              </w:rPr>
              <w:t>Updates to 5GS SA RRC TC 8.1.5.2.1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AA037D" w14:textId="77777777" w:rsidR="005979E7" w:rsidRPr="00F511A5" w:rsidRDefault="005979E7" w:rsidP="00F17634">
            <w:pPr>
              <w:pStyle w:val="TAC"/>
              <w:rPr>
                <w:lang w:eastAsia="en-US"/>
              </w:rPr>
            </w:pPr>
            <w:r w:rsidRPr="00F511A5">
              <w:rPr>
                <w:lang w:eastAsia="en-US"/>
              </w:rPr>
              <w:t>16.1.0</w:t>
            </w:r>
          </w:p>
        </w:tc>
      </w:tr>
      <w:tr w:rsidR="005979E7" w:rsidRPr="00F511A5" w14:paraId="714AE86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70495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BA3AF7"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74DD97" w14:textId="77777777" w:rsidR="005979E7" w:rsidRPr="00F511A5" w:rsidRDefault="005979E7" w:rsidP="00F17634">
            <w:pPr>
              <w:pStyle w:val="TAC"/>
              <w:rPr>
                <w:lang w:eastAsia="en-US"/>
              </w:rPr>
            </w:pPr>
            <w:r w:rsidRPr="00F511A5">
              <w:rPr>
                <w:lang w:eastAsia="en-US"/>
              </w:rPr>
              <w:t>R5-197066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65A4C0" w14:textId="77777777" w:rsidR="005979E7" w:rsidRPr="00F511A5" w:rsidRDefault="005979E7" w:rsidP="00F17634">
            <w:pPr>
              <w:pStyle w:val="TAC"/>
              <w:rPr>
                <w:lang w:eastAsia="en-US"/>
              </w:rPr>
            </w:pPr>
            <w:r w:rsidRPr="00F511A5">
              <w:rPr>
                <w:lang w:eastAsia="en-US"/>
              </w:rPr>
              <w:t>0929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6E2AB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6AC8C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A5BA56" w14:textId="77777777" w:rsidR="005979E7" w:rsidRPr="00F511A5" w:rsidRDefault="005979E7" w:rsidP="00F17634">
            <w:pPr>
              <w:pStyle w:val="TAL"/>
              <w:rPr>
                <w:lang w:eastAsia="en-US"/>
              </w:rPr>
            </w:pPr>
            <w:r w:rsidRPr="00F511A5">
              <w:rPr>
                <w:lang w:eastAsia="en-US"/>
              </w:rPr>
              <w:t>Updates to 5GS SA RRC TC 8.1.5.5.1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EA3D9F" w14:textId="77777777" w:rsidR="005979E7" w:rsidRPr="00F511A5" w:rsidRDefault="005979E7" w:rsidP="00F17634">
            <w:pPr>
              <w:pStyle w:val="TAC"/>
              <w:rPr>
                <w:lang w:eastAsia="en-US"/>
              </w:rPr>
            </w:pPr>
            <w:r w:rsidRPr="00F511A5">
              <w:rPr>
                <w:lang w:eastAsia="en-US"/>
              </w:rPr>
              <w:t>16.1.0</w:t>
            </w:r>
          </w:p>
        </w:tc>
      </w:tr>
      <w:tr w:rsidR="005979E7" w:rsidRPr="00F511A5" w14:paraId="1EF739B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C3C4E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660FB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7596A1" w14:textId="77777777" w:rsidR="005979E7" w:rsidRPr="00F511A5" w:rsidRDefault="005979E7" w:rsidP="00F17634">
            <w:pPr>
              <w:pStyle w:val="TAC"/>
              <w:rPr>
                <w:lang w:eastAsia="en-US"/>
              </w:rPr>
            </w:pPr>
            <w:r w:rsidRPr="00F511A5">
              <w:rPr>
                <w:lang w:eastAsia="en-US"/>
              </w:rPr>
              <w:t>R5-197067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206C56" w14:textId="77777777" w:rsidR="005979E7" w:rsidRPr="00F511A5" w:rsidRDefault="005979E7" w:rsidP="00F17634">
            <w:pPr>
              <w:pStyle w:val="TAC"/>
              <w:rPr>
                <w:lang w:eastAsia="en-US"/>
              </w:rPr>
            </w:pPr>
            <w:r w:rsidRPr="00F511A5">
              <w:rPr>
                <w:lang w:eastAsia="en-US"/>
              </w:rPr>
              <w:t>1033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E914E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D2DC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5B14CC" w14:textId="77777777" w:rsidR="005979E7" w:rsidRPr="00F511A5" w:rsidRDefault="005979E7" w:rsidP="00F17634">
            <w:pPr>
              <w:pStyle w:val="TAL"/>
              <w:rPr>
                <w:lang w:eastAsia="en-US"/>
              </w:rPr>
            </w:pPr>
            <w:r w:rsidRPr="00F511A5">
              <w:rPr>
                <w:lang w:eastAsia="en-US"/>
              </w:rPr>
              <w:t>Updates to RLF test case 8.1.5.6.1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39BC3E" w14:textId="77777777" w:rsidR="005979E7" w:rsidRPr="00F511A5" w:rsidRDefault="005979E7" w:rsidP="00F17634">
            <w:pPr>
              <w:pStyle w:val="TAC"/>
              <w:rPr>
                <w:lang w:eastAsia="en-US"/>
              </w:rPr>
            </w:pPr>
            <w:r w:rsidRPr="00F511A5">
              <w:rPr>
                <w:lang w:eastAsia="en-US"/>
              </w:rPr>
              <w:t>16.1.0</w:t>
            </w:r>
          </w:p>
        </w:tc>
      </w:tr>
      <w:tr w:rsidR="005979E7" w:rsidRPr="00F511A5" w14:paraId="17FCB79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6EEFBD"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EFF01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DAEDBF" w14:textId="77777777" w:rsidR="005979E7" w:rsidRPr="00F511A5" w:rsidRDefault="005979E7" w:rsidP="00F17634">
            <w:pPr>
              <w:pStyle w:val="TAC"/>
              <w:rPr>
                <w:lang w:eastAsia="en-US"/>
              </w:rPr>
            </w:pPr>
            <w:r w:rsidRPr="00F511A5">
              <w:rPr>
                <w:lang w:eastAsia="en-US"/>
              </w:rPr>
              <w:t>R5-197068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DFA7F5" w14:textId="77777777" w:rsidR="005979E7" w:rsidRPr="00F511A5" w:rsidRDefault="005979E7" w:rsidP="00F17634">
            <w:pPr>
              <w:pStyle w:val="TAC"/>
              <w:rPr>
                <w:lang w:eastAsia="en-US"/>
              </w:rPr>
            </w:pPr>
            <w:r w:rsidRPr="00F511A5">
              <w:rPr>
                <w:lang w:eastAsia="en-US"/>
              </w:rPr>
              <w:t>1034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3B273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5D22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094189" w14:textId="77777777" w:rsidR="005979E7" w:rsidRPr="00F511A5" w:rsidRDefault="005979E7" w:rsidP="00F17634">
            <w:pPr>
              <w:pStyle w:val="TAL"/>
              <w:rPr>
                <w:lang w:eastAsia="en-US"/>
              </w:rPr>
            </w:pPr>
            <w:r w:rsidRPr="00F511A5">
              <w:rPr>
                <w:lang w:eastAsia="en-US"/>
              </w:rPr>
              <w:t>Updates to RLF test case 8.1.5.6.3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23FF0E" w14:textId="77777777" w:rsidR="005979E7" w:rsidRPr="00F511A5" w:rsidRDefault="005979E7" w:rsidP="00F17634">
            <w:pPr>
              <w:pStyle w:val="TAC"/>
              <w:rPr>
                <w:lang w:eastAsia="en-US"/>
              </w:rPr>
            </w:pPr>
            <w:r w:rsidRPr="00F511A5">
              <w:rPr>
                <w:lang w:eastAsia="en-US"/>
              </w:rPr>
              <w:t>16.1.0</w:t>
            </w:r>
          </w:p>
        </w:tc>
      </w:tr>
      <w:tr w:rsidR="005979E7" w:rsidRPr="00F511A5" w14:paraId="69E8E2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1B1CB4"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28F5D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6CFC46" w14:textId="77777777" w:rsidR="005979E7" w:rsidRPr="00F511A5" w:rsidRDefault="005979E7" w:rsidP="00F17634">
            <w:pPr>
              <w:pStyle w:val="TAC"/>
              <w:rPr>
                <w:lang w:eastAsia="en-US"/>
              </w:rPr>
            </w:pPr>
            <w:r w:rsidRPr="00F511A5">
              <w:rPr>
                <w:lang w:eastAsia="en-US"/>
              </w:rPr>
              <w:t>R5-197070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16CCDD" w14:textId="77777777" w:rsidR="005979E7" w:rsidRPr="00F511A5" w:rsidRDefault="005979E7" w:rsidP="00F17634">
            <w:pPr>
              <w:pStyle w:val="TAC"/>
              <w:rPr>
                <w:lang w:eastAsia="en-US"/>
              </w:rPr>
            </w:pPr>
            <w:r w:rsidRPr="00F511A5">
              <w:rPr>
                <w:lang w:eastAsia="en-US"/>
              </w:rPr>
              <w:t>1001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BE266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D441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EAE752" w14:textId="77777777" w:rsidR="005979E7" w:rsidRPr="00F511A5" w:rsidRDefault="005979E7" w:rsidP="00F17634">
            <w:pPr>
              <w:pStyle w:val="TAL"/>
              <w:rPr>
                <w:lang w:eastAsia="en-US"/>
              </w:rPr>
            </w:pPr>
            <w:r w:rsidRPr="00F511A5">
              <w:rPr>
                <w:lang w:eastAsia="en-US"/>
              </w:rPr>
              <w:t>Correction to EN-DC RRC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B911B4" w14:textId="77777777" w:rsidR="005979E7" w:rsidRPr="00F511A5" w:rsidRDefault="005979E7" w:rsidP="00F17634">
            <w:pPr>
              <w:pStyle w:val="TAC"/>
              <w:rPr>
                <w:lang w:eastAsia="en-US"/>
              </w:rPr>
            </w:pPr>
            <w:r w:rsidRPr="00F511A5">
              <w:rPr>
                <w:lang w:eastAsia="en-US"/>
              </w:rPr>
              <w:t>16.1.0</w:t>
            </w:r>
          </w:p>
        </w:tc>
      </w:tr>
      <w:tr w:rsidR="005979E7" w:rsidRPr="00F511A5" w14:paraId="263E5F2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53DBCE"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24250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AE8544" w14:textId="77777777" w:rsidR="005979E7" w:rsidRPr="00F511A5" w:rsidRDefault="005979E7" w:rsidP="00F17634">
            <w:pPr>
              <w:pStyle w:val="TAC"/>
              <w:rPr>
                <w:lang w:eastAsia="en-US"/>
              </w:rPr>
            </w:pPr>
            <w:r w:rsidRPr="00F511A5">
              <w:rPr>
                <w:lang w:eastAsia="en-US"/>
              </w:rPr>
              <w:t>R5-197071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3B7338" w14:textId="77777777" w:rsidR="005979E7" w:rsidRPr="00F511A5" w:rsidRDefault="005979E7" w:rsidP="00F17634">
            <w:pPr>
              <w:pStyle w:val="TAC"/>
              <w:rPr>
                <w:lang w:eastAsia="en-US"/>
              </w:rPr>
            </w:pPr>
            <w:r w:rsidRPr="00F511A5">
              <w:rPr>
                <w:lang w:eastAsia="en-US"/>
              </w:rPr>
              <w:t>1003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C00C4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A4C1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9E9D64" w14:textId="77777777" w:rsidR="005979E7" w:rsidRPr="00F511A5" w:rsidRDefault="005979E7" w:rsidP="00F17634">
            <w:pPr>
              <w:pStyle w:val="TAL"/>
              <w:rPr>
                <w:lang w:eastAsia="en-US"/>
              </w:rPr>
            </w:pPr>
            <w:r w:rsidRPr="00F511A5">
              <w:rPr>
                <w:lang w:eastAsia="en-US"/>
              </w:rPr>
              <w:t>Correction to EN-DC RRC test case 8.2.2.7.1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08D0C9" w14:textId="77777777" w:rsidR="005979E7" w:rsidRPr="00F511A5" w:rsidRDefault="005979E7" w:rsidP="00F17634">
            <w:pPr>
              <w:pStyle w:val="TAC"/>
              <w:rPr>
                <w:lang w:eastAsia="en-US"/>
              </w:rPr>
            </w:pPr>
            <w:r w:rsidRPr="00F511A5">
              <w:rPr>
                <w:lang w:eastAsia="en-US"/>
              </w:rPr>
              <w:t>16.1.0</w:t>
            </w:r>
          </w:p>
        </w:tc>
      </w:tr>
      <w:tr w:rsidR="005979E7" w:rsidRPr="00F511A5" w14:paraId="6F429A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D419A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E80883"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9B46F4" w14:textId="77777777" w:rsidR="005979E7" w:rsidRPr="00F511A5" w:rsidRDefault="005979E7" w:rsidP="00F17634">
            <w:pPr>
              <w:pStyle w:val="TAC"/>
              <w:rPr>
                <w:lang w:eastAsia="en-US"/>
              </w:rPr>
            </w:pPr>
            <w:r w:rsidRPr="00F511A5">
              <w:rPr>
                <w:lang w:eastAsia="en-US"/>
              </w:rPr>
              <w:t>R5-197072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FDF5C7" w14:textId="77777777" w:rsidR="005979E7" w:rsidRPr="00F511A5" w:rsidRDefault="005979E7" w:rsidP="00F17634">
            <w:pPr>
              <w:pStyle w:val="TAC"/>
              <w:rPr>
                <w:lang w:eastAsia="en-US"/>
              </w:rPr>
            </w:pPr>
            <w:r w:rsidRPr="00F511A5">
              <w:rPr>
                <w:lang w:eastAsia="en-US"/>
              </w:rPr>
              <w:t>0839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CAB14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FEDB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47568F" w14:textId="77777777" w:rsidR="005979E7" w:rsidRPr="00F511A5" w:rsidRDefault="005979E7" w:rsidP="00F17634">
            <w:pPr>
              <w:pStyle w:val="TAL"/>
              <w:rPr>
                <w:lang w:eastAsia="en-US"/>
              </w:rPr>
            </w:pPr>
            <w:r w:rsidRPr="00F511A5">
              <w:rPr>
                <w:lang w:eastAsia="en-US"/>
              </w:rPr>
              <w:t>Correction to NR test case 8.2.3.15.1-A2 and A3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D0686A" w14:textId="77777777" w:rsidR="005979E7" w:rsidRPr="00F511A5" w:rsidRDefault="005979E7" w:rsidP="00F17634">
            <w:pPr>
              <w:pStyle w:val="TAC"/>
              <w:rPr>
                <w:lang w:eastAsia="en-US"/>
              </w:rPr>
            </w:pPr>
            <w:r w:rsidRPr="00F511A5">
              <w:rPr>
                <w:lang w:eastAsia="en-US"/>
              </w:rPr>
              <w:t>16.1.0</w:t>
            </w:r>
          </w:p>
        </w:tc>
      </w:tr>
      <w:tr w:rsidR="005979E7" w:rsidRPr="00F511A5" w14:paraId="2B2F3E5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37957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6E98E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EBB99D" w14:textId="77777777" w:rsidR="005979E7" w:rsidRPr="00F511A5" w:rsidRDefault="005979E7" w:rsidP="00F17634">
            <w:pPr>
              <w:pStyle w:val="TAC"/>
              <w:rPr>
                <w:lang w:eastAsia="en-US"/>
              </w:rPr>
            </w:pPr>
            <w:r w:rsidRPr="00F511A5">
              <w:rPr>
                <w:lang w:eastAsia="en-US"/>
              </w:rPr>
              <w:t>R5-197073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3CBFFB" w14:textId="77777777" w:rsidR="005979E7" w:rsidRPr="00F511A5" w:rsidRDefault="005979E7" w:rsidP="00F17634">
            <w:pPr>
              <w:pStyle w:val="TAC"/>
              <w:rPr>
                <w:lang w:eastAsia="en-US"/>
              </w:rPr>
            </w:pPr>
            <w:r w:rsidRPr="00F511A5">
              <w:rPr>
                <w:lang w:eastAsia="en-US"/>
              </w:rPr>
              <w:t>0873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9DFB7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C3F0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E484B1" w14:textId="77777777" w:rsidR="005979E7" w:rsidRPr="00F511A5" w:rsidRDefault="005979E7" w:rsidP="00F17634">
            <w:pPr>
              <w:pStyle w:val="TAL"/>
              <w:rPr>
                <w:lang w:eastAsia="en-US"/>
              </w:rPr>
            </w:pPr>
            <w:r w:rsidRPr="00F511A5">
              <w:rPr>
                <w:lang w:eastAsia="en-US"/>
              </w:rPr>
              <w:t>Correction to EN-DC RRC measurement test case 8.2.3.9.1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C3520B" w14:textId="77777777" w:rsidR="005979E7" w:rsidRPr="00F511A5" w:rsidRDefault="005979E7" w:rsidP="00F17634">
            <w:pPr>
              <w:pStyle w:val="TAC"/>
              <w:rPr>
                <w:lang w:eastAsia="en-US"/>
              </w:rPr>
            </w:pPr>
            <w:r w:rsidRPr="00F511A5">
              <w:rPr>
                <w:lang w:eastAsia="en-US"/>
              </w:rPr>
              <w:t>16.1.0</w:t>
            </w:r>
          </w:p>
        </w:tc>
      </w:tr>
      <w:tr w:rsidR="005979E7" w:rsidRPr="00F511A5" w14:paraId="1C613D6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789C33"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0D3AA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8EEDC3" w14:textId="77777777" w:rsidR="005979E7" w:rsidRPr="00F511A5" w:rsidRDefault="005979E7" w:rsidP="00F17634">
            <w:pPr>
              <w:pStyle w:val="TAC"/>
              <w:rPr>
                <w:lang w:eastAsia="en-US"/>
              </w:rPr>
            </w:pPr>
            <w:r w:rsidRPr="00F511A5">
              <w:rPr>
                <w:lang w:eastAsia="en-US"/>
              </w:rPr>
              <w:t>R5-197074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43F8F4" w14:textId="77777777" w:rsidR="005979E7" w:rsidRPr="00F511A5" w:rsidRDefault="005979E7" w:rsidP="00F17634">
            <w:pPr>
              <w:pStyle w:val="TAC"/>
              <w:rPr>
                <w:lang w:eastAsia="en-US"/>
              </w:rPr>
            </w:pPr>
            <w:r w:rsidRPr="00F511A5">
              <w:rPr>
                <w:lang w:eastAsia="en-US"/>
              </w:rPr>
              <w:t>1030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B27B7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36468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3BECBA" w14:textId="77777777" w:rsidR="005979E7" w:rsidRPr="00F511A5" w:rsidRDefault="005979E7" w:rsidP="00F17634">
            <w:pPr>
              <w:pStyle w:val="TAL"/>
              <w:rPr>
                <w:lang w:eastAsia="en-US"/>
              </w:rPr>
            </w:pPr>
            <w:r w:rsidRPr="00F511A5">
              <w:rPr>
                <w:lang w:eastAsia="en-US"/>
              </w:rPr>
              <w:t>Correction to EN-DC RRC measurement test case 8.2.3.10.1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F56CF2" w14:textId="77777777" w:rsidR="005979E7" w:rsidRPr="00F511A5" w:rsidRDefault="005979E7" w:rsidP="00F17634">
            <w:pPr>
              <w:pStyle w:val="TAC"/>
              <w:rPr>
                <w:lang w:eastAsia="en-US"/>
              </w:rPr>
            </w:pPr>
            <w:r w:rsidRPr="00F511A5">
              <w:rPr>
                <w:lang w:eastAsia="en-US"/>
              </w:rPr>
              <w:t>16.1.0</w:t>
            </w:r>
          </w:p>
        </w:tc>
      </w:tr>
      <w:tr w:rsidR="005979E7" w:rsidRPr="00F511A5" w14:paraId="0D3D33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7E83A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8E3EBD"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09D006" w14:textId="77777777" w:rsidR="005979E7" w:rsidRPr="00F511A5" w:rsidRDefault="005979E7" w:rsidP="00F17634">
            <w:pPr>
              <w:pStyle w:val="TAC"/>
              <w:rPr>
                <w:lang w:eastAsia="en-US"/>
              </w:rPr>
            </w:pPr>
            <w:r w:rsidRPr="00F511A5">
              <w:rPr>
                <w:lang w:eastAsia="en-US"/>
              </w:rPr>
              <w:t>R5-197075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7E3738" w14:textId="77777777" w:rsidR="005979E7" w:rsidRPr="00F511A5" w:rsidRDefault="005979E7" w:rsidP="00F17634">
            <w:pPr>
              <w:pStyle w:val="TAC"/>
              <w:rPr>
                <w:lang w:eastAsia="en-US"/>
              </w:rPr>
            </w:pPr>
            <w:r w:rsidRPr="00F511A5">
              <w:rPr>
                <w:lang w:eastAsia="en-US"/>
              </w:rPr>
              <w:t>0948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192C4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C527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9C0094" w14:textId="77777777" w:rsidR="005979E7" w:rsidRPr="00F511A5" w:rsidRDefault="005979E7" w:rsidP="00F17634">
            <w:pPr>
              <w:pStyle w:val="TAL"/>
              <w:rPr>
                <w:lang w:eastAsia="en-US"/>
              </w:rPr>
            </w:pPr>
            <w:r w:rsidRPr="00F511A5">
              <w:rPr>
                <w:lang w:eastAsia="en-US"/>
              </w:rPr>
              <w:t>Correction to EN-DC RRC test case  8.2.4.3.1.1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ECF2EA5" w14:textId="77777777" w:rsidR="005979E7" w:rsidRPr="00F511A5" w:rsidRDefault="005979E7" w:rsidP="00F17634">
            <w:pPr>
              <w:pStyle w:val="TAC"/>
              <w:rPr>
                <w:lang w:eastAsia="en-US"/>
              </w:rPr>
            </w:pPr>
            <w:r w:rsidRPr="00F511A5">
              <w:rPr>
                <w:lang w:eastAsia="en-US"/>
              </w:rPr>
              <w:t>16.1.0</w:t>
            </w:r>
          </w:p>
        </w:tc>
      </w:tr>
      <w:tr w:rsidR="005979E7" w:rsidRPr="00F511A5" w14:paraId="5FC8B1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F1759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39B34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9F3090" w14:textId="77777777" w:rsidR="005979E7" w:rsidRPr="00F511A5" w:rsidRDefault="005979E7" w:rsidP="00F17634">
            <w:pPr>
              <w:pStyle w:val="TAC"/>
              <w:rPr>
                <w:lang w:eastAsia="en-US"/>
              </w:rPr>
            </w:pPr>
            <w:r w:rsidRPr="00F511A5">
              <w:rPr>
                <w:lang w:eastAsia="en-US"/>
              </w:rPr>
              <w:t>R5-197076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16DDB4" w14:textId="77777777" w:rsidR="005979E7" w:rsidRPr="00F511A5" w:rsidRDefault="005979E7" w:rsidP="00F17634">
            <w:pPr>
              <w:pStyle w:val="TAC"/>
              <w:rPr>
                <w:lang w:eastAsia="en-US"/>
              </w:rPr>
            </w:pPr>
            <w:r w:rsidRPr="00F511A5">
              <w:rPr>
                <w:lang w:eastAsia="en-US"/>
              </w:rPr>
              <w:t>1035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44109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3E492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892926" w14:textId="77777777" w:rsidR="005979E7" w:rsidRPr="00F511A5" w:rsidRDefault="005979E7" w:rsidP="00F17634">
            <w:pPr>
              <w:pStyle w:val="TAL"/>
              <w:rPr>
                <w:lang w:eastAsia="en-US"/>
              </w:rPr>
            </w:pPr>
            <w:r w:rsidRPr="00F511A5">
              <w:rPr>
                <w:lang w:eastAsia="en-US"/>
              </w:rPr>
              <w:t>Updates to test cases using SERVICE REQUEST procedure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FC5152" w14:textId="77777777" w:rsidR="005979E7" w:rsidRPr="00F511A5" w:rsidRDefault="005979E7" w:rsidP="00F17634">
            <w:pPr>
              <w:pStyle w:val="TAC"/>
              <w:rPr>
                <w:lang w:eastAsia="en-US"/>
              </w:rPr>
            </w:pPr>
            <w:r w:rsidRPr="00F511A5">
              <w:rPr>
                <w:lang w:eastAsia="en-US"/>
              </w:rPr>
              <w:t>16.1.0</w:t>
            </w:r>
          </w:p>
        </w:tc>
      </w:tr>
      <w:tr w:rsidR="005979E7" w:rsidRPr="00F511A5" w14:paraId="5A8CD8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54E92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80621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3F002A" w14:textId="77777777" w:rsidR="005979E7" w:rsidRPr="00F511A5" w:rsidRDefault="005979E7" w:rsidP="00F17634">
            <w:pPr>
              <w:pStyle w:val="TAC"/>
              <w:rPr>
                <w:lang w:eastAsia="en-US"/>
              </w:rPr>
            </w:pPr>
            <w:r w:rsidRPr="00F511A5">
              <w:rPr>
                <w:lang w:eastAsia="en-US"/>
              </w:rPr>
              <w:t>R5-197077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F62ADD" w14:textId="77777777" w:rsidR="005979E7" w:rsidRPr="00F511A5" w:rsidRDefault="005979E7" w:rsidP="00F17634">
            <w:pPr>
              <w:pStyle w:val="TAC"/>
              <w:rPr>
                <w:lang w:eastAsia="en-US"/>
              </w:rPr>
            </w:pPr>
            <w:r w:rsidRPr="00F511A5">
              <w:rPr>
                <w:lang w:eastAsia="en-US"/>
              </w:rPr>
              <w:t>0840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D757C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4FFC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897C94" w14:textId="77777777" w:rsidR="005979E7" w:rsidRPr="00F511A5" w:rsidRDefault="005979E7" w:rsidP="00F17634">
            <w:pPr>
              <w:pStyle w:val="TAL"/>
              <w:rPr>
                <w:lang w:eastAsia="en-US"/>
              </w:rPr>
            </w:pPr>
            <w:r w:rsidRPr="00F511A5">
              <w:rPr>
                <w:lang w:eastAsia="en-US"/>
              </w:rPr>
              <w:t>Correction to NR test case 9.1.1.6-5G AKA authentication abnormal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7CD890" w14:textId="77777777" w:rsidR="005979E7" w:rsidRPr="00F511A5" w:rsidRDefault="005979E7" w:rsidP="00F17634">
            <w:pPr>
              <w:pStyle w:val="TAC"/>
              <w:rPr>
                <w:lang w:eastAsia="en-US"/>
              </w:rPr>
            </w:pPr>
            <w:r w:rsidRPr="00F511A5">
              <w:rPr>
                <w:lang w:eastAsia="en-US"/>
              </w:rPr>
              <w:t>16.1.0</w:t>
            </w:r>
          </w:p>
        </w:tc>
      </w:tr>
      <w:tr w:rsidR="005979E7" w:rsidRPr="00F511A5" w14:paraId="73C4FDD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697A3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83120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57ACA1" w14:textId="77777777" w:rsidR="005979E7" w:rsidRPr="00F511A5" w:rsidRDefault="005979E7" w:rsidP="00F17634">
            <w:pPr>
              <w:pStyle w:val="TAC"/>
              <w:rPr>
                <w:lang w:eastAsia="en-US"/>
              </w:rPr>
            </w:pPr>
            <w:r w:rsidRPr="00F511A5">
              <w:rPr>
                <w:lang w:eastAsia="en-US"/>
              </w:rPr>
              <w:t>R5-197078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86494C" w14:textId="77777777" w:rsidR="005979E7" w:rsidRPr="00F511A5" w:rsidRDefault="005979E7" w:rsidP="00F17634">
            <w:pPr>
              <w:pStyle w:val="TAC"/>
              <w:rPr>
                <w:lang w:eastAsia="en-US"/>
              </w:rPr>
            </w:pPr>
            <w:r w:rsidRPr="00F511A5">
              <w:rPr>
                <w:lang w:eastAsia="en-US"/>
              </w:rPr>
              <w:t>0993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B6B3E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20E0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52E161" w14:textId="77777777" w:rsidR="005979E7" w:rsidRPr="00F511A5" w:rsidRDefault="005979E7" w:rsidP="00F17634">
            <w:pPr>
              <w:pStyle w:val="TAL"/>
              <w:rPr>
                <w:lang w:eastAsia="en-US"/>
              </w:rPr>
            </w:pPr>
            <w:r w:rsidRPr="00F511A5">
              <w:rPr>
                <w:lang w:eastAsia="en-US"/>
              </w:rPr>
              <w:t>Correction to 5GC TC 9.1.2.2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9D1896" w14:textId="77777777" w:rsidR="005979E7" w:rsidRPr="00F511A5" w:rsidRDefault="005979E7" w:rsidP="00F17634">
            <w:pPr>
              <w:pStyle w:val="TAC"/>
              <w:rPr>
                <w:lang w:eastAsia="en-US"/>
              </w:rPr>
            </w:pPr>
            <w:r w:rsidRPr="00F511A5">
              <w:rPr>
                <w:lang w:eastAsia="en-US"/>
              </w:rPr>
              <w:t>16.1.0</w:t>
            </w:r>
          </w:p>
        </w:tc>
      </w:tr>
      <w:tr w:rsidR="005979E7" w:rsidRPr="00F511A5" w14:paraId="2B69575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4C238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FB27C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324A00" w14:textId="77777777" w:rsidR="005979E7" w:rsidRPr="00F511A5" w:rsidRDefault="005979E7" w:rsidP="00F17634">
            <w:pPr>
              <w:pStyle w:val="TAC"/>
              <w:rPr>
                <w:lang w:eastAsia="en-US"/>
              </w:rPr>
            </w:pPr>
            <w:r w:rsidRPr="00F511A5">
              <w:rPr>
                <w:lang w:eastAsia="en-US"/>
              </w:rPr>
              <w:t>R5-197079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4D9EC5" w14:textId="77777777" w:rsidR="005979E7" w:rsidRPr="00F511A5" w:rsidRDefault="005979E7" w:rsidP="00F17634">
            <w:pPr>
              <w:pStyle w:val="TAC"/>
              <w:rPr>
                <w:lang w:eastAsia="en-US"/>
              </w:rPr>
            </w:pPr>
            <w:r w:rsidRPr="00F511A5">
              <w:rPr>
                <w:lang w:eastAsia="en-US"/>
              </w:rPr>
              <w:t>0841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D0AAF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3B461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FD5021" w14:textId="77777777" w:rsidR="005979E7" w:rsidRPr="00F511A5" w:rsidRDefault="005979E7" w:rsidP="00F17634">
            <w:pPr>
              <w:pStyle w:val="TAL"/>
              <w:rPr>
                <w:lang w:eastAsia="en-US"/>
              </w:rPr>
            </w:pPr>
            <w:r w:rsidRPr="00F511A5">
              <w:rPr>
                <w:lang w:eastAsia="en-US"/>
              </w:rPr>
              <w:t>Correction to NR test case 9.1.5.1.1-Initial registration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F7BF0E" w14:textId="77777777" w:rsidR="005979E7" w:rsidRPr="00F511A5" w:rsidRDefault="005979E7" w:rsidP="00F17634">
            <w:pPr>
              <w:pStyle w:val="TAC"/>
              <w:rPr>
                <w:lang w:eastAsia="en-US"/>
              </w:rPr>
            </w:pPr>
            <w:r w:rsidRPr="00F511A5">
              <w:rPr>
                <w:lang w:eastAsia="en-US"/>
              </w:rPr>
              <w:t>16.1.0</w:t>
            </w:r>
          </w:p>
        </w:tc>
      </w:tr>
      <w:tr w:rsidR="005979E7" w:rsidRPr="00F511A5" w14:paraId="4F736A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48D45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05D8E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5E0516" w14:textId="77777777" w:rsidR="005979E7" w:rsidRPr="00F511A5" w:rsidRDefault="005979E7" w:rsidP="00F17634">
            <w:pPr>
              <w:pStyle w:val="TAC"/>
              <w:rPr>
                <w:lang w:eastAsia="en-US"/>
              </w:rPr>
            </w:pPr>
            <w:r w:rsidRPr="00F511A5">
              <w:rPr>
                <w:lang w:eastAsia="en-US"/>
              </w:rPr>
              <w:t>R5-197080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F5E333" w14:textId="77777777" w:rsidR="005979E7" w:rsidRPr="00F511A5" w:rsidRDefault="005979E7" w:rsidP="00F17634">
            <w:pPr>
              <w:pStyle w:val="TAC"/>
              <w:rPr>
                <w:lang w:eastAsia="en-US"/>
              </w:rPr>
            </w:pPr>
            <w:r w:rsidRPr="00F511A5">
              <w:rPr>
                <w:lang w:eastAsia="en-US"/>
              </w:rPr>
              <w:t>0843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19FCE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093B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4660A2" w14:textId="77777777" w:rsidR="005979E7" w:rsidRPr="00F511A5" w:rsidRDefault="005979E7" w:rsidP="00F17634">
            <w:pPr>
              <w:pStyle w:val="TAL"/>
              <w:rPr>
                <w:lang w:eastAsia="en-US"/>
              </w:rPr>
            </w:pPr>
            <w:r w:rsidRPr="00F511A5">
              <w:rPr>
                <w:lang w:eastAsia="en-US"/>
              </w:rPr>
              <w:t>Correction to NR test case 9.1.5.2.4-Mobility registration update by lower layer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F61AEA" w14:textId="77777777" w:rsidR="005979E7" w:rsidRPr="00F511A5" w:rsidRDefault="005979E7" w:rsidP="00F17634">
            <w:pPr>
              <w:pStyle w:val="TAC"/>
              <w:rPr>
                <w:lang w:eastAsia="en-US"/>
              </w:rPr>
            </w:pPr>
            <w:r w:rsidRPr="00F511A5">
              <w:rPr>
                <w:lang w:eastAsia="en-US"/>
              </w:rPr>
              <w:t>16.1.0</w:t>
            </w:r>
          </w:p>
        </w:tc>
      </w:tr>
      <w:tr w:rsidR="005979E7" w:rsidRPr="00F511A5" w14:paraId="537D469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9D18A9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BE2E07"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F8895A" w14:textId="77777777" w:rsidR="005979E7" w:rsidRPr="00F511A5" w:rsidRDefault="005979E7" w:rsidP="00F17634">
            <w:pPr>
              <w:pStyle w:val="TAC"/>
              <w:rPr>
                <w:lang w:eastAsia="en-US"/>
              </w:rPr>
            </w:pPr>
            <w:r w:rsidRPr="00F511A5">
              <w:rPr>
                <w:lang w:eastAsia="en-US"/>
              </w:rPr>
              <w:t>R5-197081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BA0E20" w14:textId="77777777" w:rsidR="005979E7" w:rsidRPr="00F511A5" w:rsidRDefault="005979E7" w:rsidP="00F17634">
            <w:pPr>
              <w:pStyle w:val="TAC"/>
              <w:rPr>
                <w:lang w:eastAsia="en-US"/>
              </w:rPr>
            </w:pPr>
            <w:r w:rsidRPr="00F511A5">
              <w:rPr>
                <w:lang w:eastAsia="en-US"/>
              </w:rPr>
              <w:t>0896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BC9F9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43460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E1B8FB" w14:textId="77777777" w:rsidR="005979E7" w:rsidRPr="00F511A5" w:rsidRDefault="005979E7" w:rsidP="00F17634">
            <w:pPr>
              <w:pStyle w:val="TAL"/>
              <w:rPr>
                <w:lang w:eastAsia="en-US"/>
              </w:rPr>
            </w:pPr>
            <w:r w:rsidRPr="00F511A5">
              <w:rPr>
                <w:lang w:eastAsia="en-US"/>
              </w:rPr>
              <w:t>Correction to 5GC TC 9.1.5.1.9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82517E" w14:textId="77777777" w:rsidR="005979E7" w:rsidRPr="00F511A5" w:rsidRDefault="005979E7" w:rsidP="00F17634">
            <w:pPr>
              <w:pStyle w:val="TAC"/>
              <w:rPr>
                <w:lang w:eastAsia="en-US"/>
              </w:rPr>
            </w:pPr>
            <w:r w:rsidRPr="00F511A5">
              <w:rPr>
                <w:lang w:eastAsia="en-US"/>
              </w:rPr>
              <w:t>16.1.0</w:t>
            </w:r>
          </w:p>
        </w:tc>
      </w:tr>
      <w:tr w:rsidR="005979E7" w:rsidRPr="00F511A5" w14:paraId="7346DF7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09ACF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3DCD6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FDFFC6" w14:textId="77777777" w:rsidR="005979E7" w:rsidRPr="00F511A5" w:rsidRDefault="005979E7" w:rsidP="00F17634">
            <w:pPr>
              <w:pStyle w:val="TAC"/>
              <w:rPr>
                <w:lang w:eastAsia="en-US"/>
              </w:rPr>
            </w:pPr>
            <w:r w:rsidRPr="00F511A5">
              <w:rPr>
                <w:lang w:eastAsia="en-US"/>
              </w:rPr>
              <w:t>R5-197082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4A2579" w14:textId="77777777" w:rsidR="005979E7" w:rsidRPr="00F511A5" w:rsidRDefault="005979E7" w:rsidP="00F17634">
            <w:pPr>
              <w:pStyle w:val="TAC"/>
              <w:rPr>
                <w:lang w:eastAsia="en-US"/>
              </w:rPr>
            </w:pPr>
            <w:r w:rsidRPr="00F511A5">
              <w:rPr>
                <w:lang w:eastAsia="en-US"/>
              </w:rPr>
              <w:t>0920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8C64E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08CD5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BB2688" w14:textId="77777777" w:rsidR="005979E7" w:rsidRPr="00F511A5" w:rsidRDefault="005979E7" w:rsidP="00F17634">
            <w:pPr>
              <w:pStyle w:val="TAL"/>
              <w:rPr>
                <w:lang w:eastAsia="en-US"/>
              </w:rPr>
            </w:pPr>
            <w:r w:rsidRPr="00F511A5">
              <w:rPr>
                <w:lang w:eastAsia="en-US"/>
              </w:rPr>
              <w:t>Correction to 5GC NAS test case 9.1.6.1.3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C1D64B" w14:textId="77777777" w:rsidR="005979E7" w:rsidRPr="00F511A5" w:rsidRDefault="005979E7" w:rsidP="00F17634">
            <w:pPr>
              <w:pStyle w:val="TAC"/>
              <w:rPr>
                <w:lang w:eastAsia="en-US"/>
              </w:rPr>
            </w:pPr>
            <w:r w:rsidRPr="00F511A5">
              <w:rPr>
                <w:lang w:eastAsia="en-US"/>
              </w:rPr>
              <w:t>16.1.0</w:t>
            </w:r>
          </w:p>
        </w:tc>
      </w:tr>
      <w:tr w:rsidR="005979E7" w:rsidRPr="00F511A5" w14:paraId="74085F7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F90CB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68980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9D0116" w14:textId="77777777" w:rsidR="005979E7" w:rsidRPr="00F511A5" w:rsidRDefault="005979E7" w:rsidP="00F17634">
            <w:pPr>
              <w:pStyle w:val="TAC"/>
              <w:rPr>
                <w:lang w:eastAsia="en-US"/>
              </w:rPr>
            </w:pPr>
            <w:r w:rsidRPr="00F511A5">
              <w:rPr>
                <w:lang w:eastAsia="en-US"/>
              </w:rPr>
              <w:t>R5-197083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3F8562" w14:textId="77777777" w:rsidR="005979E7" w:rsidRPr="00F511A5" w:rsidRDefault="005979E7" w:rsidP="00F17634">
            <w:pPr>
              <w:pStyle w:val="TAC"/>
              <w:rPr>
                <w:lang w:eastAsia="en-US"/>
              </w:rPr>
            </w:pPr>
            <w:r w:rsidRPr="00F511A5">
              <w:rPr>
                <w:lang w:eastAsia="en-US"/>
              </w:rPr>
              <w:t>0945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ECB2A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8E976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52EFA8" w14:textId="77777777" w:rsidR="005979E7" w:rsidRPr="00F511A5" w:rsidRDefault="005979E7" w:rsidP="00F17634">
            <w:pPr>
              <w:pStyle w:val="TAL"/>
              <w:rPr>
                <w:lang w:eastAsia="en-US"/>
              </w:rPr>
            </w:pPr>
            <w:r w:rsidRPr="00F511A5">
              <w:rPr>
                <w:lang w:eastAsia="en-US"/>
              </w:rPr>
              <w:t xml:space="preserve"> Update of 5GC TC 9.1.5.1.11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C0E470" w14:textId="77777777" w:rsidR="005979E7" w:rsidRPr="00F511A5" w:rsidRDefault="005979E7" w:rsidP="00F17634">
            <w:pPr>
              <w:pStyle w:val="TAC"/>
              <w:rPr>
                <w:lang w:eastAsia="en-US"/>
              </w:rPr>
            </w:pPr>
            <w:r w:rsidRPr="00F511A5">
              <w:rPr>
                <w:lang w:eastAsia="en-US"/>
              </w:rPr>
              <w:t>16.1.0</w:t>
            </w:r>
          </w:p>
        </w:tc>
      </w:tr>
      <w:tr w:rsidR="005979E7" w:rsidRPr="00F511A5" w14:paraId="169B872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42928D"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FCE1B3"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6B4587" w14:textId="77777777" w:rsidR="005979E7" w:rsidRPr="00F511A5" w:rsidRDefault="005979E7" w:rsidP="00F17634">
            <w:pPr>
              <w:pStyle w:val="TAC"/>
              <w:rPr>
                <w:lang w:eastAsia="en-US"/>
              </w:rPr>
            </w:pPr>
            <w:r w:rsidRPr="00F511A5">
              <w:rPr>
                <w:lang w:eastAsia="en-US"/>
              </w:rPr>
              <w:t>R5-197084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572869" w14:textId="77777777" w:rsidR="005979E7" w:rsidRPr="00F511A5" w:rsidRDefault="005979E7" w:rsidP="00F17634">
            <w:pPr>
              <w:pStyle w:val="TAC"/>
              <w:rPr>
                <w:lang w:eastAsia="en-US"/>
              </w:rPr>
            </w:pPr>
            <w:r w:rsidRPr="00F511A5">
              <w:rPr>
                <w:lang w:eastAsia="en-US"/>
              </w:rPr>
              <w:t>0946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B6246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A0531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A0B655" w14:textId="77777777" w:rsidR="005979E7" w:rsidRPr="00F511A5" w:rsidRDefault="005979E7" w:rsidP="00F17634">
            <w:pPr>
              <w:pStyle w:val="TAL"/>
              <w:rPr>
                <w:lang w:eastAsia="en-US"/>
              </w:rPr>
            </w:pPr>
            <w:r w:rsidRPr="00F511A5">
              <w:rPr>
                <w:lang w:eastAsia="en-US"/>
              </w:rPr>
              <w:t xml:space="preserve">Update of 5GC TC 9.1.5.1.12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7FA2F6" w14:textId="77777777" w:rsidR="005979E7" w:rsidRPr="00F511A5" w:rsidRDefault="005979E7" w:rsidP="00F17634">
            <w:pPr>
              <w:pStyle w:val="TAC"/>
              <w:rPr>
                <w:lang w:eastAsia="en-US"/>
              </w:rPr>
            </w:pPr>
            <w:r w:rsidRPr="00F511A5">
              <w:rPr>
                <w:lang w:eastAsia="en-US"/>
              </w:rPr>
              <w:t>16.1.0</w:t>
            </w:r>
          </w:p>
        </w:tc>
      </w:tr>
      <w:tr w:rsidR="005979E7" w:rsidRPr="00F511A5" w14:paraId="4345AB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9D414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DD432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657E77" w14:textId="77777777" w:rsidR="005979E7" w:rsidRPr="00F511A5" w:rsidRDefault="005979E7" w:rsidP="00F17634">
            <w:pPr>
              <w:pStyle w:val="TAC"/>
              <w:rPr>
                <w:lang w:eastAsia="en-US"/>
              </w:rPr>
            </w:pPr>
            <w:r w:rsidRPr="00F511A5">
              <w:rPr>
                <w:lang w:eastAsia="en-US"/>
              </w:rPr>
              <w:t>R5-197085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B17285" w14:textId="77777777" w:rsidR="005979E7" w:rsidRPr="00F511A5" w:rsidRDefault="005979E7" w:rsidP="00F17634">
            <w:pPr>
              <w:pStyle w:val="TAC"/>
              <w:rPr>
                <w:lang w:eastAsia="en-US"/>
              </w:rPr>
            </w:pPr>
            <w:r w:rsidRPr="00F511A5">
              <w:rPr>
                <w:lang w:eastAsia="en-US"/>
              </w:rPr>
              <w:t>0965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83499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ABB1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CDEE10" w14:textId="77777777" w:rsidR="005979E7" w:rsidRPr="00F511A5" w:rsidRDefault="005979E7" w:rsidP="00F17634">
            <w:pPr>
              <w:pStyle w:val="TAL"/>
              <w:rPr>
                <w:lang w:eastAsia="en-US"/>
              </w:rPr>
            </w:pPr>
            <w:r w:rsidRPr="00F511A5">
              <w:rPr>
                <w:lang w:eastAsia="en-US"/>
              </w:rPr>
              <w:t>Correction to NR5GC testcase 9.1.5.1.2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3285DA" w14:textId="77777777" w:rsidR="005979E7" w:rsidRPr="00F511A5" w:rsidRDefault="005979E7" w:rsidP="00F17634">
            <w:pPr>
              <w:pStyle w:val="TAC"/>
              <w:rPr>
                <w:lang w:eastAsia="en-US"/>
              </w:rPr>
            </w:pPr>
            <w:r w:rsidRPr="00F511A5">
              <w:rPr>
                <w:lang w:eastAsia="en-US"/>
              </w:rPr>
              <w:t>16.1.0</w:t>
            </w:r>
          </w:p>
        </w:tc>
      </w:tr>
      <w:tr w:rsidR="005979E7" w:rsidRPr="00F511A5" w14:paraId="389A533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DE91C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8A5E8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580F9E" w14:textId="77777777" w:rsidR="005979E7" w:rsidRPr="00F511A5" w:rsidRDefault="005979E7" w:rsidP="00F17634">
            <w:pPr>
              <w:pStyle w:val="TAC"/>
              <w:rPr>
                <w:lang w:eastAsia="en-US"/>
              </w:rPr>
            </w:pPr>
            <w:r w:rsidRPr="00F511A5">
              <w:rPr>
                <w:lang w:eastAsia="en-US"/>
              </w:rPr>
              <w:t>R5-197086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5C064D" w14:textId="77777777" w:rsidR="005979E7" w:rsidRPr="00F511A5" w:rsidRDefault="005979E7" w:rsidP="00F17634">
            <w:pPr>
              <w:pStyle w:val="TAC"/>
              <w:rPr>
                <w:lang w:eastAsia="en-US"/>
              </w:rPr>
            </w:pPr>
            <w:r w:rsidRPr="00F511A5">
              <w:rPr>
                <w:lang w:eastAsia="en-US"/>
              </w:rPr>
              <w:t>0966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6A930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96A8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BE3796" w14:textId="77777777" w:rsidR="005979E7" w:rsidRPr="00F511A5" w:rsidRDefault="005979E7" w:rsidP="00F17634">
            <w:pPr>
              <w:pStyle w:val="TAL"/>
              <w:rPr>
                <w:lang w:eastAsia="en-US"/>
              </w:rPr>
            </w:pPr>
            <w:r w:rsidRPr="00F511A5">
              <w:rPr>
                <w:lang w:eastAsia="en-US"/>
              </w:rPr>
              <w:t>Correction to NR5GC testcase 9.1.5.1.14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6757A7" w14:textId="77777777" w:rsidR="005979E7" w:rsidRPr="00F511A5" w:rsidRDefault="005979E7" w:rsidP="00F17634">
            <w:pPr>
              <w:pStyle w:val="TAC"/>
              <w:rPr>
                <w:lang w:eastAsia="en-US"/>
              </w:rPr>
            </w:pPr>
            <w:r w:rsidRPr="00F511A5">
              <w:rPr>
                <w:lang w:eastAsia="en-US"/>
              </w:rPr>
              <w:t>16.1.0</w:t>
            </w:r>
          </w:p>
        </w:tc>
      </w:tr>
      <w:tr w:rsidR="005979E7" w:rsidRPr="00F511A5" w14:paraId="110C1B7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76817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51F6C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74A80E" w14:textId="77777777" w:rsidR="005979E7" w:rsidRPr="00F511A5" w:rsidRDefault="005979E7" w:rsidP="00F17634">
            <w:pPr>
              <w:pStyle w:val="TAC"/>
              <w:rPr>
                <w:lang w:eastAsia="en-US"/>
              </w:rPr>
            </w:pPr>
            <w:r w:rsidRPr="00F511A5">
              <w:rPr>
                <w:lang w:eastAsia="en-US"/>
              </w:rPr>
              <w:t>R5-197087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5FD54F" w14:textId="77777777" w:rsidR="005979E7" w:rsidRPr="00F511A5" w:rsidRDefault="005979E7" w:rsidP="00F17634">
            <w:pPr>
              <w:pStyle w:val="TAC"/>
              <w:rPr>
                <w:lang w:eastAsia="en-US"/>
              </w:rPr>
            </w:pPr>
            <w:r w:rsidRPr="00F511A5">
              <w:rPr>
                <w:lang w:eastAsia="en-US"/>
              </w:rPr>
              <w:t>0981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8728B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30E4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C80470" w14:textId="77777777" w:rsidR="005979E7" w:rsidRPr="00F511A5" w:rsidRDefault="005979E7" w:rsidP="00F17634">
            <w:pPr>
              <w:pStyle w:val="TAL"/>
              <w:rPr>
                <w:lang w:eastAsia="en-US"/>
              </w:rPr>
            </w:pPr>
            <w:r w:rsidRPr="00F511A5">
              <w:rPr>
                <w:lang w:eastAsia="en-US"/>
              </w:rPr>
              <w:t>Correction to 5GC test case 9.1.6.1.1 De-registration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5F31F3" w14:textId="77777777" w:rsidR="005979E7" w:rsidRPr="00F511A5" w:rsidRDefault="005979E7" w:rsidP="00F17634">
            <w:pPr>
              <w:pStyle w:val="TAC"/>
              <w:rPr>
                <w:lang w:eastAsia="en-US"/>
              </w:rPr>
            </w:pPr>
            <w:r w:rsidRPr="00F511A5">
              <w:rPr>
                <w:lang w:eastAsia="en-US"/>
              </w:rPr>
              <w:t>16.1.0</w:t>
            </w:r>
          </w:p>
        </w:tc>
      </w:tr>
      <w:tr w:rsidR="005979E7" w:rsidRPr="00F511A5" w14:paraId="57D7E02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862BB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48385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A63D2A" w14:textId="77777777" w:rsidR="005979E7" w:rsidRPr="00F511A5" w:rsidRDefault="005979E7" w:rsidP="00F17634">
            <w:pPr>
              <w:pStyle w:val="TAC"/>
              <w:rPr>
                <w:lang w:eastAsia="en-US"/>
              </w:rPr>
            </w:pPr>
            <w:r w:rsidRPr="00F511A5">
              <w:rPr>
                <w:lang w:eastAsia="en-US"/>
              </w:rPr>
              <w:t>R5-197088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857342" w14:textId="77777777" w:rsidR="005979E7" w:rsidRPr="00F511A5" w:rsidRDefault="005979E7" w:rsidP="00F17634">
            <w:pPr>
              <w:pStyle w:val="TAC"/>
              <w:rPr>
                <w:lang w:eastAsia="en-US"/>
              </w:rPr>
            </w:pPr>
            <w:r w:rsidRPr="00F511A5">
              <w:rPr>
                <w:lang w:eastAsia="en-US"/>
              </w:rPr>
              <w:t>0844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A3A69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3B7D6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476E67" w14:textId="77777777" w:rsidR="005979E7" w:rsidRPr="00F511A5" w:rsidRDefault="005979E7" w:rsidP="00F17634">
            <w:pPr>
              <w:pStyle w:val="TAL"/>
              <w:rPr>
                <w:lang w:eastAsia="en-US"/>
              </w:rPr>
            </w:pPr>
            <w:r w:rsidRPr="00F511A5">
              <w:rPr>
                <w:lang w:eastAsia="en-US"/>
              </w:rPr>
              <w:t>Correction to NR test case 9.1.7.2-Data pending without user-plane resource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633AE8" w14:textId="77777777" w:rsidR="005979E7" w:rsidRPr="00F511A5" w:rsidRDefault="005979E7" w:rsidP="00F17634">
            <w:pPr>
              <w:pStyle w:val="TAC"/>
              <w:rPr>
                <w:lang w:eastAsia="en-US"/>
              </w:rPr>
            </w:pPr>
            <w:r w:rsidRPr="00F511A5">
              <w:rPr>
                <w:lang w:eastAsia="en-US"/>
              </w:rPr>
              <w:t>16.1.0</w:t>
            </w:r>
          </w:p>
        </w:tc>
      </w:tr>
      <w:tr w:rsidR="005979E7" w:rsidRPr="00F511A5" w14:paraId="587E8C5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BEF40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A4DC2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9DB62D" w14:textId="77777777" w:rsidR="005979E7" w:rsidRPr="00F511A5" w:rsidRDefault="005979E7" w:rsidP="00F17634">
            <w:pPr>
              <w:pStyle w:val="TAC"/>
              <w:rPr>
                <w:lang w:eastAsia="en-US"/>
              </w:rPr>
            </w:pPr>
            <w:r w:rsidRPr="00F511A5">
              <w:rPr>
                <w:lang w:eastAsia="en-US"/>
              </w:rPr>
              <w:t>R5-197089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62D489" w14:textId="77777777" w:rsidR="005979E7" w:rsidRPr="00F511A5" w:rsidRDefault="005979E7" w:rsidP="00F17634">
            <w:pPr>
              <w:pStyle w:val="TAC"/>
              <w:rPr>
                <w:lang w:eastAsia="en-US"/>
              </w:rPr>
            </w:pPr>
            <w:r w:rsidRPr="00F511A5">
              <w:rPr>
                <w:lang w:eastAsia="en-US"/>
              </w:rPr>
              <w:t>0924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804CB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0C8E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BB2CD0" w14:textId="77777777" w:rsidR="005979E7" w:rsidRPr="00F511A5" w:rsidRDefault="005979E7" w:rsidP="00F17634">
            <w:pPr>
              <w:pStyle w:val="TAL"/>
              <w:rPr>
                <w:lang w:eastAsia="en-US"/>
              </w:rPr>
            </w:pPr>
            <w:r w:rsidRPr="00F511A5">
              <w:rPr>
                <w:lang w:eastAsia="en-US"/>
              </w:rPr>
              <w:t>Corrections to 5GS Multilayer Test Case 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B2D412" w14:textId="77777777" w:rsidR="005979E7" w:rsidRPr="00F511A5" w:rsidRDefault="005979E7" w:rsidP="00F17634">
            <w:pPr>
              <w:pStyle w:val="TAC"/>
              <w:rPr>
                <w:lang w:eastAsia="en-US"/>
              </w:rPr>
            </w:pPr>
            <w:r w:rsidRPr="00F511A5">
              <w:rPr>
                <w:lang w:eastAsia="en-US"/>
              </w:rPr>
              <w:t>16.1.0</w:t>
            </w:r>
          </w:p>
        </w:tc>
      </w:tr>
      <w:tr w:rsidR="005979E7" w:rsidRPr="00F511A5" w14:paraId="0F380A1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DA71E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502FF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4BEA8B" w14:textId="77777777" w:rsidR="005979E7" w:rsidRPr="00F511A5" w:rsidRDefault="005979E7" w:rsidP="00F17634">
            <w:pPr>
              <w:pStyle w:val="TAC"/>
              <w:rPr>
                <w:lang w:eastAsia="en-US"/>
              </w:rPr>
            </w:pPr>
            <w:r w:rsidRPr="00F511A5">
              <w:rPr>
                <w:lang w:eastAsia="en-US"/>
              </w:rPr>
              <w:t>R5-197090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71C6F7" w14:textId="77777777" w:rsidR="005979E7" w:rsidRPr="00F511A5" w:rsidRDefault="005979E7" w:rsidP="00F17634">
            <w:pPr>
              <w:pStyle w:val="TAC"/>
              <w:rPr>
                <w:lang w:eastAsia="en-US"/>
              </w:rPr>
            </w:pPr>
            <w:r w:rsidRPr="00F511A5">
              <w:rPr>
                <w:lang w:eastAsia="en-US"/>
              </w:rPr>
              <w:t>0975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EABDD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82696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117A85" w14:textId="77777777" w:rsidR="005979E7" w:rsidRPr="00F511A5" w:rsidRDefault="005979E7" w:rsidP="00F17634">
            <w:pPr>
              <w:pStyle w:val="TAL"/>
              <w:rPr>
                <w:lang w:eastAsia="en-US"/>
              </w:rPr>
            </w:pPr>
            <w:r w:rsidRPr="00F511A5">
              <w:rPr>
                <w:lang w:eastAsia="en-US"/>
              </w:rPr>
              <w:t>Correction to 5GS\EPS Fallback test case 11.1.3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95F07F" w14:textId="77777777" w:rsidR="005979E7" w:rsidRPr="00F511A5" w:rsidRDefault="005979E7" w:rsidP="00F17634">
            <w:pPr>
              <w:pStyle w:val="TAC"/>
              <w:rPr>
                <w:lang w:eastAsia="en-US"/>
              </w:rPr>
            </w:pPr>
            <w:r w:rsidRPr="00F511A5">
              <w:rPr>
                <w:lang w:eastAsia="en-US"/>
              </w:rPr>
              <w:t>16.1.0</w:t>
            </w:r>
          </w:p>
        </w:tc>
      </w:tr>
      <w:tr w:rsidR="005979E7" w:rsidRPr="00F511A5" w14:paraId="1D42AD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E8A31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C4CDA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120032" w14:textId="77777777" w:rsidR="005979E7" w:rsidRPr="00F511A5" w:rsidRDefault="005979E7" w:rsidP="00F17634">
            <w:pPr>
              <w:pStyle w:val="TAC"/>
              <w:rPr>
                <w:lang w:eastAsia="en-US"/>
              </w:rPr>
            </w:pPr>
            <w:r w:rsidRPr="00F511A5">
              <w:rPr>
                <w:lang w:eastAsia="en-US"/>
              </w:rPr>
              <w:t>R5-197091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9E3C0F" w14:textId="77777777" w:rsidR="005979E7" w:rsidRPr="00F511A5" w:rsidRDefault="005979E7" w:rsidP="00F17634">
            <w:pPr>
              <w:pStyle w:val="TAC"/>
              <w:rPr>
                <w:lang w:eastAsia="en-US"/>
              </w:rPr>
            </w:pPr>
            <w:r w:rsidRPr="00F511A5">
              <w:rPr>
                <w:lang w:eastAsia="en-US"/>
              </w:rPr>
              <w:t>0997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172C0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4719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A7DFFD" w14:textId="77777777" w:rsidR="005979E7" w:rsidRPr="00F511A5" w:rsidRDefault="005979E7" w:rsidP="00F17634">
            <w:pPr>
              <w:pStyle w:val="TAL"/>
              <w:rPr>
                <w:lang w:eastAsia="en-US"/>
              </w:rPr>
            </w:pPr>
            <w:r w:rsidRPr="00F511A5">
              <w:rPr>
                <w:lang w:eastAsia="en-US"/>
              </w:rPr>
              <w:t>Update of 5GS\EPS Fallback test cases for System information, type of cells and more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48C1E1" w14:textId="77777777" w:rsidR="005979E7" w:rsidRPr="00F511A5" w:rsidRDefault="005979E7" w:rsidP="00F17634">
            <w:pPr>
              <w:pStyle w:val="TAC"/>
              <w:rPr>
                <w:lang w:eastAsia="en-US"/>
              </w:rPr>
            </w:pPr>
            <w:r w:rsidRPr="00F511A5">
              <w:rPr>
                <w:lang w:eastAsia="en-US"/>
              </w:rPr>
              <w:t>16.1.0</w:t>
            </w:r>
          </w:p>
        </w:tc>
      </w:tr>
      <w:tr w:rsidR="005979E7" w:rsidRPr="00F511A5" w14:paraId="0C1B76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1376B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BEC02B"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DF2277" w14:textId="77777777" w:rsidR="005979E7" w:rsidRPr="00F511A5" w:rsidRDefault="005979E7" w:rsidP="00F17634">
            <w:pPr>
              <w:pStyle w:val="TAC"/>
              <w:rPr>
                <w:lang w:eastAsia="en-US"/>
              </w:rPr>
            </w:pPr>
            <w:r w:rsidRPr="00F511A5">
              <w:rPr>
                <w:lang w:eastAsia="en-US"/>
              </w:rPr>
              <w:t>R5-197092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39F7D7" w14:textId="77777777" w:rsidR="005979E7" w:rsidRPr="00F511A5" w:rsidRDefault="005979E7" w:rsidP="00F17634">
            <w:pPr>
              <w:pStyle w:val="TAC"/>
              <w:rPr>
                <w:lang w:eastAsia="en-US"/>
              </w:rPr>
            </w:pPr>
            <w:r w:rsidRPr="00F511A5">
              <w:rPr>
                <w:lang w:eastAsia="en-US"/>
              </w:rPr>
              <w:t>1007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E5A6F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42D3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AB6A50" w14:textId="77777777" w:rsidR="005979E7" w:rsidRPr="00F511A5" w:rsidRDefault="005979E7" w:rsidP="00F17634">
            <w:pPr>
              <w:pStyle w:val="TAL"/>
              <w:rPr>
                <w:lang w:eastAsia="en-US"/>
              </w:rPr>
            </w:pPr>
            <w:r w:rsidRPr="00F511A5">
              <w:rPr>
                <w:lang w:eastAsia="en-US"/>
              </w:rPr>
              <w:t>Correction to 5GS\EPS Fallback test case 11.1.4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1A7586" w14:textId="77777777" w:rsidR="005979E7" w:rsidRPr="00F511A5" w:rsidRDefault="005979E7" w:rsidP="00F17634">
            <w:pPr>
              <w:pStyle w:val="TAC"/>
              <w:rPr>
                <w:lang w:eastAsia="en-US"/>
              </w:rPr>
            </w:pPr>
            <w:r w:rsidRPr="00F511A5">
              <w:rPr>
                <w:lang w:eastAsia="en-US"/>
              </w:rPr>
              <w:t>16.1.0</w:t>
            </w:r>
          </w:p>
        </w:tc>
      </w:tr>
      <w:tr w:rsidR="005979E7" w:rsidRPr="00F511A5" w14:paraId="4128AAD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91E77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6A1D9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FD333E" w14:textId="77777777" w:rsidR="005979E7" w:rsidRPr="00F511A5" w:rsidRDefault="005979E7" w:rsidP="00F17634">
            <w:pPr>
              <w:pStyle w:val="TAC"/>
              <w:rPr>
                <w:lang w:eastAsia="en-US"/>
              </w:rPr>
            </w:pPr>
            <w:r w:rsidRPr="00F511A5">
              <w:rPr>
                <w:lang w:eastAsia="en-US"/>
              </w:rPr>
              <w:t>R5-197093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A3BD20" w14:textId="77777777" w:rsidR="005979E7" w:rsidRPr="00F511A5" w:rsidRDefault="005979E7" w:rsidP="00F17634">
            <w:pPr>
              <w:pStyle w:val="TAC"/>
              <w:rPr>
                <w:lang w:eastAsia="en-US"/>
              </w:rPr>
            </w:pPr>
            <w:r w:rsidRPr="00F511A5">
              <w:rPr>
                <w:lang w:eastAsia="en-US"/>
              </w:rPr>
              <w:t>1015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9B21C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6CC9F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8D7C9E" w14:textId="77777777" w:rsidR="005979E7" w:rsidRPr="00F511A5" w:rsidRDefault="005979E7" w:rsidP="00F17634">
            <w:pPr>
              <w:pStyle w:val="TAL"/>
              <w:rPr>
                <w:lang w:eastAsia="en-US"/>
              </w:rPr>
            </w:pPr>
            <w:r w:rsidRPr="00F511A5">
              <w:rPr>
                <w:lang w:eastAsia="en-US"/>
              </w:rPr>
              <w:t>Update multi-layer test case 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F2C2D2" w14:textId="77777777" w:rsidR="005979E7" w:rsidRPr="00F511A5" w:rsidRDefault="005979E7" w:rsidP="00F17634">
            <w:pPr>
              <w:pStyle w:val="TAC"/>
              <w:rPr>
                <w:lang w:eastAsia="en-US"/>
              </w:rPr>
            </w:pPr>
            <w:r w:rsidRPr="00F511A5">
              <w:rPr>
                <w:lang w:eastAsia="en-US"/>
              </w:rPr>
              <w:t>16.1.0</w:t>
            </w:r>
          </w:p>
        </w:tc>
      </w:tr>
      <w:tr w:rsidR="005979E7" w:rsidRPr="00F511A5" w14:paraId="3E31F5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2F991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10885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4AE638" w14:textId="77777777" w:rsidR="005979E7" w:rsidRPr="00F511A5" w:rsidRDefault="005979E7" w:rsidP="00F17634">
            <w:pPr>
              <w:pStyle w:val="TAC"/>
              <w:rPr>
                <w:lang w:eastAsia="en-US"/>
              </w:rPr>
            </w:pPr>
            <w:r w:rsidRPr="00F511A5">
              <w:rPr>
                <w:lang w:eastAsia="en-US"/>
              </w:rPr>
              <w:t>R5-197094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6EB4CE" w14:textId="77777777" w:rsidR="005979E7" w:rsidRPr="00F511A5" w:rsidRDefault="005979E7" w:rsidP="00F17634">
            <w:pPr>
              <w:pStyle w:val="TAC"/>
              <w:rPr>
                <w:lang w:eastAsia="en-US"/>
              </w:rPr>
            </w:pPr>
            <w:r w:rsidRPr="00F511A5">
              <w:rPr>
                <w:lang w:eastAsia="en-US"/>
              </w:rPr>
              <w:t>1016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1B211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D182E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973141" w14:textId="77777777" w:rsidR="005979E7" w:rsidRPr="00F511A5" w:rsidRDefault="005979E7" w:rsidP="00F17634">
            <w:pPr>
              <w:pStyle w:val="TAL"/>
              <w:rPr>
                <w:lang w:eastAsia="en-US"/>
              </w:rPr>
            </w:pPr>
            <w:r w:rsidRPr="00F511A5">
              <w:rPr>
                <w:lang w:eastAsia="en-US"/>
              </w:rPr>
              <w:t>Update multi-layer test case 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496EF2" w14:textId="77777777" w:rsidR="005979E7" w:rsidRPr="00F511A5" w:rsidRDefault="005979E7" w:rsidP="00F17634">
            <w:pPr>
              <w:pStyle w:val="TAC"/>
              <w:rPr>
                <w:lang w:eastAsia="en-US"/>
              </w:rPr>
            </w:pPr>
            <w:r w:rsidRPr="00F511A5">
              <w:rPr>
                <w:lang w:eastAsia="en-US"/>
              </w:rPr>
              <w:t>16.1.0</w:t>
            </w:r>
          </w:p>
        </w:tc>
      </w:tr>
      <w:tr w:rsidR="005979E7" w:rsidRPr="00F511A5" w14:paraId="63E813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AED88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B5182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6C1543" w14:textId="77777777" w:rsidR="005979E7" w:rsidRPr="00F511A5" w:rsidRDefault="005979E7" w:rsidP="00F17634">
            <w:pPr>
              <w:pStyle w:val="TAC"/>
              <w:rPr>
                <w:lang w:eastAsia="en-US"/>
              </w:rPr>
            </w:pPr>
            <w:r w:rsidRPr="00F511A5">
              <w:rPr>
                <w:lang w:eastAsia="en-US"/>
              </w:rPr>
              <w:t>R5-197095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7892AB" w14:textId="77777777" w:rsidR="005979E7" w:rsidRPr="00F511A5" w:rsidRDefault="005979E7" w:rsidP="00F17634">
            <w:pPr>
              <w:pStyle w:val="TAC"/>
              <w:rPr>
                <w:lang w:eastAsia="en-US"/>
              </w:rPr>
            </w:pPr>
            <w:r w:rsidRPr="00F511A5">
              <w:rPr>
                <w:lang w:eastAsia="en-US"/>
              </w:rPr>
              <w:t>1017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9F701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9C885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2629FF" w14:textId="77777777" w:rsidR="005979E7" w:rsidRPr="00F511A5" w:rsidRDefault="005979E7" w:rsidP="00F17634">
            <w:pPr>
              <w:pStyle w:val="TAL"/>
              <w:rPr>
                <w:lang w:eastAsia="en-US"/>
              </w:rPr>
            </w:pPr>
            <w:r w:rsidRPr="00F511A5">
              <w:rPr>
                <w:lang w:eastAsia="en-US"/>
              </w:rPr>
              <w:t>Update multi-layer test case 11.1.6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25F9AB" w14:textId="77777777" w:rsidR="005979E7" w:rsidRPr="00F511A5" w:rsidRDefault="005979E7" w:rsidP="00F17634">
            <w:pPr>
              <w:pStyle w:val="TAC"/>
              <w:rPr>
                <w:lang w:eastAsia="en-US"/>
              </w:rPr>
            </w:pPr>
            <w:r w:rsidRPr="00F511A5">
              <w:rPr>
                <w:lang w:eastAsia="en-US"/>
              </w:rPr>
              <w:t>16.1.0</w:t>
            </w:r>
          </w:p>
        </w:tc>
      </w:tr>
      <w:tr w:rsidR="005979E7" w:rsidRPr="00F511A5" w14:paraId="4329DF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4A85B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F7A21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11BDBF" w14:textId="77777777" w:rsidR="005979E7" w:rsidRPr="00F511A5" w:rsidRDefault="005979E7" w:rsidP="00F17634">
            <w:pPr>
              <w:pStyle w:val="TAC"/>
              <w:rPr>
                <w:lang w:eastAsia="en-US"/>
              </w:rPr>
            </w:pPr>
            <w:r w:rsidRPr="00F511A5">
              <w:rPr>
                <w:lang w:eastAsia="en-US"/>
              </w:rPr>
              <w:t>R5-197097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A9121E" w14:textId="77777777" w:rsidR="005979E7" w:rsidRPr="00F511A5" w:rsidRDefault="005979E7" w:rsidP="00F17634">
            <w:pPr>
              <w:pStyle w:val="TAC"/>
              <w:rPr>
                <w:lang w:eastAsia="en-US"/>
              </w:rPr>
            </w:pPr>
            <w:r w:rsidRPr="00F511A5">
              <w:rPr>
                <w:lang w:eastAsia="en-US"/>
              </w:rPr>
              <w:t>1039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28D88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084FE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EEDB49" w14:textId="77777777" w:rsidR="005979E7" w:rsidRPr="00F511A5" w:rsidRDefault="005979E7" w:rsidP="00F17634">
            <w:pPr>
              <w:pStyle w:val="TAL"/>
              <w:rPr>
                <w:lang w:eastAsia="en-US"/>
              </w:rPr>
            </w:pPr>
            <w:r w:rsidRPr="00F511A5">
              <w:rPr>
                <w:lang w:eastAsia="en-US"/>
              </w:rPr>
              <w:t>Correction to NR test case 8.1.5.3.4-PWS reception using dedicatedSystemInformationDelivery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5F7575" w14:textId="77777777" w:rsidR="005979E7" w:rsidRPr="00F511A5" w:rsidRDefault="005979E7" w:rsidP="00F17634">
            <w:pPr>
              <w:pStyle w:val="TAC"/>
              <w:rPr>
                <w:lang w:eastAsia="en-US"/>
              </w:rPr>
            </w:pPr>
            <w:r w:rsidRPr="00F511A5">
              <w:rPr>
                <w:lang w:eastAsia="en-US"/>
              </w:rPr>
              <w:t>16.1.0</w:t>
            </w:r>
          </w:p>
        </w:tc>
      </w:tr>
      <w:tr w:rsidR="005979E7" w:rsidRPr="00F511A5" w14:paraId="7E203FE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797ED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042A3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D46296" w14:textId="77777777" w:rsidR="005979E7" w:rsidRPr="00F511A5" w:rsidRDefault="005979E7" w:rsidP="00F17634">
            <w:pPr>
              <w:pStyle w:val="TAC"/>
              <w:rPr>
                <w:lang w:eastAsia="en-US"/>
              </w:rPr>
            </w:pPr>
            <w:r w:rsidRPr="00F511A5">
              <w:rPr>
                <w:lang w:eastAsia="en-US"/>
              </w:rPr>
              <w:t>R5-197185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D6EFD4" w14:textId="77777777" w:rsidR="005979E7" w:rsidRPr="00F511A5" w:rsidRDefault="005979E7" w:rsidP="00F17634">
            <w:pPr>
              <w:pStyle w:val="TAC"/>
              <w:rPr>
                <w:lang w:eastAsia="en-US"/>
              </w:rPr>
            </w:pPr>
            <w:r w:rsidRPr="00F511A5">
              <w:rPr>
                <w:lang w:eastAsia="en-US"/>
              </w:rPr>
              <w:t>0804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BB81F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75B46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978F50" w14:textId="77777777" w:rsidR="005979E7" w:rsidRPr="00F511A5" w:rsidRDefault="005979E7" w:rsidP="00F17634">
            <w:pPr>
              <w:pStyle w:val="TAL"/>
              <w:rPr>
                <w:lang w:eastAsia="en-US"/>
              </w:rPr>
            </w:pPr>
            <w:r w:rsidRPr="00F511A5">
              <w:rPr>
                <w:lang w:eastAsia="en-US"/>
              </w:rPr>
              <w:t>Addition of NR test case 6.2.3.1-Inter-RAT Cell reselection L2NR by priority Srxlev based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61E879" w14:textId="77777777" w:rsidR="005979E7" w:rsidRPr="00F511A5" w:rsidRDefault="005979E7" w:rsidP="00F17634">
            <w:pPr>
              <w:pStyle w:val="TAC"/>
              <w:rPr>
                <w:lang w:eastAsia="en-US"/>
              </w:rPr>
            </w:pPr>
            <w:r w:rsidRPr="00F511A5">
              <w:rPr>
                <w:lang w:eastAsia="en-US"/>
              </w:rPr>
              <w:t>16.1.0</w:t>
            </w:r>
          </w:p>
        </w:tc>
      </w:tr>
      <w:tr w:rsidR="005979E7" w:rsidRPr="00F511A5" w14:paraId="685E606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40418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1DE1E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6F63C8" w14:textId="77777777" w:rsidR="005979E7" w:rsidRPr="00F511A5" w:rsidRDefault="005979E7" w:rsidP="00F17634">
            <w:pPr>
              <w:pStyle w:val="TAC"/>
              <w:rPr>
                <w:lang w:eastAsia="en-US"/>
              </w:rPr>
            </w:pPr>
            <w:r w:rsidRPr="00F511A5">
              <w:rPr>
                <w:lang w:eastAsia="en-US"/>
              </w:rPr>
              <w:t>R5-197186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53D0D7" w14:textId="77777777" w:rsidR="005979E7" w:rsidRPr="00F511A5" w:rsidRDefault="005979E7" w:rsidP="00F17634">
            <w:pPr>
              <w:pStyle w:val="TAC"/>
              <w:rPr>
                <w:lang w:eastAsia="en-US"/>
              </w:rPr>
            </w:pPr>
            <w:r w:rsidRPr="00F511A5">
              <w:rPr>
                <w:lang w:eastAsia="en-US"/>
              </w:rPr>
              <w:t>0805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7F922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160DE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1F16F5" w14:textId="77777777" w:rsidR="005979E7" w:rsidRPr="00F511A5" w:rsidRDefault="005979E7" w:rsidP="00F17634">
            <w:pPr>
              <w:pStyle w:val="TAL"/>
              <w:rPr>
                <w:lang w:eastAsia="en-US"/>
              </w:rPr>
            </w:pPr>
            <w:r w:rsidRPr="00F511A5">
              <w:rPr>
                <w:lang w:eastAsia="en-US"/>
              </w:rPr>
              <w:t>Addition of NR test case 6.2.3.2-Inter-RAT Cell reselection L2NR by priority Squal based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C05A8B" w14:textId="77777777" w:rsidR="005979E7" w:rsidRPr="00F511A5" w:rsidRDefault="005979E7" w:rsidP="00F17634">
            <w:pPr>
              <w:pStyle w:val="TAC"/>
              <w:rPr>
                <w:lang w:eastAsia="en-US"/>
              </w:rPr>
            </w:pPr>
            <w:r w:rsidRPr="00F511A5">
              <w:rPr>
                <w:lang w:eastAsia="en-US"/>
              </w:rPr>
              <w:t>16.1.0</w:t>
            </w:r>
          </w:p>
        </w:tc>
      </w:tr>
      <w:tr w:rsidR="005979E7" w:rsidRPr="00F511A5" w14:paraId="23DA7E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A574C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17E184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769D7C" w14:textId="77777777" w:rsidR="005979E7" w:rsidRPr="00F511A5" w:rsidRDefault="005979E7" w:rsidP="00F17634">
            <w:pPr>
              <w:pStyle w:val="TAC"/>
              <w:rPr>
                <w:lang w:eastAsia="en-US"/>
              </w:rPr>
            </w:pPr>
            <w:r w:rsidRPr="00F511A5">
              <w:rPr>
                <w:lang w:eastAsia="en-US"/>
              </w:rPr>
              <w:t>R5-197187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84665B" w14:textId="77777777" w:rsidR="005979E7" w:rsidRPr="00F511A5" w:rsidRDefault="005979E7" w:rsidP="00F17634">
            <w:pPr>
              <w:pStyle w:val="TAC"/>
              <w:rPr>
                <w:lang w:eastAsia="en-US"/>
              </w:rPr>
            </w:pPr>
            <w:r w:rsidRPr="00F511A5">
              <w:rPr>
                <w:lang w:eastAsia="en-US"/>
              </w:rPr>
              <w:t>0806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576F6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597AB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C49B96" w14:textId="77777777" w:rsidR="005979E7" w:rsidRPr="00F511A5" w:rsidRDefault="005979E7" w:rsidP="00F17634">
            <w:pPr>
              <w:pStyle w:val="TAL"/>
              <w:rPr>
                <w:lang w:eastAsia="en-US"/>
              </w:rPr>
            </w:pPr>
            <w:r w:rsidRPr="00F511A5">
              <w:rPr>
                <w:lang w:eastAsia="en-US"/>
              </w:rPr>
              <w:t>Addition of NR test case 6.2.3.4-Inter-RAT Cell reselection NR2L by priority Squal based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91A7AE" w14:textId="77777777" w:rsidR="005979E7" w:rsidRPr="00F511A5" w:rsidRDefault="005979E7" w:rsidP="00F17634">
            <w:pPr>
              <w:pStyle w:val="TAC"/>
              <w:rPr>
                <w:lang w:eastAsia="en-US"/>
              </w:rPr>
            </w:pPr>
            <w:r w:rsidRPr="00F511A5">
              <w:rPr>
                <w:lang w:eastAsia="en-US"/>
              </w:rPr>
              <w:t>16.1.0</w:t>
            </w:r>
          </w:p>
        </w:tc>
      </w:tr>
      <w:tr w:rsidR="005979E7" w:rsidRPr="00F511A5" w14:paraId="568322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22894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F9000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82A57E" w14:textId="77777777" w:rsidR="005979E7" w:rsidRPr="00F511A5" w:rsidRDefault="005979E7" w:rsidP="00F17634">
            <w:pPr>
              <w:pStyle w:val="TAC"/>
              <w:rPr>
                <w:lang w:eastAsia="en-US"/>
              </w:rPr>
            </w:pPr>
            <w:r w:rsidRPr="00F511A5">
              <w:rPr>
                <w:lang w:eastAsia="en-US"/>
              </w:rPr>
              <w:t>R5-197188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13BF46" w14:textId="77777777" w:rsidR="005979E7" w:rsidRPr="00F511A5" w:rsidRDefault="005979E7" w:rsidP="00F17634">
            <w:pPr>
              <w:pStyle w:val="TAC"/>
              <w:rPr>
                <w:lang w:eastAsia="en-US"/>
              </w:rPr>
            </w:pPr>
            <w:r w:rsidRPr="00F511A5">
              <w:rPr>
                <w:lang w:eastAsia="en-US"/>
              </w:rPr>
              <w:t>0807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9D948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56FBE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0B4528" w14:textId="77777777" w:rsidR="005979E7" w:rsidRPr="00F511A5" w:rsidRDefault="005979E7" w:rsidP="00F17634">
            <w:pPr>
              <w:pStyle w:val="TAL"/>
              <w:rPr>
                <w:lang w:eastAsia="en-US"/>
              </w:rPr>
            </w:pPr>
            <w:r w:rsidRPr="00F511A5">
              <w:rPr>
                <w:lang w:eastAsia="en-US"/>
              </w:rPr>
              <w:t>Addition of NR test case 6.2.3.6-Inter-RAT Cell reselection L2NR by priority from dedicated signalling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68E0C1" w14:textId="77777777" w:rsidR="005979E7" w:rsidRPr="00F511A5" w:rsidRDefault="005979E7" w:rsidP="00F17634">
            <w:pPr>
              <w:pStyle w:val="TAC"/>
              <w:rPr>
                <w:lang w:eastAsia="en-US"/>
              </w:rPr>
            </w:pPr>
            <w:r w:rsidRPr="00F511A5">
              <w:rPr>
                <w:lang w:eastAsia="en-US"/>
              </w:rPr>
              <w:t>16.1.0</w:t>
            </w:r>
          </w:p>
        </w:tc>
      </w:tr>
      <w:tr w:rsidR="005979E7" w:rsidRPr="00F511A5" w14:paraId="699BF43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BE5A0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90FB23"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FF4EE7" w14:textId="77777777" w:rsidR="005979E7" w:rsidRPr="00F511A5" w:rsidRDefault="005979E7" w:rsidP="00F17634">
            <w:pPr>
              <w:pStyle w:val="TAC"/>
              <w:rPr>
                <w:lang w:eastAsia="en-US"/>
              </w:rPr>
            </w:pPr>
            <w:r w:rsidRPr="00F511A5">
              <w:rPr>
                <w:lang w:eastAsia="en-US"/>
              </w:rPr>
              <w:t>R5-197189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829795" w14:textId="77777777" w:rsidR="005979E7" w:rsidRPr="00F511A5" w:rsidRDefault="005979E7" w:rsidP="00F17634">
            <w:pPr>
              <w:pStyle w:val="TAC"/>
              <w:rPr>
                <w:lang w:eastAsia="en-US"/>
              </w:rPr>
            </w:pPr>
            <w:r w:rsidRPr="00F511A5">
              <w:rPr>
                <w:lang w:eastAsia="en-US"/>
              </w:rPr>
              <w:t>0808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FE1AA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51453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DA4DCA" w14:textId="77777777" w:rsidR="005979E7" w:rsidRPr="00F511A5" w:rsidRDefault="005979E7" w:rsidP="00F17634">
            <w:pPr>
              <w:pStyle w:val="TAL"/>
              <w:rPr>
                <w:lang w:eastAsia="en-US"/>
              </w:rPr>
            </w:pPr>
            <w:r w:rsidRPr="00F511A5">
              <w:rPr>
                <w:lang w:eastAsia="en-US"/>
              </w:rPr>
              <w:t>Addition of NR test case 6.2.3.8-Inter-RAT Cell reselection L2NR Snonintrasearch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E7184D" w14:textId="77777777" w:rsidR="005979E7" w:rsidRPr="00F511A5" w:rsidRDefault="005979E7" w:rsidP="00F17634">
            <w:pPr>
              <w:pStyle w:val="TAC"/>
              <w:rPr>
                <w:lang w:eastAsia="en-US"/>
              </w:rPr>
            </w:pPr>
            <w:r w:rsidRPr="00F511A5">
              <w:rPr>
                <w:lang w:eastAsia="en-US"/>
              </w:rPr>
              <w:t>16.1.0</w:t>
            </w:r>
          </w:p>
        </w:tc>
      </w:tr>
      <w:tr w:rsidR="005979E7" w:rsidRPr="00F511A5" w14:paraId="5875AE3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F6108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E48CEA"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FEDB9A" w14:textId="77777777" w:rsidR="005979E7" w:rsidRPr="00F511A5" w:rsidRDefault="005979E7" w:rsidP="00F17634">
            <w:pPr>
              <w:pStyle w:val="TAC"/>
              <w:rPr>
                <w:lang w:eastAsia="en-US"/>
              </w:rPr>
            </w:pPr>
            <w:r w:rsidRPr="00F511A5">
              <w:rPr>
                <w:lang w:eastAsia="en-US"/>
              </w:rPr>
              <w:t>R5-197190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3B80AE" w14:textId="77777777" w:rsidR="005979E7" w:rsidRPr="00F511A5" w:rsidRDefault="005979E7" w:rsidP="00F17634">
            <w:pPr>
              <w:pStyle w:val="TAC"/>
              <w:rPr>
                <w:lang w:eastAsia="en-US"/>
              </w:rPr>
            </w:pPr>
            <w:r w:rsidRPr="00F511A5">
              <w:rPr>
                <w:lang w:eastAsia="en-US"/>
              </w:rPr>
              <w:t>0809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C475F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EE6E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FEFE13" w14:textId="77777777" w:rsidR="005979E7" w:rsidRPr="00F511A5" w:rsidRDefault="005979E7" w:rsidP="00F17634">
            <w:pPr>
              <w:pStyle w:val="TAL"/>
              <w:rPr>
                <w:lang w:eastAsia="en-US"/>
              </w:rPr>
            </w:pPr>
            <w:r w:rsidRPr="00F511A5">
              <w:rPr>
                <w:lang w:eastAsia="en-US"/>
              </w:rPr>
              <w:t>Addition of NR test case 6.2.3.9-Inter-RAT Cell reselection NR2L Speed Dependent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65CCFC" w14:textId="77777777" w:rsidR="005979E7" w:rsidRPr="00F511A5" w:rsidRDefault="005979E7" w:rsidP="00F17634">
            <w:pPr>
              <w:pStyle w:val="TAC"/>
              <w:rPr>
                <w:lang w:eastAsia="en-US"/>
              </w:rPr>
            </w:pPr>
            <w:r w:rsidRPr="00F511A5">
              <w:rPr>
                <w:lang w:eastAsia="en-US"/>
              </w:rPr>
              <w:t>16.1.0</w:t>
            </w:r>
          </w:p>
        </w:tc>
      </w:tr>
      <w:tr w:rsidR="005979E7" w:rsidRPr="00F511A5" w14:paraId="280F0A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A98FE8"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0290E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7D8453" w14:textId="77777777" w:rsidR="005979E7" w:rsidRPr="00F511A5" w:rsidRDefault="005979E7" w:rsidP="00F17634">
            <w:pPr>
              <w:pStyle w:val="TAC"/>
              <w:rPr>
                <w:lang w:eastAsia="en-US"/>
              </w:rPr>
            </w:pPr>
            <w:r w:rsidRPr="00F511A5">
              <w:rPr>
                <w:lang w:eastAsia="en-US"/>
              </w:rPr>
              <w:t>R5-197191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4A238C" w14:textId="77777777" w:rsidR="005979E7" w:rsidRPr="00F511A5" w:rsidRDefault="005979E7" w:rsidP="00F17634">
            <w:pPr>
              <w:pStyle w:val="TAC"/>
              <w:rPr>
                <w:lang w:eastAsia="en-US"/>
              </w:rPr>
            </w:pPr>
            <w:r w:rsidRPr="00F511A5">
              <w:rPr>
                <w:lang w:eastAsia="en-US"/>
              </w:rPr>
              <w:t>0812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42589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4DBB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2E585F" w14:textId="77777777" w:rsidR="005979E7" w:rsidRPr="00F511A5" w:rsidRDefault="005979E7" w:rsidP="00F17634">
            <w:pPr>
              <w:pStyle w:val="TAL"/>
              <w:rPr>
                <w:lang w:eastAsia="en-US"/>
              </w:rPr>
            </w:pPr>
            <w:r w:rsidRPr="00F511A5">
              <w:rPr>
                <w:lang w:eastAsia="en-US"/>
              </w:rPr>
              <w:t>Addition of NR test case 6.4.3.1-Inter-RAT Cell reselection NR2L Srxlev based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010AFB" w14:textId="77777777" w:rsidR="005979E7" w:rsidRPr="00F511A5" w:rsidRDefault="005979E7" w:rsidP="00F17634">
            <w:pPr>
              <w:pStyle w:val="TAC"/>
              <w:rPr>
                <w:lang w:eastAsia="en-US"/>
              </w:rPr>
            </w:pPr>
            <w:r w:rsidRPr="00F511A5">
              <w:rPr>
                <w:lang w:eastAsia="en-US"/>
              </w:rPr>
              <w:t>16.1.0</w:t>
            </w:r>
          </w:p>
        </w:tc>
      </w:tr>
      <w:tr w:rsidR="005979E7" w:rsidRPr="00F511A5" w14:paraId="3D801CB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06A67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2CBA3B"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F16092" w14:textId="77777777" w:rsidR="005979E7" w:rsidRPr="00F511A5" w:rsidRDefault="005979E7" w:rsidP="00F17634">
            <w:pPr>
              <w:pStyle w:val="TAC"/>
              <w:rPr>
                <w:lang w:eastAsia="en-US"/>
              </w:rPr>
            </w:pPr>
            <w:r w:rsidRPr="00F511A5">
              <w:rPr>
                <w:lang w:eastAsia="en-US"/>
              </w:rPr>
              <w:t>R5-197192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1293AF" w14:textId="77777777" w:rsidR="005979E7" w:rsidRPr="00F511A5" w:rsidRDefault="005979E7" w:rsidP="00F17634">
            <w:pPr>
              <w:pStyle w:val="TAC"/>
              <w:rPr>
                <w:lang w:eastAsia="en-US"/>
              </w:rPr>
            </w:pPr>
            <w:r w:rsidRPr="00F511A5">
              <w:rPr>
                <w:lang w:eastAsia="en-US"/>
              </w:rPr>
              <w:t>1043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B887D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3F8F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64B645" w14:textId="77777777" w:rsidR="005979E7" w:rsidRPr="00F511A5" w:rsidRDefault="005979E7" w:rsidP="00F17634">
            <w:pPr>
              <w:pStyle w:val="TAL"/>
              <w:rPr>
                <w:lang w:eastAsia="en-US"/>
              </w:rPr>
            </w:pPr>
            <w:r w:rsidRPr="00F511A5">
              <w:rPr>
                <w:lang w:eastAsia="en-US"/>
              </w:rPr>
              <w:t>Correction to UE capability transfer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B157BF" w14:textId="77777777" w:rsidR="005979E7" w:rsidRPr="00F511A5" w:rsidRDefault="005979E7" w:rsidP="00F17634">
            <w:pPr>
              <w:pStyle w:val="TAC"/>
              <w:rPr>
                <w:lang w:eastAsia="en-US"/>
              </w:rPr>
            </w:pPr>
            <w:r w:rsidRPr="00F511A5">
              <w:rPr>
                <w:lang w:eastAsia="en-US"/>
              </w:rPr>
              <w:t>16.1.0</w:t>
            </w:r>
          </w:p>
        </w:tc>
      </w:tr>
      <w:tr w:rsidR="005979E7" w:rsidRPr="00F511A5" w14:paraId="0D1915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D9982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ADFE1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F857CB" w14:textId="77777777" w:rsidR="005979E7" w:rsidRPr="00F511A5" w:rsidRDefault="005979E7" w:rsidP="00F17634">
            <w:pPr>
              <w:pStyle w:val="TAC"/>
              <w:rPr>
                <w:lang w:eastAsia="en-US"/>
              </w:rPr>
            </w:pPr>
            <w:r w:rsidRPr="00F511A5">
              <w:rPr>
                <w:lang w:eastAsia="en-US"/>
              </w:rPr>
              <w:t>R5-197193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4CF87C" w14:textId="77777777" w:rsidR="005979E7" w:rsidRPr="00F511A5" w:rsidRDefault="005979E7" w:rsidP="00F17634">
            <w:pPr>
              <w:pStyle w:val="TAC"/>
              <w:rPr>
                <w:lang w:eastAsia="en-US"/>
              </w:rPr>
            </w:pPr>
            <w:r w:rsidRPr="00F511A5">
              <w:rPr>
                <w:lang w:eastAsia="en-US"/>
              </w:rPr>
              <w:t>0813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E5A31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AD53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6992FE" w14:textId="77777777" w:rsidR="005979E7" w:rsidRPr="00F511A5" w:rsidRDefault="005979E7" w:rsidP="00F17634">
            <w:pPr>
              <w:pStyle w:val="TAL"/>
              <w:rPr>
                <w:lang w:eastAsia="en-US"/>
              </w:rPr>
            </w:pPr>
            <w:r w:rsidRPr="00F511A5">
              <w:rPr>
                <w:lang w:eastAsia="en-US"/>
              </w:rPr>
              <w:t>Update of NR test case 6.1.2.22-Inter-frequency cell reselection with parameters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390247" w14:textId="77777777" w:rsidR="005979E7" w:rsidRPr="00F511A5" w:rsidRDefault="005979E7" w:rsidP="00F17634">
            <w:pPr>
              <w:pStyle w:val="TAC"/>
              <w:rPr>
                <w:lang w:eastAsia="en-US"/>
              </w:rPr>
            </w:pPr>
            <w:r w:rsidRPr="00F511A5">
              <w:rPr>
                <w:lang w:eastAsia="en-US"/>
              </w:rPr>
              <w:t>16.1.0</w:t>
            </w:r>
          </w:p>
        </w:tc>
      </w:tr>
      <w:tr w:rsidR="005979E7" w:rsidRPr="00F511A5" w14:paraId="72787F4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64CDFB"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3EDE7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EA461D" w14:textId="77777777" w:rsidR="005979E7" w:rsidRPr="00F511A5" w:rsidRDefault="005979E7" w:rsidP="00F17634">
            <w:pPr>
              <w:pStyle w:val="TAC"/>
              <w:rPr>
                <w:lang w:eastAsia="en-US"/>
              </w:rPr>
            </w:pPr>
            <w:r w:rsidRPr="00F511A5">
              <w:rPr>
                <w:lang w:eastAsia="en-US"/>
              </w:rPr>
              <w:t>R5-197195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90A52C" w14:textId="77777777" w:rsidR="005979E7" w:rsidRPr="00F511A5" w:rsidRDefault="005979E7" w:rsidP="00F17634">
            <w:pPr>
              <w:pStyle w:val="TAC"/>
              <w:rPr>
                <w:lang w:eastAsia="en-US"/>
              </w:rPr>
            </w:pPr>
            <w:r w:rsidRPr="00F511A5">
              <w:rPr>
                <w:lang w:eastAsia="en-US"/>
              </w:rPr>
              <w:t>0846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1D4C5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06B12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C5D457" w14:textId="77777777" w:rsidR="005979E7" w:rsidRPr="00F511A5" w:rsidRDefault="005979E7" w:rsidP="00F17634">
            <w:pPr>
              <w:pStyle w:val="TAL"/>
              <w:rPr>
                <w:lang w:eastAsia="en-US"/>
              </w:rPr>
            </w:pPr>
            <w:r w:rsidRPr="00F511A5">
              <w:rPr>
                <w:lang w:eastAsia="en-US"/>
              </w:rPr>
              <w:t>Addition of test case 6.3.1.3 of TS 38.523-1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7004E4" w14:textId="77777777" w:rsidR="005979E7" w:rsidRPr="00F511A5" w:rsidRDefault="005979E7" w:rsidP="00F17634">
            <w:pPr>
              <w:pStyle w:val="TAC"/>
              <w:rPr>
                <w:lang w:eastAsia="en-US"/>
              </w:rPr>
            </w:pPr>
            <w:r w:rsidRPr="00F511A5">
              <w:rPr>
                <w:lang w:eastAsia="en-US"/>
              </w:rPr>
              <w:t>16.1.0</w:t>
            </w:r>
          </w:p>
        </w:tc>
      </w:tr>
      <w:tr w:rsidR="005979E7" w:rsidRPr="00F511A5" w14:paraId="57A9F1A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B6FE6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4AF0A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FF8086" w14:textId="77777777" w:rsidR="005979E7" w:rsidRPr="00F511A5" w:rsidRDefault="005979E7" w:rsidP="00F17634">
            <w:pPr>
              <w:pStyle w:val="TAC"/>
              <w:rPr>
                <w:lang w:eastAsia="en-US"/>
              </w:rPr>
            </w:pPr>
            <w:r w:rsidRPr="00F511A5">
              <w:rPr>
                <w:lang w:eastAsia="en-US"/>
              </w:rPr>
              <w:t>R5-197196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F27BB5" w14:textId="77777777" w:rsidR="005979E7" w:rsidRPr="00F511A5" w:rsidRDefault="005979E7" w:rsidP="00F17634">
            <w:pPr>
              <w:pStyle w:val="TAC"/>
              <w:rPr>
                <w:lang w:eastAsia="en-US"/>
              </w:rPr>
            </w:pPr>
            <w:r w:rsidRPr="00F511A5">
              <w:rPr>
                <w:lang w:eastAsia="en-US"/>
              </w:rPr>
              <w:t>0847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809F3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69510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576FE3" w14:textId="77777777" w:rsidR="005979E7" w:rsidRPr="00F511A5" w:rsidRDefault="005979E7" w:rsidP="00F17634">
            <w:pPr>
              <w:pStyle w:val="TAL"/>
              <w:rPr>
                <w:lang w:eastAsia="en-US"/>
              </w:rPr>
            </w:pPr>
            <w:r w:rsidRPr="00F511A5">
              <w:rPr>
                <w:lang w:eastAsia="en-US"/>
              </w:rPr>
              <w:t>Addition of test case 6.3.1.4 of TS 38.523-1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6C1D3A" w14:textId="77777777" w:rsidR="005979E7" w:rsidRPr="00F511A5" w:rsidRDefault="005979E7" w:rsidP="00F17634">
            <w:pPr>
              <w:pStyle w:val="TAC"/>
              <w:rPr>
                <w:lang w:eastAsia="en-US"/>
              </w:rPr>
            </w:pPr>
            <w:r w:rsidRPr="00F511A5">
              <w:rPr>
                <w:lang w:eastAsia="en-US"/>
              </w:rPr>
              <w:t>16.1.0</w:t>
            </w:r>
          </w:p>
        </w:tc>
      </w:tr>
      <w:tr w:rsidR="005979E7" w:rsidRPr="00F511A5" w14:paraId="1F5F602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A8FE6B" w14:textId="77777777" w:rsidR="005979E7" w:rsidRPr="00F511A5" w:rsidRDefault="005979E7" w:rsidP="00F17634">
            <w:pPr>
              <w:pStyle w:val="TAC"/>
              <w:rPr>
                <w:lang w:eastAsia="en-US"/>
              </w:rPr>
            </w:pPr>
            <w:r w:rsidRPr="00F511A5">
              <w:rPr>
                <w:lang w:eastAsia="en-US"/>
              </w:rPr>
              <w:lastRenderedPageBreak/>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352BC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DD7A7C" w14:textId="77777777" w:rsidR="005979E7" w:rsidRPr="00F511A5" w:rsidRDefault="005979E7" w:rsidP="00F17634">
            <w:pPr>
              <w:pStyle w:val="TAC"/>
              <w:rPr>
                <w:lang w:eastAsia="en-US"/>
              </w:rPr>
            </w:pPr>
            <w:r w:rsidRPr="00F511A5">
              <w:rPr>
                <w:lang w:eastAsia="en-US"/>
              </w:rPr>
              <w:t>R5-197197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B0D74B" w14:textId="77777777" w:rsidR="005979E7" w:rsidRPr="00F511A5" w:rsidRDefault="005979E7" w:rsidP="00F17634">
            <w:pPr>
              <w:pStyle w:val="TAC"/>
              <w:rPr>
                <w:lang w:eastAsia="en-US"/>
              </w:rPr>
            </w:pPr>
            <w:r w:rsidRPr="00F511A5">
              <w:rPr>
                <w:lang w:eastAsia="en-US"/>
              </w:rPr>
              <w:t>0848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400F7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9E436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8D04A9" w14:textId="77777777" w:rsidR="005979E7" w:rsidRPr="00F511A5" w:rsidRDefault="005979E7" w:rsidP="00F17634">
            <w:pPr>
              <w:pStyle w:val="TAL"/>
              <w:rPr>
                <w:lang w:eastAsia="en-US"/>
              </w:rPr>
            </w:pPr>
            <w:r w:rsidRPr="00F511A5">
              <w:rPr>
                <w:lang w:eastAsia="en-US"/>
              </w:rPr>
              <w:t>Addition of test case 6.3.1.8 of TS 38.523-1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F8A85A" w14:textId="77777777" w:rsidR="005979E7" w:rsidRPr="00F511A5" w:rsidRDefault="005979E7" w:rsidP="00F17634">
            <w:pPr>
              <w:pStyle w:val="TAC"/>
              <w:rPr>
                <w:lang w:eastAsia="en-US"/>
              </w:rPr>
            </w:pPr>
            <w:r w:rsidRPr="00F511A5">
              <w:rPr>
                <w:lang w:eastAsia="en-US"/>
              </w:rPr>
              <w:t>16.1.0</w:t>
            </w:r>
          </w:p>
        </w:tc>
      </w:tr>
      <w:tr w:rsidR="005979E7" w:rsidRPr="00F511A5" w14:paraId="2C5768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F9BC9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C5050A"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5F00BD" w14:textId="77777777" w:rsidR="005979E7" w:rsidRPr="00F511A5" w:rsidRDefault="005979E7" w:rsidP="00F17634">
            <w:pPr>
              <w:pStyle w:val="TAC"/>
              <w:rPr>
                <w:lang w:eastAsia="en-US"/>
              </w:rPr>
            </w:pPr>
            <w:r w:rsidRPr="00F511A5">
              <w:rPr>
                <w:lang w:eastAsia="en-US"/>
              </w:rPr>
              <w:t>R5-197198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AC1DAA" w14:textId="77777777" w:rsidR="005979E7" w:rsidRPr="00F511A5" w:rsidRDefault="005979E7" w:rsidP="00F17634">
            <w:pPr>
              <w:pStyle w:val="TAC"/>
              <w:rPr>
                <w:lang w:eastAsia="en-US"/>
              </w:rPr>
            </w:pPr>
            <w:r w:rsidRPr="00F511A5">
              <w:rPr>
                <w:lang w:eastAsia="en-US"/>
              </w:rPr>
              <w:t>0849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FAD5C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E817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C811F5" w14:textId="77777777" w:rsidR="005979E7" w:rsidRPr="00F511A5" w:rsidRDefault="005979E7" w:rsidP="00F17634">
            <w:pPr>
              <w:pStyle w:val="TAL"/>
              <w:rPr>
                <w:lang w:eastAsia="en-US"/>
              </w:rPr>
            </w:pPr>
            <w:r w:rsidRPr="00F511A5">
              <w:rPr>
                <w:lang w:eastAsia="en-US"/>
              </w:rPr>
              <w:t>Addition of test case 6.3.1.9 of TS 38.523-1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659023" w14:textId="77777777" w:rsidR="005979E7" w:rsidRPr="00F511A5" w:rsidRDefault="005979E7" w:rsidP="00F17634">
            <w:pPr>
              <w:pStyle w:val="TAC"/>
              <w:rPr>
                <w:lang w:eastAsia="en-US"/>
              </w:rPr>
            </w:pPr>
            <w:r w:rsidRPr="00F511A5">
              <w:rPr>
                <w:lang w:eastAsia="en-US"/>
              </w:rPr>
              <w:t>16.1.0</w:t>
            </w:r>
          </w:p>
        </w:tc>
      </w:tr>
      <w:tr w:rsidR="005979E7" w:rsidRPr="00F511A5" w14:paraId="0EDE5D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3EC22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AB952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8504F4" w14:textId="77777777" w:rsidR="005979E7" w:rsidRPr="00F511A5" w:rsidRDefault="005979E7" w:rsidP="00F17634">
            <w:pPr>
              <w:pStyle w:val="TAC"/>
              <w:rPr>
                <w:lang w:eastAsia="en-US"/>
              </w:rPr>
            </w:pPr>
            <w:r w:rsidRPr="00F511A5">
              <w:rPr>
                <w:lang w:eastAsia="en-US"/>
              </w:rPr>
              <w:t>R5-197199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1BE91E" w14:textId="77777777" w:rsidR="005979E7" w:rsidRPr="00F511A5" w:rsidRDefault="005979E7" w:rsidP="00F17634">
            <w:pPr>
              <w:pStyle w:val="TAC"/>
              <w:rPr>
                <w:lang w:eastAsia="en-US"/>
              </w:rPr>
            </w:pPr>
            <w:r w:rsidRPr="00F511A5">
              <w:rPr>
                <w:lang w:eastAsia="en-US"/>
              </w:rPr>
              <w:t>0893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CB13F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CAC6E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3E28CB" w14:textId="77777777" w:rsidR="005979E7" w:rsidRPr="00F511A5" w:rsidRDefault="005979E7" w:rsidP="00F17634">
            <w:pPr>
              <w:pStyle w:val="TAL"/>
              <w:rPr>
                <w:lang w:eastAsia="en-US"/>
              </w:rPr>
            </w:pPr>
            <w:r w:rsidRPr="00F511A5">
              <w:rPr>
                <w:lang w:eastAsia="en-US"/>
              </w:rPr>
              <w:t>Addition of NR Idle test case 6.1.2.23 - Cell reselection/ MFBI</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AFE483" w14:textId="77777777" w:rsidR="005979E7" w:rsidRPr="00F511A5" w:rsidRDefault="005979E7" w:rsidP="00F17634">
            <w:pPr>
              <w:pStyle w:val="TAC"/>
              <w:rPr>
                <w:lang w:eastAsia="en-US"/>
              </w:rPr>
            </w:pPr>
            <w:r w:rsidRPr="00F511A5">
              <w:rPr>
                <w:lang w:eastAsia="en-US"/>
              </w:rPr>
              <w:t>16.1.0</w:t>
            </w:r>
          </w:p>
        </w:tc>
      </w:tr>
      <w:tr w:rsidR="005979E7" w:rsidRPr="00F511A5" w14:paraId="1F8D158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BC2824"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45C975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26A92A" w14:textId="77777777" w:rsidR="005979E7" w:rsidRPr="00F511A5" w:rsidRDefault="005979E7" w:rsidP="00F17634">
            <w:pPr>
              <w:pStyle w:val="TAC"/>
              <w:rPr>
                <w:lang w:eastAsia="en-US"/>
              </w:rPr>
            </w:pPr>
            <w:r w:rsidRPr="00F511A5">
              <w:rPr>
                <w:lang w:eastAsia="en-US"/>
              </w:rPr>
              <w:t>R5-197201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3491D1" w14:textId="77777777" w:rsidR="005979E7" w:rsidRPr="00F511A5" w:rsidRDefault="005979E7" w:rsidP="00F17634">
            <w:pPr>
              <w:pStyle w:val="TAC"/>
              <w:rPr>
                <w:lang w:eastAsia="en-US"/>
              </w:rPr>
            </w:pPr>
            <w:r w:rsidRPr="00F511A5">
              <w:rPr>
                <w:lang w:eastAsia="en-US"/>
              </w:rPr>
              <w:t>1014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CAC57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050A3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66BAF9" w14:textId="77777777" w:rsidR="005979E7" w:rsidRPr="00F511A5" w:rsidRDefault="005979E7" w:rsidP="00F17634">
            <w:pPr>
              <w:pStyle w:val="TAL"/>
              <w:rPr>
                <w:lang w:eastAsia="en-US"/>
              </w:rPr>
            </w:pPr>
            <w:r w:rsidRPr="00F511A5">
              <w:rPr>
                <w:lang w:eastAsia="en-US"/>
              </w:rPr>
              <w:t>Update of 5GC test case 9.1.1.2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1FC31E" w14:textId="77777777" w:rsidR="005979E7" w:rsidRPr="00F511A5" w:rsidRDefault="005979E7" w:rsidP="00F17634">
            <w:pPr>
              <w:pStyle w:val="TAC"/>
              <w:rPr>
                <w:lang w:eastAsia="en-US"/>
              </w:rPr>
            </w:pPr>
            <w:r w:rsidRPr="00F511A5">
              <w:rPr>
                <w:lang w:eastAsia="en-US"/>
              </w:rPr>
              <w:t>16.1.0</w:t>
            </w:r>
          </w:p>
        </w:tc>
      </w:tr>
      <w:tr w:rsidR="005979E7" w:rsidRPr="00F511A5" w14:paraId="266689D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7F249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ABCB8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AC2B53" w14:textId="77777777" w:rsidR="005979E7" w:rsidRPr="00F511A5" w:rsidRDefault="005979E7" w:rsidP="00F17634">
            <w:pPr>
              <w:pStyle w:val="TAC"/>
              <w:rPr>
                <w:lang w:eastAsia="en-US"/>
              </w:rPr>
            </w:pPr>
            <w:r w:rsidRPr="00F511A5">
              <w:rPr>
                <w:lang w:eastAsia="en-US"/>
              </w:rPr>
              <w:t>R5-197202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06F6DB" w14:textId="77777777" w:rsidR="005979E7" w:rsidRPr="00F511A5" w:rsidRDefault="005979E7" w:rsidP="00F17634">
            <w:pPr>
              <w:pStyle w:val="TAC"/>
              <w:rPr>
                <w:lang w:eastAsia="en-US"/>
              </w:rPr>
            </w:pPr>
            <w:r w:rsidRPr="00F511A5">
              <w:rPr>
                <w:lang w:eastAsia="en-US"/>
              </w:rPr>
              <w:t>1038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38F20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A988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D62E12" w14:textId="77777777" w:rsidR="005979E7" w:rsidRPr="00F511A5" w:rsidRDefault="005979E7" w:rsidP="00F17634">
            <w:pPr>
              <w:pStyle w:val="TAL"/>
              <w:rPr>
                <w:lang w:eastAsia="en-US"/>
              </w:rPr>
            </w:pPr>
            <w:r w:rsidRPr="00F511A5">
              <w:rPr>
                <w:lang w:eastAsia="en-US"/>
              </w:rPr>
              <w:t>Addition of new NR MAC test case 7.1.1.3.2b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B25B55" w14:textId="77777777" w:rsidR="005979E7" w:rsidRPr="00F511A5" w:rsidRDefault="005979E7" w:rsidP="00F17634">
            <w:pPr>
              <w:pStyle w:val="TAC"/>
              <w:rPr>
                <w:lang w:eastAsia="en-US"/>
              </w:rPr>
            </w:pPr>
            <w:r w:rsidRPr="00F511A5">
              <w:rPr>
                <w:lang w:eastAsia="en-US"/>
              </w:rPr>
              <w:t>16.1.0</w:t>
            </w:r>
          </w:p>
        </w:tc>
      </w:tr>
      <w:tr w:rsidR="005979E7" w:rsidRPr="00F511A5" w14:paraId="1B04691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C305A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BBA30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69ACC4" w14:textId="77777777" w:rsidR="005979E7" w:rsidRPr="00F511A5" w:rsidRDefault="005979E7" w:rsidP="00F17634">
            <w:pPr>
              <w:pStyle w:val="TAC"/>
              <w:rPr>
                <w:lang w:eastAsia="en-US"/>
              </w:rPr>
            </w:pPr>
            <w:r w:rsidRPr="00F511A5">
              <w:rPr>
                <w:lang w:eastAsia="en-US"/>
              </w:rPr>
              <w:t>R5-197203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15ACA6" w14:textId="77777777" w:rsidR="005979E7" w:rsidRPr="00F511A5" w:rsidRDefault="005979E7" w:rsidP="00F17634">
            <w:pPr>
              <w:pStyle w:val="TAC"/>
              <w:rPr>
                <w:lang w:eastAsia="en-US"/>
              </w:rPr>
            </w:pPr>
            <w:r w:rsidRPr="00F511A5">
              <w:rPr>
                <w:lang w:eastAsia="en-US"/>
              </w:rPr>
              <w:t>0923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8D472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EF7D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BE05EB" w14:textId="77777777" w:rsidR="005979E7" w:rsidRPr="00F511A5" w:rsidRDefault="005979E7" w:rsidP="00F17634">
            <w:pPr>
              <w:pStyle w:val="TAL"/>
              <w:rPr>
                <w:lang w:eastAsia="en-US"/>
              </w:rPr>
            </w:pPr>
            <w:r w:rsidRPr="00F511A5">
              <w:rPr>
                <w:lang w:eastAsia="en-US"/>
              </w:rPr>
              <w:t>Addition of Idle Mode Test Case -Cell reselection, Sintrasearch, Snonintrasearch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F60402" w14:textId="77777777" w:rsidR="005979E7" w:rsidRPr="00F511A5" w:rsidRDefault="005979E7" w:rsidP="00F17634">
            <w:pPr>
              <w:pStyle w:val="TAC"/>
              <w:rPr>
                <w:lang w:eastAsia="en-US"/>
              </w:rPr>
            </w:pPr>
            <w:r w:rsidRPr="00F511A5">
              <w:rPr>
                <w:lang w:eastAsia="en-US"/>
              </w:rPr>
              <w:t>16.1.0</w:t>
            </w:r>
          </w:p>
        </w:tc>
      </w:tr>
      <w:tr w:rsidR="005979E7" w:rsidRPr="00F511A5" w14:paraId="70BA25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4153B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34F5E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C9C29C" w14:textId="77777777" w:rsidR="005979E7" w:rsidRPr="00F511A5" w:rsidRDefault="005979E7" w:rsidP="00F17634">
            <w:pPr>
              <w:pStyle w:val="TAC"/>
              <w:rPr>
                <w:lang w:eastAsia="en-US"/>
              </w:rPr>
            </w:pPr>
            <w:r w:rsidRPr="00F511A5">
              <w:rPr>
                <w:lang w:eastAsia="en-US"/>
              </w:rPr>
              <w:t>R5-197205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3B968B" w14:textId="77777777" w:rsidR="005979E7" w:rsidRPr="00F511A5" w:rsidRDefault="005979E7" w:rsidP="00F17634">
            <w:pPr>
              <w:pStyle w:val="TAC"/>
              <w:rPr>
                <w:lang w:eastAsia="en-US"/>
              </w:rPr>
            </w:pPr>
            <w:r w:rsidRPr="00F511A5">
              <w:rPr>
                <w:lang w:eastAsia="en-US"/>
              </w:rPr>
              <w:t>0866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0B0AF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B18A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19C920" w14:textId="77777777" w:rsidR="005979E7" w:rsidRPr="00F511A5" w:rsidRDefault="005979E7" w:rsidP="00F17634">
            <w:pPr>
              <w:pStyle w:val="TAL"/>
              <w:rPr>
                <w:lang w:eastAsia="en-US"/>
              </w:rPr>
            </w:pPr>
            <w:r w:rsidRPr="00F511A5">
              <w:rPr>
                <w:lang w:eastAsia="en-US"/>
              </w:rPr>
              <w:t>Add RRC reconfiguration test case 8.1.2.1.4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45BEEB" w14:textId="77777777" w:rsidR="005979E7" w:rsidRPr="00F511A5" w:rsidRDefault="005979E7" w:rsidP="00F17634">
            <w:pPr>
              <w:pStyle w:val="TAC"/>
              <w:rPr>
                <w:lang w:eastAsia="en-US"/>
              </w:rPr>
            </w:pPr>
            <w:r w:rsidRPr="00F511A5">
              <w:rPr>
                <w:lang w:eastAsia="en-US"/>
              </w:rPr>
              <w:t>16.1.0</w:t>
            </w:r>
          </w:p>
        </w:tc>
      </w:tr>
      <w:tr w:rsidR="005979E7" w:rsidRPr="00F511A5" w14:paraId="1F8E6F2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412B7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2D0F6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B5C655" w14:textId="77777777" w:rsidR="005979E7" w:rsidRPr="00F511A5" w:rsidRDefault="005979E7" w:rsidP="00F17634">
            <w:pPr>
              <w:pStyle w:val="TAC"/>
              <w:rPr>
                <w:lang w:eastAsia="en-US"/>
              </w:rPr>
            </w:pPr>
            <w:r w:rsidRPr="00F511A5">
              <w:rPr>
                <w:lang w:eastAsia="en-US"/>
              </w:rPr>
              <w:t>R5-197206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865669" w14:textId="77777777" w:rsidR="005979E7" w:rsidRPr="00F511A5" w:rsidRDefault="005979E7" w:rsidP="00F17634">
            <w:pPr>
              <w:pStyle w:val="TAC"/>
              <w:rPr>
                <w:lang w:eastAsia="en-US"/>
              </w:rPr>
            </w:pPr>
            <w:r w:rsidRPr="00F511A5">
              <w:rPr>
                <w:lang w:eastAsia="en-US"/>
              </w:rPr>
              <w:t>0867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ADE87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BAF8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EBF5E3" w14:textId="77777777" w:rsidR="005979E7" w:rsidRPr="00F511A5" w:rsidRDefault="005979E7" w:rsidP="00F17634">
            <w:pPr>
              <w:pStyle w:val="TAL"/>
              <w:rPr>
                <w:lang w:eastAsia="en-US"/>
              </w:rPr>
            </w:pPr>
            <w:r w:rsidRPr="00F511A5">
              <w:rPr>
                <w:lang w:eastAsia="en-US"/>
              </w:rPr>
              <w:t>Add RRC reconfiguration test case 8.1.2.1.5.1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44C6E1" w14:textId="77777777" w:rsidR="005979E7" w:rsidRPr="00F511A5" w:rsidRDefault="005979E7" w:rsidP="00F17634">
            <w:pPr>
              <w:pStyle w:val="TAC"/>
              <w:rPr>
                <w:lang w:eastAsia="en-US"/>
              </w:rPr>
            </w:pPr>
            <w:r w:rsidRPr="00F511A5">
              <w:rPr>
                <w:lang w:eastAsia="en-US"/>
              </w:rPr>
              <w:t>16.1.0</w:t>
            </w:r>
          </w:p>
        </w:tc>
      </w:tr>
      <w:tr w:rsidR="005979E7" w:rsidRPr="00F511A5" w14:paraId="23C973B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4B9EC3"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16660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54BD17" w14:textId="77777777" w:rsidR="005979E7" w:rsidRPr="00F511A5" w:rsidRDefault="005979E7" w:rsidP="00F17634">
            <w:pPr>
              <w:pStyle w:val="TAC"/>
              <w:rPr>
                <w:lang w:eastAsia="en-US"/>
              </w:rPr>
            </w:pPr>
            <w:r w:rsidRPr="00F511A5">
              <w:rPr>
                <w:lang w:eastAsia="en-US"/>
              </w:rPr>
              <w:t>R5-197207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E6C4B8" w14:textId="77777777" w:rsidR="005979E7" w:rsidRPr="00F511A5" w:rsidRDefault="005979E7" w:rsidP="00F17634">
            <w:pPr>
              <w:pStyle w:val="TAC"/>
              <w:rPr>
                <w:lang w:eastAsia="en-US"/>
              </w:rPr>
            </w:pPr>
            <w:r w:rsidRPr="00F511A5">
              <w:rPr>
                <w:lang w:eastAsia="en-US"/>
              </w:rPr>
              <w:t>0868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15848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895BD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966263" w14:textId="77777777" w:rsidR="005979E7" w:rsidRPr="00F511A5" w:rsidRDefault="005979E7" w:rsidP="00F17634">
            <w:pPr>
              <w:pStyle w:val="TAL"/>
              <w:rPr>
                <w:lang w:eastAsia="en-US"/>
              </w:rPr>
            </w:pPr>
            <w:r w:rsidRPr="00F511A5">
              <w:rPr>
                <w:lang w:eastAsia="en-US"/>
              </w:rPr>
              <w:t>Add RRC reconfiguration test case 8.1.2.1.5.2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494ADA" w14:textId="77777777" w:rsidR="005979E7" w:rsidRPr="00F511A5" w:rsidRDefault="005979E7" w:rsidP="00F17634">
            <w:pPr>
              <w:pStyle w:val="TAC"/>
              <w:rPr>
                <w:lang w:eastAsia="en-US"/>
              </w:rPr>
            </w:pPr>
            <w:r w:rsidRPr="00F511A5">
              <w:rPr>
                <w:lang w:eastAsia="en-US"/>
              </w:rPr>
              <w:t>16.1.0</w:t>
            </w:r>
          </w:p>
        </w:tc>
      </w:tr>
      <w:tr w:rsidR="005979E7" w:rsidRPr="00F511A5" w14:paraId="771AE0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686017"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3AFF7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67390B" w14:textId="77777777" w:rsidR="005979E7" w:rsidRPr="00F511A5" w:rsidRDefault="005979E7" w:rsidP="00F17634">
            <w:pPr>
              <w:pStyle w:val="TAC"/>
              <w:rPr>
                <w:lang w:eastAsia="en-US"/>
              </w:rPr>
            </w:pPr>
            <w:r w:rsidRPr="00F511A5">
              <w:rPr>
                <w:lang w:eastAsia="en-US"/>
              </w:rPr>
              <w:t>R5-197208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045068" w14:textId="77777777" w:rsidR="005979E7" w:rsidRPr="00F511A5" w:rsidRDefault="005979E7" w:rsidP="00F17634">
            <w:pPr>
              <w:pStyle w:val="TAC"/>
              <w:rPr>
                <w:lang w:eastAsia="en-US"/>
              </w:rPr>
            </w:pPr>
            <w:r w:rsidRPr="00F511A5">
              <w:rPr>
                <w:lang w:eastAsia="en-US"/>
              </w:rPr>
              <w:t>0869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8D97D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063ED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A47E23" w14:textId="77777777" w:rsidR="005979E7" w:rsidRPr="00F511A5" w:rsidRDefault="005979E7" w:rsidP="00F17634">
            <w:pPr>
              <w:pStyle w:val="TAL"/>
              <w:rPr>
                <w:lang w:eastAsia="en-US"/>
              </w:rPr>
            </w:pPr>
            <w:r w:rsidRPr="00F511A5">
              <w:rPr>
                <w:lang w:eastAsia="en-US"/>
              </w:rPr>
              <w:t>Add RRC reconfiguration test case 8.1.2.1.5.3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87F6FC" w14:textId="77777777" w:rsidR="005979E7" w:rsidRPr="00F511A5" w:rsidRDefault="005979E7" w:rsidP="00F17634">
            <w:pPr>
              <w:pStyle w:val="TAC"/>
              <w:rPr>
                <w:lang w:eastAsia="en-US"/>
              </w:rPr>
            </w:pPr>
            <w:r w:rsidRPr="00F511A5">
              <w:rPr>
                <w:lang w:eastAsia="en-US"/>
              </w:rPr>
              <w:t>16.1.0</w:t>
            </w:r>
          </w:p>
        </w:tc>
      </w:tr>
      <w:tr w:rsidR="005979E7" w:rsidRPr="00F511A5" w14:paraId="1F4FC15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25C4E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00EFC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FA53F1" w14:textId="77777777" w:rsidR="005979E7" w:rsidRPr="00F511A5" w:rsidRDefault="005979E7" w:rsidP="00F17634">
            <w:pPr>
              <w:pStyle w:val="TAC"/>
              <w:rPr>
                <w:lang w:eastAsia="en-US"/>
              </w:rPr>
            </w:pPr>
            <w:r w:rsidRPr="00F511A5">
              <w:rPr>
                <w:lang w:eastAsia="en-US"/>
              </w:rPr>
              <w:t>R5-197209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73316C" w14:textId="77777777" w:rsidR="005979E7" w:rsidRPr="00F511A5" w:rsidRDefault="005979E7" w:rsidP="00F17634">
            <w:pPr>
              <w:pStyle w:val="TAC"/>
              <w:rPr>
                <w:lang w:eastAsia="en-US"/>
              </w:rPr>
            </w:pPr>
            <w:r w:rsidRPr="00F511A5">
              <w:rPr>
                <w:lang w:eastAsia="en-US"/>
              </w:rPr>
              <w:t>0817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3BD33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232D7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94F0F2" w14:textId="77777777" w:rsidR="005979E7" w:rsidRPr="00F511A5" w:rsidRDefault="005979E7" w:rsidP="00F17634">
            <w:pPr>
              <w:pStyle w:val="TAL"/>
              <w:rPr>
                <w:lang w:eastAsia="en-US"/>
              </w:rPr>
            </w:pPr>
            <w:r w:rsidRPr="00F511A5">
              <w:rPr>
                <w:lang w:eastAsia="en-US"/>
              </w:rPr>
              <w:t>Addition of NR test case 8.1.3.1.16-whitelisting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EC5A43" w14:textId="77777777" w:rsidR="005979E7" w:rsidRPr="00F511A5" w:rsidRDefault="005979E7" w:rsidP="00F17634">
            <w:pPr>
              <w:pStyle w:val="TAC"/>
              <w:rPr>
                <w:lang w:eastAsia="en-US"/>
              </w:rPr>
            </w:pPr>
            <w:r w:rsidRPr="00F511A5">
              <w:rPr>
                <w:lang w:eastAsia="en-US"/>
              </w:rPr>
              <w:t>16.1.0</w:t>
            </w:r>
          </w:p>
        </w:tc>
      </w:tr>
      <w:tr w:rsidR="005979E7" w:rsidRPr="00F511A5" w14:paraId="3115C48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B8E9F7"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F48DE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F3F92E" w14:textId="77777777" w:rsidR="005979E7" w:rsidRPr="00F511A5" w:rsidRDefault="005979E7" w:rsidP="00F17634">
            <w:pPr>
              <w:pStyle w:val="TAC"/>
              <w:rPr>
                <w:lang w:eastAsia="en-US"/>
              </w:rPr>
            </w:pPr>
            <w:r w:rsidRPr="00F511A5">
              <w:rPr>
                <w:lang w:eastAsia="en-US"/>
              </w:rPr>
              <w:t>R5-197210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AB50FF" w14:textId="77777777" w:rsidR="005979E7" w:rsidRPr="00F511A5" w:rsidRDefault="005979E7" w:rsidP="00F17634">
            <w:pPr>
              <w:pStyle w:val="TAC"/>
              <w:rPr>
                <w:lang w:eastAsia="en-US"/>
              </w:rPr>
            </w:pPr>
            <w:r w:rsidRPr="00F511A5">
              <w:rPr>
                <w:lang w:eastAsia="en-US"/>
              </w:rPr>
              <w:t>0818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4F271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9AAE9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298531" w14:textId="77777777" w:rsidR="005979E7" w:rsidRPr="00F511A5" w:rsidRDefault="005979E7" w:rsidP="00F17634">
            <w:pPr>
              <w:pStyle w:val="TAL"/>
              <w:rPr>
                <w:lang w:eastAsia="en-US"/>
              </w:rPr>
            </w:pPr>
            <w:r w:rsidRPr="00F511A5">
              <w:rPr>
                <w:lang w:eastAsia="en-US"/>
              </w:rPr>
              <w:t>Addition of NR test case 8.1.3.1.20-GapFR1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E77F92" w14:textId="77777777" w:rsidR="005979E7" w:rsidRPr="00F511A5" w:rsidRDefault="005979E7" w:rsidP="00F17634">
            <w:pPr>
              <w:pStyle w:val="TAC"/>
              <w:rPr>
                <w:lang w:eastAsia="en-US"/>
              </w:rPr>
            </w:pPr>
            <w:r w:rsidRPr="00F511A5">
              <w:rPr>
                <w:lang w:eastAsia="en-US"/>
              </w:rPr>
              <w:t>16.1.0</w:t>
            </w:r>
          </w:p>
        </w:tc>
      </w:tr>
      <w:tr w:rsidR="005979E7" w:rsidRPr="00F511A5" w14:paraId="5A61225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223E2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B6107D"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A37475" w14:textId="77777777" w:rsidR="005979E7" w:rsidRPr="00F511A5" w:rsidRDefault="005979E7" w:rsidP="00F17634">
            <w:pPr>
              <w:pStyle w:val="TAC"/>
              <w:rPr>
                <w:lang w:eastAsia="en-US"/>
              </w:rPr>
            </w:pPr>
            <w:r w:rsidRPr="00F511A5">
              <w:rPr>
                <w:lang w:eastAsia="en-US"/>
              </w:rPr>
              <w:t>R5-197211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B79FAC" w14:textId="77777777" w:rsidR="005979E7" w:rsidRPr="00F511A5" w:rsidRDefault="005979E7" w:rsidP="00F17634">
            <w:pPr>
              <w:pStyle w:val="TAC"/>
              <w:rPr>
                <w:lang w:eastAsia="en-US"/>
              </w:rPr>
            </w:pPr>
            <w:r w:rsidRPr="00F511A5">
              <w:rPr>
                <w:lang w:eastAsia="en-US"/>
              </w:rPr>
              <w:t>0819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75440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BEAEE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47E9BE" w14:textId="77777777" w:rsidR="005979E7" w:rsidRPr="00F511A5" w:rsidRDefault="005979E7" w:rsidP="00F17634">
            <w:pPr>
              <w:pStyle w:val="TAL"/>
              <w:rPr>
                <w:lang w:eastAsia="en-US"/>
              </w:rPr>
            </w:pPr>
            <w:r w:rsidRPr="00F511A5">
              <w:rPr>
                <w:lang w:eastAsia="en-US"/>
              </w:rPr>
              <w:t>Addition of NR test case 8.1.3.1.21-GapFR2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DF0F76" w14:textId="77777777" w:rsidR="005979E7" w:rsidRPr="00F511A5" w:rsidRDefault="005979E7" w:rsidP="00F17634">
            <w:pPr>
              <w:pStyle w:val="TAC"/>
              <w:rPr>
                <w:lang w:eastAsia="en-US"/>
              </w:rPr>
            </w:pPr>
            <w:r w:rsidRPr="00F511A5">
              <w:rPr>
                <w:lang w:eastAsia="en-US"/>
              </w:rPr>
              <w:t>16.1.0</w:t>
            </w:r>
          </w:p>
        </w:tc>
      </w:tr>
      <w:tr w:rsidR="005979E7" w:rsidRPr="00F511A5" w14:paraId="1FF9769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705DC4"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CA1E7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FEA0A7" w14:textId="77777777" w:rsidR="005979E7" w:rsidRPr="00F511A5" w:rsidRDefault="005979E7" w:rsidP="00F17634">
            <w:pPr>
              <w:pStyle w:val="TAC"/>
              <w:rPr>
                <w:lang w:eastAsia="en-US"/>
              </w:rPr>
            </w:pPr>
            <w:r w:rsidRPr="00F511A5">
              <w:rPr>
                <w:lang w:eastAsia="en-US"/>
              </w:rPr>
              <w:t>R5-197213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660B13" w14:textId="77777777" w:rsidR="005979E7" w:rsidRPr="00F511A5" w:rsidRDefault="005979E7" w:rsidP="00F17634">
            <w:pPr>
              <w:pStyle w:val="TAC"/>
              <w:rPr>
                <w:lang w:eastAsia="en-US"/>
              </w:rPr>
            </w:pPr>
            <w:r w:rsidRPr="00F511A5">
              <w:rPr>
                <w:lang w:eastAsia="en-US"/>
              </w:rPr>
              <w:t>0822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C3A62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C90BB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D44400" w14:textId="77777777" w:rsidR="005979E7" w:rsidRPr="00F511A5" w:rsidRDefault="005979E7" w:rsidP="00F17634">
            <w:pPr>
              <w:pStyle w:val="TAL"/>
              <w:rPr>
                <w:lang w:eastAsia="en-US"/>
              </w:rPr>
            </w:pPr>
            <w:r w:rsidRPr="00F511A5">
              <w:rPr>
                <w:lang w:eastAsia="en-US"/>
              </w:rPr>
              <w:t>Addition of NR test case 8.1.3.2.4-Event B2 SINR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4194E1" w14:textId="77777777" w:rsidR="005979E7" w:rsidRPr="00F511A5" w:rsidRDefault="005979E7" w:rsidP="00F17634">
            <w:pPr>
              <w:pStyle w:val="TAC"/>
              <w:rPr>
                <w:lang w:eastAsia="en-US"/>
              </w:rPr>
            </w:pPr>
            <w:r w:rsidRPr="00F511A5">
              <w:rPr>
                <w:lang w:eastAsia="en-US"/>
              </w:rPr>
              <w:t>16.1.0</w:t>
            </w:r>
          </w:p>
        </w:tc>
      </w:tr>
      <w:tr w:rsidR="005979E7" w:rsidRPr="00F511A5" w14:paraId="6BAC3B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488768"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7F6BD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59B0E9" w14:textId="77777777" w:rsidR="005979E7" w:rsidRPr="00F511A5" w:rsidRDefault="005979E7" w:rsidP="00F17634">
            <w:pPr>
              <w:pStyle w:val="TAC"/>
              <w:rPr>
                <w:lang w:eastAsia="en-US"/>
              </w:rPr>
            </w:pPr>
            <w:r w:rsidRPr="00F511A5">
              <w:rPr>
                <w:lang w:eastAsia="en-US"/>
              </w:rPr>
              <w:t>R5-197214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E4BA41" w14:textId="77777777" w:rsidR="005979E7" w:rsidRPr="00F511A5" w:rsidRDefault="005979E7" w:rsidP="00F17634">
            <w:pPr>
              <w:pStyle w:val="TAC"/>
              <w:rPr>
                <w:lang w:eastAsia="en-US"/>
              </w:rPr>
            </w:pPr>
            <w:r w:rsidRPr="00F511A5">
              <w:rPr>
                <w:lang w:eastAsia="en-US"/>
              </w:rPr>
              <w:t>0984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CA20C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57A7D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CDC1A3" w14:textId="77777777" w:rsidR="005979E7" w:rsidRPr="00F511A5" w:rsidRDefault="005979E7" w:rsidP="00F17634">
            <w:pPr>
              <w:pStyle w:val="TAL"/>
              <w:rPr>
                <w:lang w:eastAsia="en-US"/>
              </w:rPr>
            </w:pPr>
            <w:r w:rsidRPr="00F511A5">
              <w:rPr>
                <w:lang w:eastAsia="en-US"/>
              </w:rPr>
              <w:t>Addition of SA NR measurement test case TC 8.1.3.1.23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8A5359" w14:textId="77777777" w:rsidR="005979E7" w:rsidRPr="00F511A5" w:rsidRDefault="005979E7" w:rsidP="00F17634">
            <w:pPr>
              <w:pStyle w:val="TAC"/>
              <w:rPr>
                <w:lang w:eastAsia="en-US"/>
              </w:rPr>
            </w:pPr>
            <w:r w:rsidRPr="00F511A5">
              <w:rPr>
                <w:lang w:eastAsia="en-US"/>
              </w:rPr>
              <w:t>16.1.0</w:t>
            </w:r>
          </w:p>
        </w:tc>
      </w:tr>
      <w:tr w:rsidR="005979E7" w:rsidRPr="00F511A5" w14:paraId="0A275F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77343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1C42C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3BC495" w14:textId="77777777" w:rsidR="005979E7" w:rsidRPr="00F511A5" w:rsidRDefault="005979E7" w:rsidP="00F17634">
            <w:pPr>
              <w:pStyle w:val="TAC"/>
              <w:rPr>
                <w:lang w:eastAsia="en-US"/>
              </w:rPr>
            </w:pPr>
            <w:r w:rsidRPr="00F511A5">
              <w:rPr>
                <w:lang w:eastAsia="en-US"/>
              </w:rPr>
              <w:t>R5-197215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F169C3" w14:textId="77777777" w:rsidR="005979E7" w:rsidRPr="00F511A5" w:rsidRDefault="005979E7" w:rsidP="00F17634">
            <w:pPr>
              <w:pStyle w:val="TAC"/>
              <w:rPr>
                <w:lang w:eastAsia="en-US"/>
              </w:rPr>
            </w:pPr>
            <w:r w:rsidRPr="00F511A5">
              <w:rPr>
                <w:lang w:eastAsia="en-US"/>
              </w:rPr>
              <w:t>0823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732B5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51953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D67A9C" w14:textId="77777777" w:rsidR="005979E7" w:rsidRPr="00F511A5" w:rsidRDefault="005979E7" w:rsidP="00F17634">
            <w:pPr>
              <w:pStyle w:val="TAL"/>
              <w:rPr>
                <w:lang w:eastAsia="en-US"/>
              </w:rPr>
            </w:pPr>
            <w:r w:rsidRPr="00F511A5">
              <w:rPr>
                <w:lang w:eastAsia="en-US"/>
              </w:rPr>
              <w:t>Addition of NR test case 8.1.4.1.7.1-PCell Change and SCell addition Intra-band 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2A706A" w14:textId="77777777" w:rsidR="005979E7" w:rsidRPr="00F511A5" w:rsidRDefault="005979E7" w:rsidP="00F17634">
            <w:pPr>
              <w:pStyle w:val="TAC"/>
              <w:rPr>
                <w:lang w:eastAsia="en-US"/>
              </w:rPr>
            </w:pPr>
            <w:r w:rsidRPr="00F511A5">
              <w:rPr>
                <w:lang w:eastAsia="en-US"/>
              </w:rPr>
              <w:t>16.1.0</w:t>
            </w:r>
          </w:p>
        </w:tc>
      </w:tr>
      <w:tr w:rsidR="005979E7" w:rsidRPr="00F511A5" w14:paraId="33E6EE9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9179B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F7D62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DE3F47" w14:textId="77777777" w:rsidR="005979E7" w:rsidRPr="00F511A5" w:rsidRDefault="005979E7" w:rsidP="00F17634">
            <w:pPr>
              <w:pStyle w:val="TAC"/>
              <w:rPr>
                <w:lang w:eastAsia="en-US"/>
              </w:rPr>
            </w:pPr>
            <w:r w:rsidRPr="00F511A5">
              <w:rPr>
                <w:lang w:eastAsia="en-US"/>
              </w:rPr>
              <w:t>R5-197216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2E3C5D" w14:textId="77777777" w:rsidR="005979E7" w:rsidRPr="00F511A5" w:rsidRDefault="005979E7" w:rsidP="00F17634">
            <w:pPr>
              <w:pStyle w:val="TAC"/>
              <w:rPr>
                <w:lang w:eastAsia="en-US"/>
              </w:rPr>
            </w:pPr>
            <w:r w:rsidRPr="00F511A5">
              <w:rPr>
                <w:lang w:eastAsia="en-US"/>
              </w:rPr>
              <w:t>0826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CEB71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53D32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D7CC72" w14:textId="77777777" w:rsidR="005979E7" w:rsidRPr="00F511A5" w:rsidRDefault="005979E7" w:rsidP="00F17634">
            <w:pPr>
              <w:pStyle w:val="TAL"/>
              <w:rPr>
                <w:lang w:eastAsia="en-US"/>
              </w:rPr>
            </w:pPr>
            <w:r w:rsidRPr="00F511A5">
              <w:rPr>
                <w:lang w:eastAsia="en-US"/>
              </w:rPr>
              <w:t>Addition of NR test case 8.1.4.1.8.1-SCell no change Intra-band 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CAE603" w14:textId="77777777" w:rsidR="005979E7" w:rsidRPr="00F511A5" w:rsidRDefault="005979E7" w:rsidP="00F17634">
            <w:pPr>
              <w:pStyle w:val="TAC"/>
              <w:rPr>
                <w:lang w:eastAsia="en-US"/>
              </w:rPr>
            </w:pPr>
            <w:r w:rsidRPr="00F511A5">
              <w:rPr>
                <w:lang w:eastAsia="en-US"/>
              </w:rPr>
              <w:t>16.1.0</w:t>
            </w:r>
          </w:p>
        </w:tc>
      </w:tr>
      <w:tr w:rsidR="005979E7" w:rsidRPr="00F511A5" w14:paraId="6381CF7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5ACC40"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5A871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FD8760" w14:textId="77777777" w:rsidR="005979E7" w:rsidRPr="00F511A5" w:rsidRDefault="005979E7" w:rsidP="00F17634">
            <w:pPr>
              <w:pStyle w:val="TAC"/>
              <w:rPr>
                <w:lang w:eastAsia="en-US"/>
              </w:rPr>
            </w:pPr>
            <w:r w:rsidRPr="00F511A5">
              <w:rPr>
                <w:lang w:eastAsia="en-US"/>
              </w:rPr>
              <w:t>R5-197217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3F37AE" w14:textId="77777777" w:rsidR="005979E7" w:rsidRPr="00F511A5" w:rsidRDefault="005979E7" w:rsidP="00F17634">
            <w:pPr>
              <w:pStyle w:val="TAC"/>
              <w:rPr>
                <w:lang w:eastAsia="en-US"/>
              </w:rPr>
            </w:pPr>
            <w:r w:rsidRPr="00F511A5">
              <w:rPr>
                <w:lang w:eastAsia="en-US"/>
              </w:rPr>
              <w:t>0894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47E4D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2271F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7A8EC8" w14:textId="77777777" w:rsidR="005979E7" w:rsidRPr="00F511A5" w:rsidRDefault="005979E7" w:rsidP="00F17634">
            <w:pPr>
              <w:pStyle w:val="TAL"/>
              <w:rPr>
                <w:lang w:eastAsia="en-US"/>
              </w:rPr>
            </w:pPr>
            <w:r w:rsidRPr="00F511A5">
              <w:rPr>
                <w:lang w:eastAsia="en-US"/>
              </w:rPr>
              <w:t xml:space="preserve">Addition of 5GC test case 9.1.1.4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C47323" w14:textId="77777777" w:rsidR="005979E7" w:rsidRPr="00F511A5" w:rsidRDefault="005979E7" w:rsidP="00F17634">
            <w:pPr>
              <w:pStyle w:val="TAC"/>
              <w:rPr>
                <w:lang w:eastAsia="en-US"/>
              </w:rPr>
            </w:pPr>
            <w:r w:rsidRPr="00F511A5">
              <w:rPr>
                <w:lang w:eastAsia="en-US"/>
              </w:rPr>
              <w:t>16.1.0</w:t>
            </w:r>
          </w:p>
        </w:tc>
      </w:tr>
      <w:tr w:rsidR="005979E7" w:rsidRPr="00F511A5" w14:paraId="274612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00181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A7FADF"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502DC7" w14:textId="77777777" w:rsidR="005979E7" w:rsidRPr="00F511A5" w:rsidRDefault="005979E7" w:rsidP="00F17634">
            <w:pPr>
              <w:pStyle w:val="TAC"/>
              <w:rPr>
                <w:lang w:eastAsia="en-US"/>
              </w:rPr>
            </w:pPr>
            <w:r w:rsidRPr="00F511A5">
              <w:rPr>
                <w:lang w:eastAsia="en-US"/>
              </w:rPr>
              <w:t>R5-197218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F9134C" w14:textId="77777777" w:rsidR="005979E7" w:rsidRPr="00F511A5" w:rsidRDefault="005979E7" w:rsidP="00F17634">
            <w:pPr>
              <w:pStyle w:val="TAC"/>
              <w:rPr>
                <w:lang w:eastAsia="en-US"/>
              </w:rPr>
            </w:pPr>
            <w:r w:rsidRPr="00F511A5">
              <w:rPr>
                <w:lang w:eastAsia="en-US"/>
              </w:rPr>
              <w:t>0887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66029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7DDBE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6A1B97" w14:textId="77777777" w:rsidR="005979E7" w:rsidRPr="00F511A5" w:rsidRDefault="005979E7" w:rsidP="00F17634">
            <w:pPr>
              <w:pStyle w:val="TAL"/>
              <w:rPr>
                <w:lang w:eastAsia="en-US"/>
              </w:rPr>
            </w:pPr>
            <w:r w:rsidRPr="00F511A5">
              <w:rPr>
                <w:lang w:eastAsia="en-US"/>
              </w:rPr>
              <w:t>Addition of new 5GC TC 10.1.3.1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B12E33" w14:textId="77777777" w:rsidR="005979E7" w:rsidRPr="00F511A5" w:rsidRDefault="005979E7" w:rsidP="00F17634">
            <w:pPr>
              <w:pStyle w:val="TAC"/>
              <w:rPr>
                <w:lang w:eastAsia="en-US"/>
              </w:rPr>
            </w:pPr>
            <w:r w:rsidRPr="00F511A5">
              <w:rPr>
                <w:lang w:eastAsia="en-US"/>
              </w:rPr>
              <w:t>16.1.0</w:t>
            </w:r>
          </w:p>
        </w:tc>
      </w:tr>
      <w:tr w:rsidR="005979E7" w:rsidRPr="00F511A5" w14:paraId="3E61E1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4C05C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85C1A9"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635699" w14:textId="77777777" w:rsidR="005979E7" w:rsidRPr="00F511A5" w:rsidRDefault="005979E7" w:rsidP="00F17634">
            <w:pPr>
              <w:pStyle w:val="TAC"/>
              <w:rPr>
                <w:lang w:eastAsia="en-US"/>
              </w:rPr>
            </w:pPr>
            <w:r w:rsidRPr="00F511A5">
              <w:rPr>
                <w:lang w:eastAsia="en-US"/>
              </w:rPr>
              <w:t>R5-197219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FDFC21" w14:textId="77777777" w:rsidR="005979E7" w:rsidRPr="00F511A5" w:rsidRDefault="005979E7" w:rsidP="00F17634">
            <w:pPr>
              <w:pStyle w:val="TAC"/>
              <w:rPr>
                <w:lang w:eastAsia="en-US"/>
              </w:rPr>
            </w:pPr>
            <w:r w:rsidRPr="00F511A5">
              <w:rPr>
                <w:lang w:eastAsia="en-US"/>
              </w:rPr>
              <w:t>0998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BE61F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C0403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6CDD92" w14:textId="77777777" w:rsidR="005979E7" w:rsidRPr="00F511A5" w:rsidRDefault="005979E7" w:rsidP="00F17634">
            <w:pPr>
              <w:pStyle w:val="TAL"/>
              <w:rPr>
                <w:lang w:eastAsia="en-US"/>
              </w:rPr>
            </w:pPr>
            <w:r w:rsidRPr="00F511A5">
              <w:rPr>
                <w:lang w:eastAsia="en-US"/>
              </w:rPr>
              <w:t>Introduction of new TC 11.4.1 5GMM-REGISTERED.NORMAL-SERVICE / 5GMM-IDLE / Emergency call / Utilising emergency number stored on the USIM / New emergency PDU session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7CDE1D" w14:textId="77777777" w:rsidR="005979E7" w:rsidRPr="00F511A5" w:rsidRDefault="005979E7" w:rsidP="00F17634">
            <w:pPr>
              <w:pStyle w:val="TAC"/>
              <w:rPr>
                <w:lang w:eastAsia="en-US"/>
              </w:rPr>
            </w:pPr>
            <w:r w:rsidRPr="00F511A5">
              <w:rPr>
                <w:lang w:eastAsia="en-US"/>
              </w:rPr>
              <w:t>16.1.0</w:t>
            </w:r>
          </w:p>
        </w:tc>
      </w:tr>
      <w:tr w:rsidR="005979E7" w:rsidRPr="00F511A5" w14:paraId="785AE8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183CA4"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DB30CD"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EBFE6A" w14:textId="77777777" w:rsidR="005979E7" w:rsidRPr="00F511A5" w:rsidRDefault="005979E7" w:rsidP="00F17634">
            <w:pPr>
              <w:pStyle w:val="TAC"/>
              <w:rPr>
                <w:lang w:eastAsia="en-US"/>
              </w:rPr>
            </w:pPr>
            <w:r w:rsidRPr="00F511A5">
              <w:rPr>
                <w:lang w:eastAsia="en-US"/>
              </w:rPr>
              <w:t>R5-197220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8C0F75" w14:textId="77777777" w:rsidR="005979E7" w:rsidRPr="00F511A5" w:rsidRDefault="005979E7" w:rsidP="00F17634">
            <w:pPr>
              <w:pStyle w:val="TAC"/>
              <w:rPr>
                <w:lang w:eastAsia="en-US"/>
              </w:rPr>
            </w:pPr>
            <w:r w:rsidRPr="00F511A5">
              <w:rPr>
                <w:lang w:eastAsia="en-US"/>
              </w:rPr>
              <w:t>0999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39EB8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0D3C5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D1769B" w14:textId="77777777" w:rsidR="005979E7" w:rsidRPr="00F511A5" w:rsidRDefault="005979E7" w:rsidP="00F17634">
            <w:pPr>
              <w:pStyle w:val="TAL"/>
              <w:rPr>
                <w:lang w:eastAsia="en-US"/>
              </w:rPr>
            </w:pPr>
            <w:r w:rsidRPr="00F511A5">
              <w:rPr>
                <w:lang w:eastAsia="en-US"/>
              </w:rPr>
              <w:t>Introduction of new TC 11.4.2 5GMM-DEREGISTERED.LIMITED-SERVICE / Emergency call / Handling of forbidden PLMNs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BFE256" w14:textId="77777777" w:rsidR="005979E7" w:rsidRPr="00F511A5" w:rsidRDefault="005979E7" w:rsidP="00F17634">
            <w:pPr>
              <w:pStyle w:val="TAC"/>
              <w:rPr>
                <w:lang w:eastAsia="en-US"/>
              </w:rPr>
            </w:pPr>
            <w:r w:rsidRPr="00F511A5">
              <w:rPr>
                <w:lang w:eastAsia="en-US"/>
              </w:rPr>
              <w:t>16.1.0</w:t>
            </w:r>
          </w:p>
        </w:tc>
      </w:tr>
      <w:tr w:rsidR="005979E7" w:rsidRPr="00F511A5" w14:paraId="5902092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A073C7"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868BB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AA869A" w14:textId="77777777" w:rsidR="005979E7" w:rsidRPr="00F511A5" w:rsidRDefault="005979E7" w:rsidP="00F17634">
            <w:pPr>
              <w:pStyle w:val="TAC"/>
              <w:rPr>
                <w:lang w:eastAsia="en-US"/>
              </w:rPr>
            </w:pPr>
            <w:r w:rsidRPr="00F511A5">
              <w:rPr>
                <w:lang w:eastAsia="en-US"/>
              </w:rPr>
              <w:t>R5-197221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FAB8DB" w14:textId="77777777" w:rsidR="005979E7" w:rsidRPr="00F511A5" w:rsidRDefault="005979E7" w:rsidP="00F17634">
            <w:pPr>
              <w:pStyle w:val="TAC"/>
              <w:rPr>
                <w:lang w:eastAsia="en-US"/>
              </w:rPr>
            </w:pPr>
            <w:r w:rsidRPr="00F511A5">
              <w:rPr>
                <w:lang w:eastAsia="en-US"/>
              </w:rPr>
              <w:t>1000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928D9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4EA02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624717" w14:textId="77777777" w:rsidR="005979E7" w:rsidRPr="00F511A5" w:rsidRDefault="005979E7" w:rsidP="00F17634">
            <w:pPr>
              <w:pStyle w:val="TAL"/>
              <w:rPr>
                <w:lang w:eastAsia="en-US"/>
              </w:rPr>
            </w:pPr>
            <w:r w:rsidRPr="00F511A5">
              <w:rPr>
                <w:lang w:eastAsia="en-US"/>
              </w:rPr>
              <w:t>Introduction of new TC 11.4.3 5GMM-DEREGISTERED.NO-SUPI / Emergency call / Utilisation of emergency numbers stored on the ME / Initial registration for emergency services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4E182C" w14:textId="77777777" w:rsidR="005979E7" w:rsidRPr="00F511A5" w:rsidRDefault="005979E7" w:rsidP="00F17634">
            <w:pPr>
              <w:pStyle w:val="TAC"/>
              <w:rPr>
                <w:lang w:eastAsia="en-US"/>
              </w:rPr>
            </w:pPr>
            <w:r w:rsidRPr="00F511A5">
              <w:rPr>
                <w:lang w:eastAsia="en-US"/>
              </w:rPr>
              <w:t>16.1.0</w:t>
            </w:r>
          </w:p>
        </w:tc>
      </w:tr>
      <w:tr w:rsidR="005979E7" w:rsidRPr="00F511A5" w14:paraId="747EF7A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260DB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E8D23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D54C52" w14:textId="77777777" w:rsidR="005979E7" w:rsidRPr="00F511A5" w:rsidRDefault="005979E7" w:rsidP="00F17634">
            <w:pPr>
              <w:pStyle w:val="TAC"/>
              <w:rPr>
                <w:lang w:eastAsia="en-US"/>
              </w:rPr>
            </w:pPr>
            <w:r w:rsidRPr="00F511A5">
              <w:rPr>
                <w:lang w:eastAsia="en-US"/>
              </w:rPr>
              <w:t>R5-197227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DD8C14" w14:textId="77777777" w:rsidR="005979E7" w:rsidRPr="00F511A5" w:rsidRDefault="005979E7" w:rsidP="00F17634">
            <w:pPr>
              <w:pStyle w:val="TAC"/>
              <w:rPr>
                <w:lang w:eastAsia="en-US"/>
              </w:rPr>
            </w:pPr>
            <w:r w:rsidRPr="00F511A5">
              <w:rPr>
                <w:lang w:eastAsia="en-US"/>
              </w:rPr>
              <w:t>0979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53AE2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4C61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345AE8A" w14:textId="77777777" w:rsidR="005979E7" w:rsidRPr="00F511A5" w:rsidRDefault="005979E7" w:rsidP="00F17634">
            <w:pPr>
              <w:pStyle w:val="TAL"/>
              <w:rPr>
                <w:lang w:eastAsia="en-US"/>
              </w:rPr>
            </w:pPr>
            <w:r w:rsidRPr="00F511A5">
              <w:rPr>
                <w:lang w:eastAsia="en-US"/>
              </w:rPr>
              <w:t>Non 3GPP Access over WLAN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45B6B5" w14:textId="77777777" w:rsidR="005979E7" w:rsidRPr="00F511A5" w:rsidRDefault="005979E7" w:rsidP="00F17634">
            <w:pPr>
              <w:pStyle w:val="TAC"/>
              <w:rPr>
                <w:lang w:eastAsia="en-US"/>
              </w:rPr>
            </w:pPr>
            <w:r w:rsidRPr="00F511A5">
              <w:rPr>
                <w:lang w:eastAsia="en-US"/>
              </w:rPr>
              <w:t>16.1.0</w:t>
            </w:r>
          </w:p>
        </w:tc>
      </w:tr>
      <w:tr w:rsidR="005979E7" w:rsidRPr="00F511A5" w14:paraId="6E95AEB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F06AF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4515C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61FB30" w14:textId="77777777" w:rsidR="005979E7" w:rsidRPr="00F511A5" w:rsidRDefault="005979E7" w:rsidP="00F17634">
            <w:pPr>
              <w:pStyle w:val="TAC"/>
              <w:rPr>
                <w:lang w:eastAsia="en-US"/>
              </w:rPr>
            </w:pPr>
            <w:r w:rsidRPr="00F511A5">
              <w:rPr>
                <w:lang w:eastAsia="en-US"/>
              </w:rPr>
              <w:t>R5-197247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EE5699" w14:textId="77777777" w:rsidR="005979E7" w:rsidRPr="00F511A5" w:rsidRDefault="005979E7" w:rsidP="00F17634">
            <w:pPr>
              <w:pStyle w:val="TAC"/>
              <w:rPr>
                <w:lang w:eastAsia="en-US"/>
              </w:rPr>
            </w:pPr>
            <w:r w:rsidRPr="00F511A5">
              <w:rPr>
                <w:lang w:eastAsia="en-US"/>
              </w:rPr>
              <w:t>0877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7D16A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DAF42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D5AD86" w14:textId="77777777" w:rsidR="005979E7" w:rsidRPr="00F511A5" w:rsidRDefault="005979E7" w:rsidP="00F17634">
            <w:pPr>
              <w:pStyle w:val="TAL"/>
              <w:rPr>
                <w:lang w:eastAsia="en-US"/>
              </w:rPr>
            </w:pPr>
            <w:r w:rsidRPr="00F511A5">
              <w:rPr>
                <w:lang w:eastAsia="en-US"/>
              </w:rPr>
              <w:t>Update MAC test case 7.1.1.1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6EC55A" w14:textId="77777777" w:rsidR="005979E7" w:rsidRPr="00F511A5" w:rsidRDefault="005979E7" w:rsidP="00F17634">
            <w:pPr>
              <w:pStyle w:val="TAC"/>
              <w:rPr>
                <w:lang w:eastAsia="en-US"/>
              </w:rPr>
            </w:pPr>
            <w:r w:rsidRPr="00F511A5">
              <w:rPr>
                <w:lang w:eastAsia="en-US"/>
              </w:rPr>
              <w:t>16.1.0</w:t>
            </w:r>
          </w:p>
        </w:tc>
      </w:tr>
      <w:tr w:rsidR="005979E7" w:rsidRPr="00F511A5" w14:paraId="668E16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5D6678"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310A65"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68A7D3" w14:textId="77777777" w:rsidR="005979E7" w:rsidRPr="00F511A5" w:rsidRDefault="005979E7" w:rsidP="00F17634">
            <w:pPr>
              <w:pStyle w:val="TAC"/>
              <w:rPr>
                <w:lang w:eastAsia="en-US"/>
              </w:rPr>
            </w:pPr>
            <w:r w:rsidRPr="00F511A5">
              <w:rPr>
                <w:lang w:eastAsia="en-US"/>
              </w:rPr>
              <w:t>R5-197250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FB090A" w14:textId="77777777" w:rsidR="005979E7" w:rsidRPr="00F511A5" w:rsidRDefault="005979E7" w:rsidP="00F17634">
            <w:pPr>
              <w:pStyle w:val="TAC"/>
              <w:rPr>
                <w:lang w:eastAsia="en-US"/>
              </w:rPr>
            </w:pPr>
            <w:r w:rsidRPr="00F511A5">
              <w:rPr>
                <w:lang w:eastAsia="en-US"/>
              </w:rPr>
              <w:t>0989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96B81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216D6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6EC57C" w14:textId="77777777" w:rsidR="005979E7" w:rsidRPr="00F511A5" w:rsidRDefault="005979E7" w:rsidP="00F17634">
            <w:pPr>
              <w:pStyle w:val="TAL"/>
              <w:rPr>
                <w:lang w:eastAsia="en-US"/>
              </w:rPr>
            </w:pPr>
            <w:r w:rsidRPr="00F511A5">
              <w:rPr>
                <w:lang w:eastAsia="en-US"/>
              </w:rPr>
              <w:t>Correction to RLC UM test case 7.1.2.2.5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9B014F" w14:textId="77777777" w:rsidR="005979E7" w:rsidRPr="00F511A5" w:rsidRDefault="005979E7" w:rsidP="00F17634">
            <w:pPr>
              <w:pStyle w:val="TAC"/>
              <w:rPr>
                <w:lang w:eastAsia="en-US"/>
              </w:rPr>
            </w:pPr>
            <w:r w:rsidRPr="00F511A5">
              <w:rPr>
                <w:lang w:eastAsia="en-US"/>
              </w:rPr>
              <w:t>16.1.0</w:t>
            </w:r>
          </w:p>
        </w:tc>
      </w:tr>
      <w:tr w:rsidR="005979E7" w:rsidRPr="00F511A5" w14:paraId="21C7133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08E90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E086E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A3881D" w14:textId="77777777" w:rsidR="005979E7" w:rsidRPr="00F511A5" w:rsidRDefault="005979E7" w:rsidP="00F17634">
            <w:pPr>
              <w:pStyle w:val="TAC"/>
              <w:rPr>
                <w:lang w:eastAsia="en-US"/>
              </w:rPr>
            </w:pPr>
            <w:r w:rsidRPr="00F511A5">
              <w:rPr>
                <w:lang w:eastAsia="en-US"/>
              </w:rPr>
              <w:t>R5-197255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A96541" w14:textId="77777777" w:rsidR="005979E7" w:rsidRPr="00F511A5" w:rsidRDefault="005979E7" w:rsidP="00F17634">
            <w:pPr>
              <w:pStyle w:val="TAC"/>
              <w:rPr>
                <w:lang w:eastAsia="en-US"/>
              </w:rPr>
            </w:pPr>
            <w:r w:rsidRPr="00F511A5">
              <w:rPr>
                <w:lang w:eastAsia="en-US"/>
              </w:rPr>
              <w:t>0938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9E223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945D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DE1FB7" w14:textId="77777777" w:rsidR="005979E7" w:rsidRPr="00F511A5" w:rsidRDefault="005979E7" w:rsidP="00F17634">
            <w:pPr>
              <w:pStyle w:val="TAL"/>
              <w:rPr>
                <w:lang w:eastAsia="en-US"/>
              </w:rPr>
            </w:pPr>
            <w:r w:rsidRPr="00F511A5">
              <w:rPr>
                <w:lang w:eastAsia="en-US"/>
              </w:rPr>
              <w:t>Correction to PDCP TC 7.1.3.5.3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737E75" w14:textId="77777777" w:rsidR="005979E7" w:rsidRPr="00F511A5" w:rsidRDefault="005979E7" w:rsidP="00F17634">
            <w:pPr>
              <w:pStyle w:val="TAC"/>
              <w:rPr>
                <w:lang w:eastAsia="en-US"/>
              </w:rPr>
            </w:pPr>
            <w:r w:rsidRPr="00F511A5">
              <w:rPr>
                <w:lang w:eastAsia="en-US"/>
              </w:rPr>
              <w:t>16.1.0</w:t>
            </w:r>
          </w:p>
        </w:tc>
      </w:tr>
      <w:tr w:rsidR="005979E7" w:rsidRPr="00F511A5" w14:paraId="005B19F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38EE1C"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138CCD"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0D6C36" w14:textId="77777777" w:rsidR="005979E7" w:rsidRPr="00F511A5" w:rsidRDefault="005979E7" w:rsidP="00F17634">
            <w:pPr>
              <w:pStyle w:val="TAC"/>
              <w:rPr>
                <w:lang w:eastAsia="en-US"/>
              </w:rPr>
            </w:pPr>
            <w:r w:rsidRPr="00F511A5">
              <w:rPr>
                <w:lang w:eastAsia="en-US"/>
              </w:rPr>
              <w:t>R5-197256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FD485A" w14:textId="77777777" w:rsidR="005979E7" w:rsidRPr="00F511A5" w:rsidRDefault="005979E7" w:rsidP="00F17634">
            <w:pPr>
              <w:pStyle w:val="TAC"/>
              <w:rPr>
                <w:lang w:eastAsia="en-US"/>
              </w:rPr>
            </w:pPr>
            <w:r w:rsidRPr="00F511A5">
              <w:rPr>
                <w:lang w:eastAsia="en-US"/>
              </w:rPr>
              <w:t>0986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CDA4B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361D8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18DF8D" w14:textId="77777777" w:rsidR="005979E7" w:rsidRPr="00F511A5" w:rsidRDefault="005979E7" w:rsidP="00F17634">
            <w:pPr>
              <w:pStyle w:val="TAL"/>
              <w:rPr>
                <w:lang w:eastAsia="en-US"/>
              </w:rPr>
            </w:pPr>
            <w:r w:rsidRPr="00F511A5">
              <w:rPr>
                <w:lang w:eastAsia="en-US"/>
              </w:rPr>
              <w:t>Corrections to TC 8.1.4.1.2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44ED94" w14:textId="77777777" w:rsidR="005979E7" w:rsidRPr="00F511A5" w:rsidRDefault="005979E7" w:rsidP="00F17634">
            <w:pPr>
              <w:pStyle w:val="TAC"/>
              <w:rPr>
                <w:lang w:eastAsia="en-US"/>
              </w:rPr>
            </w:pPr>
            <w:r w:rsidRPr="00F511A5">
              <w:rPr>
                <w:lang w:eastAsia="en-US"/>
              </w:rPr>
              <w:t>16.1.0</w:t>
            </w:r>
          </w:p>
        </w:tc>
      </w:tr>
      <w:tr w:rsidR="005979E7" w:rsidRPr="00F511A5" w14:paraId="2C084F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FED77E"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9DC54E"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A722F9" w14:textId="77777777" w:rsidR="005979E7" w:rsidRPr="00F511A5" w:rsidRDefault="005979E7" w:rsidP="00F17634">
            <w:pPr>
              <w:pStyle w:val="TAC"/>
              <w:rPr>
                <w:lang w:eastAsia="en-US"/>
              </w:rPr>
            </w:pPr>
            <w:r w:rsidRPr="00F511A5">
              <w:rPr>
                <w:lang w:eastAsia="en-US"/>
              </w:rPr>
              <w:t>R5-197258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F55192" w14:textId="77777777" w:rsidR="005979E7" w:rsidRPr="00F511A5" w:rsidRDefault="005979E7" w:rsidP="00F17634">
            <w:pPr>
              <w:pStyle w:val="TAC"/>
              <w:rPr>
                <w:lang w:eastAsia="en-US"/>
              </w:rPr>
            </w:pPr>
            <w:r w:rsidRPr="00F511A5">
              <w:rPr>
                <w:lang w:eastAsia="en-US"/>
              </w:rPr>
              <w:t>1023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4720D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C3809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2817D1" w14:textId="77777777" w:rsidR="005979E7" w:rsidRPr="00F511A5" w:rsidRDefault="005979E7" w:rsidP="00F17634">
            <w:pPr>
              <w:pStyle w:val="TAL"/>
              <w:rPr>
                <w:lang w:eastAsia="en-US"/>
              </w:rPr>
            </w:pPr>
            <w:r w:rsidRPr="00F511A5">
              <w:rPr>
                <w:lang w:eastAsia="en-US"/>
              </w:rPr>
              <w:t>Correction to test cases 8.1.1.2.3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2657EE" w14:textId="77777777" w:rsidR="005979E7" w:rsidRPr="00F511A5" w:rsidRDefault="005979E7" w:rsidP="00F17634">
            <w:pPr>
              <w:pStyle w:val="TAC"/>
              <w:rPr>
                <w:lang w:eastAsia="en-US"/>
              </w:rPr>
            </w:pPr>
            <w:r w:rsidRPr="00F511A5">
              <w:rPr>
                <w:lang w:eastAsia="en-US"/>
              </w:rPr>
              <w:t>16.1.0</w:t>
            </w:r>
          </w:p>
        </w:tc>
      </w:tr>
      <w:tr w:rsidR="005979E7" w:rsidRPr="00F511A5" w14:paraId="349F73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E696B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30BAA8"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758026" w14:textId="77777777" w:rsidR="005979E7" w:rsidRPr="00F511A5" w:rsidRDefault="005979E7" w:rsidP="00F17634">
            <w:pPr>
              <w:pStyle w:val="TAC"/>
              <w:rPr>
                <w:lang w:eastAsia="en-US"/>
              </w:rPr>
            </w:pPr>
            <w:r w:rsidRPr="00F511A5">
              <w:rPr>
                <w:lang w:eastAsia="en-US"/>
              </w:rPr>
              <w:t>R5-197259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C1DF5C" w14:textId="77777777" w:rsidR="005979E7" w:rsidRPr="00F511A5" w:rsidRDefault="005979E7" w:rsidP="00F17634">
            <w:pPr>
              <w:pStyle w:val="TAC"/>
              <w:rPr>
                <w:lang w:eastAsia="en-US"/>
              </w:rPr>
            </w:pPr>
            <w:r w:rsidRPr="00F511A5">
              <w:rPr>
                <w:lang w:eastAsia="en-US"/>
              </w:rPr>
              <w:t>0917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A2B70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550D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E235FC" w14:textId="77777777" w:rsidR="005979E7" w:rsidRPr="00F511A5" w:rsidRDefault="005979E7" w:rsidP="00F17634">
            <w:pPr>
              <w:pStyle w:val="TAL"/>
              <w:rPr>
                <w:lang w:eastAsia="en-US"/>
              </w:rPr>
            </w:pPr>
            <w:r w:rsidRPr="00F511A5">
              <w:rPr>
                <w:lang w:eastAsia="en-US"/>
              </w:rPr>
              <w:t>Correction to test case 10.1.5.1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3E0055" w14:textId="77777777" w:rsidR="005979E7" w:rsidRPr="00F511A5" w:rsidRDefault="005979E7" w:rsidP="00F17634">
            <w:pPr>
              <w:pStyle w:val="TAC"/>
              <w:rPr>
                <w:lang w:eastAsia="en-US"/>
              </w:rPr>
            </w:pPr>
            <w:r w:rsidRPr="00F511A5">
              <w:rPr>
                <w:lang w:eastAsia="en-US"/>
              </w:rPr>
              <w:t>16.1.0</w:t>
            </w:r>
          </w:p>
        </w:tc>
      </w:tr>
      <w:tr w:rsidR="005979E7" w:rsidRPr="00F511A5" w14:paraId="77589AA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0DA013"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C2D76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CDCCAD" w14:textId="77777777" w:rsidR="005979E7" w:rsidRPr="00F511A5" w:rsidRDefault="005979E7" w:rsidP="00F17634">
            <w:pPr>
              <w:pStyle w:val="TAC"/>
              <w:rPr>
                <w:lang w:eastAsia="en-US"/>
              </w:rPr>
            </w:pPr>
            <w:r w:rsidRPr="00F511A5">
              <w:rPr>
                <w:lang w:eastAsia="en-US"/>
              </w:rPr>
              <w:t>R5-197260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31EF46" w14:textId="77777777" w:rsidR="005979E7" w:rsidRPr="00F511A5" w:rsidRDefault="005979E7" w:rsidP="00F17634">
            <w:pPr>
              <w:pStyle w:val="TAC"/>
              <w:rPr>
                <w:lang w:eastAsia="en-US"/>
              </w:rPr>
            </w:pPr>
            <w:r w:rsidRPr="00F511A5">
              <w:rPr>
                <w:lang w:eastAsia="en-US"/>
              </w:rPr>
              <w:t>0880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B535E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E0F6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6A8AD8" w14:textId="77777777" w:rsidR="005979E7" w:rsidRPr="00F511A5" w:rsidRDefault="005979E7" w:rsidP="00F17634">
            <w:pPr>
              <w:pStyle w:val="TAL"/>
              <w:rPr>
                <w:lang w:eastAsia="en-US"/>
              </w:rPr>
            </w:pPr>
            <w:r w:rsidRPr="00F511A5">
              <w:rPr>
                <w:lang w:eastAsia="en-US"/>
              </w:rPr>
              <w:t>Update PDCP test case 7.1.3.4.1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5D5A28" w14:textId="77777777" w:rsidR="005979E7" w:rsidRPr="00F511A5" w:rsidRDefault="005979E7" w:rsidP="00F17634">
            <w:pPr>
              <w:pStyle w:val="TAC"/>
              <w:rPr>
                <w:lang w:eastAsia="en-US"/>
              </w:rPr>
            </w:pPr>
            <w:r w:rsidRPr="00F511A5">
              <w:rPr>
                <w:lang w:eastAsia="en-US"/>
              </w:rPr>
              <w:t>16.1.0</w:t>
            </w:r>
          </w:p>
        </w:tc>
      </w:tr>
      <w:tr w:rsidR="005979E7" w:rsidRPr="00F511A5" w14:paraId="164A3C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30F41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1216CF"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020354" w14:textId="77777777" w:rsidR="005979E7" w:rsidRPr="00F511A5" w:rsidRDefault="005979E7" w:rsidP="00F17634">
            <w:pPr>
              <w:pStyle w:val="TAC"/>
              <w:rPr>
                <w:lang w:eastAsia="en-US"/>
              </w:rPr>
            </w:pPr>
            <w:r w:rsidRPr="00F511A5">
              <w:rPr>
                <w:lang w:eastAsia="en-US"/>
              </w:rPr>
              <w:t>R5-197263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46785F" w14:textId="77777777" w:rsidR="005979E7" w:rsidRPr="00F511A5" w:rsidRDefault="005979E7" w:rsidP="00F17634">
            <w:pPr>
              <w:pStyle w:val="TAC"/>
              <w:rPr>
                <w:lang w:eastAsia="en-US"/>
              </w:rPr>
            </w:pPr>
            <w:r w:rsidRPr="00F511A5">
              <w:rPr>
                <w:lang w:eastAsia="en-US"/>
              </w:rPr>
              <w:t>0915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849998"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0548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AF4FE6" w14:textId="77777777" w:rsidR="005979E7" w:rsidRPr="00F511A5" w:rsidRDefault="005979E7" w:rsidP="00F17634">
            <w:pPr>
              <w:pStyle w:val="TAL"/>
              <w:rPr>
                <w:lang w:eastAsia="en-US"/>
              </w:rPr>
            </w:pPr>
            <w:r w:rsidRPr="00F511A5">
              <w:rPr>
                <w:lang w:eastAsia="en-US"/>
              </w:rPr>
              <w:t>Correction to NR test case 7.1.1.2.1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990B0F" w14:textId="77777777" w:rsidR="005979E7" w:rsidRPr="00F511A5" w:rsidRDefault="005979E7" w:rsidP="00F17634">
            <w:pPr>
              <w:pStyle w:val="TAC"/>
              <w:rPr>
                <w:lang w:eastAsia="en-US"/>
              </w:rPr>
            </w:pPr>
            <w:r w:rsidRPr="00F511A5">
              <w:rPr>
                <w:lang w:eastAsia="en-US"/>
              </w:rPr>
              <w:t>16.1.0</w:t>
            </w:r>
          </w:p>
        </w:tc>
      </w:tr>
      <w:tr w:rsidR="005979E7" w:rsidRPr="00F511A5" w14:paraId="3EC0CE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0D618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62FB7D"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56D1E2" w14:textId="77777777" w:rsidR="005979E7" w:rsidRPr="00F511A5" w:rsidRDefault="005979E7" w:rsidP="00F17634">
            <w:pPr>
              <w:pStyle w:val="TAC"/>
              <w:rPr>
                <w:lang w:eastAsia="en-US"/>
              </w:rPr>
            </w:pPr>
            <w:r w:rsidRPr="00F511A5">
              <w:rPr>
                <w:lang w:eastAsia="en-US"/>
              </w:rPr>
              <w:t>R5-197264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BEC562" w14:textId="77777777" w:rsidR="005979E7" w:rsidRPr="00F511A5" w:rsidRDefault="005979E7" w:rsidP="00F17634">
            <w:pPr>
              <w:pStyle w:val="TAC"/>
              <w:rPr>
                <w:lang w:eastAsia="en-US"/>
              </w:rPr>
            </w:pPr>
            <w:r w:rsidRPr="00F511A5">
              <w:rPr>
                <w:lang w:eastAsia="en-US"/>
              </w:rPr>
              <w:t>0916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A72B3A"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3215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79641C" w14:textId="77777777" w:rsidR="005979E7" w:rsidRPr="00F511A5" w:rsidRDefault="005979E7" w:rsidP="00F17634">
            <w:pPr>
              <w:pStyle w:val="TAL"/>
              <w:rPr>
                <w:lang w:eastAsia="en-US"/>
              </w:rPr>
            </w:pPr>
            <w:r w:rsidRPr="00F511A5">
              <w:rPr>
                <w:lang w:eastAsia="en-US"/>
              </w:rPr>
              <w:t>Correction to NR test case 7.1.1.3.1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02353B" w14:textId="77777777" w:rsidR="005979E7" w:rsidRPr="00F511A5" w:rsidRDefault="005979E7" w:rsidP="00F17634">
            <w:pPr>
              <w:pStyle w:val="TAC"/>
              <w:rPr>
                <w:lang w:eastAsia="en-US"/>
              </w:rPr>
            </w:pPr>
            <w:r w:rsidRPr="00F511A5">
              <w:rPr>
                <w:lang w:eastAsia="en-US"/>
              </w:rPr>
              <w:t>16.1.0</w:t>
            </w:r>
          </w:p>
        </w:tc>
      </w:tr>
      <w:tr w:rsidR="005979E7" w:rsidRPr="00F511A5" w14:paraId="5746687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C2F6AA"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7D8FE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058674" w14:textId="77777777" w:rsidR="005979E7" w:rsidRPr="00F511A5" w:rsidRDefault="005979E7" w:rsidP="00F17634">
            <w:pPr>
              <w:pStyle w:val="TAC"/>
              <w:rPr>
                <w:lang w:eastAsia="en-US"/>
              </w:rPr>
            </w:pPr>
            <w:r w:rsidRPr="00F511A5">
              <w:rPr>
                <w:lang w:eastAsia="en-US"/>
              </w:rPr>
              <w:t>R5-197266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03D035" w14:textId="77777777" w:rsidR="005979E7" w:rsidRPr="00F511A5" w:rsidRDefault="005979E7" w:rsidP="00F17634">
            <w:pPr>
              <w:pStyle w:val="TAC"/>
              <w:rPr>
                <w:lang w:eastAsia="en-US"/>
              </w:rPr>
            </w:pPr>
            <w:r w:rsidRPr="00F511A5">
              <w:rPr>
                <w:lang w:eastAsia="en-US"/>
              </w:rPr>
              <w:t>1027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57405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4C478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621FD3" w14:textId="77777777" w:rsidR="005979E7" w:rsidRPr="00F511A5" w:rsidRDefault="005979E7" w:rsidP="00F17634">
            <w:pPr>
              <w:pStyle w:val="TAL"/>
              <w:rPr>
                <w:lang w:eastAsia="en-US"/>
              </w:rPr>
            </w:pPr>
            <w:r w:rsidRPr="00F511A5">
              <w:rPr>
                <w:lang w:eastAsia="en-US"/>
              </w:rPr>
              <w:t>Correction to test case 7.1.2.3.8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6BCA8E" w14:textId="77777777" w:rsidR="005979E7" w:rsidRPr="00F511A5" w:rsidRDefault="005979E7" w:rsidP="00F17634">
            <w:pPr>
              <w:pStyle w:val="TAC"/>
              <w:rPr>
                <w:lang w:eastAsia="en-US"/>
              </w:rPr>
            </w:pPr>
            <w:r w:rsidRPr="00F511A5">
              <w:rPr>
                <w:lang w:eastAsia="en-US"/>
              </w:rPr>
              <w:t>16.1.0</w:t>
            </w:r>
          </w:p>
        </w:tc>
      </w:tr>
      <w:tr w:rsidR="005979E7" w:rsidRPr="00F511A5" w14:paraId="3F8D85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21ECD4"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874DD2"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C12BBB" w14:textId="77777777" w:rsidR="005979E7" w:rsidRPr="00F511A5" w:rsidRDefault="005979E7" w:rsidP="00F17634">
            <w:pPr>
              <w:pStyle w:val="TAC"/>
              <w:rPr>
                <w:lang w:eastAsia="en-US"/>
              </w:rPr>
            </w:pPr>
            <w:r w:rsidRPr="00F511A5">
              <w:rPr>
                <w:lang w:eastAsia="en-US"/>
              </w:rPr>
              <w:t>R5-197267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B798D9" w14:textId="77777777" w:rsidR="005979E7" w:rsidRPr="00F511A5" w:rsidRDefault="005979E7" w:rsidP="00F17634">
            <w:pPr>
              <w:pStyle w:val="TAC"/>
              <w:rPr>
                <w:lang w:eastAsia="en-US"/>
              </w:rPr>
            </w:pPr>
            <w:r w:rsidRPr="00F511A5">
              <w:rPr>
                <w:lang w:eastAsia="en-US"/>
              </w:rPr>
              <w:t>0922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6F96A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F4162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02D5EC" w14:textId="77777777" w:rsidR="005979E7" w:rsidRPr="00F511A5" w:rsidRDefault="005979E7" w:rsidP="00F17634">
            <w:pPr>
              <w:pStyle w:val="TAL"/>
              <w:rPr>
                <w:lang w:eastAsia="en-US"/>
              </w:rPr>
            </w:pPr>
            <w:r w:rsidRPr="00F511A5">
              <w:rPr>
                <w:lang w:eastAsia="en-US"/>
              </w:rPr>
              <w:t>Initial registration / 5GS services / NSSAI handling / NSSAI Storage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D58CF5" w14:textId="77777777" w:rsidR="005979E7" w:rsidRPr="00F511A5" w:rsidRDefault="005979E7" w:rsidP="00F17634">
            <w:pPr>
              <w:pStyle w:val="TAC"/>
              <w:rPr>
                <w:lang w:eastAsia="en-US"/>
              </w:rPr>
            </w:pPr>
            <w:r w:rsidRPr="00F511A5">
              <w:rPr>
                <w:lang w:eastAsia="en-US"/>
              </w:rPr>
              <w:t>16.1.0</w:t>
            </w:r>
          </w:p>
        </w:tc>
      </w:tr>
      <w:tr w:rsidR="005979E7" w:rsidRPr="00F511A5" w14:paraId="0524983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38C251"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835EEA"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DD0769" w14:textId="77777777" w:rsidR="005979E7" w:rsidRPr="00F511A5" w:rsidRDefault="005979E7" w:rsidP="00F17634">
            <w:pPr>
              <w:pStyle w:val="TAC"/>
              <w:rPr>
                <w:lang w:eastAsia="en-US"/>
              </w:rPr>
            </w:pPr>
            <w:r w:rsidRPr="00F511A5">
              <w:rPr>
                <w:lang w:eastAsia="en-US"/>
              </w:rPr>
              <w:t>R5-197292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71F6CD" w14:textId="77777777" w:rsidR="005979E7" w:rsidRPr="00F511A5" w:rsidRDefault="005979E7" w:rsidP="00F17634">
            <w:pPr>
              <w:pStyle w:val="TAC"/>
              <w:rPr>
                <w:lang w:eastAsia="en-US"/>
              </w:rPr>
            </w:pPr>
            <w:r w:rsidRPr="00F511A5">
              <w:rPr>
                <w:lang w:eastAsia="en-US"/>
              </w:rPr>
              <w:t>1044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15DE0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F3B54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7ED6AA" w14:textId="77777777" w:rsidR="005979E7" w:rsidRPr="00F511A5" w:rsidRDefault="005979E7" w:rsidP="00F17634">
            <w:pPr>
              <w:pStyle w:val="TAL"/>
              <w:rPr>
                <w:lang w:eastAsia="en-US"/>
              </w:rPr>
            </w:pPr>
            <w:r w:rsidRPr="00F511A5">
              <w:rPr>
                <w:lang w:eastAsia="en-US"/>
              </w:rPr>
              <w:t>Update of 5GC test case 9.1.1.1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FDF820" w14:textId="77777777" w:rsidR="005979E7" w:rsidRPr="00F511A5" w:rsidRDefault="005979E7" w:rsidP="00F17634">
            <w:pPr>
              <w:pStyle w:val="TAC"/>
              <w:rPr>
                <w:lang w:eastAsia="en-US"/>
              </w:rPr>
            </w:pPr>
            <w:r w:rsidRPr="00F511A5">
              <w:rPr>
                <w:lang w:eastAsia="en-US"/>
              </w:rPr>
              <w:t>16.1.0</w:t>
            </w:r>
          </w:p>
        </w:tc>
      </w:tr>
      <w:tr w:rsidR="005979E7" w:rsidRPr="00F511A5" w14:paraId="2D74363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F0B02D"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A396A7"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D73225" w14:textId="77777777" w:rsidR="005979E7" w:rsidRPr="00F511A5" w:rsidRDefault="005979E7" w:rsidP="00F17634">
            <w:pPr>
              <w:pStyle w:val="TAC"/>
              <w:rPr>
                <w:lang w:eastAsia="en-US"/>
              </w:rPr>
            </w:pPr>
            <w:r w:rsidRPr="00F511A5">
              <w:rPr>
                <w:lang w:eastAsia="en-US"/>
              </w:rPr>
              <w:t>R5-197297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ABBF75" w14:textId="77777777" w:rsidR="005979E7" w:rsidRPr="00F511A5" w:rsidRDefault="005979E7" w:rsidP="00F17634">
            <w:pPr>
              <w:pStyle w:val="TAC"/>
              <w:rPr>
                <w:lang w:eastAsia="en-US"/>
              </w:rPr>
            </w:pPr>
            <w:r w:rsidRPr="00F511A5">
              <w:rPr>
                <w:lang w:eastAsia="en-US"/>
              </w:rPr>
              <w:t>1045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DCDBD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E9EB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098E2C" w14:textId="77777777" w:rsidR="005979E7" w:rsidRPr="00F511A5" w:rsidRDefault="005979E7" w:rsidP="00F17634">
            <w:pPr>
              <w:pStyle w:val="TAL"/>
              <w:rPr>
                <w:lang w:eastAsia="en-US"/>
              </w:rPr>
            </w:pPr>
            <w:r w:rsidRPr="00F511A5">
              <w:rPr>
                <w:lang w:eastAsia="en-US"/>
              </w:rPr>
              <w:t>Update of 5GC test case 9.1.1.3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9FD326" w14:textId="77777777" w:rsidR="005979E7" w:rsidRPr="00F511A5" w:rsidRDefault="005979E7" w:rsidP="00F17634">
            <w:pPr>
              <w:pStyle w:val="TAC"/>
              <w:rPr>
                <w:lang w:eastAsia="en-US"/>
              </w:rPr>
            </w:pPr>
            <w:r w:rsidRPr="00F511A5">
              <w:rPr>
                <w:lang w:eastAsia="en-US"/>
              </w:rPr>
              <w:t>16.1.0</w:t>
            </w:r>
          </w:p>
        </w:tc>
      </w:tr>
      <w:tr w:rsidR="005979E7" w:rsidRPr="00F511A5" w14:paraId="7CFA5E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51AF67"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C2FC2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512A8F" w14:textId="77777777" w:rsidR="005979E7" w:rsidRPr="00F511A5" w:rsidRDefault="005979E7" w:rsidP="00F17634">
            <w:pPr>
              <w:pStyle w:val="TAC"/>
              <w:rPr>
                <w:lang w:eastAsia="en-US"/>
              </w:rPr>
            </w:pPr>
            <w:r w:rsidRPr="00F511A5">
              <w:rPr>
                <w:lang w:eastAsia="en-US"/>
              </w:rPr>
              <w:t>R5-197299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DA6C1E" w14:textId="77777777" w:rsidR="005979E7" w:rsidRPr="00F511A5" w:rsidRDefault="005979E7" w:rsidP="00F17634">
            <w:pPr>
              <w:pStyle w:val="TAC"/>
              <w:rPr>
                <w:lang w:eastAsia="en-US"/>
              </w:rPr>
            </w:pPr>
            <w:r w:rsidRPr="00F511A5">
              <w:rPr>
                <w:lang w:eastAsia="en-US"/>
              </w:rPr>
              <w:t>1005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728F45"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EF11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89AC40" w14:textId="77777777" w:rsidR="005979E7" w:rsidRPr="00F511A5" w:rsidRDefault="005979E7" w:rsidP="00F17634">
            <w:pPr>
              <w:pStyle w:val="TAL"/>
              <w:rPr>
                <w:lang w:eastAsia="en-US"/>
              </w:rPr>
            </w:pPr>
            <w:r w:rsidRPr="00F511A5">
              <w:rPr>
                <w:lang w:eastAsia="en-US"/>
              </w:rPr>
              <w:t>Correction to NR MAC test case 7.1.1.3.2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A1EC7E" w14:textId="77777777" w:rsidR="005979E7" w:rsidRPr="00F511A5" w:rsidRDefault="005979E7" w:rsidP="00F17634">
            <w:pPr>
              <w:pStyle w:val="TAC"/>
              <w:rPr>
                <w:lang w:eastAsia="en-US"/>
              </w:rPr>
            </w:pPr>
            <w:r w:rsidRPr="00F511A5">
              <w:rPr>
                <w:lang w:eastAsia="en-US"/>
              </w:rPr>
              <w:t>16.1.0</w:t>
            </w:r>
          </w:p>
        </w:tc>
      </w:tr>
      <w:tr w:rsidR="005979E7" w:rsidRPr="00F511A5" w14:paraId="38D9788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F75FCF"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235380"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474466" w14:textId="77777777" w:rsidR="005979E7" w:rsidRPr="00F511A5" w:rsidRDefault="005979E7" w:rsidP="00F17634">
            <w:pPr>
              <w:pStyle w:val="TAC"/>
              <w:rPr>
                <w:lang w:eastAsia="en-US"/>
              </w:rPr>
            </w:pPr>
            <w:r w:rsidRPr="00F511A5">
              <w:rPr>
                <w:lang w:eastAsia="en-US"/>
              </w:rPr>
              <w:t>R5-197661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17A9F1" w14:textId="77777777" w:rsidR="005979E7" w:rsidRPr="00F511A5" w:rsidRDefault="005979E7" w:rsidP="00F17634">
            <w:pPr>
              <w:pStyle w:val="TAC"/>
              <w:rPr>
                <w:lang w:eastAsia="en-US"/>
              </w:rPr>
            </w:pPr>
            <w:r w:rsidRPr="00F511A5">
              <w:rPr>
                <w:lang w:eastAsia="en-US"/>
              </w:rPr>
              <w:t>1037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DF2E7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0640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DCA6B5" w14:textId="77777777" w:rsidR="005979E7" w:rsidRPr="00F511A5" w:rsidRDefault="005979E7" w:rsidP="00F17634">
            <w:pPr>
              <w:pStyle w:val="TAL"/>
              <w:rPr>
                <w:lang w:eastAsia="en-US"/>
              </w:rPr>
            </w:pPr>
            <w:r w:rsidRPr="00F511A5">
              <w:rPr>
                <w:lang w:eastAsia="en-US"/>
              </w:rPr>
              <w:t>Update to NR MAC Bandwidth Part operation TC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F42919" w14:textId="77777777" w:rsidR="005979E7" w:rsidRPr="00F511A5" w:rsidRDefault="005979E7" w:rsidP="00F17634">
            <w:pPr>
              <w:pStyle w:val="TAC"/>
              <w:rPr>
                <w:lang w:eastAsia="en-US"/>
              </w:rPr>
            </w:pPr>
            <w:r w:rsidRPr="00F511A5">
              <w:rPr>
                <w:lang w:eastAsia="en-US"/>
              </w:rPr>
              <w:t>16.1.0</w:t>
            </w:r>
          </w:p>
        </w:tc>
      </w:tr>
      <w:tr w:rsidR="005979E7" w:rsidRPr="00F511A5" w14:paraId="21D86B1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F1A1B9"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D5DF0C"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DA829C" w14:textId="77777777" w:rsidR="005979E7" w:rsidRPr="00F511A5" w:rsidRDefault="005979E7" w:rsidP="00F17634">
            <w:pPr>
              <w:pStyle w:val="TAC"/>
              <w:rPr>
                <w:lang w:eastAsia="en-US"/>
              </w:rPr>
            </w:pPr>
            <w:r w:rsidRPr="00F511A5">
              <w:rPr>
                <w:lang w:eastAsia="en-US"/>
              </w:rPr>
              <w:t>R5-197662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D17DCE" w14:textId="77777777" w:rsidR="005979E7" w:rsidRPr="00F511A5" w:rsidRDefault="005979E7" w:rsidP="00F17634">
            <w:pPr>
              <w:pStyle w:val="TAC"/>
              <w:rPr>
                <w:lang w:eastAsia="en-US"/>
              </w:rPr>
            </w:pPr>
            <w:r w:rsidRPr="00F511A5">
              <w:rPr>
                <w:lang w:eastAsia="en-US"/>
              </w:rPr>
              <w:t>1042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D4073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26092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3ACA4E" w14:textId="77777777" w:rsidR="005979E7" w:rsidRPr="00F511A5" w:rsidRDefault="005979E7" w:rsidP="00F17634">
            <w:pPr>
              <w:pStyle w:val="TAL"/>
              <w:rPr>
                <w:lang w:eastAsia="en-US"/>
              </w:rPr>
            </w:pPr>
            <w:r w:rsidRPr="00F511A5">
              <w:rPr>
                <w:lang w:eastAsia="en-US"/>
              </w:rPr>
              <w:t>Corrections to NR MAC test case 7.1.1.1.1a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6FECB3" w14:textId="77777777" w:rsidR="005979E7" w:rsidRPr="00F511A5" w:rsidRDefault="005979E7" w:rsidP="00F17634">
            <w:pPr>
              <w:pStyle w:val="TAC"/>
              <w:rPr>
                <w:lang w:eastAsia="en-US"/>
              </w:rPr>
            </w:pPr>
            <w:r w:rsidRPr="00F511A5">
              <w:rPr>
                <w:lang w:eastAsia="en-US"/>
              </w:rPr>
              <w:t>16.1.0</w:t>
            </w:r>
          </w:p>
        </w:tc>
      </w:tr>
      <w:tr w:rsidR="005979E7" w:rsidRPr="00F511A5" w14:paraId="7CD94F5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921A72"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0D31E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401E05" w14:textId="77777777" w:rsidR="005979E7" w:rsidRPr="00F511A5" w:rsidRDefault="005979E7" w:rsidP="00F17634">
            <w:pPr>
              <w:pStyle w:val="TAC"/>
              <w:rPr>
                <w:lang w:eastAsia="en-US"/>
              </w:rPr>
            </w:pPr>
            <w:r w:rsidRPr="00F511A5">
              <w:rPr>
                <w:lang w:eastAsia="en-US"/>
              </w:rPr>
              <w:t>R5-197663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CC7B02" w14:textId="77777777" w:rsidR="005979E7" w:rsidRPr="00F511A5" w:rsidRDefault="005979E7" w:rsidP="00F17634">
            <w:pPr>
              <w:pStyle w:val="TAC"/>
              <w:rPr>
                <w:lang w:eastAsia="en-US"/>
              </w:rPr>
            </w:pPr>
            <w:r w:rsidRPr="00F511A5">
              <w:rPr>
                <w:lang w:eastAsia="en-US"/>
              </w:rPr>
              <w:t>0900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97E9B9"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EE2A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E38D50" w14:textId="77777777" w:rsidR="005979E7" w:rsidRPr="00F511A5" w:rsidRDefault="005979E7" w:rsidP="00F17634">
            <w:pPr>
              <w:pStyle w:val="TAL"/>
              <w:rPr>
                <w:lang w:eastAsia="en-US"/>
              </w:rPr>
            </w:pPr>
            <w:r w:rsidRPr="00F511A5">
              <w:rPr>
                <w:lang w:eastAsia="en-US"/>
              </w:rPr>
              <w:t>Correction to TC 7.1.2.3.4-18 bit SN processing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B0F5FB" w14:textId="77777777" w:rsidR="005979E7" w:rsidRPr="00F511A5" w:rsidRDefault="005979E7" w:rsidP="00F17634">
            <w:pPr>
              <w:pStyle w:val="TAC"/>
              <w:rPr>
                <w:lang w:eastAsia="en-US"/>
              </w:rPr>
            </w:pPr>
            <w:r w:rsidRPr="00F511A5">
              <w:rPr>
                <w:lang w:eastAsia="en-US"/>
              </w:rPr>
              <w:t>16.1.0</w:t>
            </w:r>
          </w:p>
        </w:tc>
      </w:tr>
      <w:tr w:rsidR="005979E7" w:rsidRPr="00F511A5" w14:paraId="3AE928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C57614"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4FB3F6"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B79DE9" w14:textId="77777777" w:rsidR="005979E7" w:rsidRPr="00F511A5" w:rsidRDefault="005979E7" w:rsidP="00F17634">
            <w:pPr>
              <w:pStyle w:val="TAC"/>
              <w:rPr>
                <w:lang w:eastAsia="en-US"/>
              </w:rPr>
            </w:pPr>
            <w:r w:rsidRPr="00F511A5">
              <w:rPr>
                <w:lang w:eastAsia="en-US"/>
              </w:rPr>
              <w:t>R5-197664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31E0AA" w14:textId="77777777" w:rsidR="005979E7" w:rsidRPr="00F511A5" w:rsidRDefault="005979E7" w:rsidP="00F17634">
            <w:pPr>
              <w:pStyle w:val="TAC"/>
              <w:rPr>
                <w:lang w:eastAsia="en-US"/>
              </w:rPr>
            </w:pPr>
            <w:r w:rsidRPr="00F511A5">
              <w:rPr>
                <w:lang w:eastAsia="en-US"/>
              </w:rPr>
              <w:t>1022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84BE9D" w14:textId="77777777" w:rsidR="005979E7" w:rsidRPr="00F511A5" w:rsidRDefault="005979E7" w:rsidP="00F17634">
            <w:pPr>
              <w:pStyle w:val="TAC"/>
              <w:rPr>
                <w:lang w:eastAsia="en-US"/>
              </w:rPr>
            </w:pPr>
            <w:r w:rsidRPr="00F511A5">
              <w:rPr>
                <w:lang w:eastAsia="en-US"/>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9153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3352EE" w14:textId="77777777" w:rsidR="005979E7" w:rsidRPr="00F511A5" w:rsidRDefault="005979E7" w:rsidP="00F17634">
            <w:pPr>
              <w:pStyle w:val="TAL"/>
              <w:rPr>
                <w:lang w:eastAsia="en-US"/>
              </w:rPr>
            </w:pPr>
            <w:r w:rsidRPr="00F511A5">
              <w:rPr>
                <w:lang w:eastAsia="en-US"/>
              </w:rPr>
              <w:t>Correction to ENDC test case 7.1.2.3.3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015365" w14:textId="77777777" w:rsidR="005979E7" w:rsidRPr="00F511A5" w:rsidRDefault="005979E7" w:rsidP="00F17634">
            <w:pPr>
              <w:pStyle w:val="TAC"/>
              <w:rPr>
                <w:lang w:eastAsia="en-US"/>
              </w:rPr>
            </w:pPr>
            <w:r w:rsidRPr="00F511A5">
              <w:rPr>
                <w:lang w:eastAsia="en-US"/>
              </w:rPr>
              <w:t>16.1.0</w:t>
            </w:r>
          </w:p>
        </w:tc>
      </w:tr>
      <w:tr w:rsidR="005979E7" w:rsidRPr="00F511A5" w14:paraId="0E4166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D100E6"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1C38E4"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BF6BA7" w14:textId="77777777" w:rsidR="005979E7" w:rsidRPr="00F511A5" w:rsidRDefault="005979E7" w:rsidP="00F17634">
            <w:pPr>
              <w:pStyle w:val="TAC"/>
              <w:rPr>
                <w:lang w:eastAsia="en-US"/>
              </w:rPr>
            </w:pPr>
            <w:r w:rsidRPr="00F511A5">
              <w:rPr>
                <w:lang w:eastAsia="en-US"/>
              </w:rPr>
              <w:t>R5-197665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91C400" w14:textId="77777777" w:rsidR="005979E7" w:rsidRPr="00F511A5" w:rsidRDefault="005979E7" w:rsidP="00F17634">
            <w:pPr>
              <w:pStyle w:val="TAC"/>
              <w:rPr>
                <w:lang w:eastAsia="en-US"/>
              </w:rPr>
            </w:pPr>
            <w:r w:rsidRPr="00F511A5">
              <w:rPr>
                <w:lang w:eastAsia="en-US"/>
              </w:rPr>
              <w:t>1041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19282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25B56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AC554F" w14:textId="77777777" w:rsidR="005979E7" w:rsidRPr="00F511A5" w:rsidRDefault="005979E7" w:rsidP="00F17634">
            <w:pPr>
              <w:pStyle w:val="TAL"/>
              <w:rPr>
                <w:lang w:eastAsia="en-US"/>
              </w:rPr>
            </w:pPr>
            <w:r w:rsidRPr="00F511A5">
              <w:rPr>
                <w:lang w:eastAsia="en-US"/>
              </w:rPr>
              <w:t>Correction to EN-DC RRC Test case 8.2.3.13.1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516FF8" w14:textId="77777777" w:rsidR="005979E7" w:rsidRPr="00F511A5" w:rsidRDefault="005979E7" w:rsidP="00F17634">
            <w:pPr>
              <w:pStyle w:val="TAC"/>
              <w:rPr>
                <w:lang w:eastAsia="en-US"/>
              </w:rPr>
            </w:pPr>
            <w:r w:rsidRPr="00F511A5">
              <w:rPr>
                <w:lang w:eastAsia="en-US"/>
              </w:rPr>
              <w:t>16.1.0</w:t>
            </w:r>
          </w:p>
        </w:tc>
      </w:tr>
      <w:tr w:rsidR="005979E7" w:rsidRPr="00F511A5" w14:paraId="64103A8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0F7C35" w14:textId="77777777" w:rsidR="005979E7" w:rsidRPr="00F511A5" w:rsidRDefault="005979E7" w:rsidP="00F17634">
            <w:pPr>
              <w:pStyle w:val="TAC"/>
              <w:rPr>
                <w:lang w:eastAsia="en-US"/>
              </w:rPr>
            </w:pPr>
            <w:r w:rsidRPr="00F511A5">
              <w:rPr>
                <w:lang w:eastAsia="en-US"/>
              </w:rPr>
              <w:t>2019-09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1D00C1" w14:textId="77777777" w:rsidR="005979E7" w:rsidRPr="00F511A5" w:rsidRDefault="005979E7" w:rsidP="00F17634">
            <w:pPr>
              <w:pStyle w:val="TAC"/>
              <w:rPr>
                <w:lang w:eastAsia="en-US"/>
              </w:rPr>
            </w:pPr>
            <w:r w:rsidRPr="00F511A5">
              <w:rPr>
                <w:lang w:eastAsia="en-US"/>
              </w:rPr>
              <w:t>RAN#85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B2BD8F" w14:textId="77777777" w:rsidR="005979E7" w:rsidRPr="00F511A5" w:rsidRDefault="005979E7" w:rsidP="00F17634">
            <w:pPr>
              <w:pStyle w:val="TAC"/>
              <w:rPr>
                <w:lang w:eastAsia="en-US"/>
              </w:rPr>
            </w:pPr>
            <w:r w:rsidRPr="00F511A5">
              <w:rPr>
                <w:lang w:eastAsia="en-US"/>
              </w:rPr>
              <w:t>R5-197666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1F01CC" w14:textId="77777777" w:rsidR="005979E7" w:rsidRPr="00F511A5" w:rsidRDefault="005979E7" w:rsidP="00F17634">
            <w:pPr>
              <w:pStyle w:val="TAC"/>
              <w:rPr>
                <w:lang w:eastAsia="en-US"/>
              </w:rPr>
            </w:pPr>
            <w:r w:rsidRPr="00F511A5">
              <w:rPr>
                <w:lang w:eastAsia="en-US"/>
              </w:rPr>
              <w:t>1040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94C9D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10626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9BB15B" w14:textId="77777777" w:rsidR="005979E7" w:rsidRPr="00F511A5" w:rsidRDefault="005979E7" w:rsidP="00F17634">
            <w:pPr>
              <w:pStyle w:val="TAL"/>
              <w:rPr>
                <w:lang w:eastAsia="en-US"/>
              </w:rPr>
            </w:pPr>
            <w:r w:rsidRPr="00F511A5">
              <w:rPr>
                <w:lang w:eastAsia="en-US"/>
              </w:rPr>
              <w:t>Correction to NR test case 9.1.3.1-Identification procedure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EFC2C8" w14:textId="77777777" w:rsidR="005979E7" w:rsidRPr="00F511A5" w:rsidRDefault="005979E7" w:rsidP="00F17634">
            <w:pPr>
              <w:pStyle w:val="TAC"/>
              <w:rPr>
                <w:lang w:eastAsia="en-US"/>
              </w:rPr>
            </w:pPr>
            <w:r w:rsidRPr="00F511A5">
              <w:rPr>
                <w:lang w:eastAsia="en-US"/>
              </w:rPr>
              <w:t>16.1.0</w:t>
            </w:r>
          </w:p>
        </w:tc>
      </w:tr>
      <w:tr w:rsidR="005979E7" w:rsidRPr="00F511A5" w14:paraId="0FC53B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A194D8"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D819D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63C16A" w14:textId="77777777" w:rsidR="005979E7" w:rsidRPr="00F511A5" w:rsidRDefault="005979E7" w:rsidP="00F17634">
            <w:pPr>
              <w:pStyle w:val="TAC"/>
              <w:rPr>
                <w:lang w:eastAsia="en-US"/>
              </w:rPr>
            </w:pPr>
            <w:r w:rsidRPr="00F511A5">
              <w:rPr>
                <w:lang w:eastAsia="en-US"/>
              </w:rPr>
              <w:t>R5-197740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FFF2D2" w14:textId="77777777" w:rsidR="005979E7" w:rsidRPr="00F511A5" w:rsidRDefault="005979E7" w:rsidP="00F17634">
            <w:pPr>
              <w:pStyle w:val="TAC"/>
              <w:rPr>
                <w:lang w:eastAsia="en-US"/>
              </w:rPr>
            </w:pPr>
            <w:r w:rsidRPr="00F511A5">
              <w:rPr>
                <w:lang w:eastAsia="en-US"/>
              </w:rPr>
              <w:t>1046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13511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1B6B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F5F12C" w14:textId="77777777" w:rsidR="005979E7" w:rsidRPr="00F511A5" w:rsidRDefault="005979E7" w:rsidP="00F17634">
            <w:pPr>
              <w:pStyle w:val="TAL"/>
              <w:rPr>
                <w:lang w:eastAsia="en-US"/>
              </w:rPr>
            </w:pPr>
            <w:r w:rsidRPr="00F511A5">
              <w:rPr>
                <w:lang w:eastAsia="en-US"/>
              </w:rPr>
              <w:t>Update RRC reconfiguration test case 8.1.2.1.4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31E905" w14:textId="77777777" w:rsidR="005979E7" w:rsidRPr="00F511A5" w:rsidRDefault="005979E7" w:rsidP="00F17634">
            <w:pPr>
              <w:pStyle w:val="TAC"/>
              <w:rPr>
                <w:lang w:eastAsia="en-US"/>
              </w:rPr>
            </w:pPr>
            <w:r w:rsidRPr="00F511A5">
              <w:rPr>
                <w:lang w:eastAsia="en-US"/>
              </w:rPr>
              <w:t>16.2.0</w:t>
            </w:r>
          </w:p>
        </w:tc>
      </w:tr>
      <w:tr w:rsidR="005979E7" w:rsidRPr="00F511A5" w14:paraId="0AF0EB9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9A095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65E2B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B76D95" w14:textId="77777777" w:rsidR="005979E7" w:rsidRPr="00F511A5" w:rsidRDefault="005979E7" w:rsidP="00F17634">
            <w:pPr>
              <w:pStyle w:val="TAC"/>
              <w:rPr>
                <w:lang w:eastAsia="en-US"/>
              </w:rPr>
            </w:pPr>
            <w:r w:rsidRPr="00F511A5">
              <w:rPr>
                <w:lang w:eastAsia="en-US"/>
              </w:rPr>
              <w:t>R5-197741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F3C492" w14:textId="77777777" w:rsidR="005979E7" w:rsidRPr="00F511A5" w:rsidRDefault="005979E7" w:rsidP="00F17634">
            <w:pPr>
              <w:pStyle w:val="TAC"/>
              <w:rPr>
                <w:lang w:eastAsia="en-US"/>
              </w:rPr>
            </w:pPr>
            <w:r w:rsidRPr="00F511A5">
              <w:rPr>
                <w:lang w:eastAsia="en-US"/>
              </w:rPr>
              <w:t>1047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C8EDE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5BA1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3FD7F5" w14:textId="77777777" w:rsidR="005979E7" w:rsidRPr="00F511A5" w:rsidRDefault="005979E7" w:rsidP="00F17634">
            <w:pPr>
              <w:pStyle w:val="TAL"/>
              <w:rPr>
                <w:lang w:eastAsia="en-US"/>
              </w:rPr>
            </w:pPr>
            <w:r w:rsidRPr="00F511A5">
              <w:rPr>
                <w:lang w:eastAsia="en-US"/>
              </w:rPr>
              <w:t>Update RRC reconfiguration test case 8.1.2.1.5.1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4C9B5B" w14:textId="77777777" w:rsidR="005979E7" w:rsidRPr="00F511A5" w:rsidRDefault="005979E7" w:rsidP="00F17634">
            <w:pPr>
              <w:pStyle w:val="TAC"/>
              <w:rPr>
                <w:lang w:eastAsia="en-US"/>
              </w:rPr>
            </w:pPr>
            <w:r w:rsidRPr="00F511A5">
              <w:rPr>
                <w:lang w:eastAsia="en-US"/>
              </w:rPr>
              <w:t>16.2.0</w:t>
            </w:r>
          </w:p>
        </w:tc>
      </w:tr>
      <w:tr w:rsidR="005979E7" w:rsidRPr="00F511A5" w14:paraId="469FD6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8AF1A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6629F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6440A5" w14:textId="77777777" w:rsidR="005979E7" w:rsidRPr="00F511A5" w:rsidRDefault="005979E7" w:rsidP="00F17634">
            <w:pPr>
              <w:pStyle w:val="TAC"/>
              <w:rPr>
                <w:lang w:eastAsia="en-US"/>
              </w:rPr>
            </w:pPr>
            <w:r w:rsidRPr="00F511A5">
              <w:rPr>
                <w:lang w:eastAsia="en-US"/>
              </w:rPr>
              <w:t>R5-197744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10CCF6" w14:textId="77777777" w:rsidR="005979E7" w:rsidRPr="00F511A5" w:rsidRDefault="005979E7" w:rsidP="00F17634">
            <w:pPr>
              <w:pStyle w:val="TAC"/>
              <w:rPr>
                <w:lang w:eastAsia="en-US"/>
              </w:rPr>
            </w:pPr>
            <w:r w:rsidRPr="00F511A5">
              <w:rPr>
                <w:lang w:eastAsia="en-US"/>
              </w:rPr>
              <w:t>1049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93DD1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95D8E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AFFC00" w14:textId="77777777" w:rsidR="005979E7" w:rsidRPr="00F511A5" w:rsidRDefault="005979E7" w:rsidP="00F17634">
            <w:pPr>
              <w:pStyle w:val="TAL"/>
              <w:rPr>
                <w:lang w:eastAsia="en-US"/>
              </w:rPr>
            </w:pPr>
            <w:r w:rsidRPr="00F511A5">
              <w:rPr>
                <w:lang w:eastAsia="en-US"/>
              </w:rPr>
              <w:t>Update RRC reconfiguration test case 8.1.3.1.18.1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636829" w14:textId="77777777" w:rsidR="005979E7" w:rsidRPr="00F511A5" w:rsidRDefault="005979E7" w:rsidP="00F17634">
            <w:pPr>
              <w:pStyle w:val="TAC"/>
              <w:rPr>
                <w:lang w:eastAsia="en-US"/>
              </w:rPr>
            </w:pPr>
            <w:r w:rsidRPr="00F511A5">
              <w:rPr>
                <w:lang w:eastAsia="en-US"/>
              </w:rPr>
              <w:t>16.2.0</w:t>
            </w:r>
          </w:p>
        </w:tc>
      </w:tr>
      <w:tr w:rsidR="005979E7" w:rsidRPr="00F511A5" w14:paraId="7EE28C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FF105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23C6F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94728E" w14:textId="77777777" w:rsidR="005979E7" w:rsidRPr="00F511A5" w:rsidRDefault="005979E7" w:rsidP="00F17634">
            <w:pPr>
              <w:pStyle w:val="TAC"/>
              <w:rPr>
                <w:lang w:eastAsia="en-US"/>
              </w:rPr>
            </w:pPr>
            <w:r w:rsidRPr="00F511A5">
              <w:rPr>
                <w:lang w:eastAsia="en-US"/>
              </w:rPr>
              <w:t>R5-197745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FB8B59" w14:textId="77777777" w:rsidR="005979E7" w:rsidRPr="00F511A5" w:rsidRDefault="005979E7" w:rsidP="00F17634">
            <w:pPr>
              <w:pStyle w:val="TAC"/>
              <w:rPr>
                <w:lang w:eastAsia="en-US"/>
              </w:rPr>
            </w:pPr>
            <w:r w:rsidRPr="00F511A5">
              <w:rPr>
                <w:lang w:eastAsia="en-US"/>
              </w:rPr>
              <w:t>1050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1DC66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5114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91AC79" w14:textId="77777777" w:rsidR="005979E7" w:rsidRPr="00F511A5" w:rsidRDefault="005979E7" w:rsidP="00F17634">
            <w:pPr>
              <w:pStyle w:val="TAL"/>
              <w:rPr>
                <w:lang w:eastAsia="en-US"/>
              </w:rPr>
            </w:pPr>
            <w:r w:rsidRPr="00F511A5">
              <w:rPr>
                <w:lang w:eastAsia="en-US"/>
              </w:rPr>
              <w:t>Update RRC reconfiguration test case 8.1.5.6.5.1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927015" w14:textId="77777777" w:rsidR="005979E7" w:rsidRPr="00F511A5" w:rsidRDefault="005979E7" w:rsidP="00F17634">
            <w:pPr>
              <w:pStyle w:val="TAC"/>
              <w:rPr>
                <w:lang w:eastAsia="en-US"/>
              </w:rPr>
            </w:pPr>
            <w:r w:rsidRPr="00F511A5">
              <w:rPr>
                <w:lang w:eastAsia="en-US"/>
              </w:rPr>
              <w:t>16.2.0</w:t>
            </w:r>
          </w:p>
        </w:tc>
      </w:tr>
      <w:tr w:rsidR="005979E7" w:rsidRPr="00F511A5" w14:paraId="10039B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259D4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10ADD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EA48FC" w14:textId="77777777" w:rsidR="005979E7" w:rsidRPr="00F511A5" w:rsidRDefault="005979E7" w:rsidP="00F17634">
            <w:pPr>
              <w:pStyle w:val="TAC"/>
              <w:rPr>
                <w:lang w:eastAsia="en-US"/>
              </w:rPr>
            </w:pPr>
            <w:r w:rsidRPr="00F511A5">
              <w:rPr>
                <w:lang w:eastAsia="en-US"/>
              </w:rPr>
              <w:t>R5-197838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FE9547" w14:textId="77777777" w:rsidR="005979E7" w:rsidRPr="00F511A5" w:rsidRDefault="005979E7" w:rsidP="00F17634">
            <w:pPr>
              <w:pStyle w:val="TAC"/>
              <w:rPr>
                <w:lang w:eastAsia="en-US"/>
              </w:rPr>
            </w:pPr>
            <w:r w:rsidRPr="00F511A5">
              <w:rPr>
                <w:lang w:eastAsia="en-US"/>
              </w:rPr>
              <w:t>1054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B1CBA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DF10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944C5B" w14:textId="77777777" w:rsidR="005979E7" w:rsidRPr="00F511A5" w:rsidRDefault="005979E7" w:rsidP="00F17634">
            <w:pPr>
              <w:pStyle w:val="TAL"/>
              <w:rPr>
                <w:lang w:eastAsia="en-US"/>
              </w:rPr>
            </w:pPr>
            <w:r w:rsidRPr="00F511A5">
              <w:rPr>
                <w:lang w:eastAsia="en-US"/>
              </w:rPr>
              <w:t>Update of TC 6.4.1.1-HPLMN in Automatic PLMN Selection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422EA1" w14:textId="77777777" w:rsidR="005979E7" w:rsidRPr="00F511A5" w:rsidRDefault="005979E7" w:rsidP="00F17634">
            <w:pPr>
              <w:pStyle w:val="TAC"/>
              <w:rPr>
                <w:lang w:eastAsia="en-US"/>
              </w:rPr>
            </w:pPr>
            <w:r w:rsidRPr="00F511A5">
              <w:rPr>
                <w:lang w:eastAsia="en-US"/>
              </w:rPr>
              <w:t>16.2.0</w:t>
            </w:r>
          </w:p>
        </w:tc>
      </w:tr>
      <w:tr w:rsidR="005979E7" w:rsidRPr="00F511A5" w14:paraId="284627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79DBC0"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F042E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4325A1" w14:textId="77777777" w:rsidR="005979E7" w:rsidRPr="00F511A5" w:rsidRDefault="005979E7" w:rsidP="00F17634">
            <w:pPr>
              <w:pStyle w:val="TAC"/>
              <w:rPr>
                <w:lang w:eastAsia="en-US"/>
              </w:rPr>
            </w:pPr>
            <w:r w:rsidRPr="00F511A5">
              <w:rPr>
                <w:lang w:eastAsia="en-US"/>
              </w:rPr>
              <w:t>R5-197839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07748C" w14:textId="77777777" w:rsidR="005979E7" w:rsidRPr="00F511A5" w:rsidRDefault="005979E7" w:rsidP="00F17634">
            <w:pPr>
              <w:pStyle w:val="TAC"/>
              <w:rPr>
                <w:lang w:eastAsia="en-US"/>
              </w:rPr>
            </w:pPr>
            <w:r w:rsidRPr="00F511A5">
              <w:rPr>
                <w:lang w:eastAsia="en-US"/>
              </w:rPr>
              <w:t>1055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0ED74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65B66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127D2E" w14:textId="77777777" w:rsidR="005979E7" w:rsidRPr="00F511A5" w:rsidRDefault="005979E7" w:rsidP="00F17634">
            <w:pPr>
              <w:pStyle w:val="TAL"/>
              <w:rPr>
                <w:lang w:eastAsia="en-US"/>
              </w:rPr>
            </w:pPr>
            <w:r w:rsidRPr="00F511A5">
              <w:rPr>
                <w:lang w:eastAsia="en-US"/>
              </w:rPr>
              <w:t>Correction to NR test case 6.1.2.14-Cell reselection CellReservedForOperatorUse with Access Identity 11 or 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5934A9" w14:textId="77777777" w:rsidR="005979E7" w:rsidRPr="00F511A5" w:rsidRDefault="005979E7" w:rsidP="00F17634">
            <w:pPr>
              <w:pStyle w:val="TAC"/>
              <w:rPr>
                <w:lang w:eastAsia="en-US"/>
              </w:rPr>
            </w:pPr>
            <w:r w:rsidRPr="00F511A5">
              <w:rPr>
                <w:lang w:eastAsia="en-US"/>
              </w:rPr>
              <w:t>16.2.0</w:t>
            </w:r>
          </w:p>
        </w:tc>
      </w:tr>
      <w:tr w:rsidR="005979E7" w:rsidRPr="00F511A5" w14:paraId="3FF0F8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5D1686" w14:textId="77777777" w:rsidR="005979E7" w:rsidRPr="00F511A5" w:rsidRDefault="005979E7" w:rsidP="00F17634">
            <w:pPr>
              <w:pStyle w:val="TAC"/>
              <w:rPr>
                <w:lang w:eastAsia="en-US"/>
              </w:rPr>
            </w:pPr>
            <w:r w:rsidRPr="00F511A5">
              <w:rPr>
                <w:lang w:eastAsia="en-US"/>
              </w:rPr>
              <w:lastRenderedPageBreak/>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35DCB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60F747" w14:textId="77777777" w:rsidR="005979E7" w:rsidRPr="00F511A5" w:rsidRDefault="005979E7" w:rsidP="00F17634">
            <w:pPr>
              <w:pStyle w:val="TAC"/>
              <w:rPr>
                <w:lang w:eastAsia="en-US"/>
              </w:rPr>
            </w:pPr>
            <w:r w:rsidRPr="00F511A5">
              <w:rPr>
                <w:lang w:eastAsia="en-US"/>
              </w:rPr>
              <w:t>R5-197840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FB2B5F" w14:textId="77777777" w:rsidR="005979E7" w:rsidRPr="00F511A5" w:rsidRDefault="005979E7" w:rsidP="00F17634">
            <w:pPr>
              <w:pStyle w:val="TAC"/>
              <w:rPr>
                <w:lang w:eastAsia="en-US"/>
              </w:rPr>
            </w:pPr>
            <w:r w:rsidRPr="00F511A5">
              <w:rPr>
                <w:lang w:eastAsia="en-US"/>
              </w:rPr>
              <w:t>1056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BBA76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12676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1672E0" w14:textId="77777777" w:rsidR="005979E7" w:rsidRPr="00F511A5" w:rsidRDefault="005979E7" w:rsidP="00F17634">
            <w:pPr>
              <w:pStyle w:val="TAL"/>
              <w:rPr>
                <w:lang w:eastAsia="en-US"/>
              </w:rPr>
            </w:pPr>
            <w:r w:rsidRPr="00F511A5">
              <w:rPr>
                <w:lang w:eastAsia="en-US"/>
              </w:rPr>
              <w:t>Correction of NR test case 6.2.3.2-Inter-RAT cell reselection from L2NR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41D0B7" w14:textId="77777777" w:rsidR="005979E7" w:rsidRPr="00F511A5" w:rsidRDefault="005979E7" w:rsidP="00F17634">
            <w:pPr>
              <w:pStyle w:val="TAC"/>
              <w:rPr>
                <w:lang w:eastAsia="en-US"/>
              </w:rPr>
            </w:pPr>
            <w:r w:rsidRPr="00F511A5">
              <w:rPr>
                <w:lang w:eastAsia="en-US"/>
              </w:rPr>
              <w:t>16.2.0</w:t>
            </w:r>
          </w:p>
        </w:tc>
      </w:tr>
      <w:tr w:rsidR="005979E7" w:rsidRPr="00F511A5" w14:paraId="56A6170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76BE9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7B918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8A0777" w14:textId="77777777" w:rsidR="005979E7" w:rsidRPr="00F511A5" w:rsidRDefault="005979E7" w:rsidP="00F17634">
            <w:pPr>
              <w:pStyle w:val="TAC"/>
              <w:rPr>
                <w:lang w:eastAsia="en-US"/>
              </w:rPr>
            </w:pPr>
            <w:r w:rsidRPr="00F511A5">
              <w:rPr>
                <w:lang w:eastAsia="en-US"/>
              </w:rPr>
              <w:t>R5-197841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4D0E8A" w14:textId="77777777" w:rsidR="005979E7" w:rsidRPr="00F511A5" w:rsidRDefault="005979E7" w:rsidP="00F17634">
            <w:pPr>
              <w:pStyle w:val="TAC"/>
              <w:rPr>
                <w:lang w:eastAsia="en-US"/>
              </w:rPr>
            </w:pPr>
            <w:r w:rsidRPr="00F511A5">
              <w:rPr>
                <w:lang w:eastAsia="en-US"/>
              </w:rPr>
              <w:t>1057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33815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F61C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B16826" w14:textId="77777777" w:rsidR="005979E7" w:rsidRPr="00F511A5" w:rsidRDefault="005979E7" w:rsidP="00F17634">
            <w:pPr>
              <w:pStyle w:val="TAL"/>
              <w:rPr>
                <w:lang w:eastAsia="en-US"/>
              </w:rPr>
            </w:pPr>
            <w:r w:rsidRPr="00F511A5">
              <w:rPr>
                <w:lang w:eastAsia="en-US"/>
              </w:rPr>
              <w:t>Correction of NR test case 6.2.3.4-Inter-RAT cell reselection from NR2L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F52C02" w14:textId="77777777" w:rsidR="005979E7" w:rsidRPr="00F511A5" w:rsidRDefault="005979E7" w:rsidP="00F17634">
            <w:pPr>
              <w:pStyle w:val="TAC"/>
              <w:rPr>
                <w:lang w:eastAsia="en-US"/>
              </w:rPr>
            </w:pPr>
            <w:r w:rsidRPr="00F511A5">
              <w:rPr>
                <w:lang w:eastAsia="en-US"/>
              </w:rPr>
              <w:t>16.2.0</w:t>
            </w:r>
          </w:p>
        </w:tc>
      </w:tr>
      <w:tr w:rsidR="005979E7" w:rsidRPr="00F511A5" w14:paraId="41854C4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CE3A44"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9E0A8F"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07F135" w14:textId="77777777" w:rsidR="005979E7" w:rsidRPr="00F511A5" w:rsidRDefault="005979E7" w:rsidP="00F17634">
            <w:pPr>
              <w:pStyle w:val="TAC"/>
              <w:rPr>
                <w:lang w:eastAsia="en-US"/>
              </w:rPr>
            </w:pPr>
            <w:r w:rsidRPr="00F511A5">
              <w:rPr>
                <w:lang w:eastAsia="en-US"/>
              </w:rPr>
              <w:t>R5-197842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BD4F40" w14:textId="77777777" w:rsidR="005979E7" w:rsidRPr="00F511A5" w:rsidRDefault="005979E7" w:rsidP="00F17634">
            <w:pPr>
              <w:pStyle w:val="TAC"/>
              <w:rPr>
                <w:lang w:eastAsia="en-US"/>
              </w:rPr>
            </w:pPr>
            <w:r w:rsidRPr="00F511A5">
              <w:rPr>
                <w:lang w:eastAsia="en-US"/>
              </w:rPr>
              <w:t>1058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9631A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FBA09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4DBC25" w14:textId="77777777" w:rsidR="005979E7" w:rsidRPr="00F511A5" w:rsidRDefault="005979E7" w:rsidP="00F17634">
            <w:pPr>
              <w:pStyle w:val="TAL"/>
              <w:rPr>
                <w:lang w:eastAsia="en-US"/>
              </w:rPr>
            </w:pPr>
            <w:r w:rsidRPr="00F511A5">
              <w:rPr>
                <w:lang w:eastAsia="en-US"/>
              </w:rPr>
              <w:t>Correction of NR test case 6.2.3.5-Inter-RAT cell reselection from N2L by dedicated signalling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379CC1" w14:textId="77777777" w:rsidR="005979E7" w:rsidRPr="00F511A5" w:rsidRDefault="005979E7" w:rsidP="00F17634">
            <w:pPr>
              <w:pStyle w:val="TAC"/>
              <w:rPr>
                <w:lang w:eastAsia="en-US"/>
              </w:rPr>
            </w:pPr>
            <w:r w:rsidRPr="00F511A5">
              <w:rPr>
                <w:lang w:eastAsia="en-US"/>
              </w:rPr>
              <w:t>16.2.0</w:t>
            </w:r>
          </w:p>
        </w:tc>
      </w:tr>
      <w:tr w:rsidR="005979E7" w:rsidRPr="00F511A5" w14:paraId="238D15B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CB905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6E1A7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F97F60" w14:textId="77777777" w:rsidR="005979E7" w:rsidRPr="00F511A5" w:rsidRDefault="005979E7" w:rsidP="00F17634">
            <w:pPr>
              <w:pStyle w:val="TAC"/>
              <w:rPr>
                <w:lang w:eastAsia="en-US"/>
              </w:rPr>
            </w:pPr>
            <w:r w:rsidRPr="00F511A5">
              <w:rPr>
                <w:lang w:eastAsia="en-US"/>
              </w:rPr>
              <w:t>R5-197843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98584B" w14:textId="77777777" w:rsidR="005979E7" w:rsidRPr="00F511A5" w:rsidRDefault="005979E7" w:rsidP="00F17634">
            <w:pPr>
              <w:pStyle w:val="TAC"/>
              <w:rPr>
                <w:lang w:eastAsia="en-US"/>
              </w:rPr>
            </w:pPr>
            <w:r w:rsidRPr="00F511A5">
              <w:rPr>
                <w:lang w:eastAsia="en-US"/>
              </w:rPr>
              <w:t>1059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802DF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6FDB6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400E19" w14:textId="77777777" w:rsidR="005979E7" w:rsidRPr="00F511A5" w:rsidRDefault="005979E7" w:rsidP="00F17634">
            <w:pPr>
              <w:pStyle w:val="TAL"/>
              <w:rPr>
                <w:lang w:eastAsia="en-US"/>
              </w:rPr>
            </w:pPr>
            <w:r w:rsidRPr="00F511A5">
              <w:rPr>
                <w:lang w:eastAsia="en-US"/>
              </w:rPr>
              <w:t>Correction of NR test case 6.2.3.6-Inter-RAT cell reselection from L2N by dedicated signalling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69CA93" w14:textId="77777777" w:rsidR="005979E7" w:rsidRPr="00F511A5" w:rsidRDefault="005979E7" w:rsidP="00F17634">
            <w:pPr>
              <w:pStyle w:val="TAC"/>
              <w:rPr>
                <w:lang w:eastAsia="en-US"/>
              </w:rPr>
            </w:pPr>
            <w:r w:rsidRPr="00F511A5">
              <w:rPr>
                <w:lang w:eastAsia="en-US"/>
              </w:rPr>
              <w:t>16.2.0</w:t>
            </w:r>
          </w:p>
        </w:tc>
      </w:tr>
      <w:tr w:rsidR="005979E7" w:rsidRPr="00F511A5" w14:paraId="37CDCC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85C1D3"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69A10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53809A" w14:textId="77777777" w:rsidR="005979E7" w:rsidRPr="00F511A5" w:rsidRDefault="005979E7" w:rsidP="00F17634">
            <w:pPr>
              <w:pStyle w:val="TAC"/>
              <w:rPr>
                <w:lang w:eastAsia="en-US"/>
              </w:rPr>
            </w:pPr>
            <w:r w:rsidRPr="00F511A5">
              <w:rPr>
                <w:lang w:eastAsia="en-US"/>
              </w:rPr>
              <w:t>R5-197849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7985D7" w14:textId="77777777" w:rsidR="005979E7" w:rsidRPr="00F511A5" w:rsidRDefault="005979E7" w:rsidP="00F17634">
            <w:pPr>
              <w:pStyle w:val="TAC"/>
              <w:rPr>
                <w:lang w:eastAsia="en-US"/>
              </w:rPr>
            </w:pPr>
            <w:r w:rsidRPr="00F511A5">
              <w:rPr>
                <w:lang w:eastAsia="en-US"/>
              </w:rPr>
              <w:t>1065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10402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7AEB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ACF9C4" w14:textId="77777777" w:rsidR="005979E7" w:rsidRPr="00F511A5" w:rsidRDefault="005979E7" w:rsidP="00F17634">
            <w:pPr>
              <w:pStyle w:val="TAL"/>
              <w:rPr>
                <w:lang w:eastAsia="en-US"/>
              </w:rPr>
            </w:pPr>
            <w:r w:rsidRPr="00F511A5">
              <w:rPr>
                <w:lang w:eastAsia="en-US"/>
              </w:rPr>
              <w:t>Correction to NR test case 7.1.2.3.5-Control of receive window for AM RLC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F69C0F" w14:textId="77777777" w:rsidR="005979E7" w:rsidRPr="00F511A5" w:rsidRDefault="005979E7" w:rsidP="00F17634">
            <w:pPr>
              <w:pStyle w:val="TAC"/>
              <w:rPr>
                <w:lang w:eastAsia="en-US"/>
              </w:rPr>
            </w:pPr>
            <w:r w:rsidRPr="00F511A5">
              <w:rPr>
                <w:lang w:eastAsia="en-US"/>
              </w:rPr>
              <w:t>16.2.0</w:t>
            </w:r>
          </w:p>
        </w:tc>
      </w:tr>
      <w:tr w:rsidR="005979E7" w:rsidRPr="00F511A5" w14:paraId="6469AD0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330CC0"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7D0926"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D4EA1F" w14:textId="77777777" w:rsidR="005979E7" w:rsidRPr="00F511A5" w:rsidRDefault="005979E7" w:rsidP="00F17634">
            <w:pPr>
              <w:pStyle w:val="TAC"/>
              <w:rPr>
                <w:lang w:eastAsia="en-US"/>
              </w:rPr>
            </w:pPr>
            <w:r w:rsidRPr="00F511A5">
              <w:rPr>
                <w:lang w:eastAsia="en-US"/>
              </w:rPr>
              <w:t>R5-197854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266FA4" w14:textId="77777777" w:rsidR="005979E7" w:rsidRPr="00F511A5" w:rsidRDefault="005979E7" w:rsidP="00F17634">
            <w:pPr>
              <w:pStyle w:val="TAC"/>
              <w:rPr>
                <w:lang w:eastAsia="en-US"/>
              </w:rPr>
            </w:pPr>
            <w:r w:rsidRPr="00F511A5">
              <w:rPr>
                <w:lang w:eastAsia="en-US"/>
              </w:rPr>
              <w:t>1070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95D24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AFBB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C311DC" w14:textId="77777777" w:rsidR="005979E7" w:rsidRPr="00F511A5" w:rsidRDefault="005979E7" w:rsidP="00F17634">
            <w:pPr>
              <w:pStyle w:val="TAL"/>
              <w:rPr>
                <w:lang w:eastAsia="en-US"/>
              </w:rPr>
            </w:pPr>
            <w:r w:rsidRPr="00F511A5">
              <w:rPr>
                <w:lang w:eastAsia="en-US"/>
              </w:rPr>
              <w:t>Correction of NR test case 8.1.3.1.2 - Event A3 intra-Freq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9125F3" w14:textId="77777777" w:rsidR="005979E7" w:rsidRPr="00F511A5" w:rsidRDefault="005979E7" w:rsidP="00F17634">
            <w:pPr>
              <w:pStyle w:val="TAC"/>
              <w:rPr>
                <w:lang w:eastAsia="en-US"/>
              </w:rPr>
            </w:pPr>
            <w:r w:rsidRPr="00F511A5">
              <w:rPr>
                <w:lang w:eastAsia="en-US"/>
              </w:rPr>
              <w:t>16.2.0</w:t>
            </w:r>
          </w:p>
        </w:tc>
      </w:tr>
      <w:tr w:rsidR="005979E7" w:rsidRPr="00F511A5" w14:paraId="255550F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1F9F8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383B3C"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D455F4A" w14:textId="77777777" w:rsidR="005979E7" w:rsidRPr="00F511A5" w:rsidRDefault="005979E7" w:rsidP="00F17634">
            <w:pPr>
              <w:pStyle w:val="TAC"/>
              <w:rPr>
                <w:lang w:eastAsia="en-US"/>
              </w:rPr>
            </w:pPr>
            <w:r w:rsidRPr="00F511A5">
              <w:rPr>
                <w:lang w:eastAsia="en-US"/>
              </w:rPr>
              <w:t>R5-197856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656256" w14:textId="77777777" w:rsidR="005979E7" w:rsidRPr="00F511A5" w:rsidRDefault="005979E7" w:rsidP="00F17634">
            <w:pPr>
              <w:pStyle w:val="TAC"/>
              <w:rPr>
                <w:lang w:eastAsia="en-US"/>
              </w:rPr>
            </w:pPr>
            <w:r w:rsidRPr="00F511A5">
              <w:rPr>
                <w:lang w:eastAsia="en-US"/>
              </w:rPr>
              <w:t>1072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17A6FE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23077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E3572B" w14:textId="77777777" w:rsidR="005979E7" w:rsidRPr="00F511A5" w:rsidRDefault="005979E7" w:rsidP="00F17634">
            <w:pPr>
              <w:pStyle w:val="TAL"/>
              <w:rPr>
                <w:lang w:eastAsia="en-US"/>
              </w:rPr>
            </w:pPr>
            <w:r w:rsidRPr="00F511A5">
              <w:rPr>
                <w:lang w:eastAsia="en-US"/>
              </w:rPr>
              <w:t>Correction to NR TC  8.1.3.1.8-Event A5 Intra-Freq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940A21" w14:textId="77777777" w:rsidR="005979E7" w:rsidRPr="00F511A5" w:rsidRDefault="005979E7" w:rsidP="00F17634">
            <w:pPr>
              <w:pStyle w:val="TAC"/>
              <w:rPr>
                <w:lang w:eastAsia="en-US"/>
              </w:rPr>
            </w:pPr>
            <w:r w:rsidRPr="00F511A5">
              <w:rPr>
                <w:lang w:eastAsia="en-US"/>
              </w:rPr>
              <w:t>16.2.0</w:t>
            </w:r>
          </w:p>
        </w:tc>
      </w:tr>
      <w:tr w:rsidR="005979E7" w:rsidRPr="00F511A5" w14:paraId="47FE95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10817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440C6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9D62AD" w14:textId="77777777" w:rsidR="005979E7" w:rsidRPr="00F511A5" w:rsidRDefault="005979E7" w:rsidP="00F17634">
            <w:pPr>
              <w:pStyle w:val="TAC"/>
              <w:rPr>
                <w:lang w:eastAsia="en-US"/>
              </w:rPr>
            </w:pPr>
            <w:r w:rsidRPr="00F511A5">
              <w:rPr>
                <w:lang w:eastAsia="en-US"/>
              </w:rPr>
              <w:t>R5-197860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DF5FCB" w14:textId="77777777" w:rsidR="005979E7" w:rsidRPr="00F511A5" w:rsidRDefault="005979E7" w:rsidP="00F17634">
            <w:pPr>
              <w:pStyle w:val="TAC"/>
              <w:rPr>
                <w:lang w:eastAsia="en-US"/>
              </w:rPr>
            </w:pPr>
            <w:r w:rsidRPr="00F511A5">
              <w:rPr>
                <w:lang w:eastAsia="en-US"/>
              </w:rPr>
              <w:t>1076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6A932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9C706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8FDC9B" w14:textId="77777777" w:rsidR="005979E7" w:rsidRPr="00F511A5" w:rsidRDefault="005979E7" w:rsidP="00F17634">
            <w:pPr>
              <w:pStyle w:val="TAL"/>
              <w:rPr>
                <w:lang w:eastAsia="en-US"/>
              </w:rPr>
            </w:pPr>
            <w:r w:rsidRPr="00F511A5">
              <w:rPr>
                <w:lang w:eastAsia="en-US"/>
              </w:rPr>
              <w:t>Correction to NR test case 8.1.5.3.1-PWS reception in NR RRC_IDLE state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0EF5F5" w14:textId="77777777" w:rsidR="005979E7" w:rsidRPr="00F511A5" w:rsidRDefault="005979E7" w:rsidP="00F17634">
            <w:pPr>
              <w:pStyle w:val="TAC"/>
              <w:rPr>
                <w:lang w:eastAsia="en-US"/>
              </w:rPr>
            </w:pPr>
            <w:r w:rsidRPr="00F511A5">
              <w:rPr>
                <w:lang w:eastAsia="en-US"/>
              </w:rPr>
              <w:t>16.2.0</w:t>
            </w:r>
          </w:p>
        </w:tc>
      </w:tr>
      <w:tr w:rsidR="005979E7" w:rsidRPr="00F511A5" w14:paraId="34BB51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A97795"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5D50C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F04D8B" w14:textId="77777777" w:rsidR="005979E7" w:rsidRPr="00F511A5" w:rsidRDefault="005979E7" w:rsidP="00F17634">
            <w:pPr>
              <w:pStyle w:val="TAC"/>
              <w:rPr>
                <w:lang w:eastAsia="en-US"/>
              </w:rPr>
            </w:pPr>
            <w:r w:rsidRPr="00F511A5">
              <w:rPr>
                <w:lang w:eastAsia="en-US"/>
              </w:rPr>
              <w:t>R5-197867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DB74E8" w14:textId="77777777" w:rsidR="005979E7" w:rsidRPr="00F511A5" w:rsidRDefault="005979E7" w:rsidP="00F17634">
            <w:pPr>
              <w:pStyle w:val="TAC"/>
              <w:rPr>
                <w:lang w:eastAsia="en-US"/>
              </w:rPr>
            </w:pPr>
            <w:r w:rsidRPr="00F511A5">
              <w:rPr>
                <w:lang w:eastAsia="en-US"/>
              </w:rPr>
              <w:t>1083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20D6F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E323F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E8501D" w14:textId="77777777" w:rsidR="005979E7" w:rsidRPr="00F511A5" w:rsidRDefault="005979E7" w:rsidP="00F17634">
            <w:pPr>
              <w:pStyle w:val="TAL"/>
              <w:rPr>
                <w:lang w:eastAsia="en-US"/>
              </w:rPr>
            </w:pPr>
            <w:r w:rsidRPr="00F511A5">
              <w:rPr>
                <w:lang w:eastAsia="en-US"/>
              </w:rPr>
              <w:t>Correction to NR test case 9.1.6.2.2-Re-registration not required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565302" w14:textId="77777777" w:rsidR="005979E7" w:rsidRPr="00F511A5" w:rsidRDefault="005979E7" w:rsidP="00F17634">
            <w:pPr>
              <w:pStyle w:val="TAC"/>
              <w:rPr>
                <w:lang w:eastAsia="en-US"/>
              </w:rPr>
            </w:pPr>
            <w:r w:rsidRPr="00F511A5">
              <w:rPr>
                <w:lang w:eastAsia="en-US"/>
              </w:rPr>
              <w:t>16.2.0</w:t>
            </w:r>
          </w:p>
        </w:tc>
      </w:tr>
      <w:tr w:rsidR="005979E7" w:rsidRPr="00F511A5" w14:paraId="0E68A02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423DD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4B7E6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3C3332" w14:textId="77777777" w:rsidR="005979E7" w:rsidRPr="00F511A5" w:rsidRDefault="005979E7" w:rsidP="00F17634">
            <w:pPr>
              <w:pStyle w:val="TAC"/>
              <w:rPr>
                <w:lang w:eastAsia="en-US"/>
              </w:rPr>
            </w:pPr>
            <w:r w:rsidRPr="00F511A5">
              <w:rPr>
                <w:lang w:eastAsia="en-US"/>
              </w:rPr>
              <w:t>R5-197904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84C47B" w14:textId="77777777" w:rsidR="005979E7" w:rsidRPr="00F511A5" w:rsidRDefault="005979E7" w:rsidP="00F17634">
            <w:pPr>
              <w:pStyle w:val="TAC"/>
              <w:rPr>
                <w:lang w:eastAsia="en-US"/>
              </w:rPr>
            </w:pPr>
            <w:r w:rsidRPr="00F511A5">
              <w:rPr>
                <w:lang w:eastAsia="en-US"/>
              </w:rPr>
              <w:t>1089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7268D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2BF45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4A76D6" w14:textId="77777777" w:rsidR="005979E7" w:rsidRPr="00F511A5" w:rsidRDefault="005979E7" w:rsidP="00F17634">
            <w:pPr>
              <w:pStyle w:val="TAL"/>
              <w:rPr>
                <w:lang w:eastAsia="en-US"/>
              </w:rPr>
            </w:pPr>
            <w:r w:rsidRPr="00F511A5">
              <w:rPr>
                <w:lang w:eastAsia="en-US"/>
              </w:rPr>
              <w:t>Correction to NR MAC test case 7.1.1.3.5 to accommodate the DCI format change to DCI_0_1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BDF4E4" w14:textId="77777777" w:rsidR="005979E7" w:rsidRPr="00F511A5" w:rsidRDefault="005979E7" w:rsidP="00F17634">
            <w:pPr>
              <w:pStyle w:val="TAC"/>
              <w:rPr>
                <w:lang w:eastAsia="en-US"/>
              </w:rPr>
            </w:pPr>
            <w:r w:rsidRPr="00F511A5">
              <w:rPr>
                <w:lang w:eastAsia="en-US"/>
              </w:rPr>
              <w:t>16.2.0</w:t>
            </w:r>
          </w:p>
        </w:tc>
      </w:tr>
      <w:tr w:rsidR="005979E7" w:rsidRPr="00F511A5" w14:paraId="50CFD75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D3C88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C1129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F367D2" w14:textId="77777777" w:rsidR="005979E7" w:rsidRPr="00F511A5" w:rsidRDefault="005979E7" w:rsidP="00F17634">
            <w:pPr>
              <w:pStyle w:val="TAC"/>
              <w:rPr>
                <w:lang w:eastAsia="en-US"/>
              </w:rPr>
            </w:pPr>
            <w:r w:rsidRPr="00F511A5">
              <w:rPr>
                <w:lang w:eastAsia="en-US"/>
              </w:rPr>
              <w:t>R5-198006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E2E762" w14:textId="77777777" w:rsidR="005979E7" w:rsidRPr="00F511A5" w:rsidRDefault="005979E7" w:rsidP="00F17634">
            <w:pPr>
              <w:pStyle w:val="TAC"/>
              <w:rPr>
                <w:lang w:eastAsia="en-US"/>
              </w:rPr>
            </w:pPr>
            <w:r w:rsidRPr="00F511A5">
              <w:rPr>
                <w:lang w:eastAsia="en-US"/>
              </w:rPr>
              <w:t>1099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D3A3C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3F93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F9B15F" w14:textId="77777777" w:rsidR="005979E7" w:rsidRPr="00F511A5" w:rsidRDefault="005979E7" w:rsidP="00F17634">
            <w:pPr>
              <w:pStyle w:val="TAL"/>
              <w:rPr>
                <w:lang w:eastAsia="en-US"/>
              </w:rPr>
            </w:pPr>
            <w:r w:rsidRPr="00F511A5">
              <w:rPr>
                <w:lang w:eastAsia="en-US"/>
              </w:rPr>
              <w:t>Addition of new 5GC test case 9.1.2.3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1633D9" w14:textId="77777777" w:rsidR="005979E7" w:rsidRPr="00F511A5" w:rsidRDefault="005979E7" w:rsidP="00F17634">
            <w:pPr>
              <w:pStyle w:val="TAC"/>
              <w:rPr>
                <w:lang w:eastAsia="en-US"/>
              </w:rPr>
            </w:pPr>
            <w:r w:rsidRPr="00F511A5">
              <w:rPr>
                <w:lang w:eastAsia="en-US"/>
              </w:rPr>
              <w:t>16.2.0</w:t>
            </w:r>
          </w:p>
        </w:tc>
      </w:tr>
      <w:tr w:rsidR="005979E7" w:rsidRPr="00F511A5" w14:paraId="41B25B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85C1DB"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6ADBC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7F413B" w14:textId="77777777" w:rsidR="005979E7" w:rsidRPr="00F511A5" w:rsidRDefault="005979E7" w:rsidP="00F17634">
            <w:pPr>
              <w:pStyle w:val="TAC"/>
              <w:rPr>
                <w:lang w:eastAsia="en-US"/>
              </w:rPr>
            </w:pPr>
            <w:r w:rsidRPr="00F511A5">
              <w:rPr>
                <w:lang w:eastAsia="en-US"/>
              </w:rPr>
              <w:t>R5-198085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F654A3" w14:textId="77777777" w:rsidR="005979E7" w:rsidRPr="00F511A5" w:rsidRDefault="005979E7" w:rsidP="00F17634">
            <w:pPr>
              <w:pStyle w:val="TAC"/>
              <w:rPr>
                <w:lang w:eastAsia="en-US"/>
              </w:rPr>
            </w:pPr>
            <w:r w:rsidRPr="00F511A5">
              <w:rPr>
                <w:lang w:eastAsia="en-US"/>
              </w:rPr>
              <w:t>1110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19FA1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9CD89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2EF414" w14:textId="77777777" w:rsidR="005979E7" w:rsidRPr="00F511A5" w:rsidRDefault="005979E7" w:rsidP="00F17634">
            <w:pPr>
              <w:pStyle w:val="TAL"/>
              <w:rPr>
                <w:lang w:eastAsia="en-US"/>
              </w:rPr>
            </w:pPr>
            <w:r w:rsidRPr="00F511A5">
              <w:rPr>
                <w:lang w:eastAsia="en-US"/>
              </w:rPr>
              <w:t>Update of References in 38.523-1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564C1B" w14:textId="77777777" w:rsidR="005979E7" w:rsidRPr="00F511A5" w:rsidRDefault="005979E7" w:rsidP="00F17634">
            <w:pPr>
              <w:pStyle w:val="TAC"/>
              <w:rPr>
                <w:lang w:eastAsia="en-US"/>
              </w:rPr>
            </w:pPr>
            <w:r w:rsidRPr="00F511A5">
              <w:rPr>
                <w:lang w:eastAsia="en-US"/>
              </w:rPr>
              <w:t>16.2.0</w:t>
            </w:r>
          </w:p>
        </w:tc>
      </w:tr>
      <w:tr w:rsidR="005979E7" w:rsidRPr="00F511A5" w14:paraId="56E15A3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5C3194"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E6E08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401B92" w14:textId="77777777" w:rsidR="005979E7" w:rsidRPr="00F511A5" w:rsidRDefault="005979E7" w:rsidP="00F17634">
            <w:pPr>
              <w:pStyle w:val="TAC"/>
              <w:rPr>
                <w:lang w:eastAsia="en-US"/>
              </w:rPr>
            </w:pPr>
            <w:r w:rsidRPr="00F511A5">
              <w:rPr>
                <w:lang w:eastAsia="en-US"/>
              </w:rPr>
              <w:t>R5-198086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6E6DEE" w14:textId="77777777" w:rsidR="005979E7" w:rsidRPr="00F511A5" w:rsidRDefault="005979E7" w:rsidP="00F17634">
            <w:pPr>
              <w:pStyle w:val="TAC"/>
              <w:rPr>
                <w:lang w:eastAsia="en-US"/>
              </w:rPr>
            </w:pPr>
            <w:r w:rsidRPr="00F511A5">
              <w:rPr>
                <w:lang w:eastAsia="en-US"/>
              </w:rPr>
              <w:t>1111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7C1EA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B0A2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4FD95D" w14:textId="77777777" w:rsidR="005979E7" w:rsidRPr="00F511A5" w:rsidRDefault="005979E7" w:rsidP="00F17634">
            <w:pPr>
              <w:pStyle w:val="TAL"/>
              <w:rPr>
                <w:lang w:eastAsia="en-US"/>
              </w:rPr>
            </w:pPr>
            <w:r w:rsidRPr="00F511A5">
              <w:rPr>
                <w:lang w:eastAsia="en-US"/>
              </w:rPr>
              <w:t>Introduction of new TC 9.1.5.2.6 Mobility registration update / Registered slice(s) change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5299C2" w14:textId="77777777" w:rsidR="005979E7" w:rsidRPr="00F511A5" w:rsidRDefault="005979E7" w:rsidP="00F17634">
            <w:pPr>
              <w:pStyle w:val="TAC"/>
              <w:rPr>
                <w:lang w:eastAsia="en-US"/>
              </w:rPr>
            </w:pPr>
            <w:r w:rsidRPr="00F511A5">
              <w:rPr>
                <w:lang w:eastAsia="en-US"/>
              </w:rPr>
              <w:t>16.2.0</w:t>
            </w:r>
          </w:p>
        </w:tc>
      </w:tr>
      <w:tr w:rsidR="005979E7" w:rsidRPr="00F511A5" w14:paraId="750EA1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4E559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36F78C"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C38056" w14:textId="77777777" w:rsidR="005979E7" w:rsidRPr="00F511A5" w:rsidRDefault="005979E7" w:rsidP="00F17634">
            <w:pPr>
              <w:pStyle w:val="TAC"/>
              <w:rPr>
                <w:lang w:eastAsia="en-US"/>
              </w:rPr>
            </w:pPr>
            <w:r w:rsidRPr="00F511A5">
              <w:rPr>
                <w:lang w:eastAsia="en-US"/>
              </w:rPr>
              <w:t>R5-198147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1F5236" w14:textId="77777777" w:rsidR="005979E7" w:rsidRPr="00F511A5" w:rsidRDefault="005979E7" w:rsidP="00F17634">
            <w:pPr>
              <w:pStyle w:val="TAC"/>
              <w:rPr>
                <w:lang w:eastAsia="en-US"/>
              </w:rPr>
            </w:pPr>
            <w:r w:rsidRPr="00F511A5">
              <w:rPr>
                <w:lang w:eastAsia="en-US"/>
              </w:rPr>
              <w:t>1127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A1BBD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AFA8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E12E31" w14:textId="77777777" w:rsidR="005979E7" w:rsidRPr="00F511A5" w:rsidRDefault="005979E7" w:rsidP="00F17634">
            <w:pPr>
              <w:pStyle w:val="TAL"/>
              <w:rPr>
                <w:lang w:eastAsia="en-US"/>
              </w:rPr>
            </w:pPr>
            <w:r w:rsidRPr="00F511A5">
              <w:rPr>
                <w:lang w:eastAsia="en-US"/>
              </w:rPr>
              <w:t>Updates to 5GMM test case 9.1.4.1 for NAS cells definition in pre-test conditions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B5DDE6" w14:textId="77777777" w:rsidR="005979E7" w:rsidRPr="00F511A5" w:rsidRDefault="005979E7" w:rsidP="00F17634">
            <w:pPr>
              <w:pStyle w:val="TAC"/>
              <w:rPr>
                <w:lang w:eastAsia="en-US"/>
              </w:rPr>
            </w:pPr>
            <w:r w:rsidRPr="00F511A5">
              <w:rPr>
                <w:lang w:eastAsia="en-US"/>
              </w:rPr>
              <w:t>16.2.0</w:t>
            </w:r>
          </w:p>
        </w:tc>
      </w:tr>
      <w:tr w:rsidR="005979E7" w:rsidRPr="00F511A5" w14:paraId="2F8232F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45BAD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1E2786"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DEE97E" w14:textId="77777777" w:rsidR="005979E7" w:rsidRPr="00F511A5" w:rsidRDefault="005979E7" w:rsidP="00F17634">
            <w:pPr>
              <w:pStyle w:val="TAC"/>
              <w:rPr>
                <w:lang w:eastAsia="en-US"/>
              </w:rPr>
            </w:pPr>
            <w:r w:rsidRPr="00F511A5">
              <w:rPr>
                <w:lang w:eastAsia="en-US"/>
              </w:rPr>
              <w:t>R5-198148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B047E3" w14:textId="77777777" w:rsidR="005979E7" w:rsidRPr="00F511A5" w:rsidRDefault="005979E7" w:rsidP="00F17634">
            <w:pPr>
              <w:pStyle w:val="TAC"/>
              <w:rPr>
                <w:lang w:eastAsia="en-US"/>
              </w:rPr>
            </w:pPr>
            <w:r w:rsidRPr="00F511A5">
              <w:rPr>
                <w:lang w:eastAsia="en-US"/>
              </w:rPr>
              <w:t>1128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C2A36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02D1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2163C1" w14:textId="77777777" w:rsidR="005979E7" w:rsidRPr="00F511A5" w:rsidRDefault="005979E7" w:rsidP="00F17634">
            <w:pPr>
              <w:pStyle w:val="TAL"/>
              <w:rPr>
                <w:lang w:eastAsia="en-US"/>
              </w:rPr>
            </w:pPr>
            <w:r w:rsidRPr="00F511A5">
              <w:rPr>
                <w:lang w:eastAsia="en-US"/>
              </w:rPr>
              <w:t>Updates to 5GMM initial registration test cases for NAS cells definition in pre-test conditions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FCBA41" w14:textId="77777777" w:rsidR="005979E7" w:rsidRPr="00F511A5" w:rsidRDefault="005979E7" w:rsidP="00F17634">
            <w:pPr>
              <w:pStyle w:val="TAC"/>
              <w:rPr>
                <w:lang w:eastAsia="en-US"/>
              </w:rPr>
            </w:pPr>
            <w:r w:rsidRPr="00F511A5">
              <w:rPr>
                <w:lang w:eastAsia="en-US"/>
              </w:rPr>
              <w:t>16.2.0</w:t>
            </w:r>
          </w:p>
        </w:tc>
      </w:tr>
      <w:tr w:rsidR="005979E7" w:rsidRPr="00F511A5" w14:paraId="264FE2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EA2864"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1C451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92749E" w14:textId="77777777" w:rsidR="005979E7" w:rsidRPr="00F511A5" w:rsidRDefault="005979E7" w:rsidP="00F17634">
            <w:pPr>
              <w:pStyle w:val="TAC"/>
              <w:rPr>
                <w:lang w:eastAsia="en-US"/>
              </w:rPr>
            </w:pPr>
            <w:r w:rsidRPr="00F511A5">
              <w:rPr>
                <w:lang w:eastAsia="en-US"/>
              </w:rPr>
              <w:t>R5-198180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90AA43" w14:textId="77777777" w:rsidR="005979E7" w:rsidRPr="00F511A5" w:rsidRDefault="005979E7" w:rsidP="00F17634">
            <w:pPr>
              <w:pStyle w:val="TAC"/>
              <w:rPr>
                <w:lang w:eastAsia="en-US"/>
              </w:rPr>
            </w:pPr>
            <w:r w:rsidRPr="00F511A5">
              <w:rPr>
                <w:lang w:eastAsia="en-US"/>
              </w:rPr>
              <w:t>1130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E0B68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C6A83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2F2927" w14:textId="77777777" w:rsidR="005979E7" w:rsidRPr="00F511A5" w:rsidRDefault="005979E7" w:rsidP="00F17634">
            <w:pPr>
              <w:pStyle w:val="TAL"/>
              <w:rPr>
                <w:lang w:eastAsia="en-US"/>
              </w:rPr>
            </w:pPr>
            <w:r w:rsidRPr="00F511A5">
              <w:rPr>
                <w:lang w:eastAsia="en-US"/>
              </w:rPr>
              <w:t>Correction to PDCP Test Case 7.1.3.5.3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4AB6B4" w14:textId="77777777" w:rsidR="005979E7" w:rsidRPr="00F511A5" w:rsidRDefault="005979E7" w:rsidP="00F17634">
            <w:pPr>
              <w:pStyle w:val="TAC"/>
              <w:rPr>
                <w:lang w:eastAsia="en-US"/>
              </w:rPr>
            </w:pPr>
            <w:r w:rsidRPr="00F511A5">
              <w:rPr>
                <w:lang w:eastAsia="en-US"/>
              </w:rPr>
              <w:t>16.2.0</w:t>
            </w:r>
          </w:p>
        </w:tc>
      </w:tr>
      <w:tr w:rsidR="005979E7" w:rsidRPr="00F511A5" w14:paraId="6251CB4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BE4EE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E7183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97E2D3" w14:textId="77777777" w:rsidR="005979E7" w:rsidRPr="00F511A5" w:rsidRDefault="005979E7" w:rsidP="00F17634">
            <w:pPr>
              <w:pStyle w:val="TAC"/>
              <w:rPr>
                <w:lang w:eastAsia="en-US"/>
              </w:rPr>
            </w:pPr>
            <w:r w:rsidRPr="00F511A5">
              <w:rPr>
                <w:lang w:eastAsia="en-US"/>
              </w:rPr>
              <w:t>R5-198181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E57604" w14:textId="77777777" w:rsidR="005979E7" w:rsidRPr="00F511A5" w:rsidRDefault="005979E7" w:rsidP="00F17634">
            <w:pPr>
              <w:pStyle w:val="TAC"/>
              <w:rPr>
                <w:lang w:eastAsia="en-US"/>
              </w:rPr>
            </w:pPr>
            <w:r w:rsidRPr="00F511A5">
              <w:rPr>
                <w:lang w:eastAsia="en-US"/>
              </w:rPr>
              <w:t>1131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ED6E9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B869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AE7B02" w14:textId="77777777" w:rsidR="005979E7" w:rsidRPr="00F511A5" w:rsidRDefault="005979E7" w:rsidP="00F17634">
            <w:pPr>
              <w:pStyle w:val="TAL"/>
              <w:rPr>
                <w:lang w:eastAsia="en-US"/>
              </w:rPr>
            </w:pPr>
            <w:r w:rsidRPr="00F511A5">
              <w:rPr>
                <w:lang w:eastAsia="en-US"/>
              </w:rPr>
              <w:t>Correction to EN-DC Inter-RAT Measurement Test Cases 8.2.3.1.1, 8.2.3.2.1, 8.2.3.3.1,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B1E959" w14:textId="77777777" w:rsidR="005979E7" w:rsidRPr="00F511A5" w:rsidRDefault="005979E7" w:rsidP="00F17634">
            <w:pPr>
              <w:pStyle w:val="TAC"/>
              <w:rPr>
                <w:lang w:eastAsia="en-US"/>
              </w:rPr>
            </w:pPr>
            <w:r w:rsidRPr="00F511A5">
              <w:rPr>
                <w:lang w:eastAsia="en-US"/>
              </w:rPr>
              <w:t>16.2.0</w:t>
            </w:r>
          </w:p>
        </w:tc>
      </w:tr>
      <w:tr w:rsidR="005979E7" w:rsidRPr="00F511A5" w14:paraId="62AF1F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F05BB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FBCED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3B6AC5" w14:textId="77777777" w:rsidR="005979E7" w:rsidRPr="00F511A5" w:rsidRDefault="005979E7" w:rsidP="00F17634">
            <w:pPr>
              <w:pStyle w:val="TAC"/>
              <w:rPr>
                <w:lang w:eastAsia="en-US"/>
              </w:rPr>
            </w:pPr>
            <w:r w:rsidRPr="00F511A5">
              <w:rPr>
                <w:lang w:eastAsia="en-US"/>
              </w:rPr>
              <w:t>R5-198184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7BDEDC" w14:textId="77777777" w:rsidR="005979E7" w:rsidRPr="00F511A5" w:rsidRDefault="005979E7" w:rsidP="00F17634">
            <w:pPr>
              <w:pStyle w:val="TAC"/>
              <w:rPr>
                <w:lang w:eastAsia="en-US"/>
              </w:rPr>
            </w:pPr>
            <w:r w:rsidRPr="00F511A5">
              <w:rPr>
                <w:lang w:eastAsia="en-US"/>
              </w:rPr>
              <w:t>1134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2168D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C03F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473BBD" w14:textId="77777777" w:rsidR="005979E7" w:rsidRPr="00F511A5" w:rsidRDefault="005979E7" w:rsidP="00F17634">
            <w:pPr>
              <w:pStyle w:val="TAL"/>
              <w:rPr>
                <w:lang w:eastAsia="en-US"/>
              </w:rPr>
            </w:pPr>
            <w:r w:rsidRPr="00F511A5">
              <w:rPr>
                <w:lang w:eastAsia="en-US"/>
              </w:rPr>
              <w:t>Corrections to 5GC NAS Test Case 10.1.1.1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CB920E" w14:textId="77777777" w:rsidR="005979E7" w:rsidRPr="00F511A5" w:rsidRDefault="005979E7" w:rsidP="00F17634">
            <w:pPr>
              <w:pStyle w:val="TAC"/>
              <w:rPr>
                <w:lang w:eastAsia="en-US"/>
              </w:rPr>
            </w:pPr>
            <w:r w:rsidRPr="00F511A5">
              <w:rPr>
                <w:lang w:eastAsia="en-US"/>
              </w:rPr>
              <w:t>16.2.0</w:t>
            </w:r>
          </w:p>
        </w:tc>
      </w:tr>
      <w:tr w:rsidR="005979E7" w:rsidRPr="00F511A5" w14:paraId="70AB5E2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570626"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93CB8D"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F4C1DA" w14:textId="77777777" w:rsidR="005979E7" w:rsidRPr="00F511A5" w:rsidRDefault="005979E7" w:rsidP="00F17634">
            <w:pPr>
              <w:pStyle w:val="TAC"/>
              <w:rPr>
                <w:lang w:eastAsia="en-US"/>
              </w:rPr>
            </w:pPr>
            <w:r w:rsidRPr="00F511A5">
              <w:rPr>
                <w:lang w:eastAsia="en-US"/>
              </w:rPr>
              <w:t>R5-198185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BDBC1C" w14:textId="77777777" w:rsidR="005979E7" w:rsidRPr="00F511A5" w:rsidRDefault="005979E7" w:rsidP="00F17634">
            <w:pPr>
              <w:pStyle w:val="TAC"/>
              <w:rPr>
                <w:lang w:eastAsia="en-US"/>
              </w:rPr>
            </w:pPr>
            <w:r w:rsidRPr="00F511A5">
              <w:rPr>
                <w:lang w:eastAsia="en-US"/>
              </w:rPr>
              <w:t>1135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E6580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CB3C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E6DE3C" w14:textId="77777777" w:rsidR="005979E7" w:rsidRPr="00F511A5" w:rsidRDefault="005979E7" w:rsidP="00F17634">
            <w:pPr>
              <w:pStyle w:val="TAL"/>
              <w:rPr>
                <w:lang w:eastAsia="en-US"/>
              </w:rPr>
            </w:pPr>
            <w:r w:rsidRPr="00F511A5">
              <w:rPr>
                <w:lang w:eastAsia="en-US"/>
              </w:rPr>
              <w:t>Corrections to 5GC NAS Test Case 9.1.6.1.3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E84BA9" w14:textId="77777777" w:rsidR="005979E7" w:rsidRPr="00F511A5" w:rsidRDefault="005979E7" w:rsidP="00F17634">
            <w:pPr>
              <w:pStyle w:val="TAC"/>
              <w:rPr>
                <w:lang w:eastAsia="en-US"/>
              </w:rPr>
            </w:pPr>
            <w:r w:rsidRPr="00F511A5">
              <w:rPr>
                <w:lang w:eastAsia="en-US"/>
              </w:rPr>
              <w:t>16.2.0</w:t>
            </w:r>
          </w:p>
        </w:tc>
      </w:tr>
      <w:tr w:rsidR="005979E7" w:rsidRPr="00F511A5" w14:paraId="6573BE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47A3C7"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6310B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841279" w14:textId="77777777" w:rsidR="005979E7" w:rsidRPr="00F511A5" w:rsidRDefault="005979E7" w:rsidP="00F17634">
            <w:pPr>
              <w:pStyle w:val="TAC"/>
              <w:rPr>
                <w:lang w:eastAsia="en-US"/>
              </w:rPr>
            </w:pPr>
            <w:r w:rsidRPr="00F511A5">
              <w:rPr>
                <w:lang w:eastAsia="en-US"/>
              </w:rPr>
              <w:t>R5-198186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C559F6" w14:textId="77777777" w:rsidR="005979E7" w:rsidRPr="00F511A5" w:rsidRDefault="005979E7" w:rsidP="00F17634">
            <w:pPr>
              <w:pStyle w:val="TAC"/>
              <w:rPr>
                <w:lang w:eastAsia="en-US"/>
              </w:rPr>
            </w:pPr>
            <w:r w:rsidRPr="00F511A5">
              <w:rPr>
                <w:lang w:eastAsia="en-US"/>
              </w:rPr>
              <w:t>1136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19207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FE3C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50F1F8" w14:textId="77777777" w:rsidR="005979E7" w:rsidRPr="00F511A5" w:rsidRDefault="005979E7" w:rsidP="00F17634">
            <w:pPr>
              <w:pStyle w:val="TAL"/>
              <w:rPr>
                <w:lang w:eastAsia="en-US"/>
              </w:rPr>
            </w:pPr>
            <w:r w:rsidRPr="00F511A5">
              <w:rPr>
                <w:lang w:eastAsia="en-US"/>
              </w:rPr>
              <w:t>Corrections to 5GC NAS Test Case 9.1.4.1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5F7762" w14:textId="77777777" w:rsidR="005979E7" w:rsidRPr="00F511A5" w:rsidRDefault="005979E7" w:rsidP="00F17634">
            <w:pPr>
              <w:pStyle w:val="TAC"/>
              <w:rPr>
                <w:lang w:eastAsia="en-US"/>
              </w:rPr>
            </w:pPr>
            <w:r w:rsidRPr="00F511A5">
              <w:rPr>
                <w:lang w:eastAsia="en-US"/>
              </w:rPr>
              <w:t>16.2.0</w:t>
            </w:r>
          </w:p>
        </w:tc>
      </w:tr>
      <w:tr w:rsidR="005979E7" w:rsidRPr="00F511A5" w14:paraId="7C8BE22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63BED0"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9BF32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CAE9FD" w14:textId="77777777" w:rsidR="005979E7" w:rsidRPr="00F511A5" w:rsidRDefault="005979E7" w:rsidP="00F17634">
            <w:pPr>
              <w:pStyle w:val="TAC"/>
              <w:rPr>
                <w:lang w:eastAsia="en-US"/>
              </w:rPr>
            </w:pPr>
            <w:r w:rsidRPr="00F511A5">
              <w:rPr>
                <w:lang w:eastAsia="en-US"/>
              </w:rPr>
              <w:t>R5-198187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7F872B" w14:textId="77777777" w:rsidR="005979E7" w:rsidRPr="00F511A5" w:rsidRDefault="005979E7" w:rsidP="00F17634">
            <w:pPr>
              <w:pStyle w:val="TAC"/>
              <w:rPr>
                <w:lang w:eastAsia="en-US"/>
              </w:rPr>
            </w:pPr>
            <w:r w:rsidRPr="00F511A5">
              <w:rPr>
                <w:lang w:eastAsia="en-US"/>
              </w:rPr>
              <w:t>1137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716AF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225B1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0DE390" w14:textId="77777777" w:rsidR="005979E7" w:rsidRPr="00F511A5" w:rsidRDefault="005979E7" w:rsidP="00F17634">
            <w:pPr>
              <w:pStyle w:val="TAL"/>
              <w:rPr>
                <w:lang w:eastAsia="en-US"/>
              </w:rPr>
            </w:pPr>
            <w:r w:rsidRPr="00F511A5">
              <w:rPr>
                <w:lang w:eastAsia="en-US"/>
              </w:rPr>
              <w:t>Correction to RLC Test Case 7.1.2.3.5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DFF376" w14:textId="77777777" w:rsidR="005979E7" w:rsidRPr="00F511A5" w:rsidRDefault="005979E7" w:rsidP="00F17634">
            <w:pPr>
              <w:pStyle w:val="TAC"/>
              <w:rPr>
                <w:lang w:eastAsia="en-US"/>
              </w:rPr>
            </w:pPr>
            <w:r w:rsidRPr="00F511A5">
              <w:rPr>
                <w:lang w:eastAsia="en-US"/>
              </w:rPr>
              <w:t>16.2.0</w:t>
            </w:r>
          </w:p>
        </w:tc>
      </w:tr>
      <w:tr w:rsidR="005979E7" w:rsidRPr="00F511A5" w14:paraId="5BE047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6F44B0"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AAE40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FB0DC7" w14:textId="77777777" w:rsidR="005979E7" w:rsidRPr="00F511A5" w:rsidRDefault="005979E7" w:rsidP="00F17634">
            <w:pPr>
              <w:pStyle w:val="TAC"/>
              <w:rPr>
                <w:lang w:eastAsia="en-US"/>
              </w:rPr>
            </w:pPr>
            <w:r w:rsidRPr="00F511A5">
              <w:rPr>
                <w:lang w:eastAsia="en-US"/>
              </w:rPr>
              <w:t>R5-198188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4C6356" w14:textId="77777777" w:rsidR="005979E7" w:rsidRPr="00F511A5" w:rsidRDefault="005979E7" w:rsidP="00F17634">
            <w:pPr>
              <w:pStyle w:val="TAC"/>
              <w:rPr>
                <w:lang w:eastAsia="en-US"/>
              </w:rPr>
            </w:pPr>
            <w:r w:rsidRPr="00F511A5">
              <w:rPr>
                <w:lang w:eastAsia="en-US"/>
              </w:rPr>
              <w:t>1138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8B9E2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3E21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8C4065" w14:textId="77777777" w:rsidR="005979E7" w:rsidRPr="00F511A5" w:rsidRDefault="005979E7" w:rsidP="00F17634">
            <w:pPr>
              <w:pStyle w:val="TAL"/>
              <w:rPr>
                <w:lang w:eastAsia="en-US"/>
              </w:rPr>
            </w:pPr>
            <w:r w:rsidRPr="00F511A5">
              <w:rPr>
                <w:lang w:eastAsia="en-US"/>
              </w:rPr>
              <w:t>Correction to RLC Test Case 7.1.2.3.11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8F5C9A" w14:textId="77777777" w:rsidR="005979E7" w:rsidRPr="00F511A5" w:rsidRDefault="005979E7" w:rsidP="00F17634">
            <w:pPr>
              <w:pStyle w:val="TAC"/>
              <w:rPr>
                <w:lang w:eastAsia="en-US"/>
              </w:rPr>
            </w:pPr>
            <w:r w:rsidRPr="00F511A5">
              <w:rPr>
                <w:lang w:eastAsia="en-US"/>
              </w:rPr>
              <w:t>16.2.0</w:t>
            </w:r>
          </w:p>
        </w:tc>
      </w:tr>
      <w:tr w:rsidR="005979E7" w:rsidRPr="00F511A5" w14:paraId="154CD1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2F64BB"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382AEF"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D3D3DD" w14:textId="77777777" w:rsidR="005979E7" w:rsidRPr="00F511A5" w:rsidRDefault="005979E7" w:rsidP="00F17634">
            <w:pPr>
              <w:pStyle w:val="TAC"/>
              <w:rPr>
                <w:lang w:eastAsia="en-US"/>
              </w:rPr>
            </w:pPr>
            <w:r w:rsidRPr="00F511A5">
              <w:rPr>
                <w:lang w:eastAsia="en-US"/>
              </w:rPr>
              <w:t>R5-198189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73923D" w14:textId="77777777" w:rsidR="005979E7" w:rsidRPr="00F511A5" w:rsidRDefault="005979E7" w:rsidP="00F17634">
            <w:pPr>
              <w:pStyle w:val="TAC"/>
              <w:rPr>
                <w:lang w:eastAsia="en-US"/>
              </w:rPr>
            </w:pPr>
            <w:r w:rsidRPr="00F511A5">
              <w:rPr>
                <w:lang w:eastAsia="en-US"/>
              </w:rPr>
              <w:t>1139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BDF68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A7F7C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DA7459" w14:textId="77777777" w:rsidR="005979E7" w:rsidRPr="00F511A5" w:rsidRDefault="005979E7" w:rsidP="00F17634">
            <w:pPr>
              <w:pStyle w:val="TAL"/>
              <w:rPr>
                <w:lang w:eastAsia="en-US"/>
              </w:rPr>
            </w:pPr>
            <w:r w:rsidRPr="00F511A5">
              <w:rPr>
                <w:lang w:eastAsia="en-US"/>
              </w:rPr>
              <w:t>Correction to 5GC NAS NSSAI Test Case 9.1.5.1.3a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AE645B" w14:textId="77777777" w:rsidR="005979E7" w:rsidRPr="00F511A5" w:rsidRDefault="005979E7" w:rsidP="00F17634">
            <w:pPr>
              <w:pStyle w:val="TAC"/>
              <w:rPr>
                <w:lang w:eastAsia="en-US"/>
              </w:rPr>
            </w:pPr>
            <w:r w:rsidRPr="00F511A5">
              <w:rPr>
                <w:lang w:eastAsia="en-US"/>
              </w:rPr>
              <w:t>16.2.0</w:t>
            </w:r>
          </w:p>
        </w:tc>
      </w:tr>
      <w:tr w:rsidR="005979E7" w:rsidRPr="00F511A5" w14:paraId="177CAE3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1677C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FEEC4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BA7252" w14:textId="77777777" w:rsidR="005979E7" w:rsidRPr="00F511A5" w:rsidRDefault="005979E7" w:rsidP="00F17634">
            <w:pPr>
              <w:pStyle w:val="TAC"/>
              <w:rPr>
                <w:lang w:eastAsia="en-US"/>
              </w:rPr>
            </w:pPr>
            <w:r w:rsidRPr="00F511A5">
              <w:rPr>
                <w:lang w:eastAsia="en-US"/>
              </w:rPr>
              <w:t>R5-198216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C0A587" w14:textId="77777777" w:rsidR="005979E7" w:rsidRPr="00F511A5" w:rsidRDefault="005979E7" w:rsidP="00F17634">
            <w:pPr>
              <w:pStyle w:val="TAC"/>
              <w:rPr>
                <w:lang w:eastAsia="en-US"/>
              </w:rPr>
            </w:pPr>
            <w:r w:rsidRPr="00F511A5">
              <w:rPr>
                <w:lang w:eastAsia="en-US"/>
              </w:rPr>
              <w:t>1149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9B21E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70906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60B86D" w14:textId="77777777" w:rsidR="005979E7" w:rsidRPr="00F511A5" w:rsidRDefault="005979E7" w:rsidP="00F17634">
            <w:pPr>
              <w:pStyle w:val="TAL"/>
              <w:rPr>
                <w:lang w:eastAsia="en-US"/>
              </w:rPr>
            </w:pPr>
            <w:r w:rsidRPr="00F511A5">
              <w:rPr>
                <w:lang w:eastAsia="en-US"/>
              </w:rPr>
              <w:t>Correction to TC 7.1.1.1.2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9014DA" w14:textId="77777777" w:rsidR="005979E7" w:rsidRPr="00F511A5" w:rsidRDefault="005979E7" w:rsidP="00F17634">
            <w:pPr>
              <w:pStyle w:val="TAC"/>
              <w:rPr>
                <w:lang w:eastAsia="en-US"/>
              </w:rPr>
            </w:pPr>
            <w:r w:rsidRPr="00F511A5">
              <w:rPr>
                <w:lang w:eastAsia="en-US"/>
              </w:rPr>
              <w:t>16.2.0</w:t>
            </w:r>
          </w:p>
        </w:tc>
      </w:tr>
      <w:tr w:rsidR="005979E7" w:rsidRPr="00F511A5" w14:paraId="71734D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341E3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78F51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5F082F" w14:textId="77777777" w:rsidR="005979E7" w:rsidRPr="00F511A5" w:rsidRDefault="005979E7" w:rsidP="00F17634">
            <w:pPr>
              <w:pStyle w:val="TAC"/>
              <w:rPr>
                <w:lang w:eastAsia="en-US"/>
              </w:rPr>
            </w:pPr>
            <w:r w:rsidRPr="00F511A5">
              <w:rPr>
                <w:lang w:eastAsia="en-US"/>
              </w:rPr>
              <w:t>R5-198235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C9DFF2" w14:textId="77777777" w:rsidR="005979E7" w:rsidRPr="00F511A5" w:rsidRDefault="005979E7" w:rsidP="00F17634">
            <w:pPr>
              <w:pStyle w:val="TAC"/>
              <w:rPr>
                <w:lang w:eastAsia="en-US"/>
              </w:rPr>
            </w:pPr>
            <w:r w:rsidRPr="00F511A5">
              <w:rPr>
                <w:lang w:eastAsia="en-US"/>
              </w:rPr>
              <w:t>1151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A11DD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0242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CA9FBF" w14:textId="77777777" w:rsidR="005979E7" w:rsidRPr="00F511A5" w:rsidRDefault="005979E7" w:rsidP="00F17634">
            <w:pPr>
              <w:pStyle w:val="TAL"/>
              <w:rPr>
                <w:lang w:eastAsia="en-US"/>
              </w:rPr>
            </w:pPr>
            <w:r w:rsidRPr="00F511A5">
              <w:rPr>
                <w:lang w:eastAsia="en-US"/>
              </w:rPr>
              <w:t>Correction to 5GC test case 9.1.1.1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5F4F55" w14:textId="77777777" w:rsidR="005979E7" w:rsidRPr="00F511A5" w:rsidRDefault="005979E7" w:rsidP="00F17634">
            <w:pPr>
              <w:pStyle w:val="TAC"/>
              <w:rPr>
                <w:lang w:eastAsia="en-US"/>
              </w:rPr>
            </w:pPr>
            <w:r w:rsidRPr="00F511A5">
              <w:rPr>
                <w:lang w:eastAsia="en-US"/>
              </w:rPr>
              <w:t>16.2.0</w:t>
            </w:r>
          </w:p>
        </w:tc>
      </w:tr>
      <w:tr w:rsidR="005979E7" w:rsidRPr="00F511A5" w14:paraId="7F8875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7B2288"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E89C7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C65738" w14:textId="77777777" w:rsidR="005979E7" w:rsidRPr="00F511A5" w:rsidRDefault="005979E7" w:rsidP="00F17634">
            <w:pPr>
              <w:pStyle w:val="TAC"/>
              <w:rPr>
                <w:lang w:eastAsia="en-US"/>
              </w:rPr>
            </w:pPr>
            <w:r w:rsidRPr="00F511A5">
              <w:rPr>
                <w:lang w:eastAsia="en-US"/>
              </w:rPr>
              <w:t>R5-198242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0CD3B6" w14:textId="77777777" w:rsidR="005979E7" w:rsidRPr="00F511A5" w:rsidRDefault="005979E7" w:rsidP="00F17634">
            <w:pPr>
              <w:pStyle w:val="TAC"/>
              <w:rPr>
                <w:lang w:eastAsia="en-US"/>
              </w:rPr>
            </w:pPr>
            <w:r w:rsidRPr="00F511A5">
              <w:rPr>
                <w:lang w:eastAsia="en-US"/>
              </w:rPr>
              <w:t>1153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22DB3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3F93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1452B7" w14:textId="77777777" w:rsidR="005979E7" w:rsidRPr="00F511A5" w:rsidRDefault="005979E7" w:rsidP="00F17634">
            <w:pPr>
              <w:pStyle w:val="TAL"/>
              <w:rPr>
                <w:lang w:eastAsia="en-US"/>
              </w:rPr>
            </w:pPr>
            <w:r w:rsidRPr="00F511A5">
              <w:rPr>
                <w:lang w:eastAsia="en-US"/>
              </w:rPr>
              <w:t>Correction to 5GC test case 9.1.1.2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B61D21" w14:textId="77777777" w:rsidR="005979E7" w:rsidRPr="00F511A5" w:rsidRDefault="005979E7" w:rsidP="00F17634">
            <w:pPr>
              <w:pStyle w:val="TAC"/>
              <w:rPr>
                <w:lang w:eastAsia="en-US"/>
              </w:rPr>
            </w:pPr>
            <w:r w:rsidRPr="00F511A5">
              <w:rPr>
                <w:lang w:eastAsia="en-US"/>
              </w:rPr>
              <w:t>16.2.0</w:t>
            </w:r>
          </w:p>
        </w:tc>
      </w:tr>
      <w:tr w:rsidR="005979E7" w:rsidRPr="00F511A5" w14:paraId="06A1395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10624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9803C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D6DBE3" w14:textId="77777777" w:rsidR="005979E7" w:rsidRPr="00F511A5" w:rsidRDefault="005979E7" w:rsidP="00F17634">
            <w:pPr>
              <w:pStyle w:val="TAC"/>
              <w:rPr>
                <w:lang w:eastAsia="en-US"/>
              </w:rPr>
            </w:pPr>
            <w:r w:rsidRPr="00F511A5">
              <w:rPr>
                <w:lang w:eastAsia="en-US"/>
              </w:rPr>
              <w:t>R5-198299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BE7C71" w14:textId="77777777" w:rsidR="005979E7" w:rsidRPr="00F511A5" w:rsidRDefault="005979E7" w:rsidP="00F17634">
            <w:pPr>
              <w:pStyle w:val="TAC"/>
              <w:rPr>
                <w:lang w:eastAsia="en-US"/>
              </w:rPr>
            </w:pPr>
            <w:r w:rsidRPr="00F511A5">
              <w:rPr>
                <w:lang w:eastAsia="en-US"/>
              </w:rPr>
              <w:t>1164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B8C0E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CC830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CB9716" w14:textId="77777777" w:rsidR="005979E7" w:rsidRPr="00F511A5" w:rsidRDefault="005979E7" w:rsidP="00F17634">
            <w:pPr>
              <w:pStyle w:val="TAL"/>
              <w:rPr>
                <w:lang w:eastAsia="en-US"/>
              </w:rPr>
            </w:pPr>
            <w:r w:rsidRPr="00F511A5">
              <w:rPr>
                <w:lang w:eastAsia="en-US"/>
              </w:rPr>
              <w:t>Correction to NR TC 9.1.5.1.9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6FDDEA" w14:textId="77777777" w:rsidR="005979E7" w:rsidRPr="00F511A5" w:rsidRDefault="005979E7" w:rsidP="00F17634">
            <w:pPr>
              <w:pStyle w:val="TAC"/>
              <w:rPr>
                <w:lang w:eastAsia="en-US"/>
              </w:rPr>
            </w:pPr>
            <w:r w:rsidRPr="00F511A5">
              <w:rPr>
                <w:lang w:eastAsia="en-US"/>
              </w:rPr>
              <w:t>16.2.0</w:t>
            </w:r>
          </w:p>
        </w:tc>
      </w:tr>
      <w:tr w:rsidR="005979E7" w:rsidRPr="00F511A5" w14:paraId="07ED8F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20B40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A8A94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72A5CA" w14:textId="77777777" w:rsidR="005979E7" w:rsidRPr="00F511A5" w:rsidRDefault="005979E7" w:rsidP="00F17634">
            <w:pPr>
              <w:pStyle w:val="TAC"/>
              <w:rPr>
                <w:lang w:eastAsia="en-US"/>
              </w:rPr>
            </w:pPr>
            <w:r w:rsidRPr="00F511A5">
              <w:rPr>
                <w:lang w:eastAsia="en-US"/>
              </w:rPr>
              <w:t>R5-198322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4F1B9D" w14:textId="77777777" w:rsidR="005979E7" w:rsidRPr="00F511A5" w:rsidRDefault="005979E7" w:rsidP="00F17634">
            <w:pPr>
              <w:pStyle w:val="TAC"/>
              <w:rPr>
                <w:lang w:eastAsia="en-US"/>
              </w:rPr>
            </w:pPr>
            <w:r w:rsidRPr="00F511A5">
              <w:rPr>
                <w:lang w:eastAsia="en-US"/>
              </w:rPr>
              <w:t>1166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E318B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383E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AFB389" w14:textId="77777777" w:rsidR="005979E7" w:rsidRPr="00F511A5" w:rsidRDefault="005979E7" w:rsidP="00F17634">
            <w:pPr>
              <w:pStyle w:val="TAL"/>
              <w:rPr>
                <w:lang w:eastAsia="en-US"/>
              </w:rPr>
            </w:pPr>
            <w:r w:rsidRPr="00F511A5">
              <w:rPr>
                <w:lang w:eastAsia="en-US"/>
              </w:rPr>
              <w:t>Corrections to 5GC test case 10.1.1.2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875C51" w14:textId="77777777" w:rsidR="005979E7" w:rsidRPr="00F511A5" w:rsidRDefault="005979E7" w:rsidP="00F17634">
            <w:pPr>
              <w:pStyle w:val="TAC"/>
              <w:rPr>
                <w:lang w:eastAsia="en-US"/>
              </w:rPr>
            </w:pPr>
            <w:r w:rsidRPr="00F511A5">
              <w:rPr>
                <w:lang w:eastAsia="en-US"/>
              </w:rPr>
              <w:t>16.2.0</w:t>
            </w:r>
          </w:p>
        </w:tc>
      </w:tr>
      <w:tr w:rsidR="005979E7" w:rsidRPr="00F511A5" w14:paraId="417DC1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A90571"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42852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FA5552" w14:textId="77777777" w:rsidR="005979E7" w:rsidRPr="00F511A5" w:rsidRDefault="005979E7" w:rsidP="00F17634">
            <w:pPr>
              <w:pStyle w:val="TAC"/>
              <w:rPr>
                <w:lang w:eastAsia="en-US"/>
              </w:rPr>
            </w:pPr>
            <w:r w:rsidRPr="00F511A5">
              <w:rPr>
                <w:lang w:eastAsia="en-US"/>
              </w:rPr>
              <w:t>R5-198323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A8212E" w14:textId="77777777" w:rsidR="005979E7" w:rsidRPr="00F511A5" w:rsidRDefault="005979E7" w:rsidP="00F17634">
            <w:pPr>
              <w:pStyle w:val="TAC"/>
              <w:rPr>
                <w:lang w:eastAsia="en-US"/>
              </w:rPr>
            </w:pPr>
            <w:r w:rsidRPr="00F511A5">
              <w:rPr>
                <w:lang w:eastAsia="en-US"/>
              </w:rPr>
              <w:t>1167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0D94E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15A4A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597827" w14:textId="77777777" w:rsidR="005979E7" w:rsidRPr="00F511A5" w:rsidRDefault="005979E7" w:rsidP="00F17634">
            <w:pPr>
              <w:pStyle w:val="TAL"/>
              <w:rPr>
                <w:lang w:eastAsia="en-US"/>
              </w:rPr>
            </w:pPr>
            <w:r w:rsidRPr="00F511A5">
              <w:rPr>
                <w:lang w:eastAsia="en-US"/>
              </w:rPr>
              <w:t>Correction to NR MAC test case 7.1.1.1.2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63248B" w14:textId="77777777" w:rsidR="005979E7" w:rsidRPr="00F511A5" w:rsidRDefault="005979E7" w:rsidP="00F17634">
            <w:pPr>
              <w:pStyle w:val="TAC"/>
              <w:rPr>
                <w:lang w:eastAsia="en-US"/>
              </w:rPr>
            </w:pPr>
            <w:r w:rsidRPr="00F511A5">
              <w:rPr>
                <w:lang w:eastAsia="en-US"/>
              </w:rPr>
              <w:t>16.2.0</w:t>
            </w:r>
          </w:p>
        </w:tc>
      </w:tr>
      <w:tr w:rsidR="005979E7" w:rsidRPr="00F511A5" w14:paraId="693241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64511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88984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45E3D5" w14:textId="77777777" w:rsidR="005979E7" w:rsidRPr="00F511A5" w:rsidRDefault="005979E7" w:rsidP="00F17634">
            <w:pPr>
              <w:pStyle w:val="TAC"/>
              <w:rPr>
                <w:lang w:eastAsia="en-US"/>
              </w:rPr>
            </w:pPr>
            <w:r w:rsidRPr="00F511A5">
              <w:rPr>
                <w:lang w:eastAsia="en-US"/>
              </w:rPr>
              <w:t>R5-198325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4243B6" w14:textId="77777777" w:rsidR="005979E7" w:rsidRPr="00F511A5" w:rsidRDefault="005979E7" w:rsidP="00F17634">
            <w:pPr>
              <w:pStyle w:val="TAC"/>
              <w:rPr>
                <w:lang w:eastAsia="en-US"/>
              </w:rPr>
            </w:pPr>
            <w:r w:rsidRPr="00F511A5">
              <w:rPr>
                <w:lang w:eastAsia="en-US"/>
              </w:rPr>
              <w:t>1168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2C751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9489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7B7D0D" w14:textId="77777777" w:rsidR="005979E7" w:rsidRPr="00F511A5" w:rsidRDefault="005979E7" w:rsidP="00F17634">
            <w:pPr>
              <w:pStyle w:val="TAL"/>
              <w:rPr>
                <w:lang w:eastAsia="en-US"/>
              </w:rPr>
            </w:pPr>
            <w:r w:rsidRPr="00F511A5">
              <w:rPr>
                <w:lang w:eastAsia="en-US"/>
              </w:rPr>
              <w:t>Correction to 5GC test case 9.1.5.1.6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790144" w14:textId="77777777" w:rsidR="005979E7" w:rsidRPr="00F511A5" w:rsidRDefault="005979E7" w:rsidP="00F17634">
            <w:pPr>
              <w:pStyle w:val="TAC"/>
              <w:rPr>
                <w:lang w:eastAsia="en-US"/>
              </w:rPr>
            </w:pPr>
            <w:r w:rsidRPr="00F511A5">
              <w:rPr>
                <w:lang w:eastAsia="en-US"/>
              </w:rPr>
              <w:t>16.2.0</w:t>
            </w:r>
          </w:p>
        </w:tc>
      </w:tr>
      <w:tr w:rsidR="005979E7" w:rsidRPr="00F511A5" w14:paraId="3D5327F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FE3EC1"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BA561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84AFDB" w14:textId="77777777" w:rsidR="005979E7" w:rsidRPr="00F511A5" w:rsidRDefault="005979E7" w:rsidP="00F17634">
            <w:pPr>
              <w:pStyle w:val="TAC"/>
              <w:rPr>
                <w:lang w:eastAsia="en-US"/>
              </w:rPr>
            </w:pPr>
            <w:r w:rsidRPr="00F511A5">
              <w:rPr>
                <w:lang w:eastAsia="en-US"/>
              </w:rPr>
              <w:t>R5-198331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5B2AC4" w14:textId="77777777" w:rsidR="005979E7" w:rsidRPr="00F511A5" w:rsidRDefault="005979E7" w:rsidP="00F17634">
            <w:pPr>
              <w:pStyle w:val="TAC"/>
              <w:rPr>
                <w:lang w:eastAsia="en-US"/>
              </w:rPr>
            </w:pPr>
            <w:r w:rsidRPr="00F511A5">
              <w:rPr>
                <w:lang w:eastAsia="en-US"/>
              </w:rPr>
              <w:t>1169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84829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93799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AD0E78" w14:textId="77777777" w:rsidR="005979E7" w:rsidRPr="00F511A5" w:rsidRDefault="005979E7" w:rsidP="00F17634">
            <w:pPr>
              <w:pStyle w:val="TAL"/>
              <w:rPr>
                <w:lang w:eastAsia="en-US"/>
              </w:rPr>
            </w:pPr>
            <w:r w:rsidRPr="00F511A5">
              <w:rPr>
                <w:lang w:eastAsia="en-US"/>
              </w:rPr>
              <w:t>Correction to NR MAC test cases 7.1.1.2.1 and 7.1.1.3.1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10DF4B" w14:textId="77777777" w:rsidR="005979E7" w:rsidRPr="00F511A5" w:rsidRDefault="005979E7" w:rsidP="00F17634">
            <w:pPr>
              <w:pStyle w:val="TAC"/>
              <w:rPr>
                <w:lang w:eastAsia="en-US"/>
              </w:rPr>
            </w:pPr>
            <w:r w:rsidRPr="00F511A5">
              <w:rPr>
                <w:lang w:eastAsia="en-US"/>
              </w:rPr>
              <w:t>16.2.0</w:t>
            </w:r>
          </w:p>
        </w:tc>
      </w:tr>
      <w:tr w:rsidR="005979E7" w:rsidRPr="00F511A5" w14:paraId="3EDE284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3057B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A2CBE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75E38A" w14:textId="77777777" w:rsidR="005979E7" w:rsidRPr="00F511A5" w:rsidRDefault="005979E7" w:rsidP="00F17634">
            <w:pPr>
              <w:pStyle w:val="TAC"/>
              <w:rPr>
                <w:lang w:eastAsia="en-US"/>
              </w:rPr>
            </w:pPr>
            <w:r w:rsidRPr="00F511A5">
              <w:rPr>
                <w:lang w:eastAsia="en-US"/>
              </w:rPr>
              <w:t>R5-198355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A717FF" w14:textId="77777777" w:rsidR="005979E7" w:rsidRPr="00F511A5" w:rsidRDefault="005979E7" w:rsidP="00F17634">
            <w:pPr>
              <w:pStyle w:val="TAC"/>
              <w:rPr>
                <w:lang w:eastAsia="en-US"/>
              </w:rPr>
            </w:pPr>
            <w:r w:rsidRPr="00F511A5">
              <w:rPr>
                <w:lang w:eastAsia="en-US"/>
              </w:rPr>
              <w:t>1174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507CE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D5BA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6E6230" w14:textId="77777777" w:rsidR="005979E7" w:rsidRPr="00F511A5" w:rsidRDefault="005979E7" w:rsidP="00F17634">
            <w:pPr>
              <w:pStyle w:val="TAL"/>
              <w:rPr>
                <w:lang w:eastAsia="en-US"/>
              </w:rPr>
            </w:pPr>
            <w:r w:rsidRPr="00F511A5">
              <w:rPr>
                <w:lang w:eastAsia="en-US"/>
              </w:rPr>
              <w:t>Correction to ENDC RLC AM testcases 7.1.2.3.1 and 7.1.2.3.2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B9A439" w14:textId="77777777" w:rsidR="005979E7" w:rsidRPr="00F511A5" w:rsidRDefault="005979E7" w:rsidP="00F17634">
            <w:pPr>
              <w:pStyle w:val="TAC"/>
              <w:rPr>
                <w:lang w:eastAsia="en-US"/>
              </w:rPr>
            </w:pPr>
            <w:r w:rsidRPr="00F511A5">
              <w:rPr>
                <w:lang w:eastAsia="en-US"/>
              </w:rPr>
              <w:t>16.2.0</w:t>
            </w:r>
          </w:p>
        </w:tc>
      </w:tr>
      <w:tr w:rsidR="005979E7" w:rsidRPr="00F511A5" w14:paraId="1F2D1C2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BBF226"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458B26"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F807A6" w14:textId="77777777" w:rsidR="005979E7" w:rsidRPr="00F511A5" w:rsidRDefault="005979E7" w:rsidP="00F17634">
            <w:pPr>
              <w:pStyle w:val="TAC"/>
              <w:rPr>
                <w:lang w:eastAsia="en-US"/>
              </w:rPr>
            </w:pPr>
            <w:r w:rsidRPr="00F511A5">
              <w:rPr>
                <w:lang w:eastAsia="en-US"/>
              </w:rPr>
              <w:t>R5-198361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4A32C9" w14:textId="77777777" w:rsidR="005979E7" w:rsidRPr="00F511A5" w:rsidRDefault="005979E7" w:rsidP="00F17634">
            <w:pPr>
              <w:pStyle w:val="TAC"/>
              <w:rPr>
                <w:lang w:eastAsia="en-US"/>
              </w:rPr>
            </w:pPr>
            <w:r w:rsidRPr="00F511A5">
              <w:rPr>
                <w:lang w:eastAsia="en-US"/>
              </w:rPr>
              <w:t>1176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8B2DC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68D0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1BBBA6" w14:textId="77777777" w:rsidR="005979E7" w:rsidRPr="00F511A5" w:rsidRDefault="005979E7" w:rsidP="00F17634">
            <w:pPr>
              <w:pStyle w:val="TAL"/>
              <w:rPr>
                <w:lang w:eastAsia="en-US"/>
              </w:rPr>
            </w:pPr>
            <w:r w:rsidRPr="00F511A5">
              <w:rPr>
                <w:lang w:eastAsia="en-US"/>
              </w:rPr>
              <w:t>Update to test case 10.2.1.1 to align EPS bearer ID description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FA8780" w14:textId="77777777" w:rsidR="005979E7" w:rsidRPr="00F511A5" w:rsidRDefault="005979E7" w:rsidP="00F17634">
            <w:pPr>
              <w:pStyle w:val="TAC"/>
              <w:rPr>
                <w:lang w:eastAsia="en-US"/>
              </w:rPr>
            </w:pPr>
            <w:r w:rsidRPr="00F511A5">
              <w:rPr>
                <w:lang w:eastAsia="en-US"/>
              </w:rPr>
              <w:t>16.2.0</w:t>
            </w:r>
          </w:p>
        </w:tc>
      </w:tr>
      <w:tr w:rsidR="005979E7" w:rsidRPr="00F511A5" w14:paraId="5532F8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9EF305"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DDC64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0C8C3A" w14:textId="77777777" w:rsidR="005979E7" w:rsidRPr="00F511A5" w:rsidRDefault="005979E7" w:rsidP="00F17634">
            <w:pPr>
              <w:pStyle w:val="TAC"/>
              <w:rPr>
                <w:lang w:eastAsia="en-US"/>
              </w:rPr>
            </w:pPr>
            <w:r w:rsidRPr="00F511A5">
              <w:rPr>
                <w:lang w:eastAsia="en-US"/>
              </w:rPr>
              <w:t>R5-198362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6C5F45" w14:textId="77777777" w:rsidR="005979E7" w:rsidRPr="00F511A5" w:rsidRDefault="005979E7" w:rsidP="00F17634">
            <w:pPr>
              <w:pStyle w:val="TAC"/>
              <w:rPr>
                <w:lang w:eastAsia="en-US"/>
              </w:rPr>
            </w:pPr>
            <w:r w:rsidRPr="00F511A5">
              <w:rPr>
                <w:lang w:eastAsia="en-US"/>
              </w:rPr>
              <w:t>1177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8F978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B42DF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54518C" w14:textId="77777777" w:rsidR="005979E7" w:rsidRPr="00F511A5" w:rsidRDefault="005979E7" w:rsidP="00F17634">
            <w:pPr>
              <w:pStyle w:val="TAL"/>
              <w:rPr>
                <w:lang w:eastAsia="en-US"/>
              </w:rPr>
            </w:pPr>
            <w:r w:rsidRPr="00F511A5">
              <w:rPr>
                <w:lang w:eastAsia="en-US"/>
              </w:rPr>
              <w:t>Update to test case 11.1.5 to align EPS bearer ID description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C9223B" w14:textId="77777777" w:rsidR="005979E7" w:rsidRPr="00F511A5" w:rsidRDefault="005979E7" w:rsidP="00F17634">
            <w:pPr>
              <w:pStyle w:val="TAC"/>
              <w:rPr>
                <w:lang w:eastAsia="en-US"/>
              </w:rPr>
            </w:pPr>
            <w:r w:rsidRPr="00F511A5">
              <w:rPr>
                <w:lang w:eastAsia="en-US"/>
              </w:rPr>
              <w:t>16.2.0</w:t>
            </w:r>
          </w:p>
        </w:tc>
      </w:tr>
      <w:tr w:rsidR="005979E7" w:rsidRPr="00F511A5" w14:paraId="5445AC5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618F57"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C4C6E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109FDC" w14:textId="77777777" w:rsidR="005979E7" w:rsidRPr="00F511A5" w:rsidRDefault="005979E7" w:rsidP="00F17634">
            <w:pPr>
              <w:pStyle w:val="TAC"/>
              <w:rPr>
                <w:lang w:eastAsia="en-US"/>
              </w:rPr>
            </w:pPr>
            <w:r w:rsidRPr="00F511A5">
              <w:rPr>
                <w:lang w:eastAsia="en-US"/>
              </w:rPr>
              <w:t>R5-198438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D17717" w14:textId="77777777" w:rsidR="005979E7" w:rsidRPr="00F511A5" w:rsidRDefault="005979E7" w:rsidP="00F17634">
            <w:pPr>
              <w:pStyle w:val="TAC"/>
              <w:rPr>
                <w:lang w:eastAsia="en-US"/>
              </w:rPr>
            </w:pPr>
            <w:r w:rsidRPr="00F511A5">
              <w:rPr>
                <w:lang w:eastAsia="en-US"/>
              </w:rPr>
              <w:t>1182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D281B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C784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2A6B31" w14:textId="77777777" w:rsidR="005979E7" w:rsidRPr="00F511A5" w:rsidRDefault="005979E7" w:rsidP="00F17634">
            <w:pPr>
              <w:pStyle w:val="TAL"/>
              <w:rPr>
                <w:lang w:eastAsia="en-US"/>
              </w:rPr>
            </w:pPr>
            <w:r w:rsidRPr="00F511A5">
              <w:rPr>
                <w:lang w:eastAsia="en-US"/>
              </w:rPr>
              <w:t>Updates of 5GC test case titles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5EF0B9" w14:textId="77777777" w:rsidR="005979E7" w:rsidRPr="00F511A5" w:rsidRDefault="005979E7" w:rsidP="00F17634">
            <w:pPr>
              <w:pStyle w:val="TAC"/>
              <w:rPr>
                <w:lang w:eastAsia="en-US"/>
              </w:rPr>
            </w:pPr>
            <w:r w:rsidRPr="00F511A5">
              <w:rPr>
                <w:lang w:eastAsia="en-US"/>
              </w:rPr>
              <w:t>16.2.0</w:t>
            </w:r>
          </w:p>
        </w:tc>
      </w:tr>
      <w:tr w:rsidR="005979E7" w:rsidRPr="00F511A5" w14:paraId="255AAD7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F17C38"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37386D"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7C7D65" w14:textId="77777777" w:rsidR="005979E7" w:rsidRPr="00F511A5" w:rsidRDefault="005979E7" w:rsidP="00F17634">
            <w:pPr>
              <w:pStyle w:val="TAC"/>
              <w:rPr>
                <w:lang w:eastAsia="en-US"/>
              </w:rPr>
            </w:pPr>
            <w:r w:rsidRPr="00F511A5">
              <w:rPr>
                <w:lang w:eastAsia="en-US"/>
              </w:rPr>
              <w:t>R5-198757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E376B1" w14:textId="77777777" w:rsidR="005979E7" w:rsidRPr="00F511A5" w:rsidRDefault="005979E7" w:rsidP="00F17634">
            <w:pPr>
              <w:pStyle w:val="TAC"/>
              <w:rPr>
                <w:lang w:eastAsia="en-US"/>
              </w:rPr>
            </w:pPr>
            <w:r w:rsidRPr="00F511A5">
              <w:rPr>
                <w:lang w:eastAsia="en-US"/>
              </w:rPr>
              <w:t>1199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4D267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C9659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4C35B0" w14:textId="77777777" w:rsidR="005979E7" w:rsidRPr="00F511A5" w:rsidRDefault="005979E7" w:rsidP="00F17634">
            <w:pPr>
              <w:pStyle w:val="TAL"/>
              <w:rPr>
                <w:lang w:eastAsia="en-US"/>
              </w:rPr>
            </w:pPr>
            <w:r w:rsidRPr="00F511A5">
              <w:rPr>
                <w:lang w:eastAsia="en-US"/>
              </w:rPr>
              <w:t>Correction to test cases 8.1.1.2.3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B4923B" w14:textId="77777777" w:rsidR="005979E7" w:rsidRPr="00F511A5" w:rsidRDefault="005979E7" w:rsidP="00F17634">
            <w:pPr>
              <w:pStyle w:val="TAC"/>
              <w:rPr>
                <w:lang w:eastAsia="en-US"/>
              </w:rPr>
            </w:pPr>
            <w:r w:rsidRPr="00F511A5">
              <w:rPr>
                <w:lang w:eastAsia="en-US"/>
              </w:rPr>
              <w:t>16.2.0</w:t>
            </w:r>
          </w:p>
        </w:tc>
      </w:tr>
      <w:tr w:rsidR="005979E7" w:rsidRPr="00F511A5" w14:paraId="21BCFEC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BE55E6"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F228F3"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19EEA9" w14:textId="77777777" w:rsidR="005979E7" w:rsidRPr="00F511A5" w:rsidRDefault="005979E7" w:rsidP="00F17634">
            <w:pPr>
              <w:pStyle w:val="TAC"/>
              <w:rPr>
                <w:lang w:eastAsia="en-US"/>
              </w:rPr>
            </w:pPr>
            <w:r w:rsidRPr="00F511A5">
              <w:rPr>
                <w:lang w:eastAsia="en-US"/>
              </w:rPr>
              <w:t>R5-198759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E590F3" w14:textId="77777777" w:rsidR="005979E7" w:rsidRPr="00F511A5" w:rsidRDefault="005979E7" w:rsidP="00F17634">
            <w:pPr>
              <w:pStyle w:val="TAC"/>
              <w:rPr>
                <w:lang w:eastAsia="en-US"/>
              </w:rPr>
            </w:pPr>
            <w:r w:rsidRPr="00F511A5">
              <w:rPr>
                <w:lang w:eastAsia="en-US"/>
              </w:rPr>
              <w:t>1200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F6A60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4C15D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ED9A0A" w14:textId="77777777" w:rsidR="005979E7" w:rsidRPr="00F511A5" w:rsidRDefault="005979E7" w:rsidP="00F17634">
            <w:pPr>
              <w:pStyle w:val="TAL"/>
              <w:rPr>
                <w:lang w:eastAsia="en-US"/>
              </w:rPr>
            </w:pPr>
            <w:r w:rsidRPr="00F511A5">
              <w:rPr>
                <w:lang w:eastAsia="en-US"/>
              </w:rPr>
              <w:t>Correction to NR MAC test case 7.1.1.3.2b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3B446D" w14:textId="77777777" w:rsidR="005979E7" w:rsidRPr="00F511A5" w:rsidRDefault="005979E7" w:rsidP="00F17634">
            <w:pPr>
              <w:pStyle w:val="TAC"/>
              <w:rPr>
                <w:lang w:eastAsia="en-US"/>
              </w:rPr>
            </w:pPr>
            <w:r w:rsidRPr="00F511A5">
              <w:rPr>
                <w:lang w:eastAsia="en-US"/>
              </w:rPr>
              <w:t>16.2.0</w:t>
            </w:r>
          </w:p>
        </w:tc>
      </w:tr>
      <w:tr w:rsidR="005979E7" w:rsidRPr="00F511A5" w14:paraId="38966B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874227"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01C9E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AB86CB" w14:textId="77777777" w:rsidR="005979E7" w:rsidRPr="00F511A5" w:rsidRDefault="005979E7" w:rsidP="00F17634">
            <w:pPr>
              <w:pStyle w:val="TAC"/>
              <w:rPr>
                <w:lang w:eastAsia="en-US"/>
              </w:rPr>
            </w:pPr>
            <w:r w:rsidRPr="00F511A5">
              <w:rPr>
                <w:lang w:eastAsia="en-US"/>
              </w:rPr>
              <w:t>R5-198772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5F1ED2" w14:textId="77777777" w:rsidR="005979E7" w:rsidRPr="00F511A5" w:rsidRDefault="005979E7" w:rsidP="00F17634">
            <w:pPr>
              <w:pStyle w:val="TAC"/>
              <w:rPr>
                <w:lang w:eastAsia="en-US"/>
              </w:rPr>
            </w:pPr>
            <w:r w:rsidRPr="00F511A5">
              <w:rPr>
                <w:lang w:eastAsia="en-US"/>
              </w:rPr>
              <w:t>1210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2E288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D6368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F7F287" w14:textId="77777777" w:rsidR="005979E7" w:rsidRPr="00F511A5" w:rsidRDefault="005979E7" w:rsidP="00F17634">
            <w:pPr>
              <w:pStyle w:val="TAL"/>
              <w:rPr>
                <w:lang w:eastAsia="en-US"/>
              </w:rPr>
            </w:pPr>
            <w:r w:rsidRPr="00F511A5">
              <w:rPr>
                <w:lang w:eastAsia="en-US"/>
              </w:rPr>
              <w:t>Correction to test case 9.1.5.2.7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1FF211" w14:textId="77777777" w:rsidR="005979E7" w:rsidRPr="00F511A5" w:rsidRDefault="005979E7" w:rsidP="00F17634">
            <w:pPr>
              <w:pStyle w:val="TAC"/>
              <w:rPr>
                <w:lang w:eastAsia="en-US"/>
              </w:rPr>
            </w:pPr>
            <w:r w:rsidRPr="00F511A5">
              <w:rPr>
                <w:lang w:eastAsia="en-US"/>
              </w:rPr>
              <w:t>16.2.0</w:t>
            </w:r>
          </w:p>
        </w:tc>
      </w:tr>
      <w:tr w:rsidR="005979E7" w:rsidRPr="00F511A5" w14:paraId="7CAE878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B5CB03"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3A335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D0772F" w14:textId="77777777" w:rsidR="005979E7" w:rsidRPr="00F511A5" w:rsidRDefault="005979E7" w:rsidP="00F17634">
            <w:pPr>
              <w:pStyle w:val="TAC"/>
              <w:rPr>
                <w:lang w:eastAsia="en-US"/>
              </w:rPr>
            </w:pPr>
            <w:r w:rsidRPr="00F511A5">
              <w:rPr>
                <w:lang w:eastAsia="en-US"/>
              </w:rPr>
              <w:t>R5-198784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79131A" w14:textId="77777777" w:rsidR="005979E7" w:rsidRPr="00F511A5" w:rsidRDefault="005979E7" w:rsidP="00F17634">
            <w:pPr>
              <w:pStyle w:val="TAC"/>
              <w:rPr>
                <w:lang w:eastAsia="en-US"/>
              </w:rPr>
            </w:pPr>
            <w:r w:rsidRPr="00F511A5">
              <w:rPr>
                <w:lang w:eastAsia="en-US"/>
              </w:rPr>
              <w:t>1214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DE9BC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0BA24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5E1880" w14:textId="77777777" w:rsidR="005979E7" w:rsidRPr="00F511A5" w:rsidRDefault="005979E7" w:rsidP="00F17634">
            <w:pPr>
              <w:pStyle w:val="TAL"/>
              <w:rPr>
                <w:lang w:eastAsia="en-US"/>
              </w:rPr>
            </w:pPr>
            <w:r w:rsidRPr="00F511A5">
              <w:rPr>
                <w:lang w:eastAsia="en-US"/>
              </w:rPr>
              <w:t>Corrections to MAC Test Case 7.1.1.5.3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DEA6B6" w14:textId="77777777" w:rsidR="005979E7" w:rsidRPr="00F511A5" w:rsidRDefault="005979E7" w:rsidP="00F17634">
            <w:pPr>
              <w:pStyle w:val="TAC"/>
              <w:rPr>
                <w:lang w:eastAsia="en-US"/>
              </w:rPr>
            </w:pPr>
            <w:r w:rsidRPr="00F511A5">
              <w:rPr>
                <w:lang w:eastAsia="en-US"/>
              </w:rPr>
              <w:t>16.2.0</w:t>
            </w:r>
          </w:p>
        </w:tc>
      </w:tr>
      <w:tr w:rsidR="005979E7" w:rsidRPr="00F511A5" w14:paraId="6DB1885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915593"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8CD00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157E67" w14:textId="77777777" w:rsidR="005979E7" w:rsidRPr="00F511A5" w:rsidRDefault="005979E7" w:rsidP="00F17634">
            <w:pPr>
              <w:pStyle w:val="TAC"/>
              <w:rPr>
                <w:lang w:eastAsia="en-US"/>
              </w:rPr>
            </w:pPr>
            <w:r w:rsidRPr="00F511A5">
              <w:rPr>
                <w:lang w:eastAsia="en-US"/>
              </w:rPr>
              <w:t>R5-198786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9EF170" w14:textId="77777777" w:rsidR="005979E7" w:rsidRPr="00F511A5" w:rsidRDefault="005979E7" w:rsidP="00F17634">
            <w:pPr>
              <w:pStyle w:val="TAC"/>
              <w:rPr>
                <w:lang w:eastAsia="en-US"/>
              </w:rPr>
            </w:pPr>
            <w:r w:rsidRPr="00F511A5">
              <w:rPr>
                <w:lang w:eastAsia="en-US"/>
              </w:rPr>
              <w:t>1215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A11C1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C0A1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F56730" w14:textId="77777777" w:rsidR="005979E7" w:rsidRPr="00F511A5" w:rsidRDefault="005979E7" w:rsidP="00F17634">
            <w:pPr>
              <w:pStyle w:val="TAL"/>
              <w:rPr>
                <w:lang w:eastAsia="en-US"/>
              </w:rPr>
            </w:pPr>
            <w:r w:rsidRPr="00F511A5">
              <w:rPr>
                <w:lang w:eastAsia="en-US"/>
              </w:rPr>
              <w:t>Update of 5GC TC 9.1.5.2.9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847CB8" w14:textId="77777777" w:rsidR="005979E7" w:rsidRPr="00F511A5" w:rsidRDefault="005979E7" w:rsidP="00F17634">
            <w:pPr>
              <w:pStyle w:val="TAC"/>
              <w:rPr>
                <w:lang w:eastAsia="en-US"/>
              </w:rPr>
            </w:pPr>
            <w:r w:rsidRPr="00F511A5">
              <w:rPr>
                <w:lang w:eastAsia="en-US"/>
              </w:rPr>
              <w:t>16.2.0</w:t>
            </w:r>
          </w:p>
        </w:tc>
      </w:tr>
      <w:tr w:rsidR="005979E7" w:rsidRPr="00F511A5" w14:paraId="702223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C86837"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52F47F"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7AA943" w14:textId="77777777" w:rsidR="005979E7" w:rsidRPr="00F511A5" w:rsidRDefault="005979E7" w:rsidP="00F17634">
            <w:pPr>
              <w:pStyle w:val="TAC"/>
              <w:rPr>
                <w:lang w:eastAsia="en-US"/>
              </w:rPr>
            </w:pPr>
            <w:r w:rsidRPr="00F511A5">
              <w:rPr>
                <w:lang w:eastAsia="en-US"/>
              </w:rPr>
              <w:t>R5-198825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BC7CBB" w14:textId="77777777" w:rsidR="005979E7" w:rsidRPr="00F511A5" w:rsidRDefault="005979E7" w:rsidP="00F17634">
            <w:pPr>
              <w:pStyle w:val="TAC"/>
              <w:rPr>
                <w:lang w:eastAsia="en-US"/>
              </w:rPr>
            </w:pPr>
            <w:r w:rsidRPr="00F511A5">
              <w:rPr>
                <w:lang w:eastAsia="en-US"/>
              </w:rPr>
              <w:t>1219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09E27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426C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4E8EE6" w14:textId="77777777" w:rsidR="005979E7" w:rsidRPr="00F511A5" w:rsidRDefault="005979E7" w:rsidP="00F17634">
            <w:pPr>
              <w:pStyle w:val="TAL"/>
              <w:rPr>
                <w:lang w:eastAsia="en-US"/>
              </w:rPr>
            </w:pPr>
            <w:r w:rsidRPr="00F511A5">
              <w:rPr>
                <w:lang w:eastAsia="en-US"/>
              </w:rPr>
              <w:t>Update of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CCAD53" w14:textId="77777777" w:rsidR="005979E7" w:rsidRPr="00F511A5" w:rsidRDefault="005979E7" w:rsidP="00F17634">
            <w:pPr>
              <w:pStyle w:val="TAC"/>
              <w:rPr>
                <w:lang w:eastAsia="en-US"/>
              </w:rPr>
            </w:pPr>
            <w:r w:rsidRPr="00F511A5">
              <w:rPr>
                <w:lang w:eastAsia="en-US"/>
              </w:rPr>
              <w:t>16.2.0</w:t>
            </w:r>
          </w:p>
        </w:tc>
      </w:tr>
      <w:tr w:rsidR="005979E7" w:rsidRPr="00F511A5" w14:paraId="010E79D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BC465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E4A7B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030553" w14:textId="77777777" w:rsidR="005979E7" w:rsidRPr="00F511A5" w:rsidRDefault="005979E7" w:rsidP="00F17634">
            <w:pPr>
              <w:pStyle w:val="TAC"/>
              <w:rPr>
                <w:lang w:eastAsia="en-US"/>
              </w:rPr>
            </w:pPr>
            <w:r w:rsidRPr="00F511A5">
              <w:rPr>
                <w:lang w:eastAsia="en-US"/>
              </w:rPr>
              <w:t>R5-198874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F025EF" w14:textId="77777777" w:rsidR="005979E7" w:rsidRPr="00F511A5" w:rsidRDefault="005979E7" w:rsidP="00F17634">
            <w:pPr>
              <w:pStyle w:val="TAC"/>
              <w:rPr>
                <w:lang w:eastAsia="en-US"/>
              </w:rPr>
            </w:pPr>
            <w:r w:rsidRPr="00F511A5">
              <w:rPr>
                <w:lang w:eastAsia="en-US"/>
              </w:rPr>
              <w:t>1053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EC012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F4883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1A5A0E" w14:textId="77777777" w:rsidR="005979E7" w:rsidRPr="00F511A5" w:rsidRDefault="005979E7" w:rsidP="00F17634">
            <w:pPr>
              <w:pStyle w:val="TAL"/>
              <w:rPr>
                <w:lang w:eastAsia="en-US"/>
              </w:rPr>
            </w:pPr>
            <w:r w:rsidRPr="00F511A5">
              <w:rPr>
                <w:lang w:eastAsia="en-US"/>
              </w:rPr>
              <w:t>Addition of NR TC 6.1.2.11-systemInformationAreaID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FDAE24" w14:textId="77777777" w:rsidR="005979E7" w:rsidRPr="00F511A5" w:rsidRDefault="005979E7" w:rsidP="00F17634">
            <w:pPr>
              <w:pStyle w:val="TAC"/>
              <w:rPr>
                <w:lang w:eastAsia="en-US"/>
              </w:rPr>
            </w:pPr>
            <w:r w:rsidRPr="00F511A5">
              <w:rPr>
                <w:lang w:eastAsia="en-US"/>
              </w:rPr>
              <w:t>16.2.0</w:t>
            </w:r>
          </w:p>
        </w:tc>
      </w:tr>
      <w:tr w:rsidR="005979E7" w:rsidRPr="00F511A5" w14:paraId="5FDE4E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65E482"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FC252C"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2AD513" w14:textId="77777777" w:rsidR="005979E7" w:rsidRPr="00F511A5" w:rsidRDefault="005979E7" w:rsidP="00F17634">
            <w:pPr>
              <w:pStyle w:val="TAC"/>
              <w:rPr>
                <w:lang w:eastAsia="en-US"/>
              </w:rPr>
            </w:pPr>
            <w:r w:rsidRPr="00F511A5">
              <w:rPr>
                <w:lang w:eastAsia="en-US"/>
              </w:rPr>
              <w:t>R5-198875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3D120F" w14:textId="77777777" w:rsidR="005979E7" w:rsidRPr="00F511A5" w:rsidRDefault="005979E7" w:rsidP="00F17634">
            <w:pPr>
              <w:pStyle w:val="TAC"/>
              <w:rPr>
                <w:lang w:eastAsia="en-US"/>
              </w:rPr>
            </w:pPr>
            <w:r w:rsidRPr="00F511A5">
              <w:rPr>
                <w:lang w:eastAsia="en-US"/>
              </w:rPr>
              <w:t>1060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EA84A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EF74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5336B3" w14:textId="77777777" w:rsidR="005979E7" w:rsidRPr="00F511A5" w:rsidRDefault="005979E7" w:rsidP="00F17634">
            <w:pPr>
              <w:pStyle w:val="TAL"/>
              <w:rPr>
                <w:lang w:eastAsia="en-US"/>
              </w:rPr>
            </w:pPr>
            <w:r w:rsidRPr="00F511A5">
              <w:rPr>
                <w:lang w:eastAsia="en-US"/>
              </w:rPr>
              <w:t>Correction of NR test case 6.2.3.7-Inter-RAT cell reselection N2L, Snonintrasearch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66191D" w14:textId="77777777" w:rsidR="005979E7" w:rsidRPr="00F511A5" w:rsidRDefault="005979E7" w:rsidP="00F17634">
            <w:pPr>
              <w:pStyle w:val="TAC"/>
              <w:rPr>
                <w:lang w:eastAsia="en-US"/>
              </w:rPr>
            </w:pPr>
            <w:r w:rsidRPr="00F511A5">
              <w:rPr>
                <w:lang w:eastAsia="en-US"/>
              </w:rPr>
              <w:t>16.2.0</w:t>
            </w:r>
          </w:p>
        </w:tc>
      </w:tr>
      <w:tr w:rsidR="005979E7" w:rsidRPr="00F511A5" w14:paraId="304CBDA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6A93C7"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B41B4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8822ED" w14:textId="77777777" w:rsidR="005979E7" w:rsidRPr="00F511A5" w:rsidRDefault="005979E7" w:rsidP="00F17634">
            <w:pPr>
              <w:pStyle w:val="TAC"/>
              <w:rPr>
                <w:lang w:eastAsia="en-US"/>
              </w:rPr>
            </w:pPr>
            <w:r w:rsidRPr="00F511A5">
              <w:rPr>
                <w:lang w:eastAsia="en-US"/>
              </w:rPr>
              <w:t>R5-198877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B0C2A7" w14:textId="77777777" w:rsidR="005979E7" w:rsidRPr="00F511A5" w:rsidRDefault="005979E7" w:rsidP="00F17634">
            <w:pPr>
              <w:pStyle w:val="TAC"/>
              <w:rPr>
                <w:lang w:eastAsia="en-US"/>
              </w:rPr>
            </w:pPr>
            <w:r w:rsidRPr="00F511A5">
              <w:rPr>
                <w:lang w:eastAsia="en-US"/>
              </w:rPr>
              <w:t>1132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28515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C64EA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C52049" w14:textId="77777777" w:rsidR="005979E7" w:rsidRPr="00F511A5" w:rsidRDefault="005979E7" w:rsidP="00F17634">
            <w:pPr>
              <w:pStyle w:val="TAL"/>
              <w:rPr>
                <w:lang w:eastAsia="en-US"/>
              </w:rPr>
            </w:pPr>
            <w:r w:rsidRPr="00F511A5">
              <w:rPr>
                <w:lang w:eastAsia="en-US"/>
              </w:rPr>
              <w:t>Corrections to Idle Mode SoR Test Case 6.3.1.1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74577A" w14:textId="77777777" w:rsidR="005979E7" w:rsidRPr="00F511A5" w:rsidRDefault="005979E7" w:rsidP="00F17634">
            <w:pPr>
              <w:pStyle w:val="TAC"/>
              <w:rPr>
                <w:lang w:eastAsia="en-US"/>
              </w:rPr>
            </w:pPr>
            <w:r w:rsidRPr="00F511A5">
              <w:rPr>
                <w:lang w:eastAsia="en-US"/>
              </w:rPr>
              <w:t>16.2.0</w:t>
            </w:r>
          </w:p>
        </w:tc>
      </w:tr>
      <w:tr w:rsidR="005979E7" w:rsidRPr="00F511A5" w14:paraId="6F6CA10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15BEA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403C4C"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5626D2" w14:textId="77777777" w:rsidR="005979E7" w:rsidRPr="00F511A5" w:rsidRDefault="005979E7" w:rsidP="00F17634">
            <w:pPr>
              <w:pStyle w:val="TAC"/>
              <w:rPr>
                <w:lang w:eastAsia="en-US"/>
              </w:rPr>
            </w:pPr>
            <w:r w:rsidRPr="00F511A5">
              <w:rPr>
                <w:lang w:eastAsia="en-US"/>
              </w:rPr>
              <w:t>R5-198878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1C1FC1" w14:textId="77777777" w:rsidR="005979E7" w:rsidRPr="00F511A5" w:rsidRDefault="005979E7" w:rsidP="00F17634">
            <w:pPr>
              <w:pStyle w:val="TAC"/>
              <w:rPr>
                <w:lang w:eastAsia="en-US"/>
              </w:rPr>
            </w:pPr>
            <w:r w:rsidRPr="00F511A5">
              <w:rPr>
                <w:lang w:eastAsia="en-US"/>
              </w:rPr>
              <w:t>1133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FB044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E1125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89133B" w14:textId="77777777" w:rsidR="005979E7" w:rsidRPr="00F511A5" w:rsidRDefault="005979E7" w:rsidP="00F17634">
            <w:pPr>
              <w:pStyle w:val="TAL"/>
              <w:rPr>
                <w:lang w:eastAsia="en-US"/>
              </w:rPr>
            </w:pPr>
            <w:r w:rsidRPr="00F511A5">
              <w:rPr>
                <w:lang w:eastAsia="en-US"/>
              </w:rPr>
              <w:t>Corrections to Idle Mode SoR Test Case 6.3.1.2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B39BCB" w14:textId="77777777" w:rsidR="005979E7" w:rsidRPr="00F511A5" w:rsidRDefault="005979E7" w:rsidP="00F17634">
            <w:pPr>
              <w:pStyle w:val="TAC"/>
              <w:rPr>
                <w:lang w:eastAsia="en-US"/>
              </w:rPr>
            </w:pPr>
            <w:r w:rsidRPr="00F511A5">
              <w:rPr>
                <w:lang w:eastAsia="en-US"/>
              </w:rPr>
              <w:t>16.2.0</w:t>
            </w:r>
          </w:p>
        </w:tc>
      </w:tr>
      <w:tr w:rsidR="005979E7" w:rsidRPr="00F511A5" w14:paraId="71D9BB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6A3AC6"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5D7E7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C89DF3" w14:textId="77777777" w:rsidR="005979E7" w:rsidRPr="00F511A5" w:rsidRDefault="005979E7" w:rsidP="00F17634">
            <w:pPr>
              <w:pStyle w:val="TAC"/>
              <w:rPr>
                <w:lang w:eastAsia="en-US"/>
              </w:rPr>
            </w:pPr>
            <w:r w:rsidRPr="00F511A5">
              <w:rPr>
                <w:lang w:eastAsia="en-US"/>
              </w:rPr>
              <w:t>R5-198879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605881" w14:textId="77777777" w:rsidR="005979E7" w:rsidRPr="00F511A5" w:rsidRDefault="005979E7" w:rsidP="00F17634">
            <w:pPr>
              <w:pStyle w:val="TAC"/>
              <w:rPr>
                <w:lang w:eastAsia="en-US"/>
              </w:rPr>
            </w:pPr>
            <w:r w:rsidRPr="00F511A5">
              <w:rPr>
                <w:lang w:eastAsia="en-US"/>
              </w:rPr>
              <w:t>1178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3035E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911E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5D8BC0" w14:textId="77777777" w:rsidR="005979E7" w:rsidRPr="00F511A5" w:rsidRDefault="005979E7" w:rsidP="00F17634">
            <w:pPr>
              <w:pStyle w:val="TAL"/>
              <w:rPr>
                <w:lang w:eastAsia="en-US"/>
              </w:rPr>
            </w:pPr>
            <w:r w:rsidRPr="00F511A5">
              <w:rPr>
                <w:lang w:eastAsia="en-US"/>
              </w:rPr>
              <w:t>Correction to FR1 power levels for several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C70A0F" w14:textId="77777777" w:rsidR="005979E7" w:rsidRPr="00F511A5" w:rsidRDefault="005979E7" w:rsidP="00F17634">
            <w:pPr>
              <w:pStyle w:val="TAC"/>
              <w:rPr>
                <w:lang w:eastAsia="en-US"/>
              </w:rPr>
            </w:pPr>
            <w:r w:rsidRPr="00F511A5">
              <w:rPr>
                <w:lang w:eastAsia="en-US"/>
              </w:rPr>
              <w:t>16.2.0</w:t>
            </w:r>
          </w:p>
        </w:tc>
      </w:tr>
      <w:tr w:rsidR="005979E7" w:rsidRPr="00F511A5" w14:paraId="181A950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0CB664"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BDF51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6F65BE" w14:textId="77777777" w:rsidR="005979E7" w:rsidRPr="00F511A5" w:rsidRDefault="005979E7" w:rsidP="00F17634">
            <w:pPr>
              <w:pStyle w:val="TAC"/>
              <w:rPr>
                <w:lang w:eastAsia="en-US"/>
              </w:rPr>
            </w:pPr>
            <w:r w:rsidRPr="00F511A5">
              <w:rPr>
                <w:lang w:eastAsia="en-US"/>
              </w:rPr>
              <w:t>R5-198880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9EF853" w14:textId="77777777" w:rsidR="005979E7" w:rsidRPr="00F511A5" w:rsidRDefault="005979E7" w:rsidP="00F17634">
            <w:pPr>
              <w:pStyle w:val="TAC"/>
              <w:rPr>
                <w:lang w:eastAsia="en-US"/>
              </w:rPr>
            </w:pPr>
            <w:r w:rsidRPr="00F511A5">
              <w:rPr>
                <w:lang w:eastAsia="en-US"/>
              </w:rPr>
              <w:t>1195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A95AD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100B3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8BB7B1" w14:textId="77777777" w:rsidR="005979E7" w:rsidRPr="00F511A5" w:rsidRDefault="005979E7" w:rsidP="00F17634">
            <w:pPr>
              <w:pStyle w:val="TAL"/>
              <w:rPr>
                <w:lang w:eastAsia="en-US"/>
              </w:rPr>
            </w:pPr>
            <w:r w:rsidRPr="00F511A5">
              <w:rPr>
                <w:lang w:eastAsia="en-US"/>
              </w:rPr>
              <w:t>Update to test cases 6.1.1.7 and 6.1.1.8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12D24D" w14:textId="77777777" w:rsidR="005979E7" w:rsidRPr="00F511A5" w:rsidRDefault="005979E7" w:rsidP="00F17634">
            <w:pPr>
              <w:pStyle w:val="TAC"/>
              <w:rPr>
                <w:lang w:eastAsia="en-US"/>
              </w:rPr>
            </w:pPr>
            <w:r w:rsidRPr="00F511A5">
              <w:rPr>
                <w:lang w:eastAsia="en-US"/>
              </w:rPr>
              <w:t>16.2.0</w:t>
            </w:r>
          </w:p>
        </w:tc>
      </w:tr>
      <w:tr w:rsidR="005979E7" w:rsidRPr="00F511A5" w14:paraId="111751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D3610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3EAB6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416D8C" w14:textId="77777777" w:rsidR="005979E7" w:rsidRPr="00F511A5" w:rsidRDefault="005979E7" w:rsidP="00F17634">
            <w:pPr>
              <w:pStyle w:val="TAC"/>
              <w:rPr>
                <w:lang w:eastAsia="en-US"/>
              </w:rPr>
            </w:pPr>
            <w:r w:rsidRPr="00F511A5">
              <w:rPr>
                <w:lang w:eastAsia="en-US"/>
              </w:rPr>
              <w:t>R5-198881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146E60" w14:textId="77777777" w:rsidR="005979E7" w:rsidRPr="00F511A5" w:rsidRDefault="005979E7" w:rsidP="00F17634">
            <w:pPr>
              <w:pStyle w:val="TAC"/>
              <w:rPr>
                <w:lang w:eastAsia="en-US"/>
              </w:rPr>
            </w:pPr>
            <w:r w:rsidRPr="00F511A5">
              <w:rPr>
                <w:lang w:eastAsia="en-US"/>
              </w:rPr>
              <w:t>1196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DB1C8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E28E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7F09EC" w14:textId="77777777" w:rsidR="005979E7" w:rsidRPr="00F511A5" w:rsidRDefault="005979E7" w:rsidP="00F17634">
            <w:pPr>
              <w:pStyle w:val="TAL"/>
              <w:rPr>
                <w:lang w:eastAsia="en-US"/>
              </w:rPr>
            </w:pPr>
            <w:r w:rsidRPr="00F511A5">
              <w:rPr>
                <w:lang w:eastAsia="en-US"/>
              </w:rPr>
              <w:t>Update to test cases 6.2.1.1 and 6.2.1.5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AC7528" w14:textId="77777777" w:rsidR="005979E7" w:rsidRPr="00F511A5" w:rsidRDefault="005979E7" w:rsidP="00F17634">
            <w:pPr>
              <w:pStyle w:val="TAC"/>
              <w:rPr>
                <w:lang w:eastAsia="en-US"/>
              </w:rPr>
            </w:pPr>
            <w:r w:rsidRPr="00F511A5">
              <w:rPr>
                <w:lang w:eastAsia="en-US"/>
              </w:rPr>
              <w:t>16.2.0</w:t>
            </w:r>
          </w:p>
        </w:tc>
      </w:tr>
      <w:tr w:rsidR="005979E7" w:rsidRPr="00F511A5" w14:paraId="5554EA6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ACF01E" w14:textId="77777777" w:rsidR="005979E7" w:rsidRPr="00F511A5" w:rsidRDefault="005979E7" w:rsidP="00F17634">
            <w:pPr>
              <w:pStyle w:val="TAC"/>
              <w:rPr>
                <w:lang w:eastAsia="en-US"/>
              </w:rPr>
            </w:pPr>
            <w:r w:rsidRPr="00F511A5">
              <w:rPr>
                <w:lang w:eastAsia="en-US"/>
              </w:rPr>
              <w:lastRenderedPageBreak/>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847E6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F1DE2E" w14:textId="77777777" w:rsidR="005979E7" w:rsidRPr="00F511A5" w:rsidRDefault="005979E7" w:rsidP="00F17634">
            <w:pPr>
              <w:pStyle w:val="TAC"/>
              <w:rPr>
                <w:lang w:eastAsia="en-US"/>
              </w:rPr>
            </w:pPr>
            <w:r w:rsidRPr="00F511A5">
              <w:rPr>
                <w:lang w:eastAsia="en-US"/>
              </w:rPr>
              <w:t>R5-198882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E55D5C" w14:textId="77777777" w:rsidR="005979E7" w:rsidRPr="00F511A5" w:rsidRDefault="005979E7" w:rsidP="00F17634">
            <w:pPr>
              <w:pStyle w:val="TAC"/>
              <w:rPr>
                <w:lang w:eastAsia="en-US"/>
              </w:rPr>
            </w:pPr>
            <w:r w:rsidRPr="00F511A5">
              <w:rPr>
                <w:lang w:eastAsia="en-US"/>
              </w:rPr>
              <w:t>1197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3B534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F7E3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CF46F8" w14:textId="77777777" w:rsidR="005979E7" w:rsidRPr="00F511A5" w:rsidRDefault="005979E7" w:rsidP="00F17634">
            <w:pPr>
              <w:pStyle w:val="TAL"/>
              <w:rPr>
                <w:lang w:eastAsia="en-US"/>
              </w:rPr>
            </w:pPr>
            <w:r w:rsidRPr="00F511A5">
              <w:rPr>
                <w:lang w:eastAsia="en-US"/>
              </w:rPr>
              <w:t>Update to test cases 6.2.1.2, 6.2.1.3 and 6.2.1.4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E23D41" w14:textId="77777777" w:rsidR="005979E7" w:rsidRPr="00F511A5" w:rsidRDefault="005979E7" w:rsidP="00F17634">
            <w:pPr>
              <w:pStyle w:val="TAC"/>
              <w:rPr>
                <w:lang w:eastAsia="en-US"/>
              </w:rPr>
            </w:pPr>
            <w:r w:rsidRPr="00F511A5">
              <w:rPr>
                <w:lang w:eastAsia="en-US"/>
              </w:rPr>
              <w:t>16.2.0</w:t>
            </w:r>
          </w:p>
        </w:tc>
      </w:tr>
      <w:tr w:rsidR="005979E7" w:rsidRPr="00F511A5" w14:paraId="72F477C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B1AB77"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0BCE9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01794E" w14:textId="77777777" w:rsidR="005979E7" w:rsidRPr="00F511A5" w:rsidRDefault="005979E7" w:rsidP="00F17634">
            <w:pPr>
              <w:pStyle w:val="TAC"/>
              <w:rPr>
                <w:lang w:eastAsia="en-US"/>
              </w:rPr>
            </w:pPr>
            <w:r w:rsidRPr="00F511A5">
              <w:rPr>
                <w:lang w:eastAsia="en-US"/>
              </w:rPr>
              <w:t>R5-198883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978852" w14:textId="77777777" w:rsidR="005979E7" w:rsidRPr="00F511A5" w:rsidRDefault="005979E7" w:rsidP="00F17634">
            <w:pPr>
              <w:pStyle w:val="TAC"/>
              <w:rPr>
                <w:lang w:eastAsia="en-US"/>
              </w:rPr>
            </w:pPr>
            <w:r w:rsidRPr="00F511A5">
              <w:rPr>
                <w:lang w:eastAsia="en-US"/>
              </w:rPr>
              <w:t>1183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55635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CFF6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39821B" w14:textId="77777777" w:rsidR="005979E7" w:rsidRPr="00F511A5" w:rsidRDefault="005979E7" w:rsidP="00F17634">
            <w:pPr>
              <w:pStyle w:val="TAL"/>
              <w:rPr>
                <w:lang w:eastAsia="en-US"/>
              </w:rPr>
            </w:pPr>
            <w:r w:rsidRPr="00F511A5">
              <w:rPr>
                <w:lang w:eastAsia="en-US"/>
              </w:rPr>
              <w:t>Update FR2 power of NR TC 7.1.1.1.3-SI request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4130A8" w14:textId="77777777" w:rsidR="005979E7" w:rsidRPr="00F511A5" w:rsidRDefault="005979E7" w:rsidP="00F17634">
            <w:pPr>
              <w:pStyle w:val="TAC"/>
              <w:rPr>
                <w:lang w:eastAsia="en-US"/>
              </w:rPr>
            </w:pPr>
            <w:r w:rsidRPr="00F511A5">
              <w:rPr>
                <w:lang w:eastAsia="en-US"/>
              </w:rPr>
              <w:t>16.2.0</w:t>
            </w:r>
          </w:p>
        </w:tc>
      </w:tr>
      <w:tr w:rsidR="005979E7" w:rsidRPr="00F511A5" w14:paraId="2452B7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A39922"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367BCD"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384822" w14:textId="77777777" w:rsidR="005979E7" w:rsidRPr="00F511A5" w:rsidRDefault="005979E7" w:rsidP="00F17634">
            <w:pPr>
              <w:pStyle w:val="TAC"/>
              <w:rPr>
                <w:lang w:eastAsia="en-US"/>
              </w:rPr>
            </w:pPr>
            <w:r w:rsidRPr="00F511A5">
              <w:rPr>
                <w:lang w:eastAsia="en-US"/>
              </w:rPr>
              <w:t>R5-198884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33FFF7" w14:textId="77777777" w:rsidR="005979E7" w:rsidRPr="00F511A5" w:rsidRDefault="005979E7" w:rsidP="00F17634">
            <w:pPr>
              <w:pStyle w:val="TAC"/>
              <w:rPr>
                <w:lang w:eastAsia="en-US"/>
              </w:rPr>
            </w:pPr>
            <w:r w:rsidRPr="00F511A5">
              <w:rPr>
                <w:lang w:eastAsia="en-US"/>
              </w:rPr>
              <w:t>1091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EF88B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5D84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B55F96" w14:textId="77777777" w:rsidR="005979E7" w:rsidRPr="00F511A5" w:rsidRDefault="005979E7" w:rsidP="00F17634">
            <w:pPr>
              <w:pStyle w:val="TAL"/>
              <w:rPr>
                <w:lang w:eastAsia="en-US"/>
              </w:rPr>
            </w:pPr>
            <w:r w:rsidRPr="00F511A5">
              <w:rPr>
                <w:lang w:eastAsia="en-US"/>
              </w:rPr>
              <w:t>Correction to NR MAC test case 7.1.1.4.2.1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20F48D" w14:textId="77777777" w:rsidR="005979E7" w:rsidRPr="00F511A5" w:rsidRDefault="005979E7" w:rsidP="00F17634">
            <w:pPr>
              <w:pStyle w:val="TAC"/>
              <w:rPr>
                <w:lang w:eastAsia="en-US"/>
              </w:rPr>
            </w:pPr>
            <w:r w:rsidRPr="00F511A5">
              <w:rPr>
                <w:lang w:eastAsia="en-US"/>
              </w:rPr>
              <w:t>16.2.0</w:t>
            </w:r>
          </w:p>
        </w:tc>
      </w:tr>
      <w:tr w:rsidR="005979E7" w:rsidRPr="00F511A5" w14:paraId="5D6B965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4A90EB"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A6511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822219" w14:textId="77777777" w:rsidR="005979E7" w:rsidRPr="00F511A5" w:rsidRDefault="005979E7" w:rsidP="00F17634">
            <w:pPr>
              <w:pStyle w:val="TAC"/>
              <w:rPr>
                <w:lang w:eastAsia="en-US"/>
              </w:rPr>
            </w:pPr>
            <w:r w:rsidRPr="00F511A5">
              <w:rPr>
                <w:lang w:eastAsia="en-US"/>
              </w:rPr>
              <w:t>R5-198885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62CFC8" w14:textId="77777777" w:rsidR="005979E7" w:rsidRPr="00F511A5" w:rsidRDefault="005979E7" w:rsidP="00F17634">
            <w:pPr>
              <w:pStyle w:val="TAC"/>
              <w:rPr>
                <w:lang w:eastAsia="en-US"/>
              </w:rPr>
            </w:pPr>
            <w:r w:rsidRPr="00F511A5">
              <w:rPr>
                <w:lang w:eastAsia="en-US"/>
              </w:rPr>
              <w:t>1129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C9F60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F185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996B1D" w14:textId="77777777" w:rsidR="005979E7" w:rsidRPr="00F511A5" w:rsidRDefault="005979E7" w:rsidP="00F17634">
            <w:pPr>
              <w:pStyle w:val="TAL"/>
              <w:rPr>
                <w:lang w:eastAsia="en-US"/>
              </w:rPr>
            </w:pPr>
            <w:r w:rsidRPr="00F511A5">
              <w:rPr>
                <w:lang w:eastAsia="en-US"/>
              </w:rPr>
              <w:t>Correction to NR MAC transport size selection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AF0550" w14:textId="77777777" w:rsidR="005979E7" w:rsidRPr="00F511A5" w:rsidRDefault="005979E7" w:rsidP="00F17634">
            <w:pPr>
              <w:pStyle w:val="TAC"/>
              <w:rPr>
                <w:lang w:eastAsia="en-US"/>
              </w:rPr>
            </w:pPr>
            <w:r w:rsidRPr="00F511A5">
              <w:rPr>
                <w:lang w:eastAsia="en-US"/>
              </w:rPr>
              <w:t>16.2.0</w:t>
            </w:r>
          </w:p>
        </w:tc>
      </w:tr>
      <w:tr w:rsidR="005979E7" w:rsidRPr="00F511A5" w14:paraId="0DB7E0E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7478DB"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4D21D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17ABA9" w14:textId="77777777" w:rsidR="005979E7" w:rsidRPr="00F511A5" w:rsidRDefault="005979E7" w:rsidP="00F17634">
            <w:pPr>
              <w:pStyle w:val="TAC"/>
              <w:rPr>
                <w:lang w:eastAsia="en-US"/>
              </w:rPr>
            </w:pPr>
            <w:r w:rsidRPr="00F511A5">
              <w:rPr>
                <w:lang w:eastAsia="en-US"/>
              </w:rPr>
              <w:t>R5-198886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2176F1" w14:textId="77777777" w:rsidR="005979E7" w:rsidRPr="00F511A5" w:rsidRDefault="005979E7" w:rsidP="00F17634">
            <w:pPr>
              <w:pStyle w:val="TAC"/>
              <w:rPr>
                <w:lang w:eastAsia="en-US"/>
              </w:rPr>
            </w:pPr>
            <w:r w:rsidRPr="00F511A5">
              <w:rPr>
                <w:lang w:eastAsia="en-US"/>
              </w:rPr>
              <w:t>1145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DCE1D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D059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07963F" w14:textId="77777777" w:rsidR="005979E7" w:rsidRPr="00F511A5" w:rsidRDefault="005979E7" w:rsidP="00F17634">
            <w:pPr>
              <w:pStyle w:val="TAL"/>
              <w:rPr>
                <w:lang w:eastAsia="en-US"/>
              </w:rPr>
            </w:pPr>
            <w:r w:rsidRPr="00F511A5">
              <w:rPr>
                <w:lang w:eastAsia="en-US"/>
              </w:rPr>
              <w:t>Corrections to MAC Test Case 7.1.1.1.1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1B9F38" w14:textId="77777777" w:rsidR="005979E7" w:rsidRPr="00F511A5" w:rsidRDefault="005979E7" w:rsidP="00F17634">
            <w:pPr>
              <w:pStyle w:val="TAC"/>
              <w:rPr>
                <w:lang w:eastAsia="en-US"/>
              </w:rPr>
            </w:pPr>
            <w:r w:rsidRPr="00F511A5">
              <w:rPr>
                <w:lang w:eastAsia="en-US"/>
              </w:rPr>
              <w:t>16.2.0</w:t>
            </w:r>
          </w:p>
        </w:tc>
      </w:tr>
      <w:tr w:rsidR="005979E7" w:rsidRPr="00F511A5" w14:paraId="080BF9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3B5CF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6B230D"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2C704F" w14:textId="77777777" w:rsidR="005979E7" w:rsidRPr="00F511A5" w:rsidRDefault="005979E7" w:rsidP="00F17634">
            <w:pPr>
              <w:pStyle w:val="TAC"/>
              <w:rPr>
                <w:lang w:eastAsia="en-US"/>
              </w:rPr>
            </w:pPr>
            <w:r w:rsidRPr="00F511A5">
              <w:rPr>
                <w:lang w:eastAsia="en-US"/>
              </w:rPr>
              <w:t>R5-198887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DD3E39" w14:textId="77777777" w:rsidR="005979E7" w:rsidRPr="00F511A5" w:rsidRDefault="005979E7" w:rsidP="00F17634">
            <w:pPr>
              <w:pStyle w:val="TAC"/>
              <w:rPr>
                <w:lang w:eastAsia="en-US"/>
              </w:rPr>
            </w:pPr>
            <w:r w:rsidRPr="00F511A5">
              <w:rPr>
                <w:lang w:eastAsia="en-US"/>
              </w:rPr>
              <w:t>1154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A8DB0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E7C94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22716E" w14:textId="77777777" w:rsidR="005979E7" w:rsidRPr="00F511A5" w:rsidRDefault="005979E7" w:rsidP="00F17634">
            <w:pPr>
              <w:pStyle w:val="TAL"/>
              <w:rPr>
                <w:lang w:eastAsia="en-US"/>
              </w:rPr>
            </w:pPr>
            <w:r w:rsidRPr="00F511A5">
              <w:rPr>
                <w:lang w:eastAsia="en-US"/>
              </w:rPr>
              <w:t>Update to NR MAC test case 7.1.1.1.5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66565E" w14:textId="77777777" w:rsidR="005979E7" w:rsidRPr="00F511A5" w:rsidRDefault="005979E7" w:rsidP="00F17634">
            <w:pPr>
              <w:pStyle w:val="TAC"/>
              <w:rPr>
                <w:lang w:eastAsia="en-US"/>
              </w:rPr>
            </w:pPr>
            <w:r w:rsidRPr="00F511A5">
              <w:rPr>
                <w:lang w:eastAsia="en-US"/>
              </w:rPr>
              <w:t>16.2.0</w:t>
            </w:r>
          </w:p>
        </w:tc>
      </w:tr>
      <w:tr w:rsidR="005979E7" w:rsidRPr="00F511A5" w14:paraId="3E2301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73CEFB"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D84FF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7FCBCF" w14:textId="77777777" w:rsidR="005979E7" w:rsidRPr="00F511A5" w:rsidRDefault="005979E7" w:rsidP="00F17634">
            <w:pPr>
              <w:pStyle w:val="TAC"/>
              <w:rPr>
                <w:lang w:eastAsia="en-US"/>
              </w:rPr>
            </w:pPr>
            <w:r w:rsidRPr="00F511A5">
              <w:rPr>
                <w:lang w:eastAsia="en-US"/>
              </w:rPr>
              <w:t>R5-198888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BA9651" w14:textId="77777777" w:rsidR="005979E7" w:rsidRPr="00F511A5" w:rsidRDefault="005979E7" w:rsidP="00F17634">
            <w:pPr>
              <w:pStyle w:val="TAC"/>
              <w:rPr>
                <w:lang w:eastAsia="en-US"/>
              </w:rPr>
            </w:pPr>
            <w:r w:rsidRPr="00F511A5">
              <w:rPr>
                <w:lang w:eastAsia="en-US"/>
              </w:rPr>
              <w:t>1158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25A4A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296A1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D6BCC8" w14:textId="77777777" w:rsidR="005979E7" w:rsidRPr="00F511A5" w:rsidRDefault="005979E7" w:rsidP="00F17634">
            <w:pPr>
              <w:pStyle w:val="TAL"/>
              <w:rPr>
                <w:lang w:eastAsia="en-US"/>
              </w:rPr>
            </w:pPr>
            <w:r w:rsidRPr="00F511A5">
              <w:rPr>
                <w:lang w:eastAsia="en-US"/>
              </w:rPr>
              <w:t>Correction to EN-DC MAC Test Case 7.1.1.1.1a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151DBF" w14:textId="77777777" w:rsidR="005979E7" w:rsidRPr="00F511A5" w:rsidRDefault="005979E7" w:rsidP="00F17634">
            <w:pPr>
              <w:pStyle w:val="TAC"/>
              <w:rPr>
                <w:lang w:eastAsia="en-US"/>
              </w:rPr>
            </w:pPr>
            <w:r w:rsidRPr="00F511A5">
              <w:rPr>
                <w:lang w:eastAsia="en-US"/>
              </w:rPr>
              <w:t>16.2.0</w:t>
            </w:r>
          </w:p>
        </w:tc>
      </w:tr>
      <w:tr w:rsidR="005979E7" w:rsidRPr="00F511A5" w14:paraId="62A5DFD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EE1EA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1BEA0D"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EEE3B1" w14:textId="77777777" w:rsidR="005979E7" w:rsidRPr="00F511A5" w:rsidRDefault="005979E7" w:rsidP="00F17634">
            <w:pPr>
              <w:pStyle w:val="TAC"/>
              <w:rPr>
                <w:lang w:eastAsia="en-US"/>
              </w:rPr>
            </w:pPr>
            <w:r w:rsidRPr="00F511A5">
              <w:rPr>
                <w:lang w:eastAsia="en-US"/>
              </w:rPr>
              <w:t>R5-198889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A1D783" w14:textId="77777777" w:rsidR="005979E7" w:rsidRPr="00F511A5" w:rsidRDefault="005979E7" w:rsidP="00F17634">
            <w:pPr>
              <w:pStyle w:val="TAC"/>
              <w:rPr>
                <w:lang w:eastAsia="en-US"/>
              </w:rPr>
            </w:pPr>
            <w:r w:rsidRPr="00F511A5">
              <w:rPr>
                <w:lang w:eastAsia="en-US"/>
              </w:rPr>
              <w:t>1184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D5B11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F81D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942051" w14:textId="77777777" w:rsidR="005979E7" w:rsidRPr="00F511A5" w:rsidRDefault="005979E7" w:rsidP="00F17634">
            <w:pPr>
              <w:pStyle w:val="TAL"/>
              <w:rPr>
                <w:lang w:eastAsia="en-US"/>
              </w:rPr>
            </w:pPr>
            <w:r w:rsidRPr="00F511A5">
              <w:rPr>
                <w:lang w:eastAsia="en-US"/>
              </w:rPr>
              <w:t>Correction to MAC test case 7.1.1.7.1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AA8A3EE" w14:textId="77777777" w:rsidR="005979E7" w:rsidRPr="00F511A5" w:rsidRDefault="005979E7" w:rsidP="00F17634">
            <w:pPr>
              <w:pStyle w:val="TAC"/>
              <w:rPr>
                <w:lang w:eastAsia="en-US"/>
              </w:rPr>
            </w:pPr>
            <w:r w:rsidRPr="00F511A5">
              <w:rPr>
                <w:lang w:eastAsia="en-US"/>
              </w:rPr>
              <w:t>16.2.0</w:t>
            </w:r>
          </w:p>
        </w:tc>
      </w:tr>
      <w:tr w:rsidR="005979E7" w:rsidRPr="00F511A5" w14:paraId="464D494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8A0B8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E94FF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ADEF0F" w14:textId="77777777" w:rsidR="005979E7" w:rsidRPr="00F511A5" w:rsidRDefault="005979E7" w:rsidP="00F17634">
            <w:pPr>
              <w:pStyle w:val="TAC"/>
              <w:rPr>
                <w:lang w:eastAsia="en-US"/>
              </w:rPr>
            </w:pPr>
            <w:r w:rsidRPr="00F511A5">
              <w:rPr>
                <w:lang w:eastAsia="en-US"/>
              </w:rPr>
              <w:t>R5-198890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B8BFA2" w14:textId="77777777" w:rsidR="005979E7" w:rsidRPr="00F511A5" w:rsidRDefault="005979E7" w:rsidP="00F17634">
            <w:pPr>
              <w:pStyle w:val="TAC"/>
              <w:rPr>
                <w:lang w:eastAsia="en-US"/>
              </w:rPr>
            </w:pPr>
            <w:r w:rsidRPr="00F511A5">
              <w:rPr>
                <w:lang w:eastAsia="en-US"/>
              </w:rPr>
              <w:t>1186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9C71A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C02E2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B6F033" w14:textId="77777777" w:rsidR="005979E7" w:rsidRPr="00F511A5" w:rsidRDefault="005979E7" w:rsidP="00F17634">
            <w:pPr>
              <w:pStyle w:val="TAL"/>
              <w:rPr>
                <w:lang w:eastAsia="en-US"/>
              </w:rPr>
            </w:pPr>
            <w:r w:rsidRPr="00F511A5">
              <w:rPr>
                <w:lang w:eastAsia="en-US"/>
              </w:rPr>
              <w:t>Addition of new MAC test case for data inactivity timer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299531" w14:textId="77777777" w:rsidR="005979E7" w:rsidRPr="00F511A5" w:rsidRDefault="005979E7" w:rsidP="00F17634">
            <w:pPr>
              <w:pStyle w:val="TAC"/>
              <w:rPr>
                <w:lang w:eastAsia="en-US"/>
              </w:rPr>
            </w:pPr>
            <w:r w:rsidRPr="00F511A5">
              <w:rPr>
                <w:lang w:eastAsia="en-US"/>
              </w:rPr>
              <w:t>16.2.0</w:t>
            </w:r>
          </w:p>
        </w:tc>
      </w:tr>
      <w:tr w:rsidR="005979E7" w:rsidRPr="00F511A5" w14:paraId="77F6878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00DF6B"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87CF4F"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28CF75" w14:textId="77777777" w:rsidR="005979E7" w:rsidRPr="00F511A5" w:rsidRDefault="005979E7" w:rsidP="00F17634">
            <w:pPr>
              <w:pStyle w:val="TAC"/>
              <w:rPr>
                <w:lang w:eastAsia="en-US"/>
              </w:rPr>
            </w:pPr>
            <w:r w:rsidRPr="00F511A5">
              <w:rPr>
                <w:lang w:eastAsia="en-US"/>
              </w:rPr>
              <w:t>R5-198891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AB9976" w14:textId="77777777" w:rsidR="005979E7" w:rsidRPr="00F511A5" w:rsidRDefault="005979E7" w:rsidP="00F17634">
            <w:pPr>
              <w:pStyle w:val="TAC"/>
              <w:rPr>
                <w:lang w:eastAsia="en-US"/>
              </w:rPr>
            </w:pPr>
            <w:r w:rsidRPr="00F511A5">
              <w:rPr>
                <w:lang w:eastAsia="en-US"/>
              </w:rPr>
              <w:t>1187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2B3B8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9787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240157" w14:textId="77777777" w:rsidR="005979E7" w:rsidRPr="00F511A5" w:rsidRDefault="005979E7" w:rsidP="00F17634">
            <w:pPr>
              <w:pStyle w:val="TAL"/>
              <w:rPr>
                <w:lang w:eastAsia="en-US"/>
              </w:rPr>
            </w:pPr>
            <w:r w:rsidRPr="00F511A5">
              <w:rPr>
                <w:lang w:eastAsia="en-US"/>
              </w:rPr>
              <w:t>Split of CA MAC test case into 3 variants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5452BB" w14:textId="77777777" w:rsidR="005979E7" w:rsidRPr="00F511A5" w:rsidRDefault="005979E7" w:rsidP="00F17634">
            <w:pPr>
              <w:pStyle w:val="TAC"/>
              <w:rPr>
                <w:lang w:eastAsia="en-US"/>
              </w:rPr>
            </w:pPr>
            <w:r w:rsidRPr="00F511A5">
              <w:rPr>
                <w:lang w:eastAsia="en-US"/>
              </w:rPr>
              <w:t>16.2.0</w:t>
            </w:r>
          </w:p>
        </w:tc>
      </w:tr>
      <w:tr w:rsidR="005979E7" w:rsidRPr="00F511A5" w14:paraId="5B118E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BA3DB5"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DE164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0A881A" w14:textId="77777777" w:rsidR="005979E7" w:rsidRPr="00F511A5" w:rsidRDefault="005979E7" w:rsidP="00F17634">
            <w:pPr>
              <w:pStyle w:val="TAC"/>
              <w:rPr>
                <w:lang w:eastAsia="en-US"/>
              </w:rPr>
            </w:pPr>
            <w:r w:rsidRPr="00F511A5">
              <w:rPr>
                <w:lang w:eastAsia="en-US"/>
              </w:rPr>
              <w:t>R5-198892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141826" w14:textId="77777777" w:rsidR="005979E7" w:rsidRPr="00F511A5" w:rsidRDefault="005979E7" w:rsidP="00F17634">
            <w:pPr>
              <w:pStyle w:val="TAC"/>
              <w:rPr>
                <w:lang w:eastAsia="en-US"/>
              </w:rPr>
            </w:pPr>
            <w:r w:rsidRPr="00F511A5">
              <w:rPr>
                <w:lang w:eastAsia="en-US"/>
              </w:rPr>
              <w:t>1095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EF475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8FBC4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36BF25" w14:textId="77777777" w:rsidR="005979E7" w:rsidRPr="00F511A5" w:rsidRDefault="005979E7" w:rsidP="00F17634">
            <w:pPr>
              <w:pStyle w:val="TAL"/>
              <w:rPr>
                <w:lang w:eastAsia="en-US"/>
              </w:rPr>
            </w:pPr>
            <w:r w:rsidRPr="00F511A5">
              <w:rPr>
                <w:lang w:eastAsia="en-US"/>
              </w:rPr>
              <w:t>Correction to NR test case 7.1.2.3.10-Re-transmission of RLC PDU</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4FAFA2" w14:textId="77777777" w:rsidR="005979E7" w:rsidRPr="00F511A5" w:rsidRDefault="005979E7" w:rsidP="00F17634">
            <w:pPr>
              <w:pStyle w:val="TAC"/>
              <w:rPr>
                <w:lang w:eastAsia="en-US"/>
              </w:rPr>
            </w:pPr>
            <w:r w:rsidRPr="00F511A5">
              <w:rPr>
                <w:lang w:eastAsia="en-US"/>
              </w:rPr>
              <w:t>16.2.0</w:t>
            </w:r>
          </w:p>
        </w:tc>
      </w:tr>
      <w:tr w:rsidR="005979E7" w:rsidRPr="00F511A5" w14:paraId="53DF1C9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8FDF60"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79524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570114" w14:textId="77777777" w:rsidR="005979E7" w:rsidRPr="00F511A5" w:rsidRDefault="005979E7" w:rsidP="00F17634">
            <w:pPr>
              <w:pStyle w:val="TAC"/>
              <w:rPr>
                <w:lang w:eastAsia="en-US"/>
              </w:rPr>
            </w:pPr>
            <w:r w:rsidRPr="00F511A5">
              <w:rPr>
                <w:lang w:eastAsia="en-US"/>
              </w:rPr>
              <w:t>R5-198893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D14372" w14:textId="77777777" w:rsidR="005979E7" w:rsidRPr="00F511A5" w:rsidRDefault="005979E7" w:rsidP="00F17634">
            <w:pPr>
              <w:pStyle w:val="TAC"/>
              <w:rPr>
                <w:lang w:eastAsia="en-US"/>
              </w:rPr>
            </w:pPr>
            <w:r w:rsidRPr="00F511A5">
              <w:rPr>
                <w:lang w:eastAsia="en-US"/>
              </w:rPr>
              <w:t>1090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15248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27777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1F901C" w14:textId="77777777" w:rsidR="005979E7" w:rsidRPr="00F511A5" w:rsidRDefault="005979E7" w:rsidP="00F17634">
            <w:pPr>
              <w:pStyle w:val="TAL"/>
              <w:rPr>
                <w:lang w:eastAsia="en-US"/>
              </w:rPr>
            </w:pPr>
            <w:r w:rsidRPr="00F511A5">
              <w:rPr>
                <w:lang w:eastAsia="en-US"/>
              </w:rPr>
              <w:t>Correction to NR RLC test cases to accommodate the DCI format change to DCI_0_1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E867B4" w14:textId="77777777" w:rsidR="005979E7" w:rsidRPr="00F511A5" w:rsidRDefault="005979E7" w:rsidP="00F17634">
            <w:pPr>
              <w:pStyle w:val="TAC"/>
              <w:rPr>
                <w:lang w:eastAsia="en-US"/>
              </w:rPr>
            </w:pPr>
            <w:r w:rsidRPr="00F511A5">
              <w:rPr>
                <w:lang w:eastAsia="en-US"/>
              </w:rPr>
              <w:t>16.2.0</w:t>
            </w:r>
          </w:p>
        </w:tc>
      </w:tr>
      <w:tr w:rsidR="005979E7" w:rsidRPr="00F511A5" w14:paraId="465A1E0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58892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933F4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EFDFB6" w14:textId="77777777" w:rsidR="005979E7" w:rsidRPr="00F511A5" w:rsidRDefault="005979E7" w:rsidP="00F17634">
            <w:pPr>
              <w:pStyle w:val="TAC"/>
              <w:rPr>
                <w:lang w:eastAsia="en-US"/>
              </w:rPr>
            </w:pPr>
            <w:r w:rsidRPr="00F511A5">
              <w:rPr>
                <w:lang w:eastAsia="en-US"/>
              </w:rPr>
              <w:t>R5-198894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661D30" w14:textId="77777777" w:rsidR="005979E7" w:rsidRPr="00F511A5" w:rsidRDefault="005979E7" w:rsidP="00F17634">
            <w:pPr>
              <w:pStyle w:val="TAC"/>
              <w:rPr>
                <w:lang w:eastAsia="en-US"/>
              </w:rPr>
            </w:pPr>
            <w:r w:rsidRPr="00F511A5">
              <w:rPr>
                <w:lang w:eastAsia="en-US"/>
              </w:rPr>
              <w:t>1093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7A8CA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7206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7632C7" w14:textId="77777777" w:rsidR="005979E7" w:rsidRPr="00F511A5" w:rsidRDefault="005979E7" w:rsidP="00F17634">
            <w:pPr>
              <w:pStyle w:val="TAL"/>
              <w:rPr>
                <w:lang w:eastAsia="en-US"/>
              </w:rPr>
            </w:pPr>
            <w:r w:rsidRPr="00F511A5">
              <w:rPr>
                <w:lang w:eastAsia="en-US"/>
              </w:rPr>
              <w:t>Correction to RLC UM test case 7.1.2.2.5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86A44F" w14:textId="77777777" w:rsidR="005979E7" w:rsidRPr="00F511A5" w:rsidRDefault="005979E7" w:rsidP="00F17634">
            <w:pPr>
              <w:pStyle w:val="TAC"/>
              <w:rPr>
                <w:lang w:eastAsia="en-US"/>
              </w:rPr>
            </w:pPr>
            <w:r w:rsidRPr="00F511A5">
              <w:rPr>
                <w:lang w:eastAsia="en-US"/>
              </w:rPr>
              <w:t>16.2.0</w:t>
            </w:r>
          </w:p>
        </w:tc>
      </w:tr>
      <w:tr w:rsidR="005979E7" w:rsidRPr="00F511A5" w14:paraId="35012FB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3EB648"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E3A36D"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015A14" w14:textId="77777777" w:rsidR="005979E7" w:rsidRPr="00F511A5" w:rsidRDefault="005979E7" w:rsidP="00F17634">
            <w:pPr>
              <w:pStyle w:val="TAC"/>
              <w:rPr>
                <w:lang w:eastAsia="en-US"/>
              </w:rPr>
            </w:pPr>
            <w:r w:rsidRPr="00F511A5">
              <w:rPr>
                <w:lang w:eastAsia="en-US"/>
              </w:rPr>
              <w:t>R5-198900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E95DB2" w14:textId="77777777" w:rsidR="005979E7" w:rsidRPr="00F511A5" w:rsidRDefault="005979E7" w:rsidP="00F17634">
            <w:pPr>
              <w:pStyle w:val="TAC"/>
              <w:rPr>
                <w:lang w:eastAsia="en-US"/>
              </w:rPr>
            </w:pPr>
            <w:r w:rsidRPr="00F511A5">
              <w:rPr>
                <w:lang w:eastAsia="en-US"/>
              </w:rPr>
              <w:t>1123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BC6AD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5C0A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053041" w14:textId="77777777" w:rsidR="005979E7" w:rsidRPr="00F511A5" w:rsidRDefault="005979E7" w:rsidP="00F17634">
            <w:pPr>
              <w:pStyle w:val="TAL"/>
              <w:rPr>
                <w:lang w:eastAsia="en-US"/>
              </w:rPr>
            </w:pPr>
            <w:r w:rsidRPr="00F511A5">
              <w:rPr>
                <w:lang w:eastAsia="en-US"/>
              </w:rPr>
              <w:t>Correction to NR RLC test case 7.1.2.3.10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18EB20" w14:textId="77777777" w:rsidR="005979E7" w:rsidRPr="00F511A5" w:rsidRDefault="005979E7" w:rsidP="00F17634">
            <w:pPr>
              <w:pStyle w:val="TAC"/>
              <w:rPr>
                <w:lang w:eastAsia="en-US"/>
              </w:rPr>
            </w:pPr>
            <w:r w:rsidRPr="00F511A5">
              <w:rPr>
                <w:lang w:eastAsia="en-US"/>
              </w:rPr>
              <w:t>16.2.0</w:t>
            </w:r>
          </w:p>
        </w:tc>
      </w:tr>
      <w:tr w:rsidR="005979E7" w:rsidRPr="00F511A5" w14:paraId="060909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8FB04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6A943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C50EEB" w14:textId="77777777" w:rsidR="005979E7" w:rsidRPr="00F511A5" w:rsidRDefault="005979E7" w:rsidP="00F17634">
            <w:pPr>
              <w:pStyle w:val="TAC"/>
              <w:rPr>
                <w:lang w:eastAsia="en-US"/>
              </w:rPr>
            </w:pPr>
            <w:r w:rsidRPr="00F511A5">
              <w:rPr>
                <w:lang w:eastAsia="en-US"/>
              </w:rPr>
              <w:t>R5-198901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DA40C3" w14:textId="77777777" w:rsidR="005979E7" w:rsidRPr="00F511A5" w:rsidRDefault="005979E7" w:rsidP="00F17634">
            <w:pPr>
              <w:pStyle w:val="TAC"/>
              <w:rPr>
                <w:lang w:eastAsia="en-US"/>
              </w:rPr>
            </w:pPr>
            <w:r w:rsidRPr="00F511A5">
              <w:rPr>
                <w:lang w:eastAsia="en-US"/>
              </w:rPr>
              <w:t>1157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F3483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2540F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3B04CB" w14:textId="77777777" w:rsidR="005979E7" w:rsidRPr="00F511A5" w:rsidRDefault="005979E7" w:rsidP="00F17634">
            <w:pPr>
              <w:pStyle w:val="TAL"/>
              <w:rPr>
                <w:lang w:eastAsia="en-US"/>
              </w:rPr>
            </w:pPr>
            <w:r w:rsidRPr="00F511A5">
              <w:rPr>
                <w:lang w:eastAsia="en-US"/>
              </w:rPr>
              <w:t>Correction to RLC test case 7.1.2.2.6 in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33EC9C" w14:textId="77777777" w:rsidR="005979E7" w:rsidRPr="00F511A5" w:rsidRDefault="005979E7" w:rsidP="00F17634">
            <w:pPr>
              <w:pStyle w:val="TAC"/>
              <w:rPr>
                <w:lang w:eastAsia="en-US"/>
              </w:rPr>
            </w:pPr>
            <w:r w:rsidRPr="00F511A5">
              <w:rPr>
                <w:lang w:eastAsia="en-US"/>
              </w:rPr>
              <w:t>16.2.0</w:t>
            </w:r>
          </w:p>
        </w:tc>
      </w:tr>
      <w:tr w:rsidR="005979E7" w:rsidRPr="00F511A5" w14:paraId="38E411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AEB144"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D3457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1D8055" w14:textId="77777777" w:rsidR="005979E7" w:rsidRPr="00F511A5" w:rsidRDefault="005979E7" w:rsidP="00F17634">
            <w:pPr>
              <w:pStyle w:val="TAC"/>
              <w:rPr>
                <w:lang w:eastAsia="en-US"/>
              </w:rPr>
            </w:pPr>
            <w:r w:rsidRPr="00F511A5">
              <w:rPr>
                <w:lang w:eastAsia="en-US"/>
              </w:rPr>
              <w:t>R5-198902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D1386F" w14:textId="77777777" w:rsidR="005979E7" w:rsidRPr="00F511A5" w:rsidRDefault="005979E7" w:rsidP="00F17634">
            <w:pPr>
              <w:pStyle w:val="TAC"/>
              <w:rPr>
                <w:lang w:eastAsia="en-US"/>
              </w:rPr>
            </w:pPr>
            <w:r w:rsidRPr="00F511A5">
              <w:rPr>
                <w:lang w:eastAsia="en-US"/>
              </w:rPr>
              <w:t>1172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6EE85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D35E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CF6872" w14:textId="77777777" w:rsidR="005979E7" w:rsidRPr="00F511A5" w:rsidRDefault="005979E7" w:rsidP="00F17634">
            <w:pPr>
              <w:pStyle w:val="TAL"/>
              <w:rPr>
                <w:lang w:eastAsia="en-US"/>
              </w:rPr>
            </w:pPr>
            <w:r w:rsidRPr="00F511A5">
              <w:rPr>
                <w:lang w:eastAsia="en-US"/>
              </w:rPr>
              <w:t>Correction to RLC AM test case 7.1.2.3.9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E68E0B" w14:textId="77777777" w:rsidR="005979E7" w:rsidRPr="00F511A5" w:rsidRDefault="005979E7" w:rsidP="00F17634">
            <w:pPr>
              <w:pStyle w:val="TAC"/>
              <w:rPr>
                <w:lang w:eastAsia="en-US"/>
              </w:rPr>
            </w:pPr>
            <w:r w:rsidRPr="00F511A5">
              <w:rPr>
                <w:lang w:eastAsia="en-US"/>
              </w:rPr>
              <w:t>16.2.0</w:t>
            </w:r>
          </w:p>
        </w:tc>
      </w:tr>
      <w:tr w:rsidR="005979E7" w:rsidRPr="00F511A5" w14:paraId="5DE9F0C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7CEC0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78485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7C5CD1" w14:textId="77777777" w:rsidR="005979E7" w:rsidRPr="00F511A5" w:rsidRDefault="005979E7" w:rsidP="00F17634">
            <w:pPr>
              <w:pStyle w:val="TAC"/>
              <w:rPr>
                <w:lang w:eastAsia="en-US"/>
              </w:rPr>
            </w:pPr>
            <w:r w:rsidRPr="00F511A5">
              <w:rPr>
                <w:lang w:eastAsia="en-US"/>
              </w:rPr>
              <w:t>R5-198903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0199B8" w14:textId="77777777" w:rsidR="005979E7" w:rsidRPr="00F511A5" w:rsidRDefault="005979E7" w:rsidP="00F17634">
            <w:pPr>
              <w:pStyle w:val="TAC"/>
              <w:rPr>
                <w:lang w:eastAsia="en-US"/>
              </w:rPr>
            </w:pPr>
            <w:r w:rsidRPr="00F511A5">
              <w:rPr>
                <w:lang w:eastAsia="en-US"/>
              </w:rPr>
              <w:t>1193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72C88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832AE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1277B3" w14:textId="77777777" w:rsidR="005979E7" w:rsidRPr="00F511A5" w:rsidRDefault="005979E7" w:rsidP="00F17634">
            <w:pPr>
              <w:pStyle w:val="TAL"/>
              <w:rPr>
                <w:lang w:eastAsia="en-US"/>
              </w:rPr>
            </w:pPr>
            <w:r w:rsidRPr="00F511A5">
              <w:rPr>
                <w:lang w:eastAsia="en-US"/>
              </w:rPr>
              <w:t>Correction to RLC AM Test case 7.1.2.3.8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86F176" w14:textId="77777777" w:rsidR="005979E7" w:rsidRPr="00F511A5" w:rsidRDefault="005979E7" w:rsidP="00F17634">
            <w:pPr>
              <w:pStyle w:val="TAC"/>
              <w:rPr>
                <w:lang w:eastAsia="en-US"/>
              </w:rPr>
            </w:pPr>
            <w:r w:rsidRPr="00F511A5">
              <w:rPr>
                <w:lang w:eastAsia="en-US"/>
              </w:rPr>
              <w:t>16.2.0</w:t>
            </w:r>
          </w:p>
        </w:tc>
      </w:tr>
      <w:tr w:rsidR="005979E7" w:rsidRPr="00F511A5" w14:paraId="7DB3FCD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C6722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174CE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ED9C2D" w14:textId="77777777" w:rsidR="005979E7" w:rsidRPr="00F511A5" w:rsidRDefault="005979E7" w:rsidP="00F17634">
            <w:pPr>
              <w:pStyle w:val="TAC"/>
              <w:rPr>
                <w:lang w:eastAsia="en-US"/>
              </w:rPr>
            </w:pPr>
            <w:r w:rsidRPr="00F511A5">
              <w:rPr>
                <w:lang w:eastAsia="en-US"/>
              </w:rPr>
              <w:t>R5-198904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8D198E" w14:textId="77777777" w:rsidR="005979E7" w:rsidRPr="00F511A5" w:rsidRDefault="005979E7" w:rsidP="00F17634">
            <w:pPr>
              <w:pStyle w:val="TAC"/>
              <w:rPr>
                <w:lang w:eastAsia="en-US"/>
              </w:rPr>
            </w:pPr>
            <w:r w:rsidRPr="00F511A5">
              <w:rPr>
                <w:lang w:eastAsia="en-US"/>
              </w:rPr>
              <w:t>1122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1A20B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652A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26CD2B" w14:textId="77777777" w:rsidR="005979E7" w:rsidRPr="00F511A5" w:rsidRDefault="005979E7" w:rsidP="00F17634">
            <w:pPr>
              <w:pStyle w:val="TAL"/>
              <w:rPr>
                <w:lang w:eastAsia="en-US"/>
              </w:rPr>
            </w:pPr>
            <w:r w:rsidRPr="00F511A5">
              <w:rPr>
                <w:lang w:eastAsia="en-US"/>
              </w:rPr>
              <w:t>Correction to NR PDCP test case 7.1.3.4.2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99A74D" w14:textId="77777777" w:rsidR="005979E7" w:rsidRPr="00F511A5" w:rsidRDefault="005979E7" w:rsidP="00F17634">
            <w:pPr>
              <w:pStyle w:val="TAC"/>
              <w:rPr>
                <w:lang w:eastAsia="en-US"/>
              </w:rPr>
            </w:pPr>
            <w:r w:rsidRPr="00F511A5">
              <w:rPr>
                <w:lang w:eastAsia="en-US"/>
              </w:rPr>
              <w:t>16.2.0</w:t>
            </w:r>
          </w:p>
        </w:tc>
      </w:tr>
      <w:tr w:rsidR="005979E7" w:rsidRPr="00F511A5" w14:paraId="664F88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F8A234"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73AD7C"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D34CFC" w14:textId="77777777" w:rsidR="005979E7" w:rsidRPr="00F511A5" w:rsidRDefault="005979E7" w:rsidP="00F17634">
            <w:pPr>
              <w:pStyle w:val="TAC"/>
              <w:rPr>
                <w:lang w:eastAsia="en-US"/>
              </w:rPr>
            </w:pPr>
            <w:r w:rsidRPr="00F511A5">
              <w:rPr>
                <w:lang w:eastAsia="en-US"/>
              </w:rPr>
              <w:t>R5-198905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3D1857" w14:textId="77777777" w:rsidR="005979E7" w:rsidRPr="00F511A5" w:rsidRDefault="005979E7" w:rsidP="00F17634">
            <w:pPr>
              <w:pStyle w:val="TAC"/>
              <w:rPr>
                <w:lang w:eastAsia="en-US"/>
              </w:rPr>
            </w:pPr>
            <w:r w:rsidRPr="00F511A5">
              <w:rPr>
                <w:lang w:eastAsia="en-US"/>
              </w:rPr>
              <w:t>1141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DBB5A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D548D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57891D" w14:textId="77777777" w:rsidR="005979E7" w:rsidRPr="00F511A5" w:rsidRDefault="005979E7" w:rsidP="00F17634">
            <w:pPr>
              <w:pStyle w:val="TAL"/>
              <w:rPr>
                <w:lang w:eastAsia="en-US"/>
              </w:rPr>
            </w:pPr>
            <w:r w:rsidRPr="00F511A5">
              <w:rPr>
                <w:lang w:eastAsia="en-US"/>
              </w:rPr>
              <w:t>Corrections to PDCP Test Case 7.1.3.5.2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33FBCB" w14:textId="77777777" w:rsidR="005979E7" w:rsidRPr="00F511A5" w:rsidRDefault="005979E7" w:rsidP="00F17634">
            <w:pPr>
              <w:pStyle w:val="TAC"/>
              <w:rPr>
                <w:lang w:eastAsia="en-US"/>
              </w:rPr>
            </w:pPr>
            <w:r w:rsidRPr="00F511A5">
              <w:rPr>
                <w:lang w:eastAsia="en-US"/>
              </w:rPr>
              <w:t>16.2.0</w:t>
            </w:r>
          </w:p>
        </w:tc>
      </w:tr>
      <w:tr w:rsidR="005979E7" w:rsidRPr="00F511A5" w14:paraId="2CADE35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23CE9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BA401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399124" w14:textId="77777777" w:rsidR="005979E7" w:rsidRPr="00F511A5" w:rsidRDefault="005979E7" w:rsidP="00F17634">
            <w:pPr>
              <w:pStyle w:val="TAC"/>
              <w:rPr>
                <w:lang w:eastAsia="en-US"/>
              </w:rPr>
            </w:pPr>
            <w:r w:rsidRPr="00F511A5">
              <w:rPr>
                <w:lang w:eastAsia="en-US"/>
              </w:rPr>
              <w:t>R5-198906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81E34D" w14:textId="77777777" w:rsidR="005979E7" w:rsidRPr="00F511A5" w:rsidRDefault="005979E7" w:rsidP="00F17634">
            <w:pPr>
              <w:pStyle w:val="TAC"/>
              <w:rPr>
                <w:lang w:eastAsia="en-US"/>
              </w:rPr>
            </w:pPr>
            <w:r w:rsidRPr="00F511A5">
              <w:rPr>
                <w:lang w:eastAsia="en-US"/>
              </w:rPr>
              <w:t>1150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F9D6E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B6B5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6F67DF" w14:textId="77777777" w:rsidR="005979E7" w:rsidRPr="00F511A5" w:rsidRDefault="005979E7" w:rsidP="00F17634">
            <w:pPr>
              <w:pStyle w:val="TAL"/>
              <w:rPr>
                <w:lang w:eastAsia="en-US"/>
              </w:rPr>
            </w:pPr>
            <w:r w:rsidRPr="00F511A5">
              <w:rPr>
                <w:lang w:eastAsia="en-US"/>
              </w:rPr>
              <w:t>Correction to PDCP TC 7.1.3.4.1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F0B71F" w14:textId="77777777" w:rsidR="005979E7" w:rsidRPr="00F511A5" w:rsidRDefault="005979E7" w:rsidP="00F17634">
            <w:pPr>
              <w:pStyle w:val="TAC"/>
              <w:rPr>
                <w:lang w:eastAsia="en-US"/>
              </w:rPr>
            </w:pPr>
            <w:r w:rsidRPr="00F511A5">
              <w:rPr>
                <w:lang w:eastAsia="en-US"/>
              </w:rPr>
              <w:t>16.2.0</w:t>
            </w:r>
          </w:p>
        </w:tc>
      </w:tr>
      <w:tr w:rsidR="005979E7" w:rsidRPr="00F511A5" w14:paraId="59C4B34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F6B06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DB5E8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C63078" w14:textId="77777777" w:rsidR="005979E7" w:rsidRPr="00F511A5" w:rsidRDefault="005979E7" w:rsidP="00F17634">
            <w:pPr>
              <w:pStyle w:val="TAC"/>
              <w:rPr>
                <w:lang w:eastAsia="en-US"/>
              </w:rPr>
            </w:pPr>
            <w:r w:rsidRPr="00F511A5">
              <w:rPr>
                <w:lang w:eastAsia="en-US"/>
              </w:rPr>
              <w:t>R5-198907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3E33BF" w14:textId="77777777" w:rsidR="005979E7" w:rsidRPr="00F511A5" w:rsidRDefault="005979E7" w:rsidP="00F17634">
            <w:pPr>
              <w:pStyle w:val="TAC"/>
              <w:rPr>
                <w:lang w:eastAsia="en-US"/>
              </w:rPr>
            </w:pPr>
            <w:r w:rsidRPr="00F511A5">
              <w:rPr>
                <w:lang w:eastAsia="en-US"/>
              </w:rPr>
              <w:t>1092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54238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E365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CC1EA8" w14:textId="77777777" w:rsidR="005979E7" w:rsidRPr="00F511A5" w:rsidRDefault="005979E7" w:rsidP="00F17634">
            <w:pPr>
              <w:pStyle w:val="TAL"/>
              <w:rPr>
                <w:lang w:eastAsia="en-US"/>
              </w:rPr>
            </w:pPr>
            <w:r w:rsidRPr="00F511A5">
              <w:rPr>
                <w:lang w:eastAsia="en-US"/>
              </w:rPr>
              <w:t>Corrections to SDAP test  cases 7.1.4.1 and 7.1.4.2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C0F004" w14:textId="77777777" w:rsidR="005979E7" w:rsidRPr="00F511A5" w:rsidRDefault="005979E7" w:rsidP="00F17634">
            <w:pPr>
              <w:pStyle w:val="TAC"/>
              <w:rPr>
                <w:lang w:eastAsia="en-US"/>
              </w:rPr>
            </w:pPr>
            <w:r w:rsidRPr="00F511A5">
              <w:rPr>
                <w:lang w:eastAsia="en-US"/>
              </w:rPr>
              <w:t>16.2.0</w:t>
            </w:r>
          </w:p>
        </w:tc>
      </w:tr>
      <w:tr w:rsidR="005979E7" w:rsidRPr="00F511A5" w14:paraId="4970B99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1D8A5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523C7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E6BF42" w14:textId="77777777" w:rsidR="005979E7" w:rsidRPr="00F511A5" w:rsidRDefault="005979E7" w:rsidP="00F17634">
            <w:pPr>
              <w:pStyle w:val="TAC"/>
              <w:rPr>
                <w:lang w:eastAsia="en-US"/>
              </w:rPr>
            </w:pPr>
            <w:r w:rsidRPr="00F511A5">
              <w:rPr>
                <w:lang w:eastAsia="en-US"/>
              </w:rPr>
              <w:t>R5-198909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43FD87" w14:textId="77777777" w:rsidR="005979E7" w:rsidRPr="00F511A5" w:rsidRDefault="005979E7" w:rsidP="00F17634">
            <w:pPr>
              <w:pStyle w:val="TAC"/>
              <w:rPr>
                <w:lang w:eastAsia="en-US"/>
              </w:rPr>
            </w:pPr>
            <w:r w:rsidRPr="00F511A5">
              <w:rPr>
                <w:lang w:eastAsia="en-US"/>
              </w:rPr>
              <w:t>1221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61E08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EECB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00982F" w14:textId="77777777" w:rsidR="005979E7" w:rsidRPr="00F511A5" w:rsidRDefault="005979E7" w:rsidP="00F17634">
            <w:pPr>
              <w:pStyle w:val="TAL"/>
              <w:rPr>
                <w:lang w:eastAsia="en-US"/>
              </w:rPr>
            </w:pPr>
            <w:r w:rsidRPr="00F511A5">
              <w:rPr>
                <w:lang w:eastAsia="en-US"/>
              </w:rPr>
              <w:t>Correction to NR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DAF187" w14:textId="77777777" w:rsidR="005979E7" w:rsidRPr="00F511A5" w:rsidRDefault="005979E7" w:rsidP="00F17634">
            <w:pPr>
              <w:pStyle w:val="TAC"/>
              <w:rPr>
                <w:lang w:eastAsia="en-US"/>
              </w:rPr>
            </w:pPr>
            <w:r w:rsidRPr="00F511A5">
              <w:rPr>
                <w:lang w:eastAsia="en-US"/>
              </w:rPr>
              <w:t>16.2.0</w:t>
            </w:r>
          </w:p>
        </w:tc>
      </w:tr>
      <w:tr w:rsidR="005979E7" w:rsidRPr="00F511A5" w14:paraId="5D8FCD1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8B9AE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C2AF1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C2F186" w14:textId="77777777" w:rsidR="005979E7" w:rsidRPr="00F511A5" w:rsidRDefault="005979E7" w:rsidP="00F17634">
            <w:pPr>
              <w:pStyle w:val="TAC"/>
              <w:rPr>
                <w:lang w:eastAsia="en-US"/>
              </w:rPr>
            </w:pPr>
            <w:r w:rsidRPr="00F511A5">
              <w:rPr>
                <w:lang w:eastAsia="en-US"/>
              </w:rPr>
              <w:t>R5-198910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B86D21" w14:textId="77777777" w:rsidR="005979E7" w:rsidRPr="00F511A5" w:rsidRDefault="005979E7" w:rsidP="00F17634">
            <w:pPr>
              <w:pStyle w:val="TAC"/>
              <w:rPr>
                <w:lang w:eastAsia="en-US"/>
              </w:rPr>
            </w:pPr>
            <w:r w:rsidRPr="00F511A5">
              <w:rPr>
                <w:lang w:eastAsia="en-US"/>
              </w:rPr>
              <w:t>1175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3F87D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4A4E4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AA6645" w14:textId="77777777" w:rsidR="005979E7" w:rsidRPr="00F511A5" w:rsidRDefault="005979E7" w:rsidP="00F17634">
            <w:pPr>
              <w:pStyle w:val="TAL"/>
              <w:rPr>
                <w:lang w:eastAsia="en-US"/>
              </w:rPr>
            </w:pPr>
            <w:r w:rsidRPr="00F511A5">
              <w:rPr>
                <w:lang w:eastAsia="en-US"/>
              </w:rPr>
              <w:t>Update to 5GS NR RRC test case 8.1.1.3.2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22226E" w14:textId="77777777" w:rsidR="005979E7" w:rsidRPr="00F511A5" w:rsidRDefault="005979E7" w:rsidP="00F17634">
            <w:pPr>
              <w:pStyle w:val="TAC"/>
              <w:rPr>
                <w:lang w:eastAsia="en-US"/>
              </w:rPr>
            </w:pPr>
            <w:r w:rsidRPr="00F511A5">
              <w:rPr>
                <w:lang w:eastAsia="en-US"/>
              </w:rPr>
              <w:t>16.2.0</w:t>
            </w:r>
          </w:p>
        </w:tc>
      </w:tr>
      <w:tr w:rsidR="005979E7" w:rsidRPr="00F511A5" w14:paraId="4DF44B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BC0A93"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EEA91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D951E2" w14:textId="77777777" w:rsidR="005979E7" w:rsidRPr="00F511A5" w:rsidRDefault="005979E7" w:rsidP="00F17634">
            <w:pPr>
              <w:pStyle w:val="TAC"/>
              <w:rPr>
                <w:lang w:eastAsia="en-US"/>
              </w:rPr>
            </w:pPr>
            <w:r w:rsidRPr="00F511A5">
              <w:rPr>
                <w:lang w:eastAsia="en-US"/>
              </w:rPr>
              <w:t>R5-198911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27416B" w14:textId="77777777" w:rsidR="005979E7" w:rsidRPr="00F511A5" w:rsidRDefault="005979E7" w:rsidP="00F17634">
            <w:pPr>
              <w:pStyle w:val="TAC"/>
              <w:rPr>
                <w:lang w:eastAsia="en-US"/>
              </w:rPr>
            </w:pPr>
            <w:r w:rsidRPr="00F511A5">
              <w:rPr>
                <w:lang w:eastAsia="en-US"/>
              </w:rPr>
              <w:t>1198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05522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2D896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FDB340" w14:textId="77777777" w:rsidR="005979E7" w:rsidRPr="00F511A5" w:rsidRDefault="005979E7" w:rsidP="00F17634">
            <w:pPr>
              <w:pStyle w:val="TAL"/>
              <w:rPr>
                <w:lang w:eastAsia="en-US"/>
              </w:rPr>
            </w:pPr>
            <w:r w:rsidRPr="00F511A5">
              <w:rPr>
                <w:lang w:eastAsia="en-US"/>
              </w:rPr>
              <w:t>Correction to test case 8.1.1.2.1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D26EE0" w14:textId="77777777" w:rsidR="005979E7" w:rsidRPr="00F511A5" w:rsidRDefault="005979E7" w:rsidP="00F17634">
            <w:pPr>
              <w:pStyle w:val="TAC"/>
              <w:rPr>
                <w:lang w:eastAsia="en-US"/>
              </w:rPr>
            </w:pPr>
            <w:r w:rsidRPr="00F511A5">
              <w:rPr>
                <w:lang w:eastAsia="en-US"/>
              </w:rPr>
              <w:t>16.2.0</w:t>
            </w:r>
          </w:p>
        </w:tc>
      </w:tr>
      <w:tr w:rsidR="005979E7" w:rsidRPr="00F511A5" w14:paraId="65F09D8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11F162"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66031C"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922016" w14:textId="77777777" w:rsidR="005979E7" w:rsidRPr="00F511A5" w:rsidRDefault="005979E7" w:rsidP="00F17634">
            <w:pPr>
              <w:pStyle w:val="TAC"/>
              <w:rPr>
                <w:lang w:eastAsia="en-US"/>
              </w:rPr>
            </w:pPr>
            <w:r w:rsidRPr="00F511A5">
              <w:rPr>
                <w:lang w:eastAsia="en-US"/>
              </w:rPr>
              <w:t>R5-198912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E5E0CF" w14:textId="77777777" w:rsidR="005979E7" w:rsidRPr="00F511A5" w:rsidRDefault="005979E7" w:rsidP="00F17634">
            <w:pPr>
              <w:pStyle w:val="TAC"/>
              <w:rPr>
                <w:lang w:eastAsia="en-US"/>
              </w:rPr>
            </w:pPr>
            <w:r w:rsidRPr="00F511A5">
              <w:rPr>
                <w:lang w:eastAsia="en-US"/>
              </w:rPr>
              <w:t>1201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EE1F7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3B0A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1849C1" w14:textId="77777777" w:rsidR="005979E7" w:rsidRPr="00F511A5" w:rsidRDefault="005979E7" w:rsidP="00F17634">
            <w:pPr>
              <w:pStyle w:val="TAL"/>
              <w:rPr>
                <w:lang w:eastAsia="en-US"/>
              </w:rPr>
            </w:pPr>
            <w:r w:rsidRPr="00F511A5">
              <w:rPr>
                <w:lang w:eastAsia="en-US"/>
              </w:rPr>
              <w:t>Correction to test case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D2616F" w14:textId="77777777" w:rsidR="005979E7" w:rsidRPr="00F511A5" w:rsidRDefault="005979E7" w:rsidP="00F17634">
            <w:pPr>
              <w:pStyle w:val="TAC"/>
              <w:rPr>
                <w:lang w:eastAsia="en-US"/>
              </w:rPr>
            </w:pPr>
            <w:r w:rsidRPr="00F511A5">
              <w:rPr>
                <w:lang w:eastAsia="en-US"/>
              </w:rPr>
              <w:t>16.2.0</w:t>
            </w:r>
          </w:p>
        </w:tc>
      </w:tr>
      <w:tr w:rsidR="005979E7" w:rsidRPr="00F511A5" w14:paraId="6118D2A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D7A1A6"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614F33"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280E9A" w14:textId="77777777" w:rsidR="005979E7" w:rsidRPr="00F511A5" w:rsidRDefault="005979E7" w:rsidP="00F17634">
            <w:pPr>
              <w:pStyle w:val="TAC"/>
              <w:rPr>
                <w:lang w:eastAsia="en-US"/>
              </w:rPr>
            </w:pPr>
            <w:r w:rsidRPr="00F511A5">
              <w:rPr>
                <w:lang w:eastAsia="en-US"/>
              </w:rPr>
              <w:t>R5-198913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C4F0D4" w14:textId="77777777" w:rsidR="005979E7" w:rsidRPr="00F511A5" w:rsidRDefault="005979E7" w:rsidP="00F17634">
            <w:pPr>
              <w:pStyle w:val="TAC"/>
              <w:rPr>
                <w:lang w:eastAsia="en-US"/>
              </w:rPr>
            </w:pPr>
            <w:r w:rsidRPr="00F511A5">
              <w:rPr>
                <w:lang w:eastAsia="en-US"/>
              </w:rPr>
              <w:t>1066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57C86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B044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3B133A" w14:textId="77777777" w:rsidR="005979E7" w:rsidRPr="00F511A5" w:rsidRDefault="005979E7" w:rsidP="00F17634">
            <w:pPr>
              <w:pStyle w:val="TAL"/>
              <w:rPr>
                <w:lang w:eastAsia="en-US"/>
              </w:rPr>
            </w:pPr>
            <w:r w:rsidRPr="00F511A5">
              <w:rPr>
                <w:lang w:eastAsia="en-US"/>
              </w:rPr>
              <w:t>Addition of NR test case 8.1.2.1.2-uplinkTxDirectCurrentList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5D6C83" w14:textId="77777777" w:rsidR="005979E7" w:rsidRPr="00F511A5" w:rsidRDefault="005979E7" w:rsidP="00F17634">
            <w:pPr>
              <w:pStyle w:val="TAC"/>
              <w:rPr>
                <w:lang w:eastAsia="en-US"/>
              </w:rPr>
            </w:pPr>
            <w:r w:rsidRPr="00F511A5">
              <w:rPr>
                <w:lang w:eastAsia="en-US"/>
              </w:rPr>
              <w:t>16.2.0</w:t>
            </w:r>
          </w:p>
        </w:tc>
      </w:tr>
      <w:tr w:rsidR="005979E7" w:rsidRPr="00F511A5" w14:paraId="3FB7F1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5539D7"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98AE4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634E22" w14:textId="77777777" w:rsidR="005979E7" w:rsidRPr="00F511A5" w:rsidRDefault="005979E7" w:rsidP="00F17634">
            <w:pPr>
              <w:pStyle w:val="TAC"/>
              <w:rPr>
                <w:lang w:eastAsia="en-US"/>
              </w:rPr>
            </w:pPr>
            <w:r w:rsidRPr="00F511A5">
              <w:rPr>
                <w:lang w:eastAsia="en-US"/>
              </w:rPr>
              <w:t>R5-198914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B954DB" w14:textId="77777777" w:rsidR="005979E7" w:rsidRPr="00F511A5" w:rsidRDefault="005979E7" w:rsidP="00F17634">
            <w:pPr>
              <w:pStyle w:val="TAC"/>
              <w:rPr>
                <w:lang w:eastAsia="en-US"/>
              </w:rPr>
            </w:pPr>
            <w:r w:rsidRPr="00F511A5">
              <w:rPr>
                <w:lang w:eastAsia="en-US"/>
              </w:rPr>
              <w:t>1048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F91B9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A54FD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F5DED4" w14:textId="77777777" w:rsidR="005979E7" w:rsidRPr="00F511A5" w:rsidRDefault="005979E7" w:rsidP="00F17634">
            <w:pPr>
              <w:pStyle w:val="TAL"/>
              <w:rPr>
                <w:lang w:eastAsia="en-US"/>
              </w:rPr>
            </w:pPr>
            <w:r w:rsidRPr="00F511A5">
              <w:rPr>
                <w:lang w:eastAsia="en-US"/>
              </w:rPr>
              <w:t>Update RRC reconfiguration test case 8.1.3.1.17.1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722311" w14:textId="77777777" w:rsidR="005979E7" w:rsidRPr="00F511A5" w:rsidRDefault="005979E7" w:rsidP="00F17634">
            <w:pPr>
              <w:pStyle w:val="TAC"/>
              <w:rPr>
                <w:lang w:eastAsia="en-US"/>
              </w:rPr>
            </w:pPr>
            <w:r w:rsidRPr="00F511A5">
              <w:rPr>
                <w:lang w:eastAsia="en-US"/>
              </w:rPr>
              <w:t>16.2.0</w:t>
            </w:r>
          </w:p>
        </w:tc>
      </w:tr>
      <w:tr w:rsidR="005979E7" w:rsidRPr="00F511A5" w14:paraId="446F9BF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BABF23"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43606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D73714" w14:textId="77777777" w:rsidR="005979E7" w:rsidRPr="00F511A5" w:rsidRDefault="005979E7" w:rsidP="00F17634">
            <w:pPr>
              <w:pStyle w:val="TAC"/>
              <w:rPr>
                <w:lang w:eastAsia="en-US"/>
              </w:rPr>
            </w:pPr>
            <w:r w:rsidRPr="00F511A5">
              <w:rPr>
                <w:lang w:eastAsia="en-US"/>
              </w:rPr>
              <w:t>R5-198915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68A8F2" w14:textId="77777777" w:rsidR="005979E7" w:rsidRPr="00F511A5" w:rsidRDefault="005979E7" w:rsidP="00F17634">
            <w:pPr>
              <w:pStyle w:val="TAC"/>
              <w:rPr>
                <w:lang w:eastAsia="en-US"/>
              </w:rPr>
            </w:pPr>
            <w:r w:rsidRPr="00F511A5">
              <w:rPr>
                <w:lang w:eastAsia="en-US"/>
              </w:rPr>
              <w:t>1067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262BF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71C40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7B0355" w14:textId="77777777" w:rsidR="005979E7" w:rsidRPr="00F511A5" w:rsidRDefault="005979E7" w:rsidP="00F17634">
            <w:pPr>
              <w:pStyle w:val="TAL"/>
              <w:rPr>
                <w:lang w:eastAsia="en-US"/>
              </w:rPr>
            </w:pPr>
            <w:r w:rsidRPr="00F511A5">
              <w:rPr>
                <w:lang w:eastAsia="en-US"/>
              </w:rPr>
              <w:t>Addition of NR TC  8.1.3.3.1-CGI reporting of NR cell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3BC133" w14:textId="77777777" w:rsidR="005979E7" w:rsidRPr="00F511A5" w:rsidRDefault="005979E7" w:rsidP="00F17634">
            <w:pPr>
              <w:pStyle w:val="TAC"/>
              <w:rPr>
                <w:lang w:eastAsia="en-US"/>
              </w:rPr>
            </w:pPr>
            <w:r w:rsidRPr="00F511A5">
              <w:rPr>
                <w:lang w:eastAsia="en-US"/>
              </w:rPr>
              <w:t>16.2.0</w:t>
            </w:r>
          </w:p>
        </w:tc>
      </w:tr>
      <w:tr w:rsidR="005979E7" w:rsidRPr="00F511A5" w14:paraId="23E648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BF35C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7F3EC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99360E" w14:textId="77777777" w:rsidR="005979E7" w:rsidRPr="00F511A5" w:rsidRDefault="005979E7" w:rsidP="00F17634">
            <w:pPr>
              <w:pStyle w:val="TAC"/>
              <w:rPr>
                <w:lang w:eastAsia="en-US"/>
              </w:rPr>
            </w:pPr>
            <w:r w:rsidRPr="00F511A5">
              <w:rPr>
                <w:lang w:eastAsia="en-US"/>
              </w:rPr>
              <w:t>R5-198916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BBB365" w14:textId="77777777" w:rsidR="005979E7" w:rsidRPr="00F511A5" w:rsidRDefault="005979E7" w:rsidP="00F17634">
            <w:pPr>
              <w:pStyle w:val="TAC"/>
              <w:rPr>
                <w:lang w:eastAsia="en-US"/>
              </w:rPr>
            </w:pPr>
            <w:r w:rsidRPr="00F511A5">
              <w:rPr>
                <w:lang w:eastAsia="en-US"/>
              </w:rPr>
              <w:t>1068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DDEA5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7475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CDBF64" w14:textId="77777777" w:rsidR="005979E7" w:rsidRPr="00F511A5" w:rsidRDefault="005979E7" w:rsidP="00F17634">
            <w:pPr>
              <w:pStyle w:val="TAL"/>
              <w:rPr>
                <w:lang w:eastAsia="en-US"/>
              </w:rPr>
            </w:pPr>
            <w:r w:rsidRPr="00F511A5">
              <w:rPr>
                <w:lang w:eastAsia="en-US"/>
              </w:rPr>
              <w:t>Addition of NR TC  8.1.3.3.2-CGI reporting of E-UTRA cell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344921" w14:textId="77777777" w:rsidR="005979E7" w:rsidRPr="00F511A5" w:rsidRDefault="005979E7" w:rsidP="00F17634">
            <w:pPr>
              <w:pStyle w:val="TAC"/>
              <w:rPr>
                <w:lang w:eastAsia="en-US"/>
              </w:rPr>
            </w:pPr>
            <w:r w:rsidRPr="00F511A5">
              <w:rPr>
                <w:lang w:eastAsia="en-US"/>
              </w:rPr>
              <w:t>16.2.0</w:t>
            </w:r>
          </w:p>
        </w:tc>
      </w:tr>
      <w:tr w:rsidR="005979E7" w:rsidRPr="00F511A5" w14:paraId="49D25DB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6FF56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275FC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92B8A1" w14:textId="77777777" w:rsidR="005979E7" w:rsidRPr="00F511A5" w:rsidRDefault="005979E7" w:rsidP="00F17634">
            <w:pPr>
              <w:pStyle w:val="TAC"/>
              <w:rPr>
                <w:lang w:eastAsia="en-US"/>
              </w:rPr>
            </w:pPr>
            <w:r w:rsidRPr="00F511A5">
              <w:rPr>
                <w:lang w:eastAsia="en-US"/>
              </w:rPr>
              <w:t>R5-198917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C1AFB7" w14:textId="77777777" w:rsidR="005979E7" w:rsidRPr="00F511A5" w:rsidRDefault="005979E7" w:rsidP="00F17634">
            <w:pPr>
              <w:pStyle w:val="TAC"/>
              <w:rPr>
                <w:lang w:eastAsia="en-US"/>
              </w:rPr>
            </w:pPr>
            <w:r w:rsidRPr="00F511A5">
              <w:rPr>
                <w:lang w:eastAsia="en-US"/>
              </w:rPr>
              <w:t>1071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7EADF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E39B5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CB3990" w14:textId="77777777" w:rsidR="005979E7" w:rsidRPr="00F511A5" w:rsidRDefault="005979E7" w:rsidP="00F17634">
            <w:pPr>
              <w:pStyle w:val="TAL"/>
              <w:rPr>
                <w:lang w:eastAsia="en-US"/>
              </w:rPr>
            </w:pPr>
            <w:r w:rsidRPr="00F511A5">
              <w:rPr>
                <w:lang w:eastAsia="en-US"/>
              </w:rPr>
              <w:t>Correction to NR TC  8.1.3.1.5-Event A4 Intra-Freq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6C24F3" w14:textId="77777777" w:rsidR="005979E7" w:rsidRPr="00F511A5" w:rsidRDefault="005979E7" w:rsidP="00F17634">
            <w:pPr>
              <w:pStyle w:val="TAC"/>
              <w:rPr>
                <w:lang w:eastAsia="en-US"/>
              </w:rPr>
            </w:pPr>
            <w:r w:rsidRPr="00F511A5">
              <w:rPr>
                <w:lang w:eastAsia="en-US"/>
              </w:rPr>
              <w:t>16.2.0</w:t>
            </w:r>
          </w:p>
        </w:tc>
      </w:tr>
      <w:tr w:rsidR="005979E7" w:rsidRPr="00F511A5" w14:paraId="2D5412F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62DED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0CE83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35E365" w14:textId="77777777" w:rsidR="005979E7" w:rsidRPr="00F511A5" w:rsidRDefault="005979E7" w:rsidP="00F17634">
            <w:pPr>
              <w:pStyle w:val="TAC"/>
              <w:rPr>
                <w:lang w:eastAsia="en-US"/>
              </w:rPr>
            </w:pPr>
            <w:r w:rsidRPr="00F511A5">
              <w:rPr>
                <w:lang w:eastAsia="en-US"/>
              </w:rPr>
              <w:t>R5-198918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6169DD" w14:textId="77777777" w:rsidR="005979E7" w:rsidRPr="00F511A5" w:rsidRDefault="005979E7" w:rsidP="00F17634">
            <w:pPr>
              <w:pStyle w:val="TAC"/>
              <w:rPr>
                <w:lang w:eastAsia="en-US"/>
              </w:rPr>
            </w:pPr>
            <w:r w:rsidRPr="00F511A5">
              <w:rPr>
                <w:lang w:eastAsia="en-US"/>
              </w:rPr>
              <w:t>1073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272AC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A04E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FA531A" w14:textId="77777777" w:rsidR="005979E7" w:rsidRPr="00F511A5" w:rsidRDefault="005979E7" w:rsidP="00F17634">
            <w:pPr>
              <w:pStyle w:val="TAL"/>
              <w:rPr>
                <w:lang w:eastAsia="en-US"/>
              </w:rPr>
            </w:pPr>
            <w:r w:rsidRPr="00F511A5">
              <w:rPr>
                <w:lang w:eastAsia="en-US"/>
              </w:rPr>
              <w:t>correction of NR TC 8.1.3.1.18.1-Additional measurement report of Intra-band 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52D221" w14:textId="77777777" w:rsidR="005979E7" w:rsidRPr="00F511A5" w:rsidRDefault="005979E7" w:rsidP="00F17634">
            <w:pPr>
              <w:pStyle w:val="TAC"/>
              <w:rPr>
                <w:lang w:eastAsia="en-US"/>
              </w:rPr>
            </w:pPr>
            <w:r w:rsidRPr="00F511A5">
              <w:rPr>
                <w:lang w:eastAsia="en-US"/>
              </w:rPr>
              <w:t>16.2.0</w:t>
            </w:r>
          </w:p>
        </w:tc>
      </w:tr>
      <w:tr w:rsidR="005979E7" w:rsidRPr="00F511A5" w14:paraId="5BE7CC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68FC9B"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AF7C7C"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476109" w14:textId="77777777" w:rsidR="005979E7" w:rsidRPr="00F511A5" w:rsidRDefault="005979E7" w:rsidP="00F17634">
            <w:pPr>
              <w:pStyle w:val="TAC"/>
              <w:rPr>
                <w:lang w:eastAsia="en-US"/>
              </w:rPr>
            </w:pPr>
            <w:r w:rsidRPr="00F511A5">
              <w:rPr>
                <w:lang w:eastAsia="en-US"/>
              </w:rPr>
              <w:t>R5-198920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6274C0" w14:textId="77777777" w:rsidR="005979E7" w:rsidRPr="00F511A5" w:rsidRDefault="005979E7" w:rsidP="00F17634">
            <w:pPr>
              <w:pStyle w:val="TAC"/>
              <w:rPr>
                <w:lang w:eastAsia="en-US"/>
              </w:rPr>
            </w:pPr>
            <w:r w:rsidRPr="00F511A5">
              <w:rPr>
                <w:lang w:eastAsia="en-US"/>
              </w:rPr>
              <w:t>1222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25EBD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D4E4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3EB8CB" w14:textId="77777777" w:rsidR="005979E7" w:rsidRPr="00F511A5" w:rsidRDefault="005979E7" w:rsidP="00F17634">
            <w:pPr>
              <w:pStyle w:val="TAL"/>
              <w:rPr>
                <w:lang w:eastAsia="en-US"/>
              </w:rPr>
            </w:pPr>
            <w:r w:rsidRPr="00F511A5">
              <w:rPr>
                <w:lang w:eastAsia="en-US"/>
              </w:rPr>
              <w:t>correction of NR TCs 8.1.3.2.1 and TC 8.1.3.2.2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442262" w14:textId="77777777" w:rsidR="005979E7" w:rsidRPr="00F511A5" w:rsidRDefault="005979E7" w:rsidP="00F17634">
            <w:pPr>
              <w:pStyle w:val="TAC"/>
              <w:rPr>
                <w:lang w:eastAsia="en-US"/>
              </w:rPr>
            </w:pPr>
            <w:r w:rsidRPr="00F511A5">
              <w:rPr>
                <w:lang w:eastAsia="en-US"/>
              </w:rPr>
              <w:t>16.2.0</w:t>
            </w:r>
          </w:p>
        </w:tc>
      </w:tr>
      <w:tr w:rsidR="005979E7" w:rsidRPr="00F511A5" w14:paraId="5FF552A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ABFEA6"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550C8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CDA7C7" w14:textId="77777777" w:rsidR="005979E7" w:rsidRPr="00F511A5" w:rsidRDefault="005979E7" w:rsidP="00F17634">
            <w:pPr>
              <w:pStyle w:val="TAC"/>
              <w:rPr>
                <w:lang w:eastAsia="en-US"/>
              </w:rPr>
            </w:pPr>
            <w:r w:rsidRPr="00F511A5">
              <w:rPr>
                <w:lang w:eastAsia="en-US"/>
              </w:rPr>
              <w:t>R5-198921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AA3AF5" w14:textId="77777777" w:rsidR="005979E7" w:rsidRPr="00F511A5" w:rsidRDefault="005979E7" w:rsidP="00F17634">
            <w:pPr>
              <w:pStyle w:val="TAC"/>
              <w:rPr>
                <w:lang w:eastAsia="en-US"/>
              </w:rPr>
            </w:pPr>
            <w:r w:rsidRPr="00F511A5">
              <w:rPr>
                <w:lang w:eastAsia="en-US"/>
              </w:rPr>
              <w:t>1220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A4B5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D989A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83B307" w14:textId="77777777" w:rsidR="005979E7" w:rsidRPr="00F511A5" w:rsidRDefault="005979E7" w:rsidP="00F17634">
            <w:pPr>
              <w:pStyle w:val="TAL"/>
              <w:rPr>
                <w:lang w:eastAsia="en-US"/>
              </w:rPr>
            </w:pPr>
            <w:r w:rsidRPr="00F511A5">
              <w:rPr>
                <w:lang w:eastAsia="en-US"/>
              </w:rPr>
              <w:t>Update of test case 8.1.3.2.4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77CCB8" w14:textId="77777777" w:rsidR="005979E7" w:rsidRPr="00F511A5" w:rsidRDefault="005979E7" w:rsidP="00F17634">
            <w:pPr>
              <w:pStyle w:val="TAC"/>
              <w:rPr>
                <w:lang w:eastAsia="en-US"/>
              </w:rPr>
            </w:pPr>
            <w:r w:rsidRPr="00F511A5">
              <w:rPr>
                <w:lang w:eastAsia="en-US"/>
              </w:rPr>
              <w:t>16.2.0</w:t>
            </w:r>
          </w:p>
        </w:tc>
      </w:tr>
      <w:tr w:rsidR="005979E7" w:rsidRPr="00F511A5" w14:paraId="1F76D17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70F07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C6D61C"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10BCD3" w14:textId="77777777" w:rsidR="005979E7" w:rsidRPr="00F511A5" w:rsidRDefault="005979E7" w:rsidP="00F17634">
            <w:pPr>
              <w:pStyle w:val="TAC"/>
              <w:rPr>
                <w:lang w:eastAsia="en-US"/>
              </w:rPr>
            </w:pPr>
            <w:r w:rsidRPr="00F511A5">
              <w:rPr>
                <w:lang w:eastAsia="en-US"/>
              </w:rPr>
              <w:t>R5-198922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28BD85" w14:textId="77777777" w:rsidR="005979E7" w:rsidRPr="00F511A5" w:rsidRDefault="005979E7" w:rsidP="00F17634">
            <w:pPr>
              <w:pStyle w:val="TAC"/>
              <w:rPr>
                <w:lang w:eastAsia="en-US"/>
              </w:rPr>
            </w:pPr>
            <w:r w:rsidRPr="00F511A5">
              <w:rPr>
                <w:lang w:eastAsia="en-US"/>
              </w:rPr>
              <w:t>1075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FB937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5562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9F3F25" w14:textId="77777777" w:rsidR="005979E7" w:rsidRPr="00F511A5" w:rsidRDefault="005979E7" w:rsidP="00F17634">
            <w:pPr>
              <w:pStyle w:val="TAL"/>
              <w:rPr>
                <w:lang w:eastAsia="en-US"/>
              </w:rPr>
            </w:pPr>
            <w:r w:rsidRPr="00F511A5">
              <w:rPr>
                <w:lang w:eastAsia="en-US"/>
              </w:rPr>
              <w:t>Correction to NR test case 8.1.4.2.2.1 E-UTRA To NR handover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467802" w14:textId="77777777" w:rsidR="005979E7" w:rsidRPr="00F511A5" w:rsidRDefault="005979E7" w:rsidP="00F17634">
            <w:pPr>
              <w:pStyle w:val="TAC"/>
              <w:rPr>
                <w:lang w:eastAsia="en-US"/>
              </w:rPr>
            </w:pPr>
            <w:r w:rsidRPr="00F511A5">
              <w:rPr>
                <w:lang w:eastAsia="en-US"/>
              </w:rPr>
              <w:t>16.2.0</w:t>
            </w:r>
          </w:p>
        </w:tc>
      </w:tr>
      <w:tr w:rsidR="005979E7" w:rsidRPr="00F511A5" w14:paraId="56F4A71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4DF1D5"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43560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48996C" w14:textId="77777777" w:rsidR="005979E7" w:rsidRPr="00F511A5" w:rsidRDefault="005979E7" w:rsidP="00F17634">
            <w:pPr>
              <w:pStyle w:val="TAC"/>
              <w:rPr>
                <w:lang w:eastAsia="en-US"/>
              </w:rPr>
            </w:pPr>
            <w:r w:rsidRPr="00F511A5">
              <w:rPr>
                <w:lang w:eastAsia="en-US"/>
              </w:rPr>
              <w:t>R5-198923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328B44" w14:textId="77777777" w:rsidR="005979E7" w:rsidRPr="00F511A5" w:rsidRDefault="005979E7" w:rsidP="00F17634">
            <w:pPr>
              <w:pStyle w:val="TAC"/>
              <w:rPr>
                <w:lang w:eastAsia="en-US"/>
              </w:rPr>
            </w:pPr>
            <w:r w:rsidRPr="00F511A5">
              <w:rPr>
                <w:lang w:eastAsia="en-US"/>
              </w:rPr>
              <w:t>1203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15910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69DE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7F8713" w14:textId="77777777" w:rsidR="005979E7" w:rsidRPr="00F511A5" w:rsidRDefault="005979E7" w:rsidP="00F17634">
            <w:pPr>
              <w:pStyle w:val="TAL"/>
              <w:rPr>
                <w:lang w:eastAsia="en-US"/>
              </w:rPr>
            </w:pPr>
            <w:r w:rsidRPr="00F511A5">
              <w:rPr>
                <w:lang w:eastAsia="en-US"/>
              </w:rPr>
              <w:t>Correction to test case 8.1.4.2.2.1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6DD797" w14:textId="77777777" w:rsidR="005979E7" w:rsidRPr="00F511A5" w:rsidRDefault="005979E7" w:rsidP="00F17634">
            <w:pPr>
              <w:pStyle w:val="TAC"/>
              <w:rPr>
                <w:lang w:eastAsia="en-US"/>
              </w:rPr>
            </w:pPr>
            <w:r w:rsidRPr="00F511A5">
              <w:rPr>
                <w:lang w:eastAsia="en-US"/>
              </w:rPr>
              <w:t>16.2.0</w:t>
            </w:r>
          </w:p>
        </w:tc>
      </w:tr>
      <w:tr w:rsidR="005979E7" w:rsidRPr="00F511A5" w14:paraId="1CC38C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BA816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035623"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0C5103" w14:textId="77777777" w:rsidR="005979E7" w:rsidRPr="00F511A5" w:rsidRDefault="005979E7" w:rsidP="00F17634">
            <w:pPr>
              <w:pStyle w:val="TAC"/>
              <w:rPr>
                <w:lang w:eastAsia="en-US"/>
              </w:rPr>
            </w:pPr>
            <w:r w:rsidRPr="00F511A5">
              <w:rPr>
                <w:lang w:eastAsia="en-US"/>
              </w:rPr>
              <w:t>R5-198924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8CB7D5" w14:textId="77777777" w:rsidR="005979E7" w:rsidRPr="00F511A5" w:rsidRDefault="005979E7" w:rsidP="00F17634">
            <w:pPr>
              <w:pStyle w:val="TAC"/>
              <w:rPr>
                <w:lang w:eastAsia="en-US"/>
              </w:rPr>
            </w:pPr>
            <w:r w:rsidRPr="00F511A5">
              <w:rPr>
                <w:lang w:eastAsia="en-US"/>
              </w:rPr>
              <w:t>1119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7534C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75A9C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000792" w14:textId="77777777" w:rsidR="005979E7" w:rsidRPr="00F511A5" w:rsidRDefault="005979E7" w:rsidP="00F17634">
            <w:pPr>
              <w:pStyle w:val="TAL"/>
              <w:rPr>
                <w:lang w:eastAsia="en-US"/>
              </w:rPr>
            </w:pPr>
            <w:r w:rsidRPr="00F511A5">
              <w:rPr>
                <w:lang w:eastAsia="en-US"/>
              </w:rPr>
              <w:t>Correction to 5GS SA RRC test case 8.1.4.1.5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2F4DAB" w14:textId="77777777" w:rsidR="005979E7" w:rsidRPr="00F511A5" w:rsidRDefault="005979E7" w:rsidP="00F17634">
            <w:pPr>
              <w:pStyle w:val="TAC"/>
              <w:rPr>
                <w:lang w:eastAsia="en-US"/>
              </w:rPr>
            </w:pPr>
            <w:r w:rsidRPr="00F511A5">
              <w:rPr>
                <w:lang w:eastAsia="en-US"/>
              </w:rPr>
              <w:t>16.2.0</w:t>
            </w:r>
          </w:p>
        </w:tc>
      </w:tr>
      <w:tr w:rsidR="005979E7" w:rsidRPr="00F511A5" w14:paraId="4FCFAF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038C2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24F61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0160C3" w14:textId="77777777" w:rsidR="005979E7" w:rsidRPr="00F511A5" w:rsidRDefault="005979E7" w:rsidP="00F17634">
            <w:pPr>
              <w:pStyle w:val="TAC"/>
              <w:rPr>
                <w:lang w:eastAsia="en-US"/>
              </w:rPr>
            </w:pPr>
            <w:r w:rsidRPr="00F511A5">
              <w:rPr>
                <w:lang w:eastAsia="en-US"/>
              </w:rPr>
              <w:t>R5-198925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EA1094" w14:textId="77777777" w:rsidR="005979E7" w:rsidRPr="00F511A5" w:rsidRDefault="005979E7" w:rsidP="00F17634">
            <w:pPr>
              <w:pStyle w:val="TAC"/>
              <w:rPr>
                <w:lang w:eastAsia="en-US"/>
              </w:rPr>
            </w:pPr>
            <w:r w:rsidRPr="00F511A5">
              <w:rPr>
                <w:lang w:eastAsia="en-US"/>
              </w:rPr>
              <w:t>1077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8ABB4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3F97D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B1E9E8" w14:textId="77777777" w:rsidR="005979E7" w:rsidRPr="00F511A5" w:rsidRDefault="005979E7" w:rsidP="00F17634">
            <w:pPr>
              <w:pStyle w:val="TAL"/>
              <w:rPr>
                <w:lang w:eastAsia="en-US"/>
              </w:rPr>
            </w:pPr>
            <w:r w:rsidRPr="00F511A5">
              <w:rPr>
                <w:lang w:eastAsia="en-US"/>
              </w:rPr>
              <w:t>Correction to NR test case 8.1.5.3.4-PWS reception using dedicatedSystemInformationDelivery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671CFC" w14:textId="77777777" w:rsidR="005979E7" w:rsidRPr="00F511A5" w:rsidRDefault="005979E7" w:rsidP="00F17634">
            <w:pPr>
              <w:pStyle w:val="TAC"/>
              <w:rPr>
                <w:lang w:eastAsia="en-US"/>
              </w:rPr>
            </w:pPr>
            <w:r w:rsidRPr="00F511A5">
              <w:rPr>
                <w:lang w:eastAsia="en-US"/>
              </w:rPr>
              <w:t>16.2.0</w:t>
            </w:r>
          </w:p>
        </w:tc>
      </w:tr>
      <w:tr w:rsidR="005979E7" w:rsidRPr="00F511A5" w14:paraId="635AB6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9698D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734BFF"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375D42" w14:textId="77777777" w:rsidR="005979E7" w:rsidRPr="00F511A5" w:rsidRDefault="005979E7" w:rsidP="00F17634">
            <w:pPr>
              <w:pStyle w:val="TAC"/>
              <w:rPr>
                <w:lang w:eastAsia="en-US"/>
              </w:rPr>
            </w:pPr>
            <w:r w:rsidRPr="00F511A5">
              <w:rPr>
                <w:lang w:eastAsia="en-US"/>
              </w:rPr>
              <w:t>R5-198926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01B533" w14:textId="77777777" w:rsidR="005979E7" w:rsidRPr="00F511A5" w:rsidRDefault="005979E7" w:rsidP="00F17634">
            <w:pPr>
              <w:pStyle w:val="TAC"/>
              <w:rPr>
                <w:lang w:eastAsia="en-US"/>
              </w:rPr>
            </w:pPr>
            <w:r w:rsidRPr="00F511A5">
              <w:rPr>
                <w:lang w:eastAsia="en-US"/>
              </w:rPr>
              <w:t>1204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9121B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C67E0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DDE6FA" w14:textId="77777777" w:rsidR="005979E7" w:rsidRPr="00F511A5" w:rsidRDefault="005979E7" w:rsidP="00F17634">
            <w:pPr>
              <w:pStyle w:val="TAL"/>
              <w:rPr>
                <w:lang w:eastAsia="en-US"/>
              </w:rPr>
            </w:pPr>
            <w:r w:rsidRPr="00F511A5">
              <w:rPr>
                <w:lang w:eastAsia="en-US"/>
              </w:rPr>
              <w:t>Correction to test case 8.1.5.5.1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F2D824" w14:textId="77777777" w:rsidR="005979E7" w:rsidRPr="00F511A5" w:rsidRDefault="005979E7" w:rsidP="00F17634">
            <w:pPr>
              <w:pStyle w:val="TAC"/>
              <w:rPr>
                <w:lang w:eastAsia="en-US"/>
              </w:rPr>
            </w:pPr>
            <w:r w:rsidRPr="00F511A5">
              <w:rPr>
                <w:lang w:eastAsia="en-US"/>
              </w:rPr>
              <w:t>16.2.0</w:t>
            </w:r>
          </w:p>
        </w:tc>
      </w:tr>
      <w:tr w:rsidR="005979E7" w:rsidRPr="00F511A5" w14:paraId="4E7FC9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112814"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3B5B4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28E491" w14:textId="77777777" w:rsidR="005979E7" w:rsidRPr="00F511A5" w:rsidRDefault="005979E7" w:rsidP="00F17634">
            <w:pPr>
              <w:pStyle w:val="TAC"/>
              <w:rPr>
                <w:lang w:eastAsia="en-US"/>
              </w:rPr>
            </w:pPr>
            <w:r w:rsidRPr="00F511A5">
              <w:rPr>
                <w:lang w:eastAsia="en-US"/>
              </w:rPr>
              <w:t>R5-198927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D57699" w14:textId="77777777" w:rsidR="005979E7" w:rsidRPr="00F511A5" w:rsidRDefault="005979E7" w:rsidP="00F17634">
            <w:pPr>
              <w:pStyle w:val="TAC"/>
              <w:rPr>
                <w:lang w:eastAsia="en-US"/>
              </w:rPr>
            </w:pPr>
            <w:r w:rsidRPr="00F511A5">
              <w:rPr>
                <w:lang w:eastAsia="en-US"/>
              </w:rPr>
              <w:t>1173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33C95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BED3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D64C4C" w14:textId="77777777" w:rsidR="005979E7" w:rsidRPr="00F511A5" w:rsidRDefault="005979E7" w:rsidP="00F17634">
            <w:pPr>
              <w:pStyle w:val="TAL"/>
              <w:rPr>
                <w:lang w:eastAsia="en-US"/>
              </w:rPr>
            </w:pPr>
            <w:r w:rsidRPr="00F511A5">
              <w:rPr>
                <w:lang w:eastAsia="en-US"/>
              </w:rPr>
              <w:t>Update to 5GS NR RRC test case 8.1.5.4.1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39E7D6" w14:textId="77777777" w:rsidR="005979E7" w:rsidRPr="00F511A5" w:rsidRDefault="005979E7" w:rsidP="00F17634">
            <w:pPr>
              <w:pStyle w:val="TAC"/>
              <w:rPr>
                <w:lang w:eastAsia="en-US"/>
              </w:rPr>
            </w:pPr>
            <w:r w:rsidRPr="00F511A5">
              <w:rPr>
                <w:lang w:eastAsia="en-US"/>
              </w:rPr>
              <w:t>16.2.0</w:t>
            </w:r>
          </w:p>
        </w:tc>
      </w:tr>
      <w:tr w:rsidR="005979E7" w:rsidRPr="00F511A5" w14:paraId="039065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669A2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3579C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8DA16E" w14:textId="77777777" w:rsidR="005979E7" w:rsidRPr="00F511A5" w:rsidRDefault="005979E7" w:rsidP="00F17634">
            <w:pPr>
              <w:pStyle w:val="TAC"/>
              <w:rPr>
                <w:lang w:eastAsia="en-US"/>
              </w:rPr>
            </w:pPr>
            <w:r w:rsidRPr="00F511A5">
              <w:rPr>
                <w:lang w:eastAsia="en-US"/>
              </w:rPr>
              <w:t>R5-198928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76E682" w14:textId="77777777" w:rsidR="005979E7" w:rsidRPr="00F511A5" w:rsidRDefault="005979E7" w:rsidP="00F17634">
            <w:pPr>
              <w:pStyle w:val="TAC"/>
              <w:rPr>
                <w:lang w:eastAsia="en-US"/>
              </w:rPr>
            </w:pPr>
            <w:r w:rsidRPr="00F511A5">
              <w:rPr>
                <w:lang w:eastAsia="en-US"/>
              </w:rPr>
              <w:t>1148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75D2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F0B32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8CE6EF" w14:textId="77777777" w:rsidR="005979E7" w:rsidRPr="00F511A5" w:rsidRDefault="005979E7" w:rsidP="00F17634">
            <w:pPr>
              <w:pStyle w:val="TAL"/>
              <w:rPr>
                <w:lang w:eastAsia="en-US"/>
              </w:rPr>
            </w:pPr>
            <w:r w:rsidRPr="00F511A5">
              <w:rPr>
                <w:lang w:eastAsia="en-US"/>
              </w:rPr>
              <w:t>Correction to ENDC test case 8.2.2.8.1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84251B" w14:textId="77777777" w:rsidR="005979E7" w:rsidRPr="00F511A5" w:rsidRDefault="005979E7" w:rsidP="00F17634">
            <w:pPr>
              <w:pStyle w:val="TAC"/>
              <w:rPr>
                <w:lang w:eastAsia="en-US"/>
              </w:rPr>
            </w:pPr>
            <w:r w:rsidRPr="00F511A5">
              <w:rPr>
                <w:lang w:eastAsia="en-US"/>
              </w:rPr>
              <w:t>16.2.0</w:t>
            </w:r>
          </w:p>
        </w:tc>
      </w:tr>
      <w:tr w:rsidR="005979E7" w:rsidRPr="00F511A5" w14:paraId="773E28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8696E3"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57620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57642D" w14:textId="77777777" w:rsidR="005979E7" w:rsidRPr="00F511A5" w:rsidRDefault="005979E7" w:rsidP="00F17634">
            <w:pPr>
              <w:pStyle w:val="TAC"/>
              <w:rPr>
                <w:lang w:eastAsia="en-US"/>
              </w:rPr>
            </w:pPr>
            <w:r w:rsidRPr="00F511A5">
              <w:rPr>
                <w:lang w:eastAsia="en-US"/>
              </w:rPr>
              <w:t>R5-198930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AB0BCE" w14:textId="77777777" w:rsidR="005979E7" w:rsidRPr="00F511A5" w:rsidRDefault="005979E7" w:rsidP="00F17634">
            <w:pPr>
              <w:pStyle w:val="TAC"/>
              <w:rPr>
                <w:lang w:eastAsia="en-US"/>
              </w:rPr>
            </w:pPr>
            <w:r w:rsidRPr="00F511A5">
              <w:rPr>
                <w:lang w:eastAsia="en-US"/>
              </w:rPr>
              <w:t>1216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F0C88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49FC6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658E1A" w14:textId="77777777" w:rsidR="005979E7" w:rsidRPr="00F511A5" w:rsidRDefault="005979E7" w:rsidP="00F17634">
            <w:pPr>
              <w:pStyle w:val="TAL"/>
              <w:rPr>
                <w:lang w:eastAsia="en-US"/>
              </w:rPr>
            </w:pPr>
            <w:r w:rsidRPr="00F511A5">
              <w:rPr>
                <w:lang w:eastAsia="en-US"/>
              </w:rPr>
              <w:t>Correction to test case 8.2.2.6.1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09779A" w14:textId="77777777" w:rsidR="005979E7" w:rsidRPr="00F511A5" w:rsidRDefault="005979E7" w:rsidP="00F17634">
            <w:pPr>
              <w:pStyle w:val="TAC"/>
              <w:rPr>
                <w:lang w:eastAsia="en-US"/>
              </w:rPr>
            </w:pPr>
            <w:r w:rsidRPr="00F511A5">
              <w:rPr>
                <w:lang w:eastAsia="en-US"/>
              </w:rPr>
              <w:t>16.2.0</w:t>
            </w:r>
          </w:p>
        </w:tc>
      </w:tr>
      <w:tr w:rsidR="005979E7" w:rsidRPr="00F511A5" w14:paraId="017C9A2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92B9F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F5D4C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F0ED80" w14:textId="77777777" w:rsidR="005979E7" w:rsidRPr="00F511A5" w:rsidRDefault="005979E7" w:rsidP="00F17634">
            <w:pPr>
              <w:pStyle w:val="TAC"/>
              <w:rPr>
                <w:lang w:eastAsia="en-US"/>
              </w:rPr>
            </w:pPr>
            <w:r w:rsidRPr="00F511A5">
              <w:rPr>
                <w:lang w:eastAsia="en-US"/>
              </w:rPr>
              <w:t>R5-198931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D4101C" w14:textId="77777777" w:rsidR="005979E7" w:rsidRPr="00F511A5" w:rsidRDefault="005979E7" w:rsidP="00F17634">
            <w:pPr>
              <w:pStyle w:val="TAC"/>
              <w:rPr>
                <w:lang w:eastAsia="en-US"/>
              </w:rPr>
            </w:pPr>
            <w:r w:rsidRPr="00F511A5">
              <w:rPr>
                <w:lang w:eastAsia="en-US"/>
              </w:rPr>
              <w:t>1078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7AB60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A5D25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82CBA9" w14:textId="77777777" w:rsidR="005979E7" w:rsidRPr="00F511A5" w:rsidRDefault="005979E7" w:rsidP="00F17634">
            <w:pPr>
              <w:pStyle w:val="TAL"/>
              <w:rPr>
                <w:lang w:eastAsia="en-US"/>
              </w:rPr>
            </w:pPr>
            <w:r w:rsidRPr="00F511A5">
              <w:rPr>
                <w:lang w:eastAsia="en-US"/>
              </w:rPr>
              <w:t>Correction to NR test case 8.2.3.11.X-ENDC-GAP</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CC08DB" w14:textId="77777777" w:rsidR="005979E7" w:rsidRPr="00F511A5" w:rsidRDefault="005979E7" w:rsidP="00F17634">
            <w:pPr>
              <w:pStyle w:val="TAC"/>
              <w:rPr>
                <w:lang w:eastAsia="en-US"/>
              </w:rPr>
            </w:pPr>
            <w:r w:rsidRPr="00F511A5">
              <w:rPr>
                <w:lang w:eastAsia="en-US"/>
              </w:rPr>
              <w:t>16.2.0</w:t>
            </w:r>
          </w:p>
        </w:tc>
      </w:tr>
      <w:tr w:rsidR="005979E7" w:rsidRPr="00F511A5" w14:paraId="3CDF561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32362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54AFF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F0743D" w14:textId="77777777" w:rsidR="005979E7" w:rsidRPr="00F511A5" w:rsidRDefault="005979E7" w:rsidP="00F17634">
            <w:pPr>
              <w:pStyle w:val="TAC"/>
              <w:rPr>
                <w:lang w:eastAsia="en-US"/>
              </w:rPr>
            </w:pPr>
            <w:r w:rsidRPr="00F511A5">
              <w:rPr>
                <w:lang w:eastAsia="en-US"/>
              </w:rPr>
              <w:t>R5-198932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A7F287" w14:textId="77777777" w:rsidR="005979E7" w:rsidRPr="00F511A5" w:rsidRDefault="005979E7" w:rsidP="00F17634">
            <w:pPr>
              <w:pStyle w:val="TAC"/>
              <w:rPr>
                <w:lang w:eastAsia="en-US"/>
              </w:rPr>
            </w:pPr>
            <w:r w:rsidRPr="00F511A5">
              <w:rPr>
                <w:lang w:eastAsia="en-US"/>
              </w:rPr>
              <w:t>1125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102D9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B2354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B1BCF4" w14:textId="77777777" w:rsidR="005979E7" w:rsidRPr="00F511A5" w:rsidRDefault="005979E7" w:rsidP="00F17634">
            <w:pPr>
              <w:pStyle w:val="TAL"/>
              <w:rPr>
                <w:lang w:eastAsia="en-US"/>
              </w:rPr>
            </w:pPr>
            <w:r w:rsidRPr="00F511A5">
              <w:rPr>
                <w:lang w:eastAsia="en-US"/>
              </w:rPr>
              <w:t>Correction to EN-DC RRC measurement test case 8.2.3.9.1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AABB46" w14:textId="77777777" w:rsidR="005979E7" w:rsidRPr="00F511A5" w:rsidRDefault="005979E7" w:rsidP="00F17634">
            <w:pPr>
              <w:pStyle w:val="TAC"/>
              <w:rPr>
                <w:lang w:eastAsia="en-US"/>
              </w:rPr>
            </w:pPr>
            <w:r w:rsidRPr="00F511A5">
              <w:rPr>
                <w:lang w:eastAsia="en-US"/>
              </w:rPr>
              <w:t>16.2.0</w:t>
            </w:r>
          </w:p>
        </w:tc>
      </w:tr>
      <w:tr w:rsidR="005979E7" w:rsidRPr="00F511A5" w14:paraId="4D76F04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F61B9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8DB0B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C17184" w14:textId="77777777" w:rsidR="005979E7" w:rsidRPr="00F511A5" w:rsidRDefault="005979E7" w:rsidP="00F17634">
            <w:pPr>
              <w:pStyle w:val="TAC"/>
              <w:rPr>
                <w:lang w:eastAsia="en-US"/>
              </w:rPr>
            </w:pPr>
            <w:r w:rsidRPr="00F511A5">
              <w:rPr>
                <w:lang w:eastAsia="en-US"/>
              </w:rPr>
              <w:t>R5-198933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2C934C" w14:textId="77777777" w:rsidR="005979E7" w:rsidRPr="00F511A5" w:rsidRDefault="005979E7" w:rsidP="00F17634">
            <w:pPr>
              <w:pStyle w:val="TAC"/>
              <w:rPr>
                <w:lang w:eastAsia="en-US"/>
              </w:rPr>
            </w:pPr>
            <w:r w:rsidRPr="00F511A5">
              <w:rPr>
                <w:lang w:eastAsia="en-US"/>
              </w:rPr>
              <w:t>1126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1B82E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78DB6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854326" w14:textId="77777777" w:rsidR="005979E7" w:rsidRPr="00F511A5" w:rsidRDefault="005979E7" w:rsidP="00F17634">
            <w:pPr>
              <w:pStyle w:val="TAL"/>
              <w:rPr>
                <w:lang w:eastAsia="en-US"/>
              </w:rPr>
            </w:pPr>
            <w:r w:rsidRPr="00F511A5">
              <w:rPr>
                <w:lang w:eastAsia="en-US"/>
              </w:rPr>
              <w:t>Correction to EN-DC RRC measurement test case 8.2.3.10.1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6DEF03" w14:textId="77777777" w:rsidR="005979E7" w:rsidRPr="00F511A5" w:rsidRDefault="005979E7" w:rsidP="00F17634">
            <w:pPr>
              <w:pStyle w:val="TAC"/>
              <w:rPr>
                <w:lang w:eastAsia="en-US"/>
              </w:rPr>
            </w:pPr>
            <w:r w:rsidRPr="00F511A5">
              <w:rPr>
                <w:lang w:eastAsia="en-US"/>
              </w:rPr>
              <w:t>16.2.0</w:t>
            </w:r>
          </w:p>
        </w:tc>
      </w:tr>
      <w:tr w:rsidR="005979E7" w:rsidRPr="00F511A5" w14:paraId="75E83D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EC9162"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92424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058A4A" w14:textId="77777777" w:rsidR="005979E7" w:rsidRPr="00F511A5" w:rsidRDefault="005979E7" w:rsidP="00F17634">
            <w:pPr>
              <w:pStyle w:val="TAC"/>
              <w:rPr>
                <w:lang w:eastAsia="en-US"/>
              </w:rPr>
            </w:pPr>
            <w:r w:rsidRPr="00F511A5">
              <w:rPr>
                <w:lang w:eastAsia="en-US"/>
              </w:rPr>
              <w:t>R5-198935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971353" w14:textId="77777777" w:rsidR="005979E7" w:rsidRPr="00F511A5" w:rsidRDefault="005979E7" w:rsidP="00F17634">
            <w:pPr>
              <w:pStyle w:val="TAC"/>
              <w:rPr>
                <w:lang w:eastAsia="en-US"/>
              </w:rPr>
            </w:pPr>
            <w:r w:rsidRPr="00F511A5">
              <w:rPr>
                <w:lang w:eastAsia="en-US"/>
              </w:rPr>
              <w:t>1069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CD13D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7F24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9EA2D7" w14:textId="77777777" w:rsidR="005979E7" w:rsidRPr="00F511A5" w:rsidRDefault="005979E7" w:rsidP="00F17634">
            <w:pPr>
              <w:pStyle w:val="TAL"/>
              <w:rPr>
                <w:lang w:eastAsia="en-US"/>
              </w:rPr>
            </w:pPr>
            <w:r w:rsidRPr="00F511A5">
              <w:rPr>
                <w:lang w:eastAsia="en-US"/>
              </w:rPr>
              <w:t>Addition of NR TC  8.2.6.2.1-Processing delay of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D9C1B0" w14:textId="77777777" w:rsidR="005979E7" w:rsidRPr="00F511A5" w:rsidRDefault="005979E7" w:rsidP="00F17634">
            <w:pPr>
              <w:pStyle w:val="TAC"/>
              <w:rPr>
                <w:lang w:eastAsia="en-US"/>
              </w:rPr>
            </w:pPr>
            <w:r w:rsidRPr="00F511A5">
              <w:rPr>
                <w:lang w:eastAsia="en-US"/>
              </w:rPr>
              <w:t>16.2.0</w:t>
            </w:r>
          </w:p>
        </w:tc>
      </w:tr>
      <w:tr w:rsidR="005979E7" w:rsidRPr="00F511A5" w14:paraId="7033FD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8D2D8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19350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14B107" w14:textId="77777777" w:rsidR="005979E7" w:rsidRPr="00F511A5" w:rsidRDefault="005979E7" w:rsidP="00F17634">
            <w:pPr>
              <w:pStyle w:val="TAC"/>
              <w:rPr>
                <w:lang w:eastAsia="en-US"/>
              </w:rPr>
            </w:pPr>
            <w:r w:rsidRPr="00F511A5">
              <w:rPr>
                <w:lang w:eastAsia="en-US"/>
              </w:rPr>
              <w:t>R5-198937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D81EB3" w14:textId="77777777" w:rsidR="005979E7" w:rsidRPr="00F511A5" w:rsidRDefault="005979E7" w:rsidP="00F17634">
            <w:pPr>
              <w:pStyle w:val="TAC"/>
              <w:rPr>
                <w:lang w:eastAsia="en-US"/>
              </w:rPr>
            </w:pPr>
            <w:r w:rsidRPr="00F511A5">
              <w:rPr>
                <w:lang w:eastAsia="en-US"/>
              </w:rPr>
              <w:t>1096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1EABF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B815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10144A" w14:textId="77777777" w:rsidR="005979E7" w:rsidRPr="00F511A5" w:rsidRDefault="005979E7" w:rsidP="00F17634">
            <w:pPr>
              <w:pStyle w:val="TAL"/>
              <w:rPr>
                <w:lang w:eastAsia="en-US"/>
              </w:rPr>
            </w:pPr>
            <w:r w:rsidRPr="00F511A5">
              <w:rPr>
                <w:lang w:eastAsia="en-US"/>
              </w:rPr>
              <w:t>Addition of 5GC test case 9.1.1.5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E751A5" w14:textId="77777777" w:rsidR="005979E7" w:rsidRPr="00F511A5" w:rsidRDefault="005979E7" w:rsidP="00F17634">
            <w:pPr>
              <w:pStyle w:val="TAC"/>
              <w:rPr>
                <w:lang w:eastAsia="en-US"/>
              </w:rPr>
            </w:pPr>
            <w:r w:rsidRPr="00F511A5">
              <w:rPr>
                <w:lang w:eastAsia="en-US"/>
              </w:rPr>
              <w:t>16.2.0</w:t>
            </w:r>
          </w:p>
        </w:tc>
      </w:tr>
      <w:tr w:rsidR="005979E7" w:rsidRPr="00F511A5" w14:paraId="7DA386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7F10C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B4235F"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BDD55F" w14:textId="77777777" w:rsidR="005979E7" w:rsidRPr="00F511A5" w:rsidRDefault="005979E7" w:rsidP="00F17634">
            <w:pPr>
              <w:pStyle w:val="TAC"/>
              <w:rPr>
                <w:lang w:eastAsia="en-US"/>
              </w:rPr>
            </w:pPr>
            <w:r w:rsidRPr="00F511A5">
              <w:rPr>
                <w:lang w:eastAsia="en-US"/>
              </w:rPr>
              <w:t>R5-198938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AF5988" w14:textId="77777777" w:rsidR="005979E7" w:rsidRPr="00F511A5" w:rsidRDefault="005979E7" w:rsidP="00F17634">
            <w:pPr>
              <w:pStyle w:val="TAC"/>
              <w:rPr>
                <w:lang w:eastAsia="en-US"/>
              </w:rPr>
            </w:pPr>
            <w:r w:rsidRPr="00F511A5">
              <w:rPr>
                <w:lang w:eastAsia="en-US"/>
              </w:rPr>
              <w:t>1152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0A7CD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64140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622FA8" w14:textId="77777777" w:rsidR="005979E7" w:rsidRPr="00F511A5" w:rsidRDefault="005979E7" w:rsidP="00F17634">
            <w:pPr>
              <w:pStyle w:val="TAL"/>
              <w:rPr>
                <w:lang w:eastAsia="en-US"/>
              </w:rPr>
            </w:pPr>
            <w:r w:rsidRPr="00F511A5">
              <w:rPr>
                <w:lang w:eastAsia="en-US"/>
              </w:rPr>
              <w:t>Correction to 5GC test case 9.1.1.3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CB2051" w14:textId="77777777" w:rsidR="005979E7" w:rsidRPr="00F511A5" w:rsidRDefault="005979E7" w:rsidP="00F17634">
            <w:pPr>
              <w:pStyle w:val="TAC"/>
              <w:rPr>
                <w:lang w:eastAsia="en-US"/>
              </w:rPr>
            </w:pPr>
            <w:r w:rsidRPr="00F511A5">
              <w:rPr>
                <w:lang w:eastAsia="en-US"/>
              </w:rPr>
              <w:t>16.2.0</w:t>
            </w:r>
          </w:p>
        </w:tc>
      </w:tr>
      <w:tr w:rsidR="005979E7" w:rsidRPr="00F511A5" w14:paraId="7003AD9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6E1291"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CAE67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F8605D" w14:textId="77777777" w:rsidR="005979E7" w:rsidRPr="00F511A5" w:rsidRDefault="005979E7" w:rsidP="00F17634">
            <w:pPr>
              <w:pStyle w:val="TAC"/>
              <w:rPr>
                <w:lang w:eastAsia="en-US"/>
              </w:rPr>
            </w:pPr>
            <w:r w:rsidRPr="00F511A5">
              <w:rPr>
                <w:lang w:eastAsia="en-US"/>
              </w:rPr>
              <w:t>R5-198939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959073" w14:textId="77777777" w:rsidR="005979E7" w:rsidRPr="00F511A5" w:rsidRDefault="005979E7" w:rsidP="00F17634">
            <w:pPr>
              <w:pStyle w:val="TAC"/>
              <w:rPr>
                <w:lang w:eastAsia="en-US"/>
              </w:rPr>
            </w:pPr>
            <w:r w:rsidRPr="00F511A5">
              <w:rPr>
                <w:lang w:eastAsia="en-US"/>
              </w:rPr>
              <w:t>1080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D35C4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86E0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554799" w14:textId="77777777" w:rsidR="005979E7" w:rsidRPr="00F511A5" w:rsidRDefault="005979E7" w:rsidP="00F17634">
            <w:pPr>
              <w:pStyle w:val="TAL"/>
              <w:rPr>
                <w:lang w:eastAsia="en-US"/>
              </w:rPr>
            </w:pPr>
            <w:r w:rsidRPr="00F511A5">
              <w:rPr>
                <w:lang w:eastAsia="en-US"/>
              </w:rPr>
              <w:t>Correction to NR test case 9.1.2.1-NAS security mode command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A87E58" w14:textId="77777777" w:rsidR="005979E7" w:rsidRPr="00F511A5" w:rsidRDefault="005979E7" w:rsidP="00F17634">
            <w:pPr>
              <w:pStyle w:val="TAC"/>
              <w:rPr>
                <w:lang w:eastAsia="en-US"/>
              </w:rPr>
            </w:pPr>
            <w:r w:rsidRPr="00F511A5">
              <w:rPr>
                <w:lang w:eastAsia="en-US"/>
              </w:rPr>
              <w:t>16.2.0</w:t>
            </w:r>
          </w:p>
        </w:tc>
      </w:tr>
      <w:tr w:rsidR="005979E7" w:rsidRPr="00F511A5" w14:paraId="4014469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2664F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3FC817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FEB5DA" w14:textId="77777777" w:rsidR="005979E7" w:rsidRPr="00F511A5" w:rsidRDefault="005979E7" w:rsidP="00F17634">
            <w:pPr>
              <w:pStyle w:val="TAC"/>
              <w:rPr>
                <w:lang w:eastAsia="en-US"/>
              </w:rPr>
            </w:pPr>
            <w:r w:rsidRPr="00F511A5">
              <w:rPr>
                <w:lang w:eastAsia="en-US"/>
              </w:rPr>
              <w:t>R5-198940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9331F3" w14:textId="77777777" w:rsidR="005979E7" w:rsidRPr="00F511A5" w:rsidRDefault="005979E7" w:rsidP="00F17634">
            <w:pPr>
              <w:pStyle w:val="TAC"/>
              <w:rPr>
                <w:lang w:eastAsia="en-US"/>
              </w:rPr>
            </w:pPr>
            <w:r w:rsidRPr="00F511A5">
              <w:rPr>
                <w:lang w:eastAsia="en-US"/>
              </w:rPr>
              <w:t>1100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F03B9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2B546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516B41" w14:textId="77777777" w:rsidR="005979E7" w:rsidRPr="00F511A5" w:rsidRDefault="005979E7" w:rsidP="00F17634">
            <w:pPr>
              <w:pStyle w:val="TAL"/>
              <w:rPr>
                <w:lang w:eastAsia="en-US"/>
              </w:rPr>
            </w:pPr>
            <w:r w:rsidRPr="00F511A5">
              <w:rPr>
                <w:lang w:eastAsia="en-US"/>
              </w:rPr>
              <w:t>Addition of new 5GC test case 9.1.2.4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8C57E2" w14:textId="77777777" w:rsidR="005979E7" w:rsidRPr="00F511A5" w:rsidRDefault="005979E7" w:rsidP="00F17634">
            <w:pPr>
              <w:pStyle w:val="TAC"/>
              <w:rPr>
                <w:lang w:eastAsia="en-US"/>
              </w:rPr>
            </w:pPr>
            <w:r w:rsidRPr="00F511A5">
              <w:rPr>
                <w:lang w:eastAsia="en-US"/>
              </w:rPr>
              <w:t>16.2.0</w:t>
            </w:r>
          </w:p>
        </w:tc>
      </w:tr>
      <w:tr w:rsidR="005979E7" w:rsidRPr="00F511A5" w14:paraId="67FBD0A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E46E8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72592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D270D9" w14:textId="77777777" w:rsidR="005979E7" w:rsidRPr="00F511A5" w:rsidRDefault="005979E7" w:rsidP="00F17634">
            <w:pPr>
              <w:pStyle w:val="TAC"/>
              <w:rPr>
                <w:lang w:eastAsia="en-US"/>
              </w:rPr>
            </w:pPr>
            <w:r w:rsidRPr="00F511A5">
              <w:rPr>
                <w:lang w:eastAsia="en-US"/>
              </w:rPr>
              <w:t>R5-198941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402C91" w14:textId="77777777" w:rsidR="005979E7" w:rsidRPr="00F511A5" w:rsidRDefault="005979E7" w:rsidP="00F17634">
            <w:pPr>
              <w:pStyle w:val="TAC"/>
              <w:rPr>
                <w:lang w:eastAsia="en-US"/>
              </w:rPr>
            </w:pPr>
            <w:r w:rsidRPr="00F511A5">
              <w:rPr>
                <w:lang w:eastAsia="en-US"/>
              </w:rPr>
              <w:t>1101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FA9AB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0DD8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25B9A4" w14:textId="77777777" w:rsidR="005979E7" w:rsidRPr="00F511A5" w:rsidRDefault="005979E7" w:rsidP="00F17634">
            <w:pPr>
              <w:pStyle w:val="TAL"/>
              <w:rPr>
                <w:lang w:eastAsia="en-US"/>
              </w:rPr>
            </w:pPr>
            <w:r w:rsidRPr="00F511A5">
              <w:rPr>
                <w:lang w:eastAsia="en-US"/>
              </w:rPr>
              <w:t>Addition of new 5GC test case 9.1.2.5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4FC9C1" w14:textId="77777777" w:rsidR="005979E7" w:rsidRPr="00F511A5" w:rsidRDefault="005979E7" w:rsidP="00F17634">
            <w:pPr>
              <w:pStyle w:val="TAC"/>
              <w:rPr>
                <w:lang w:eastAsia="en-US"/>
              </w:rPr>
            </w:pPr>
            <w:r w:rsidRPr="00F511A5">
              <w:rPr>
                <w:lang w:eastAsia="en-US"/>
              </w:rPr>
              <w:t>16.2.0</w:t>
            </w:r>
          </w:p>
        </w:tc>
      </w:tr>
      <w:tr w:rsidR="005979E7" w:rsidRPr="00F511A5" w14:paraId="4B946B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803A7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507A2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6AA1C7" w14:textId="77777777" w:rsidR="005979E7" w:rsidRPr="00F511A5" w:rsidRDefault="005979E7" w:rsidP="00F17634">
            <w:pPr>
              <w:pStyle w:val="TAC"/>
              <w:rPr>
                <w:lang w:eastAsia="en-US"/>
              </w:rPr>
            </w:pPr>
            <w:r w:rsidRPr="00F511A5">
              <w:rPr>
                <w:lang w:eastAsia="en-US"/>
              </w:rPr>
              <w:t>R5-198942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CD1BF3" w14:textId="77777777" w:rsidR="005979E7" w:rsidRPr="00F511A5" w:rsidRDefault="005979E7" w:rsidP="00F17634">
            <w:pPr>
              <w:pStyle w:val="TAC"/>
              <w:rPr>
                <w:lang w:eastAsia="en-US"/>
              </w:rPr>
            </w:pPr>
            <w:r w:rsidRPr="00F511A5">
              <w:rPr>
                <w:lang w:eastAsia="en-US"/>
              </w:rPr>
              <w:t>1103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B5E5C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3D25D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E075A6" w14:textId="77777777" w:rsidR="005979E7" w:rsidRPr="00F511A5" w:rsidRDefault="005979E7" w:rsidP="00F17634">
            <w:pPr>
              <w:pStyle w:val="TAL"/>
              <w:rPr>
                <w:lang w:eastAsia="en-US"/>
              </w:rPr>
            </w:pPr>
            <w:r w:rsidRPr="00F511A5">
              <w:rPr>
                <w:lang w:eastAsia="en-US"/>
              </w:rPr>
              <w:t>Addition of new 5GC test case 9.1.2.7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0E6063" w14:textId="77777777" w:rsidR="005979E7" w:rsidRPr="00F511A5" w:rsidRDefault="005979E7" w:rsidP="00F17634">
            <w:pPr>
              <w:pStyle w:val="TAC"/>
              <w:rPr>
                <w:lang w:eastAsia="en-US"/>
              </w:rPr>
            </w:pPr>
            <w:r w:rsidRPr="00F511A5">
              <w:rPr>
                <w:lang w:eastAsia="en-US"/>
              </w:rPr>
              <w:t>16.2.0</w:t>
            </w:r>
          </w:p>
        </w:tc>
      </w:tr>
      <w:tr w:rsidR="005979E7" w:rsidRPr="00F511A5" w14:paraId="754578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F9E196"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50001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20994B" w14:textId="77777777" w:rsidR="005979E7" w:rsidRPr="00F511A5" w:rsidRDefault="005979E7" w:rsidP="00F17634">
            <w:pPr>
              <w:pStyle w:val="TAC"/>
              <w:rPr>
                <w:lang w:eastAsia="en-US"/>
              </w:rPr>
            </w:pPr>
            <w:r w:rsidRPr="00F511A5">
              <w:rPr>
                <w:lang w:eastAsia="en-US"/>
              </w:rPr>
              <w:t>R5-198943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A5C6C2" w14:textId="77777777" w:rsidR="005979E7" w:rsidRPr="00F511A5" w:rsidRDefault="005979E7" w:rsidP="00F17634">
            <w:pPr>
              <w:pStyle w:val="TAC"/>
              <w:rPr>
                <w:lang w:eastAsia="en-US"/>
              </w:rPr>
            </w:pPr>
            <w:r w:rsidRPr="00F511A5">
              <w:rPr>
                <w:lang w:eastAsia="en-US"/>
              </w:rPr>
              <w:t>1104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C6EBA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4A29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1C5038" w14:textId="77777777" w:rsidR="005979E7" w:rsidRPr="00F511A5" w:rsidRDefault="005979E7" w:rsidP="00F17634">
            <w:pPr>
              <w:pStyle w:val="TAL"/>
              <w:rPr>
                <w:lang w:eastAsia="en-US"/>
              </w:rPr>
            </w:pPr>
            <w:r w:rsidRPr="00F511A5">
              <w:rPr>
                <w:lang w:eastAsia="en-US"/>
              </w:rPr>
              <w:t>Addition of new 5GC test case 9.1.2.8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3E2606" w14:textId="77777777" w:rsidR="005979E7" w:rsidRPr="00F511A5" w:rsidRDefault="005979E7" w:rsidP="00F17634">
            <w:pPr>
              <w:pStyle w:val="TAC"/>
              <w:rPr>
                <w:lang w:eastAsia="en-US"/>
              </w:rPr>
            </w:pPr>
            <w:r w:rsidRPr="00F511A5">
              <w:rPr>
                <w:lang w:eastAsia="en-US"/>
              </w:rPr>
              <w:t>16.2.0</w:t>
            </w:r>
          </w:p>
        </w:tc>
      </w:tr>
      <w:tr w:rsidR="005979E7" w:rsidRPr="00F511A5" w14:paraId="3110DC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1BED62"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6E8DE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46FE28" w14:textId="77777777" w:rsidR="005979E7" w:rsidRPr="00F511A5" w:rsidRDefault="005979E7" w:rsidP="00F17634">
            <w:pPr>
              <w:pStyle w:val="TAC"/>
              <w:rPr>
                <w:lang w:eastAsia="en-US"/>
              </w:rPr>
            </w:pPr>
            <w:r w:rsidRPr="00F511A5">
              <w:rPr>
                <w:lang w:eastAsia="en-US"/>
              </w:rPr>
              <w:t>R5-198944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912E8D" w14:textId="77777777" w:rsidR="005979E7" w:rsidRPr="00F511A5" w:rsidRDefault="005979E7" w:rsidP="00F17634">
            <w:pPr>
              <w:pStyle w:val="TAC"/>
              <w:rPr>
                <w:lang w:eastAsia="en-US"/>
              </w:rPr>
            </w:pPr>
            <w:r w:rsidRPr="00F511A5">
              <w:rPr>
                <w:lang w:eastAsia="en-US"/>
              </w:rPr>
              <w:t>1102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B3D85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7EC0C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B70118" w14:textId="77777777" w:rsidR="005979E7" w:rsidRPr="00F511A5" w:rsidRDefault="005979E7" w:rsidP="00F17634">
            <w:pPr>
              <w:pStyle w:val="TAL"/>
              <w:rPr>
                <w:lang w:eastAsia="en-US"/>
              </w:rPr>
            </w:pPr>
            <w:r w:rsidRPr="00F511A5">
              <w:rPr>
                <w:lang w:eastAsia="en-US"/>
              </w:rPr>
              <w:t>Addition of new 5GC test case 9.1.2.6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3B1A4EC" w14:textId="77777777" w:rsidR="005979E7" w:rsidRPr="00F511A5" w:rsidRDefault="005979E7" w:rsidP="00F17634">
            <w:pPr>
              <w:pStyle w:val="TAC"/>
              <w:rPr>
                <w:lang w:eastAsia="en-US"/>
              </w:rPr>
            </w:pPr>
            <w:r w:rsidRPr="00F511A5">
              <w:rPr>
                <w:lang w:eastAsia="en-US"/>
              </w:rPr>
              <w:t>16.2.0</w:t>
            </w:r>
          </w:p>
        </w:tc>
      </w:tr>
      <w:tr w:rsidR="005979E7" w:rsidRPr="00F511A5" w14:paraId="65B3C3E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DCBB5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0CBE0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E29A8F" w14:textId="77777777" w:rsidR="005979E7" w:rsidRPr="00F511A5" w:rsidRDefault="005979E7" w:rsidP="00F17634">
            <w:pPr>
              <w:pStyle w:val="TAC"/>
              <w:rPr>
                <w:lang w:eastAsia="en-US"/>
              </w:rPr>
            </w:pPr>
            <w:r w:rsidRPr="00F511A5">
              <w:rPr>
                <w:lang w:eastAsia="en-US"/>
              </w:rPr>
              <w:t>R5-198947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504A80" w14:textId="77777777" w:rsidR="005979E7" w:rsidRPr="00F511A5" w:rsidRDefault="005979E7" w:rsidP="00F17634">
            <w:pPr>
              <w:pStyle w:val="TAC"/>
              <w:rPr>
                <w:lang w:eastAsia="en-US"/>
              </w:rPr>
            </w:pPr>
            <w:r w:rsidRPr="00F511A5">
              <w:rPr>
                <w:lang w:eastAsia="en-US"/>
              </w:rPr>
              <w:t>1052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46CF5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8E0BD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68DD8B" w14:textId="77777777" w:rsidR="005979E7" w:rsidRPr="00F511A5" w:rsidRDefault="005979E7" w:rsidP="00F17634">
            <w:pPr>
              <w:pStyle w:val="TAL"/>
              <w:rPr>
                <w:lang w:eastAsia="en-US"/>
              </w:rPr>
            </w:pPr>
            <w:r w:rsidRPr="00F511A5">
              <w:rPr>
                <w:lang w:eastAsia="en-US"/>
              </w:rPr>
              <w:t>Correction to 5GC TC 9.1.5.1.12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07FE4D" w14:textId="77777777" w:rsidR="005979E7" w:rsidRPr="00F511A5" w:rsidRDefault="005979E7" w:rsidP="00F17634">
            <w:pPr>
              <w:pStyle w:val="TAC"/>
              <w:rPr>
                <w:lang w:eastAsia="en-US"/>
              </w:rPr>
            </w:pPr>
            <w:r w:rsidRPr="00F511A5">
              <w:rPr>
                <w:lang w:eastAsia="en-US"/>
              </w:rPr>
              <w:t>16.2.0</w:t>
            </w:r>
          </w:p>
        </w:tc>
      </w:tr>
      <w:tr w:rsidR="005979E7" w:rsidRPr="00F511A5" w14:paraId="1B28DD6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6EB54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2E430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CD7D1E" w14:textId="77777777" w:rsidR="005979E7" w:rsidRPr="00F511A5" w:rsidRDefault="005979E7" w:rsidP="00F17634">
            <w:pPr>
              <w:pStyle w:val="TAC"/>
              <w:rPr>
                <w:lang w:eastAsia="en-US"/>
              </w:rPr>
            </w:pPr>
            <w:r w:rsidRPr="00F511A5">
              <w:rPr>
                <w:lang w:eastAsia="en-US"/>
              </w:rPr>
              <w:t>R5-198948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45B634" w14:textId="77777777" w:rsidR="005979E7" w:rsidRPr="00F511A5" w:rsidRDefault="005979E7" w:rsidP="00F17634">
            <w:pPr>
              <w:pStyle w:val="TAC"/>
              <w:rPr>
                <w:lang w:eastAsia="en-US"/>
              </w:rPr>
            </w:pPr>
            <w:r w:rsidRPr="00F511A5">
              <w:rPr>
                <w:lang w:eastAsia="en-US"/>
              </w:rPr>
              <w:t>1081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6B954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49801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C46D10" w14:textId="77777777" w:rsidR="005979E7" w:rsidRPr="00F511A5" w:rsidRDefault="005979E7" w:rsidP="00F17634">
            <w:pPr>
              <w:pStyle w:val="TAL"/>
              <w:rPr>
                <w:lang w:eastAsia="en-US"/>
              </w:rPr>
            </w:pPr>
            <w:r w:rsidRPr="00F511A5">
              <w:rPr>
                <w:lang w:eastAsia="en-US"/>
              </w:rPr>
              <w:t>Correction to NR test case 9.1.5.1.10-PLMN not allowed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498F62D" w14:textId="77777777" w:rsidR="005979E7" w:rsidRPr="00F511A5" w:rsidRDefault="005979E7" w:rsidP="00F17634">
            <w:pPr>
              <w:pStyle w:val="TAC"/>
              <w:rPr>
                <w:lang w:eastAsia="en-US"/>
              </w:rPr>
            </w:pPr>
            <w:r w:rsidRPr="00F511A5">
              <w:rPr>
                <w:lang w:eastAsia="en-US"/>
              </w:rPr>
              <w:t>16.2.0</w:t>
            </w:r>
          </w:p>
        </w:tc>
      </w:tr>
      <w:tr w:rsidR="005979E7" w:rsidRPr="00F511A5" w14:paraId="04D655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C1EBEB"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845EC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33D76C" w14:textId="77777777" w:rsidR="005979E7" w:rsidRPr="00F511A5" w:rsidRDefault="005979E7" w:rsidP="00F17634">
            <w:pPr>
              <w:pStyle w:val="TAC"/>
              <w:rPr>
                <w:lang w:eastAsia="en-US"/>
              </w:rPr>
            </w:pPr>
            <w:r w:rsidRPr="00F511A5">
              <w:rPr>
                <w:lang w:eastAsia="en-US"/>
              </w:rPr>
              <w:t>R5-198949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DC24D3" w14:textId="77777777" w:rsidR="005979E7" w:rsidRPr="00F511A5" w:rsidRDefault="005979E7" w:rsidP="00F17634">
            <w:pPr>
              <w:pStyle w:val="TAC"/>
              <w:rPr>
                <w:lang w:eastAsia="en-US"/>
              </w:rPr>
            </w:pPr>
            <w:r w:rsidRPr="00F511A5">
              <w:rPr>
                <w:lang w:eastAsia="en-US"/>
              </w:rPr>
              <w:t>1082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7D7D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3C09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4CEA12" w14:textId="77777777" w:rsidR="005979E7" w:rsidRPr="00F511A5" w:rsidRDefault="005979E7" w:rsidP="00F17634">
            <w:pPr>
              <w:pStyle w:val="TAL"/>
              <w:rPr>
                <w:lang w:eastAsia="en-US"/>
              </w:rPr>
            </w:pPr>
            <w:r w:rsidRPr="00F511A5">
              <w:rPr>
                <w:lang w:eastAsia="en-US"/>
              </w:rPr>
              <w:t>Correction to NR test case 9.1.6.1.2-Transmission failure of De-registration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BCB0C4" w14:textId="77777777" w:rsidR="005979E7" w:rsidRPr="00F511A5" w:rsidRDefault="005979E7" w:rsidP="00F17634">
            <w:pPr>
              <w:pStyle w:val="TAC"/>
              <w:rPr>
                <w:lang w:eastAsia="en-US"/>
              </w:rPr>
            </w:pPr>
            <w:r w:rsidRPr="00F511A5">
              <w:rPr>
                <w:lang w:eastAsia="en-US"/>
              </w:rPr>
              <w:t>16.2.0</w:t>
            </w:r>
          </w:p>
        </w:tc>
      </w:tr>
      <w:tr w:rsidR="005979E7" w:rsidRPr="00F511A5" w14:paraId="45DCD8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A28FAB" w14:textId="77777777" w:rsidR="005979E7" w:rsidRPr="00F511A5" w:rsidRDefault="005979E7" w:rsidP="00F17634">
            <w:pPr>
              <w:pStyle w:val="TAC"/>
              <w:rPr>
                <w:lang w:eastAsia="en-US"/>
              </w:rPr>
            </w:pPr>
            <w:r w:rsidRPr="00F511A5">
              <w:rPr>
                <w:lang w:eastAsia="en-US"/>
              </w:rPr>
              <w:lastRenderedPageBreak/>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6E4C3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6EC38E" w14:textId="77777777" w:rsidR="005979E7" w:rsidRPr="00F511A5" w:rsidRDefault="005979E7" w:rsidP="00F17634">
            <w:pPr>
              <w:pStyle w:val="TAC"/>
              <w:rPr>
                <w:lang w:eastAsia="en-US"/>
              </w:rPr>
            </w:pPr>
            <w:r w:rsidRPr="00F511A5">
              <w:rPr>
                <w:lang w:eastAsia="en-US"/>
              </w:rPr>
              <w:t>R5-198950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50F5CD" w14:textId="77777777" w:rsidR="005979E7" w:rsidRPr="00F511A5" w:rsidRDefault="005979E7" w:rsidP="00F17634">
            <w:pPr>
              <w:pStyle w:val="TAC"/>
              <w:rPr>
                <w:lang w:eastAsia="en-US"/>
              </w:rPr>
            </w:pPr>
            <w:r w:rsidRPr="00F511A5">
              <w:rPr>
                <w:lang w:eastAsia="en-US"/>
              </w:rPr>
              <w:t>1084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F2A3C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82994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3F46A2" w14:textId="77777777" w:rsidR="005979E7" w:rsidRPr="00F511A5" w:rsidRDefault="005979E7" w:rsidP="00F17634">
            <w:pPr>
              <w:pStyle w:val="TAL"/>
              <w:rPr>
                <w:lang w:eastAsia="en-US"/>
              </w:rPr>
            </w:pPr>
            <w:r w:rsidRPr="00F511A5">
              <w:rPr>
                <w:lang w:eastAsia="en-US"/>
              </w:rPr>
              <w:t>Update of NR TC 9.1.7.2-Service request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8588C5" w14:textId="77777777" w:rsidR="005979E7" w:rsidRPr="00F511A5" w:rsidRDefault="005979E7" w:rsidP="00F17634">
            <w:pPr>
              <w:pStyle w:val="TAC"/>
              <w:rPr>
                <w:lang w:eastAsia="en-US"/>
              </w:rPr>
            </w:pPr>
            <w:r w:rsidRPr="00F511A5">
              <w:rPr>
                <w:lang w:eastAsia="en-US"/>
              </w:rPr>
              <w:t>16.2.0</w:t>
            </w:r>
          </w:p>
        </w:tc>
      </w:tr>
      <w:tr w:rsidR="005979E7" w:rsidRPr="00F511A5" w14:paraId="7762C6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5E957C"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B998D0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C48E0D" w14:textId="77777777" w:rsidR="005979E7" w:rsidRPr="00F511A5" w:rsidRDefault="005979E7" w:rsidP="00F17634">
            <w:pPr>
              <w:pStyle w:val="TAC"/>
              <w:rPr>
                <w:lang w:eastAsia="en-US"/>
              </w:rPr>
            </w:pPr>
            <w:r w:rsidRPr="00F511A5">
              <w:rPr>
                <w:lang w:eastAsia="en-US"/>
              </w:rPr>
              <w:t>R5-198951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8A6543" w14:textId="77777777" w:rsidR="005979E7" w:rsidRPr="00F511A5" w:rsidRDefault="005979E7" w:rsidP="00F17634">
            <w:pPr>
              <w:pStyle w:val="TAC"/>
              <w:rPr>
                <w:lang w:eastAsia="en-US"/>
              </w:rPr>
            </w:pPr>
            <w:r w:rsidRPr="00F511A5">
              <w:rPr>
                <w:lang w:eastAsia="en-US"/>
              </w:rPr>
              <w:t>1140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5B7B5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97240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4CEFCA" w14:textId="77777777" w:rsidR="005979E7" w:rsidRPr="00F511A5" w:rsidRDefault="005979E7" w:rsidP="00F17634">
            <w:pPr>
              <w:pStyle w:val="TAL"/>
              <w:rPr>
                <w:lang w:eastAsia="en-US"/>
              </w:rPr>
            </w:pPr>
            <w:r w:rsidRPr="00F511A5">
              <w:rPr>
                <w:lang w:eastAsia="en-US"/>
              </w:rPr>
              <w:t>Correction to 5GC NAS NSSAI Test Case 9.1.5.1.3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97DF6A" w14:textId="77777777" w:rsidR="005979E7" w:rsidRPr="00F511A5" w:rsidRDefault="005979E7" w:rsidP="00F17634">
            <w:pPr>
              <w:pStyle w:val="TAC"/>
              <w:rPr>
                <w:lang w:eastAsia="en-US"/>
              </w:rPr>
            </w:pPr>
            <w:r w:rsidRPr="00F511A5">
              <w:rPr>
                <w:lang w:eastAsia="en-US"/>
              </w:rPr>
              <w:t>16.2.0</w:t>
            </w:r>
          </w:p>
        </w:tc>
      </w:tr>
      <w:tr w:rsidR="005979E7" w:rsidRPr="00F511A5" w14:paraId="4621AB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72FE13"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89DBF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C8945A" w14:textId="77777777" w:rsidR="005979E7" w:rsidRPr="00F511A5" w:rsidRDefault="005979E7" w:rsidP="00F17634">
            <w:pPr>
              <w:pStyle w:val="TAC"/>
              <w:rPr>
                <w:lang w:eastAsia="en-US"/>
              </w:rPr>
            </w:pPr>
            <w:r w:rsidRPr="00F511A5">
              <w:rPr>
                <w:lang w:eastAsia="en-US"/>
              </w:rPr>
              <w:t>R5-198952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F04A0A" w14:textId="77777777" w:rsidR="005979E7" w:rsidRPr="00F511A5" w:rsidRDefault="005979E7" w:rsidP="00F17634">
            <w:pPr>
              <w:pStyle w:val="TAC"/>
              <w:rPr>
                <w:lang w:eastAsia="en-US"/>
              </w:rPr>
            </w:pPr>
            <w:r w:rsidRPr="00F511A5">
              <w:rPr>
                <w:lang w:eastAsia="en-US"/>
              </w:rPr>
              <w:t>1189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55398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8CA5F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C8D2B8" w14:textId="77777777" w:rsidR="005979E7" w:rsidRPr="00F511A5" w:rsidRDefault="005979E7" w:rsidP="00F17634">
            <w:pPr>
              <w:pStyle w:val="TAL"/>
              <w:rPr>
                <w:lang w:eastAsia="en-US"/>
              </w:rPr>
            </w:pPr>
            <w:r w:rsidRPr="00F511A5">
              <w:rPr>
                <w:lang w:eastAsia="en-US"/>
              </w:rPr>
              <w:t>Correction to NR5GC testcase 9.1.5.1.5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48C7B2" w14:textId="77777777" w:rsidR="005979E7" w:rsidRPr="00F511A5" w:rsidRDefault="005979E7" w:rsidP="00F17634">
            <w:pPr>
              <w:pStyle w:val="TAC"/>
              <w:rPr>
                <w:lang w:eastAsia="en-US"/>
              </w:rPr>
            </w:pPr>
            <w:r w:rsidRPr="00F511A5">
              <w:rPr>
                <w:lang w:eastAsia="en-US"/>
              </w:rPr>
              <w:t>16.2.0</w:t>
            </w:r>
          </w:p>
        </w:tc>
      </w:tr>
      <w:tr w:rsidR="005979E7" w:rsidRPr="00F511A5" w14:paraId="1B1AC7D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CC1476"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39A30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30D554" w14:textId="77777777" w:rsidR="005979E7" w:rsidRPr="00F511A5" w:rsidRDefault="005979E7" w:rsidP="00F17634">
            <w:pPr>
              <w:pStyle w:val="TAC"/>
              <w:rPr>
                <w:lang w:eastAsia="en-US"/>
              </w:rPr>
            </w:pPr>
            <w:r w:rsidRPr="00F511A5">
              <w:rPr>
                <w:lang w:eastAsia="en-US"/>
              </w:rPr>
              <w:t>R5-198953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74ECEF" w14:textId="77777777" w:rsidR="005979E7" w:rsidRPr="00F511A5" w:rsidRDefault="005979E7" w:rsidP="00F17634">
            <w:pPr>
              <w:pStyle w:val="TAC"/>
              <w:rPr>
                <w:lang w:eastAsia="en-US"/>
              </w:rPr>
            </w:pPr>
            <w:r w:rsidRPr="00F511A5">
              <w:rPr>
                <w:lang w:eastAsia="en-US"/>
              </w:rPr>
              <w:t>1208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B2322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3A541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B8B4FF" w14:textId="77777777" w:rsidR="005979E7" w:rsidRPr="00F511A5" w:rsidRDefault="005979E7" w:rsidP="00F17634">
            <w:pPr>
              <w:pStyle w:val="TAL"/>
              <w:rPr>
                <w:lang w:eastAsia="en-US"/>
              </w:rPr>
            </w:pPr>
            <w:r w:rsidRPr="00F511A5">
              <w:rPr>
                <w:lang w:eastAsia="en-US"/>
              </w:rPr>
              <w:t>Correction to test case 9.1.5.1.2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046EC8" w14:textId="77777777" w:rsidR="005979E7" w:rsidRPr="00F511A5" w:rsidRDefault="005979E7" w:rsidP="00F17634">
            <w:pPr>
              <w:pStyle w:val="TAC"/>
              <w:rPr>
                <w:lang w:eastAsia="en-US"/>
              </w:rPr>
            </w:pPr>
            <w:r w:rsidRPr="00F511A5">
              <w:rPr>
                <w:lang w:eastAsia="en-US"/>
              </w:rPr>
              <w:t>16.2.0</w:t>
            </w:r>
          </w:p>
        </w:tc>
      </w:tr>
      <w:tr w:rsidR="005979E7" w:rsidRPr="00F511A5" w14:paraId="5238726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70A2F8"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290293"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548C41" w14:textId="77777777" w:rsidR="005979E7" w:rsidRPr="00F511A5" w:rsidRDefault="005979E7" w:rsidP="00F17634">
            <w:pPr>
              <w:pStyle w:val="TAC"/>
              <w:rPr>
                <w:lang w:eastAsia="en-US"/>
              </w:rPr>
            </w:pPr>
            <w:r w:rsidRPr="00F511A5">
              <w:rPr>
                <w:lang w:eastAsia="en-US"/>
              </w:rPr>
              <w:t>R5-198954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958511" w14:textId="77777777" w:rsidR="005979E7" w:rsidRPr="00F511A5" w:rsidRDefault="005979E7" w:rsidP="00F17634">
            <w:pPr>
              <w:pStyle w:val="TAC"/>
              <w:rPr>
                <w:lang w:eastAsia="en-US"/>
              </w:rPr>
            </w:pPr>
            <w:r w:rsidRPr="00F511A5">
              <w:rPr>
                <w:lang w:eastAsia="en-US"/>
              </w:rPr>
              <w:t>1217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1E7C6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980B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F4BC84" w14:textId="77777777" w:rsidR="005979E7" w:rsidRPr="00F511A5" w:rsidRDefault="005979E7" w:rsidP="00F17634">
            <w:pPr>
              <w:pStyle w:val="TAL"/>
              <w:rPr>
                <w:lang w:eastAsia="en-US"/>
              </w:rPr>
            </w:pPr>
            <w:r w:rsidRPr="00F511A5">
              <w:rPr>
                <w:lang w:eastAsia="en-US"/>
              </w:rPr>
              <w:t>Update of 5GC TC 9.1.6.1.4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F0F01D" w14:textId="77777777" w:rsidR="005979E7" w:rsidRPr="00F511A5" w:rsidRDefault="005979E7" w:rsidP="00F17634">
            <w:pPr>
              <w:pStyle w:val="TAC"/>
              <w:rPr>
                <w:lang w:eastAsia="en-US"/>
              </w:rPr>
            </w:pPr>
            <w:r w:rsidRPr="00F511A5">
              <w:rPr>
                <w:lang w:eastAsia="en-US"/>
              </w:rPr>
              <w:t>16.2.0</w:t>
            </w:r>
          </w:p>
        </w:tc>
      </w:tr>
      <w:tr w:rsidR="005979E7" w:rsidRPr="00F511A5" w14:paraId="4151718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89F2D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372ED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0D32DE" w14:textId="77777777" w:rsidR="005979E7" w:rsidRPr="00F511A5" w:rsidRDefault="005979E7" w:rsidP="00F17634">
            <w:pPr>
              <w:pStyle w:val="TAC"/>
              <w:rPr>
                <w:lang w:eastAsia="en-US"/>
              </w:rPr>
            </w:pPr>
            <w:r w:rsidRPr="00F511A5">
              <w:rPr>
                <w:lang w:eastAsia="en-US"/>
              </w:rPr>
              <w:t>R5-198972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65482F" w14:textId="77777777" w:rsidR="005979E7" w:rsidRPr="00F511A5" w:rsidRDefault="005979E7" w:rsidP="00F17634">
            <w:pPr>
              <w:pStyle w:val="TAC"/>
              <w:rPr>
                <w:lang w:eastAsia="en-US"/>
              </w:rPr>
            </w:pPr>
            <w:r w:rsidRPr="00F511A5">
              <w:rPr>
                <w:lang w:eastAsia="en-US"/>
              </w:rPr>
              <w:t>1098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8F359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0818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A4CCF9" w14:textId="77777777" w:rsidR="005979E7" w:rsidRPr="00F511A5" w:rsidRDefault="005979E7" w:rsidP="00F17634">
            <w:pPr>
              <w:pStyle w:val="TAL"/>
              <w:rPr>
                <w:lang w:eastAsia="en-US"/>
              </w:rPr>
            </w:pPr>
            <w:r w:rsidRPr="00F511A5">
              <w:rPr>
                <w:lang w:eastAsia="en-US"/>
              </w:rPr>
              <w:t>Correction to 5GC test case 10.1.2.1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583E0E" w14:textId="77777777" w:rsidR="005979E7" w:rsidRPr="00F511A5" w:rsidRDefault="005979E7" w:rsidP="00F17634">
            <w:pPr>
              <w:pStyle w:val="TAC"/>
              <w:rPr>
                <w:lang w:eastAsia="en-US"/>
              </w:rPr>
            </w:pPr>
            <w:r w:rsidRPr="00F511A5">
              <w:rPr>
                <w:lang w:eastAsia="en-US"/>
              </w:rPr>
              <w:t>16.2.0</w:t>
            </w:r>
          </w:p>
        </w:tc>
      </w:tr>
      <w:tr w:rsidR="005979E7" w:rsidRPr="00F511A5" w14:paraId="02CA68F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7C5A92"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AB84C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11BC4E" w14:textId="77777777" w:rsidR="005979E7" w:rsidRPr="00F511A5" w:rsidRDefault="005979E7" w:rsidP="00F17634">
            <w:pPr>
              <w:pStyle w:val="TAC"/>
              <w:rPr>
                <w:lang w:eastAsia="en-US"/>
              </w:rPr>
            </w:pPr>
            <w:r w:rsidRPr="00F511A5">
              <w:rPr>
                <w:lang w:eastAsia="en-US"/>
              </w:rPr>
              <w:t>R5-198975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71D978" w14:textId="77777777" w:rsidR="005979E7" w:rsidRPr="00F511A5" w:rsidRDefault="005979E7" w:rsidP="00F17634">
            <w:pPr>
              <w:pStyle w:val="TAC"/>
              <w:rPr>
                <w:lang w:eastAsia="en-US"/>
              </w:rPr>
            </w:pPr>
            <w:r w:rsidRPr="00F511A5">
              <w:rPr>
                <w:lang w:eastAsia="en-US"/>
              </w:rPr>
              <w:t>1112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B0C85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0222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F41B24" w14:textId="77777777" w:rsidR="005979E7" w:rsidRPr="00F511A5" w:rsidRDefault="005979E7" w:rsidP="00F17634">
            <w:pPr>
              <w:pStyle w:val="TAL"/>
              <w:rPr>
                <w:lang w:eastAsia="en-US"/>
              </w:rPr>
            </w:pPr>
            <w:r w:rsidRPr="00F511A5">
              <w:rPr>
                <w:lang w:eastAsia="en-US"/>
              </w:rPr>
              <w:t>Update of 11.1.7 Emergency call setup from NR RRC_IDLE - Emergency Services Fallback to EPS with redirection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C21C75" w14:textId="77777777" w:rsidR="005979E7" w:rsidRPr="00F511A5" w:rsidRDefault="005979E7" w:rsidP="00F17634">
            <w:pPr>
              <w:pStyle w:val="TAC"/>
              <w:rPr>
                <w:lang w:eastAsia="en-US"/>
              </w:rPr>
            </w:pPr>
            <w:r w:rsidRPr="00F511A5">
              <w:rPr>
                <w:lang w:eastAsia="en-US"/>
              </w:rPr>
              <w:t>16.2.0</w:t>
            </w:r>
          </w:p>
        </w:tc>
      </w:tr>
      <w:tr w:rsidR="005979E7" w:rsidRPr="00F511A5" w14:paraId="7BC4F3E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29382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5CE08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1E8525" w14:textId="77777777" w:rsidR="005979E7" w:rsidRPr="00F511A5" w:rsidRDefault="005979E7" w:rsidP="00F17634">
            <w:pPr>
              <w:pStyle w:val="TAC"/>
              <w:rPr>
                <w:lang w:eastAsia="en-US"/>
              </w:rPr>
            </w:pPr>
            <w:r w:rsidRPr="00F511A5">
              <w:rPr>
                <w:lang w:eastAsia="en-US"/>
              </w:rPr>
              <w:t>R5-198977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E697B6" w14:textId="77777777" w:rsidR="005979E7" w:rsidRPr="00F511A5" w:rsidRDefault="005979E7" w:rsidP="00F17634">
            <w:pPr>
              <w:pStyle w:val="TAC"/>
              <w:rPr>
                <w:lang w:eastAsia="en-US"/>
              </w:rPr>
            </w:pPr>
            <w:r w:rsidRPr="00F511A5">
              <w:rPr>
                <w:lang w:eastAsia="en-US"/>
              </w:rPr>
              <w:t>1224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56EE9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0C100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CF3846" w14:textId="77777777" w:rsidR="005979E7" w:rsidRPr="00F511A5" w:rsidRDefault="005979E7" w:rsidP="00F17634">
            <w:pPr>
              <w:pStyle w:val="TAL"/>
              <w:rPr>
                <w:lang w:eastAsia="en-US"/>
              </w:rPr>
            </w:pPr>
            <w:r w:rsidRPr="00F511A5">
              <w:rPr>
                <w:lang w:eastAsia="en-US"/>
              </w:rPr>
              <w:t>Editorial improvements of Multilayer EPS Fallback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AED8EF" w14:textId="77777777" w:rsidR="005979E7" w:rsidRPr="00F511A5" w:rsidRDefault="005979E7" w:rsidP="00F17634">
            <w:pPr>
              <w:pStyle w:val="TAC"/>
              <w:rPr>
                <w:lang w:eastAsia="en-US"/>
              </w:rPr>
            </w:pPr>
            <w:r w:rsidRPr="00F511A5">
              <w:rPr>
                <w:lang w:eastAsia="en-US"/>
              </w:rPr>
              <w:t>16.2.0</w:t>
            </w:r>
          </w:p>
        </w:tc>
      </w:tr>
      <w:tr w:rsidR="005979E7" w:rsidRPr="00F511A5" w14:paraId="2E33129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CDF621"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1682AB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3BFA23" w14:textId="77777777" w:rsidR="005979E7" w:rsidRPr="00F511A5" w:rsidRDefault="005979E7" w:rsidP="00F17634">
            <w:pPr>
              <w:pStyle w:val="TAC"/>
              <w:rPr>
                <w:lang w:eastAsia="en-US"/>
              </w:rPr>
            </w:pPr>
            <w:r w:rsidRPr="00F511A5">
              <w:rPr>
                <w:lang w:eastAsia="en-US"/>
              </w:rPr>
              <w:t>R5-198978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F7DF2A" w14:textId="77777777" w:rsidR="005979E7" w:rsidRPr="00F511A5" w:rsidRDefault="005979E7" w:rsidP="00F17634">
            <w:pPr>
              <w:pStyle w:val="TAC"/>
              <w:rPr>
                <w:lang w:eastAsia="en-US"/>
              </w:rPr>
            </w:pPr>
            <w:r w:rsidRPr="00F511A5">
              <w:rPr>
                <w:lang w:eastAsia="en-US"/>
              </w:rPr>
              <w:t>1161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392EE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C9ACF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FE21A2" w14:textId="77777777" w:rsidR="005979E7" w:rsidRPr="00F511A5" w:rsidRDefault="005979E7" w:rsidP="00F17634">
            <w:pPr>
              <w:pStyle w:val="TAL"/>
              <w:rPr>
                <w:lang w:eastAsia="en-US"/>
              </w:rPr>
            </w:pPr>
            <w:r w:rsidRPr="00F511A5">
              <w:rPr>
                <w:lang w:eastAsia="en-US"/>
              </w:rPr>
              <w:t>Update EPS fallback test case 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5CEE69" w14:textId="77777777" w:rsidR="005979E7" w:rsidRPr="00F511A5" w:rsidRDefault="005979E7" w:rsidP="00F17634">
            <w:pPr>
              <w:pStyle w:val="TAC"/>
              <w:rPr>
                <w:lang w:eastAsia="en-US"/>
              </w:rPr>
            </w:pPr>
            <w:r w:rsidRPr="00F511A5">
              <w:rPr>
                <w:lang w:eastAsia="en-US"/>
              </w:rPr>
              <w:t>16.2.0</w:t>
            </w:r>
          </w:p>
        </w:tc>
      </w:tr>
      <w:tr w:rsidR="005979E7" w:rsidRPr="00F511A5" w14:paraId="779FD8B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5C88D6"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FA681D"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78E970" w14:textId="77777777" w:rsidR="005979E7" w:rsidRPr="00F511A5" w:rsidRDefault="005979E7" w:rsidP="00F17634">
            <w:pPr>
              <w:pStyle w:val="TAC"/>
              <w:rPr>
                <w:lang w:eastAsia="en-US"/>
              </w:rPr>
            </w:pPr>
            <w:r w:rsidRPr="00F511A5">
              <w:rPr>
                <w:lang w:eastAsia="en-US"/>
              </w:rPr>
              <w:t>R5-198979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A063C6" w14:textId="77777777" w:rsidR="005979E7" w:rsidRPr="00F511A5" w:rsidRDefault="005979E7" w:rsidP="00F17634">
            <w:pPr>
              <w:pStyle w:val="TAC"/>
              <w:rPr>
                <w:lang w:eastAsia="en-US"/>
              </w:rPr>
            </w:pPr>
            <w:r w:rsidRPr="00F511A5">
              <w:rPr>
                <w:lang w:eastAsia="en-US"/>
              </w:rPr>
              <w:t>1162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2086F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E651A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D735AF" w14:textId="77777777" w:rsidR="005979E7" w:rsidRPr="00F511A5" w:rsidRDefault="005979E7" w:rsidP="00F17634">
            <w:pPr>
              <w:pStyle w:val="TAL"/>
              <w:rPr>
                <w:lang w:eastAsia="en-US"/>
              </w:rPr>
            </w:pPr>
            <w:r w:rsidRPr="00F511A5">
              <w:rPr>
                <w:lang w:eastAsia="en-US"/>
              </w:rPr>
              <w:t>Update EPS fallback test case 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332F06" w14:textId="77777777" w:rsidR="005979E7" w:rsidRPr="00F511A5" w:rsidRDefault="005979E7" w:rsidP="00F17634">
            <w:pPr>
              <w:pStyle w:val="TAC"/>
              <w:rPr>
                <w:lang w:eastAsia="en-US"/>
              </w:rPr>
            </w:pPr>
            <w:r w:rsidRPr="00F511A5">
              <w:rPr>
                <w:lang w:eastAsia="en-US"/>
              </w:rPr>
              <w:t>16.2.0</w:t>
            </w:r>
          </w:p>
        </w:tc>
      </w:tr>
      <w:tr w:rsidR="005979E7" w:rsidRPr="00F511A5" w14:paraId="29D023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49AEA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BE5CA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F4D1DA" w14:textId="77777777" w:rsidR="005979E7" w:rsidRPr="00F511A5" w:rsidRDefault="005979E7" w:rsidP="00F17634">
            <w:pPr>
              <w:pStyle w:val="TAC"/>
              <w:rPr>
                <w:lang w:eastAsia="en-US"/>
              </w:rPr>
            </w:pPr>
            <w:r w:rsidRPr="00F511A5">
              <w:rPr>
                <w:lang w:eastAsia="en-US"/>
              </w:rPr>
              <w:t>R5-198980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235C9B" w14:textId="77777777" w:rsidR="005979E7" w:rsidRPr="00F511A5" w:rsidRDefault="005979E7" w:rsidP="00F17634">
            <w:pPr>
              <w:pStyle w:val="TAC"/>
              <w:rPr>
                <w:lang w:eastAsia="en-US"/>
              </w:rPr>
            </w:pPr>
            <w:r w:rsidRPr="00F511A5">
              <w:rPr>
                <w:lang w:eastAsia="en-US"/>
              </w:rPr>
              <w:t>1163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A479E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E66E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1EE3C9" w14:textId="77777777" w:rsidR="005979E7" w:rsidRPr="00F511A5" w:rsidRDefault="005979E7" w:rsidP="00F17634">
            <w:pPr>
              <w:pStyle w:val="TAL"/>
              <w:rPr>
                <w:lang w:eastAsia="en-US"/>
              </w:rPr>
            </w:pPr>
            <w:r w:rsidRPr="00F511A5">
              <w:rPr>
                <w:lang w:eastAsia="en-US"/>
              </w:rPr>
              <w:t>Update EPS fallback test case 11.1.6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156BAA" w14:textId="77777777" w:rsidR="005979E7" w:rsidRPr="00F511A5" w:rsidRDefault="005979E7" w:rsidP="00F17634">
            <w:pPr>
              <w:pStyle w:val="TAC"/>
              <w:rPr>
                <w:lang w:eastAsia="en-US"/>
              </w:rPr>
            </w:pPr>
            <w:r w:rsidRPr="00F511A5">
              <w:rPr>
                <w:lang w:eastAsia="en-US"/>
              </w:rPr>
              <w:t>16.2.0</w:t>
            </w:r>
          </w:p>
        </w:tc>
      </w:tr>
      <w:tr w:rsidR="005979E7" w:rsidRPr="00F511A5" w14:paraId="4F0087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FBA2BB"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9EBF8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2708A5" w14:textId="77777777" w:rsidR="005979E7" w:rsidRPr="00F511A5" w:rsidRDefault="005979E7" w:rsidP="00F17634">
            <w:pPr>
              <w:pStyle w:val="TAC"/>
              <w:rPr>
                <w:lang w:eastAsia="en-US"/>
              </w:rPr>
            </w:pPr>
            <w:r w:rsidRPr="00F511A5">
              <w:rPr>
                <w:lang w:eastAsia="en-US"/>
              </w:rPr>
              <w:t>R5-198981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8370EA" w14:textId="77777777" w:rsidR="005979E7" w:rsidRPr="00F511A5" w:rsidRDefault="005979E7" w:rsidP="00F17634">
            <w:pPr>
              <w:pStyle w:val="TAC"/>
              <w:rPr>
                <w:lang w:eastAsia="en-US"/>
              </w:rPr>
            </w:pPr>
            <w:r w:rsidRPr="00F511A5">
              <w:rPr>
                <w:lang w:eastAsia="en-US"/>
              </w:rPr>
              <w:t>1170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8FAC1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C96A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11791C" w14:textId="77777777" w:rsidR="005979E7" w:rsidRPr="00F511A5" w:rsidRDefault="005979E7" w:rsidP="00F17634">
            <w:pPr>
              <w:pStyle w:val="TAL"/>
              <w:rPr>
                <w:lang w:eastAsia="en-US"/>
              </w:rPr>
            </w:pPr>
            <w:r w:rsidRPr="00F511A5">
              <w:rPr>
                <w:lang w:eastAsia="en-US"/>
              </w:rPr>
              <w:t>Correction to test case 11.1.4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5FD87A" w14:textId="77777777" w:rsidR="005979E7" w:rsidRPr="00F511A5" w:rsidRDefault="005979E7" w:rsidP="00F17634">
            <w:pPr>
              <w:pStyle w:val="TAC"/>
              <w:rPr>
                <w:lang w:eastAsia="en-US"/>
              </w:rPr>
            </w:pPr>
            <w:r w:rsidRPr="00F511A5">
              <w:rPr>
                <w:lang w:eastAsia="en-US"/>
              </w:rPr>
              <w:t>16.2.0</w:t>
            </w:r>
          </w:p>
        </w:tc>
      </w:tr>
      <w:tr w:rsidR="005979E7" w:rsidRPr="00F511A5" w14:paraId="073E75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63C861"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0B1AF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163486" w14:textId="77777777" w:rsidR="005979E7" w:rsidRPr="00F511A5" w:rsidRDefault="005979E7" w:rsidP="00F17634">
            <w:pPr>
              <w:pStyle w:val="TAC"/>
              <w:rPr>
                <w:lang w:eastAsia="en-US"/>
              </w:rPr>
            </w:pPr>
            <w:r w:rsidRPr="00F511A5">
              <w:rPr>
                <w:lang w:eastAsia="en-US"/>
              </w:rPr>
              <w:t>R5-198982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E9B466" w14:textId="77777777" w:rsidR="005979E7" w:rsidRPr="00F511A5" w:rsidRDefault="005979E7" w:rsidP="00F17634">
            <w:pPr>
              <w:pStyle w:val="TAC"/>
              <w:rPr>
                <w:lang w:eastAsia="en-US"/>
              </w:rPr>
            </w:pPr>
            <w:r w:rsidRPr="00F511A5">
              <w:rPr>
                <w:lang w:eastAsia="en-US"/>
              </w:rPr>
              <w:t>1171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BA7DF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7FC0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FF4EB0" w14:textId="77777777" w:rsidR="005979E7" w:rsidRPr="00F511A5" w:rsidRDefault="005979E7" w:rsidP="00F17634">
            <w:pPr>
              <w:pStyle w:val="TAL"/>
              <w:rPr>
                <w:lang w:eastAsia="en-US"/>
              </w:rPr>
            </w:pPr>
            <w:r w:rsidRPr="00F511A5">
              <w:rPr>
                <w:lang w:eastAsia="en-US"/>
              </w:rPr>
              <w:t>Correction to test case 11.1.3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7A7DF2" w14:textId="77777777" w:rsidR="005979E7" w:rsidRPr="00F511A5" w:rsidRDefault="005979E7" w:rsidP="00F17634">
            <w:pPr>
              <w:pStyle w:val="TAC"/>
              <w:rPr>
                <w:lang w:eastAsia="en-US"/>
              </w:rPr>
            </w:pPr>
            <w:r w:rsidRPr="00F511A5">
              <w:rPr>
                <w:lang w:eastAsia="en-US"/>
              </w:rPr>
              <w:t>16.2.0</w:t>
            </w:r>
          </w:p>
        </w:tc>
      </w:tr>
      <w:tr w:rsidR="005979E7" w:rsidRPr="00F511A5" w14:paraId="326FA55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37E925"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F7F23B"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148759" w14:textId="77777777" w:rsidR="005979E7" w:rsidRPr="00F511A5" w:rsidRDefault="005979E7" w:rsidP="00F17634">
            <w:pPr>
              <w:pStyle w:val="TAC"/>
              <w:rPr>
                <w:lang w:eastAsia="en-US"/>
              </w:rPr>
            </w:pPr>
            <w:r w:rsidRPr="00F511A5">
              <w:rPr>
                <w:lang w:eastAsia="en-US"/>
              </w:rPr>
              <w:t>R5-198985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991782" w14:textId="77777777" w:rsidR="005979E7" w:rsidRPr="00F511A5" w:rsidRDefault="005979E7" w:rsidP="00F17634">
            <w:pPr>
              <w:pStyle w:val="TAC"/>
              <w:rPr>
                <w:lang w:eastAsia="en-US"/>
              </w:rPr>
            </w:pPr>
            <w:r w:rsidRPr="00F511A5">
              <w:rPr>
                <w:lang w:eastAsia="en-US"/>
              </w:rPr>
              <w:t>1106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27963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BA9A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C4A2F1" w14:textId="77777777" w:rsidR="005979E7" w:rsidRPr="00F511A5" w:rsidRDefault="005979E7" w:rsidP="00F17634">
            <w:pPr>
              <w:pStyle w:val="TAL"/>
              <w:rPr>
                <w:lang w:eastAsia="en-US"/>
              </w:rPr>
            </w:pPr>
            <w:r w:rsidRPr="00F511A5">
              <w:rPr>
                <w:lang w:eastAsia="en-US"/>
              </w:rPr>
              <w:t>Addition of new UAC test case 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ABDDFA" w14:textId="77777777" w:rsidR="005979E7" w:rsidRPr="00F511A5" w:rsidRDefault="005979E7" w:rsidP="00F17634">
            <w:pPr>
              <w:pStyle w:val="TAC"/>
              <w:rPr>
                <w:lang w:eastAsia="en-US"/>
              </w:rPr>
            </w:pPr>
            <w:r w:rsidRPr="00F511A5">
              <w:rPr>
                <w:lang w:eastAsia="en-US"/>
              </w:rPr>
              <w:t>16.2.0</w:t>
            </w:r>
          </w:p>
        </w:tc>
      </w:tr>
      <w:tr w:rsidR="005979E7" w:rsidRPr="00F511A5" w14:paraId="20C7C6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2725E5"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E57E8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332389" w14:textId="77777777" w:rsidR="005979E7" w:rsidRPr="00F511A5" w:rsidRDefault="005979E7" w:rsidP="00F17634">
            <w:pPr>
              <w:pStyle w:val="TAC"/>
              <w:rPr>
                <w:lang w:eastAsia="en-US"/>
              </w:rPr>
            </w:pPr>
            <w:r w:rsidRPr="00F511A5">
              <w:rPr>
                <w:lang w:eastAsia="en-US"/>
              </w:rPr>
              <w:t>R5-198986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E70C9F" w14:textId="77777777" w:rsidR="005979E7" w:rsidRPr="00F511A5" w:rsidRDefault="005979E7" w:rsidP="00F17634">
            <w:pPr>
              <w:pStyle w:val="TAC"/>
              <w:rPr>
                <w:lang w:eastAsia="en-US"/>
              </w:rPr>
            </w:pPr>
            <w:r w:rsidRPr="00F511A5">
              <w:rPr>
                <w:lang w:eastAsia="en-US"/>
              </w:rPr>
              <w:t>1113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DBFF0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D3DC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CC7648" w14:textId="77777777" w:rsidR="005979E7" w:rsidRPr="00F511A5" w:rsidRDefault="005979E7" w:rsidP="00F17634">
            <w:pPr>
              <w:pStyle w:val="TAL"/>
              <w:rPr>
                <w:lang w:eastAsia="en-US"/>
              </w:rPr>
            </w:pPr>
            <w:r w:rsidRPr="00F511A5">
              <w:rPr>
                <w:lang w:eastAsia="en-US"/>
              </w:rPr>
              <w:t>Update to TC 11.4.1 5GMM-REGISTERED.NORMAL-SERVICE / 5GMM-IDLE / Emergency call / ... / New emergency PDU session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E26EF8" w14:textId="77777777" w:rsidR="005979E7" w:rsidRPr="00F511A5" w:rsidRDefault="005979E7" w:rsidP="00F17634">
            <w:pPr>
              <w:pStyle w:val="TAC"/>
              <w:rPr>
                <w:lang w:eastAsia="en-US"/>
              </w:rPr>
            </w:pPr>
            <w:r w:rsidRPr="00F511A5">
              <w:rPr>
                <w:lang w:eastAsia="en-US"/>
              </w:rPr>
              <w:t>16.2.0</w:t>
            </w:r>
          </w:p>
        </w:tc>
      </w:tr>
      <w:tr w:rsidR="005979E7" w:rsidRPr="00F511A5" w14:paraId="7DE9881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09D0D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9E6A1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585929" w14:textId="77777777" w:rsidR="005979E7" w:rsidRPr="00F511A5" w:rsidRDefault="005979E7" w:rsidP="00F17634">
            <w:pPr>
              <w:pStyle w:val="TAC"/>
              <w:rPr>
                <w:lang w:eastAsia="en-US"/>
              </w:rPr>
            </w:pPr>
            <w:r w:rsidRPr="00F511A5">
              <w:rPr>
                <w:lang w:eastAsia="en-US"/>
              </w:rPr>
              <w:t>R5-198987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612FD9" w14:textId="77777777" w:rsidR="005979E7" w:rsidRPr="00F511A5" w:rsidRDefault="005979E7" w:rsidP="00F17634">
            <w:pPr>
              <w:pStyle w:val="TAC"/>
              <w:rPr>
                <w:lang w:eastAsia="en-US"/>
              </w:rPr>
            </w:pPr>
            <w:r w:rsidRPr="00F511A5">
              <w:rPr>
                <w:lang w:eastAsia="en-US"/>
              </w:rPr>
              <w:t>1114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7542E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950CD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1B2571" w14:textId="77777777" w:rsidR="005979E7" w:rsidRPr="00F511A5" w:rsidRDefault="005979E7" w:rsidP="00F17634">
            <w:pPr>
              <w:pStyle w:val="TAL"/>
              <w:rPr>
                <w:lang w:eastAsia="en-US"/>
              </w:rPr>
            </w:pPr>
            <w:r w:rsidRPr="00F511A5">
              <w:rPr>
                <w:lang w:eastAsia="en-US"/>
              </w:rPr>
              <w:t>Update to TC 11.4.2 5GMM-DEREGISTERED.LIMITED-SERVICE / Emergency call / ... / Handling of forbidden PLMNs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7851DF" w14:textId="77777777" w:rsidR="005979E7" w:rsidRPr="00F511A5" w:rsidRDefault="005979E7" w:rsidP="00F17634">
            <w:pPr>
              <w:pStyle w:val="TAC"/>
              <w:rPr>
                <w:lang w:eastAsia="en-US"/>
              </w:rPr>
            </w:pPr>
            <w:r w:rsidRPr="00F511A5">
              <w:rPr>
                <w:lang w:eastAsia="en-US"/>
              </w:rPr>
              <w:t>16.2.0</w:t>
            </w:r>
          </w:p>
        </w:tc>
      </w:tr>
      <w:tr w:rsidR="005979E7" w:rsidRPr="00F511A5" w14:paraId="14A2B5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17B1E8"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10BE0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5663CB" w14:textId="77777777" w:rsidR="005979E7" w:rsidRPr="00F511A5" w:rsidRDefault="005979E7" w:rsidP="00F17634">
            <w:pPr>
              <w:pStyle w:val="TAC"/>
              <w:rPr>
                <w:lang w:eastAsia="en-US"/>
              </w:rPr>
            </w:pPr>
            <w:r w:rsidRPr="00F511A5">
              <w:rPr>
                <w:lang w:eastAsia="en-US"/>
              </w:rPr>
              <w:t>R5-198988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3F200A" w14:textId="77777777" w:rsidR="005979E7" w:rsidRPr="00F511A5" w:rsidRDefault="005979E7" w:rsidP="00F17634">
            <w:pPr>
              <w:pStyle w:val="TAC"/>
              <w:rPr>
                <w:lang w:eastAsia="en-US"/>
              </w:rPr>
            </w:pPr>
            <w:r w:rsidRPr="00F511A5">
              <w:rPr>
                <w:lang w:eastAsia="en-US"/>
              </w:rPr>
              <w:t>1115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BCE97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5452A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F4C870" w14:textId="77777777" w:rsidR="005979E7" w:rsidRPr="00F511A5" w:rsidRDefault="005979E7" w:rsidP="00F17634">
            <w:pPr>
              <w:pStyle w:val="TAL"/>
              <w:rPr>
                <w:lang w:eastAsia="en-US"/>
              </w:rPr>
            </w:pPr>
            <w:r w:rsidRPr="00F511A5">
              <w:rPr>
                <w:lang w:eastAsia="en-US"/>
              </w:rPr>
              <w:t>Update to TC 11.4.3 5GMM-DEREGISTERED.NO-SUPI / Emergency call / ... / Initial registration for emergency services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BA2178" w14:textId="77777777" w:rsidR="005979E7" w:rsidRPr="00F511A5" w:rsidRDefault="005979E7" w:rsidP="00F17634">
            <w:pPr>
              <w:pStyle w:val="TAC"/>
              <w:rPr>
                <w:lang w:eastAsia="en-US"/>
              </w:rPr>
            </w:pPr>
            <w:r w:rsidRPr="00F511A5">
              <w:rPr>
                <w:lang w:eastAsia="en-US"/>
              </w:rPr>
              <w:t>16.2.0</w:t>
            </w:r>
          </w:p>
        </w:tc>
      </w:tr>
      <w:tr w:rsidR="005979E7" w:rsidRPr="00F511A5" w14:paraId="1953CA0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1D0FC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F3792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7A71B5" w14:textId="77777777" w:rsidR="005979E7" w:rsidRPr="00F511A5" w:rsidRDefault="005979E7" w:rsidP="00F17634">
            <w:pPr>
              <w:pStyle w:val="TAC"/>
              <w:rPr>
                <w:lang w:eastAsia="en-US"/>
              </w:rPr>
            </w:pPr>
            <w:r w:rsidRPr="00F511A5">
              <w:rPr>
                <w:lang w:eastAsia="en-US"/>
              </w:rPr>
              <w:t>R5-198989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68DF41" w14:textId="77777777" w:rsidR="005979E7" w:rsidRPr="00F511A5" w:rsidRDefault="005979E7" w:rsidP="00F17634">
            <w:pPr>
              <w:pStyle w:val="TAC"/>
              <w:rPr>
                <w:lang w:eastAsia="en-US"/>
              </w:rPr>
            </w:pPr>
            <w:r w:rsidRPr="00F511A5">
              <w:rPr>
                <w:lang w:eastAsia="en-US"/>
              </w:rPr>
              <w:t>1116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49AAC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29C9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2B81FC" w14:textId="77777777" w:rsidR="005979E7" w:rsidRPr="00F511A5" w:rsidRDefault="005979E7" w:rsidP="00F17634">
            <w:pPr>
              <w:pStyle w:val="TAL"/>
              <w:rPr>
                <w:lang w:eastAsia="en-US"/>
              </w:rPr>
            </w:pPr>
            <w:r w:rsidRPr="00F511A5">
              <w:rPr>
                <w:lang w:eastAsia="en-US"/>
              </w:rPr>
              <w:t>Introduction of new TC 11.4.4 5GMM-REGISTERED.ATTEMPTING-REGISTRATION-UPDATE T3346 running / Emergency call establishment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2695F6" w14:textId="77777777" w:rsidR="005979E7" w:rsidRPr="00F511A5" w:rsidRDefault="005979E7" w:rsidP="00F17634">
            <w:pPr>
              <w:pStyle w:val="TAC"/>
              <w:rPr>
                <w:lang w:eastAsia="en-US"/>
              </w:rPr>
            </w:pPr>
            <w:r w:rsidRPr="00F511A5">
              <w:rPr>
                <w:lang w:eastAsia="en-US"/>
              </w:rPr>
              <w:t>16.2.0</w:t>
            </w:r>
          </w:p>
        </w:tc>
      </w:tr>
      <w:tr w:rsidR="005979E7" w:rsidRPr="00F511A5" w14:paraId="1A3248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7AF35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D7422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11A651" w14:textId="77777777" w:rsidR="005979E7" w:rsidRPr="00F511A5" w:rsidRDefault="005979E7" w:rsidP="00F17634">
            <w:pPr>
              <w:pStyle w:val="TAC"/>
              <w:rPr>
                <w:lang w:eastAsia="en-US"/>
              </w:rPr>
            </w:pPr>
            <w:r w:rsidRPr="00F511A5">
              <w:rPr>
                <w:lang w:eastAsia="en-US"/>
              </w:rPr>
              <w:t>R5-198990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26243A" w14:textId="77777777" w:rsidR="005979E7" w:rsidRPr="00F511A5" w:rsidRDefault="005979E7" w:rsidP="00F17634">
            <w:pPr>
              <w:pStyle w:val="TAC"/>
              <w:rPr>
                <w:lang w:eastAsia="en-US"/>
              </w:rPr>
            </w:pPr>
            <w:r w:rsidRPr="00F511A5">
              <w:rPr>
                <w:lang w:eastAsia="en-US"/>
              </w:rPr>
              <w:t>1117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48A4C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E5583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769A49" w14:textId="77777777" w:rsidR="005979E7" w:rsidRPr="00F511A5" w:rsidRDefault="005979E7" w:rsidP="00F17634">
            <w:pPr>
              <w:pStyle w:val="TAL"/>
              <w:rPr>
                <w:lang w:eastAsia="en-US"/>
              </w:rPr>
            </w:pPr>
            <w:r w:rsidRPr="00F511A5">
              <w:rPr>
                <w:lang w:eastAsia="en-US"/>
              </w:rPr>
              <w:t>Introduction of new 11.4.5 5GMM-REGISTERED.LIMITED-SERVICE / 5GMM-IDLE / Emergency call establishment and release / Handling of 5GS forbidden tracking areas for roaming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09CE0B" w14:textId="77777777" w:rsidR="005979E7" w:rsidRPr="00F511A5" w:rsidRDefault="005979E7" w:rsidP="00F17634">
            <w:pPr>
              <w:pStyle w:val="TAC"/>
              <w:rPr>
                <w:lang w:eastAsia="en-US"/>
              </w:rPr>
            </w:pPr>
            <w:r w:rsidRPr="00F511A5">
              <w:rPr>
                <w:lang w:eastAsia="en-US"/>
              </w:rPr>
              <w:t>16.2.0</w:t>
            </w:r>
          </w:p>
        </w:tc>
      </w:tr>
      <w:tr w:rsidR="005979E7" w:rsidRPr="00F511A5" w14:paraId="601DC4C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19DB2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FA2323"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22F518" w14:textId="77777777" w:rsidR="005979E7" w:rsidRPr="00F511A5" w:rsidRDefault="005979E7" w:rsidP="00F17634">
            <w:pPr>
              <w:pStyle w:val="TAC"/>
              <w:rPr>
                <w:lang w:eastAsia="en-US"/>
              </w:rPr>
            </w:pPr>
            <w:r w:rsidRPr="00F511A5">
              <w:rPr>
                <w:lang w:eastAsia="en-US"/>
              </w:rPr>
              <w:t>R5-198991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216B77" w14:textId="77777777" w:rsidR="005979E7" w:rsidRPr="00F511A5" w:rsidRDefault="005979E7" w:rsidP="00F17634">
            <w:pPr>
              <w:pStyle w:val="TAC"/>
              <w:rPr>
                <w:lang w:eastAsia="en-US"/>
              </w:rPr>
            </w:pPr>
            <w:r w:rsidRPr="00F511A5">
              <w:rPr>
                <w:lang w:eastAsia="en-US"/>
              </w:rPr>
              <w:t>1118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24949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652F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CD1F50" w14:textId="77777777" w:rsidR="005979E7" w:rsidRPr="00F511A5" w:rsidRDefault="005979E7" w:rsidP="00F17634">
            <w:pPr>
              <w:pStyle w:val="TAL"/>
              <w:rPr>
                <w:lang w:eastAsia="en-US"/>
              </w:rPr>
            </w:pPr>
            <w:r w:rsidRPr="00F511A5">
              <w:rPr>
                <w:lang w:eastAsia="en-US"/>
              </w:rPr>
              <w:t>Introduction of new TC 11.4.6 5GMM-REGISTERED.NON-ALLOWED-SERVICE / Emergency call establishment and release / Handling of non-allowed tracking areas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37073F" w14:textId="77777777" w:rsidR="005979E7" w:rsidRPr="00F511A5" w:rsidRDefault="005979E7" w:rsidP="00F17634">
            <w:pPr>
              <w:pStyle w:val="TAC"/>
              <w:rPr>
                <w:lang w:eastAsia="en-US"/>
              </w:rPr>
            </w:pPr>
            <w:r w:rsidRPr="00F511A5">
              <w:rPr>
                <w:lang w:eastAsia="en-US"/>
              </w:rPr>
              <w:t>16.2.0</w:t>
            </w:r>
          </w:p>
        </w:tc>
      </w:tr>
      <w:tr w:rsidR="005979E7" w:rsidRPr="00F511A5" w14:paraId="18600BF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136F78"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A832A0"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AAEA7B" w14:textId="77777777" w:rsidR="005979E7" w:rsidRPr="00F511A5" w:rsidRDefault="005979E7" w:rsidP="00F17634">
            <w:pPr>
              <w:pStyle w:val="TAC"/>
              <w:rPr>
                <w:lang w:eastAsia="en-US"/>
              </w:rPr>
            </w:pPr>
            <w:r w:rsidRPr="00F511A5">
              <w:rPr>
                <w:lang w:eastAsia="en-US"/>
              </w:rPr>
              <w:t>R5-199000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F26007" w14:textId="77777777" w:rsidR="005979E7" w:rsidRPr="00F511A5" w:rsidRDefault="005979E7" w:rsidP="00F17634">
            <w:pPr>
              <w:pStyle w:val="TAC"/>
              <w:rPr>
                <w:lang w:eastAsia="en-US"/>
              </w:rPr>
            </w:pPr>
            <w:r w:rsidRPr="00F511A5">
              <w:rPr>
                <w:lang w:eastAsia="en-US"/>
              </w:rPr>
              <w:t>1185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5AC36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0674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AE1E32" w14:textId="77777777" w:rsidR="005979E7" w:rsidRPr="00F511A5" w:rsidRDefault="005979E7" w:rsidP="00F17634">
            <w:pPr>
              <w:pStyle w:val="TAL"/>
              <w:rPr>
                <w:lang w:eastAsia="en-US"/>
              </w:rPr>
            </w:pPr>
            <w:r w:rsidRPr="00F511A5">
              <w:rPr>
                <w:lang w:eastAsia="en-US"/>
              </w:rPr>
              <w:t>Non 3GPP Access over WLAN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C92368" w14:textId="77777777" w:rsidR="005979E7" w:rsidRPr="00F511A5" w:rsidRDefault="005979E7" w:rsidP="00F17634">
            <w:pPr>
              <w:pStyle w:val="TAC"/>
              <w:rPr>
                <w:lang w:eastAsia="en-US"/>
              </w:rPr>
            </w:pPr>
            <w:r w:rsidRPr="00F511A5">
              <w:rPr>
                <w:lang w:eastAsia="en-US"/>
              </w:rPr>
              <w:t>16.2.0</w:t>
            </w:r>
          </w:p>
        </w:tc>
      </w:tr>
      <w:tr w:rsidR="005979E7" w:rsidRPr="00F511A5" w14:paraId="43B2A8F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B7217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8C01A4"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27AC86" w14:textId="77777777" w:rsidR="005979E7" w:rsidRPr="00F511A5" w:rsidRDefault="005979E7" w:rsidP="00F17634">
            <w:pPr>
              <w:pStyle w:val="TAC"/>
              <w:rPr>
                <w:lang w:eastAsia="en-US"/>
              </w:rPr>
            </w:pPr>
            <w:r w:rsidRPr="00F511A5">
              <w:rPr>
                <w:lang w:eastAsia="en-US"/>
              </w:rPr>
              <w:t>R5-199027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125026" w14:textId="77777777" w:rsidR="005979E7" w:rsidRPr="00F511A5" w:rsidRDefault="005979E7" w:rsidP="00F17634">
            <w:pPr>
              <w:pStyle w:val="TAC"/>
              <w:rPr>
                <w:lang w:eastAsia="en-US"/>
              </w:rPr>
            </w:pPr>
            <w:r w:rsidRPr="00F511A5">
              <w:rPr>
                <w:lang w:eastAsia="en-US"/>
              </w:rPr>
              <w:t>1190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996F8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57C6C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71F0E6" w14:textId="77777777" w:rsidR="005979E7" w:rsidRPr="00F511A5" w:rsidRDefault="005979E7" w:rsidP="00F17634">
            <w:pPr>
              <w:pStyle w:val="TAL"/>
              <w:rPr>
                <w:lang w:eastAsia="en-US"/>
              </w:rPr>
            </w:pPr>
            <w:r w:rsidRPr="00F511A5">
              <w:rPr>
                <w:lang w:eastAsia="en-US"/>
              </w:rPr>
              <w:t>Update of QBASED  in pre-test condition for RSRQ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338644" w14:textId="77777777" w:rsidR="005979E7" w:rsidRPr="00F511A5" w:rsidRDefault="005979E7" w:rsidP="00F17634">
            <w:pPr>
              <w:pStyle w:val="TAC"/>
              <w:rPr>
                <w:lang w:eastAsia="en-US"/>
              </w:rPr>
            </w:pPr>
            <w:r w:rsidRPr="00F511A5">
              <w:rPr>
                <w:lang w:eastAsia="en-US"/>
              </w:rPr>
              <w:t>16.2.0</w:t>
            </w:r>
          </w:p>
        </w:tc>
      </w:tr>
      <w:tr w:rsidR="005979E7" w:rsidRPr="00F511A5" w14:paraId="0097D5A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089912"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E507C1"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674424" w14:textId="77777777" w:rsidR="005979E7" w:rsidRPr="00F511A5" w:rsidRDefault="005979E7" w:rsidP="00F17634">
            <w:pPr>
              <w:pStyle w:val="TAC"/>
              <w:rPr>
                <w:lang w:eastAsia="en-US"/>
              </w:rPr>
            </w:pPr>
            <w:r w:rsidRPr="00F511A5">
              <w:rPr>
                <w:lang w:eastAsia="en-US"/>
              </w:rPr>
              <w:t>R5-199028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ADE86D" w14:textId="77777777" w:rsidR="005979E7" w:rsidRPr="00F511A5" w:rsidRDefault="005979E7" w:rsidP="00F17634">
            <w:pPr>
              <w:pStyle w:val="TAC"/>
              <w:rPr>
                <w:lang w:eastAsia="en-US"/>
              </w:rPr>
            </w:pPr>
            <w:r w:rsidRPr="00F511A5">
              <w:rPr>
                <w:lang w:eastAsia="en-US"/>
              </w:rPr>
              <w:t>1194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BA852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92DD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4FB5CE" w14:textId="77777777" w:rsidR="005979E7" w:rsidRPr="00F511A5" w:rsidRDefault="005979E7" w:rsidP="00F17634">
            <w:pPr>
              <w:pStyle w:val="TAL"/>
              <w:rPr>
                <w:lang w:eastAsia="en-US"/>
              </w:rPr>
            </w:pPr>
            <w:r w:rsidRPr="00F511A5">
              <w:rPr>
                <w:lang w:eastAsia="en-US"/>
              </w:rPr>
              <w:t>Addition of NR Idle mode cell reselection test case 6.1.2.16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FE65E4" w14:textId="77777777" w:rsidR="005979E7" w:rsidRPr="00F511A5" w:rsidRDefault="005979E7" w:rsidP="00F17634">
            <w:pPr>
              <w:pStyle w:val="TAC"/>
              <w:rPr>
                <w:lang w:eastAsia="en-US"/>
              </w:rPr>
            </w:pPr>
            <w:r w:rsidRPr="00F511A5">
              <w:rPr>
                <w:lang w:eastAsia="en-US"/>
              </w:rPr>
              <w:t>16.2.0</w:t>
            </w:r>
          </w:p>
        </w:tc>
      </w:tr>
      <w:tr w:rsidR="005979E7" w:rsidRPr="00F511A5" w14:paraId="440AFAB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EC9BB8"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F1ECE3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D905C3" w14:textId="77777777" w:rsidR="005979E7" w:rsidRPr="00F511A5" w:rsidRDefault="005979E7" w:rsidP="00F17634">
            <w:pPr>
              <w:pStyle w:val="TAC"/>
              <w:rPr>
                <w:lang w:eastAsia="en-US"/>
              </w:rPr>
            </w:pPr>
            <w:r w:rsidRPr="00F511A5">
              <w:rPr>
                <w:lang w:eastAsia="en-US"/>
              </w:rPr>
              <w:t>R5-199029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BF137C" w14:textId="77777777" w:rsidR="005979E7" w:rsidRPr="00F511A5" w:rsidRDefault="005979E7" w:rsidP="00F17634">
            <w:pPr>
              <w:pStyle w:val="TAC"/>
              <w:rPr>
                <w:lang w:eastAsia="en-US"/>
              </w:rPr>
            </w:pPr>
            <w:r w:rsidRPr="00F511A5">
              <w:rPr>
                <w:lang w:eastAsia="en-US"/>
              </w:rPr>
              <w:t>1202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5B497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1D8C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A7E940" w14:textId="77777777" w:rsidR="005979E7" w:rsidRPr="00F511A5" w:rsidRDefault="005979E7" w:rsidP="00F17634">
            <w:pPr>
              <w:pStyle w:val="TAL"/>
              <w:rPr>
                <w:lang w:eastAsia="en-US"/>
              </w:rPr>
            </w:pPr>
            <w:r w:rsidRPr="00F511A5">
              <w:rPr>
                <w:lang w:eastAsia="en-US"/>
              </w:rPr>
              <w:t>Correction to test case 8.1.1.4.2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AC3F73" w14:textId="77777777" w:rsidR="005979E7" w:rsidRPr="00F511A5" w:rsidRDefault="005979E7" w:rsidP="00F17634">
            <w:pPr>
              <w:pStyle w:val="TAC"/>
              <w:rPr>
                <w:lang w:eastAsia="en-US"/>
              </w:rPr>
            </w:pPr>
            <w:r w:rsidRPr="00F511A5">
              <w:rPr>
                <w:lang w:eastAsia="en-US"/>
              </w:rPr>
              <w:t>16.2.0</w:t>
            </w:r>
          </w:p>
        </w:tc>
      </w:tr>
      <w:tr w:rsidR="005979E7" w:rsidRPr="00F511A5" w14:paraId="7487C19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411372"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93FBDD"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324C70" w14:textId="77777777" w:rsidR="005979E7" w:rsidRPr="00F511A5" w:rsidRDefault="005979E7" w:rsidP="00F17634">
            <w:pPr>
              <w:pStyle w:val="TAC"/>
              <w:rPr>
                <w:lang w:eastAsia="en-US"/>
              </w:rPr>
            </w:pPr>
            <w:r w:rsidRPr="00F511A5">
              <w:rPr>
                <w:lang w:eastAsia="en-US"/>
              </w:rPr>
              <w:t>R5-199030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AB47F9" w14:textId="77777777" w:rsidR="005979E7" w:rsidRPr="00F511A5" w:rsidRDefault="005979E7" w:rsidP="00F17634">
            <w:pPr>
              <w:pStyle w:val="TAC"/>
              <w:rPr>
                <w:lang w:eastAsia="en-US"/>
              </w:rPr>
            </w:pPr>
            <w:r w:rsidRPr="00F511A5">
              <w:rPr>
                <w:lang w:eastAsia="en-US"/>
              </w:rPr>
              <w:t>1156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F4C27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D64DF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79CFAE" w14:textId="77777777" w:rsidR="005979E7" w:rsidRPr="00F511A5" w:rsidRDefault="005979E7" w:rsidP="00F17634">
            <w:pPr>
              <w:pStyle w:val="TAL"/>
              <w:rPr>
                <w:lang w:eastAsia="en-US"/>
              </w:rPr>
            </w:pPr>
            <w:r w:rsidRPr="00F511A5">
              <w:rPr>
                <w:lang w:eastAsia="en-US"/>
              </w:rPr>
              <w:t>Correction to RRC test case 8.2.2.1.1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20FC9D" w14:textId="77777777" w:rsidR="005979E7" w:rsidRPr="00F511A5" w:rsidRDefault="005979E7" w:rsidP="00F17634">
            <w:pPr>
              <w:pStyle w:val="TAC"/>
              <w:rPr>
                <w:lang w:eastAsia="en-US"/>
              </w:rPr>
            </w:pPr>
            <w:r w:rsidRPr="00F511A5">
              <w:rPr>
                <w:lang w:eastAsia="en-US"/>
              </w:rPr>
              <w:t>16.2.0</w:t>
            </w:r>
          </w:p>
        </w:tc>
      </w:tr>
      <w:tr w:rsidR="005979E7" w:rsidRPr="00F511A5" w14:paraId="76C4BD2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19A9C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93D3F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36C6C7" w14:textId="77777777" w:rsidR="005979E7" w:rsidRPr="00F511A5" w:rsidRDefault="005979E7" w:rsidP="00F17634">
            <w:pPr>
              <w:pStyle w:val="TAC"/>
              <w:rPr>
                <w:lang w:eastAsia="en-US"/>
              </w:rPr>
            </w:pPr>
            <w:r w:rsidRPr="00F511A5">
              <w:rPr>
                <w:lang w:eastAsia="en-US"/>
              </w:rPr>
              <w:t>R5-199033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748E4C" w14:textId="77777777" w:rsidR="005979E7" w:rsidRPr="00F511A5" w:rsidRDefault="005979E7" w:rsidP="00F17634">
            <w:pPr>
              <w:pStyle w:val="TAC"/>
              <w:rPr>
                <w:lang w:eastAsia="en-US"/>
              </w:rPr>
            </w:pPr>
            <w:r w:rsidRPr="00F511A5">
              <w:rPr>
                <w:lang w:eastAsia="en-US"/>
              </w:rPr>
              <w:t>1223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83B07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1550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CB4E4E" w14:textId="77777777" w:rsidR="005979E7" w:rsidRPr="00F511A5" w:rsidRDefault="005979E7" w:rsidP="00F17634">
            <w:pPr>
              <w:pStyle w:val="TAL"/>
              <w:rPr>
                <w:lang w:eastAsia="en-US"/>
              </w:rPr>
            </w:pPr>
            <w:r w:rsidRPr="00F511A5">
              <w:rPr>
                <w:lang w:eastAsia="en-US"/>
              </w:rPr>
              <w:t>Corrections to Test Case 8.2.4.1.1.1 and 8.2.4.1.1.2 and 8.2.4.1.1.3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87C606" w14:textId="77777777" w:rsidR="005979E7" w:rsidRPr="00F511A5" w:rsidRDefault="005979E7" w:rsidP="00F17634">
            <w:pPr>
              <w:pStyle w:val="TAC"/>
              <w:rPr>
                <w:lang w:eastAsia="en-US"/>
              </w:rPr>
            </w:pPr>
            <w:r w:rsidRPr="00F511A5">
              <w:rPr>
                <w:lang w:eastAsia="en-US"/>
              </w:rPr>
              <w:t>16.2.0</w:t>
            </w:r>
          </w:p>
        </w:tc>
      </w:tr>
      <w:tr w:rsidR="005979E7" w:rsidRPr="00F511A5" w14:paraId="54F55D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996D5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056DB7"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4ED2BC" w14:textId="77777777" w:rsidR="005979E7" w:rsidRPr="00F511A5" w:rsidRDefault="005979E7" w:rsidP="00F17634">
            <w:pPr>
              <w:pStyle w:val="TAC"/>
              <w:rPr>
                <w:lang w:eastAsia="en-US"/>
              </w:rPr>
            </w:pPr>
            <w:r w:rsidRPr="00F511A5">
              <w:rPr>
                <w:lang w:eastAsia="en-US"/>
              </w:rPr>
              <w:t>R5-199034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F73430" w14:textId="77777777" w:rsidR="005979E7" w:rsidRPr="00F511A5" w:rsidRDefault="005979E7" w:rsidP="00F17634">
            <w:pPr>
              <w:pStyle w:val="TAC"/>
              <w:rPr>
                <w:lang w:eastAsia="en-US"/>
              </w:rPr>
            </w:pPr>
            <w:r w:rsidRPr="00F511A5">
              <w:rPr>
                <w:lang w:eastAsia="en-US"/>
              </w:rPr>
              <w:t>1207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99F0A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B1062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4548A7" w14:textId="77777777" w:rsidR="005979E7" w:rsidRPr="00F511A5" w:rsidRDefault="005979E7" w:rsidP="00F17634">
            <w:pPr>
              <w:pStyle w:val="TAL"/>
              <w:rPr>
                <w:lang w:eastAsia="en-US"/>
              </w:rPr>
            </w:pPr>
            <w:r w:rsidRPr="00F511A5">
              <w:rPr>
                <w:lang w:eastAsia="en-US"/>
              </w:rPr>
              <w:t>Correction to test case 9.1.3.1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0103A3" w14:textId="77777777" w:rsidR="005979E7" w:rsidRPr="00F511A5" w:rsidRDefault="005979E7" w:rsidP="00F17634">
            <w:pPr>
              <w:pStyle w:val="TAC"/>
              <w:rPr>
                <w:lang w:eastAsia="en-US"/>
              </w:rPr>
            </w:pPr>
            <w:r w:rsidRPr="00F511A5">
              <w:rPr>
                <w:lang w:eastAsia="en-US"/>
              </w:rPr>
              <w:t>16.2.0</w:t>
            </w:r>
          </w:p>
        </w:tc>
      </w:tr>
      <w:tr w:rsidR="005979E7" w:rsidRPr="00F511A5" w14:paraId="264994C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09520D"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9D98F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01DFD9" w14:textId="77777777" w:rsidR="005979E7" w:rsidRPr="00F511A5" w:rsidRDefault="005979E7" w:rsidP="00F17634">
            <w:pPr>
              <w:pStyle w:val="TAC"/>
              <w:rPr>
                <w:lang w:eastAsia="en-US"/>
              </w:rPr>
            </w:pPr>
            <w:r w:rsidRPr="00F511A5">
              <w:rPr>
                <w:lang w:eastAsia="en-US"/>
              </w:rPr>
              <w:t>R5-199035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F55071" w14:textId="77777777" w:rsidR="005979E7" w:rsidRPr="00F511A5" w:rsidRDefault="005979E7" w:rsidP="00F17634">
            <w:pPr>
              <w:pStyle w:val="TAC"/>
              <w:rPr>
                <w:lang w:eastAsia="en-US"/>
              </w:rPr>
            </w:pPr>
            <w:r w:rsidRPr="00F511A5">
              <w:rPr>
                <w:lang w:eastAsia="en-US"/>
              </w:rPr>
              <w:t>1227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1BB2E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AB16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7A7552" w14:textId="77777777" w:rsidR="005979E7" w:rsidRPr="00F511A5" w:rsidRDefault="005979E7" w:rsidP="00F17634">
            <w:pPr>
              <w:pStyle w:val="TAL"/>
              <w:rPr>
                <w:lang w:eastAsia="en-US"/>
              </w:rPr>
            </w:pPr>
            <w:r w:rsidRPr="00F511A5">
              <w:rPr>
                <w:lang w:eastAsia="en-US"/>
              </w:rPr>
              <w:t>New 5GC NAS test case 10.1.4.1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F3C140" w14:textId="77777777" w:rsidR="005979E7" w:rsidRPr="00F511A5" w:rsidRDefault="005979E7" w:rsidP="00F17634">
            <w:pPr>
              <w:pStyle w:val="TAC"/>
              <w:rPr>
                <w:lang w:eastAsia="en-US"/>
              </w:rPr>
            </w:pPr>
            <w:r w:rsidRPr="00F511A5">
              <w:rPr>
                <w:lang w:eastAsia="en-US"/>
              </w:rPr>
              <w:t>16.2.0</w:t>
            </w:r>
          </w:p>
        </w:tc>
      </w:tr>
      <w:tr w:rsidR="005979E7" w:rsidRPr="00F511A5" w14:paraId="3DD87B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DCAE84"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1FE835"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1BDC3E" w14:textId="77777777" w:rsidR="005979E7" w:rsidRPr="00F511A5" w:rsidRDefault="005979E7" w:rsidP="00F17634">
            <w:pPr>
              <w:pStyle w:val="TAC"/>
              <w:rPr>
                <w:lang w:eastAsia="en-US"/>
              </w:rPr>
            </w:pPr>
            <w:r w:rsidRPr="00F511A5">
              <w:rPr>
                <w:lang w:eastAsia="en-US"/>
              </w:rPr>
              <w:t>R5-199036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DD300F" w14:textId="77777777" w:rsidR="005979E7" w:rsidRPr="00F511A5" w:rsidRDefault="005979E7" w:rsidP="00F17634">
            <w:pPr>
              <w:pStyle w:val="TAC"/>
              <w:rPr>
                <w:lang w:eastAsia="en-US"/>
              </w:rPr>
            </w:pPr>
            <w:r w:rsidRPr="00F511A5">
              <w:rPr>
                <w:lang w:eastAsia="en-US"/>
              </w:rPr>
              <w:t>1086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89892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5EEDD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D62632" w14:textId="77777777" w:rsidR="005979E7" w:rsidRPr="00F511A5" w:rsidRDefault="005979E7" w:rsidP="00F17634">
            <w:pPr>
              <w:pStyle w:val="TAL"/>
              <w:rPr>
                <w:lang w:eastAsia="en-US"/>
              </w:rPr>
            </w:pPr>
            <w:r w:rsidRPr="00F511A5">
              <w:rPr>
                <w:lang w:eastAsia="en-US"/>
              </w:rPr>
              <w:t>Addition of new NR test case 11.3.6-Access Identity 2-accessibility AC7-RRC_INACTIVE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8419A4" w14:textId="77777777" w:rsidR="005979E7" w:rsidRPr="00F511A5" w:rsidRDefault="005979E7" w:rsidP="00F17634">
            <w:pPr>
              <w:pStyle w:val="TAC"/>
              <w:rPr>
                <w:lang w:eastAsia="en-US"/>
              </w:rPr>
            </w:pPr>
            <w:r w:rsidRPr="00F511A5">
              <w:rPr>
                <w:lang w:eastAsia="en-US"/>
              </w:rPr>
              <w:t>16.2.0</w:t>
            </w:r>
          </w:p>
        </w:tc>
      </w:tr>
      <w:tr w:rsidR="005979E7" w:rsidRPr="00F511A5" w14:paraId="080D2D8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01E0B3"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16102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76ECA0" w14:textId="77777777" w:rsidR="005979E7" w:rsidRPr="00F511A5" w:rsidRDefault="005979E7" w:rsidP="00F17634">
            <w:pPr>
              <w:pStyle w:val="TAC"/>
              <w:rPr>
                <w:lang w:eastAsia="en-US"/>
              </w:rPr>
            </w:pPr>
            <w:r w:rsidRPr="00F511A5">
              <w:rPr>
                <w:lang w:eastAsia="en-US"/>
              </w:rPr>
              <w:t>R5-199037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60C05E" w14:textId="77777777" w:rsidR="005979E7" w:rsidRPr="00F511A5" w:rsidRDefault="005979E7" w:rsidP="00F17634">
            <w:pPr>
              <w:pStyle w:val="TAC"/>
              <w:rPr>
                <w:lang w:eastAsia="en-US"/>
              </w:rPr>
            </w:pPr>
            <w:r w:rsidRPr="00F511A5">
              <w:rPr>
                <w:lang w:eastAsia="en-US"/>
              </w:rPr>
              <w:t>1105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C0B4E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EA060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F6D04D" w14:textId="77777777" w:rsidR="005979E7" w:rsidRPr="00F511A5" w:rsidRDefault="005979E7" w:rsidP="00F17634">
            <w:pPr>
              <w:pStyle w:val="TAL"/>
              <w:rPr>
                <w:lang w:eastAsia="en-US"/>
              </w:rPr>
            </w:pPr>
            <w:r w:rsidRPr="00F511A5">
              <w:rPr>
                <w:lang w:eastAsia="en-US"/>
              </w:rPr>
              <w:t>Addition of new UAC test case 11.3.3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A200FF" w14:textId="77777777" w:rsidR="005979E7" w:rsidRPr="00F511A5" w:rsidRDefault="005979E7" w:rsidP="00F17634">
            <w:pPr>
              <w:pStyle w:val="TAC"/>
              <w:rPr>
                <w:lang w:eastAsia="en-US"/>
              </w:rPr>
            </w:pPr>
            <w:r w:rsidRPr="00F511A5">
              <w:rPr>
                <w:lang w:eastAsia="en-US"/>
              </w:rPr>
              <w:t>16.2.0</w:t>
            </w:r>
          </w:p>
        </w:tc>
      </w:tr>
      <w:tr w:rsidR="005979E7" w:rsidRPr="00F511A5" w14:paraId="6D3C78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9937C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FF0C3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856CBA" w14:textId="77777777" w:rsidR="005979E7" w:rsidRPr="00F511A5" w:rsidRDefault="005979E7" w:rsidP="00F17634">
            <w:pPr>
              <w:pStyle w:val="TAC"/>
              <w:rPr>
                <w:lang w:eastAsia="en-US"/>
              </w:rPr>
            </w:pPr>
            <w:r w:rsidRPr="00F511A5">
              <w:rPr>
                <w:lang w:eastAsia="en-US"/>
              </w:rPr>
              <w:t>R5-199038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A92357" w14:textId="77777777" w:rsidR="005979E7" w:rsidRPr="00F511A5" w:rsidRDefault="005979E7" w:rsidP="00F17634">
            <w:pPr>
              <w:pStyle w:val="TAC"/>
              <w:rPr>
                <w:lang w:eastAsia="en-US"/>
              </w:rPr>
            </w:pPr>
            <w:r w:rsidRPr="00F511A5">
              <w:rPr>
                <w:lang w:eastAsia="en-US"/>
              </w:rPr>
              <w:t>1191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BD9F8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9E504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7B1AF3" w14:textId="77777777" w:rsidR="005979E7" w:rsidRPr="00F511A5" w:rsidRDefault="005979E7" w:rsidP="00F17634">
            <w:pPr>
              <w:pStyle w:val="TAL"/>
              <w:rPr>
                <w:lang w:eastAsia="en-US"/>
              </w:rPr>
            </w:pPr>
            <w:r w:rsidRPr="00F511A5">
              <w:rPr>
                <w:lang w:eastAsia="en-US"/>
              </w:rPr>
              <w:t>Correction to RRC test case 8.1.3.1.2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C59D9E" w14:textId="77777777" w:rsidR="005979E7" w:rsidRPr="00F511A5" w:rsidRDefault="005979E7" w:rsidP="00F17634">
            <w:pPr>
              <w:pStyle w:val="TAC"/>
              <w:rPr>
                <w:lang w:eastAsia="en-US"/>
              </w:rPr>
            </w:pPr>
            <w:r w:rsidRPr="00F511A5">
              <w:rPr>
                <w:lang w:eastAsia="en-US"/>
              </w:rPr>
              <w:t>16.2.0</w:t>
            </w:r>
          </w:p>
        </w:tc>
      </w:tr>
      <w:tr w:rsidR="005979E7" w:rsidRPr="00F511A5" w14:paraId="46764E3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F56E2F"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90C808"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56B546" w14:textId="77777777" w:rsidR="005979E7" w:rsidRPr="00F511A5" w:rsidRDefault="005979E7" w:rsidP="00F17634">
            <w:pPr>
              <w:pStyle w:val="TAC"/>
              <w:rPr>
                <w:lang w:eastAsia="en-US"/>
              </w:rPr>
            </w:pPr>
            <w:r w:rsidRPr="00F511A5">
              <w:rPr>
                <w:lang w:eastAsia="en-US"/>
              </w:rPr>
              <w:t>R5-199072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74F427" w14:textId="77777777" w:rsidR="005979E7" w:rsidRPr="00F511A5" w:rsidRDefault="005979E7" w:rsidP="00F17634">
            <w:pPr>
              <w:pStyle w:val="TAC"/>
              <w:rPr>
                <w:lang w:eastAsia="en-US"/>
              </w:rPr>
            </w:pPr>
            <w:r w:rsidRPr="00F511A5">
              <w:rPr>
                <w:lang w:eastAsia="en-US"/>
              </w:rPr>
              <w:t>1107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C75F13"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9743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0F1382" w14:textId="77777777" w:rsidR="005979E7" w:rsidRPr="00F511A5" w:rsidRDefault="005979E7" w:rsidP="00F17634">
            <w:pPr>
              <w:pStyle w:val="TAL"/>
              <w:rPr>
                <w:lang w:eastAsia="en-US"/>
              </w:rPr>
            </w:pPr>
            <w:r w:rsidRPr="00F511A5">
              <w:rPr>
                <w:lang w:eastAsia="en-US"/>
              </w:rPr>
              <w:t>Update of 5G Idle test case 6.1.2.23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6C5E9C" w14:textId="77777777" w:rsidR="005979E7" w:rsidRPr="00F511A5" w:rsidRDefault="005979E7" w:rsidP="00F17634">
            <w:pPr>
              <w:pStyle w:val="TAC"/>
              <w:rPr>
                <w:lang w:eastAsia="en-US"/>
              </w:rPr>
            </w:pPr>
            <w:r w:rsidRPr="00F511A5">
              <w:rPr>
                <w:lang w:eastAsia="en-US"/>
              </w:rPr>
              <w:t>16.2.0</w:t>
            </w:r>
          </w:p>
        </w:tc>
      </w:tr>
      <w:tr w:rsidR="005979E7" w:rsidRPr="00F511A5" w14:paraId="649B58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A3F2D1"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A71D6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2004AF" w14:textId="77777777" w:rsidR="005979E7" w:rsidRPr="00F511A5" w:rsidRDefault="005979E7" w:rsidP="00F17634">
            <w:pPr>
              <w:pStyle w:val="TAC"/>
              <w:rPr>
                <w:lang w:eastAsia="en-US"/>
              </w:rPr>
            </w:pPr>
            <w:r w:rsidRPr="00F511A5">
              <w:rPr>
                <w:lang w:eastAsia="en-US"/>
              </w:rPr>
              <w:t>R5-199095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60889E" w14:textId="77777777" w:rsidR="005979E7" w:rsidRPr="00F511A5" w:rsidRDefault="005979E7" w:rsidP="00F17634">
            <w:pPr>
              <w:pStyle w:val="TAC"/>
              <w:rPr>
                <w:lang w:eastAsia="en-US"/>
              </w:rPr>
            </w:pPr>
            <w:r w:rsidRPr="00F511A5">
              <w:rPr>
                <w:lang w:eastAsia="en-US"/>
              </w:rPr>
              <w:t>1225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65BD1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14BF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FDB3EA" w14:textId="77777777" w:rsidR="005979E7" w:rsidRPr="00F511A5" w:rsidRDefault="005979E7" w:rsidP="00F17634">
            <w:pPr>
              <w:pStyle w:val="TAL"/>
              <w:rPr>
                <w:lang w:eastAsia="en-US"/>
              </w:rPr>
            </w:pPr>
            <w:r w:rsidRPr="00F511A5">
              <w:rPr>
                <w:lang w:eastAsia="en-US"/>
              </w:rPr>
              <w:t>Correction to NR RRC Test case 8.1.5.6.3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EBF824" w14:textId="77777777" w:rsidR="005979E7" w:rsidRPr="00F511A5" w:rsidRDefault="005979E7" w:rsidP="00F17634">
            <w:pPr>
              <w:pStyle w:val="TAC"/>
              <w:rPr>
                <w:lang w:eastAsia="en-US"/>
              </w:rPr>
            </w:pPr>
            <w:r w:rsidRPr="00F511A5">
              <w:rPr>
                <w:lang w:eastAsia="en-US"/>
              </w:rPr>
              <w:t>16.2.0</w:t>
            </w:r>
          </w:p>
        </w:tc>
      </w:tr>
      <w:tr w:rsidR="005979E7" w:rsidRPr="00F511A5" w14:paraId="01ABAC5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A46412"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9FCDDF"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A9BADB" w14:textId="77777777" w:rsidR="005979E7" w:rsidRPr="00F511A5" w:rsidRDefault="005979E7" w:rsidP="00F17634">
            <w:pPr>
              <w:pStyle w:val="TAC"/>
              <w:rPr>
                <w:lang w:eastAsia="en-US"/>
              </w:rPr>
            </w:pPr>
            <w:r w:rsidRPr="00F511A5">
              <w:rPr>
                <w:lang w:eastAsia="en-US"/>
              </w:rPr>
              <w:t>R5-199096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722B0B" w14:textId="77777777" w:rsidR="005979E7" w:rsidRPr="00F511A5" w:rsidRDefault="005979E7" w:rsidP="00F17634">
            <w:pPr>
              <w:pStyle w:val="TAC"/>
              <w:rPr>
                <w:lang w:eastAsia="en-US"/>
              </w:rPr>
            </w:pPr>
            <w:r w:rsidRPr="00F511A5">
              <w:rPr>
                <w:lang w:eastAsia="en-US"/>
              </w:rPr>
              <w:t>1212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EA036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91B8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695CEA" w14:textId="77777777" w:rsidR="005979E7" w:rsidRPr="00F511A5" w:rsidRDefault="005979E7" w:rsidP="00F17634">
            <w:pPr>
              <w:pStyle w:val="TAL"/>
              <w:rPr>
                <w:lang w:eastAsia="en-US"/>
              </w:rPr>
            </w:pPr>
            <w:r w:rsidRPr="00F511A5">
              <w:rPr>
                <w:lang w:eastAsia="en-US"/>
              </w:rPr>
              <w:t>Correction to test cases 8.2.3.6.1 / 1a and 1b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1E5B92" w14:textId="77777777" w:rsidR="005979E7" w:rsidRPr="00F511A5" w:rsidRDefault="005979E7" w:rsidP="00F17634">
            <w:pPr>
              <w:pStyle w:val="TAC"/>
              <w:rPr>
                <w:lang w:eastAsia="en-US"/>
              </w:rPr>
            </w:pPr>
            <w:r w:rsidRPr="00F511A5">
              <w:rPr>
                <w:lang w:eastAsia="en-US"/>
              </w:rPr>
              <w:t>16.2.0</w:t>
            </w:r>
          </w:p>
        </w:tc>
      </w:tr>
      <w:tr w:rsidR="005979E7" w:rsidRPr="00F511A5" w14:paraId="16E23B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00015E"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41329D"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3F9C1B" w14:textId="77777777" w:rsidR="005979E7" w:rsidRPr="00F511A5" w:rsidRDefault="005979E7" w:rsidP="00F17634">
            <w:pPr>
              <w:pStyle w:val="TAC"/>
              <w:rPr>
                <w:lang w:eastAsia="en-US"/>
              </w:rPr>
            </w:pPr>
            <w:r w:rsidRPr="00F511A5">
              <w:rPr>
                <w:lang w:eastAsia="en-US"/>
              </w:rPr>
              <w:t>R5-199097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54A74E" w14:textId="77777777" w:rsidR="005979E7" w:rsidRPr="00F511A5" w:rsidRDefault="005979E7" w:rsidP="00F17634">
            <w:pPr>
              <w:pStyle w:val="TAC"/>
              <w:rPr>
                <w:lang w:eastAsia="en-US"/>
              </w:rPr>
            </w:pPr>
            <w:r w:rsidRPr="00F511A5">
              <w:rPr>
                <w:lang w:eastAsia="en-US"/>
              </w:rPr>
              <w:t>1228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A3199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1A00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964E71" w14:textId="77777777" w:rsidR="005979E7" w:rsidRPr="00F511A5" w:rsidRDefault="005979E7" w:rsidP="00F17634">
            <w:pPr>
              <w:pStyle w:val="TAL"/>
              <w:rPr>
                <w:lang w:eastAsia="en-US"/>
              </w:rPr>
            </w:pPr>
            <w:r w:rsidRPr="00F511A5">
              <w:rPr>
                <w:lang w:eastAsia="en-US"/>
              </w:rPr>
              <w:t>Corrections to EN-DC inter frequency and inter band measurement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4C22DD" w14:textId="77777777" w:rsidR="005979E7" w:rsidRPr="00F511A5" w:rsidRDefault="005979E7" w:rsidP="00F17634">
            <w:pPr>
              <w:pStyle w:val="TAC"/>
              <w:rPr>
                <w:lang w:eastAsia="en-US"/>
              </w:rPr>
            </w:pPr>
            <w:r w:rsidRPr="00F511A5">
              <w:rPr>
                <w:lang w:eastAsia="en-US"/>
              </w:rPr>
              <w:t>16.2.0</w:t>
            </w:r>
          </w:p>
        </w:tc>
      </w:tr>
      <w:tr w:rsidR="005979E7" w:rsidRPr="00F511A5" w14:paraId="0EE2BA7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170E19"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8490CE"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B3D965" w14:textId="77777777" w:rsidR="005979E7" w:rsidRPr="00F511A5" w:rsidRDefault="005979E7" w:rsidP="00F17634">
            <w:pPr>
              <w:pStyle w:val="TAC"/>
              <w:rPr>
                <w:lang w:eastAsia="en-US"/>
              </w:rPr>
            </w:pPr>
            <w:r w:rsidRPr="00F511A5">
              <w:rPr>
                <w:lang w:eastAsia="en-US"/>
              </w:rPr>
              <w:t>R5-199098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A7E5C7" w14:textId="77777777" w:rsidR="005979E7" w:rsidRPr="00F511A5" w:rsidRDefault="005979E7" w:rsidP="00F17634">
            <w:pPr>
              <w:pStyle w:val="TAC"/>
              <w:rPr>
                <w:lang w:eastAsia="en-US"/>
              </w:rPr>
            </w:pPr>
            <w:r w:rsidRPr="00F511A5">
              <w:rPr>
                <w:lang w:eastAsia="en-US"/>
              </w:rPr>
              <w:t>1079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26F542"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9BC9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8C573D" w14:textId="77777777" w:rsidR="005979E7" w:rsidRPr="00F511A5" w:rsidRDefault="005979E7" w:rsidP="00F17634">
            <w:pPr>
              <w:pStyle w:val="TAL"/>
              <w:rPr>
                <w:lang w:eastAsia="en-US"/>
              </w:rPr>
            </w:pPr>
            <w:r w:rsidRPr="00F511A5">
              <w:rPr>
                <w:lang w:eastAsia="en-US"/>
              </w:rPr>
              <w:t>Correction to NR test case 9.1.1.6-5G AKA authentication abnormal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FB6871" w14:textId="77777777" w:rsidR="005979E7" w:rsidRPr="00F511A5" w:rsidRDefault="005979E7" w:rsidP="00F17634">
            <w:pPr>
              <w:pStyle w:val="TAC"/>
              <w:rPr>
                <w:lang w:eastAsia="en-US"/>
              </w:rPr>
            </w:pPr>
            <w:r w:rsidRPr="00F511A5">
              <w:rPr>
                <w:lang w:eastAsia="en-US"/>
              </w:rPr>
              <w:t>16.2.0</w:t>
            </w:r>
          </w:p>
        </w:tc>
      </w:tr>
      <w:tr w:rsidR="005979E7" w:rsidRPr="00F511A5" w14:paraId="5836D9D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18A4E0"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79F4F2"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B6E45F" w14:textId="77777777" w:rsidR="005979E7" w:rsidRPr="00F511A5" w:rsidRDefault="005979E7" w:rsidP="00F17634">
            <w:pPr>
              <w:pStyle w:val="TAC"/>
              <w:rPr>
                <w:lang w:eastAsia="en-US"/>
              </w:rPr>
            </w:pPr>
            <w:r w:rsidRPr="00F511A5">
              <w:rPr>
                <w:lang w:eastAsia="en-US"/>
              </w:rPr>
              <w:t>R5-199099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63DF1D" w14:textId="77777777" w:rsidR="005979E7" w:rsidRPr="00F511A5" w:rsidRDefault="005979E7" w:rsidP="00F17634">
            <w:pPr>
              <w:pStyle w:val="TAC"/>
              <w:rPr>
                <w:lang w:eastAsia="en-US"/>
              </w:rPr>
            </w:pPr>
            <w:r w:rsidRPr="00F511A5">
              <w:rPr>
                <w:lang w:eastAsia="en-US"/>
              </w:rPr>
              <w:t>1211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7323C4"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2FF3F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AE20F2" w14:textId="77777777" w:rsidR="005979E7" w:rsidRPr="00F511A5" w:rsidRDefault="005979E7" w:rsidP="00F17634">
            <w:pPr>
              <w:pStyle w:val="TAL"/>
              <w:rPr>
                <w:lang w:eastAsia="en-US"/>
              </w:rPr>
            </w:pPr>
            <w:r w:rsidRPr="00F511A5">
              <w:rPr>
                <w:lang w:eastAsia="en-US"/>
              </w:rPr>
              <w:t>Correction to test case 9.1.7.1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32A6D3" w14:textId="77777777" w:rsidR="005979E7" w:rsidRPr="00F511A5" w:rsidRDefault="005979E7" w:rsidP="00F17634">
            <w:pPr>
              <w:pStyle w:val="TAC"/>
              <w:rPr>
                <w:lang w:eastAsia="en-US"/>
              </w:rPr>
            </w:pPr>
            <w:r w:rsidRPr="00F511A5">
              <w:rPr>
                <w:lang w:eastAsia="en-US"/>
              </w:rPr>
              <w:t>16.2.0</w:t>
            </w:r>
          </w:p>
        </w:tc>
      </w:tr>
      <w:tr w:rsidR="005979E7" w:rsidRPr="00F511A5" w14:paraId="2A83F65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50AFF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17BE89A"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975388" w14:textId="77777777" w:rsidR="005979E7" w:rsidRPr="00F511A5" w:rsidRDefault="005979E7" w:rsidP="00F17634">
            <w:pPr>
              <w:pStyle w:val="TAC"/>
              <w:rPr>
                <w:lang w:eastAsia="en-US"/>
              </w:rPr>
            </w:pPr>
            <w:r w:rsidRPr="00F511A5">
              <w:rPr>
                <w:lang w:eastAsia="en-US"/>
              </w:rPr>
              <w:t>R5-199101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6C5E58" w14:textId="77777777" w:rsidR="005979E7" w:rsidRPr="00F511A5" w:rsidRDefault="005979E7" w:rsidP="00F17634">
            <w:pPr>
              <w:pStyle w:val="TAC"/>
              <w:rPr>
                <w:lang w:eastAsia="en-US"/>
              </w:rPr>
            </w:pPr>
            <w:r w:rsidRPr="00F511A5">
              <w:rPr>
                <w:lang w:eastAsia="en-US"/>
              </w:rPr>
              <w:t>1051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6C6349"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29B12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7ED407" w14:textId="77777777" w:rsidR="005979E7" w:rsidRPr="00F511A5" w:rsidRDefault="005979E7" w:rsidP="00F17634">
            <w:pPr>
              <w:pStyle w:val="TAL"/>
              <w:rPr>
                <w:lang w:eastAsia="en-US"/>
              </w:rPr>
            </w:pPr>
            <w:r w:rsidRPr="00F511A5">
              <w:rPr>
                <w:lang w:eastAsia="en-US"/>
              </w:rPr>
              <w:t>Correction to 5GC TC 9.1.5.1.11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98F1DF" w14:textId="77777777" w:rsidR="005979E7" w:rsidRPr="00F511A5" w:rsidRDefault="005979E7" w:rsidP="00F17634">
            <w:pPr>
              <w:pStyle w:val="TAC"/>
              <w:rPr>
                <w:lang w:eastAsia="en-US"/>
              </w:rPr>
            </w:pPr>
            <w:r w:rsidRPr="00F511A5">
              <w:rPr>
                <w:lang w:eastAsia="en-US"/>
              </w:rPr>
              <w:t>16.2.0</w:t>
            </w:r>
          </w:p>
        </w:tc>
      </w:tr>
      <w:tr w:rsidR="005979E7" w:rsidRPr="00F511A5" w14:paraId="0ECF033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8E4B0A" w14:textId="77777777" w:rsidR="005979E7" w:rsidRPr="00F511A5" w:rsidRDefault="005979E7" w:rsidP="00F17634">
            <w:pPr>
              <w:pStyle w:val="TAC"/>
              <w:rPr>
                <w:lang w:eastAsia="en-US"/>
              </w:rPr>
            </w:pPr>
            <w:r w:rsidRPr="00F511A5">
              <w:rPr>
                <w:lang w:eastAsia="en-US"/>
              </w:rPr>
              <w:t>2019-12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E17389" w14:textId="77777777" w:rsidR="005979E7" w:rsidRPr="00F511A5" w:rsidRDefault="005979E7" w:rsidP="00F17634">
            <w:pPr>
              <w:pStyle w:val="TAC"/>
              <w:rPr>
                <w:lang w:eastAsia="en-US"/>
              </w:rPr>
            </w:pPr>
            <w:r w:rsidRPr="00F511A5">
              <w:rPr>
                <w:lang w:eastAsia="en-US"/>
              </w:rPr>
              <w:t>RAN#86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1A0B62" w14:textId="77777777" w:rsidR="005979E7" w:rsidRPr="00F511A5" w:rsidRDefault="005979E7" w:rsidP="00F17634">
            <w:pPr>
              <w:pStyle w:val="TAC"/>
              <w:rPr>
                <w:lang w:eastAsia="en-US"/>
              </w:rPr>
            </w:pPr>
            <w:r w:rsidRPr="00F511A5">
              <w:rPr>
                <w:lang w:eastAsia="en-US"/>
              </w:rPr>
              <w:t>R5-199102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33ACC9" w14:textId="77777777" w:rsidR="005979E7" w:rsidRPr="00F511A5" w:rsidRDefault="005979E7" w:rsidP="00F17634">
            <w:pPr>
              <w:pStyle w:val="TAC"/>
              <w:rPr>
                <w:lang w:eastAsia="en-US"/>
              </w:rPr>
            </w:pPr>
            <w:r w:rsidRPr="00F511A5">
              <w:rPr>
                <w:lang w:eastAsia="en-US"/>
              </w:rPr>
              <w:t>1226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784A0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BBB79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7E2027" w14:textId="77777777" w:rsidR="005979E7" w:rsidRPr="00F511A5" w:rsidRDefault="005979E7" w:rsidP="00F17634">
            <w:pPr>
              <w:pStyle w:val="TAL"/>
              <w:rPr>
                <w:lang w:eastAsia="en-US"/>
              </w:rPr>
            </w:pPr>
            <w:r w:rsidRPr="00F511A5">
              <w:rPr>
                <w:lang w:eastAsia="en-US"/>
              </w:rPr>
              <w:t>Correction to NR Idle mode test case 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A42FEB" w14:textId="77777777" w:rsidR="005979E7" w:rsidRPr="00F511A5" w:rsidRDefault="005979E7" w:rsidP="00F17634">
            <w:pPr>
              <w:pStyle w:val="TAC"/>
              <w:rPr>
                <w:lang w:eastAsia="en-US"/>
              </w:rPr>
            </w:pPr>
            <w:r w:rsidRPr="00F511A5">
              <w:rPr>
                <w:lang w:eastAsia="en-US"/>
              </w:rPr>
              <w:t>16.2.0</w:t>
            </w:r>
          </w:p>
        </w:tc>
      </w:tr>
      <w:tr w:rsidR="005979E7" w:rsidRPr="00F511A5" w14:paraId="01CDA1D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BC3631"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77D961"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DB4770" w14:textId="77777777" w:rsidR="005979E7" w:rsidRPr="00F511A5" w:rsidRDefault="005979E7" w:rsidP="00F17634">
            <w:pPr>
              <w:pStyle w:val="TAC"/>
              <w:rPr>
                <w:lang w:eastAsia="en-US"/>
              </w:rPr>
            </w:pPr>
            <w:r w:rsidRPr="00F511A5">
              <w:rPr>
                <w:lang w:eastAsia="en-US"/>
              </w:rPr>
              <w:t>R5-200148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506E6D" w14:textId="77777777" w:rsidR="005979E7" w:rsidRPr="00F511A5" w:rsidRDefault="005979E7" w:rsidP="00F17634">
            <w:pPr>
              <w:pStyle w:val="TAC"/>
              <w:rPr>
                <w:lang w:eastAsia="en-US"/>
              </w:rPr>
            </w:pPr>
            <w:r w:rsidRPr="00F511A5">
              <w:rPr>
                <w:lang w:eastAsia="en-US"/>
              </w:rPr>
              <w:t>1250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A9242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DD2D8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2999AC" w14:textId="77777777" w:rsidR="005979E7" w:rsidRPr="00F511A5" w:rsidRDefault="005979E7" w:rsidP="00F17634">
            <w:pPr>
              <w:pStyle w:val="TAL"/>
              <w:rPr>
                <w:lang w:eastAsia="en-US"/>
              </w:rPr>
            </w:pPr>
            <w:r w:rsidRPr="00F511A5">
              <w:rPr>
                <w:lang w:eastAsia="en-US"/>
              </w:rPr>
              <w:t>Correction to test case 6.1.1.6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F92357" w14:textId="77777777" w:rsidR="005979E7" w:rsidRPr="00F511A5" w:rsidRDefault="005979E7" w:rsidP="00F17634">
            <w:pPr>
              <w:pStyle w:val="TAC"/>
              <w:rPr>
                <w:lang w:eastAsia="en-US"/>
              </w:rPr>
            </w:pPr>
            <w:r w:rsidRPr="00F511A5">
              <w:rPr>
                <w:lang w:eastAsia="en-US"/>
              </w:rPr>
              <w:t>16.3.0</w:t>
            </w:r>
          </w:p>
        </w:tc>
      </w:tr>
      <w:tr w:rsidR="005979E7" w:rsidRPr="00F511A5" w14:paraId="757EF0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C76C48"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91ED90"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536AE7" w14:textId="77777777" w:rsidR="005979E7" w:rsidRPr="00F511A5" w:rsidRDefault="005979E7" w:rsidP="00F17634">
            <w:pPr>
              <w:pStyle w:val="TAC"/>
              <w:rPr>
                <w:lang w:eastAsia="en-US"/>
              </w:rPr>
            </w:pPr>
            <w:r w:rsidRPr="00F511A5">
              <w:rPr>
                <w:lang w:eastAsia="en-US"/>
              </w:rPr>
              <w:t>R5-200150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390599" w14:textId="77777777" w:rsidR="005979E7" w:rsidRPr="00F511A5" w:rsidRDefault="005979E7" w:rsidP="00F17634">
            <w:pPr>
              <w:pStyle w:val="TAC"/>
              <w:rPr>
                <w:lang w:eastAsia="en-US"/>
              </w:rPr>
            </w:pPr>
            <w:r w:rsidRPr="00F511A5">
              <w:rPr>
                <w:lang w:eastAsia="en-US"/>
              </w:rPr>
              <w:t>1252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9884B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283AE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692C6D" w14:textId="77777777" w:rsidR="005979E7" w:rsidRPr="00F511A5" w:rsidRDefault="005979E7" w:rsidP="00F17634">
            <w:pPr>
              <w:pStyle w:val="TAL"/>
              <w:rPr>
                <w:lang w:eastAsia="en-US"/>
              </w:rPr>
            </w:pPr>
            <w:r w:rsidRPr="00F511A5">
              <w:rPr>
                <w:lang w:eastAsia="en-US"/>
              </w:rPr>
              <w:t>Correction to test case 8.1.3.1.16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DA3062" w14:textId="77777777" w:rsidR="005979E7" w:rsidRPr="00F511A5" w:rsidRDefault="005979E7" w:rsidP="00F17634">
            <w:pPr>
              <w:pStyle w:val="TAC"/>
              <w:rPr>
                <w:lang w:eastAsia="en-US"/>
              </w:rPr>
            </w:pPr>
            <w:r w:rsidRPr="00F511A5">
              <w:rPr>
                <w:lang w:eastAsia="en-US"/>
              </w:rPr>
              <w:t>16.3.0</w:t>
            </w:r>
          </w:p>
        </w:tc>
      </w:tr>
      <w:tr w:rsidR="005979E7" w:rsidRPr="00F511A5" w14:paraId="16270B1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E9A499"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5C423F"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663B5C" w14:textId="77777777" w:rsidR="005979E7" w:rsidRPr="00F511A5" w:rsidRDefault="005979E7" w:rsidP="00F17634">
            <w:pPr>
              <w:pStyle w:val="TAC"/>
              <w:rPr>
                <w:lang w:eastAsia="en-US"/>
              </w:rPr>
            </w:pPr>
            <w:r w:rsidRPr="00F511A5">
              <w:rPr>
                <w:lang w:eastAsia="en-US"/>
              </w:rPr>
              <w:t>R5-200175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001569" w14:textId="77777777" w:rsidR="005979E7" w:rsidRPr="00F511A5" w:rsidRDefault="005979E7" w:rsidP="00F17634">
            <w:pPr>
              <w:pStyle w:val="TAC"/>
              <w:rPr>
                <w:lang w:eastAsia="en-US"/>
              </w:rPr>
            </w:pPr>
            <w:r w:rsidRPr="00F511A5">
              <w:rPr>
                <w:lang w:eastAsia="en-US"/>
              </w:rPr>
              <w:t>1268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42209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E8B9E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30176E" w14:textId="77777777" w:rsidR="005979E7" w:rsidRPr="00F511A5" w:rsidRDefault="005979E7" w:rsidP="00F17634">
            <w:pPr>
              <w:pStyle w:val="TAL"/>
              <w:rPr>
                <w:lang w:eastAsia="en-US"/>
              </w:rPr>
            </w:pPr>
            <w:r w:rsidRPr="00F511A5">
              <w:rPr>
                <w:lang w:eastAsia="en-US"/>
              </w:rPr>
              <w:t>Correction to NR TC 6.2.3.9-Speed Dependent Cell Reselection N2L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FF81E5" w14:textId="77777777" w:rsidR="005979E7" w:rsidRPr="00F511A5" w:rsidRDefault="005979E7" w:rsidP="00F17634">
            <w:pPr>
              <w:pStyle w:val="TAC"/>
              <w:rPr>
                <w:lang w:eastAsia="en-US"/>
              </w:rPr>
            </w:pPr>
            <w:r w:rsidRPr="00F511A5">
              <w:rPr>
                <w:lang w:eastAsia="en-US"/>
              </w:rPr>
              <w:t>16.3.0</w:t>
            </w:r>
          </w:p>
        </w:tc>
      </w:tr>
      <w:tr w:rsidR="005979E7" w:rsidRPr="00F511A5" w14:paraId="06A7406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E1C746"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A6B8A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077C38" w14:textId="77777777" w:rsidR="005979E7" w:rsidRPr="00F511A5" w:rsidRDefault="005979E7" w:rsidP="00F17634">
            <w:pPr>
              <w:pStyle w:val="TAC"/>
              <w:rPr>
                <w:lang w:eastAsia="en-US"/>
              </w:rPr>
            </w:pPr>
            <w:r w:rsidRPr="00F511A5">
              <w:rPr>
                <w:lang w:eastAsia="en-US"/>
              </w:rPr>
              <w:t>R5-200182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35531A" w14:textId="77777777" w:rsidR="005979E7" w:rsidRPr="00F511A5" w:rsidRDefault="005979E7" w:rsidP="00F17634">
            <w:pPr>
              <w:pStyle w:val="TAC"/>
              <w:rPr>
                <w:lang w:eastAsia="en-US"/>
              </w:rPr>
            </w:pPr>
            <w:r w:rsidRPr="00F511A5">
              <w:rPr>
                <w:lang w:eastAsia="en-US"/>
              </w:rPr>
              <w:t>1275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C1CF5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3CB7C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62AEA6" w14:textId="77777777" w:rsidR="005979E7" w:rsidRPr="00F511A5" w:rsidRDefault="005979E7" w:rsidP="00F17634">
            <w:pPr>
              <w:pStyle w:val="TAL"/>
              <w:rPr>
                <w:lang w:eastAsia="en-US"/>
              </w:rPr>
            </w:pPr>
            <w:r w:rsidRPr="00F511A5">
              <w:rPr>
                <w:lang w:eastAsia="en-US"/>
              </w:rPr>
              <w:t>Correction to NR TC 8.1.2.1.2-uplinkTxDirectCurrentList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D2E4FC" w14:textId="77777777" w:rsidR="005979E7" w:rsidRPr="00F511A5" w:rsidRDefault="005979E7" w:rsidP="00F17634">
            <w:pPr>
              <w:pStyle w:val="TAC"/>
              <w:rPr>
                <w:lang w:eastAsia="en-US"/>
              </w:rPr>
            </w:pPr>
            <w:r w:rsidRPr="00F511A5">
              <w:rPr>
                <w:lang w:eastAsia="en-US"/>
              </w:rPr>
              <w:t>16.3.0</w:t>
            </w:r>
          </w:p>
        </w:tc>
      </w:tr>
      <w:tr w:rsidR="005979E7" w:rsidRPr="00F511A5" w14:paraId="499D784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5DC937"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FD261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ABE5EC" w14:textId="77777777" w:rsidR="005979E7" w:rsidRPr="00F511A5" w:rsidRDefault="005979E7" w:rsidP="00F17634">
            <w:pPr>
              <w:pStyle w:val="TAC"/>
              <w:rPr>
                <w:lang w:eastAsia="en-US"/>
              </w:rPr>
            </w:pPr>
            <w:r w:rsidRPr="00F511A5">
              <w:rPr>
                <w:lang w:eastAsia="en-US"/>
              </w:rPr>
              <w:t>R5-200185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A0825A" w14:textId="77777777" w:rsidR="005979E7" w:rsidRPr="00F511A5" w:rsidRDefault="005979E7" w:rsidP="00F17634">
            <w:pPr>
              <w:pStyle w:val="TAC"/>
              <w:rPr>
                <w:lang w:eastAsia="en-US"/>
              </w:rPr>
            </w:pPr>
            <w:r w:rsidRPr="00F511A5">
              <w:rPr>
                <w:lang w:eastAsia="en-US"/>
              </w:rPr>
              <w:t>1278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B574A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4959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FD4E1D" w14:textId="77777777" w:rsidR="005979E7" w:rsidRPr="00F511A5" w:rsidRDefault="005979E7" w:rsidP="00F17634">
            <w:pPr>
              <w:pStyle w:val="TAL"/>
              <w:rPr>
                <w:lang w:eastAsia="en-US"/>
              </w:rPr>
            </w:pPr>
            <w:r w:rsidRPr="00F511A5">
              <w:rPr>
                <w:lang w:eastAsia="en-US"/>
              </w:rPr>
              <w:t>Correction to NR TC 8.1.4.1.6-Handover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AA8AD9" w14:textId="77777777" w:rsidR="005979E7" w:rsidRPr="00F511A5" w:rsidRDefault="005979E7" w:rsidP="00F17634">
            <w:pPr>
              <w:pStyle w:val="TAC"/>
              <w:rPr>
                <w:lang w:eastAsia="en-US"/>
              </w:rPr>
            </w:pPr>
            <w:r w:rsidRPr="00F511A5">
              <w:rPr>
                <w:lang w:eastAsia="en-US"/>
              </w:rPr>
              <w:t>16.3.0</w:t>
            </w:r>
          </w:p>
        </w:tc>
      </w:tr>
      <w:tr w:rsidR="005979E7" w:rsidRPr="00F511A5" w14:paraId="4F47AA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1C26A4" w14:textId="77777777" w:rsidR="005979E7" w:rsidRPr="00F511A5" w:rsidRDefault="005979E7" w:rsidP="00F17634">
            <w:pPr>
              <w:pStyle w:val="TAC"/>
              <w:rPr>
                <w:lang w:eastAsia="en-US"/>
              </w:rPr>
            </w:pPr>
            <w:r w:rsidRPr="00F511A5">
              <w:rPr>
                <w:lang w:eastAsia="en-US"/>
              </w:rPr>
              <w:lastRenderedPageBreak/>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033C2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28083F" w14:textId="77777777" w:rsidR="005979E7" w:rsidRPr="00F511A5" w:rsidRDefault="005979E7" w:rsidP="00F17634">
            <w:pPr>
              <w:pStyle w:val="TAC"/>
              <w:rPr>
                <w:lang w:eastAsia="en-US"/>
              </w:rPr>
            </w:pPr>
            <w:r w:rsidRPr="00F511A5">
              <w:rPr>
                <w:lang w:eastAsia="en-US"/>
              </w:rPr>
              <w:t>R5-200187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D155CB" w14:textId="77777777" w:rsidR="005979E7" w:rsidRPr="00F511A5" w:rsidRDefault="005979E7" w:rsidP="00F17634">
            <w:pPr>
              <w:pStyle w:val="TAC"/>
              <w:rPr>
                <w:lang w:eastAsia="en-US"/>
              </w:rPr>
            </w:pPr>
            <w:r w:rsidRPr="00F511A5">
              <w:rPr>
                <w:lang w:eastAsia="en-US"/>
              </w:rPr>
              <w:t>1280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D51EC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0B27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FB9204" w14:textId="77777777" w:rsidR="005979E7" w:rsidRPr="00F511A5" w:rsidRDefault="005979E7" w:rsidP="00F17634">
            <w:pPr>
              <w:pStyle w:val="TAL"/>
              <w:rPr>
                <w:lang w:eastAsia="en-US"/>
              </w:rPr>
            </w:pPr>
            <w:r w:rsidRPr="00F511A5">
              <w:rPr>
                <w:lang w:eastAsia="en-US"/>
              </w:rPr>
              <w:t>Correction to NR TC 8.1.4.1.8.1-SCell no change Intra-band 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1D9772" w14:textId="77777777" w:rsidR="005979E7" w:rsidRPr="00F511A5" w:rsidRDefault="005979E7" w:rsidP="00F17634">
            <w:pPr>
              <w:pStyle w:val="TAC"/>
              <w:rPr>
                <w:lang w:eastAsia="en-US"/>
              </w:rPr>
            </w:pPr>
            <w:r w:rsidRPr="00F511A5">
              <w:rPr>
                <w:lang w:eastAsia="en-US"/>
              </w:rPr>
              <w:t>16.3.0</w:t>
            </w:r>
          </w:p>
        </w:tc>
      </w:tr>
      <w:tr w:rsidR="005979E7" w:rsidRPr="00F511A5" w14:paraId="0A3236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6FA79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7D9CD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F661B5" w14:textId="77777777" w:rsidR="005979E7" w:rsidRPr="00F511A5" w:rsidRDefault="005979E7" w:rsidP="00F17634">
            <w:pPr>
              <w:pStyle w:val="TAC"/>
              <w:rPr>
                <w:lang w:eastAsia="en-US"/>
              </w:rPr>
            </w:pPr>
            <w:r w:rsidRPr="00F511A5">
              <w:rPr>
                <w:lang w:eastAsia="en-US"/>
              </w:rPr>
              <w:t>R5-200188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0F3DC9" w14:textId="77777777" w:rsidR="005979E7" w:rsidRPr="00F511A5" w:rsidRDefault="005979E7" w:rsidP="00F17634">
            <w:pPr>
              <w:pStyle w:val="TAC"/>
              <w:rPr>
                <w:lang w:eastAsia="en-US"/>
              </w:rPr>
            </w:pPr>
            <w:r w:rsidRPr="00F511A5">
              <w:rPr>
                <w:lang w:eastAsia="en-US"/>
              </w:rPr>
              <w:t>1281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C22A7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E457B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062008" w14:textId="77777777" w:rsidR="005979E7" w:rsidRPr="00F511A5" w:rsidRDefault="005979E7" w:rsidP="00F17634">
            <w:pPr>
              <w:pStyle w:val="TAL"/>
              <w:rPr>
                <w:lang w:eastAsia="en-US"/>
              </w:rPr>
            </w:pPr>
            <w:r w:rsidRPr="00F511A5">
              <w:rPr>
                <w:lang w:eastAsia="en-US"/>
              </w:rPr>
              <w:t>Correction to NR TC 8.1.4.2.2.1-L2N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07CC38" w14:textId="77777777" w:rsidR="005979E7" w:rsidRPr="00F511A5" w:rsidRDefault="005979E7" w:rsidP="00F17634">
            <w:pPr>
              <w:pStyle w:val="TAC"/>
              <w:rPr>
                <w:lang w:eastAsia="en-US"/>
              </w:rPr>
            </w:pPr>
            <w:r w:rsidRPr="00F511A5">
              <w:rPr>
                <w:lang w:eastAsia="en-US"/>
              </w:rPr>
              <w:t>16.3.0</w:t>
            </w:r>
          </w:p>
        </w:tc>
      </w:tr>
      <w:tr w:rsidR="005979E7" w:rsidRPr="00F511A5" w14:paraId="0FCEBBA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6AEBE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E9687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5A869C" w14:textId="77777777" w:rsidR="005979E7" w:rsidRPr="00F511A5" w:rsidRDefault="005979E7" w:rsidP="00F17634">
            <w:pPr>
              <w:pStyle w:val="TAC"/>
              <w:rPr>
                <w:lang w:eastAsia="en-US"/>
              </w:rPr>
            </w:pPr>
            <w:r w:rsidRPr="00F511A5">
              <w:rPr>
                <w:lang w:eastAsia="en-US"/>
              </w:rPr>
              <w:t>R5-200195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EAEA9C" w14:textId="77777777" w:rsidR="005979E7" w:rsidRPr="00F511A5" w:rsidRDefault="005979E7" w:rsidP="00F17634">
            <w:pPr>
              <w:pStyle w:val="TAC"/>
              <w:rPr>
                <w:lang w:eastAsia="en-US"/>
              </w:rPr>
            </w:pPr>
            <w:r w:rsidRPr="00F511A5">
              <w:rPr>
                <w:lang w:eastAsia="en-US"/>
              </w:rPr>
              <w:t>1285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3737A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5E67A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BBE3D6" w14:textId="77777777" w:rsidR="005979E7" w:rsidRPr="00F511A5" w:rsidRDefault="005979E7" w:rsidP="00F17634">
            <w:pPr>
              <w:pStyle w:val="TAL"/>
              <w:rPr>
                <w:lang w:eastAsia="en-US"/>
              </w:rPr>
            </w:pPr>
            <w:r w:rsidRPr="00F511A5">
              <w:rPr>
                <w:lang w:eastAsia="en-US"/>
              </w:rPr>
              <w:t>Correction to NR TC 9.1.1.1-EAP-AKA related procedures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2064FA" w14:textId="77777777" w:rsidR="005979E7" w:rsidRPr="00F511A5" w:rsidRDefault="005979E7" w:rsidP="00F17634">
            <w:pPr>
              <w:pStyle w:val="TAC"/>
              <w:rPr>
                <w:lang w:eastAsia="en-US"/>
              </w:rPr>
            </w:pPr>
            <w:r w:rsidRPr="00F511A5">
              <w:rPr>
                <w:lang w:eastAsia="en-US"/>
              </w:rPr>
              <w:t>16.3.0</w:t>
            </w:r>
          </w:p>
        </w:tc>
      </w:tr>
      <w:tr w:rsidR="005979E7" w:rsidRPr="00F511A5" w14:paraId="4B6529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02315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2C9700"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DA9A927" w14:textId="77777777" w:rsidR="005979E7" w:rsidRPr="00F511A5" w:rsidRDefault="005979E7" w:rsidP="00F17634">
            <w:pPr>
              <w:pStyle w:val="TAC"/>
              <w:rPr>
                <w:lang w:eastAsia="en-US"/>
              </w:rPr>
            </w:pPr>
            <w:r w:rsidRPr="00F511A5">
              <w:rPr>
                <w:lang w:eastAsia="en-US"/>
              </w:rPr>
              <w:t>R5-200205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CB01F3" w14:textId="77777777" w:rsidR="005979E7" w:rsidRPr="00F511A5" w:rsidRDefault="005979E7" w:rsidP="00F17634">
            <w:pPr>
              <w:pStyle w:val="TAC"/>
              <w:rPr>
                <w:lang w:eastAsia="en-US"/>
              </w:rPr>
            </w:pPr>
            <w:r w:rsidRPr="00F511A5">
              <w:rPr>
                <w:lang w:eastAsia="en-US"/>
              </w:rPr>
              <w:t>1295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16BDB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79DC2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0035A9" w14:textId="77777777" w:rsidR="005979E7" w:rsidRPr="00F511A5" w:rsidRDefault="005979E7" w:rsidP="00F17634">
            <w:pPr>
              <w:pStyle w:val="TAL"/>
              <w:rPr>
                <w:lang w:eastAsia="en-US"/>
              </w:rPr>
            </w:pPr>
            <w:r w:rsidRPr="00F511A5">
              <w:rPr>
                <w:lang w:eastAsia="en-US"/>
              </w:rPr>
              <w:t>Correction to NR TC 9.1.5.2.2-Periodic Register T3512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177EB8" w14:textId="77777777" w:rsidR="005979E7" w:rsidRPr="00F511A5" w:rsidRDefault="005979E7" w:rsidP="00F17634">
            <w:pPr>
              <w:pStyle w:val="TAC"/>
              <w:rPr>
                <w:lang w:eastAsia="en-US"/>
              </w:rPr>
            </w:pPr>
            <w:r w:rsidRPr="00F511A5">
              <w:rPr>
                <w:lang w:eastAsia="en-US"/>
              </w:rPr>
              <w:t>16.3.0</w:t>
            </w:r>
          </w:p>
        </w:tc>
      </w:tr>
      <w:tr w:rsidR="005979E7" w:rsidRPr="00F511A5" w14:paraId="7D452F1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E365EF"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CA2F61"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8886DD" w14:textId="77777777" w:rsidR="005979E7" w:rsidRPr="00F511A5" w:rsidRDefault="005979E7" w:rsidP="00F17634">
            <w:pPr>
              <w:pStyle w:val="TAC"/>
              <w:rPr>
                <w:lang w:eastAsia="en-US"/>
              </w:rPr>
            </w:pPr>
            <w:r w:rsidRPr="00F511A5">
              <w:rPr>
                <w:lang w:eastAsia="en-US"/>
              </w:rPr>
              <w:t>R5-200206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AAA8F9" w14:textId="77777777" w:rsidR="005979E7" w:rsidRPr="00F511A5" w:rsidRDefault="005979E7" w:rsidP="00F17634">
            <w:pPr>
              <w:pStyle w:val="TAC"/>
              <w:rPr>
                <w:lang w:eastAsia="en-US"/>
              </w:rPr>
            </w:pPr>
            <w:r w:rsidRPr="00F511A5">
              <w:rPr>
                <w:lang w:eastAsia="en-US"/>
              </w:rPr>
              <w:t>1296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21266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CA53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FF61EE" w14:textId="77777777" w:rsidR="005979E7" w:rsidRPr="00F511A5" w:rsidRDefault="005979E7" w:rsidP="00F17634">
            <w:pPr>
              <w:pStyle w:val="TAL"/>
              <w:rPr>
                <w:lang w:eastAsia="en-US"/>
              </w:rPr>
            </w:pPr>
            <w:r w:rsidRPr="00F511A5">
              <w:rPr>
                <w:lang w:eastAsia="en-US"/>
              </w:rPr>
              <w:t>Correction to NR TC 9.1.5.2.8-Registration Reject 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5CC6D8" w14:textId="77777777" w:rsidR="005979E7" w:rsidRPr="00F511A5" w:rsidRDefault="005979E7" w:rsidP="00F17634">
            <w:pPr>
              <w:pStyle w:val="TAC"/>
              <w:rPr>
                <w:lang w:eastAsia="en-US"/>
              </w:rPr>
            </w:pPr>
            <w:r w:rsidRPr="00F511A5">
              <w:rPr>
                <w:lang w:eastAsia="en-US"/>
              </w:rPr>
              <w:t>16.3.0</w:t>
            </w:r>
          </w:p>
        </w:tc>
      </w:tr>
      <w:tr w:rsidR="005979E7" w:rsidRPr="00F511A5" w14:paraId="0DCA11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2BC73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87592F"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753ABE" w14:textId="77777777" w:rsidR="005979E7" w:rsidRPr="00F511A5" w:rsidRDefault="005979E7" w:rsidP="00F17634">
            <w:pPr>
              <w:pStyle w:val="TAC"/>
              <w:rPr>
                <w:lang w:eastAsia="en-US"/>
              </w:rPr>
            </w:pPr>
            <w:r w:rsidRPr="00F511A5">
              <w:rPr>
                <w:lang w:eastAsia="en-US"/>
              </w:rPr>
              <w:t>R5-200208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5B3643" w14:textId="77777777" w:rsidR="005979E7" w:rsidRPr="00F511A5" w:rsidRDefault="005979E7" w:rsidP="00F17634">
            <w:pPr>
              <w:pStyle w:val="TAC"/>
              <w:rPr>
                <w:lang w:eastAsia="en-US"/>
              </w:rPr>
            </w:pPr>
            <w:r w:rsidRPr="00F511A5">
              <w:rPr>
                <w:lang w:eastAsia="en-US"/>
              </w:rPr>
              <w:t>1298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3D546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DB9F6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7EFDCB" w14:textId="77777777" w:rsidR="005979E7" w:rsidRPr="00F511A5" w:rsidRDefault="005979E7" w:rsidP="00F17634">
            <w:pPr>
              <w:pStyle w:val="TAL"/>
              <w:rPr>
                <w:lang w:eastAsia="en-US"/>
              </w:rPr>
            </w:pPr>
            <w:r w:rsidRPr="00F511A5">
              <w:rPr>
                <w:lang w:eastAsia="en-US"/>
              </w:rPr>
              <w:t>Correction to NR TC 9.1.6.1.3-Deregistration in new TA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DB4A9D" w14:textId="77777777" w:rsidR="005979E7" w:rsidRPr="00F511A5" w:rsidRDefault="005979E7" w:rsidP="00F17634">
            <w:pPr>
              <w:pStyle w:val="TAC"/>
              <w:rPr>
                <w:lang w:eastAsia="en-US"/>
              </w:rPr>
            </w:pPr>
            <w:r w:rsidRPr="00F511A5">
              <w:rPr>
                <w:lang w:eastAsia="en-US"/>
              </w:rPr>
              <w:t>16.3.0</w:t>
            </w:r>
          </w:p>
        </w:tc>
      </w:tr>
      <w:tr w:rsidR="005979E7" w:rsidRPr="00F511A5" w14:paraId="29D5D0A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1991C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F9805E"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BE552A" w14:textId="77777777" w:rsidR="005979E7" w:rsidRPr="00F511A5" w:rsidRDefault="005979E7" w:rsidP="00F17634">
            <w:pPr>
              <w:pStyle w:val="TAC"/>
              <w:rPr>
                <w:lang w:eastAsia="en-US"/>
              </w:rPr>
            </w:pPr>
            <w:r w:rsidRPr="00F511A5">
              <w:rPr>
                <w:lang w:eastAsia="en-US"/>
              </w:rPr>
              <w:t>R5-200211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D5FCE2" w14:textId="77777777" w:rsidR="005979E7" w:rsidRPr="00F511A5" w:rsidRDefault="005979E7" w:rsidP="00F17634">
            <w:pPr>
              <w:pStyle w:val="TAC"/>
              <w:rPr>
                <w:lang w:eastAsia="en-US"/>
              </w:rPr>
            </w:pPr>
            <w:r w:rsidRPr="00F511A5">
              <w:rPr>
                <w:lang w:eastAsia="en-US"/>
              </w:rPr>
              <w:t>1301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532EA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31EAF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0F5926" w14:textId="77777777" w:rsidR="005979E7" w:rsidRPr="00F511A5" w:rsidRDefault="005979E7" w:rsidP="00F17634">
            <w:pPr>
              <w:pStyle w:val="TAL"/>
              <w:rPr>
                <w:lang w:eastAsia="en-US"/>
              </w:rPr>
            </w:pPr>
            <w:r w:rsidRPr="00F511A5">
              <w:rPr>
                <w:lang w:eastAsia="en-US"/>
              </w:rPr>
              <w:t>Correction to NR TC 9.3.1.1-5GC to EPC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DBDDB9" w14:textId="77777777" w:rsidR="005979E7" w:rsidRPr="00F511A5" w:rsidRDefault="005979E7" w:rsidP="00F17634">
            <w:pPr>
              <w:pStyle w:val="TAC"/>
              <w:rPr>
                <w:lang w:eastAsia="en-US"/>
              </w:rPr>
            </w:pPr>
            <w:r w:rsidRPr="00F511A5">
              <w:rPr>
                <w:lang w:eastAsia="en-US"/>
              </w:rPr>
              <w:t>16.3.0</w:t>
            </w:r>
          </w:p>
        </w:tc>
      </w:tr>
      <w:tr w:rsidR="005979E7" w:rsidRPr="00F511A5" w14:paraId="25C8D65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B29DB1"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1584EE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D84904" w14:textId="77777777" w:rsidR="005979E7" w:rsidRPr="00F511A5" w:rsidRDefault="005979E7" w:rsidP="00F17634">
            <w:pPr>
              <w:pStyle w:val="TAC"/>
              <w:rPr>
                <w:lang w:eastAsia="en-US"/>
              </w:rPr>
            </w:pPr>
            <w:r w:rsidRPr="00F511A5">
              <w:rPr>
                <w:lang w:eastAsia="en-US"/>
              </w:rPr>
              <w:t>R5-200213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75E869" w14:textId="77777777" w:rsidR="005979E7" w:rsidRPr="00F511A5" w:rsidRDefault="005979E7" w:rsidP="00F17634">
            <w:pPr>
              <w:pStyle w:val="TAC"/>
              <w:rPr>
                <w:lang w:eastAsia="en-US"/>
              </w:rPr>
            </w:pPr>
            <w:r w:rsidRPr="00F511A5">
              <w:rPr>
                <w:lang w:eastAsia="en-US"/>
              </w:rPr>
              <w:t>1303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61CDD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226A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4CC055" w14:textId="77777777" w:rsidR="005979E7" w:rsidRPr="00F511A5" w:rsidRDefault="005979E7" w:rsidP="00F17634">
            <w:pPr>
              <w:pStyle w:val="TAL"/>
              <w:rPr>
                <w:lang w:eastAsia="en-US"/>
              </w:rPr>
            </w:pPr>
            <w:r w:rsidRPr="00F511A5">
              <w:rPr>
                <w:lang w:eastAsia="en-US"/>
              </w:rPr>
              <w:t>Correction to NR TC 10.1.1.1-Authentication during PDU establish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7B5DC2" w14:textId="77777777" w:rsidR="005979E7" w:rsidRPr="00F511A5" w:rsidRDefault="005979E7" w:rsidP="00F17634">
            <w:pPr>
              <w:pStyle w:val="TAC"/>
              <w:rPr>
                <w:lang w:eastAsia="en-US"/>
              </w:rPr>
            </w:pPr>
            <w:r w:rsidRPr="00F511A5">
              <w:rPr>
                <w:lang w:eastAsia="en-US"/>
              </w:rPr>
              <w:t>16.3.0</w:t>
            </w:r>
          </w:p>
        </w:tc>
      </w:tr>
      <w:tr w:rsidR="005979E7" w:rsidRPr="00F511A5" w14:paraId="5587792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D45D11"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032042"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F9379A" w14:textId="77777777" w:rsidR="005979E7" w:rsidRPr="00F511A5" w:rsidRDefault="005979E7" w:rsidP="00F17634">
            <w:pPr>
              <w:pStyle w:val="TAC"/>
              <w:rPr>
                <w:lang w:eastAsia="en-US"/>
              </w:rPr>
            </w:pPr>
            <w:r w:rsidRPr="00F511A5">
              <w:rPr>
                <w:lang w:eastAsia="en-US"/>
              </w:rPr>
              <w:t>R5-200214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D6EE8F" w14:textId="77777777" w:rsidR="005979E7" w:rsidRPr="00F511A5" w:rsidRDefault="005979E7" w:rsidP="00F17634">
            <w:pPr>
              <w:pStyle w:val="TAC"/>
              <w:rPr>
                <w:lang w:eastAsia="en-US"/>
              </w:rPr>
            </w:pPr>
            <w:r w:rsidRPr="00F511A5">
              <w:rPr>
                <w:lang w:eastAsia="en-US"/>
              </w:rPr>
              <w:t>1304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8AA5B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05099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4CEB93" w14:textId="77777777" w:rsidR="005979E7" w:rsidRPr="00F511A5" w:rsidRDefault="005979E7" w:rsidP="00F17634">
            <w:pPr>
              <w:pStyle w:val="TAL"/>
              <w:rPr>
                <w:lang w:eastAsia="en-US"/>
              </w:rPr>
            </w:pPr>
            <w:r w:rsidRPr="00F511A5">
              <w:rPr>
                <w:lang w:eastAsia="en-US"/>
              </w:rPr>
              <w:t>Correction to NR TC 10.1.1.2-Authentication after PDU establish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F62F75" w14:textId="77777777" w:rsidR="005979E7" w:rsidRPr="00F511A5" w:rsidRDefault="005979E7" w:rsidP="00F17634">
            <w:pPr>
              <w:pStyle w:val="TAC"/>
              <w:rPr>
                <w:lang w:eastAsia="en-US"/>
              </w:rPr>
            </w:pPr>
            <w:r w:rsidRPr="00F511A5">
              <w:rPr>
                <w:lang w:eastAsia="en-US"/>
              </w:rPr>
              <w:t>16.3.0</w:t>
            </w:r>
          </w:p>
        </w:tc>
      </w:tr>
      <w:tr w:rsidR="005979E7" w:rsidRPr="00F511A5" w14:paraId="28809C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401C0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80BF6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3B40A9" w14:textId="77777777" w:rsidR="005979E7" w:rsidRPr="00F511A5" w:rsidRDefault="005979E7" w:rsidP="00F17634">
            <w:pPr>
              <w:pStyle w:val="TAC"/>
              <w:rPr>
                <w:lang w:eastAsia="en-US"/>
              </w:rPr>
            </w:pPr>
            <w:r w:rsidRPr="00F511A5">
              <w:rPr>
                <w:lang w:eastAsia="en-US"/>
              </w:rPr>
              <w:t>R5-200221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2C6B5C" w14:textId="77777777" w:rsidR="005979E7" w:rsidRPr="00F511A5" w:rsidRDefault="005979E7" w:rsidP="00F17634">
            <w:pPr>
              <w:pStyle w:val="TAC"/>
              <w:rPr>
                <w:lang w:eastAsia="en-US"/>
              </w:rPr>
            </w:pPr>
            <w:r w:rsidRPr="00F511A5">
              <w:rPr>
                <w:lang w:eastAsia="en-US"/>
              </w:rPr>
              <w:t>1311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1F8BB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3F45B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6268B3" w14:textId="77777777" w:rsidR="005979E7" w:rsidRPr="00F511A5" w:rsidRDefault="005979E7" w:rsidP="00F17634">
            <w:pPr>
              <w:pStyle w:val="TAL"/>
              <w:rPr>
                <w:lang w:eastAsia="en-US"/>
              </w:rPr>
            </w:pPr>
            <w:r w:rsidRPr="00F511A5">
              <w:rPr>
                <w:lang w:eastAsia="en-US"/>
              </w:rPr>
              <w:t>Correction to NR RLC testcase 7.1.2.3.10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579875" w14:textId="77777777" w:rsidR="005979E7" w:rsidRPr="00F511A5" w:rsidRDefault="005979E7" w:rsidP="00F17634">
            <w:pPr>
              <w:pStyle w:val="TAC"/>
              <w:rPr>
                <w:lang w:eastAsia="en-US"/>
              </w:rPr>
            </w:pPr>
            <w:r w:rsidRPr="00F511A5">
              <w:rPr>
                <w:lang w:eastAsia="en-US"/>
              </w:rPr>
              <w:t>16.3.0</w:t>
            </w:r>
          </w:p>
        </w:tc>
      </w:tr>
      <w:tr w:rsidR="005979E7" w:rsidRPr="00F511A5" w14:paraId="0F8719D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0FAF3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C2C441"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EFA636" w14:textId="77777777" w:rsidR="005979E7" w:rsidRPr="00F511A5" w:rsidRDefault="005979E7" w:rsidP="00F17634">
            <w:pPr>
              <w:pStyle w:val="TAC"/>
              <w:rPr>
                <w:lang w:eastAsia="en-US"/>
              </w:rPr>
            </w:pPr>
            <w:r w:rsidRPr="00F511A5">
              <w:rPr>
                <w:lang w:eastAsia="en-US"/>
              </w:rPr>
              <w:t>R5-200226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C85317" w14:textId="77777777" w:rsidR="005979E7" w:rsidRPr="00F511A5" w:rsidRDefault="005979E7" w:rsidP="00F17634">
            <w:pPr>
              <w:pStyle w:val="TAC"/>
              <w:rPr>
                <w:lang w:eastAsia="en-US"/>
              </w:rPr>
            </w:pPr>
            <w:r w:rsidRPr="00F511A5">
              <w:rPr>
                <w:lang w:eastAsia="en-US"/>
              </w:rPr>
              <w:t>1313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285B4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43201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32F603" w14:textId="77777777" w:rsidR="005979E7" w:rsidRPr="00F511A5" w:rsidRDefault="005979E7" w:rsidP="00F17634">
            <w:pPr>
              <w:pStyle w:val="TAL"/>
              <w:rPr>
                <w:lang w:eastAsia="en-US"/>
              </w:rPr>
            </w:pPr>
            <w:r w:rsidRPr="00F511A5">
              <w:rPr>
                <w:lang w:eastAsia="en-US"/>
              </w:rPr>
              <w:t>Adding core specs to section References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149AE4" w14:textId="77777777" w:rsidR="005979E7" w:rsidRPr="00F511A5" w:rsidRDefault="005979E7" w:rsidP="00F17634">
            <w:pPr>
              <w:pStyle w:val="TAC"/>
              <w:rPr>
                <w:lang w:eastAsia="en-US"/>
              </w:rPr>
            </w:pPr>
            <w:r w:rsidRPr="00F511A5">
              <w:rPr>
                <w:lang w:eastAsia="en-US"/>
              </w:rPr>
              <w:t>16.3.0</w:t>
            </w:r>
          </w:p>
        </w:tc>
      </w:tr>
      <w:tr w:rsidR="005979E7" w:rsidRPr="00F511A5" w14:paraId="470D395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F5F323"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7D76D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459409" w14:textId="77777777" w:rsidR="005979E7" w:rsidRPr="00F511A5" w:rsidRDefault="005979E7" w:rsidP="00F17634">
            <w:pPr>
              <w:pStyle w:val="TAC"/>
              <w:rPr>
                <w:lang w:eastAsia="en-US"/>
              </w:rPr>
            </w:pPr>
            <w:r w:rsidRPr="00F511A5">
              <w:rPr>
                <w:lang w:eastAsia="en-US"/>
              </w:rPr>
              <w:t>R5-200227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4D0D5C" w14:textId="77777777" w:rsidR="005979E7" w:rsidRPr="00F511A5" w:rsidRDefault="005979E7" w:rsidP="00F17634">
            <w:pPr>
              <w:pStyle w:val="TAC"/>
              <w:rPr>
                <w:lang w:eastAsia="en-US"/>
              </w:rPr>
            </w:pPr>
            <w:r w:rsidRPr="00F511A5">
              <w:rPr>
                <w:lang w:eastAsia="en-US"/>
              </w:rPr>
              <w:t>1314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06787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47177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5BDB3E" w14:textId="77777777" w:rsidR="005979E7" w:rsidRPr="00F511A5" w:rsidRDefault="005979E7" w:rsidP="00F17634">
            <w:pPr>
              <w:pStyle w:val="TAL"/>
              <w:rPr>
                <w:lang w:eastAsia="en-US"/>
              </w:rPr>
            </w:pPr>
            <w:r w:rsidRPr="00F511A5">
              <w:rPr>
                <w:lang w:eastAsia="en-US"/>
              </w:rPr>
              <w:t>Corrections to IMS Emergency Services TC 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F6970B" w14:textId="77777777" w:rsidR="005979E7" w:rsidRPr="00F511A5" w:rsidRDefault="005979E7" w:rsidP="00F17634">
            <w:pPr>
              <w:pStyle w:val="TAC"/>
              <w:rPr>
                <w:lang w:eastAsia="en-US"/>
              </w:rPr>
            </w:pPr>
            <w:r w:rsidRPr="00F511A5">
              <w:rPr>
                <w:lang w:eastAsia="en-US"/>
              </w:rPr>
              <w:t>16.3.0</w:t>
            </w:r>
          </w:p>
        </w:tc>
      </w:tr>
      <w:tr w:rsidR="005979E7" w:rsidRPr="00F511A5" w14:paraId="15E24A9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5DC639"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8A7011"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FA2395" w14:textId="77777777" w:rsidR="005979E7" w:rsidRPr="00F511A5" w:rsidRDefault="005979E7" w:rsidP="00F17634">
            <w:pPr>
              <w:pStyle w:val="TAC"/>
              <w:rPr>
                <w:lang w:eastAsia="en-US"/>
              </w:rPr>
            </w:pPr>
            <w:r w:rsidRPr="00F511A5">
              <w:rPr>
                <w:lang w:eastAsia="en-US"/>
              </w:rPr>
              <w:t>R5-200229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33B1B8" w14:textId="77777777" w:rsidR="005979E7" w:rsidRPr="00F511A5" w:rsidRDefault="005979E7" w:rsidP="00F17634">
            <w:pPr>
              <w:pStyle w:val="TAC"/>
              <w:rPr>
                <w:lang w:eastAsia="en-US"/>
              </w:rPr>
            </w:pPr>
            <w:r w:rsidRPr="00F511A5">
              <w:rPr>
                <w:lang w:eastAsia="en-US"/>
              </w:rPr>
              <w:t>1316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35A83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837E6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9429C1" w14:textId="77777777" w:rsidR="005979E7" w:rsidRPr="00F511A5" w:rsidRDefault="005979E7" w:rsidP="00F17634">
            <w:pPr>
              <w:pStyle w:val="TAL"/>
              <w:rPr>
                <w:lang w:eastAsia="en-US"/>
              </w:rPr>
            </w:pPr>
            <w:r w:rsidRPr="00F511A5">
              <w:rPr>
                <w:lang w:eastAsia="en-US"/>
              </w:rPr>
              <w:t>Corrections to IMS Emergency Services TC 11.4.2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1294C6" w14:textId="77777777" w:rsidR="005979E7" w:rsidRPr="00F511A5" w:rsidRDefault="005979E7" w:rsidP="00F17634">
            <w:pPr>
              <w:pStyle w:val="TAC"/>
              <w:rPr>
                <w:lang w:eastAsia="en-US"/>
              </w:rPr>
            </w:pPr>
            <w:r w:rsidRPr="00F511A5">
              <w:rPr>
                <w:lang w:eastAsia="en-US"/>
              </w:rPr>
              <w:t>16.3.0</w:t>
            </w:r>
          </w:p>
        </w:tc>
      </w:tr>
      <w:tr w:rsidR="005979E7" w:rsidRPr="00F511A5" w14:paraId="20121B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547AD1"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F87659"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E106AE" w14:textId="77777777" w:rsidR="005979E7" w:rsidRPr="00F511A5" w:rsidRDefault="005979E7" w:rsidP="00F17634">
            <w:pPr>
              <w:pStyle w:val="TAC"/>
              <w:rPr>
                <w:lang w:eastAsia="en-US"/>
              </w:rPr>
            </w:pPr>
            <w:r w:rsidRPr="00F511A5">
              <w:rPr>
                <w:lang w:eastAsia="en-US"/>
              </w:rPr>
              <w:t>R5-200230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CA0C96" w14:textId="77777777" w:rsidR="005979E7" w:rsidRPr="00F511A5" w:rsidRDefault="005979E7" w:rsidP="00F17634">
            <w:pPr>
              <w:pStyle w:val="TAC"/>
              <w:rPr>
                <w:lang w:eastAsia="en-US"/>
              </w:rPr>
            </w:pPr>
            <w:r w:rsidRPr="00F511A5">
              <w:rPr>
                <w:lang w:eastAsia="en-US"/>
              </w:rPr>
              <w:t>1317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51CC5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198E2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7073B9" w14:textId="77777777" w:rsidR="005979E7" w:rsidRPr="00F511A5" w:rsidRDefault="005979E7" w:rsidP="00F17634">
            <w:pPr>
              <w:pStyle w:val="TAL"/>
              <w:rPr>
                <w:lang w:eastAsia="en-US"/>
              </w:rPr>
            </w:pPr>
            <w:r w:rsidRPr="00F511A5">
              <w:rPr>
                <w:lang w:eastAsia="en-US"/>
              </w:rPr>
              <w:t>Corrections to IMS Emergency Services TC 11.4.4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144119" w14:textId="77777777" w:rsidR="005979E7" w:rsidRPr="00F511A5" w:rsidRDefault="005979E7" w:rsidP="00F17634">
            <w:pPr>
              <w:pStyle w:val="TAC"/>
              <w:rPr>
                <w:lang w:eastAsia="en-US"/>
              </w:rPr>
            </w:pPr>
            <w:r w:rsidRPr="00F511A5">
              <w:rPr>
                <w:lang w:eastAsia="en-US"/>
              </w:rPr>
              <w:t>16.3.0</w:t>
            </w:r>
          </w:p>
        </w:tc>
      </w:tr>
      <w:tr w:rsidR="005979E7" w:rsidRPr="00F511A5" w14:paraId="4ADF97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A65EB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8C0A51"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7480B2" w14:textId="77777777" w:rsidR="005979E7" w:rsidRPr="00F511A5" w:rsidRDefault="005979E7" w:rsidP="00F17634">
            <w:pPr>
              <w:pStyle w:val="TAC"/>
              <w:rPr>
                <w:lang w:eastAsia="en-US"/>
              </w:rPr>
            </w:pPr>
            <w:r w:rsidRPr="00F511A5">
              <w:rPr>
                <w:lang w:eastAsia="en-US"/>
              </w:rPr>
              <w:t>R5-200232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79FA24" w14:textId="77777777" w:rsidR="005979E7" w:rsidRPr="00F511A5" w:rsidRDefault="005979E7" w:rsidP="00F17634">
            <w:pPr>
              <w:pStyle w:val="TAC"/>
              <w:rPr>
                <w:lang w:eastAsia="en-US"/>
              </w:rPr>
            </w:pPr>
            <w:r w:rsidRPr="00F511A5">
              <w:rPr>
                <w:lang w:eastAsia="en-US"/>
              </w:rPr>
              <w:t>1319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7E09E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4DA53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C772A9" w14:textId="77777777" w:rsidR="005979E7" w:rsidRPr="00F511A5" w:rsidRDefault="005979E7" w:rsidP="00F17634">
            <w:pPr>
              <w:pStyle w:val="TAL"/>
              <w:rPr>
                <w:lang w:eastAsia="en-US"/>
              </w:rPr>
            </w:pPr>
            <w:r w:rsidRPr="00F511A5">
              <w:rPr>
                <w:lang w:eastAsia="en-US"/>
              </w:rPr>
              <w:t>Corrections to IMS Emergency Services TC 11.4.6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86B522" w14:textId="77777777" w:rsidR="005979E7" w:rsidRPr="00F511A5" w:rsidRDefault="005979E7" w:rsidP="00F17634">
            <w:pPr>
              <w:pStyle w:val="TAC"/>
              <w:rPr>
                <w:lang w:eastAsia="en-US"/>
              </w:rPr>
            </w:pPr>
            <w:r w:rsidRPr="00F511A5">
              <w:rPr>
                <w:lang w:eastAsia="en-US"/>
              </w:rPr>
              <w:t>16.3.0</w:t>
            </w:r>
          </w:p>
        </w:tc>
      </w:tr>
      <w:tr w:rsidR="005979E7" w:rsidRPr="00F511A5" w14:paraId="00B2B5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B16119"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E6EFE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8F03AE" w14:textId="77777777" w:rsidR="005979E7" w:rsidRPr="00F511A5" w:rsidRDefault="005979E7" w:rsidP="00F17634">
            <w:pPr>
              <w:pStyle w:val="TAC"/>
              <w:rPr>
                <w:lang w:eastAsia="en-US"/>
              </w:rPr>
            </w:pPr>
            <w:r w:rsidRPr="00F511A5">
              <w:rPr>
                <w:lang w:eastAsia="en-US"/>
              </w:rPr>
              <w:t>R5-200233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8D070D" w14:textId="77777777" w:rsidR="005979E7" w:rsidRPr="00F511A5" w:rsidRDefault="005979E7" w:rsidP="00F17634">
            <w:pPr>
              <w:pStyle w:val="TAC"/>
              <w:rPr>
                <w:lang w:eastAsia="en-US"/>
              </w:rPr>
            </w:pPr>
            <w:r w:rsidRPr="00F511A5">
              <w:rPr>
                <w:lang w:eastAsia="en-US"/>
              </w:rPr>
              <w:t>1320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54333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3DDFB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BBFFF8" w14:textId="77777777" w:rsidR="005979E7" w:rsidRPr="00F511A5" w:rsidRDefault="005979E7" w:rsidP="00F17634">
            <w:pPr>
              <w:pStyle w:val="TAL"/>
              <w:rPr>
                <w:lang w:eastAsia="en-US"/>
              </w:rPr>
            </w:pPr>
            <w:r w:rsidRPr="00F511A5">
              <w:rPr>
                <w:lang w:eastAsia="en-US"/>
              </w:rPr>
              <w:t>Introduction of new TC 11.4.7 Handling of Local and extended emergency numbers / Mobility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577F12" w14:textId="77777777" w:rsidR="005979E7" w:rsidRPr="00F511A5" w:rsidRDefault="005979E7" w:rsidP="00F17634">
            <w:pPr>
              <w:pStyle w:val="TAC"/>
              <w:rPr>
                <w:lang w:eastAsia="en-US"/>
              </w:rPr>
            </w:pPr>
            <w:r w:rsidRPr="00F511A5">
              <w:rPr>
                <w:lang w:eastAsia="en-US"/>
              </w:rPr>
              <w:t>16.3.0</w:t>
            </w:r>
          </w:p>
        </w:tc>
      </w:tr>
      <w:tr w:rsidR="005979E7" w:rsidRPr="00F511A5" w14:paraId="68A5803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E203B1"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B48A67"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2E3BFB" w14:textId="77777777" w:rsidR="005979E7" w:rsidRPr="00F511A5" w:rsidRDefault="005979E7" w:rsidP="00F17634">
            <w:pPr>
              <w:pStyle w:val="TAC"/>
              <w:rPr>
                <w:lang w:eastAsia="en-US"/>
              </w:rPr>
            </w:pPr>
            <w:r w:rsidRPr="00F511A5">
              <w:rPr>
                <w:lang w:eastAsia="en-US"/>
              </w:rPr>
              <w:t>R5-200234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BFC640" w14:textId="77777777" w:rsidR="005979E7" w:rsidRPr="00F511A5" w:rsidRDefault="005979E7" w:rsidP="00F17634">
            <w:pPr>
              <w:pStyle w:val="TAC"/>
              <w:rPr>
                <w:lang w:eastAsia="en-US"/>
              </w:rPr>
            </w:pPr>
            <w:r w:rsidRPr="00F511A5">
              <w:rPr>
                <w:lang w:eastAsia="en-US"/>
              </w:rPr>
              <w:t>1321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257CA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2D33F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2E93BE" w14:textId="77777777" w:rsidR="005979E7" w:rsidRPr="00F511A5" w:rsidRDefault="005979E7" w:rsidP="00F17634">
            <w:pPr>
              <w:pStyle w:val="TAL"/>
              <w:rPr>
                <w:lang w:eastAsia="en-US"/>
              </w:rPr>
            </w:pPr>
            <w:r w:rsidRPr="00F511A5">
              <w:rPr>
                <w:lang w:eastAsia="en-US"/>
              </w:rPr>
              <w:t>Introduction of new TC 11.4.8 Handling of Local and extended emergency numbers / Switch-off and maximum local numbers storage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E6CF25" w14:textId="77777777" w:rsidR="005979E7" w:rsidRPr="00F511A5" w:rsidRDefault="005979E7" w:rsidP="00F17634">
            <w:pPr>
              <w:pStyle w:val="TAC"/>
              <w:rPr>
                <w:lang w:eastAsia="en-US"/>
              </w:rPr>
            </w:pPr>
            <w:r w:rsidRPr="00F511A5">
              <w:rPr>
                <w:lang w:eastAsia="en-US"/>
              </w:rPr>
              <w:t>16.3.0</w:t>
            </w:r>
          </w:p>
        </w:tc>
      </w:tr>
      <w:tr w:rsidR="005979E7" w:rsidRPr="00F511A5" w14:paraId="3274283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351D58"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B37E82"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08E3EC" w14:textId="77777777" w:rsidR="005979E7" w:rsidRPr="00F511A5" w:rsidRDefault="005979E7" w:rsidP="00F17634">
            <w:pPr>
              <w:pStyle w:val="TAC"/>
              <w:rPr>
                <w:lang w:eastAsia="en-US"/>
              </w:rPr>
            </w:pPr>
            <w:r w:rsidRPr="00F511A5">
              <w:rPr>
                <w:lang w:eastAsia="en-US"/>
              </w:rPr>
              <w:t>R5-200250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1C8C08" w14:textId="77777777" w:rsidR="005979E7" w:rsidRPr="00F511A5" w:rsidRDefault="005979E7" w:rsidP="00F17634">
            <w:pPr>
              <w:pStyle w:val="TAC"/>
              <w:rPr>
                <w:lang w:eastAsia="en-US"/>
              </w:rPr>
            </w:pPr>
            <w:r w:rsidRPr="00F511A5">
              <w:rPr>
                <w:lang w:eastAsia="en-US"/>
              </w:rPr>
              <w:t>1326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34F63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D59AE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A384DA" w14:textId="77777777" w:rsidR="005979E7" w:rsidRPr="00F511A5" w:rsidRDefault="005979E7" w:rsidP="00F17634">
            <w:pPr>
              <w:pStyle w:val="TAL"/>
              <w:rPr>
                <w:lang w:eastAsia="en-US"/>
              </w:rPr>
            </w:pPr>
            <w:r w:rsidRPr="00F511A5">
              <w:rPr>
                <w:lang w:eastAsia="en-US"/>
              </w:rPr>
              <w:t>Corrections to NR RLC test case 7.1.2.3.8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2C743D" w14:textId="77777777" w:rsidR="005979E7" w:rsidRPr="00F511A5" w:rsidRDefault="005979E7" w:rsidP="00F17634">
            <w:pPr>
              <w:pStyle w:val="TAC"/>
              <w:rPr>
                <w:lang w:eastAsia="en-US"/>
              </w:rPr>
            </w:pPr>
            <w:r w:rsidRPr="00F511A5">
              <w:rPr>
                <w:lang w:eastAsia="en-US"/>
              </w:rPr>
              <w:t>16.3.0</w:t>
            </w:r>
          </w:p>
        </w:tc>
      </w:tr>
      <w:tr w:rsidR="005979E7" w:rsidRPr="00F511A5" w14:paraId="4CD8F43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37C0F0"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F193C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BFE66F" w14:textId="77777777" w:rsidR="005979E7" w:rsidRPr="00F511A5" w:rsidRDefault="005979E7" w:rsidP="00F17634">
            <w:pPr>
              <w:pStyle w:val="TAC"/>
              <w:rPr>
                <w:lang w:eastAsia="en-US"/>
              </w:rPr>
            </w:pPr>
            <w:r w:rsidRPr="00F511A5">
              <w:rPr>
                <w:lang w:eastAsia="en-US"/>
              </w:rPr>
              <w:t>R5-200253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F7E452" w14:textId="77777777" w:rsidR="005979E7" w:rsidRPr="00F511A5" w:rsidRDefault="005979E7" w:rsidP="00F17634">
            <w:pPr>
              <w:pStyle w:val="TAC"/>
              <w:rPr>
                <w:lang w:eastAsia="en-US"/>
              </w:rPr>
            </w:pPr>
            <w:r w:rsidRPr="00F511A5">
              <w:rPr>
                <w:lang w:eastAsia="en-US"/>
              </w:rPr>
              <w:t>1329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FF203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84A7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0CE7F8" w14:textId="77777777" w:rsidR="005979E7" w:rsidRPr="00F511A5" w:rsidRDefault="005979E7" w:rsidP="00F17634">
            <w:pPr>
              <w:pStyle w:val="TAL"/>
              <w:rPr>
                <w:lang w:eastAsia="en-US"/>
              </w:rPr>
            </w:pPr>
            <w:r w:rsidRPr="00F511A5">
              <w:rPr>
                <w:lang w:eastAsia="en-US"/>
              </w:rPr>
              <w:t>Corrections to EN-DC test case 8.2.2.3.1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2BF168" w14:textId="77777777" w:rsidR="005979E7" w:rsidRPr="00F511A5" w:rsidRDefault="005979E7" w:rsidP="00F17634">
            <w:pPr>
              <w:pStyle w:val="TAC"/>
              <w:rPr>
                <w:lang w:eastAsia="en-US"/>
              </w:rPr>
            </w:pPr>
            <w:r w:rsidRPr="00F511A5">
              <w:rPr>
                <w:lang w:eastAsia="en-US"/>
              </w:rPr>
              <w:t>16.3.0</w:t>
            </w:r>
          </w:p>
        </w:tc>
      </w:tr>
      <w:tr w:rsidR="005979E7" w:rsidRPr="00F511A5" w14:paraId="12FBA11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1E3FE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86F4F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704C00" w14:textId="77777777" w:rsidR="005979E7" w:rsidRPr="00F511A5" w:rsidRDefault="005979E7" w:rsidP="00F17634">
            <w:pPr>
              <w:pStyle w:val="TAC"/>
              <w:rPr>
                <w:lang w:eastAsia="en-US"/>
              </w:rPr>
            </w:pPr>
            <w:r w:rsidRPr="00F511A5">
              <w:rPr>
                <w:lang w:eastAsia="en-US"/>
              </w:rPr>
              <w:t>R5-200254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204C2F" w14:textId="77777777" w:rsidR="005979E7" w:rsidRPr="00F511A5" w:rsidRDefault="005979E7" w:rsidP="00F17634">
            <w:pPr>
              <w:pStyle w:val="TAC"/>
              <w:rPr>
                <w:lang w:eastAsia="en-US"/>
              </w:rPr>
            </w:pPr>
            <w:r w:rsidRPr="00F511A5">
              <w:rPr>
                <w:lang w:eastAsia="en-US"/>
              </w:rPr>
              <w:t>1330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1752A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CBD27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565011" w14:textId="77777777" w:rsidR="005979E7" w:rsidRPr="00F511A5" w:rsidRDefault="005979E7" w:rsidP="00F17634">
            <w:pPr>
              <w:pStyle w:val="TAL"/>
              <w:rPr>
                <w:lang w:eastAsia="en-US"/>
              </w:rPr>
            </w:pPr>
            <w:r w:rsidRPr="00F511A5">
              <w:rPr>
                <w:lang w:eastAsia="en-US"/>
              </w:rPr>
              <w:t>Corrections to 5GC test case 9.1.5.1.1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4A4310" w14:textId="77777777" w:rsidR="005979E7" w:rsidRPr="00F511A5" w:rsidRDefault="005979E7" w:rsidP="00F17634">
            <w:pPr>
              <w:pStyle w:val="TAC"/>
              <w:rPr>
                <w:lang w:eastAsia="en-US"/>
              </w:rPr>
            </w:pPr>
            <w:r w:rsidRPr="00F511A5">
              <w:rPr>
                <w:lang w:eastAsia="en-US"/>
              </w:rPr>
              <w:t>16.3.0</w:t>
            </w:r>
          </w:p>
        </w:tc>
      </w:tr>
      <w:tr w:rsidR="005979E7" w:rsidRPr="00F511A5" w14:paraId="722F124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5EE45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6B9FC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DE310D" w14:textId="77777777" w:rsidR="005979E7" w:rsidRPr="00F511A5" w:rsidRDefault="005979E7" w:rsidP="00F17634">
            <w:pPr>
              <w:pStyle w:val="TAC"/>
              <w:rPr>
                <w:lang w:eastAsia="en-US"/>
              </w:rPr>
            </w:pPr>
            <w:r w:rsidRPr="00F511A5">
              <w:rPr>
                <w:lang w:eastAsia="en-US"/>
              </w:rPr>
              <w:t>R5-200338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0C6E54" w14:textId="77777777" w:rsidR="005979E7" w:rsidRPr="00F511A5" w:rsidRDefault="005979E7" w:rsidP="00F17634">
            <w:pPr>
              <w:pStyle w:val="TAC"/>
              <w:rPr>
                <w:lang w:eastAsia="en-US"/>
              </w:rPr>
            </w:pPr>
            <w:r w:rsidRPr="00F511A5">
              <w:rPr>
                <w:lang w:eastAsia="en-US"/>
              </w:rPr>
              <w:t>1332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F1659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D3C4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13F66A" w14:textId="77777777" w:rsidR="005979E7" w:rsidRPr="00F511A5" w:rsidRDefault="005979E7" w:rsidP="00F17634">
            <w:pPr>
              <w:pStyle w:val="TAL"/>
              <w:rPr>
                <w:lang w:eastAsia="en-US"/>
              </w:rPr>
            </w:pPr>
            <w:r w:rsidRPr="00F511A5">
              <w:rPr>
                <w:lang w:eastAsia="en-US"/>
              </w:rPr>
              <w:t>Correction to NR TC 6.1.1.3-Cell reselection of ePLMN in manual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E13159" w14:textId="77777777" w:rsidR="005979E7" w:rsidRPr="00F511A5" w:rsidRDefault="005979E7" w:rsidP="00F17634">
            <w:pPr>
              <w:pStyle w:val="TAC"/>
              <w:rPr>
                <w:lang w:eastAsia="en-US"/>
              </w:rPr>
            </w:pPr>
            <w:r w:rsidRPr="00F511A5">
              <w:rPr>
                <w:lang w:eastAsia="en-US"/>
              </w:rPr>
              <w:t>16.3.0</w:t>
            </w:r>
          </w:p>
        </w:tc>
      </w:tr>
      <w:tr w:rsidR="005979E7" w:rsidRPr="00F511A5" w14:paraId="46D1E3F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DDEE4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0A558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803067" w14:textId="77777777" w:rsidR="005979E7" w:rsidRPr="00F511A5" w:rsidRDefault="005979E7" w:rsidP="00F17634">
            <w:pPr>
              <w:pStyle w:val="TAC"/>
              <w:rPr>
                <w:lang w:eastAsia="en-US"/>
              </w:rPr>
            </w:pPr>
            <w:r w:rsidRPr="00F511A5">
              <w:rPr>
                <w:lang w:eastAsia="en-US"/>
              </w:rPr>
              <w:t>R5-200339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CDABC5" w14:textId="77777777" w:rsidR="005979E7" w:rsidRPr="00F511A5" w:rsidRDefault="005979E7" w:rsidP="00F17634">
            <w:pPr>
              <w:pStyle w:val="TAC"/>
              <w:rPr>
                <w:lang w:eastAsia="en-US"/>
              </w:rPr>
            </w:pPr>
            <w:r w:rsidRPr="00F511A5">
              <w:rPr>
                <w:lang w:eastAsia="en-US"/>
              </w:rPr>
              <w:t>1333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4381E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DC475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AB0564" w14:textId="77777777" w:rsidR="005979E7" w:rsidRPr="00F511A5" w:rsidRDefault="005979E7" w:rsidP="00F17634">
            <w:pPr>
              <w:pStyle w:val="TAL"/>
              <w:rPr>
                <w:lang w:eastAsia="en-US"/>
              </w:rPr>
            </w:pPr>
            <w:r w:rsidRPr="00F511A5">
              <w:rPr>
                <w:lang w:eastAsia="en-US"/>
              </w:rPr>
              <w:t>Correction to NR TC 6.4.1.2-Cell reselection of ePLMN in manual mode INACTIVE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FAAD29" w14:textId="77777777" w:rsidR="005979E7" w:rsidRPr="00F511A5" w:rsidRDefault="005979E7" w:rsidP="00F17634">
            <w:pPr>
              <w:pStyle w:val="TAC"/>
              <w:rPr>
                <w:lang w:eastAsia="en-US"/>
              </w:rPr>
            </w:pPr>
            <w:r w:rsidRPr="00F511A5">
              <w:rPr>
                <w:lang w:eastAsia="en-US"/>
              </w:rPr>
              <w:t>16.3.0</w:t>
            </w:r>
          </w:p>
        </w:tc>
      </w:tr>
      <w:tr w:rsidR="005979E7" w:rsidRPr="00F511A5" w14:paraId="1DB37CF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22A3E3"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F627AA"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5C6352" w14:textId="77777777" w:rsidR="005979E7" w:rsidRPr="00F511A5" w:rsidRDefault="005979E7" w:rsidP="00F17634">
            <w:pPr>
              <w:pStyle w:val="TAC"/>
              <w:rPr>
                <w:lang w:eastAsia="en-US"/>
              </w:rPr>
            </w:pPr>
            <w:r w:rsidRPr="00F511A5">
              <w:rPr>
                <w:lang w:eastAsia="en-US"/>
              </w:rPr>
              <w:t>R5-200341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5B3455" w14:textId="77777777" w:rsidR="005979E7" w:rsidRPr="00F511A5" w:rsidRDefault="005979E7" w:rsidP="00F17634">
            <w:pPr>
              <w:pStyle w:val="TAC"/>
              <w:rPr>
                <w:lang w:eastAsia="en-US"/>
              </w:rPr>
            </w:pPr>
            <w:r w:rsidRPr="00F511A5">
              <w:rPr>
                <w:lang w:eastAsia="en-US"/>
              </w:rPr>
              <w:t>1335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F357C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7C32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B4FE4B" w14:textId="77777777" w:rsidR="005979E7" w:rsidRPr="00F511A5" w:rsidRDefault="005979E7" w:rsidP="00F17634">
            <w:pPr>
              <w:pStyle w:val="TAL"/>
              <w:rPr>
                <w:lang w:eastAsia="en-US"/>
              </w:rPr>
            </w:pPr>
            <w:r w:rsidRPr="00F511A5">
              <w:rPr>
                <w:lang w:eastAsia="en-US"/>
              </w:rPr>
              <w:t>Correction to NR TC 8.1.3.1.17.1-Event A6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8C62B4" w14:textId="77777777" w:rsidR="005979E7" w:rsidRPr="00F511A5" w:rsidRDefault="005979E7" w:rsidP="00F17634">
            <w:pPr>
              <w:pStyle w:val="TAC"/>
              <w:rPr>
                <w:lang w:eastAsia="en-US"/>
              </w:rPr>
            </w:pPr>
            <w:r w:rsidRPr="00F511A5">
              <w:rPr>
                <w:lang w:eastAsia="en-US"/>
              </w:rPr>
              <w:t>16.3.0</w:t>
            </w:r>
          </w:p>
        </w:tc>
      </w:tr>
      <w:tr w:rsidR="005979E7" w:rsidRPr="00F511A5" w14:paraId="62AC6E5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CDE6F3"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21BC3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3F4056" w14:textId="77777777" w:rsidR="005979E7" w:rsidRPr="00F511A5" w:rsidRDefault="005979E7" w:rsidP="00F17634">
            <w:pPr>
              <w:pStyle w:val="TAC"/>
              <w:rPr>
                <w:lang w:eastAsia="en-US"/>
              </w:rPr>
            </w:pPr>
            <w:r w:rsidRPr="00F511A5">
              <w:rPr>
                <w:lang w:eastAsia="en-US"/>
              </w:rPr>
              <w:t>R5-200347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93E45B" w14:textId="77777777" w:rsidR="005979E7" w:rsidRPr="00F511A5" w:rsidRDefault="005979E7" w:rsidP="00F17634">
            <w:pPr>
              <w:pStyle w:val="TAC"/>
              <w:rPr>
                <w:lang w:eastAsia="en-US"/>
              </w:rPr>
            </w:pPr>
            <w:r w:rsidRPr="00F511A5">
              <w:rPr>
                <w:lang w:eastAsia="en-US"/>
              </w:rPr>
              <w:t>1338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AC4AF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C543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B93219" w14:textId="77777777" w:rsidR="005979E7" w:rsidRPr="00F511A5" w:rsidRDefault="005979E7" w:rsidP="00F17634">
            <w:pPr>
              <w:pStyle w:val="TAL"/>
              <w:rPr>
                <w:lang w:eastAsia="en-US"/>
              </w:rPr>
            </w:pPr>
            <w:r w:rsidRPr="00F511A5">
              <w:rPr>
                <w:lang w:eastAsia="en-US"/>
              </w:rPr>
              <w:t>Correction to NR test case 8.1.5.2.1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C3C014" w14:textId="77777777" w:rsidR="005979E7" w:rsidRPr="00F511A5" w:rsidRDefault="005979E7" w:rsidP="00F17634">
            <w:pPr>
              <w:pStyle w:val="TAC"/>
              <w:rPr>
                <w:lang w:eastAsia="en-US"/>
              </w:rPr>
            </w:pPr>
            <w:r w:rsidRPr="00F511A5">
              <w:rPr>
                <w:lang w:eastAsia="en-US"/>
              </w:rPr>
              <w:t>16.3.0</w:t>
            </w:r>
          </w:p>
        </w:tc>
      </w:tr>
      <w:tr w:rsidR="005979E7" w:rsidRPr="00F511A5" w14:paraId="47750B6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111C5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788282"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336D59" w14:textId="77777777" w:rsidR="005979E7" w:rsidRPr="00F511A5" w:rsidRDefault="005979E7" w:rsidP="00F17634">
            <w:pPr>
              <w:pStyle w:val="TAC"/>
              <w:rPr>
                <w:lang w:eastAsia="en-US"/>
              </w:rPr>
            </w:pPr>
            <w:r w:rsidRPr="00F511A5">
              <w:rPr>
                <w:lang w:eastAsia="en-US"/>
              </w:rPr>
              <w:t>R5-200354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F6CB0C" w14:textId="77777777" w:rsidR="005979E7" w:rsidRPr="00F511A5" w:rsidRDefault="005979E7" w:rsidP="00F17634">
            <w:pPr>
              <w:pStyle w:val="TAC"/>
              <w:rPr>
                <w:lang w:eastAsia="en-US"/>
              </w:rPr>
            </w:pPr>
            <w:r w:rsidRPr="00F511A5">
              <w:rPr>
                <w:lang w:eastAsia="en-US"/>
              </w:rPr>
              <w:t>1342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D84B6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D253B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E15E88" w14:textId="77777777" w:rsidR="005979E7" w:rsidRPr="00F511A5" w:rsidRDefault="005979E7" w:rsidP="00F17634">
            <w:pPr>
              <w:pStyle w:val="TAL"/>
              <w:rPr>
                <w:lang w:eastAsia="en-US"/>
              </w:rPr>
            </w:pPr>
            <w:r w:rsidRPr="00F511A5">
              <w:rPr>
                <w:lang w:eastAsia="en-US"/>
              </w:rPr>
              <w:t>Correction to 5G RRC test case 8.1.1.2.3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F447D8" w14:textId="77777777" w:rsidR="005979E7" w:rsidRPr="00F511A5" w:rsidRDefault="005979E7" w:rsidP="00F17634">
            <w:pPr>
              <w:pStyle w:val="TAC"/>
              <w:rPr>
                <w:lang w:eastAsia="en-US"/>
              </w:rPr>
            </w:pPr>
            <w:r w:rsidRPr="00F511A5">
              <w:rPr>
                <w:lang w:eastAsia="en-US"/>
              </w:rPr>
              <w:t>16.3.0</w:t>
            </w:r>
          </w:p>
        </w:tc>
      </w:tr>
      <w:tr w:rsidR="005979E7" w:rsidRPr="00F511A5" w14:paraId="5EABDD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433167"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CB2517"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5ADA1D" w14:textId="77777777" w:rsidR="005979E7" w:rsidRPr="00F511A5" w:rsidRDefault="005979E7" w:rsidP="00F17634">
            <w:pPr>
              <w:pStyle w:val="TAC"/>
              <w:rPr>
                <w:lang w:eastAsia="en-US"/>
              </w:rPr>
            </w:pPr>
            <w:r w:rsidRPr="00F511A5">
              <w:rPr>
                <w:lang w:eastAsia="en-US"/>
              </w:rPr>
              <w:t>R5-200355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6E86EA" w14:textId="77777777" w:rsidR="005979E7" w:rsidRPr="00F511A5" w:rsidRDefault="005979E7" w:rsidP="00F17634">
            <w:pPr>
              <w:pStyle w:val="TAC"/>
              <w:rPr>
                <w:lang w:eastAsia="en-US"/>
              </w:rPr>
            </w:pPr>
            <w:r w:rsidRPr="00F511A5">
              <w:rPr>
                <w:lang w:eastAsia="en-US"/>
              </w:rPr>
              <w:t>1343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3AACE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08EB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4C9EF3" w14:textId="77777777" w:rsidR="005979E7" w:rsidRPr="00F511A5" w:rsidRDefault="005979E7" w:rsidP="00F17634">
            <w:pPr>
              <w:pStyle w:val="TAL"/>
              <w:rPr>
                <w:lang w:eastAsia="en-US"/>
              </w:rPr>
            </w:pPr>
            <w:r w:rsidRPr="00F511A5">
              <w:rPr>
                <w:lang w:eastAsia="en-US"/>
              </w:rPr>
              <w:t>Correction to 5G RRC test case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7AB62E" w14:textId="77777777" w:rsidR="005979E7" w:rsidRPr="00F511A5" w:rsidRDefault="005979E7" w:rsidP="00F17634">
            <w:pPr>
              <w:pStyle w:val="TAC"/>
              <w:rPr>
                <w:lang w:eastAsia="en-US"/>
              </w:rPr>
            </w:pPr>
            <w:r w:rsidRPr="00F511A5">
              <w:rPr>
                <w:lang w:eastAsia="en-US"/>
              </w:rPr>
              <w:t>16.3.0</w:t>
            </w:r>
          </w:p>
        </w:tc>
      </w:tr>
      <w:tr w:rsidR="005979E7" w:rsidRPr="00F511A5" w14:paraId="4C2DA14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66DCD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326ED5"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D2B59B" w14:textId="77777777" w:rsidR="005979E7" w:rsidRPr="00F511A5" w:rsidRDefault="005979E7" w:rsidP="00F17634">
            <w:pPr>
              <w:pStyle w:val="TAC"/>
              <w:rPr>
                <w:lang w:eastAsia="en-US"/>
              </w:rPr>
            </w:pPr>
            <w:r w:rsidRPr="00F511A5">
              <w:rPr>
                <w:lang w:eastAsia="en-US"/>
              </w:rPr>
              <w:t>R5-200357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8DA5B9" w14:textId="77777777" w:rsidR="005979E7" w:rsidRPr="00F511A5" w:rsidRDefault="005979E7" w:rsidP="00F17634">
            <w:pPr>
              <w:pStyle w:val="TAC"/>
              <w:rPr>
                <w:lang w:eastAsia="en-US"/>
              </w:rPr>
            </w:pPr>
            <w:r w:rsidRPr="00F511A5">
              <w:rPr>
                <w:lang w:eastAsia="en-US"/>
              </w:rPr>
              <w:t>1345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1B565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CC20E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17C4FE" w14:textId="77777777" w:rsidR="005979E7" w:rsidRPr="00F511A5" w:rsidRDefault="005979E7" w:rsidP="00F17634">
            <w:pPr>
              <w:pStyle w:val="TAL"/>
              <w:rPr>
                <w:lang w:eastAsia="en-US"/>
              </w:rPr>
            </w:pPr>
            <w:r w:rsidRPr="00F511A5">
              <w:rPr>
                <w:lang w:eastAsia="en-US"/>
              </w:rPr>
              <w:t>Correction to 5G UAC test case 11.3.3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ED1439" w14:textId="77777777" w:rsidR="005979E7" w:rsidRPr="00F511A5" w:rsidRDefault="005979E7" w:rsidP="00F17634">
            <w:pPr>
              <w:pStyle w:val="TAC"/>
              <w:rPr>
                <w:lang w:eastAsia="en-US"/>
              </w:rPr>
            </w:pPr>
            <w:r w:rsidRPr="00F511A5">
              <w:rPr>
                <w:lang w:eastAsia="en-US"/>
              </w:rPr>
              <w:t>16.3.0</w:t>
            </w:r>
          </w:p>
        </w:tc>
      </w:tr>
      <w:tr w:rsidR="005979E7" w:rsidRPr="00F511A5" w14:paraId="3938471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91011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E31F6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3882AB" w14:textId="77777777" w:rsidR="005979E7" w:rsidRPr="00F511A5" w:rsidRDefault="005979E7" w:rsidP="00F17634">
            <w:pPr>
              <w:pStyle w:val="TAC"/>
              <w:rPr>
                <w:lang w:eastAsia="en-US"/>
              </w:rPr>
            </w:pPr>
            <w:r w:rsidRPr="00F511A5">
              <w:rPr>
                <w:lang w:eastAsia="en-US"/>
              </w:rPr>
              <w:t>R5-200358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F9A234" w14:textId="77777777" w:rsidR="005979E7" w:rsidRPr="00F511A5" w:rsidRDefault="005979E7" w:rsidP="00F17634">
            <w:pPr>
              <w:pStyle w:val="TAC"/>
              <w:rPr>
                <w:lang w:eastAsia="en-US"/>
              </w:rPr>
            </w:pPr>
            <w:r w:rsidRPr="00F511A5">
              <w:rPr>
                <w:lang w:eastAsia="en-US"/>
              </w:rPr>
              <w:t>1346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D074B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196EF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C1AF59" w14:textId="77777777" w:rsidR="005979E7" w:rsidRPr="00F511A5" w:rsidRDefault="005979E7" w:rsidP="00F17634">
            <w:pPr>
              <w:pStyle w:val="TAL"/>
              <w:rPr>
                <w:lang w:eastAsia="en-US"/>
              </w:rPr>
            </w:pPr>
            <w:r w:rsidRPr="00F511A5">
              <w:rPr>
                <w:lang w:eastAsia="en-US"/>
              </w:rPr>
              <w:t>Correction to 5G UAC test case 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70D215" w14:textId="77777777" w:rsidR="005979E7" w:rsidRPr="00F511A5" w:rsidRDefault="005979E7" w:rsidP="00F17634">
            <w:pPr>
              <w:pStyle w:val="TAC"/>
              <w:rPr>
                <w:lang w:eastAsia="en-US"/>
              </w:rPr>
            </w:pPr>
            <w:r w:rsidRPr="00F511A5">
              <w:rPr>
                <w:lang w:eastAsia="en-US"/>
              </w:rPr>
              <w:t>16.3.0</w:t>
            </w:r>
          </w:p>
        </w:tc>
      </w:tr>
      <w:tr w:rsidR="005979E7" w:rsidRPr="00F511A5" w14:paraId="08E7E52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0B5668"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FE979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0A6475" w14:textId="77777777" w:rsidR="005979E7" w:rsidRPr="00F511A5" w:rsidRDefault="005979E7" w:rsidP="00F17634">
            <w:pPr>
              <w:pStyle w:val="TAC"/>
              <w:rPr>
                <w:lang w:eastAsia="en-US"/>
              </w:rPr>
            </w:pPr>
            <w:r w:rsidRPr="00F511A5">
              <w:rPr>
                <w:lang w:eastAsia="en-US"/>
              </w:rPr>
              <w:t>R5-200360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BCA5DC" w14:textId="77777777" w:rsidR="005979E7" w:rsidRPr="00F511A5" w:rsidRDefault="005979E7" w:rsidP="00F17634">
            <w:pPr>
              <w:pStyle w:val="TAC"/>
              <w:rPr>
                <w:lang w:eastAsia="en-US"/>
              </w:rPr>
            </w:pPr>
            <w:r w:rsidRPr="00F511A5">
              <w:rPr>
                <w:lang w:eastAsia="en-US"/>
              </w:rPr>
              <w:t>1348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33BC1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C3B0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449EB5" w14:textId="77777777" w:rsidR="005979E7" w:rsidRPr="00F511A5" w:rsidRDefault="005979E7" w:rsidP="00F17634">
            <w:pPr>
              <w:pStyle w:val="TAL"/>
              <w:rPr>
                <w:lang w:eastAsia="en-US"/>
              </w:rPr>
            </w:pPr>
            <w:r w:rsidRPr="00F511A5">
              <w:rPr>
                <w:lang w:eastAsia="en-US"/>
              </w:rPr>
              <w:t>Update of 5GC test case 10.1.3.1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897F5C" w14:textId="77777777" w:rsidR="005979E7" w:rsidRPr="00F511A5" w:rsidRDefault="005979E7" w:rsidP="00F17634">
            <w:pPr>
              <w:pStyle w:val="TAC"/>
              <w:rPr>
                <w:lang w:eastAsia="en-US"/>
              </w:rPr>
            </w:pPr>
            <w:r w:rsidRPr="00F511A5">
              <w:rPr>
                <w:lang w:eastAsia="en-US"/>
              </w:rPr>
              <w:t>16.3.0</w:t>
            </w:r>
          </w:p>
        </w:tc>
      </w:tr>
      <w:tr w:rsidR="005979E7" w:rsidRPr="00F511A5" w14:paraId="153CE5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4E14C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80F94E"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E8F056" w14:textId="77777777" w:rsidR="005979E7" w:rsidRPr="00F511A5" w:rsidRDefault="005979E7" w:rsidP="00F17634">
            <w:pPr>
              <w:pStyle w:val="TAC"/>
              <w:rPr>
                <w:lang w:eastAsia="en-US"/>
              </w:rPr>
            </w:pPr>
            <w:r w:rsidRPr="00F511A5">
              <w:rPr>
                <w:lang w:eastAsia="en-US"/>
              </w:rPr>
              <w:t>R5-200366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590CA1" w14:textId="77777777" w:rsidR="005979E7" w:rsidRPr="00F511A5" w:rsidRDefault="005979E7" w:rsidP="00F17634">
            <w:pPr>
              <w:pStyle w:val="TAC"/>
              <w:rPr>
                <w:lang w:eastAsia="en-US"/>
              </w:rPr>
            </w:pPr>
            <w:r w:rsidRPr="00F511A5">
              <w:rPr>
                <w:lang w:eastAsia="en-US"/>
              </w:rPr>
              <w:t>1351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14639D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2657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F12A60" w14:textId="77777777" w:rsidR="005979E7" w:rsidRPr="00F511A5" w:rsidRDefault="005979E7" w:rsidP="00F17634">
            <w:pPr>
              <w:pStyle w:val="TAL"/>
              <w:rPr>
                <w:lang w:eastAsia="en-US"/>
              </w:rPr>
            </w:pPr>
            <w:r w:rsidRPr="00F511A5">
              <w:rPr>
                <w:lang w:eastAsia="en-US"/>
              </w:rPr>
              <w:t>Correction of NR test case 6.4.3.1-Inter-RAT cell reselection in RRC_INACTIVE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F37E31" w14:textId="77777777" w:rsidR="005979E7" w:rsidRPr="00F511A5" w:rsidRDefault="005979E7" w:rsidP="00F17634">
            <w:pPr>
              <w:pStyle w:val="TAC"/>
              <w:rPr>
                <w:lang w:eastAsia="en-US"/>
              </w:rPr>
            </w:pPr>
            <w:r w:rsidRPr="00F511A5">
              <w:rPr>
                <w:lang w:eastAsia="en-US"/>
              </w:rPr>
              <w:t>16.3.0</w:t>
            </w:r>
          </w:p>
        </w:tc>
      </w:tr>
      <w:tr w:rsidR="005979E7" w:rsidRPr="00F511A5" w14:paraId="6CAB613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2C405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AC7BC2"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147F84" w14:textId="77777777" w:rsidR="005979E7" w:rsidRPr="00F511A5" w:rsidRDefault="005979E7" w:rsidP="00F17634">
            <w:pPr>
              <w:pStyle w:val="TAC"/>
              <w:rPr>
                <w:lang w:eastAsia="en-US"/>
              </w:rPr>
            </w:pPr>
            <w:r w:rsidRPr="00F511A5">
              <w:rPr>
                <w:lang w:eastAsia="en-US"/>
              </w:rPr>
              <w:t>R5-200551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6CD414" w14:textId="77777777" w:rsidR="005979E7" w:rsidRPr="00F511A5" w:rsidRDefault="005979E7" w:rsidP="00F17634">
            <w:pPr>
              <w:pStyle w:val="TAC"/>
              <w:rPr>
                <w:lang w:eastAsia="en-US"/>
              </w:rPr>
            </w:pPr>
            <w:r w:rsidRPr="00F511A5">
              <w:rPr>
                <w:lang w:eastAsia="en-US"/>
              </w:rPr>
              <w:t>1354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10D71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1930D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72FED2" w14:textId="77777777" w:rsidR="005979E7" w:rsidRPr="00F511A5" w:rsidRDefault="005979E7" w:rsidP="00F17634">
            <w:pPr>
              <w:pStyle w:val="TAL"/>
              <w:rPr>
                <w:lang w:eastAsia="en-US"/>
              </w:rPr>
            </w:pPr>
            <w:r w:rsidRPr="00F511A5">
              <w:rPr>
                <w:lang w:eastAsia="en-US"/>
              </w:rPr>
              <w:t>Correction to NR PDCP test case 7.1.3.5.5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A694E9" w14:textId="77777777" w:rsidR="005979E7" w:rsidRPr="00F511A5" w:rsidRDefault="005979E7" w:rsidP="00F17634">
            <w:pPr>
              <w:pStyle w:val="TAC"/>
              <w:rPr>
                <w:lang w:eastAsia="en-US"/>
              </w:rPr>
            </w:pPr>
            <w:r w:rsidRPr="00F511A5">
              <w:rPr>
                <w:lang w:eastAsia="en-US"/>
              </w:rPr>
              <w:t>16.3.0</w:t>
            </w:r>
          </w:p>
        </w:tc>
      </w:tr>
      <w:tr w:rsidR="005979E7" w:rsidRPr="00F511A5" w14:paraId="1D7C29B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BD927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A983A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2D5B85" w14:textId="77777777" w:rsidR="005979E7" w:rsidRPr="00F511A5" w:rsidRDefault="005979E7" w:rsidP="00F17634">
            <w:pPr>
              <w:pStyle w:val="TAC"/>
              <w:rPr>
                <w:lang w:eastAsia="en-US"/>
              </w:rPr>
            </w:pPr>
            <w:r w:rsidRPr="00F511A5">
              <w:rPr>
                <w:lang w:eastAsia="en-US"/>
              </w:rPr>
              <w:t>R5-200579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1C9E5D" w14:textId="77777777" w:rsidR="005979E7" w:rsidRPr="00F511A5" w:rsidRDefault="005979E7" w:rsidP="00F17634">
            <w:pPr>
              <w:pStyle w:val="TAC"/>
              <w:rPr>
                <w:lang w:eastAsia="en-US"/>
              </w:rPr>
            </w:pPr>
            <w:r w:rsidRPr="00F511A5">
              <w:rPr>
                <w:lang w:eastAsia="en-US"/>
              </w:rPr>
              <w:t>1358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F40D3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AC7A2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D735AF" w14:textId="77777777" w:rsidR="005979E7" w:rsidRPr="00F511A5" w:rsidRDefault="005979E7" w:rsidP="00F17634">
            <w:pPr>
              <w:pStyle w:val="TAL"/>
              <w:rPr>
                <w:lang w:eastAsia="en-US"/>
              </w:rPr>
            </w:pPr>
            <w:r w:rsidRPr="00F511A5">
              <w:rPr>
                <w:lang w:eastAsia="en-US"/>
              </w:rPr>
              <w:t>Corrections to RRC TC 8.2.2.7.1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335CCF" w14:textId="77777777" w:rsidR="005979E7" w:rsidRPr="00F511A5" w:rsidRDefault="005979E7" w:rsidP="00F17634">
            <w:pPr>
              <w:pStyle w:val="TAC"/>
              <w:rPr>
                <w:lang w:eastAsia="en-US"/>
              </w:rPr>
            </w:pPr>
            <w:r w:rsidRPr="00F511A5">
              <w:rPr>
                <w:lang w:eastAsia="en-US"/>
              </w:rPr>
              <w:t>16.3.0</w:t>
            </w:r>
          </w:p>
        </w:tc>
      </w:tr>
      <w:tr w:rsidR="005979E7" w:rsidRPr="00F511A5" w14:paraId="4638790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5869D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E1C861"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D11891" w14:textId="77777777" w:rsidR="005979E7" w:rsidRPr="00F511A5" w:rsidRDefault="005979E7" w:rsidP="00F17634">
            <w:pPr>
              <w:pStyle w:val="TAC"/>
              <w:rPr>
                <w:lang w:eastAsia="en-US"/>
              </w:rPr>
            </w:pPr>
            <w:r w:rsidRPr="00F511A5">
              <w:rPr>
                <w:lang w:eastAsia="en-US"/>
              </w:rPr>
              <w:t>R5-200583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A838AA" w14:textId="77777777" w:rsidR="005979E7" w:rsidRPr="00F511A5" w:rsidRDefault="005979E7" w:rsidP="00F17634">
            <w:pPr>
              <w:pStyle w:val="TAC"/>
              <w:rPr>
                <w:lang w:eastAsia="en-US"/>
              </w:rPr>
            </w:pPr>
            <w:r w:rsidRPr="00F511A5">
              <w:rPr>
                <w:lang w:eastAsia="en-US"/>
              </w:rPr>
              <w:t>1362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19277E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0E777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0AD472" w14:textId="77777777" w:rsidR="005979E7" w:rsidRPr="00F511A5" w:rsidRDefault="005979E7" w:rsidP="00F17634">
            <w:pPr>
              <w:pStyle w:val="TAL"/>
              <w:rPr>
                <w:lang w:eastAsia="en-US"/>
              </w:rPr>
            </w:pPr>
            <w:r w:rsidRPr="00F511A5">
              <w:rPr>
                <w:lang w:eastAsia="en-US"/>
              </w:rPr>
              <w:t>Correction to RRC TC 8.2.2.5.1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84F1AE" w14:textId="77777777" w:rsidR="005979E7" w:rsidRPr="00F511A5" w:rsidRDefault="005979E7" w:rsidP="00F17634">
            <w:pPr>
              <w:pStyle w:val="TAC"/>
              <w:rPr>
                <w:lang w:eastAsia="en-US"/>
              </w:rPr>
            </w:pPr>
            <w:r w:rsidRPr="00F511A5">
              <w:rPr>
                <w:lang w:eastAsia="en-US"/>
              </w:rPr>
              <w:t>16.3.0</w:t>
            </w:r>
          </w:p>
        </w:tc>
      </w:tr>
      <w:tr w:rsidR="005979E7" w:rsidRPr="00F511A5" w14:paraId="7AEE79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86D83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212F9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2C6317" w14:textId="77777777" w:rsidR="005979E7" w:rsidRPr="00F511A5" w:rsidRDefault="005979E7" w:rsidP="00F17634">
            <w:pPr>
              <w:pStyle w:val="TAC"/>
              <w:rPr>
                <w:lang w:eastAsia="en-US"/>
              </w:rPr>
            </w:pPr>
            <w:r w:rsidRPr="00F511A5">
              <w:rPr>
                <w:lang w:eastAsia="en-US"/>
              </w:rPr>
              <w:t>R5-200587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E24717" w14:textId="77777777" w:rsidR="005979E7" w:rsidRPr="00F511A5" w:rsidRDefault="005979E7" w:rsidP="00F17634">
            <w:pPr>
              <w:pStyle w:val="TAC"/>
              <w:rPr>
                <w:lang w:eastAsia="en-US"/>
              </w:rPr>
            </w:pPr>
            <w:r w:rsidRPr="00F511A5">
              <w:rPr>
                <w:lang w:eastAsia="en-US"/>
              </w:rPr>
              <w:t>1365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CE201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B2BB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CDE620" w14:textId="77777777" w:rsidR="005979E7" w:rsidRPr="00F511A5" w:rsidRDefault="005979E7" w:rsidP="00F17634">
            <w:pPr>
              <w:pStyle w:val="TAL"/>
              <w:rPr>
                <w:lang w:eastAsia="en-US"/>
              </w:rPr>
            </w:pPr>
            <w:r w:rsidRPr="00F511A5">
              <w:rPr>
                <w:lang w:eastAsia="en-US"/>
              </w:rPr>
              <w:t>Correction to 5G TC 9.1.5.2.1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0207B5" w14:textId="77777777" w:rsidR="005979E7" w:rsidRPr="00F511A5" w:rsidRDefault="005979E7" w:rsidP="00F17634">
            <w:pPr>
              <w:pStyle w:val="TAC"/>
              <w:rPr>
                <w:lang w:eastAsia="en-US"/>
              </w:rPr>
            </w:pPr>
            <w:r w:rsidRPr="00F511A5">
              <w:rPr>
                <w:lang w:eastAsia="en-US"/>
              </w:rPr>
              <w:t>16.3.0</w:t>
            </w:r>
          </w:p>
        </w:tc>
      </w:tr>
      <w:tr w:rsidR="005979E7" w:rsidRPr="00F511A5" w14:paraId="2A3F66E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B54029"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6B3E9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4CC43B" w14:textId="77777777" w:rsidR="005979E7" w:rsidRPr="00F511A5" w:rsidRDefault="005979E7" w:rsidP="00F17634">
            <w:pPr>
              <w:pStyle w:val="TAC"/>
              <w:rPr>
                <w:lang w:eastAsia="en-US"/>
              </w:rPr>
            </w:pPr>
            <w:r w:rsidRPr="00F511A5">
              <w:rPr>
                <w:lang w:eastAsia="en-US"/>
              </w:rPr>
              <w:t>R5-200616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10C6B4" w14:textId="77777777" w:rsidR="005979E7" w:rsidRPr="00F511A5" w:rsidRDefault="005979E7" w:rsidP="00F17634">
            <w:pPr>
              <w:pStyle w:val="TAC"/>
              <w:rPr>
                <w:lang w:eastAsia="en-US"/>
              </w:rPr>
            </w:pPr>
            <w:r w:rsidRPr="00F511A5">
              <w:rPr>
                <w:lang w:eastAsia="en-US"/>
              </w:rPr>
              <w:t>1373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A3B4D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5E7B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B29350" w14:textId="77777777" w:rsidR="005979E7" w:rsidRPr="00F511A5" w:rsidRDefault="005979E7" w:rsidP="00F17634">
            <w:pPr>
              <w:pStyle w:val="TAL"/>
              <w:rPr>
                <w:lang w:eastAsia="en-US"/>
              </w:rPr>
            </w:pPr>
            <w:r w:rsidRPr="00F511A5">
              <w:rPr>
                <w:lang w:eastAsia="en-US"/>
              </w:rPr>
              <w:t>Update to 5GC test case 9.1.1.3 in 38.523-1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CA482B" w14:textId="77777777" w:rsidR="005979E7" w:rsidRPr="00F511A5" w:rsidRDefault="005979E7" w:rsidP="00F17634">
            <w:pPr>
              <w:pStyle w:val="TAC"/>
              <w:rPr>
                <w:lang w:eastAsia="en-US"/>
              </w:rPr>
            </w:pPr>
            <w:r w:rsidRPr="00F511A5">
              <w:rPr>
                <w:lang w:eastAsia="en-US"/>
              </w:rPr>
              <w:t>16.3.0</w:t>
            </w:r>
          </w:p>
        </w:tc>
      </w:tr>
      <w:tr w:rsidR="005979E7" w:rsidRPr="00F511A5" w14:paraId="3641FF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5A5D4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B8D4E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CC0AD7" w14:textId="77777777" w:rsidR="005979E7" w:rsidRPr="00F511A5" w:rsidRDefault="005979E7" w:rsidP="00F17634">
            <w:pPr>
              <w:pStyle w:val="TAC"/>
              <w:rPr>
                <w:lang w:eastAsia="en-US"/>
              </w:rPr>
            </w:pPr>
            <w:r w:rsidRPr="00F511A5">
              <w:rPr>
                <w:lang w:eastAsia="en-US"/>
              </w:rPr>
              <w:t>R5-200622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C8B60C" w14:textId="77777777" w:rsidR="005979E7" w:rsidRPr="00F511A5" w:rsidRDefault="005979E7" w:rsidP="00F17634">
            <w:pPr>
              <w:pStyle w:val="TAC"/>
              <w:rPr>
                <w:lang w:eastAsia="en-US"/>
              </w:rPr>
            </w:pPr>
            <w:r w:rsidRPr="00F511A5">
              <w:rPr>
                <w:lang w:eastAsia="en-US"/>
              </w:rPr>
              <w:t>1375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FC98F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8514D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7C9514" w14:textId="77777777" w:rsidR="005979E7" w:rsidRPr="00F511A5" w:rsidRDefault="005979E7" w:rsidP="00F17634">
            <w:pPr>
              <w:pStyle w:val="TAL"/>
              <w:rPr>
                <w:lang w:eastAsia="en-US"/>
              </w:rPr>
            </w:pPr>
            <w:r w:rsidRPr="00F511A5">
              <w:rPr>
                <w:lang w:eastAsia="en-US"/>
              </w:rPr>
              <w:t>Inclusion of 5G-NR Idle Mode TC 6.1.2.19 - Speed-dependent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700378" w14:textId="77777777" w:rsidR="005979E7" w:rsidRPr="00F511A5" w:rsidRDefault="005979E7" w:rsidP="00F17634">
            <w:pPr>
              <w:pStyle w:val="TAC"/>
              <w:rPr>
                <w:lang w:eastAsia="en-US"/>
              </w:rPr>
            </w:pPr>
            <w:r w:rsidRPr="00F511A5">
              <w:rPr>
                <w:lang w:eastAsia="en-US"/>
              </w:rPr>
              <w:t>16.3.0</w:t>
            </w:r>
          </w:p>
        </w:tc>
      </w:tr>
      <w:tr w:rsidR="005979E7" w:rsidRPr="00F511A5" w14:paraId="686FDC7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EC8F7C"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493F5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0FEEC2" w14:textId="77777777" w:rsidR="005979E7" w:rsidRPr="00F511A5" w:rsidRDefault="005979E7" w:rsidP="00F17634">
            <w:pPr>
              <w:pStyle w:val="TAC"/>
              <w:rPr>
                <w:lang w:eastAsia="en-US"/>
              </w:rPr>
            </w:pPr>
            <w:r w:rsidRPr="00F511A5">
              <w:rPr>
                <w:lang w:eastAsia="en-US"/>
              </w:rPr>
              <w:t>R5-200623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474F83" w14:textId="77777777" w:rsidR="005979E7" w:rsidRPr="00F511A5" w:rsidRDefault="005979E7" w:rsidP="00F17634">
            <w:pPr>
              <w:pStyle w:val="TAC"/>
              <w:rPr>
                <w:lang w:eastAsia="en-US"/>
              </w:rPr>
            </w:pPr>
            <w:r w:rsidRPr="00F511A5">
              <w:rPr>
                <w:lang w:eastAsia="en-US"/>
              </w:rPr>
              <w:t>1376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C20F8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DBB8E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51CC4B" w14:textId="77777777" w:rsidR="005979E7" w:rsidRPr="00F511A5" w:rsidRDefault="005979E7" w:rsidP="00F17634">
            <w:pPr>
              <w:pStyle w:val="TAL"/>
              <w:rPr>
                <w:lang w:eastAsia="en-US"/>
              </w:rPr>
            </w:pPr>
            <w:r w:rsidRPr="00F511A5">
              <w:rPr>
                <w:lang w:eastAsia="en-US"/>
              </w:rPr>
              <w:t>Update of RRC TC 8.1.5.6.5.1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170036" w14:textId="77777777" w:rsidR="005979E7" w:rsidRPr="00F511A5" w:rsidRDefault="005979E7" w:rsidP="00F17634">
            <w:pPr>
              <w:pStyle w:val="TAC"/>
              <w:rPr>
                <w:lang w:eastAsia="en-US"/>
              </w:rPr>
            </w:pPr>
            <w:r w:rsidRPr="00F511A5">
              <w:rPr>
                <w:lang w:eastAsia="en-US"/>
              </w:rPr>
              <w:t>16.3.0</w:t>
            </w:r>
          </w:p>
        </w:tc>
      </w:tr>
      <w:tr w:rsidR="005979E7" w:rsidRPr="00F511A5" w14:paraId="352D505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6A226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B629A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689E8B" w14:textId="77777777" w:rsidR="005979E7" w:rsidRPr="00F511A5" w:rsidRDefault="005979E7" w:rsidP="00F17634">
            <w:pPr>
              <w:pStyle w:val="TAC"/>
              <w:rPr>
                <w:lang w:eastAsia="en-US"/>
              </w:rPr>
            </w:pPr>
            <w:r w:rsidRPr="00F511A5">
              <w:rPr>
                <w:lang w:eastAsia="en-US"/>
              </w:rPr>
              <w:t>R5-200625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972127" w14:textId="77777777" w:rsidR="005979E7" w:rsidRPr="00F511A5" w:rsidRDefault="005979E7" w:rsidP="00F17634">
            <w:pPr>
              <w:pStyle w:val="TAC"/>
              <w:rPr>
                <w:lang w:eastAsia="en-US"/>
              </w:rPr>
            </w:pPr>
            <w:r w:rsidRPr="00F511A5">
              <w:rPr>
                <w:lang w:eastAsia="en-US"/>
              </w:rPr>
              <w:t>1377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DF82F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AF7D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6C37BC" w14:textId="77777777" w:rsidR="005979E7" w:rsidRPr="00F511A5" w:rsidRDefault="005979E7" w:rsidP="00F17634">
            <w:pPr>
              <w:pStyle w:val="TAL"/>
              <w:rPr>
                <w:lang w:eastAsia="en-US"/>
              </w:rPr>
            </w:pPr>
            <w:r w:rsidRPr="00F511A5">
              <w:rPr>
                <w:lang w:eastAsia="en-US"/>
              </w:rPr>
              <w:t>Update of RRC TC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A2FF6A" w14:textId="77777777" w:rsidR="005979E7" w:rsidRPr="00F511A5" w:rsidRDefault="005979E7" w:rsidP="00F17634">
            <w:pPr>
              <w:pStyle w:val="TAC"/>
              <w:rPr>
                <w:lang w:eastAsia="en-US"/>
              </w:rPr>
            </w:pPr>
            <w:r w:rsidRPr="00F511A5">
              <w:rPr>
                <w:lang w:eastAsia="en-US"/>
              </w:rPr>
              <w:t>16.3.0</w:t>
            </w:r>
          </w:p>
        </w:tc>
      </w:tr>
      <w:tr w:rsidR="005979E7" w:rsidRPr="00F511A5" w14:paraId="702348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70C4DF"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3D649F"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49F7CA" w14:textId="77777777" w:rsidR="005979E7" w:rsidRPr="00F511A5" w:rsidRDefault="005979E7" w:rsidP="00F17634">
            <w:pPr>
              <w:pStyle w:val="TAC"/>
              <w:rPr>
                <w:lang w:eastAsia="en-US"/>
              </w:rPr>
            </w:pPr>
            <w:r w:rsidRPr="00F511A5">
              <w:rPr>
                <w:lang w:eastAsia="en-US"/>
              </w:rPr>
              <w:t>R5-200634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B3B390" w14:textId="77777777" w:rsidR="005979E7" w:rsidRPr="00F511A5" w:rsidRDefault="005979E7" w:rsidP="00F17634">
            <w:pPr>
              <w:pStyle w:val="TAC"/>
              <w:rPr>
                <w:lang w:eastAsia="en-US"/>
              </w:rPr>
            </w:pPr>
            <w:r w:rsidRPr="00F511A5">
              <w:rPr>
                <w:lang w:eastAsia="en-US"/>
              </w:rPr>
              <w:t>1378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FC511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C0948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0F9A47" w14:textId="77777777" w:rsidR="005979E7" w:rsidRPr="00F511A5" w:rsidRDefault="005979E7" w:rsidP="00F17634">
            <w:pPr>
              <w:pStyle w:val="TAL"/>
              <w:rPr>
                <w:lang w:eastAsia="en-US"/>
              </w:rPr>
            </w:pPr>
            <w:r w:rsidRPr="00F511A5">
              <w:rPr>
                <w:lang w:eastAsia="en-US"/>
              </w:rPr>
              <w:t>Corrections to NR MAC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9E39FC" w14:textId="77777777" w:rsidR="005979E7" w:rsidRPr="00F511A5" w:rsidRDefault="005979E7" w:rsidP="00F17634">
            <w:pPr>
              <w:pStyle w:val="TAC"/>
              <w:rPr>
                <w:lang w:eastAsia="en-US"/>
              </w:rPr>
            </w:pPr>
            <w:r w:rsidRPr="00F511A5">
              <w:rPr>
                <w:lang w:eastAsia="en-US"/>
              </w:rPr>
              <w:t>16.3.0</w:t>
            </w:r>
          </w:p>
        </w:tc>
      </w:tr>
      <w:tr w:rsidR="005979E7" w:rsidRPr="00F511A5" w14:paraId="3CD9C7A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92BA5C"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0420E1"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6E4031" w14:textId="77777777" w:rsidR="005979E7" w:rsidRPr="00F511A5" w:rsidRDefault="005979E7" w:rsidP="00F17634">
            <w:pPr>
              <w:pStyle w:val="TAC"/>
              <w:rPr>
                <w:lang w:eastAsia="en-US"/>
              </w:rPr>
            </w:pPr>
            <w:r w:rsidRPr="00F511A5">
              <w:rPr>
                <w:lang w:eastAsia="en-US"/>
              </w:rPr>
              <w:t>R5-200673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A15339" w14:textId="77777777" w:rsidR="005979E7" w:rsidRPr="00F511A5" w:rsidRDefault="005979E7" w:rsidP="00F17634">
            <w:pPr>
              <w:pStyle w:val="TAC"/>
              <w:rPr>
                <w:lang w:eastAsia="en-US"/>
              </w:rPr>
            </w:pPr>
            <w:r w:rsidRPr="00F511A5">
              <w:rPr>
                <w:lang w:eastAsia="en-US"/>
              </w:rPr>
              <w:t>1382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0266C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2CEB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41618D" w14:textId="77777777" w:rsidR="005979E7" w:rsidRPr="00F511A5" w:rsidRDefault="005979E7" w:rsidP="00F17634">
            <w:pPr>
              <w:pStyle w:val="TAL"/>
              <w:rPr>
                <w:lang w:eastAsia="en-US"/>
              </w:rPr>
            </w:pPr>
            <w:r w:rsidRPr="00F511A5">
              <w:rPr>
                <w:lang w:eastAsia="en-US"/>
              </w:rPr>
              <w:t>Editorial correction: Assign title to section 10.1.4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4861B8" w14:textId="77777777" w:rsidR="005979E7" w:rsidRPr="00F511A5" w:rsidRDefault="005979E7" w:rsidP="00F17634">
            <w:pPr>
              <w:pStyle w:val="TAC"/>
              <w:rPr>
                <w:lang w:eastAsia="en-US"/>
              </w:rPr>
            </w:pPr>
            <w:r w:rsidRPr="00F511A5">
              <w:rPr>
                <w:lang w:eastAsia="en-US"/>
              </w:rPr>
              <w:t>16.3.0</w:t>
            </w:r>
          </w:p>
        </w:tc>
      </w:tr>
      <w:tr w:rsidR="005979E7" w:rsidRPr="00F511A5" w14:paraId="1BA0FF2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CD3C85"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976E8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789520" w14:textId="77777777" w:rsidR="005979E7" w:rsidRPr="00F511A5" w:rsidRDefault="005979E7" w:rsidP="00F17634">
            <w:pPr>
              <w:pStyle w:val="TAC"/>
              <w:rPr>
                <w:lang w:eastAsia="en-US"/>
              </w:rPr>
            </w:pPr>
            <w:r w:rsidRPr="00F511A5">
              <w:rPr>
                <w:lang w:eastAsia="en-US"/>
              </w:rPr>
              <w:t>R5-200675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FDC32B" w14:textId="77777777" w:rsidR="005979E7" w:rsidRPr="00F511A5" w:rsidRDefault="005979E7" w:rsidP="00F17634">
            <w:pPr>
              <w:pStyle w:val="TAC"/>
              <w:rPr>
                <w:lang w:eastAsia="en-US"/>
              </w:rPr>
            </w:pPr>
            <w:r w:rsidRPr="00F511A5">
              <w:rPr>
                <w:lang w:eastAsia="en-US"/>
              </w:rPr>
              <w:t>1384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351A9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4A08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264B14" w14:textId="77777777" w:rsidR="005979E7" w:rsidRPr="00F511A5" w:rsidRDefault="005979E7" w:rsidP="00F17634">
            <w:pPr>
              <w:pStyle w:val="TAL"/>
              <w:rPr>
                <w:lang w:eastAsia="en-US"/>
              </w:rPr>
            </w:pPr>
            <w:r w:rsidRPr="00F511A5">
              <w:rPr>
                <w:lang w:eastAsia="en-US"/>
              </w:rPr>
              <w:t>Correction to NR Idle mode test case 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1B127D" w14:textId="77777777" w:rsidR="005979E7" w:rsidRPr="00F511A5" w:rsidRDefault="005979E7" w:rsidP="00F17634">
            <w:pPr>
              <w:pStyle w:val="TAC"/>
              <w:rPr>
                <w:lang w:eastAsia="en-US"/>
              </w:rPr>
            </w:pPr>
            <w:r w:rsidRPr="00F511A5">
              <w:rPr>
                <w:lang w:eastAsia="en-US"/>
              </w:rPr>
              <w:t>16.3.0</w:t>
            </w:r>
          </w:p>
        </w:tc>
      </w:tr>
      <w:tr w:rsidR="005979E7" w:rsidRPr="00F511A5" w14:paraId="748BE30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6A6347"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6F4CE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E6C110" w14:textId="77777777" w:rsidR="005979E7" w:rsidRPr="00F511A5" w:rsidRDefault="005979E7" w:rsidP="00F17634">
            <w:pPr>
              <w:pStyle w:val="TAC"/>
              <w:rPr>
                <w:lang w:eastAsia="en-US"/>
              </w:rPr>
            </w:pPr>
            <w:r w:rsidRPr="00F511A5">
              <w:rPr>
                <w:lang w:eastAsia="en-US"/>
              </w:rPr>
              <w:t>R5-200680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898004" w14:textId="77777777" w:rsidR="005979E7" w:rsidRPr="00F511A5" w:rsidRDefault="005979E7" w:rsidP="00F17634">
            <w:pPr>
              <w:pStyle w:val="TAC"/>
              <w:rPr>
                <w:lang w:eastAsia="en-US"/>
              </w:rPr>
            </w:pPr>
            <w:r w:rsidRPr="00F511A5">
              <w:rPr>
                <w:lang w:eastAsia="en-US"/>
              </w:rPr>
              <w:t>1386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01076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84B35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E0AC55" w14:textId="77777777" w:rsidR="005979E7" w:rsidRPr="00F511A5" w:rsidRDefault="005979E7" w:rsidP="00F17634">
            <w:pPr>
              <w:pStyle w:val="TAL"/>
              <w:rPr>
                <w:lang w:eastAsia="en-US"/>
              </w:rPr>
            </w:pPr>
            <w:r w:rsidRPr="00F511A5">
              <w:rPr>
                <w:lang w:eastAsia="en-US"/>
              </w:rPr>
              <w:t>Correction to NSSAI TC 9.1.5.1.3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3FF44D" w14:textId="77777777" w:rsidR="005979E7" w:rsidRPr="00F511A5" w:rsidRDefault="005979E7" w:rsidP="00F17634">
            <w:pPr>
              <w:pStyle w:val="TAC"/>
              <w:rPr>
                <w:lang w:eastAsia="en-US"/>
              </w:rPr>
            </w:pPr>
            <w:r w:rsidRPr="00F511A5">
              <w:rPr>
                <w:lang w:eastAsia="en-US"/>
              </w:rPr>
              <w:t>16.3.0</w:t>
            </w:r>
          </w:p>
        </w:tc>
      </w:tr>
      <w:tr w:rsidR="005979E7" w:rsidRPr="00F511A5" w14:paraId="419024B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9127BC"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AE26F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18EEF9" w14:textId="77777777" w:rsidR="005979E7" w:rsidRPr="00F511A5" w:rsidRDefault="005979E7" w:rsidP="00F17634">
            <w:pPr>
              <w:pStyle w:val="TAC"/>
              <w:rPr>
                <w:lang w:eastAsia="en-US"/>
              </w:rPr>
            </w:pPr>
            <w:r w:rsidRPr="00F511A5">
              <w:rPr>
                <w:lang w:eastAsia="en-US"/>
              </w:rPr>
              <w:t>R5-200803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94B73A" w14:textId="77777777" w:rsidR="005979E7" w:rsidRPr="00F511A5" w:rsidRDefault="005979E7" w:rsidP="00F17634">
            <w:pPr>
              <w:pStyle w:val="TAC"/>
              <w:rPr>
                <w:lang w:eastAsia="en-US"/>
              </w:rPr>
            </w:pPr>
            <w:r w:rsidRPr="00F511A5">
              <w:rPr>
                <w:lang w:eastAsia="en-US"/>
              </w:rPr>
              <w:t>1398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45EDB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BD171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2B9B22" w14:textId="77777777" w:rsidR="005979E7" w:rsidRPr="00F511A5" w:rsidRDefault="005979E7" w:rsidP="00F17634">
            <w:pPr>
              <w:pStyle w:val="TAL"/>
              <w:rPr>
                <w:lang w:eastAsia="en-US"/>
              </w:rPr>
            </w:pPr>
            <w:r w:rsidRPr="00F511A5">
              <w:rPr>
                <w:lang w:eastAsia="en-US"/>
              </w:rPr>
              <w:t>Correction to NR TC 8.1.3.1.23-Intra NR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EB2FA9" w14:textId="77777777" w:rsidR="005979E7" w:rsidRPr="00F511A5" w:rsidRDefault="005979E7" w:rsidP="00F17634">
            <w:pPr>
              <w:pStyle w:val="TAC"/>
              <w:rPr>
                <w:lang w:eastAsia="en-US"/>
              </w:rPr>
            </w:pPr>
            <w:r w:rsidRPr="00F511A5">
              <w:rPr>
                <w:lang w:eastAsia="en-US"/>
              </w:rPr>
              <w:t>16.3.0</w:t>
            </w:r>
          </w:p>
        </w:tc>
      </w:tr>
      <w:tr w:rsidR="005979E7" w:rsidRPr="00F511A5" w14:paraId="3E777FB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DE1EE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557A1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3A625B" w14:textId="77777777" w:rsidR="005979E7" w:rsidRPr="00F511A5" w:rsidRDefault="005979E7" w:rsidP="00F17634">
            <w:pPr>
              <w:pStyle w:val="TAC"/>
              <w:rPr>
                <w:lang w:eastAsia="en-US"/>
              </w:rPr>
            </w:pPr>
            <w:r w:rsidRPr="00F511A5">
              <w:rPr>
                <w:lang w:eastAsia="en-US"/>
              </w:rPr>
              <w:t>R5-200872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DC2342" w14:textId="77777777" w:rsidR="005979E7" w:rsidRPr="00F511A5" w:rsidRDefault="005979E7" w:rsidP="00F17634">
            <w:pPr>
              <w:pStyle w:val="TAC"/>
              <w:rPr>
                <w:lang w:eastAsia="en-US"/>
              </w:rPr>
            </w:pPr>
            <w:r w:rsidRPr="00F511A5">
              <w:rPr>
                <w:lang w:eastAsia="en-US"/>
              </w:rPr>
              <w:t>1403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4191E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86958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21EF6B" w14:textId="77777777" w:rsidR="005979E7" w:rsidRPr="00F511A5" w:rsidRDefault="005979E7" w:rsidP="00F17634">
            <w:pPr>
              <w:pStyle w:val="TAL"/>
              <w:rPr>
                <w:lang w:eastAsia="en-US"/>
              </w:rPr>
            </w:pPr>
            <w:r w:rsidRPr="00F511A5">
              <w:rPr>
                <w:lang w:eastAsia="en-US"/>
              </w:rPr>
              <w:t>Correction to Multilayer TC 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EAC43E" w14:textId="77777777" w:rsidR="005979E7" w:rsidRPr="00F511A5" w:rsidRDefault="005979E7" w:rsidP="00F17634">
            <w:pPr>
              <w:pStyle w:val="TAC"/>
              <w:rPr>
                <w:lang w:eastAsia="en-US"/>
              </w:rPr>
            </w:pPr>
            <w:r w:rsidRPr="00F511A5">
              <w:rPr>
                <w:lang w:eastAsia="en-US"/>
              </w:rPr>
              <w:t>16.3.0</w:t>
            </w:r>
          </w:p>
        </w:tc>
      </w:tr>
      <w:tr w:rsidR="005979E7" w:rsidRPr="00F511A5" w14:paraId="37E9DB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6AD591"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8FBF7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B217DF" w14:textId="77777777" w:rsidR="005979E7" w:rsidRPr="00F511A5" w:rsidRDefault="005979E7" w:rsidP="00F17634">
            <w:pPr>
              <w:pStyle w:val="TAC"/>
              <w:rPr>
                <w:lang w:eastAsia="en-US"/>
              </w:rPr>
            </w:pPr>
            <w:r w:rsidRPr="00F511A5">
              <w:rPr>
                <w:lang w:eastAsia="en-US"/>
              </w:rPr>
              <w:t>R5-200877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4A8A59" w14:textId="77777777" w:rsidR="005979E7" w:rsidRPr="00F511A5" w:rsidRDefault="005979E7" w:rsidP="00F17634">
            <w:pPr>
              <w:pStyle w:val="TAC"/>
              <w:rPr>
                <w:lang w:eastAsia="en-US"/>
              </w:rPr>
            </w:pPr>
            <w:r w:rsidRPr="00F511A5">
              <w:rPr>
                <w:lang w:eastAsia="en-US"/>
              </w:rPr>
              <w:t>1404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AA44F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254A6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A4C0D0" w14:textId="77777777" w:rsidR="005979E7" w:rsidRPr="00F511A5" w:rsidRDefault="005979E7" w:rsidP="00F17634">
            <w:pPr>
              <w:pStyle w:val="TAL"/>
              <w:rPr>
                <w:lang w:eastAsia="en-US"/>
              </w:rPr>
            </w:pPr>
            <w:r w:rsidRPr="00F511A5">
              <w:rPr>
                <w:lang w:eastAsia="en-US"/>
              </w:rPr>
              <w:t>Correction to Multilayer TC 11.1.6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85D283" w14:textId="77777777" w:rsidR="005979E7" w:rsidRPr="00F511A5" w:rsidRDefault="005979E7" w:rsidP="00F17634">
            <w:pPr>
              <w:pStyle w:val="TAC"/>
              <w:rPr>
                <w:lang w:eastAsia="en-US"/>
              </w:rPr>
            </w:pPr>
            <w:r w:rsidRPr="00F511A5">
              <w:rPr>
                <w:lang w:eastAsia="en-US"/>
              </w:rPr>
              <w:t>16.3.0</w:t>
            </w:r>
          </w:p>
        </w:tc>
      </w:tr>
      <w:tr w:rsidR="005979E7" w:rsidRPr="00F511A5" w14:paraId="13F07BF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94F89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12621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4A225D" w14:textId="77777777" w:rsidR="005979E7" w:rsidRPr="00F511A5" w:rsidRDefault="005979E7" w:rsidP="00F17634">
            <w:pPr>
              <w:pStyle w:val="TAC"/>
              <w:rPr>
                <w:lang w:eastAsia="en-US"/>
              </w:rPr>
            </w:pPr>
            <w:r w:rsidRPr="00F511A5">
              <w:rPr>
                <w:lang w:eastAsia="en-US"/>
              </w:rPr>
              <w:t>R5-200997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151624" w14:textId="77777777" w:rsidR="005979E7" w:rsidRPr="00F511A5" w:rsidRDefault="005979E7" w:rsidP="00F17634">
            <w:pPr>
              <w:pStyle w:val="TAC"/>
              <w:rPr>
                <w:lang w:eastAsia="en-US"/>
              </w:rPr>
            </w:pPr>
            <w:r w:rsidRPr="00F511A5">
              <w:rPr>
                <w:lang w:eastAsia="en-US"/>
              </w:rPr>
              <w:t>1249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FF1A1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98312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A3893B" w14:textId="77777777" w:rsidR="005979E7" w:rsidRPr="00F511A5" w:rsidRDefault="005979E7" w:rsidP="00F17634">
            <w:pPr>
              <w:pStyle w:val="TAL"/>
              <w:rPr>
                <w:lang w:eastAsia="en-US"/>
              </w:rPr>
            </w:pPr>
            <w:r w:rsidRPr="00F511A5">
              <w:rPr>
                <w:lang w:eastAsia="en-US"/>
              </w:rPr>
              <w:t>Correction to EN-DC RRC Test case 8.2.3.2.1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D455E8" w14:textId="77777777" w:rsidR="005979E7" w:rsidRPr="00F511A5" w:rsidRDefault="005979E7" w:rsidP="00F17634">
            <w:pPr>
              <w:pStyle w:val="TAC"/>
              <w:rPr>
                <w:lang w:eastAsia="en-US"/>
              </w:rPr>
            </w:pPr>
            <w:r w:rsidRPr="00F511A5">
              <w:rPr>
                <w:lang w:eastAsia="en-US"/>
              </w:rPr>
              <w:t>16.3.0</w:t>
            </w:r>
          </w:p>
        </w:tc>
      </w:tr>
      <w:tr w:rsidR="005979E7" w:rsidRPr="00F511A5" w14:paraId="088C42D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D0DF5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15DFCE"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37C6B0" w14:textId="77777777" w:rsidR="005979E7" w:rsidRPr="00F511A5" w:rsidRDefault="005979E7" w:rsidP="00F17634">
            <w:pPr>
              <w:pStyle w:val="TAC"/>
              <w:rPr>
                <w:lang w:eastAsia="en-US"/>
              </w:rPr>
            </w:pPr>
            <w:r w:rsidRPr="00F511A5">
              <w:rPr>
                <w:lang w:eastAsia="en-US"/>
              </w:rPr>
              <w:t>R5-200999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CE3A82" w14:textId="77777777" w:rsidR="005979E7" w:rsidRPr="00F511A5" w:rsidRDefault="005979E7" w:rsidP="00F17634">
            <w:pPr>
              <w:pStyle w:val="TAC"/>
              <w:rPr>
                <w:lang w:eastAsia="en-US"/>
              </w:rPr>
            </w:pPr>
            <w:r w:rsidRPr="00F511A5">
              <w:rPr>
                <w:lang w:eastAsia="en-US"/>
              </w:rPr>
              <w:t>1230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A76EA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4C1BC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D2CD2D" w14:textId="77777777" w:rsidR="005979E7" w:rsidRPr="00F511A5" w:rsidRDefault="005979E7" w:rsidP="00F17634">
            <w:pPr>
              <w:pStyle w:val="TAL"/>
              <w:rPr>
                <w:lang w:eastAsia="en-US"/>
              </w:rPr>
            </w:pPr>
            <w:r w:rsidRPr="00F511A5">
              <w:rPr>
                <w:lang w:eastAsia="en-US"/>
              </w:rPr>
              <w:t>Correction to NR RLC test case 7.1.2.3.5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162B69" w14:textId="77777777" w:rsidR="005979E7" w:rsidRPr="00F511A5" w:rsidRDefault="005979E7" w:rsidP="00F17634">
            <w:pPr>
              <w:pStyle w:val="TAC"/>
              <w:rPr>
                <w:lang w:eastAsia="en-US"/>
              </w:rPr>
            </w:pPr>
            <w:r w:rsidRPr="00F511A5">
              <w:rPr>
                <w:lang w:eastAsia="en-US"/>
              </w:rPr>
              <w:t>16.3.0</w:t>
            </w:r>
          </w:p>
        </w:tc>
      </w:tr>
      <w:tr w:rsidR="005979E7" w:rsidRPr="00F511A5" w14:paraId="23B497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ED414C"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EEB882"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291A08" w14:textId="77777777" w:rsidR="005979E7" w:rsidRPr="00F511A5" w:rsidRDefault="005979E7" w:rsidP="00F17634">
            <w:pPr>
              <w:pStyle w:val="TAC"/>
              <w:rPr>
                <w:lang w:eastAsia="en-US"/>
              </w:rPr>
            </w:pPr>
            <w:r w:rsidRPr="00F511A5">
              <w:rPr>
                <w:lang w:eastAsia="en-US"/>
              </w:rPr>
              <w:t>R5-201000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D897B3" w14:textId="77777777" w:rsidR="005979E7" w:rsidRPr="00F511A5" w:rsidRDefault="005979E7" w:rsidP="00F17634">
            <w:pPr>
              <w:pStyle w:val="TAC"/>
              <w:rPr>
                <w:lang w:eastAsia="en-US"/>
              </w:rPr>
            </w:pPr>
            <w:r w:rsidRPr="00F511A5">
              <w:rPr>
                <w:lang w:eastAsia="en-US"/>
              </w:rPr>
              <w:t>1248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406BF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7BD1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1E40D9" w14:textId="77777777" w:rsidR="005979E7" w:rsidRPr="00F511A5" w:rsidRDefault="005979E7" w:rsidP="00F17634">
            <w:pPr>
              <w:pStyle w:val="TAL"/>
              <w:rPr>
                <w:lang w:eastAsia="en-US"/>
              </w:rPr>
            </w:pPr>
            <w:r w:rsidRPr="00F511A5">
              <w:rPr>
                <w:lang w:eastAsia="en-US"/>
              </w:rPr>
              <w:t>Correction to NR PDCP test case 7.1.3.5.3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AAC782" w14:textId="77777777" w:rsidR="005979E7" w:rsidRPr="00F511A5" w:rsidRDefault="005979E7" w:rsidP="00F17634">
            <w:pPr>
              <w:pStyle w:val="TAC"/>
              <w:rPr>
                <w:lang w:eastAsia="en-US"/>
              </w:rPr>
            </w:pPr>
            <w:r w:rsidRPr="00F511A5">
              <w:rPr>
                <w:lang w:eastAsia="en-US"/>
              </w:rPr>
              <w:t>16.3.0</w:t>
            </w:r>
          </w:p>
        </w:tc>
      </w:tr>
      <w:tr w:rsidR="005979E7" w:rsidRPr="00F511A5" w14:paraId="6B04C34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2B8C55"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B3737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618D38" w14:textId="77777777" w:rsidR="005979E7" w:rsidRPr="00F511A5" w:rsidRDefault="005979E7" w:rsidP="00F17634">
            <w:pPr>
              <w:pStyle w:val="TAC"/>
              <w:rPr>
                <w:lang w:eastAsia="en-US"/>
              </w:rPr>
            </w:pPr>
            <w:r w:rsidRPr="00F511A5">
              <w:rPr>
                <w:lang w:eastAsia="en-US"/>
              </w:rPr>
              <w:t>R5-201001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739A40" w14:textId="77777777" w:rsidR="005979E7" w:rsidRPr="00F511A5" w:rsidRDefault="005979E7" w:rsidP="00F17634">
            <w:pPr>
              <w:pStyle w:val="TAC"/>
              <w:rPr>
                <w:lang w:eastAsia="en-US"/>
              </w:rPr>
            </w:pPr>
            <w:r w:rsidRPr="00F511A5">
              <w:rPr>
                <w:lang w:eastAsia="en-US"/>
              </w:rPr>
              <w:t>1236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F15B4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48487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11504E" w14:textId="77777777" w:rsidR="005979E7" w:rsidRPr="00F511A5" w:rsidRDefault="005979E7" w:rsidP="00F17634">
            <w:pPr>
              <w:pStyle w:val="TAL"/>
              <w:rPr>
                <w:lang w:eastAsia="en-US"/>
              </w:rPr>
            </w:pPr>
            <w:r w:rsidRPr="00F511A5">
              <w:rPr>
                <w:lang w:eastAsia="en-US"/>
              </w:rPr>
              <w:t>Correction to NR SDAP test case 7.1.4.2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42996D" w14:textId="77777777" w:rsidR="005979E7" w:rsidRPr="00F511A5" w:rsidRDefault="005979E7" w:rsidP="00F17634">
            <w:pPr>
              <w:pStyle w:val="TAC"/>
              <w:rPr>
                <w:lang w:eastAsia="en-US"/>
              </w:rPr>
            </w:pPr>
            <w:r w:rsidRPr="00F511A5">
              <w:rPr>
                <w:lang w:eastAsia="en-US"/>
              </w:rPr>
              <w:t>16.3.0</w:t>
            </w:r>
          </w:p>
        </w:tc>
      </w:tr>
      <w:tr w:rsidR="005979E7" w:rsidRPr="00F511A5" w14:paraId="2A13712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C5B04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094487"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96BE9F" w14:textId="77777777" w:rsidR="005979E7" w:rsidRPr="00F511A5" w:rsidRDefault="005979E7" w:rsidP="00F17634">
            <w:pPr>
              <w:pStyle w:val="TAC"/>
              <w:rPr>
                <w:lang w:eastAsia="en-US"/>
              </w:rPr>
            </w:pPr>
            <w:r w:rsidRPr="00F511A5">
              <w:rPr>
                <w:lang w:eastAsia="en-US"/>
              </w:rPr>
              <w:t>R5-201002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1B897E" w14:textId="77777777" w:rsidR="005979E7" w:rsidRPr="00F511A5" w:rsidRDefault="005979E7" w:rsidP="00F17634">
            <w:pPr>
              <w:pStyle w:val="TAC"/>
              <w:rPr>
                <w:lang w:eastAsia="en-US"/>
              </w:rPr>
            </w:pPr>
            <w:r w:rsidRPr="00F511A5">
              <w:rPr>
                <w:lang w:eastAsia="en-US"/>
              </w:rPr>
              <w:t>1243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76754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7ECC3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6DFBA8" w14:textId="77777777" w:rsidR="005979E7" w:rsidRPr="00F511A5" w:rsidRDefault="005979E7" w:rsidP="00F17634">
            <w:pPr>
              <w:pStyle w:val="TAL"/>
              <w:rPr>
                <w:lang w:eastAsia="en-US"/>
              </w:rPr>
            </w:pPr>
            <w:r w:rsidRPr="00F511A5">
              <w:rPr>
                <w:lang w:eastAsia="en-US"/>
              </w:rPr>
              <w:t>Correction to 5GMM test case 9.1.5.1.8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5C180D" w14:textId="77777777" w:rsidR="005979E7" w:rsidRPr="00F511A5" w:rsidRDefault="005979E7" w:rsidP="00F17634">
            <w:pPr>
              <w:pStyle w:val="TAC"/>
              <w:rPr>
                <w:lang w:eastAsia="en-US"/>
              </w:rPr>
            </w:pPr>
            <w:r w:rsidRPr="00F511A5">
              <w:rPr>
                <w:lang w:eastAsia="en-US"/>
              </w:rPr>
              <w:t>16.3.0</w:t>
            </w:r>
          </w:p>
        </w:tc>
      </w:tr>
      <w:tr w:rsidR="005979E7" w:rsidRPr="00F511A5" w14:paraId="7F91F2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E8DB7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38D041"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9A2DE6" w14:textId="77777777" w:rsidR="005979E7" w:rsidRPr="00F511A5" w:rsidRDefault="005979E7" w:rsidP="00F17634">
            <w:pPr>
              <w:pStyle w:val="TAC"/>
              <w:rPr>
                <w:lang w:eastAsia="en-US"/>
              </w:rPr>
            </w:pPr>
            <w:r w:rsidRPr="00F511A5">
              <w:rPr>
                <w:lang w:eastAsia="en-US"/>
              </w:rPr>
              <w:t>R5-201006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DF93C3" w14:textId="77777777" w:rsidR="005979E7" w:rsidRPr="00F511A5" w:rsidRDefault="005979E7" w:rsidP="00F17634">
            <w:pPr>
              <w:pStyle w:val="TAC"/>
              <w:rPr>
                <w:lang w:eastAsia="en-US"/>
              </w:rPr>
            </w:pPr>
            <w:r w:rsidRPr="00F511A5">
              <w:rPr>
                <w:lang w:eastAsia="en-US"/>
              </w:rPr>
              <w:t>1389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349D6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87FC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E2DA56" w14:textId="77777777" w:rsidR="005979E7" w:rsidRPr="00F511A5" w:rsidRDefault="005979E7" w:rsidP="00F17634">
            <w:pPr>
              <w:pStyle w:val="TAL"/>
              <w:rPr>
                <w:lang w:eastAsia="en-US"/>
              </w:rPr>
            </w:pPr>
            <w:r w:rsidRPr="00F511A5">
              <w:rPr>
                <w:lang w:eastAsia="en-US"/>
              </w:rPr>
              <w:t>Correction to NR TC 6.1.2.11-Area Specific SIBs using systemInformationAreaID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DEFCB8" w14:textId="77777777" w:rsidR="005979E7" w:rsidRPr="00F511A5" w:rsidRDefault="005979E7" w:rsidP="00F17634">
            <w:pPr>
              <w:pStyle w:val="TAC"/>
              <w:rPr>
                <w:lang w:eastAsia="en-US"/>
              </w:rPr>
            </w:pPr>
            <w:r w:rsidRPr="00F511A5">
              <w:rPr>
                <w:lang w:eastAsia="en-US"/>
              </w:rPr>
              <w:t>16.3.0</w:t>
            </w:r>
          </w:p>
        </w:tc>
      </w:tr>
      <w:tr w:rsidR="005979E7" w:rsidRPr="00F511A5" w14:paraId="0812FD3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1B0D77"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E053F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02EEE0" w14:textId="77777777" w:rsidR="005979E7" w:rsidRPr="00F511A5" w:rsidRDefault="005979E7" w:rsidP="00F17634">
            <w:pPr>
              <w:pStyle w:val="TAC"/>
              <w:rPr>
                <w:lang w:eastAsia="en-US"/>
              </w:rPr>
            </w:pPr>
            <w:r w:rsidRPr="00F511A5">
              <w:rPr>
                <w:lang w:eastAsia="en-US"/>
              </w:rPr>
              <w:t>R5-201007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92B24F" w14:textId="77777777" w:rsidR="005979E7" w:rsidRPr="00F511A5" w:rsidRDefault="005979E7" w:rsidP="00F17634">
            <w:pPr>
              <w:pStyle w:val="TAC"/>
              <w:rPr>
                <w:lang w:eastAsia="en-US"/>
              </w:rPr>
            </w:pPr>
            <w:r w:rsidRPr="00F511A5">
              <w:rPr>
                <w:lang w:eastAsia="en-US"/>
              </w:rPr>
              <w:t>1368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CF5D9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470C8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B77ABE" w14:textId="77777777" w:rsidR="005979E7" w:rsidRPr="00F511A5" w:rsidRDefault="005979E7" w:rsidP="00F17634">
            <w:pPr>
              <w:pStyle w:val="TAL"/>
              <w:rPr>
                <w:lang w:eastAsia="en-US"/>
              </w:rPr>
            </w:pPr>
            <w:r w:rsidRPr="00F511A5">
              <w:rPr>
                <w:lang w:eastAsia="en-US"/>
              </w:rPr>
              <w:t>Editorial Correction to TC 8.1.1.1.2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EECA8C2" w14:textId="77777777" w:rsidR="005979E7" w:rsidRPr="00F511A5" w:rsidRDefault="005979E7" w:rsidP="00F17634">
            <w:pPr>
              <w:pStyle w:val="TAC"/>
              <w:rPr>
                <w:lang w:eastAsia="en-US"/>
              </w:rPr>
            </w:pPr>
            <w:r w:rsidRPr="00F511A5">
              <w:rPr>
                <w:lang w:eastAsia="en-US"/>
              </w:rPr>
              <w:t>16.3.0</w:t>
            </w:r>
          </w:p>
        </w:tc>
      </w:tr>
      <w:tr w:rsidR="005979E7" w:rsidRPr="00F511A5" w14:paraId="0190906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89A9DB" w14:textId="77777777" w:rsidR="005979E7" w:rsidRPr="00F511A5" w:rsidRDefault="005979E7" w:rsidP="00F17634">
            <w:pPr>
              <w:pStyle w:val="TAC"/>
              <w:rPr>
                <w:lang w:eastAsia="en-US"/>
              </w:rPr>
            </w:pPr>
            <w:r w:rsidRPr="00F511A5">
              <w:rPr>
                <w:lang w:eastAsia="en-US"/>
              </w:rPr>
              <w:lastRenderedPageBreak/>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46263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346517" w14:textId="77777777" w:rsidR="005979E7" w:rsidRPr="00F511A5" w:rsidRDefault="005979E7" w:rsidP="00F17634">
            <w:pPr>
              <w:pStyle w:val="TAC"/>
              <w:rPr>
                <w:lang w:eastAsia="en-US"/>
              </w:rPr>
            </w:pPr>
            <w:r w:rsidRPr="00F511A5">
              <w:rPr>
                <w:lang w:eastAsia="en-US"/>
              </w:rPr>
              <w:t>R5-201009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171925" w14:textId="77777777" w:rsidR="005979E7" w:rsidRPr="00F511A5" w:rsidRDefault="005979E7" w:rsidP="00F17634">
            <w:pPr>
              <w:pStyle w:val="TAC"/>
              <w:rPr>
                <w:lang w:eastAsia="en-US"/>
              </w:rPr>
            </w:pPr>
            <w:r w:rsidRPr="00F511A5">
              <w:rPr>
                <w:lang w:eastAsia="en-US"/>
              </w:rPr>
              <w:t>1379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2C689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B58C5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D61935" w14:textId="77777777" w:rsidR="005979E7" w:rsidRPr="00F511A5" w:rsidRDefault="005979E7" w:rsidP="00F17634">
            <w:pPr>
              <w:pStyle w:val="TAL"/>
              <w:rPr>
                <w:lang w:eastAsia="en-US"/>
              </w:rPr>
            </w:pPr>
            <w:r w:rsidRPr="00F511A5">
              <w:rPr>
                <w:lang w:eastAsia="en-US"/>
              </w:rPr>
              <w:t>Correction to Non 3GPP Access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91EF28" w14:textId="77777777" w:rsidR="005979E7" w:rsidRPr="00F511A5" w:rsidRDefault="005979E7" w:rsidP="00F17634">
            <w:pPr>
              <w:pStyle w:val="TAC"/>
              <w:rPr>
                <w:lang w:eastAsia="en-US"/>
              </w:rPr>
            </w:pPr>
            <w:r w:rsidRPr="00F511A5">
              <w:rPr>
                <w:lang w:eastAsia="en-US"/>
              </w:rPr>
              <w:t>16.3.0</w:t>
            </w:r>
          </w:p>
        </w:tc>
      </w:tr>
      <w:tr w:rsidR="005979E7" w:rsidRPr="00F511A5" w14:paraId="15709C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005BB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CC54D5"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DF0EF5" w14:textId="77777777" w:rsidR="005979E7" w:rsidRPr="00F511A5" w:rsidRDefault="005979E7" w:rsidP="00F17634">
            <w:pPr>
              <w:pStyle w:val="TAC"/>
              <w:rPr>
                <w:lang w:eastAsia="en-US"/>
              </w:rPr>
            </w:pPr>
            <w:r w:rsidRPr="00F511A5">
              <w:rPr>
                <w:lang w:eastAsia="en-US"/>
              </w:rPr>
              <w:t>R5-201018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4DCF91" w14:textId="77777777" w:rsidR="005979E7" w:rsidRPr="00F511A5" w:rsidRDefault="005979E7" w:rsidP="00F17634">
            <w:pPr>
              <w:pStyle w:val="TAC"/>
              <w:rPr>
                <w:lang w:eastAsia="en-US"/>
              </w:rPr>
            </w:pPr>
            <w:r w:rsidRPr="00F511A5">
              <w:rPr>
                <w:lang w:eastAsia="en-US"/>
              </w:rPr>
              <w:t>1374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20DEE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13BC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2AB58D" w14:textId="77777777" w:rsidR="005979E7" w:rsidRPr="00F511A5" w:rsidRDefault="005979E7" w:rsidP="00F17634">
            <w:pPr>
              <w:pStyle w:val="TAL"/>
              <w:rPr>
                <w:lang w:eastAsia="en-US"/>
              </w:rPr>
            </w:pPr>
            <w:r w:rsidRPr="00F511A5">
              <w:rPr>
                <w:lang w:eastAsia="en-US"/>
              </w:rPr>
              <w:t>Correction to NR test case 8.2.3.8.1x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83C02E" w14:textId="77777777" w:rsidR="005979E7" w:rsidRPr="00F511A5" w:rsidRDefault="005979E7" w:rsidP="00F17634">
            <w:pPr>
              <w:pStyle w:val="TAC"/>
              <w:rPr>
                <w:lang w:eastAsia="en-US"/>
              </w:rPr>
            </w:pPr>
            <w:r w:rsidRPr="00F511A5">
              <w:rPr>
                <w:lang w:eastAsia="en-US"/>
              </w:rPr>
              <w:t>16.3.0</w:t>
            </w:r>
          </w:p>
        </w:tc>
      </w:tr>
      <w:tr w:rsidR="005979E7" w:rsidRPr="00F511A5" w14:paraId="0813A28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2BC580"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4482EF"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5FF6F3" w14:textId="77777777" w:rsidR="005979E7" w:rsidRPr="00F511A5" w:rsidRDefault="005979E7" w:rsidP="00F17634">
            <w:pPr>
              <w:pStyle w:val="TAC"/>
              <w:rPr>
                <w:lang w:eastAsia="en-US"/>
              </w:rPr>
            </w:pPr>
            <w:r w:rsidRPr="00F511A5">
              <w:rPr>
                <w:lang w:eastAsia="en-US"/>
              </w:rPr>
              <w:t>R5-201031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917FE1" w14:textId="77777777" w:rsidR="005979E7" w:rsidRPr="00F511A5" w:rsidRDefault="005979E7" w:rsidP="00F17634">
            <w:pPr>
              <w:pStyle w:val="TAC"/>
              <w:rPr>
                <w:lang w:eastAsia="en-US"/>
              </w:rPr>
            </w:pPr>
            <w:r w:rsidRPr="00F511A5">
              <w:rPr>
                <w:lang w:eastAsia="en-US"/>
              </w:rPr>
              <w:t>1312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E385A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8BF46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2BA985" w14:textId="77777777" w:rsidR="005979E7" w:rsidRPr="00F511A5" w:rsidRDefault="005979E7" w:rsidP="00F17634">
            <w:pPr>
              <w:pStyle w:val="TAL"/>
              <w:rPr>
                <w:lang w:eastAsia="en-US"/>
              </w:rPr>
            </w:pPr>
            <w:r w:rsidRPr="00F511A5">
              <w:rPr>
                <w:lang w:eastAsia="en-US"/>
              </w:rPr>
              <w:t>Adding generic test parameters references and updating subclause 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134390" w14:textId="77777777" w:rsidR="005979E7" w:rsidRPr="00F511A5" w:rsidRDefault="005979E7" w:rsidP="00F17634">
            <w:pPr>
              <w:pStyle w:val="TAC"/>
              <w:rPr>
                <w:lang w:eastAsia="en-US"/>
              </w:rPr>
            </w:pPr>
            <w:r w:rsidRPr="00F511A5">
              <w:rPr>
                <w:lang w:eastAsia="en-US"/>
              </w:rPr>
              <w:t>16.3.0</w:t>
            </w:r>
          </w:p>
        </w:tc>
      </w:tr>
      <w:tr w:rsidR="005979E7" w:rsidRPr="00F511A5" w14:paraId="262E5D1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4F3696"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EE0A0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02CFC2" w14:textId="77777777" w:rsidR="005979E7" w:rsidRPr="00F511A5" w:rsidRDefault="005979E7" w:rsidP="00F17634">
            <w:pPr>
              <w:pStyle w:val="TAC"/>
              <w:rPr>
                <w:lang w:eastAsia="en-US"/>
              </w:rPr>
            </w:pPr>
            <w:r w:rsidRPr="00F511A5">
              <w:rPr>
                <w:lang w:eastAsia="en-US"/>
              </w:rPr>
              <w:t>R5-201032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E927EF" w14:textId="77777777" w:rsidR="005979E7" w:rsidRPr="00F511A5" w:rsidRDefault="005979E7" w:rsidP="00F17634">
            <w:pPr>
              <w:pStyle w:val="TAC"/>
              <w:rPr>
                <w:lang w:eastAsia="en-US"/>
              </w:rPr>
            </w:pPr>
            <w:r w:rsidRPr="00F511A5">
              <w:rPr>
                <w:lang w:eastAsia="en-US"/>
              </w:rPr>
              <w:t>1315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ADC93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0D81E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3D2781" w14:textId="77777777" w:rsidR="005979E7" w:rsidRPr="00F511A5" w:rsidRDefault="005979E7" w:rsidP="00F17634">
            <w:pPr>
              <w:pStyle w:val="TAL"/>
              <w:rPr>
                <w:lang w:eastAsia="en-US"/>
              </w:rPr>
            </w:pPr>
            <w:r w:rsidRPr="00F511A5">
              <w:rPr>
                <w:lang w:eastAsia="en-US"/>
              </w:rPr>
              <w:t>Update to IMS Emergency Services TC 11.4.1 for adding new TPs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213656" w14:textId="77777777" w:rsidR="005979E7" w:rsidRPr="00F511A5" w:rsidRDefault="005979E7" w:rsidP="00F17634">
            <w:pPr>
              <w:pStyle w:val="TAC"/>
              <w:rPr>
                <w:lang w:eastAsia="en-US"/>
              </w:rPr>
            </w:pPr>
            <w:r w:rsidRPr="00F511A5">
              <w:rPr>
                <w:lang w:eastAsia="en-US"/>
              </w:rPr>
              <w:t>16.3.0</w:t>
            </w:r>
          </w:p>
        </w:tc>
      </w:tr>
      <w:tr w:rsidR="005979E7" w:rsidRPr="00F511A5" w14:paraId="4D5730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B6B13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B8A395"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684B7D" w14:textId="77777777" w:rsidR="005979E7" w:rsidRPr="00F511A5" w:rsidRDefault="005979E7" w:rsidP="00F17634">
            <w:pPr>
              <w:pStyle w:val="TAC"/>
              <w:rPr>
                <w:lang w:eastAsia="en-US"/>
              </w:rPr>
            </w:pPr>
            <w:r w:rsidRPr="00F511A5">
              <w:rPr>
                <w:lang w:eastAsia="en-US"/>
              </w:rPr>
              <w:t>R5-201033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24FBBE" w14:textId="77777777" w:rsidR="005979E7" w:rsidRPr="00F511A5" w:rsidRDefault="005979E7" w:rsidP="00F17634">
            <w:pPr>
              <w:pStyle w:val="TAC"/>
              <w:rPr>
                <w:lang w:eastAsia="en-US"/>
              </w:rPr>
            </w:pPr>
            <w:r w:rsidRPr="00F511A5">
              <w:rPr>
                <w:lang w:eastAsia="en-US"/>
              </w:rPr>
              <w:t>1318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DA48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266F8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907BB5" w14:textId="77777777" w:rsidR="005979E7" w:rsidRPr="00F511A5" w:rsidRDefault="005979E7" w:rsidP="00F17634">
            <w:pPr>
              <w:pStyle w:val="TAL"/>
              <w:rPr>
                <w:lang w:eastAsia="en-US"/>
              </w:rPr>
            </w:pPr>
            <w:r w:rsidRPr="00F511A5">
              <w:rPr>
                <w:lang w:eastAsia="en-US"/>
              </w:rPr>
              <w:t>Update of TC 11.4.4 5G Emergency Services to add a new TP</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E6B269" w14:textId="77777777" w:rsidR="005979E7" w:rsidRPr="00F511A5" w:rsidRDefault="005979E7" w:rsidP="00F17634">
            <w:pPr>
              <w:pStyle w:val="TAC"/>
              <w:rPr>
                <w:lang w:eastAsia="en-US"/>
              </w:rPr>
            </w:pPr>
            <w:r w:rsidRPr="00F511A5">
              <w:rPr>
                <w:lang w:eastAsia="en-US"/>
              </w:rPr>
              <w:t>16.3.0</w:t>
            </w:r>
          </w:p>
        </w:tc>
      </w:tr>
      <w:tr w:rsidR="005979E7" w:rsidRPr="00F511A5" w14:paraId="6D1D7E5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DD13A3"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4724E9"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5FF089" w14:textId="77777777" w:rsidR="005979E7" w:rsidRPr="00F511A5" w:rsidRDefault="005979E7" w:rsidP="00F17634">
            <w:pPr>
              <w:pStyle w:val="TAC"/>
              <w:rPr>
                <w:lang w:eastAsia="en-US"/>
              </w:rPr>
            </w:pPr>
            <w:r w:rsidRPr="00F511A5">
              <w:rPr>
                <w:lang w:eastAsia="en-US"/>
              </w:rPr>
              <w:t>R5-201084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9B9534" w14:textId="77777777" w:rsidR="005979E7" w:rsidRPr="00F511A5" w:rsidRDefault="005979E7" w:rsidP="00F17634">
            <w:pPr>
              <w:pStyle w:val="TAC"/>
              <w:rPr>
                <w:lang w:eastAsia="en-US"/>
              </w:rPr>
            </w:pPr>
            <w:r w:rsidRPr="00F511A5">
              <w:rPr>
                <w:lang w:eastAsia="en-US"/>
              </w:rPr>
              <w:t>1287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B7D92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11E7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E1BD1F" w14:textId="77777777" w:rsidR="005979E7" w:rsidRPr="00F511A5" w:rsidRDefault="005979E7" w:rsidP="00F17634">
            <w:pPr>
              <w:pStyle w:val="TAL"/>
              <w:rPr>
                <w:lang w:eastAsia="en-US"/>
              </w:rPr>
            </w:pPr>
            <w:r w:rsidRPr="00F511A5">
              <w:rPr>
                <w:lang w:eastAsia="en-US"/>
              </w:rPr>
              <w:t>Correction to NR TC 9.1.1.6-5G AKA abnormal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21288D" w14:textId="77777777" w:rsidR="005979E7" w:rsidRPr="00F511A5" w:rsidRDefault="005979E7" w:rsidP="00F17634">
            <w:pPr>
              <w:pStyle w:val="TAC"/>
              <w:rPr>
                <w:lang w:eastAsia="en-US"/>
              </w:rPr>
            </w:pPr>
            <w:r w:rsidRPr="00F511A5">
              <w:rPr>
                <w:lang w:eastAsia="en-US"/>
              </w:rPr>
              <w:t>16.3.0</w:t>
            </w:r>
          </w:p>
        </w:tc>
      </w:tr>
      <w:tr w:rsidR="005979E7" w:rsidRPr="00F511A5" w14:paraId="77A205D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84B6A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5F356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906E01" w14:textId="77777777" w:rsidR="005979E7" w:rsidRPr="00F511A5" w:rsidRDefault="005979E7" w:rsidP="00F17634">
            <w:pPr>
              <w:pStyle w:val="TAC"/>
              <w:rPr>
                <w:lang w:eastAsia="en-US"/>
              </w:rPr>
            </w:pPr>
            <w:r w:rsidRPr="00F511A5">
              <w:rPr>
                <w:lang w:eastAsia="en-US"/>
              </w:rPr>
              <w:t>R5-201085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D92867" w14:textId="77777777" w:rsidR="005979E7" w:rsidRPr="00F511A5" w:rsidRDefault="005979E7" w:rsidP="00F17634">
            <w:pPr>
              <w:pStyle w:val="TAC"/>
              <w:rPr>
                <w:lang w:eastAsia="en-US"/>
              </w:rPr>
            </w:pPr>
            <w:r w:rsidRPr="00F511A5">
              <w:rPr>
                <w:lang w:eastAsia="en-US"/>
              </w:rPr>
              <w:t>1288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EFE3F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0A42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9EFC5C" w14:textId="77777777" w:rsidR="005979E7" w:rsidRPr="00F511A5" w:rsidRDefault="005979E7" w:rsidP="00F17634">
            <w:pPr>
              <w:pStyle w:val="TAL"/>
              <w:rPr>
                <w:lang w:eastAsia="en-US"/>
              </w:rPr>
            </w:pPr>
            <w:r w:rsidRPr="00F511A5">
              <w:rPr>
                <w:lang w:eastAsia="en-US"/>
              </w:rPr>
              <w:t>Correction to NR TC 9.1.2.2-Initial NAS msg ciphering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443494" w14:textId="77777777" w:rsidR="005979E7" w:rsidRPr="00F511A5" w:rsidRDefault="005979E7" w:rsidP="00F17634">
            <w:pPr>
              <w:pStyle w:val="TAC"/>
              <w:rPr>
                <w:lang w:eastAsia="en-US"/>
              </w:rPr>
            </w:pPr>
            <w:r w:rsidRPr="00F511A5">
              <w:rPr>
                <w:lang w:eastAsia="en-US"/>
              </w:rPr>
              <w:t>16.3.0</w:t>
            </w:r>
          </w:p>
        </w:tc>
      </w:tr>
      <w:tr w:rsidR="005979E7" w:rsidRPr="00F511A5" w14:paraId="7CE9887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C67DC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D49E40"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C7DE5C" w14:textId="77777777" w:rsidR="005979E7" w:rsidRPr="00F511A5" w:rsidRDefault="005979E7" w:rsidP="00F17634">
            <w:pPr>
              <w:pStyle w:val="TAC"/>
              <w:rPr>
                <w:lang w:eastAsia="en-US"/>
              </w:rPr>
            </w:pPr>
            <w:r w:rsidRPr="00F511A5">
              <w:rPr>
                <w:lang w:eastAsia="en-US"/>
              </w:rPr>
              <w:t>R5-201086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AA327C" w14:textId="77777777" w:rsidR="005979E7" w:rsidRPr="00F511A5" w:rsidRDefault="005979E7" w:rsidP="00F17634">
            <w:pPr>
              <w:pStyle w:val="TAC"/>
              <w:rPr>
                <w:lang w:eastAsia="en-US"/>
              </w:rPr>
            </w:pPr>
            <w:r w:rsidRPr="00F511A5">
              <w:rPr>
                <w:lang w:eastAsia="en-US"/>
              </w:rPr>
              <w:t>1290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5F885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FDCA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56C445" w14:textId="77777777" w:rsidR="005979E7" w:rsidRPr="00F511A5" w:rsidRDefault="005979E7" w:rsidP="00F17634">
            <w:pPr>
              <w:pStyle w:val="TAL"/>
              <w:rPr>
                <w:lang w:eastAsia="en-US"/>
              </w:rPr>
            </w:pPr>
            <w:r w:rsidRPr="00F511A5">
              <w:rPr>
                <w:lang w:eastAsia="en-US"/>
              </w:rPr>
              <w:t>Correction to NR TC 9.1.5.1.2-Equivalent PLMN list handling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B4533A" w14:textId="77777777" w:rsidR="005979E7" w:rsidRPr="00F511A5" w:rsidRDefault="005979E7" w:rsidP="00F17634">
            <w:pPr>
              <w:pStyle w:val="TAC"/>
              <w:rPr>
                <w:lang w:eastAsia="en-US"/>
              </w:rPr>
            </w:pPr>
            <w:r w:rsidRPr="00F511A5">
              <w:rPr>
                <w:lang w:eastAsia="en-US"/>
              </w:rPr>
              <w:t>16.3.0</w:t>
            </w:r>
          </w:p>
        </w:tc>
      </w:tr>
      <w:tr w:rsidR="005979E7" w:rsidRPr="00F511A5" w14:paraId="37E2931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2570D6"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66845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F05CE4" w14:textId="77777777" w:rsidR="005979E7" w:rsidRPr="00F511A5" w:rsidRDefault="005979E7" w:rsidP="00F17634">
            <w:pPr>
              <w:pStyle w:val="TAC"/>
              <w:rPr>
                <w:lang w:eastAsia="en-US"/>
              </w:rPr>
            </w:pPr>
            <w:r w:rsidRPr="00F511A5">
              <w:rPr>
                <w:lang w:eastAsia="en-US"/>
              </w:rPr>
              <w:t>R5-201087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287BC2" w14:textId="77777777" w:rsidR="005979E7" w:rsidRPr="00F511A5" w:rsidRDefault="005979E7" w:rsidP="00F17634">
            <w:pPr>
              <w:pStyle w:val="TAC"/>
              <w:rPr>
                <w:lang w:eastAsia="en-US"/>
              </w:rPr>
            </w:pPr>
            <w:r w:rsidRPr="00F511A5">
              <w:rPr>
                <w:lang w:eastAsia="en-US"/>
              </w:rPr>
              <w:t>1293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208EA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0D79F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0C64F4" w14:textId="77777777" w:rsidR="005979E7" w:rsidRPr="00F511A5" w:rsidRDefault="005979E7" w:rsidP="00F17634">
            <w:pPr>
              <w:pStyle w:val="TAL"/>
              <w:rPr>
                <w:lang w:eastAsia="en-US"/>
              </w:rPr>
            </w:pPr>
            <w:r w:rsidRPr="00F511A5">
              <w:rPr>
                <w:lang w:eastAsia="en-US"/>
              </w:rPr>
              <w:t>Correction to NR TC 9.1.5.1.9-Change of cell into a new tracking area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8999EB" w14:textId="77777777" w:rsidR="005979E7" w:rsidRPr="00F511A5" w:rsidRDefault="005979E7" w:rsidP="00F17634">
            <w:pPr>
              <w:pStyle w:val="TAC"/>
              <w:rPr>
                <w:lang w:eastAsia="en-US"/>
              </w:rPr>
            </w:pPr>
            <w:r w:rsidRPr="00F511A5">
              <w:rPr>
                <w:lang w:eastAsia="en-US"/>
              </w:rPr>
              <w:t>16.3.0</w:t>
            </w:r>
          </w:p>
        </w:tc>
      </w:tr>
      <w:tr w:rsidR="005979E7" w:rsidRPr="00F511A5" w14:paraId="255ADFD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323845"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A57127"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F2C6F3" w14:textId="77777777" w:rsidR="005979E7" w:rsidRPr="00F511A5" w:rsidRDefault="005979E7" w:rsidP="00F17634">
            <w:pPr>
              <w:pStyle w:val="TAC"/>
              <w:rPr>
                <w:lang w:eastAsia="en-US"/>
              </w:rPr>
            </w:pPr>
            <w:r w:rsidRPr="00F511A5">
              <w:rPr>
                <w:lang w:eastAsia="en-US"/>
              </w:rPr>
              <w:t>R5-201088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C733B1" w14:textId="77777777" w:rsidR="005979E7" w:rsidRPr="00F511A5" w:rsidRDefault="005979E7" w:rsidP="00F17634">
            <w:pPr>
              <w:pStyle w:val="TAC"/>
              <w:rPr>
                <w:lang w:eastAsia="en-US"/>
              </w:rPr>
            </w:pPr>
            <w:r w:rsidRPr="00F511A5">
              <w:rPr>
                <w:lang w:eastAsia="en-US"/>
              </w:rPr>
              <w:t>1299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16D7D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63BC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353A71" w14:textId="77777777" w:rsidR="005979E7" w:rsidRPr="00F511A5" w:rsidRDefault="005979E7" w:rsidP="00F17634">
            <w:pPr>
              <w:pStyle w:val="TAL"/>
              <w:rPr>
                <w:lang w:eastAsia="en-US"/>
              </w:rPr>
            </w:pPr>
            <w:r w:rsidRPr="00F511A5">
              <w:rPr>
                <w:lang w:eastAsia="en-US"/>
              </w:rPr>
              <w:t>Correction to NR TC 9.1.7.2-Service Request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0FF5F0" w14:textId="77777777" w:rsidR="005979E7" w:rsidRPr="00F511A5" w:rsidRDefault="005979E7" w:rsidP="00F17634">
            <w:pPr>
              <w:pStyle w:val="TAC"/>
              <w:rPr>
                <w:lang w:eastAsia="en-US"/>
              </w:rPr>
            </w:pPr>
            <w:r w:rsidRPr="00F511A5">
              <w:rPr>
                <w:lang w:eastAsia="en-US"/>
              </w:rPr>
              <w:t>16.3.0</w:t>
            </w:r>
          </w:p>
        </w:tc>
      </w:tr>
      <w:tr w:rsidR="005979E7" w:rsidRPr="00F511A5" w14:paraId="38B3019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49106C"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07BB40"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A7730C" w14:textId="77777777" w:rsidR="005979E7" w:rsidRPr="00F511A5" w:rsidRDefault="005979E7" w:rsidP="00F17634">
            <w:pPr>
              <w:pStyle w:val="TAC"/>
              <w:rPr>
                <w:lang w:eastAsia="en-US"/>
              </w:rPr>
            </w:pPr>
            <w:r w:rsidRPr="00F511A5">
              <w:rPr>
                <w:lang w:eastAsia="en-US"/>
              </w:rPr>
              <w:t>R5-201089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F5634E" w14:textId="77777777" w:rsidR="005979E7" w:rsidRPr="00F511A5" w:rsidRDefault="005979E7" w:rsidP="00F17634">
            <w:pPr>
              <w:pStyle w:val="TAC"/>
              <w:rPr>
                <w:lang w:eastAsia="en-US"/>
              </w:rPr>
            </w:pPr>
            <w:r w:rsidRPr="00F511A5">
              <w:rPr>
                <w:lang w:eastAsia="en-US"/>
              </w:rPr>
              <w:t>1300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EFA04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E457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F7DAD6" w14:textId="77777777" w:rsidR="005979E7" w:rsidRPr="00F511A5" w:rsidRDefault="005979E7" w:rsidP="00F17634">
            <w:pPr>
              <w:pStyle w:val="TAL"/>
              <w:rPr>
                <w:lang w:eastAsia="en-US"/>
              </w:rPr>
            </w:pPr>
            <w:r w:rsidRPr="00F511A5">
              <w:rPr>
                <w:lang w:eastAsia="en-US"/>
              </w:rPr>
              <w:t>Correction to NR TC 9.1.8.1-SMS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92EDA0" w14:textId="77777777" w:rsidR="005979E7" w:rsidRPr="00F511A5" w:rsidRDefault="005979E7" w:rsidP="00F17634">
            <w:pPr>
              <w:pStyle w:val="TAC"/>
              <w:rPr>
                <w:lang w:eastAsia="en-US"/>
              </w:rPr>
            </w:pPr>
            <w:r w:rsidRPr="00F511A5">
              <w:rPr>
                <w:lang w:eastAsia="en-US"/>
              </w:rPr>
              <w:t>16.3.0</w:t>
            </w:r>
          </w:p>
        </w:tc>
      </w:tr>
      <w:tr w:rsidR="005979E7" w:rsidRPr="00F511A5" w14:paraId="36E223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500DF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35757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E8CFF8" w14:textId="77777777" w:rsidR="005979E7" w:rsidRPr="00F511A5" w:rsidRDefault="005979E7" w:rsidP="00F17634">
            <w:pPr>
              <w:pStyle w:val="TAC"/>
              <w:rPr>
                <w:lang w:eastAsia="en-US"/>
              </w:rPr>
            </w:pPr>
            <w:r w:rsidRPr="00F511A5">
              <w:rPr>
                <w:lang w:eastAsia="en-US"/>
              </w:rPr>
              <w:t>R5-201094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7F203B" w14:textId="77777777" w:rsidR="005979E7" w:rsidRPr="00F511A5" w:rsidRDefault="005979E7" w:rsidP="00F17634">
            <w:pPr>
              <w:pStyle w:val="TAC"/>
              <w:rPr>
                <w:lang w:eastAsia="en-US"/>
              </w:rPr>
            </w:pPr>
            <w:r w:rsidRPr="00F511A5">
              <w:rPr>
                <w:lang w:eastAsia="en-US"/>
              </w:rPr>
              <w:t>1353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0447A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3ECC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3E18D4" w14:textId="77777777" w:rsidR="005979E7" w:rsidRPr="00F511A5" w:rsidRDefault="005979E7" w:rsidP="00F17634">
            <w:pPr>
              <w:pStyle w:val="TAL"/>
              <w:rPr>
                <w:lang w:eastAsia="en-US"/>
              </w:rPr>
            </w:pPr>
            <w:r w:rsidRPr="00F511A5">
              <w:rPr>
                <w:lang w:eastAsia="en-US"/>
              </w:rPr>
              <w:t>Correction to EN-DC RLC test case 7.1.2.3.11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4B6804" w14:textId="77777777" w:rsidR="005979E7" w:rsidRPr="00F511A5" w:rsidRDefault="005979E7" w:rsidP="00F17634">
            <w:pPr>
              <w:pStyle w:val="TAC"/>
              <w:rPr>
                <w:lang w:eastAsia="en-US"/>
              </w:rPr>
            </w:pPr>
            <w:r w:rsidRPr="00F511A5">
              <w:rPr>
                <w:lang w:eastAsia="en-US"/>
              </w:rPr>
              <w:t>16.3.0</w:t>
            </w:r>
          </w:p>
        </w:tc>
      </w:tr>
      <w:tr w:rsidR="005979E7" w:rsidRPr="00F511A5" w14:paraId="4896214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7D26CA"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45C451"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88FBFD" w14:textId="77777777" w:rsidR="005979E7" w:rsidRPr="00F511A5" w:rsidRDefault="005979E7" w:rsidP="00F17634">
            <w:pPr>
              <w:pStyle w:val="TAC"/>
              <w:rPr>
                <w:lang w:eastAsia="en-US"/>
              </w:rPr>
            </w:pPr>
            <w:r w:rsidRPr="00F511A5">
              <w:rPr>
                <w:lang w:eastAsia="en-US"/>
              </w:rPr>
              <w:t>R5-201095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380B53" w14:textId="77777777" w:rsidR="005979E7" w:rsidRPr="00F511A5" w:rsidRDefault="005979E7" w:rsidP="00F17634">
            <w:pPr>
              <w:pStyle w:val="TAC"/>
              <w:rPr>
                <w:lang w:eastAsia="en-US"/>
              </w:rPr>
            </w:pPr>
            <w:r w:rsidRPr="00F511A5">
              <w:rPr>
                <w:lang w:eastAsia="en-US"/>
              </w:rPr>
              <w:t>1385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17571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7471A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3825C0" w14:textId="77777777" w:rsidR="005979E7" w:rsidRPr="00F511A5" w:rsidRDefault="005979E7" w:rsidP="00F17634">
            <w:pPr>
              <w:pStyle w:val="TAL"/>
              <w:rPr>
                <w:lang w:eastAsia="en-US"/>
              </w:rPr>
            </w:pPr>
            <w:r w:rsidRPr="00F511A5">
              <w:rPr>
                <w:lang w:eastAsia="en-US"/>
              </w:rPr>
              <w:t>Correction to NR RLC AM test case 7.1.2.3.9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0CFEC1" w14:textId="77777777" w:rsidR="005979E7" w:rsidRPr="00F511A5" w:rsidRDefault="005979E7" w:rsidP="00F17634">
            <w:pPr>
              <w:pStyle w:val="TAC"/>
              <w:rPr>
                <w:lang w:eastAsia="en-US"/>
              </w:rPr>
            </w:pPr>
            <w:r w:rsidRPr="00F511A5">
              <w:rPr>
                <w:lang w:eastAsia="en-US"/>
              </w:rPr>
              <w:t>16.3.0</w:t>
            </w:r>
          </w:p>
        </w:tc>
      </w:tr>
      <w:tr w:rsidR="005979E7" w:rsidRPr="00F511A5" w14:paraId="623C686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889C7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E6F64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836127" w14:textId="77777777" w:rsidR="005979E7" w:rsidRPr="00F511A5" w:rsidRDefault="005979E7" w:rsidP="00F17634">
            <w:pPr>
              <w:pStyle w:val="TAC"/>
              <w:rPr>
                <w:lang w:eastAsia="en-US"/>
              </w:rPr>
            </w:pPr>
            <w:r w:rsidRPr="00F511A5">
              <w:rPr>
                <w:lang w:eastAsia="en-US"/>
              </w:rPr>
              <w:t>R5-201096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330110" w14:textId="77777777" w:rsidR="005979E7" w:rsidRPr="00F511A5" w:rsidRDefault="005979E7" w:rsidP="00F17634">
            <w:pPr>
              <w:pStyle w:val="TAC"/>
              <w:rPr>
                <w:lang w:eastAsia="en-US"/>
              </w:rPr>
            </w:pPr>
            <w:r w:rsidRPr="00F511A5">
              <w:rPr>
                <w:lang w:eastAsia="en-US"/>
              </w:rPr>
              <w:t>1355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BCB23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0E5F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65D774" w14:textId="77777777" w:rsidR="005979E7" w:rsidRPr="00F511A5" w:rsidRDefault="005979E7" w:rsidP="00F17634">
            <w:pPr>
              <w:pStyle w:val="TAL"/>
              <w:rPr>
                <w:lang w:eastAsia="en-US"/>
              </w:rPr>
            </w:pPr>
            <w:r w:rsidRPr="00F511A5">
              <w:rPr>
                <w:lang w:eastAsia="en-US"/>
              </w:rPr>
              <w:t>Correction to NR PDCP Test cases 7.1.3.2.1, 7.1.3.2.2 and 7.1.3.2.3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074704" w14:textId="77777777" w:rsidR="005979E7" w:rsidRPr="00F511A5" w:rsidRDefault="005979E7" w:rsidP="00F17634">
            <w:pPr>
              <w:pStyle w:val="TAC"/>
              <w:rPr>
                <w:lang w:eastAsia="en-US"/>
              </w:rPr>
            </w:pPr>
            <w:r w:rsidRPr="00F511A5">
              <w:rPr>
                <w:lang w:eastAsia="en-US"/>
              </w:rPr>
              <w:t>16.3.0</w:t>
            </w:r>
          </w:p>
        </w:tc>
      </w:tr>
      <w:tr w:rsidR="005979E7" w:rsidRPr="00F511A5" w14:paraId="1C48534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7E0C50"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AB2B2E"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A486E9" w14:textId="77777777" w:rsidR="005979E7" w:rsidRPr="00F511A5" w:rsidRDefault="005979E7" w:rsidP="00F17634">
            <w:pPr>
              <w:pStyle w:val="TAC"/>
              <w:rPr>
                <w:lang w:eastAsia="en-US"/>
              </w:rPr>
            </w:pPr>
            <w:r w:rsidRPr="00F511A5">
              <w:rPr>
                <w:lang w:eastAsia="en-US"/>
              </w:rPr>
              <w:t>R5-201097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D87496" w14:textId="77777777" w:rsidR="005979E7" w:rsidRPr="00F511A5" w:rsidRDefault="005979E7" w:rsidP="00F17634">
            <w:pPr>
              <w:pStyle w:val="TAC"/>
              <w:rPr>
                <w:lang w:eastAsia="en-US"/>
              </w:rPr>
            </w:pPr>
            <w:r w:rsidRPr="00F511A5">
              <w:rPr>
                <w:lang w:eastAsia="en-US"/>
              </w:rPr>
              <w:t>1381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FD4D1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83912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651DB2" w14:textId="77777777" w:rsidR="005979E7" w:rsidRPr="00F511A5" w:rsidRDefault="005979E7" w:rsidP="00F17634">
            <w:pPr>
              <w:pStyle w:val="TAL"/>
              <w:rPr>
                <w:lang w:eastAsia="en-US"/>
              </w:rPr>
            </w:pPr>
            <w:r w:rsidRPr="00F511A5">
              <w:rPr>
                <w:lang w:eastAsia="en-US"/>
              </w:rPr>
              <w:t>Correction to NR RRC measurement test case for SINR report of serving cell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313844" w14:textId="77777777" w:rsidR="005979E7" w:rsidRPr="00F511A5" w:rsidRDefault="005979E7" w:rsidP="00F17634">
            <w:pPr>
              <w:pStyle w:val="TAC"/>
              <w:rPr>
                <w:lang w:eastAsia="en-US"/>
              </w:rPr>
            </w:pPr>
            <w:r w:rsidRPr="00F511A5">
              <w:rPr>
                <w:lang w:eastAsia="en-US"/>
              </w:rPr>
              <w:t>16.3.0</w:t>
            </w:r>
          </w:p>
        </w:tc>
      </w:tr>
      <w:tr w:rsidR="005979E7" w:rsidRPr="00F511A5" w14:paraId="7C0B09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AEDA8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032950"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54D6F4" w14:textId="77777777" w:rsidR="005979E7" w:rsidRPr="00F511A5" w:rsidRDefault="005979E7" w:rsidP="00F17634">
            <w:pPr>
              <w:pStyle w:val="TAC"/>
              <w:rPr>
                <w:lang w:eastAsia="en-US"/>
              </w:rPr>
            </w:pPr>
            <w:r w:rsidRPr="00F511A5">
              <w:rPr>
                <w:lang w:eastAsia="en-US"/>
              </w:rPr>
              <w:t>R5-201098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C70FE8" w14:textId="77777777" w:rsidR="005979E7" w:rsidRPr="00F511A5" w:rsidRDefault="005979E7" w:rsidP="00F17634">
            <w:pPr>
              <w:pStyle w:val="TAC"/>
              <w:rPr>
                <w:lang w:eastAsia="en-US"/>
              </w:rPr>
            </w:pPr>
            <w:r w:rsidRPr="00F511A5">
              <w:rPr>
                <w:lang w:eastAsia="en-US"/>
              </w:rPr>
              <w:t>1393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B9F2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A3785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4B5B7F" w14:textId="77777777" w:rsidR="005979E7" w:rsidRPr="00F511A5" w:rsidRDefault="005979E7" w:rsidP="00F17634">
            <w:pPr>
              <w:pStyle w:val="TAL"/>
              <w:rPr>
                <w:lang w:eastAsia="en-US"/>
              </w:rPr>
            </w:pPr>
            <w:r w:rsidRPr="00F511A5">
              <w:rPr>
                <w:lang w:eastAsia="en-US"/>
              </w:rPr>
              <w:t>Correction NR CA Test case 8.2.4.1.1.1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01E715" w14:textId="77777777" w:rsidR="005979E7" w:rsidRPr="00F511A5" w:rsidRDefault="005979E7" w:rsidP="00F17634">
            <w:pPr>
              <w:pStyle w:val="TAC"/>
              <w:rPr>
                <w:lang w:eastAsia="en-US"/>
              </w:rPr>
            </w:pPr>
            <w:r w:rsidRPr="00F511A5">
              <w:rPr>
                <w:lang w:eastAsia="en-US"/>
              </w:rPr>
              <w:t>16.3.0</w:t>
            </w:r>
          </w:p>
        </w:tc>
      </w:tr>
      <w:tr w:rsidR="005979E7" w:rsidRPr="00F511A5" w14:paraId="6B326CF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7AB9BF"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34A58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BF47BE" w14:textId="77777777" w:rsidR="005979E7" w:rsidRPr="00F511A5" w:rsidRDefault="005979E7" w:rsidP="00F17634">
            <w:pPr>
              <w:pStyle w:val="TAC"/>
              <w:rPr>
                <w:lang w:eastAsia="en-US"/>
              </w:rPr>
            </w:pPr>
            <w:r w:rsidRPr="00F511A5">
              <w:rPr>
                <w:lang w:eastAsia="en-US"/>
              </w:rPr>
              <w:t>R5-201100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302F19" w14:textId="77777777" w:rsidR="005979E7" w:rsidRPr="00F511A5" w:rsidRDefault="005979E7" w:rsidP="00F17634">
            <w:pPr>
              <w:pStyle w:val="TAC"/>
              <w:rPr>
                <w:lang w:eastAsia="en-US"/>
              </w:rPr>
            </w:pPr>
            <w:r w:rsidRPr="00F511A5">
              <w:rPr>
                <w:lang w:eastAsia="en-US"/>
              </w:rPr>
              <w:t>1369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8B9B3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CE4B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2987A1" w14:textId="77777777" w:rsidR="005979E7" w:rsidRPr="00F511A5" w:rsidRDefault="005979E7" w:rsidP="00F17634">
            <w:pPr>
              <w:pStyle w:val="TAL"/>
              <w:rPr>
                <w:lang w:eastAsia="en-US"/>
              </w:rPr>
            </w:pPr>
            <w:r w:rsidRPr="00F511A5">
              <w:rPr>
                <w:lang w:eastAsia="en-US"/>
              </w:rPr>
              <w:t>Corrections to MAC TC 7.1.1.1.2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44F9DD" w14:textId="77777777" w:rsidR="005979E7" w:rsidRPr="00F511A5" w:rsidRDefault="005979E7" w:rsidP="00F17634">
            <w:pPr>
              <w:pStyle w:val="TAC"/>
              <w:rPr>
                <w:lang w:eastAsia="en-US"/>
              </w:rPr>
            </w:pPr>
            <w:r w:rsidRPr="00F511A5">
              <w:rPr>
                <w:lang w:eastAsia="en-US"/>
              </w:rPr>
              <w:t>16.3.0</w:t>
            </w:r>
          </w:p>
        </w:tc>
      </w:tr>
      <w:tr w:rsidR="005979E7" w:rsidRPr="00F511A5" w14:paraId="5731045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8B768F"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500737"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31BCD2" w14:textId="77777777" w:rsidR="005979E7" w:rsidRPr="00F511A5" w:rsidRDefault="005979E7" w:rsidP="00F17634">
            <w:pPr>
              <w:pStyle w:val="TAC"/>
              <w:rPr>
                <w:lang w:eastAsia="en-US"/>
              </w:rPr>
            </w:pPr>
            <w:r w:rsidRPr="00F511A5">
              <w:rPr>
                <w:lang w:eastAsia="en-US"/>
              </w:rPr>
              <w:t>R5-201101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259716" w14:textId="77777777" w:rsidR="005979E7" w:rsidRPr="00F511A5" w:rsidRDefault="005979E7" w:rsidP="00F17634">
            <w:pPr>
              <w:pStyle w:val="TAC"/>
              <w:rPr>
                <w:lang w:eastAsia="en-US"/>
              </w:rPr>
            </w:pPr>
            <w:r w:rsidRPr="00F511A5">
              <w:rPr>
                <w:lang w:eastAsia="en-US"/>
              </w:rPr>
              <w:t>1359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21F5D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E030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A0A72F" w14:textId="77777777" w:rsidR="005979E7" w:rsidRPr="00F511A5" w:rsidRDefault="005979E7" w:rsidP="00F17634">
            <w:pPr>
              <w:pStyle w:val="TAL"/>
              <w:rPr>
                <w:lang w:eastAsia="en-US"/>
              </w:rPr>
            </w:pPr>
            <w:r w:rsidRPr="00F511A5">
              <w:rPr>
                <w:lang w:eastAsia="en-US"/>
              </w:rPr>
              <w:t>Corrections to RRC TC 8.2.2.8.1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43A99F5" w14:textId="77777777" w:rsidR="005979E7" w:rsidRPr="00F511A5" w:rsidRDefault="005979E7" w:rsidP="00F17634">
            <w:pPr>
              <w:pStyle w:val="TAC"/>
              <w:rPr>
                <w:lang w:eastAsia="en-US"/>
              </w:rPr>
            </w:pPr>
            <w:r w:rsidRPr="00F511A5">
              <w:rPr>
                <w:lang w:eastAsia="en-US"/>
              </w:rPr>
              <w:t>16.3.0</w:t>
            </w:r>
          </w:p>
        </w:tc>
      </w:tr>
      <w:tr w:rsidR="005979E7" w:rsidRPr="00F511A5" w14:paraId="3C1E00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80BAF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B90D65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7BAE2E" w14:textId="77777777" w:rsidR="005979E7" w:rsidRPr="00F511A5" w:rsidRDefault="005979E7" w:rsidP="00F17634">
            <w:pPr>
              <w:pStyle w:val="TAC"/>
              <w:rPr>
                <w:lang w:eastAsia="en-US"/>
              </w:rPr>
            </w:pPr>
            <w:r w:rsidRPr="00F511A5">
              <w:rPr>
                <w:lang w:eastAsia="en-US"/>
              </w:rPr>
              <w:t>R5-201103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D60E2C" w14:textId="77777777" w:rsidR="005979E7" w:rsidRPr="00F511A5" w:rsidRDefault="005979E7" w:rsidP="00F17634">
            <w:pPr>
              <w:pStyle w:val="TAC"/>
              <w:rPr>
                <w:lang w:eastAsia="en-US"/>
              </w:rPr>
            </w:pPr>
            <w:r w:rsidRPr="00F511A5">
              <w:rPr>
                <w:lang w:eastAsia="en-US"/>
              </w:rPr>
              <w:t>1395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EAAAB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A4FF0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D9B998" w14:textId="77777777" w:rsidR="005979E7" w:rsidRPr="00F511A5" w:rsidRDefault="005979E7" w:rsidP="00F17634">
            <w:pPr>
              <w:pStyle w:val="TAL"/>
              <w:rPr>
                <w:lang w:eastAsia="en-US"/>
              </w:rPr>
            </w:pPr>
            <w:r w:rsidRPr="00F511A5">
              <w:rPr>
                <w:lang w:eastAsia="en-US"/>
              </w:rPr>
              <w:t>Correction to test case 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B1B94A" w14:textId="77777777" w:rsidR="005979E7" w:rsidRPr="00F511A5" w:rsidRDefault="005979E7" w:rsidP="00F17634">
            <w:pPr>
              <w:pStyle w:val="TAC"/>
              <w:rPr>
                <w:lang w:eastAsia="en-US"/>
              </w:rPr>
            </w:pPr>
            <w:r w:rsidRPr="00F511A5">
              <w:rPr>
                <w:lang w:eastAsia="en-US"/>
              </w:rPr>
              <w:t>16.3.0</w:t>
            </w:r>
          </w:p>
        </w:tc>
      </w:tr>
      <w:tr w:rsidR="005979E7" w:rsidRPr="00F511A5" w14:paraId="0C34D0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10DBA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C6D40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C10C3F" w14:textId="77777777" w:rsidR="005979E7" w:rsidRPr="00F511A5" w:rsidRDefault="005979E7" w:rsidP="00F17634">
            <w:pPr>
              <w:pStyle w:val="TAC"/>
              <w:rPr>
                <w:lang w:eastAsia="en-US"/>
              </w:rPr>
            </w:pPr>
            <w:r w:rsidRPr="00F511A5">
              <w:rPr>
                <w:lang w:eastAsia="en-US"/>
              </w:rPr>
              <w:t>R5-201107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FFC8D1" w14:textId="77777777" w:rsidR="005979E7" w:rsidRPr="00F511A5" w:rsidRDefault="005979E7" w:rsidP="00F17634">
            <w:pPr>
              <w:pStyle w:val="TAC"/>
              <w:rPr>
                <w:lang w:eastAsia="en-US"/>
              </w:rPr>
            </w:pPr>
            <w:r w:rsidRPr="00F511A5">
              <w:rPr>
                <w:lang w:eastAsia="en-US"/>
              </w:rPr>
              <w:t>1256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C7E48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97BAF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ED0D24" w14:textId="77777777" w:rsidR="005979E7" w:rsidRPr="00F511A5" w:rsidRDefault="005979E7" w:rsidP="00F17634">
            <w:pPr>
              <w:pStyle w:val="TAL"/>
              <w:rPr>
                <w:lang w:eastAsia="en-US"/>
              </w:rPr>
            </w:pPr>
            <w:r w:rsidRPr="00F511A5">
              <w:rPr>
                <w:lang w:eastAsia="en-US"/>
              </w:rPr>
              <w:t>Correction to 5GC TC 10.1.3.2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1E15BD" w14:textId="77777777" w:rsidR="005979E7" w:rsidRPr="00F511A5" w:rsidRDefault="005979E7" w:rsidP="00F17634">
            <w:pPr>
              <w:pStyle w:val="TAC"/>
              <w:rPr>
                <w:lang w:eastAsia="en-US"/>
              </w:rPr>
            </w:pPr>
            <w:r w:rsidRPr="00F511A5">
              <w:rPr>
                <w:lang w:eastAsia="en-US"/>
              </w:rPr>
              <w:t>16.3.0</w:t>
            </w:r>
          </w:p>
        </w:tc>
      </w:tr>
      <w:tr w:rsidR="005979E7" w:rsidRPr="00F511A5" w14:paraId="309E6B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3253D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C85BE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7A176A" w14:textId="77777777" w:rsidR="005979E7" w:rsidRPr="00F511A5" w:rsidRDefault="005979E7" w:rsidP="00F17634">
            <w:pPr>
              <w:pStyle w:val="TAC"/>
              <w:rPr>
                <w:lang w:eastAsia="en-US"/>
              </w:rPr>
            </w:pPr>
            <w:r w:rsidRPr="00F511A5">
              <w:rPr>
                <w:lang w:eastAsia="en-US"/>
              </w:rPr>
              <w:t>R5-201112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E11253" w14:textId="77777777" w:rsidR="005979E7" w:rsidRPr="00F511A5" w:rsidRDefault="005979E7" w:rsidP="00F17634">
            <w:pPr>
              <w:pStyle w:val="TAC"/>
              <w:rPr>
                <w:lang w:eastAsia="en-US"/>
              </w:rPr>
            </w:pPr>
            <w:r w:rsidRPr="00F511A5">
              <w:rPr>
                <w:lang w:eastAsia="en-US"/>
              </w:rPr>
              <w:t>1262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88EBA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C5E0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323AC0" w14:textId="77777777" w:rsidR="005979E7" w:rsidRPr="00F511A5" w:rsidRDefault="005979E7" w:rsidP="00F17634">
            <w:pPr>
              <w:pStyle w:val="TAL"/>
              <w:rPr>
                <w:lang w:eastAsia="en-US"/>
              </w:rPr>
            </w:pPr>
            <w:r w:rsidRPr="00F511A5">
              <w:rPr>
                <w:lang w:eastAsia="en-US"/>
              </w:rPr>
              <w:t>Correction to NR TC 6.1.2.21-Cell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04CFA4" w14:textId="77777777" w:rsidR="005979E7" w:rsidRPr="00F511A5" w:rsidRDefault="005979E7" w:rsidP="00F17634">
            <w:pPr>
              <w:pStyle w:val="TAC"/>
              <w:rPr>
                <w:lang w:eastAsia="en-US"/>
              </w:rPr>
            </w:pPr>
            <w:r w:rsidRPr="00F511A5">
              <w:rPr>
                <w:lang w:eastAsia="en-US"/>
              </w:rPr>
              <w:t>16.3.0</w:t>
            </w:r>
          </w:p>
        </w:tc>
      </w:tr>
      <w:tr w:rsidR="005979E7" w:rsidRPr="00F511A5" w14:paraId="05A9720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955597"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01585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A7A320" w14:textId="77777777" w:rsidR="005979E7" w:rsidRPr="00F511A5" w:rsidRDefault="005979E7" w:rsidP="00F17634">
            <w:pPr>
              <w:pStyle w:val="TAC"/>
              <w:rPr>
                <w:lang w:eastAsia="en-US"/>
              </w:rPr>
            </w:pPr>
            <w:r w:rsidRPr="00F511A5">
              <w:rPr>
                <w:lang w:eastAsia="en-US"/>
              </w:rPr>
              <w:t>R5-201113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29FD6E" w14:textId="77777777" w:rsidR="005979E7" w:rsidRPr="00F511A5" w:rsidRDefault="005979E7" w:rsidP="00F17634">
            <w:pPr>
              <w:pStyle w:val="TAC"/>
              <w:rPr>
                <w:lang w:eastAsia="en-US"/>
              </w:rPr>
            </w:pPr>
            <w:r w:rsidRPr="00F511A5">
              <w:rPr>
                <w:lang w:eastAsia="en-US"/>
              </w:rPr>
              <w:t>1322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EC59F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4581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7A5B25" w14:textId="77777777" w:rsidR="005979E7" w:rsidRPr="00F511A5" w:rsidRDefault="005979E7" w:rsidP="00F17634">
            <w:pPr>
              <w:pStyle w:val="TAL"/>
              <w:rPr>
                <w:lang w:eastAsia="en-US"/>
              </w:rPr>
            </w:pPr>
            <w:r w:rsidRPr="00F511A5">
              <w:rPr>
                <w:lang w:eastAsia="en-US"/>
              </w:rPr>
              <w:t>Correction to NR TC 6.1.2.4-Cell Reselection for interband operation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075736" w14:textId="77777777" w:rsidR="005979E7" w:rsidRPr="00F511A5" w:rsidRDefault="005979E7" w:rsidP="00F17634">
            <w:pPr>
              <w:pStyle w:val="TAC"/>
              <w:rPr>
                <w:lang w:eastAsia="en-US"/>
              </w:rPr>
            </w:pPr>
            <w:r w:rsidRPr="00F511A5">
              <w:rPr>
                <w:lang w:eastAsia="en-US"/>
              </w:rPr>
              <w:t>16.3.0</w:t>
            </w:r>
          </w:p>
        </w:tc>
      </w:tr>
      <w:tr w:rsidR="005979E7" w:rsidRPr="00F511A5" w14:paraId="4FAC1A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8783D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D9325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6CCA50" w14:textId="77777777" w:rsidR="005979E7" w:rsidRPr="00F511A5" w:rsidRDefault="005979E7" w:rsidP="00F17634">
            <w:pPr>
              <w:pStyle w:val="TAC"/>
              <w:rPr>
                <w:lang w:eastAsia="en-US"/>
              </w:rPr>
            </w:pPr>
            <w:r w:rsidRPr="00F511A5">
              <w:rPr>
                <w:lang w:eastAsia="en-US"/>
              </w:rPr>
              <w:t>R5-201114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9A140A" w14:textId="77777777" w:rsidR="005979E7" w:rsidRPr="00F511A5" w:rsidRDefault="005979E7" w:rsidP="00F17634">
            <w:pPr>
              <w:pStyle w:val="TAC"/>
              <w:rPr>
                <w:lang w:eastAsia="en-US"/>
              </w:rPr>
            </w:pPr>
            <w:r w:rsidRPr="00F511A5">
              <w:rPr>
                <w:lang w:eastAsia="en-US"/>
              </w:rPr>
              <w:t>1323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FF873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F343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5FAC6E" w14:textId="77777777" w:rsidR="005979E7" w:rsidRPr="00F511A5" w:rsidRDefault="005979E7" w:rsidP="00F17634">
            <w:pPr>
              <w:pStyle w:val="TAL"/>
              <w:rPr>
                <w:lang w:eastAsia="en-US"/>
              </w:rPr>
            </w:pPr>
            <w:r w:rsidRPr="00F511A5">
              <w:rPr>
                <w:lang w:eastAsia="en-US"/>
              </w:rPr>
              <w:t>Correction to NR TC 6.1.2.5-Cell reselection for interband operation Between FDD and TDD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66AA9C" w14:textId="77777777" w:rsidR="005979E7" w:rsidRPr="00F511A5" w:rsidRDefault="005979E7" w:rsidP="00F17634">
            <w:pPr>
              <w:pStyle w:val="TAC"/>
              <w:rPr>
                <w:lang w:eastAsia="en-US"/>
              </w:rPr>
            </w:pPr>
            <w:r w:rsidRPr="00F511A5">
              <w:rPr>
                <w:lang w:eastAsia="en-US"/>
              </w:rPr>
              <w:t>16.3.0</w:t>
            </w:r>
          </w:p>
        </w:tc>
      </w:tr>
      <w:tr w:rsidR="005979E7" w:rsidRPr="00F511A5" w14:paraId="4C6F4E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8C4B17"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29826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7D7DF8" w14:textId="77777777" w:rsidR="005979E7" w:rsidRPr="00F511A5" w:rsidRDefault="005979E7" w:rsidP="00F17634">
            <w:pPr>
              <w:pStyle w:val="TAC"/>
              <w:rPr>
                <w:lang w:eastAsia="en-US"/>
              </w:rPr>
            </w:pPr>
            <w:r w:rsidRPr="00F511A5">
              <w:rPr>
                <w:lang w:eastAsia="en-US"/>
              </w:rPr>
              <w:t>R5-201115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565BEC" w14:textId="77777777" w:rsidR="005979E7" w:rsidRPr="00F511A5" w:rsidRDefault="005979E7" w:rsidP="00F17634">
            <w:pPr>
              <w:pStyle w:val="TAC"/>
              <w:rPr>
                <w:lang w:eastAsia="en-US"/>
              </w:rPr>
            </w:pPr>
            <w:r w:rsidRPr="00F511A5">
              <w:rPr>
                <w:lang w:eastAsia="en-US"/>
              </w:rPr>
              <w:t>1334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115BD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FDA26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4CD61D" w14:textId="77777777" w:rsidR="005979E7" w:rsidRPr="00F511A5" w:rsidRDefault="005979E7" w:rsidP="00F17634">
            <w:pPr>
              <w:pStyle w:val="TAL"/>
              <w:rPr>
                <w:lang w:eastAsia="en-US"/>
              </w:rPr>
            </w:pPr>
            <w:r w:rsidRPr="00F511A5">
              <w:rPr>
                <w:lang w:eastAsia="en-US"/>
              </w:rPr>
              <w:t>Correction to NR TC 6.1.2.18-Cell reselection with parameters Sintrasearch and Snonintrasearch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BED7F2" w14:textId="77777777" w:rsidR="005979E7" w:rsidRPr="00F511A5" w:rsidRDefault="005979E7" w:rsidP="00F17634">
            <w:pPr>
              <w:pStyle w:val="TAC"/>
              <w:rPr>
                <w:lang w:eastAsia="en-US"/>
              </w:rPr>
            </w:pPr>
            <w:r w:rsidRPr="00F511A5">
              <w:rPr>
                <w:lang w:eastAsia="en-US"/>
              </w:rPr>
              <w:t>16.3.0</w:t>
            </w:r>
          </w:p>
        </w:tc>
      </w:tr>
      <w:tr w:rsidR="005979E7" w:rsidRPr="00F511A5" w14:paraId="1207FA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2B4FE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A4CB5F"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1AEAC8" w14:textId="77777777" w:rsidR="005979E7" w:rsidRPr="00F511A5" w:rsidRDefault="005979E7" w:rsidP="00F17634">
            <w:pPr>
              <w:pStyle w:val="TAC"/>
              <w:rPr>
                <w:lang w:eastAsia="en-US"/>
              </w:rPr>
            </w:pPr>
            <w:r w:rsidRPr="00F511A5">
              <w:rPr>
                <w:lang w:eastAsia="en-US"/>
              </w:rPr>
              <w:t>R5-201117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ADCA61" w14:textId="77777777" w:rsidR="005979E7" w:rsidRPr="00F511A5" w:rsidRDefault="005979E7" w:rsidP="00F17634">
            <w:pPr>
              <w:pStyle w:val="TAC"/>
              <w:rPr>
                <w:lang w:eastAsia="en-US"/>
              </w:rPr>
            </w:pPr>
            <w:r w:rsidRPr="00F511A5">
              <w:rPr>
                <w:lang w:eastAsia="en-US"/>
              </w:rPr>
              <w:t>1336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39CF4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D150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072E94" w14:textId="77777777" w:rsidR="005979E7" w:rsidRPr="00F511A5" w:rsidRDefault="005979E7" w:rsidP="00F17634">
            <w:pPr>
              <w:pStyle w:val="TAL"/>
              <w:rPr>
                <w:lang w:eastAsia="en-US"/>
              </w:rPr>
            </w:pPr>
            <w:r w:rsidRPr="00F511A5">
              <w:rPr>
                <w:lang w:eastAsia="en-US"/>
              </w:rPr>
              <w:t>Correction to NR test case 7.1.2.3.6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92BA75" w14:textId="77777777" w:rsidR="005979E7" w:rsidRPr="00F511A5" w:rsidRDefault="005979E7" w:rsidP="00F17634">
            <w:pPr>
              <w:pStyle w:val="TAC"/>
              <w:rPr>
                <w:lang w:eastAsia="en-US"/>
              </w:rPr>
            </w:pPr>
            <w:r w:rsidRPr="00F511A5">
              <w:rPr>
                <w:lang w:eastAsia="en-US"/>
              </w:rPr>
              <w:t>16.3.0</w:t>
            </w:r>
          </w:p>
        </w:tc>
      </w:tr>
      <w:tr w:rsidR="005979E7" w:rsidRPr="00F511A5" w14:paraId="6768962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1E7B2A"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67DF1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E721BD" w14:textId="77777777" w:rsidR="005979E7" w:rsidRPr="00F511A5" w:rsidRDefault="005979E7" w:rsidP="00F17634">
            <w:pPr>
              <w:pStyle w:val="TAC"/>
              <w:rPr>
                <w:lang w:eastAsia="en-US"/>
              </w:rPr>
            </w:pPr>
            <w:r w:rsidRPr="00F511A5">
              <w:rPr>
                <w:lang w:eastAsia="en-US"/>
              </w:rPr>
              <w:t>R5-201118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06576F" w14:textId="77777777" w:rsidR="005979E7" w:rsidRPr="00F511A5" w:rsidRDefault="005979E7" w:rsidP="00F17634">
            <w:pPr>
              <w:pStyle w:val="TAC"/>
              <w:rPr>
                <w:lang w:eastAsia="en-US"/>
              </w:rPr>
            </w:pPr>
            <w:r w:rsidRPr="00F511A5">
              <w:rPr>
                <w:lang w:eastAsia="en-US"/>
              </w:rPr>
              <w:t>1337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54F5E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6A31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F41765" w14:textId="77777777" w:rsidR="005979E7" w:rsidRPr="00F511A5" w:rsidRDefault="005979E7" w:rsidP="00F17634">
            <w:pPr>
              <w:pStyle w:val="TAL"/>
              <w:rPr>
                <w:lang w:eastAsia="en-US"/>
              </w:rPr>
            </w:pPr>
            <w:r w:rsidRPr="00F511A5">
              <w:rPr>
                <w:lang w:eastAsia="en-US"/>
              </w:rPr>
              <w:t>Correction to NR test case 8.1.3.2.2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326564" w14:textId="77777777" w:rsidR="005979E7" w:rsidRPr="00F511A5" w:rsidRDefault="005979E7" w:rsidP="00F17634">
            <w:pPr>
              <w:pStyle w:val="TAC"/>
              <w:rPr>
                <w:lang w:eastAsia="en-US"/>
              </w:rPr>
            </w:pPr>
            <w:r w:rsidRPr="00F511A5">
              <w:rPr>
                <w:lang w:eastAsia="en-US"/>
              </w:rPr>
              <w:t>16.3.0</w:t>
            </w:r>
          </w:p>
        </w:tc>
      </w:tr>
      <w:tr w:rsidR="005979E7" w:rsidRPr="00F511A5" w14:paraId="023A9BC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55346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C926C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E11FFF" w14:textId="77777777" w:rsidR="005979E7" w:rsidRPr="00F511A5" w:rsidRDefault="005979E7" w:rsidP="00F17634">
            <w:pPr>
              <w:pStyle w:val="TAC"/>
              <w:rPr>
                <w:lang w:eastAsia="en-US"/>
              </w:rPr>
            </w:pPr>
            <w:r w:rsidRPr="00F511A5">
              <w:rPr>
                <w:lang w:eastAsia="en-US"/>
              </w:rPr>
              <w:t>R5-201119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95379A" w14:textId="77777777" w:rsidR="005979E7" w:rsidRPr="00F511A5" w:rsidRDefault="005979E7" w:rsidP="00F17634">
            <w:pPr>
              <w:pStyle w:val="TAC"/>
              <w:rPr>
                <w:lang w:eastAsia="en-US"/>
              </w:rPr>
            </w:pPr>
            <w:r w:rsidRPr="00F511A5">
              <w:rPr>
                <w:lang w:eastAsia="en-US"/>
              </w:rPr>
              <w:t>1339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82F11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684A5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3F8A18E" w14:textId="77777777" w:rsidR="005979E7" w:rsidRPr="00F511A5" w:rsidRDefault="005979E7" w:rsidP="00F17634">
            <w:pPr>
              <w:pStyle w:val="TAL"/>
              <w:rPr>
                <w:lang w:eastAsia="en-US"/>
              </w:rPr>
            </w:pPr>
            <w:r w:rsidRPr="00F511A5">
              <w:rPr>
                <w:lang w:eastAsia="en-US"/>
              </w:rPr>
              <w:t>Correction to NR test case 9.1.5.2.6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5A9608" w14:textId="77777777" w:rsidR="005979E7" w:rsidRPr="00F511A5" w:rsidRDefault="005979E7" w:rsidP="00F17634">
            <w:pPr>
              <w:pStyle w:val="TAC"/>
              <w:rPr>
                <w:lang w:eastAsia="en-US"/>
              </w:rPr>
            </w:pPr>
            <w:r w:rsidRPr="00F511A5">
              <w:rPr>
                <w:lang w:eastAsia="en-US"/>
              </w:rPr>
              <w:t>16.3.0</w:t>
            </w:r>
          </w:p>
        </w:tc>
      </w:tr>
      <w:tr w:rsidR="005979E7" w:rsidRPr="00F511A5" w14:paraId="79533B4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7615B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2B6505"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CF5E5C" w14:textId="77777777" w:rsidR="005979E7" w:rsidRPr="00F511A5" w:rsidRDefault="005979E7" w:rsidP="00F17634">
            <w:pPr>
              <w:pStyle w:val="TAC"/>
              <w:rPr>
                <w:lang w:eastAsia="en-US"/>
              </w:rPr>
            </w:pPr>
            <w:r w:rsidRPr="00F511A5">
              <w:rPr>
                <w:lang w:eastAsia="en-US"/>
              </w:rPr>
              <w:t>R5-201125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63DEB2" w14:textId="77777777" w:rsidR="005979E7" w:rsidRPr="00F511A5" w:rsidRDefault="005979E7" w:rsidP="00F17634">
            <w:pPr>
              <w:pStyle w:val="TAC"/>
              <w:rPr>
                <w:lang w:eastAsia="en-US"/>
              </w:rPr>
            </w:pPr>
            <w:r w:rsidRPr="00F511A5">
              <w:rPr>
                <w:lang w:eastAsia="en-US"/>
              </w:rPr>
              <w:t>1258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62FC0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6B56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D71BE7" w14:textId="77777777" w:rsidR="005979E7" w:rsidRPr="00F511A5" w:rsidRDefault="005979E7" w:rsidP="00F17634">
            <w:pPr>
              <w:pStyle w:val="TAL"/>
              <w:rPr>
                <w:lang w:eastAsia="en-US"/>
              </w:rPr>
            </w:pPr>
            <w:r w:rsidRPr="00F511A5">
              <w:rPr>
                <w:lang w:eastAsia="en-US"/>
              </w:rPr>
              <w:t>Correction to NR TC 6.1.1.2-PLMN selection of Other PLMN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4562EEF" w14:textId="77777777" w:rsidR="005979E7" w:rsidRPr="00F511A5" w:rsidRDefault="005979E7" w:rsidP="00F17634">
            <w:pPr>
              <w:pStyle w:val="TAC"/>
              <w:rPr>
                <w:lang w:eastAsia="en-US"/>
              </w:rPr>
            </w:pPr>
            <w:r w:rsidRPr="00F511A5">
              <w:rPr>
                <w:lang w:eastAsia="en-US"/>
              </w:rPr>
              <w:t>16.3.0</w:t>
            </w:r>
          </w:p>
        </w:tc>
      </w:tr>
      <w:tr w:rsidR="005979E7" w:rsidRPr="00F511A5" w14:paraId="53A793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15CBF8"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3E8CF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B3799D" w14:textId="77777777" w:rsidR="005979E7" w:rsidRPr="00F511A5" w:rsidRDefault="005979E7" w:rsidP="00F17634">
            <w:pPr>
              <w:pStyle w:val="TAC"/>
              <w:rPr>
                <w:lang w:eastAsia="en-US"/>
              </w:rPr>
            </w:pPr>
            <w:r w:rsidRPr="00F511A5">
              <w:rPr>
                <w:lang w:eastAsia="en-US"/>
              </w:rPr>
              <w:t>R5-201126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4D3C40" w14:textId="77777777" w:rsidR="005979E7" w:rsidRPr="00F511A5" w:rsidRDefault="005979E7" w:rsidP="00F17634">
            <w:pPr>
              <w:pStyle w:val="TAC"/>
              <w:rPr>
                <w:lang w:eastAsia="en-US"/>
              </w:rPr>
            </w:pPr>
            <w:r w:rsidRPr="00F511A5">
              <w:rPr>
                <w:lang w:eastAsia="en-US"/>
              </w:rPr>
              <w:t>1259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0D30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01E3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73C3A2" w14:textId="77777777" w:rsidR="005979E7" w:rsidRPr="00F511A5" w:rsidRDefault="005979E7" w:rsidP="00F17634">
            <w:pPr>
              <w:pStyle w:val="TAL"/>
              <w:rPr>
                <w:lang w:eastAsia="en-US"/>
              </w:rPr>
            </w:pPr>
            <w:r w:rsidRPr="00F511A5">
              <w:rPr>
                <w:lang w:eastAsia="en-US"/>
              </w:rPr>
              <w:t>Correction to NR TC 6.1.1.4-PLMN selection in shared network environment with Automatic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24D260" w14:textId="77777777" w:rsidR="005979E7" w:rsidRPr="00F511A5" w:rsidRDefault="005979E7" w:rsidP="00F17634">
            <w:pPr>
              <w:pStyle w:val="TAC"/>
              <w:rPr>
                <w:lang w:eastAsia="en-US"/>
              </w:rPr>
            </w:pPr>
            <w:r w:rsidRPr="00F511A5">
              <w:rPr>
                <w:lang w:eastAsia="en-US"/>
              </w:rPr>
              <w:t>16.3.0</w:t>
            </w:r>
          </w:p>
        </w:tc>
      </w:tr>
      <w:tr w:rsidR="005979E7" w:rsidRPr="00F511A5" w14:paraId="3D1EC0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CDB64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D75515"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E7C772" w14:textId="77777777" w:rsidR="005979E7" w:rsidRPr="00F511A5" w:rsidRDefault="005979E7" w:rsidP="00F17634">
            <w:pPr>
              <w:pStyle w:val="TAC"/>
              <w:rPr>
                <w:lang w:eastAsia="en-US"/>
              </w:rPr>
            </w:pPr>
            <w:r w:rsidRPr="00F511A5">
              <w:rPr>
                <w:lang w:eastAsia="en-US"/>
              </w:rPr>
              <w:t>R5-201127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DB1877" w14:textId="77777777" w:rsidR="005979E7" w:rsidRPr="00F511A5" w:rsidRDefault="005979E7" w:rsidP="00F17634">
            <w:pPr>
              <w:pStyle w:val="TAC"/>
              <w:rPr>
                <w:lang w:eastAsia="en-US"/>
              </w:rPr>
            </w:pPr>
            <w:r w:rsidRPr="00F511A5">
              <w:rPr>
                <w:lang w:eastAsia="en-US"/>
              </w:rPr>
              <w:t>1260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463B9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69BA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19DB6D" w14:textId="77777777" w:rsidR="005979E7" w:rsidRPr="00F511A5" w:rsidRDefault="005979E7" w:rsidP="00F17634">
            <w:pPr>
              <w:pStyle w:val="TAL"/>
              <w:rPr>
                <w:lang w:eastAsia="en-US"/>
              </w:rPr>
            </w:pPr>
            <w:r w:rsidRPr="00F511A5">
              <w:rPr>
                <w:lang w:eastAsia="en-US"/>
              </w:rPr>
              <w:t>Correction to NR TC 6.1.1.5-PLMN selection with Automatic mode and user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039958" w14:textId="77777777" w:rsidR="005979E7" w:rsidRPr="00F511A5" w:rsidRDefault="005979E7" w:rsidP="00F17634">
            <w:pPr>
              <w:pStyle w:val="TAC"/>
              <w:rPr>
                <w:lang w:eastAsia="en-US"/>
              </w:rPr>
            </w:pPr>
            <w:r w:rsidRPr="00F511A5">
              <w:rPr>
                <w:lang w:eastAsia="en-US"/>
              </w:rPr>
              <w:t>16.3.0</w:t>
            </w:r>
          </w:p>
        </w:tc>
      </w:tr>
      <w:tr w:rsidR="005979E7" w:rsidRPr="00F511A5" w14:paraId="5AEAC57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C7030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CB3F49"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47D260" w14:textId="77777777" w:rsidR="005979E7" w:rsidRPr="00F511A5" w:rsidRDefault="005979E7" w:rsidP="00F17634">
            <w:pPr>
              <w:pStyle w:val="TAC"/>
              <w:rPr>
                <w:lang w:eastAsia="en-US"/>
              </w:rPr>
            </w:pPr>
            <w:r w:rsidRPr="00F511A5">
              <w:rPr>
                <w:lang w:eastAsia="en-US"/>
              </w:rPr>
              <w:t>R5-201128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5E7449" w14:textId="77777777" w:rsidR="005979E7" w:rsidRPr="00F511A5" w:rsidRDefault="005979E7" w:rsidP="00F17634">
            <w:pPr>
              <w:pStyle w:val="TAC"/>
              <w:rPr>
                <w:lang w:eastAsia="en-US"/>
              </w:rPr>
            </w:pPr>
            <w:r w:rsidRPr="00F511A5">
              <w:rPr>
                <w:lang w:eastAsia="en-US"/>
              </w:rPr>
              <w:t>1263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9FCBF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60AC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C4C34B" w14:textId="77777777" w:rsidR="005979E7" w:rsidRPr="00F511A5" w:rsidRDefault="005979E7" w:rsidP="00F17634">
            <w:pPr>
              <w:pStyle w:val="TAL"/>
              <w:rPr>
                <w:lang w:eastAsia="en-US"/>
              </w:rPr>
            </w:pPr>
            <w:r w:rsidRPr="00F511A5">
              <w:rPr>
                <w:lang w:eastAsia="en-US"/>
              </w:rPr>
              <w:t>Correction to NR TC 6.1.2.22-Inter frequency cell reselection based on common priority information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84F653" w14:textId="77777777" w:rsidR="005979E7" w:rsidRPr="00F511A5" w:rsidRDefault="005979E7" w:rsidP="00F17634">
            <w:pPr>
              <w:pStyle w:val="TAC"/>
              <w:rPr>
                <w:lang w:eastAsia="en-US"/>
              </w:rPr>
            </w:pPr>
            <w:r w:rsidRPr="00F511A5">
              <w:rPr>
                <w:lang w:eastAsia="en-US"/>
              </w:rPr>
              <w:t>16.3.0</w:t>
            </w:r>
          </w:p>
        </w:tc>
      </w:tr>
      <w:tr w:rsidR="005979E7" w:rsidRPr="00F511A5" w14:paraId="2D7192D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A53A1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B3885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821366" w14:textId="77777777" w:rsidR="005979E7" w:rsidRPr="00F511A5" w:rsidRDefault="005979E7" w:rsidP="00F17634">
            <w:pPr>
              <w:pStyle w:val="TAC"/>
              <w:rPr>
                <w:lang w:eastAsia="en-US"/>
              </w:rPr>
            </w:pPr>
            <w:r w:rsidRPr="00F511A5">
              <w:rPr>
                <w:lang w:eastAsia="en-US"/>
              </w:rPr>
              <w:t>R5-201129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2F06D2" w14:textId="77777777" w:rsidR="005979E7" w:rsidRPr="00F511A5" w:rsidRDefault="005979E7" w:rsidP="00F17634">
            <w:pPr>
              <w:pStyle w:val="TAC"/>
              <w:rPr>
                <w:lang w:eastAsia="en-US"/>
              </w:rPr>
            </w:pPr>
            <w:r w:rsidRPr="00F511A5">
              <w:rPr>
                <w:lang w:eastAsia="en-US"/>
              </w:rPr>
              <w:t>1264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258D2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A56D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597CC3" w14:textId="77777777" w:rsidR="005979E7" w:rsidRPr="00F511A5" w:rsidRDefault="005979E7" w:rsidP="00F17634">
            <w:pPr>
              <w:pStyle w:val="TAL"/>
              <w:rPr>
                <w:lang w:eastAsia="en-US"/>
              </w:rPr>
            </w:pPr>
            <w:r w:rsidRPr="00F511A5">
              <w:rPr>
                <w:lang w:eastAsia="en-US"/>
              </w:rPr>
              <w:t>Correction to NR TC 6.2.3.2-Inter-RAT cell reselection L2N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140787" w14:textId="77777777" w:rsidR="005979E7" w:rsidRPr="00F511A5" w:rsidRDefault="005979E7" w:rsidP="00F17634">
            <w:pPr>
              <w:pStyle w:val="TAC"/>
              <w:rPr>
                <w:lang w:eastAsia="en-US"/>
              </w:rPr>
            </w:pPr>
            <w:r w:rsidRPr="00F511A5">
              <w:rPr>
                <w:lang w:eastAsia="en-US"/>
              </w:rPr>
              <w:t>16.3.0</w:t>
            </w:r>
          </w:p>
        </w:tc>
      </w:tr>
      <w:tr w:rsidR="005979E7" w:rsidRPr="00F511A5" w14:paraId="0B703B5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1B4946"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D6F65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B567CF" w14:textId="77777777" w:rsidR="005979E7" w:rsidRPr="00F511A5" w:rsidRDefault="005979E7" w:rsidP="00F17634">
            <w:pPr>
              <w:pStyle w:val="TAC"/>
              <w:rPr>
                <w:lang w:eastAsia="en-US"/>
              </w:rPr>
            </w:pPr>
            <w:r w:rsidRPr="00F511A5">
              <w:rPr>
                <w:lang w:eastAsia="en-US"/>
              </w:rPr>
              <w:t>R5-201130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5C41E0" w14:textId="77777777" w:rsidR="005979E7" w:rsidRPr="00F511A5" w:rsidRDefault="005979E7" w:rsidP="00F17634">
            <w:pPr>
              <w:pStyle w:val="TAC"/>
              <w:rPr>
                <w:lang w:eastAsia="en-US"/>
              </w:rPr>
            </w:pPr>
            <w:r w:rsidRPr="00F511A5">
              <w:rPr>
                <w:lang w:eastAsia="en-US"/>
              </w:rPr>
              <w:t>1265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57E16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6EFA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9257B2" w14:textId="77777777" w:rsidR="005979E7" w:rsidRPr="00F511A5" w:rsidRDefault="005979E7" w:rsidP="00F17634">
            <w:pPr>
              <w:pStyle w:val="TAL"/>
              <w:rPr>
                <w:lang w:eastAsia="en-US"/>
              </w:rPr>
            </w:pPr>
            <w:r w:rsidRPr="00F511A5">
              <w:rPr>
                <w:lang w:eastAsia="en-US"/>
              </w:rPr>
              <w:t>Correction to NR TC 6.2.3.5-Inter-RAT cell reselection N2L by dedicated signalling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3B13B8" w14:textId="77777777" w:rsidR="005979E7" w:rsidRPr="00F511A5" w:rsidRDefault="005979E7" w:rsidP="00F17634">
            <w:pPr>
              <w:pStyle w:val="TAC"/>
              <w:rPr>
                <w:lang w:eastAsia="en-US"/>
              </w:rPr>
            </w:pPr>
            <w:r w:rsidRPr="00F511A5">
              <w:rPr>
                <w:lang w:eastAsia="en-US"/>
              </w:rPr>
              <w:t>16.3.0</w:t>
            </w:r>
          </w:p>
        </w:tc>
      </w:tr>
      <w:tr w:rsidR="005979E7" w:rsidRPr="00F511A5" w14:paraId="45ADD2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A0FC46"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FB05D0"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1AC41E" w14:textId="77777777" w:rsidR="005979E7" w:rsidRPr="00F511A5" w:rsidRDefault="005979E7" w:rsidP="00F17634">
            <w:pPr>
              <w:pStyle w:val="TAC"/>
              <w:rPr>
                <w:lang w:eastAsia="en-US"/>
              </w:rPr>
            </w:pPr>
            <w:r w:rsidRPr="00F511A5">
              <w:rPr>
                <w:lang w:eastAsia="en-US"/>
              </w:rPr>
              <w:t>R5-201131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E29EA4" w14:textId="77777777" w:rsidR="005979E7" w:rsidRPr="00F511A5" w:rsidRDefault="005979E7" w:rsidP="00F17634">
            <w:pPr>
              <w:pStyle w:val="TAC"/>
              <w:rPr>
                <w:lang w:eastAsia="en-US"/>
              </w:rPr>
            </w:pPr>
            <w:r w:rsidRPr="00F511A5">
              <w:rPr>
                <w:lang w:eastAsia="en-US"/>
              </w:rPr>
              <w:t>1266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ED016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5C723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9663A1" w14:textId="77777777" w:rsidR="005979E7" w:rsidRPr="00F511A5" w:rsidRDefault="005979E7" w:rsidP="00F17634">
            <w:pPr>
              <w:pStyle w:val="TAL"/>
              <w:rPr>
                <w:lang w:eastAsia="en-US"/>
              </w:rPr>
            </w:pPr>
            <w:r w:rsidRPr="00F511A5">
              <w:rPr>
                <w:lang w:eastAsia="en-US"/>
              </w:rPr>
              <w:t>Correction to NR TC 6.2.3.6-Inter-RAT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78BB15" w14:textId="77777777" w:rsidR="005979E7" w:rsidRPr="00F511A5" w:rsidRDefault="005979E7" w:rsidP="00F17634">
            <w:pPr>
              <w:pStyle w:val="TAC"/>
              <w:rPr>
                <w:lang w:eastAsia="en-US"/>
              </w:rPr>
            </w:pPr>
            <w:r w:rsidRPr="00F511A5">
              <w:rPr>
                <w:lang w:eastAsia="en-US"/>
              </w:rPr>
              <w:t>16.3.0</w:t>
            </w:r>
          </w:p>
        </w:tc>
      </w:tr>
      <w:tr w:rsidR="005979E7" w:rsidRPr="00F511A5" w14:paraId="139538D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7D92F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7CBF70"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C90921" w14:textId="77777777" w:rsidR="005979E7" w:rsidRPr="00F511A5" w:rsidRDefault="005979E7" w:rsidP="00F17634">
            <w:pPr>
              <w:pStyle w:val="TAC"/>
              <w:rPr>
                <w:lang w:eastAsia="en-US"/>
              </w:rPr>
            </w:pPr>
            <w:r w:rsidRPr="00F511A5">
              <w:rPr>
                <w:lang w:eastAsia="en-US"/>
              </w:rPr>
              <w:t>R5-201132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6FD782" w14:textId="77777777" w:rsidR="005979E7" w:rsidRPr="00F511A5" w:rsidRDefault="005979E7" w:rsidP="00F17634">
            <w:pPr>
              <w:pStyle w:val="TAC"/>
              <w:rPr>
                <w:lang w:eastAsia="en-US"/>
              </w:rPr>
            </w:pPr>
            <w:r w:rsidRPr="00F511A5">
              <w:rPr>
                <w:lang w:eastAsia="en-US"/>
              </w:rPr>
              <w:t>1267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AB699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FFE4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EB50D7" w14:textId="77777777" w:rsidR="005979E7" w:rsidRPr="00F511A5" w:rsidRDefault="005979E7" w:rsidP="00F17634">
            <w:pPr>
              <w:pStyle w:val="TAL"/>
              <w:rPr>
                <w:lang w:eastAsia="en-US"/>
              </w:rPr>
            </w:pPr>
            <w:r w:rsidRPr="00F511A5">
              <w:rPr>
                <w:lang w:eastAsia="en-US"/>
              </w:rPr>
              <w:t>Correction to NR TC 6.2.3.8-Inter-RAT cell reselection L2N Snonintrasearch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890BC4" w14:textId="77777777" w:rsidR="005979E7" w:rsidRPr="00F511A5" w:rsidRDefault="005979E7" w:rsidP="00F17634">
            <w:pPr>
              <w:pStyle w:val="TAC"/>
              <w:rPr>
                <w:lang w:eastAsia="en-US"/>
              </w:rPr>
            </w:pPr>
            <w:r w:rsidRPr="00F511A5">
              <w:rPr>
                <w:lang w:eastAsia="en-US"/>
              </w:rPr>
              <w:t>16.3.0</w:t>
            </w:r>
          </w:p>
        </w:tc>
      </w:tr>
      <w:tr w:rsidR="005979E7" w:rsidRPr="00F511A5" w14:paraId="7CD397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B3853F"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0BB19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A95A7A" w14:textId="77777777" w:rsidR="005979E7" w:rsidRPr="00F511A5" w:rsidRDefault="005979E7" w:rsidP="00F17634">
            <w:pPr>
              <w:pStyle w:val="TAC"/>
              <w:rPr>
                <w:lang w:eastAsia="en-US"/>
              </w:rPr>
            </w:pPr>
            <w:r w:rsidRPr="00F511A5">
              <w:rPr>
                <w:lang w:eastAsia="en-US"/>
              </w:rPr>
              <w:t>R5-201133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00EBFC" w14:textId="77777777" w:rsidR="005979E7" w:rsidRPr="00F511A5" w:rsidRDefault="005979E7" w:rsidP="00F17634">
            <w:pPr>
              <w:pStyle w:val="TAC"/>
              <w:rPr>
                <w:lang w:eastAsia="en-US"/>
              </w:rPr>
            </w:pPr>
            <w:r w:rsidRPr="00F511A5">
              <w:rPr>
                <w:lang w:eastAsia="en-US"/>
              </w:rPr>
              <w:t>1269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6A117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2BEF4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8808E2" w14:textId="77777777" w:rsidR="005979E7" w:rsidRPr="00F511A5" w:rsidRDefault="005979E7" w:rsidP="00F17634">
            <w:pPr>
              <w:pStyle w:val="TAL"/>
              <w:rPr>
                <w:lang w:eastAsia="en-US"/>
              </w:rPr>
            </w:pPr>
            <w:r w:rsidRPr="00F511A5">
              <w:rPr>
                <w:lang w:eastAsia="en-US"/>
              </w:rPr>
              <w:t>Correction to NR TC 6.4.2.1-Inactive-Reselection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C98A84" w14:textId="77777777" w:rsidR="005979E7" w:rsidRPr="00F511A5" w:rsidRDefault="005979E7" w:rsidP="00F17634">
            <w:pPr>
              <w:pStyle w:val="TAC"/>
              <w:rPr>
                <w:lang w:eastAsia="en-US"/>
              </w:rPr>
            </w:pPr>
            <w:r w:rsidRPr="00F511A5">
              <w:rPr>
                <w:lang w:eastAsia="en-US"/>
              </w:rPr>
              <w:t>16.3.0</w:t>
            </w:r>
          </w:p>
        </w:tc>
      </w:tr>
      <w:tr w:rsidR="005979E7" w:rsidRPr="00F511A5" w14:paraId="5D5F42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5CC15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73096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3C1DC9" w14:textId="77777777" w:rsidR="005979E7" w:rsidRPr="00F511A5" w:rsidRDefault="005979E7" w:rsidP="00F17634">
            <w:pPr>
              <w:pStyle w:val="TAC"/>
              <w:rPr>
                <w:lang w:eastAsia="en-US"/>
              </w:rPr>
            </w:pPr>
            <w:r w:rsidRPr="00F511A5">
              <w:rPr>
                <w:lang w:eastAsia="en-US"/>
              </w:rPr>
              <w:t>R5-201134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4FADEB" w14:textId="77777777" w:rsidR="005979E7" w:rsidRPr="00F511A5" w:rsidRDefault="005979E7" w:rsidP="00F17634">
            <w:pPr>
              <w:pStyle w:val="TAC"/>
              <w:rPr>
                <w:lang w:eastAsia="en-US"/>
              </w:rPr>
            </w:pPr>
            <w:r w:rsidRPr="00F511A5">
              <w:rPr>
                <w:lang w:eastAsia="en-US"/>
              </w:rPr>
              <w:t>1270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CFDAA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03063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114604" w14:textId="77777777" w:rsidR="005979E7" w:rsidRPr="00F511A5" w:rsidRDefault="005979E7" w:rsidP="00F17634">
            <w:pPr>
              <w:pStyle w:val="TAL"/>
              <w:rPr>
                <w:lang w:eastAsia="en-US"/>
              </w:rPr>
            </w:pPr>
            <w:r w:rsidRPr="00F511A5">
              <w:rPr>
                <w:lang w:eastAsia="en-US"/>
              </w:rPr>
              <w:t>Correction to NR TC 7.1.1.1.4-Beam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B7D47B" w14:textId="77777777" w:rsidR="005979E7" w:rsidRPr="00F511A5" w:rsidRDefault="005979E7" w:rsidP="00F17634">
            <w:pPr>
              <w:pStyle w:val="TAC"/>
              <w:rPr>
                <w:lang w:eastAsia="en-US"/>
              </w:rPr>
            </w:pPr>
            <w:r w:rsidRPr="00F511A5">
              <w:rPr>
                <w:lang w:eastAsia="en-US"/>
              </w:rPr>
              <w:t>16.3.0</w:t>
            </w:r>
          </w:p>
        </w:tc>
      </w:tr>
      <w:tr w:rsidR="005979E7" w:rsidRPr="00F511A5" w14:paraId="49C2CFB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751475"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9EA76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888DD5" w14:textId="77777777" w:rsidR="005979E7" w:rsidRPr="00F511A5" w:rsidRDefault="005979E7" w:rsidP="00F17634">
            <w:pPr>
              <w:pStyle w:val="TAC"/>
              <w:rPr>
                <w:lang w:eastAsia="en-US"/>
              </w:rPr>
            </w:pPr>
            <w:r w:rsidRPr="00F511A5">
              <w:rPr>
                <w:lang w:eastAsia="en-US"/>
              </w:rPr>
              <w:t>R5-201135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B5EA6F" w14:textId="77777777" w:rsidR="005979E7" w:rsidRPr="00F511A5" w:rsidRDefault="005979E7" w:rsidP="00F17634">
            <w:pPr>
              <w:pStyle w:val="TAC"/>
              <w:rPr>
                <w:lang w:eastAsia="en-US"/>
              </w:rPr>
            </w:pPr>
            <w:r w:rsidRPr="00F511A5">
              <w:rPr>
                <w:lang w:eastAsia="en-US"/>
              </w:rPr>
              <w:t>1272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EF9E2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934BD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D1FCE8" w14:textId="77777777" w:rsidR="005979E7" w:rsidRPr="00F511A5" w:rsidRDefault="005979E7" w:rsidP="00F17634">
            <w:pPr>
              <w:pStyle w:val="TAL"/>
              <w:rPr>
                <w:lang w:eastAsia="en-US"/>
              </w:rPr>
            </w:pPr>
            <w:r w:rsidRPr="00F511A5">
              <w:rPr>
                <w:lang w:eastAsia="en-US"/>
              </w:rPr>
              <w:t>Correction to NR TC 8.1.1.3.1-Redirection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E01CEE" w14:textId="77777777" w:rsidR="005979E7" w:rsidRPr="00F511A5" w:rsidRDefault="005979E7" w:rsidP="00F17634">
            <w:pPr>
              <w:pStyle w:val="TAC"/>
              <w:rPr>
                <w:lang w:eastAsia="en-US"/>
              </w:rPr>
            </w:pPr>
            <w:r w:rsidRPr="00F511A5">
              <w:rPr>
                <w:lang w:eastAsia="en-US"/>
              </w:rPr>
              <w:t>16.3.0</w:t>
            </w:r>
          </w:p>
        </w:tc>
      </w:tr>
      <w:tr w:rsidR="005979E7" w:rsidRPr="00F511A5" w14:paraId="21B0E94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A6B59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91E24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A1EDD9" w14:textId="77777777" w:rsidR="005979E7" w:rsidRPr="00F511A5" w:rsidRDefault="005979E7" w:rsidP="00F17634">
            <w:pPr>
              <w:pStyle w:val="TAC"/>
              <w:rPr>
                <w:lang w:eastAsia="en-US"/>
              </w:rPr>
            </w:pPr>
            <w:r w:rsidRPr="00F511A5">
              <w:rPr>
                <w:lang w:eastAsia="en-US"/>
              </w:rPr>
              <w:t>R5-201136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2E5893" w14:textId="77777777" w:rsidR="005979E7" w:rsidRPr="00F511A5" w:rsidRDefault="005979E7" w:rsidP="00F17634">
            <w:pPr>
              <w:pStyle w:val="TAC"/>
              <w:rPr>
                <w:lang w:eastAsia="en-US"/>
              </w:rPr>
            </w:pPr>
            <w:r w:rsidRPr="00F511A5">
              <w:rPr>
                <w:lang w:eastAsia="en-US"/>
              </w:rPr>
              <w:t>1273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08E8D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D8D66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A4CDAF" w14:textId="77777777" w:rsidR="005979E7" w:rsidRPr="00F511A5" w:rsidRDefault="005979E7" w:rsidP="00F17634">
            <w:pPr>
              <w:pStyle w:val="TAL"/>
              <w:rPr>
                <w:lang w:eastAsia="en-US"/>
              </w:rPr>
            </w:pPr>
            <w:r w:rsidRPr="00F511A5">
              <w:rPr>
                <w:lang w:eastAsia="en-US"/>
              </w:rPr>
              <w:t>Correction to NR TC 8.1.1.3.3-With priority information of NR Cell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737DE1" w14:textId="77777777" w:rsidR="005979E7" w:rsidRPr="00F511A5" w:rsidRDefault="005979E7" w:rsidP="00F17634">
            <w:pPr>
              <w:pStyle w:val="TAC"/>
              <w:rPr>
                <w:lang w:eastAsia="en-US"/>
              </w:rPr>
            </w:pPr>
            <w:r w:rsidRPr="00F511A5">
              <w:rPr>
                <w:lang w:eastAsia="en-US"/>
              </w:rPr>
              <w:t>16.3.0</w:t>
            </w:r>
          </w:p>
        </w:tc>
      </w:tr>
      <w:tr w:rsidR="005979E7" w:rsidRPr="00F511A5" w14:paraId="02570D2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F1CF50"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AB0255"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8561A7" w14:textId="77777777" w:rsidR="005979E7" w:rsidRPr="00F511A5" w:rsidRDefault="005979E7" w:rsidP="00F17634">
            <w:pPr>
              <w:pStyle w:val="TAC"/>
              <w:rPr>
                <w:lang w:eastAsia="en-US"/>
              </w:rPr>
            </w:pPr>
            <w:r w:rsidRPr="00F511A5">
              <w:rPr>
                <w:lang w:eastAsia="en-US"/>
              </w:rPr>
              <w:t>R5-201137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001749" w14:textId="77777777" w:rsidR="005979E7" w:rsidRPr="00F511A5" w:rsidRDefault="005979E7" w:rsidP="00F17634">
            <w:pPr>
              <w:pStyle w:val="TAC"/>
              <w:rPr>
                <w:lang w:eastAsia="en-US"/>
              </w:rPr>
            </w:pPr>
            <w:r w:rsidRPr="00F511A5">
              <w:rPr>
                <w:lang w:eastAsia="en-US"/>
              </w:rPr>
              <w:t>1274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8A40A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DE5D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A35E4E" w14:textId="77777777" w:rsidR="005979E7" w:rsidRPr="00F511A5" w:rsidRDefault="005979E7" w:rsidP="00F17634">
            <w:pPr>
              <w:pStyle w:val="TAL"/>
              <w:rPr>
                <w:lang w:eastAsia="en-US"/>
              </w:rPr>
            </w:pPr>
            <w:r w:rsidRPr="00F511A5">
              <w:rPr>
                <w:lang w:eastAsia="en-US"/>
              </w:rPr>
              <w:t>Correction to NR TC 8.1.1.3.4-With priority information of LTE Cell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65E033" w14:textId="77777777" w:rsidR="005979E7" w:rsidRPr="00F511A5" w:rsidRDefault="005979E7" w:rsidP="00F17634">
            <w:pPr>
              <w:pStyle w:val="TAC"/>
              <w:rPr>
                <w:lang w:eastAsia="en-US"/>
              </w:rPr>
            </w:pPr>
            <w:r w:rsidRPr="00F511A5">
              <w:rPr>
                <w:lang w:eastAsia="en-US"/>
              </w:rPr>
              <w:t>16.3.0</w:t>
            </w:r>
          </w:p>
        </w:tc>
      </w:tr>
      <w:tr w:rsidR="005979E7" w:rsidRPr="00F511A5" w14:paraId="49B516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9F3D3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FB865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5D02DB" w14:textId="77777777" w:rsidR="005979E7" w:rsidRPr="00F511A5" w:rsidRDefault="005979E7" w:rsidP="00F17634">
            <w:pPr>
              <w:pStyle w:val="TAC"/>
              <w:rPr>
                <w:lang w:eastAsia="en-US"/>
              </w:rPr>
            </w:pPr>
            <w:r w:rsidRPr="00F511A5">
              <w:rPr>
                <w:lang w:eastAsia="en-US"/>
              </w:rPr>
              <w:t>R5-201138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436A31" w14:textId="77777777" w:rsidR="005979E7" w:rsidRPr="00F511A5" w:rsidRDefault="005979E7" w:rsidP="00F17634">
            <w:pPr>
              <w:pStyle w:val="TAC"/>
              <w:rPr>
                <w:lang w:eastAsia="en-US"/>
              </w:rPr>
            </w:pPr>
            <w:r w:rsidRPr="00F511A5">
              <w:rPr>
                <w:lang w:eastAsia="en-US"/>
              </w:rPr>
              <w:t>1276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4DC37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4FF1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E1B34F" w14:textId="77777777" w:rsidR="005979E7" w:rsidRPr="00F511A5" w:rsidRDefault="005979E7" w:rsidP="00F17634">
            <w:pPr>
              <w:pStyle w:val="TAL"/>
              <w:rPr>
                <w:lang w:eastAsia="en-US"/>
              </w:rPr>
            </w:pPr>
            <w:r w:rsidRPr="00F511A5">
              <w:rPr>
                <w:lang w:eastAsia="en-US"/>
              </w:rPr>
              <w:t>Correction to NR TC 8.1.3.3.1-NR CGI</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A8CC5E" w14:textId="77777777" w:rsidR="005979E7" w:rsidRPr="00F511A5" w:rsidRDefault="005979E7" w:rsidP="00F17634">
            <w:pPr>
              <w:pStyle w:val="TAC"/>
              <w:rPr>
                <w:lang w:eastAsia="en-US"/>
              </w:rPr>
            </w:pPr>
            <w:r w:rsidRPr="00F511A5">
              <w:rPr>
                <w:lang w:eastAsia="en-US"/>
              </w:rPr>
              <w:t>16.3.0</w:t>
            </w:r>
          </w:p>
        </w:tc>
      </w:tr>
      <w:tr w:rsidR="005979E7" w:rsidRPr="00F511A5" w14:paraId="749D10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3D67B3"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C0238F"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20DD25" w14:textId="77777777" w:rsidR="005979E7" w:rsidRPr="00F511A5" w:rsidRDefault="005979E7" w:rsidP="00F17634">
            <w:pPr>
              <w:pStyle w:val="TAC"/>
              <w:rPr>
                <w:lang w:eastAsia="en-US"/>
              </w:rPr>
            </w:pPr>
            <w:r w:rsidRPr="00F511A5">
              <w:rPr>
                <w:lang w:eastAsia="en-US"/>
              </w:rPr>
              <w:t>R5-201139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D0B720" w14:textId="77777777" w:rsidR="005979E7" w:rsidRPr="00F511A5" w:rsidRDefault="005979E7" w:rsidP="00F17634">
            <w:pPr>
              <w:pStyle w:val="TAC"/>
              <w:rPr>
                <w:lang w:eastAsia="en-US"/>
              </w:rPr>
            </w:pPr>
            <w:r w:rsidRPr="00F511A5">
              <w:rPr>
                <w:lang w:eastAsia="en-US"/>
              </w:rPr>
              <w:t>1277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0E02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855A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EDDAF0" w14:textId="77777777" w:rsidR="005979E7" w:rsidRPr="00F511A5" w:rsidRDefault="005979E7" w:rsidP="00F17634">
            <w:pPr>
              <w:pStyle w:val="TAL"/>
              <w:rPr>
                <w:lang w:eastAsia="en-US"/>
              </w:rPr>
            </w:pPr>
            <w:r w:rsidRPr="00F511A5">
              <w:rPr>
                <w:lang w:eastAsia="en-US"/>
              </w:rPr>
              <w:t>Correction to NR TC 8.1.3.3.2-LTE CGI</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F4D506" w14:textId="77777777" w:rsidR="005979E7" w:rsidRPr="00F511A5" w:rsidRDefault="005979E7" w:rsidP="00F17634">
            <w:pPr>
              <w:pStyle w:val="TAC"/>
              <w:rPr>
                <w:lang w:eastAsia="en-US"/>
              </w:rPr>
            </w:pPr>
            <w:r w:rsidRPr="00F511A5">
              <w:rPr>
                <w:lang w:eastAsia="en-US"/>
              </w:rPr>
              <w:t>16.3.0</w:t>
            </w:r>
          </w:p>
        </w:tc>
      </w:tr>
      <w:tr w:rsidR="005979E7" w:rsidRPr="00F511A5" w14:paraId="04F7633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805B9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4774A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53ADC4" w14:textId="77777777" w:rsidR="005979E7" w:rsidRPr="00F511A5" w:rsidRDefault="005979E7" w:rsidP="00F17634">
            <w:pPr>
              <w:pStyle w:val="TAC"/>
              <w:rPr>
                <w:lang w:eastAsia="en-US"/>
              </w:rPr>
            </w:pPr>
            <w:r w:rsidRPr="00F511A5">
              <w:rPr>
                <w:lang w:eastAsia="en-US"/>
              </w:rPr>
              <w:t>R5-201140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3E3CE6" w14:textId="77777777" w:rsidR="005979E7" w:rsidRPr="00F511A5" w:rsidRDefault="005979E7" w:rsidP="00F17634">
            <w:pPr>
              <w:pStyle w:val="TAC"/>
              <w:rPr>
                <w:lang w:eastAsia="en-US"/>
              </w:rPr>
            </w:pPr>
            <w:r w:rsidRPr="00F511A5">
              <w:rPr>
                <w:lang w:eastAsia="en-US"/>
              </w:rPr>
              <w:t>1279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B337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6F4FE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59AB90" w14:textId="77777777" w:rsidR="005979E7" w:rsidRPr="00F511A5" w:rsidRDefault="005979E7" w:rsidP="00F17634">
            <w:pPr>
              <w:pStyle w:val="TAL"/>
              <w:rPr>
                <w:lang w:eastAsia="en-US"/>
              </w:rPr>
            </w:pPr>
            <w:r w:rsidRPr="00F511A5">
              <w:rPr>
                <w:lang w:eastAsia="en-US"/>
              </w:rPr>
              <w:t>Correction to NRTC 8.1.4.1.7.1-PCell Change and SCell addition Intra-band 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1767D7" w14:textId="77777777" w:rsidR="005979E7" w:rsidRPr="00F511A5" w:rsidRDefault="005979E7" w:rsidP="00F17634">
            <w:pPr>
              <w:pStyle w:val="TAC"/>
              <w:rPr>
                <w:lang w:eastAsia="en-US"/>
              </w:rPr>
            </w:pPr>
            <w:r w:rsidRPr="00F511A5">
              <w:rPr>
                <w:lang w:eastAsia="en-US"/>
              </w:rPr>
              <w:t>16.3.0</w:t>
            </w:r>
          </w:p>
        </w:tc>
      </w:tr>
      <w:tr w:rsidR="005979E7" w:rsidRPr="00F511A5" w14:paraId="778D0F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A72DF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9A706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D646C7" w14:textId="77777777" w:rsidR="005979E7" w:rsidRPr="00F511A5" w:rsidRDefault="005979E7" w:rsidP="00F17634">
            <w:pPr>
              <w:pStyle w:val="TAC"/>
              <w:rPr>
                <w:lang w:eastAsia="en-US"/>
              </w:rPr>
            </w:pPr>
            <w:r w:rsidRPr="00F511A5">
              <w:rPr>
                <w:lang w:eastAsia="en-US"/>
              </w:rPr>
              <w:t>R5-201141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661EB4" w14:textId="77777777" w:rsidR="005979E7" w:rsidRPr="00F511A5" w:rsidRDefault="005979E7" w:rsidP="00F17634">
            <w:pPr>
              <w:pStyle w:val="TAC"/>
              <w:rPr>
                <w:lang w:eastAsia="en-US"/>
              </w:rPr>
            </w:pPr>
            <w:r w:rsidRPr="00F511A5">
              <w:rPr>
                <w:lang w:eastAsia="en-US"/>
              </w:rPr>
              <w:t>1282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B4B42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6F66E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CB6AA2" w14:textId="77777777" w:rsidR="005979E7" w:rsidRPr="00F511A5" w:rsidRDefault="005979E7" w:rsidP="00F17634">
            <w:pPr>
              <w:pStyle w:val="TAL"/>
              <w:rPr>
                <w:lang w:eastAsia="en-US"/>
              </w:rPr>
            </w:pPr>
            <w:r w:rsidRPr="00F511A5">
              <w:rPr>
                <w:lang w:eastAsia="en-US"/>
              </w:rPr>
              <w:t>Correction to NR TC 8.2.1.1.1-UE Capability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C6A3F6" w14:textId="77777777" w:rsidR="005979E7" w:rsidRPr="00F511A5" w:rsidRDefault="005979E7" w:rsidP="00F17634">
            <w:pPr>
              <w:pStyle w:val="TAC"/>
              <w:rPr>
                <w:lang w:eastAsia="en-US"/>
              </w:rPr>
            </w:pPr>
            <w:r w:rsidRPr="00F511A5">
              <w:rPr>
                <w:lang w:eastAsia="en-US"/>
              </w:rPr>
              <w:t>16.3.0</w:t>
            </w:r>
          </w:p>
        </w:tc>
      </w:tr>
      <w:tr w:rsidR="005979E7" w:rsidRPr="00F511A5" w14:paraId="53F2875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A2FF0F"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1FE472"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8BEF4F" w14:textId="77777777" w:rsidR="005979E7" w:rsidRPr="00F511A5" w:rsidRDefault="005979E7" w:rsidP="00F17634">
            <w:pPr>
              <w:pStyle w:val="TAC"/>
              <w:rPr>
                <w:lang w:eastAsia="en-US"/>
              </w:rPr>
            </w:pPr>
            <w:r w:rsidRPr="00F511A5">
              <w:rPr>
                <w:lang w:eastAsia="en-US"/>
              </w:rPr>
              <w:t>R5-201142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689A51" w14:textId="77777777" w:rsidR="005979E7" w:rsidRPr="00F511A5" w:rsidRDefault="005979E7" w:rsidP="00F17634">
            <w:pPr>
              <w:pStyle w:val="TAC"/>
              <w:rPr>
                <w:lang w:eastAsia="en-US"/>
              </w:rPr>
            </w:pPr>
            <w:r w:rsidRPr="00F511A5">
              <w:rPr>
                <w:lang w:eastAsia="en-US"/>
              </w:rPr>
              <w:t>1286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F4EF7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9474F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58DAEF" w14:textId="77777777" w:rsidR="005979E7" w:rsidRPr="00F511A5" w:rsidRDefault="005979E7" w:rsidP="00F17634">
            <w:pPr>
              <w:pStyle w:val="TAL"/>
              <w:rPr>
                <w:lang w:eastAsia="en-US"/>
              </w:rPr>
            </w:pPr>
            <w:r w:rsidRPr="00F511A5">
              <w:rPr>
                <w:lang w:eastAsia="en-US"/>
              </w:rPr>
              <w:t>Correction to NR TC 9.1.1.2-Authentication Reject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D3F889" w14:textId="77777777" w:rsidR="005979E7" w:rsidRPr="00F511A5" w:rsidRDefault="005979E7" w:rsidP="00F17634">
            <w:pPr>
              <w:pStyle w:val="TAC"/>
              <w:rPr>
                <w:lang w:eastAsia="en-US"/>
              </w:rPr>
            </w:pPr>
            <w:r w:rsidRPr="00F511A5">
              <w:rPr>
                <w:lang w:eastAsia="en-US"/>
              </w:rPr>
              <w:t>16.3.0</w:t>
            </w:r>
          </w:p>
        </w:tc>
      </w:tr>
      <w:tr w:rsidR="005979E7" w:rsidRPr="00F511A5" w14:paraId="21482C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3E2FD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BDA617"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99A489" w14:textId="77777777" w:rsidR="005979E7" w:rsidRPr="00F511A5" w:rsidRDefault="005979E7" w:rsidP="00F17634">
            <w:pPr>
              <w:pStyle w:val="TAC"/>
              <w:rPr>
                <w:lang w:eastAsia="en-US"/>
              </w:rPr>
            </w:pPr>
            <w:r w:rsidRPr="00F511A5">
              <w:rPr>
                <w:lang w:eastAsia="en-US"/>
              </w:rPr>
              <w:t>R5-201143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49EFFE" w14:textId="77777777" w:rsidR="005979E7" w:rsidRPr="00F511A5" w:rsidRDefault="005979E7" w:rsidP="00F17634">
            <w:pPr>
              <w:pStyle w:val="TAC"/>
              <w:rPr>
                <w:lang w:eastAsia="en-US"/>
              </w:rPr>
            </w:pPr>
            <w:r w:rsidRPr="00F511A5">
              <w:rPr>
                <w:lang w:eastAsia="en-US"/>
              </w:rPr>
              <w:t>1289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889D0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FD8A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B96870" w14:textId="77777777" w:rsidR="005979E7" w:rsidRPr="00F511A5" w:rsidRDefault="005979E7" w:rsidP="00F17634">
            <w:pPr>
              <w:pStyle w:val="TAL"/>
              <w:rPr>
                <w:lang w:eastAsia="en-US"/>
              </w:rPr>
            </w:pPr>
            <w:r w:rsidRPr="00F511A5">
              <w:rPr>
                <w:lang w:eastAsia="en-US"/>
              </w:rPr>
              <w:t>Correction to NR TC 9.1.4.1-Generic UE configuration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E87E74" w14:textId="77777777" w:rsidR="005979E7" w:rsidRPr="00F511A5" w:rsidRDefault="005979E7" w:rsidP="00F17634">
            <w:pPr>
              <w:pStyle w:val="TAC"/>
              <w:rPr>
                <w:lang w:eastAsia="en-US"/>
              </w:rPr>
            </w:pPr>
            <w:r w:rsidRPr="00F511A5">
              <w:rPr>
                <w:lang w:eastAsia="en-US"/>
              </w:rPr>
              <w:t>16.3.0</w:t>
            </w:r>
          </w:p>
        </w:tc>
      </w:tr>
      <w:tr w:rsidR="005979E7" w:rsidRPr="00F511A5" w14:paraId="04D04F4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DBC2BB" w14:textId="77777777" w:rsidR="005979E7" w:rsidRPr="00F511A5" w:rsidRDefault="005979E7" w:rsidP="00F17634">
            <w:pPr>
              <w:pStyle w:val="TAC"/>
              <w:rPr>
                <w:lang w:eastAsia="en-US"/>
              </w:rPr>
            </w:pPr>
            <w:r w:rsidRPr="00F511A5">
              <w:rPr>
                <w:lang w:eastAsia="en-US"/>
              </w:rPr>
              <w:lastRenderedPageBreak/>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CA67EF"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021A28" w14:textId="77777777" w:rsidR="005979E7" w:rsidRPr="00F511A5" w:rsidRDefault="005979E7" w:rsidP="00F17634">
            <w:pPr>
              <w:pStyle w:val="TAC"/>
              <w:rPr>
                <w:lang w:eastAsia="en-US"/>
              </w:rPr>
            </w:pPr>
            <w:r w:rsidRPr="00F511A5">
              <w:rPr>
                <w:lang w:eastAsia="en-US"/>
              </w:rPr>
              <w:t>R5-201144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B264AC" w14:textId="77777777" w:rsidR="005979E7" w:rsidRPr="00F511A5" w:rsidRDefault="005979E7" w:rsidP="00F17634">
            <w:pPr>
              <w:pStyle w:val="TAC"/>
              <w:rPr>
                <w:lang w:eastAsia="en-US"/>
              </w:rPr>
            </w:pPr>
            <w:r w:rsidRPr="00F511A5">
              <w:rPr>
                <w:lang w:eastAsia="en-US"/>
              </w:rPr>
              <w:t>1294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CCE2C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2544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B1DEA0" w14:textId="77777777" w:rsidR="005979E7" w:rsidRPr="00F511A5" w:rsidRDefault="005979E7" w:rsidP="00F17634">
            <w:pPr>
              <w:pStyle w:val="TAL"/>
              <w:rPr>
                <w:lang w:eastAsia="en-US"/>
              </w:rPr>
            </w:pPr>
            <w:r w:rsidRPr="00F511A5">
              <w:rPr>
                <w:lang w:eastAsia="en-US"/>
              </w:rPr>
              <w:t>Correction to NR TC 9.1.5.1.14-RegisterReject 22 and T3346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B689C6" w14:textId="77777777" w:rsidR="005979E7" w:rsidRPr="00F511A5" w:rsidRDefault="005979E7" w:rsidP="00F17634">
            <w:pPr>
              <w:pStyle w:val="TAC"/>
              <w:rPr>
                <w:lang w:eastAsia="en-US"/>
              </w:rPr>
            </w:pPr>
            <w:r w:rsidRPr="00F511A5">
              <w:rPr>
                <w:lang w:eastAsia="en-US"/>
              </w:rPr>
              <w:t>16.3.0</w:t>
            </w:r>
          </w:p>
        </w:tc>
      </w:tr>
      <w:tr w:rsidR="005979E7" w:rsidRPr="00F511A5" w14:paraId="42F2BB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7DB17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0E83FD"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EA659D" w14:textId="77777777" w:rsidR="005979E7" w:rsidRPr="00F511A5" w:rsidRDefault="005979E7" w:rsidP="00F17634">
            <w:pPr>
              <w:pStyle w:val="TAC"/>
              <w:rPr>
                <w:lang w:eastAsia="en-US"/>
              </w:rPr>
            </w:pPr>
            <w:r w:rsidRPr="00F511A5">
              <w:rPr>
                <w:lang w:eastAsia="en-US"/>
              </w:rPr>
              <w:t>R5-201145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4916AC" w14:textId="77777777" w:rsidR="005979E7" w:rsidRPr="00F511A5" w:rsidRDefault="005979E7" w:rsidP="00F17634">
            <w:pPr>
              <w:pStyle w:val="TAC"/>
              <w:rPr>
                <w:lang w:eastAsia="en-US"/>
              </w:rPr>
            </w:pPr>
            <w:r w:rsidRPr="00F511A5">
              <w:rPr>
                <w:lang w:eastAsia="en-US"/>
              </w:rPr>
              <w:t>1297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F787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206E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45A1F5" w14:textId="77777777" w:rsidR="005979E7" w:rsidRPr="00F511A5" w:rsidRDefault="005979E7" w:rsidP="00F17634">
            <w:pPr>
              <w:pStyle w:val="TAL"/>
              <w:rPr>
                <w:lang w:eastAsia="en-US"/>
              </w:rPr>
            </w:pPr>
            <w:r w:rsidRPr="00F511A5">
              <w:rPr>
                <w:lang w:eastAsia="en-US"/>
              </w:rPr>
              <w:t>Correction to NR TC 9.1.6.1.2-UE initiated deregistration procedure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62DE30" w14:textId="77777777" w:rsidR="005979E7" w:rsidRPr="00F511A5" w:rsidRDefault="005979E7" w:rsidP="00F17634">
            <w:pPr>
              <w:pStyle w:val="TAC"/>
              <w:rPr>
                <w:lang w:eastAsia="en-US"/>
              </w:rPr>
            </w:pPr>
            <w:r w:rsidRPr="00F511A5">
              <w:rPr>
                <w:lang w:eastAsia="en-US"/>
              </w:rPr>
              <w:t>16.3.0</w:t>
            </w:r>
          </w:p>
        </w:tc>
      </w:tr>
      <w:tr w:rsidR="005979E7" w:rsidRPr="00F511A5" w14:paraId="505B6F2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0BD101"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5DFFD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2D755C" w14:textId="77777777" w:rsidR="005979E7" w:rsidRPr="00F511A5" w:rsidRDefault="005979E7" w:rsidP="00F17634">
            <w:pPr>
              <w:pStyle w:val="TAC"/>
              <w:rPr>
                <w:lang w:eastAsia="en-US"/>
              </w:rPr>
            </w:pPr>
            <w:r w:rsidRPr="00F511A5">
              <w:rPr>
                <w:lang w:eastAsia="en-US"/>
              </w:rPr>
              <w:t>R5-201146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FC2D7A" w14:textId="77777777" w:rsidR="005979E7" w:rsidRPr="00F511A5" w:rsidRDefault="005979E7" w:rsidP="00F17634">
            <w:pPr>
              <w:pStyle w:val="TAC"/>
              <w:rPr>
                <w:lang w:eastAsia="en-US"/>
              </w:rPr>
            </w:pPr>
            <w:r w:rsidRPr="00F511A5">
              <w:rPr>
                <w:lang w:eastAsia="en-US"/>
              </w:rPr>
              <w:t>1306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69804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6A1C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DEA5A2" w14:textId="77777777" w:rsidR="005979E7" w:rsidRPr="00F511A5" w:rsidRDefault="005979E7" w:rsidP="00F17634">
            <w:pPr>
              <w:pStyle w:val="TAL"/>
              <w:rPr>
                <w:lang w:eastAsia="en-US"/>
              </w:rPr>
            </w:pPr>
            <w:r w:rsidRPr="00F511A5">
              <w:rPr>
                <w:lang w:eastAsia="en-US"/>
              </w:rPr>
              <w:t>Correction to NR TC 10.1.4.1-T3580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84F943" w14:textId="77777777" w:rsidR="005979E7" w:rsidRPr="00F511A5" w:rsidRDefault="005979E7" w:rsidP="00F17634">
            <w:pPr>
              <w:pStyle w:val="TAC"/>
              <w:rPr>
                <w:lang w:eastAsia="en-US"/>
              </w:rPr>
            </w:pPr>
            <w:r w:rsidRPr="00F511A5">
              <w:rPr>
                <w:lang w:eastAsia="en-US"/>
              </w:rPr>
              <w:t>16.3.0</w:t>
            </w:r>
          </w:p>
        </w:tc>
      </w:tr>
      <w:tr w:rsidR="005979E7" w:rsidRPr="00F511A5" w14:paraId="04440B5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C3457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4DB9F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E3B4E9" w14:textId="77777777" w:rsidR="005979E7" w:rsidRPr="00F511A5" w:rsidRDefault="005979E7" w:rsidP="00F17634">
            <w:pPr>
              <w:pStyle w:val="TAC"/>
              <w:rPr>
                <w:lang w:eastAsia="en-US"/>
              </w:rPr>
            </w:pPr>
            <w:r w:rsidRPr="00F511A5">
              <w:rPr>
                <w:lang w:eastAsia="en-US"/>
              </w:rPr>
              <w:t>R5-201149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A01E5F" w14:textId="77777777" w:rsidR="005979E7" w:rsidRPr="00F511A5" w:rsidRDefault="005979E7" w:rsidP="00F17634">
            <w:pPr>
              <w:pStyle w:val="TAC"/>
              <w:rPr>
                <w:lang w:eastAsia="en-US"/>
              </w:rPr>
            </w:pPr>
            <w:r w:rsidRPr="00F511A5">
              <w:rPr>
                <w:lang w:eastAsia="en-US"/>
              </w:rPr>
              <w:t>1324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B9E02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DA0AF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E49ACB" w14:textId="77777777" w:rsidR="005979E7" w:rsidRPr="00F511A5" w:rsidRDefault="005979E7" w:rsidP="00F17634">
            <w:pPr>
              <w:pStyle w:val="TAL"/>
              <w:rPr>
                <w:lang w:eastAsia="en-US"/>
              </w:rPr>
            </w:pPr>
            <w:r w:rsidRPr="00F511A5">
              <w:rPr>
                <w:lang w:eastAsia="en-US"/>
              </w:rPr>
              <w:t>Update to NR MAC test case 7.1.1.1.5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136CDD" w14:textId="77777777" w:rsidR="005979E7" w:rsidRPr="00F511A5" w:rsidRDefault="005979E7" w:rsidP="00F17634">
            <w:pPr>
              <w:pStyle w:val="TAC"/>
              <w:rPr>
                <w:lang w:eastAsia="en-US"/>
              </w:rPr>
            </w:pPr>
            <w:r w:rsidRPr="00F511A5">
              <w:rPr>
                <w:lang w:eastAsia="en-US"/>
              </w:rPr>
              <w:t>16.3.0</w:t>
            </w:r>
          </w:p>
        </w:tc>
      </w:tr>
      <w:tr w:rsidR="005979E7" w:rsidRPr="00F511A5" w14:paraId="125CC4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74C7A7"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1C2322"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7CB255" w14:textId="77777777" w:rsidR="005979E7" w:rsidRPr="00F511A5" w:rsidRDefault="005979E7" w:rsidP="00F17634">
            <w:pPr>
              <w:pStyle w:val="TAC"/>
              <w:rPr>
                <w:lang w:eastAsia="en-US"/>
              </w:rPr>
            </w:pPr>
            <w:r w:rsidRPr="00F511A5">
              <w:rPr>
                <w:lang w:eastAsia="en-US"/>
              </w:rPr>
              <w:t>R5-201153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D23EB3" w14:textId="77777777" w:rsidR="005979E7" w:rsidRPr="00F511A5" w:rsidRDefault="005979E7" w:rsidP="00F17634">
            <w:pPr>
              <w:pStyle w:val="TAC"/>
              <w:rPr>
                <w:lang w:eastAsia="en-US"/>
              </w:rPr>
            </w:pPr>
            <w:r w:rsidRPr="00F511A5">
              <w:rPr>
                <w:lang w:eastAsia="en-US"/>
              </w:rPr>
              <w:t>1310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BC080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8C0A4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73C9DE" w14:textId="77777777" w:rsidR="005979E7" w:rsidRPr="00F511A5" w:rsidRDefault="005979E7" w:rsidP="00F17634">
            <w:pPr>
              <w:pStyle w:val="TAL"/>
              <w:rPr>
                <w:lang w:eastAsia="en-US"/>
              </w:rPr>
            </w:pPr>
            <w:r w:rsidRPr="00F511A5">
              <w:rPr>
                <w:lang w:eastAsia="en-US"/>
              </w:rPr>
              <w:t>Correction to NR RLC testcase 7.1.2.3.7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1435B2" w14:textId="77777777" w:rsidR="005979E7" w:rsidRPr="00F511A5" w:rsidRDefault="005979E7" w:rsidP="00F17634">
            <w:pPr>
              <w:pStyle w:val="TAC"/>
              <w:rPr>
                <w:lang w:eastAsia="en-US"/>
              </w:rPr>
            </w:pPr>
            <w:r w:rsidRPr="00F511A5">
              <w:rPr>
                <w:lang w:eastAsia="en-US"/>
              </w:rPr>
              <w:t>16.3.0</w:t>
            </w:r>
          </w:p>
        </w:tc>
      </w:tr>
      <w:tr w:rsidR="005979E7" w:rsidRPr="00F511A5" w14:paraId="1D42958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F6F63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4F8A19"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71A1D2" w14:textId="77777777" w:rsidR="005979E7" w:rsidRPr="00F511A5" w:rsidRDefault="005979E7" w:rsidP="00F17634">
            <w:pPr>
              <w:pStyle w:val="TAC"/>
              <w:rPr>
                <w:lang w:eastAsia="en-US"/>
              </w:rPr>
            </w:pPr>
            <w:r w:rsidRPr="00F511A5">
              <w:rPr>
                <w:lang w:eastAsia="en-US"/>
              </w:rPr>
              <w:t>R5-201170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59CCBB" w14:textId="77777777" w:rsidR="005979E7" w:rsidRPr="00F511A5" w:rsidRDefault="005979E7" w:rsidP="00F17634">
            <w:pPr>
              <w:pStyle w:val="TAC"/>
              <w:rPr>
                <w:lang w:eastAsia="en-US"/>
              </w:rPr>
            </w:pPr>
            <w:r w:rsidRPr="00F511A5">
              <w:rPr>
                <w:lang w:eastAsia="en-US"/>
              </w:rPr>
              <w:t>1340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0FFAC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154E4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6908C1" w14:textId="77777777" w:rsidR="005979E7" w:rsidRPr="00F511A5" w:rsidRDefault="005979E7" w:rsidP="00F17634">
            <w:pPr>
              <w:pStyle w:val="TAL"/>
              <w:rPr>
                <w:lang w:eastAsia="en-US"/>
              </w:rPr>
            </w:pPr>
            <w:r w:rsidRPr="00F511A5">
              <w:rPr>
                <w:lang w:eastAsia="en-US"/>
              </w:rPr>
              <w:t>Correction to NR RRC measurement Test cases 8.1.3.1.13 and 8.1.3.1.14A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81C3D5" w14:textId="77777777" w:rsidR="005979E7" w:rsidRPr="00F511A5" w:rsidRDefault="005979E7" w:rsidP="00F17634">
            <w:pPr>
              <w:pStyle w:val="TAC"/>
              <w:rPr>
                <w:lang w:eastAsia="en-US"/>
              </w:rPr>
            </w:pPr>
            <w:r w:rsidRPr="00F511A5">
              <w:rPr>
                <w:lang w:eastAsia="en-US"/>
              </w:rPr>
              <w:t>16.3.0</w:t>
            </w:r>
          </w:p>
        </w:tc>
      </w:tr>
      <w:tr w:rsidR="005979E7" w:rsidRPr="00F511A5" w14:paraId="6563C5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700D87"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C3BC9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2626A6" w14:textId="77777777" w:rsidR="005979E7" w:rsidRPr="00F511A5" w:rsidRDefault="005979E7" w:rsidP="00F17634">
            <w:pPr>
              <w:pStyle w:val="TAC"/>
              <w:rPr>
                <w:lang w:eastAsia="en-US"/>
              </w:rPr>
            </w:pPr>
            <w:r w:rsidRPr="00F511A5">
              <w:rPr>
                <w:lang w:eastAsia="en-US"/>
              </w:rPr>
              <w:t>R5-201171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A58093" w14:textId="77777777" w:rsidR="005979E7" w:rsidRPr="00F511A5" w:rsidRDefault="005979E7" w:rsidP="00F17634">
            <w:pPr>
              <w:pStyle w:val="TAC"/>
              <w:rPr>
                <w:lang w:eastAsia="en-US"/>
              </w:rPr>
            </w:pPr>
            <w:r w:rsidRPr="00F511A5">
              <w:rPr>
                <w:lang w:eastAsia="en-US"/>
              </w:rPr>
              <w:t>1350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42722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22FBF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2927D8" w14:textId="77777777" w:rsidR="005979E7" w:rsidRPr="00F511A5" w:rsidRDefault="005979E7" w:rsidP="00F17634">
            <w:pPr>
              <w:pStyle w:val="TAL"/>
              <w:rPr>
                <w:lang w:eastAsia="en-US"/>
              </w:rPr>
            </w:pPr>
            <w:r w:rsidRPr="00F511A5">
              <w:rPr>
                <w:lang w:eastAsia="en-US"/>
              </w:rPr>
              <w:t>Correction to NR test case 6.2.3.1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EA5FA3" w14:textId="77777777" w:rsidR="005979E7" w:rsidRPr="00F511A5" w:rsidRDefault="005979E7" w:rsidP="00F17634">
            <w:pPr>
              <w:pStyle w:val="TAC"/>
              <w:rPr>
                <w:lang w:eastAsia="en-US"/>
              </w:rPr>
            </w:pPr>
            <w:r w:rsidRPr="00F511A5">
              <w:rPr>
                <w:lang w:eastAsia="en-US"/>
              </w:rPr>
              <w:t>16.3.0</w:t>
            </w:r>
          </w:p>
        </w:tc>
      </w:tr>
      <w:tr w:rsidR="005979E7" w:rsidRPr="00F511A5" w14:paraId="156463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A4944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D88A3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3AF21D" w14:textId="77777777" w:rsidR="005979E7" w:rsidRPr="00F511A5" w:rsidRDefault="005979E7" w:rsidP="00F17634">
            <w:pPr>
              <w:pStyle w:val="TAC"/>
              <w:rPr>
                <w:lang w:eastAsia="en-US"/>
              </w:rPr>
            </w:pPr>
            <w:r w:rsidRPr="00F511A5">
              <w:rPr>
                <w:lang w:eastAsia="en-US"/>
              </w:rPr>
              <w:t>R5-201200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671ABA" w14:textId="77777777" w:rsidR="005979E7" w:rsidRPr="00F511A5" w:rsidRDefault="005979E7" w:rsidP="00F17634">
            <w:pPr>
              <w:pStyle w:val="TAC"/>
              <w:rPr>
                <w:lang w:eastAsia="en-US"/>
              </w:rPr>
            </w:pPr>
            <w:r w:rsidRPr="00F511A5">
              <w:rPr>
                <w:lang w:eastAsia="en-US"/>
              </w:rPr>
              <w:t>1302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79236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4F9AA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ECE517" w14:textId="77777777" w:rsidR="005979E7" w:rsidRPr="00F511A5" w:rsidRDefault="005979E7" w:rsidP="00F17634">
            <w:pPr>
              <w:pStyle w:val="TAL"/>
              <w:rPr>
                <w:lang w:eastAsia="en-US"/>
              </w:rPr>
            </w:pPr>
            <w:r w:rsidRPr="00F511A5">
              <w:rPr>
                <w:lang w:eastAsia="en-US"/>
              </w:rPr>
              <w:t>Correction to NR TC 9.3.1.2-Inter-system mobility registration update EPC to 5GC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1D76D3" w14:textId="77777777" w:rsidR="005979E7" w:rsidRPr="00F511A5" w:rsidRDefault="005979E7" w:rsidP="00F17634">
            <w:pPr>
              <w:pStyle w:val="TAC"/>
              <w:rPr>
                <w:lang w:eastAsia="en-US"/>
              </w:rPr>
            </w:pPr>
            <w:r w:rsidRPr="00F511A5">
              <w:rPr>
                <w:lang w:eastAsia="en-US"/>
              </w:rPr>
              <w:t>16.3.0</w:t>
            </w:r>
          </w:p>
        </w:tc>
      </w:tr>
      <w:tr w:rsidR="005979E7" w:rsidRPr="00F511A5" w14:paraId="347BF6B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569A6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6F1C57"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9F2028" w14:textId="77777777" w:rsidR="005979E7" w:rsidRPr="00F511A5" w:rsidRDefault="005979E7" w:rsidP="00F17634">
            <w:pPr>
              <w:pStyle w:val="TAC"/>
              <w:rPr>
                <w:lang w:eastAsia="en-US"/>
              </w:rPr>
            </w:pPr>
            <w:r w:rsidRPr="00F511A5">
              <w:rPr>
                <w:lang w:eastAsia="en-US"/>
              </w:rPr>
              <w:t>R5-201204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A15D3E" w14:textId="77777777" w:rsidR="005979E7" w:rsidRPr="00F511A5" w:rsidRDefault="005979E7" w:rsidP="00F17634">
            <w:pPr>
              <w:pStyle w:val="TAC"/>
              <w:rPr>
                <w:lang w:eastAsia="en-US"/>
              </w:rPr>
            </w:pPr>
            <w:r w:rsidRPr="00F511A5">
              <w:rPr>
                <w:lang w:eastAsia="en-US"/>
              </w:rPr>
              <w:t>1253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8314F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C9760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C26421" w14:textId="77777777" w:rsidR="005979E7" w:rsidRPr="00F511A5" w:rsidRDefault="005979E7" w:rsidP="00F17634">
            <w:pPr>
              <w:pStyle w:val="TAL"/>
              <w:rPr>
                <w:lang w:eastAsia="en-US"/>
              </w:rPr>
            </w:pPr>
            <w:r w:rsidRPr="00F511A5">
              <w:rPr>
                <w:lang w:eastAsia="en-US"/>
              </w:rPr>
              <w:t>Update to test case 8.2.2.2.1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88218D" w14:textId="77777777" w:rsidR="005979E7" w:rsidRPr="00F511A5" w:rsidRDefault="005979E7" w:rsidP="00F17634">
            <w:pPr>
              <w:pStyle w:val="TAC"/>
              <w:rPr>
                <w:lang w:eastAsia="en-US"/>
              </w:rPr>
            </w:pPr>
            <w:r w:rsidRPr="00F511A5">
              <w:rPr>
                <w:lang w:eastAsia="en-US"/>
              </w:rPr>
              <w:t>16.3.0</w:t>
            </w:r>
          </w:p>
        </w:tc>
      </w:tr>
      <w:tr w:rsidR="005979E7" w:rsidRPr="00F511A5" w14:paraId="293153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B491D1"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4AAF6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37F044" w14:textId="77777777" w:rsidR="005979E7" w:rsidRPr="00F511A5" w:rsidRDefault="005979E7" w:rsidP="00F17634">
            <w:pPr>
              <w:pStyle w:val="TAC"/>
              <w:rPr>
                <w:lang w:eastAsia="en-US"/>
              </w:rPr>
            </w:pPr>
            <w:r w:rsidRPr="00F511A5">
              <w:rPr>
                <w:lang w:eastAsia="en-US"/>
              </w:rPr>
              <w:t>R5-201206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091F1E" w14:textId="77777777" w:rsidR="005979E7" w:rsidRPr="00F511A5" w:rsidRDefault="005979E7" w:rsidP="00F17634">
            <w:pPr>
              <w:pStyle w:val="TAC"/>
              <w:rPr>
                <w:lang w:eastAsia="en-US"/>
              </w:rPr>
            </w:pPr>
            <w:r w:rsidRPr="00F511A5">
              <w:rPr>
                <w:lang w:eastAsia="en-US"/>
              </w:rPr>
              <w:t>1257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FBA78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55BF0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8E4E1A" w14:textId="77777777" w:rsidR="005979E7" w:rsidRPr="00F511A5" w:rsidRDefault="005979E7" w:rsidP="00F17634">
            <w:pPr>
              <w:pStyle w:val="TAL"/>
              <w:rPr>
                <w:lang w:eastAsia="en-US"/>
              </w:rPr>
            </w:pPr>
            <w:r w:rsidRPr="00F511A5">
              <w:rPr>
                <w:lang w:eastAsia="en-US"/>
              </w:rPr>
              <w:t>Correction to NR TC 6.1.1.1-PLMN selection with Automatic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571E48" w14:textId="77777777" w:rsidR="005979E7" w:rsidRPr="00F511A5" w:rsidRDefault="005979E7" w:rsidP="00F17634">
            <w:pPr>
              <w:pStyle w:val="TAC"/>
              <w:rPr>
                <w:lang w:eastAsia="en-US"/>
              </w:rPr>
            </w:pPr>
            <w:r w:rsidRPr="00F511A5">
              <w:rPr>
                <w:lang w:eastAsia="en-US"/>
              </w:rPr>
              <w:t>16.3.0</w:t>
            </w:r>
          </w:p>
        </w:tc>
      </w:tr>
      <w:tr w:rsidR="005979E7" w:rsidRPr="00F511A5" w14:paraId="27BABAC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63CB1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7254BE"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29E9BF" w14:textId="77777777" w:rsidR="005979E7" w:rsidRPr="00F511A5" w:rsidRDefault="005979E7" w:rsidP="00F17634">
            <w:pPr>
              <w:pStyle w:val="TAC"/>
              <w:rPr>
                <w:lang w:eastAsia="en-US"/>
              </w:rPr>
            </w:pPr>
            <w:r w:rsidRPr="00F511A5">
              <w:rPr>
                <w:lang w:eastAsia="en-US"/>
              </w:rPr>
              <w:t>R5-201208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F90D5E" w14:textId="77777777" w:rsidR="005979E7" w:rsidRPr="00F511A5" w:rsidRDefault="005979E7" w:rsidP="00F17634">
            <w:pPr>
              <w:pStyle w:val="TAC"/>
              <w:rPr>
                <w:lang w:eastAsia="en-US"/>
              </w:rPr>
            </w:pPr>
            <w:r w:rsidRPr="00F511A5">
              <w:rPr>
                <w:lang w:eastAsia="en-US"/>
              </w:rPr>
              <w:t>1231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82A5D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21090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63A51D" w14:textId="77777777" w:rsidR="005979E7" w:rsidRPr="00F511A5" w:rsidRDefault="005979E7" w:rsidP="00F17634">
            <w:pPr>
              <w:pStyle w:val="TAL"/>
              <w:rPr>
                <w:lang w:eastAsia="en-US"/>
              </w:rPr>
            </w:pPr>
            <w:r w:rsidRPr="00F511A5">
              <w:rPr>
                <w:lang w:eastAsia="en-US"/>
              </w:rPr>
              <w:t>Correction to Inter-frequency Cell reselection test case 6.1.2.20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C20806" w14:textId="77777777" w:rsidR="005979E7" w:rsidRPr="00F511A5" w:rsidRDefault="005979E7" w:rsidP="00F17634">
            <w:pPr>
              <w:pStyle w:val="TAC"/>
              <w:rPr>
                <w:lang w:eastAsia="en-US"/>
              </w:rPr>
            </w:pPr>
            <w:r w:rsidRPr="00F511A5">
              <w:rPr>
                <w:lang w:eastAsia="en-US"/>
              </w:rPr>
              <w:t>16.3.0</w:t>
            </w:r>
          </w:p>
        </w:tc>
      </w:tr>
      <w:tr w:rsidR="005979E7" w:rsidRPr="00F511A5" w14:paraId="566E8B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9B3928"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EC9276"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BBBE63" w14:textId="77777777" w:rsidR="005979E7" w:rsidRPr="00F511A5" w:rsidRDefault="005979E7" w:rsidP="00F17634">
            <w:pPr>
              <w:pStyle w:val="TAC"/>
              <w:rPr>
                <w:lang w:eastAsia="en-US"/>
              </w:rPr>
            </w:pPr>
            <w:r w:rsidRPr="00F511A5">
              <w:rPr>
                <w:lang w:eastAsia="en-US"/>
              </w:rPr>
              <w:t>R5-201209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83D02E" w14:textId="77777777" w:rsidR="005979E7" w:rsidRPr="00F511A5" w:rsidRDefault="005979E7" w:rsidP="00F17634">
            <w:pPr>
              <w:pStyle w:val="TAC"/>
              <w:rPr>
                <w:lang w:eastAsia="en-US"/>
              </w:rPr>
            </w:pPr>
            <w:r w:rsidRPr="00F511A5">
              <w:rPr>
                <w:lang w:eastAsia="en-US"/>
              </w:rPr>
              <w:t>1232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D643F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FAFB2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80FFFF" w14:textId="77777777" w:rsidR="005979E7" w:rsidRPr="00F511A5" w:rsidRDefault="005979E7" w:rsidP="00F17634">
            <w:pPr>
              <w:pStyle w:val="TAL"/>
              <w:rPr>
                <w:lang w:eastAsia="en-US"/>
              </w:rPr>
            </w:pPr>
            <w:r w:rsidRPr="00F511A5">
              <w:rPr>
                <w:lang w:eastAsia="en-US"/>
              </w:rPr>
              <w:t>Correction to NR Idle mode test case 6.1.2.9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E9BFC4" w14:textId="77777777" w:rsidR="005979E7" w:rsidRPr="00F511A5" w:rsidRDefault="005979E7" w:rsidP="00F17634">
            <w:pPr>
              <w:pStyle w:val="TAC"/>
              <w:rPr>
                <w:lang w:eastAsia="en-US"/>
              </w:rPr>
            </w:pPr>
            <w:r w:rsidRPr="00F511A5">
              <w:rPr>
                <w:lang w:eastAsia="en-US"/>
              </w:rPr>
              <w:t>16.3.0</w:t>
            </w:r>
          </w:p>
        </w:tc>
      </w:tr>
      <w:tr w:rsidR="005979E7" w:rsidRPr="00F511A5" w14:paraId="59329AC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F55FB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666E3E"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9FE3D1" w14:textId="77777777" w:rsidR="005979E7" w:rsidRPr="00F511A5" w:rsidRDefault="005979E7" w:rsidP="00F17634">
            <w:pPr>
              <w:pStyle w:val="TAC"/>
              <w:rPr>
                <w:lang w:eastAsia="en-US"/>
              </w:rPr>
            </w:pPr>
            <w:r w:rsidRPr="00F511A5">
              <w:rPr>
                <w:lang w:eastAsia="en-US"/>
              </w:rPr>
              <w:t>R5-201210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F3919C" w14:textId="77777777" w:rsidR="005979E7" w:rsidRPr="00F511A5" w:rsidRDefault="005979E7" w:rsidP="00F17634">
            <w:pPr>
              <w:pStyle w:val="TAC"/>
              <w:rPr>
                <w:lang w:eastAsia="en-US"/>
              </w:rPr>
            </w:pPr>
            <w:r w:rsidRPr="00F511A5">
              <w:rPr>
                <w:lang w:eastAsia="en-US"/>
              </w:rPr>
              <w:t>1233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25C87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8953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60CAFF" w14:textId="77777777" w:rsidR="005979E7" w:rsidRPr="00F511A5" w:rsidRDefault="005979E7" w:rsidP="00F17634">
            <w:pPr>
              <w:pStyle w:val="TAL"/>
              <w:rPr>
                <w:lang w:eastAsia="en-US"/>
              </w:rPr>
            </w:pPr>
            <w:r w:rsidRPr="00F511A5">
              <w:rPr>
                <w:lang w:eastAsia="en-US"/>
              </w:rPr>
              <w:t>Correction to NR MAC test case 7.1.1.1.2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58654B" w14:textId="77777777" w:rsidR="005979E7" w:rsidRPr="00F511A5" w:rsidRDefault="005979E7" w:rsidP="00F17634">
            <w:pPr>
              <w:pStyle w:val="TAC"/>
              <w:rPr>
                <w:lang w:eastAsia="en-US"/>
              </w:rPr>
            </w:pPr>
            <w:r w:rsidRPr="00F511A5">
              <w:rPr>
                <w:lang w:eastAsia="en-US"/>
              </w:rPr>
              <w:t>16.3.0</w:t>
            </w:r>
          </w:p>
        </w:tc>
      </w:tr>
      <w:tr w:rsidR="005979E7" w:rsidRPr="00F511A5" w14:paraId="7C1D1EB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67B3E9"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6DA44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44C95B" w14:textId="77777777" w:rsidR="005979E7" w:rsidRPr="00F511A5" w:rsidRDefault="005979E7" w:rsidP="00F17634">
            <w:pPr>
              <w:pStyle w:val="TAC"/>
              <w:rPr>
                <w:lang w:eastAsia="en-US"/>
              </w:rPr>
            </w:pPr>
            <w:r w:rsidRPr="00F511A5">
              <w:rPr>
                <w:lang w:eastAsia="en-US"/>
              </w:rPr>
              <w:t>R5-201211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ED887E" w14:textId="77777777" w:rsidR="005979E7" w:rsidRPr="00F511A5" w:rsidRDefault="005979E7" w:rsidP="00F17634">
            <w:pPr>
              <w:pStyle w:val="TAC"/>
              <w:rPr>
                <w:lang w:eastAsia="en-US"/>
              </w:rPr>
            </w:pPr>
            <w:r w:rsidRPr="00F511A5">
              <w:rPr>
                <w:lang w:eastAsia="en-US"/>
              </w:rPr>
              <w:t>1234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9A1AD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04BED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1A06F1" w14:textId="77777777" w:rsidR="005979E7" w:rsidRPr="00F511A5" w:rsidRDefault="005979E7" w:rsidP="00F17634">
            <w:pPr>
              <w:pStyle w:val="TAL"/>
              <w:rPr>
                <w:lang w:eastAsia="en-US"/>
              </w:rPr>
            </w:pPr>
            <w:r w:rsidRPr="00F511A5">
              <w:rPr>
                <w:lang w:eastAsia="en-US"/>
              </w:rPr>
              <w:t>Correction to NR RLC test case 7.1.2.2.6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88EDF2" w14:textId="77777777" w:rsidR="005979E7" w:rsidRPr="00F511A5" w:rsidRDefault="005979E7" w:rsidP="00F17634">
            <w:pPr>
              <w:pStyle w:val="TAC"/>
              <w:rPr>
                <w:lang w:eastAsia="en-US"/>
              </w:rPr>
            </w:pPr>
            <w:r w:rsidRPr="00F511A5">
              <w:rPr>
                <w:lang w:eastAsia="en-US"/>
              </w:rPr>
              <w:t>16.3.0</w:t>
            </w:r>
          </w:p>
        </w:tc>
      </w:tr>
      <w:tr w:rsidR="005979E7" w:rsidRPr="00F511A5" w14:paraId="5963F1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2FA54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E54095"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EB6428" w14:textId="77777777" w:rsidR="005979E7" w:rsidRPr="00F511A5" w:rsidRDefault="005979E7" w:rsidP="00F17634">
            <w:pPr>
              <w:pStyle w:val="TAC"/>
              <w:rPr>
                <w:lang w:eastAsia="en-US"/>
              </w:rPr>
            </w:pPr>
            <w:r w:rsidRPr="00F511A5">
              <w:rPr>
                <w:lang w:eastAsia="en-US"/>
              </w:rPr>
              <w:t>R5-201212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6E05B6" w14:textId="77777777" w:rsidR="005979E7" w:rsidRPr="00F511A5" w:rsidRDefault="005979E7" w:rsidP="00F17634">
            <w:pPr>
              <w:pStyle w:val="TAC"/>
              <w:rPr>
                <w:lang w:eastAsia="en-US"/>
              </w:rPr>
            </w:pPr>
            <w:r w:rsidRPr="00F511A5">
              <w:rPr>
                <w:lang w:eastAsia="en-US"/>
              </w:rPr>
              <w:t>1237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DDCCE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0B16E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79A8D3" w14:textId="77777777" w:rsidR="005979E7" w:rsidRPr="00F511A5" w:rsidRDefault="005979E7" w:rsidP="00F17634">
            <w:pPr>
              <w:pStyle w:val="TAL"/>
              <w:rPr>
                <w:lang w:eastAsia="en-US"/>
              </w:rPr>
            </w:pPr>
            <w:r w:rsidRPr="00F511A5">
              <w:rPr>
                <w:lang w:eastAsia="en-US"/>
              </w:rPr>
              <w:t>Correction to NR RRC test case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4EA6DA" w14:textId="77777777" w:rsidR="005979E7" w:rsidRPr="00F511A5" w:rsidRDefault="005979E7" w:rsidP="00F17634">
            <w:pPr>
              <w:pStyle w:val="TAC"/>
              <w:rPr>
                <w:lang w:eastAsia="en-US"/>
              </w:rPr>
            </w:pPr>
            <w:r w:rsidRPr="00F511A5">
              <w:rPr>
                <w:lang w:eastAsia="en-US"/>
              </w:rPr>
              <w:t>16.3.0</w:t>
            </w:r>
          </w:p>
        </w:tc>
      </w:tr>
      <w:tr w:rsidR="005979E7" w:rsidRPr="00F511A5" w14:paraId="131B08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2D1DC4"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DBDFA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1F5E96" w14:textId="77777777" w:rsidR="005979E7" w:rsidRPr="00F511A5" w:rsidRDefault="005979E7" w:rsidP="00F17634">
            <w:pPr>
              <w:pStyle w:val="TAC"/>
              <w:rPr>
                <w:lang w:eastAsia="en-US"/>
              </w:rPr>
            </w:pPr>
            <w:r w:rsidRPr="00F511A5">
              <w:rPr>
                <w:lang w:eastAsia="en-US"/>
              </w:rPr>
              <w:t>R5-201213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7C6952" w14:textId="77777777" w:rsidR="005979E7" w:rsidRPr="00F511A5" w:rsidRDefault="005979E7" w:rsidP="00F17634">
            <w:pPr>
              <w:pStyle w:val="TAC"/>
              <w:rPr>
                <w:lang w:eastAsia="en-US"/>
              </w:rPr>
            </w:pPr>
            <w:r w:rsidRPr="00F511A5">
              <w:rPr>
                <w:lang w:eastAsia="en-US"/>
              </w:rPr>
              <w:t>1239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E15DE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DC75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94C92D" w14:textId="77777777" w:rsidR="005979E7" w:rsidRPr="00F511A5" w:rsidRDefault="005979E7" w:rsidP="00F17634">
            <w:pPr>
              <w:pStyle w:val="TAL"/>
              <w:rPr>
                <w:lang w:eastAsia="en-US"/>
              </w:rPr>
            </w:pPr>
            <w:r w:rsidRPr="00F511A5">
              <w:rPr>
                <w:lang w:eastAsia="en-US"/>
              </w:rPr>
              <w:t>Correction to NR5GC IRAT test case 8.1.3.2.1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F6B219" w14:textId="77777777" w:rsidR="005979E7" w:rsidRPr="00F511A5" w:rsidRDefault="005979E7" w:rsidP="00F17634">
            <w:pPr>
              <w:pStyle w:val="TAC"/>
              <w:rPr>
                <w:lang w:eastAsia="en-US"/>
              </w:rPr>
            </w:pPr>
            <w:r w:rsidRPr="00F511A5">
              <w:rPr>
                <w:lang w:eastAsia="en-US"/>
              </w:rPr>
              <w:t>16.3.0</w:t>
            </w:r>
          </w:p>
        </w:tc>
      </w:tr>
      <w:tr w:rsidR="005979E7" w:rsidRPr="00F511A5" w14:paraId="0AD40F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0FCF10"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87419C"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ECE6FC" w14:textId="77777777" w:rsidR="005979E7" w:rsidRPr="00F511A5" w:rsidRDefault="005979E7" w:rsidP="00F17634">
            <w:pPr>
              <w:pStyle w:val="TAC"/>
              <w:rPr>
                <w:lang w:eastAsia="en-US"/>
              </w:rPr>
            </w:pPr>
            <w:r w:rsidRPr="00F511A5">
              <w:rPr>
                <w:lang w:eastAsia="en-US"/>
              </w:rPr>
              <w:t>R5-201214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662397" w14:textId="77777777" w:rsidR="005979E7" w:rsidRPr="00F511A5" w:rsidRDefault="005979E7" w:rsidP="00F17634">
            <w:pPr>
              <w:pStyle w:val="TAC"/>
              <w:rPr>
                <w:lang w:eastAsia="en-US"/>
              </w:rPr>
            </w:pPr>
            <w:r w:rsidRPr="00F511A5">
              <w:rPr>
                <w:lang w:eastAsia="en-US"/>
              </w:rPr>
              <w:t>1247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70541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56AF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A9D785" w14:textId="77777777" w:rsidR="005979E7" w:rsidRPr="00F511A5" w:rsidRDefault="005979E7" w:rsidP="00F17634">
            <w:pPr>
              <w:pStyle w:val="TAL"/>
              <w:rPr>
                <w:lang w:eastAsia="en-US"/>
              </w:rPr>
            </w:pPr>
            <w:r w:rsidRPr="00F511A5">
              <w:rPr>
                <w:lang w:eastAsia="en-US"/>
              </w:rPr>
              <w:t>Correction to NR5GC RRC test case 8.1.3.1.2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BDF104" w14:textId="77777777" w:rsidR="005979E7" w:rsidRPr="00F511A5" w:rsidRDefault="005979E7" w:rsidP="00F17634">
            <w:pPr>
              <w:pStyle w:val="TAC"/>
              <w:rPr>
                <w:lang w:eastAsia="en-US"/>
              </w:rPr>
            </w:pPr>
            <w:r w:rsidRPr="00F511A5">
              <w:rPr>
                <w:lang w:eastAsia="en-US"/>
              </w:rPr>
              <w:t>16.3.0</w:t>
            </w:r>
          </w:p>
        </w:tc>
      </w:tr>
      <w:tr w:rsidR="005979E7" w:rsidRPr="00F511A5" w14:paraId="3E83EEC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5AF50F"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77E0E5"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FB7D9F" w14:textId="77777777" w:rsidR="005979E7" w:rsidRPr="00F511A5" w:rsidRDefault="005979E7" w:rsidP="00F17634">
            <w:pPr>
              <w:pStyle w:val="TAC"/>
              <w:rPr>
                <w:lang w:eastAsia="en-US"/>
              </w:rPr>
            </w:pPr>
            <w:r w:rsidRPr="00F511A5">
              <w:rPr>
                <w:lang w:eastAsia="en-US"/>
              </w:rPr>
              <w:t>R5-201215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0EFABB" w14:textId="77777777" w:rsidR="005979E7" w:rsidRPr="00F511A5" w:rsidRDefault="005979E7" w:rsidP="00F17634">
            <w:pPr>
              <w:pStyle w:val="TAC"/>
              <w:rPr>
                <w:lang w:eastAsia="en-US"/>
              </w:rPr>
            </w:pPr>
            <w:r w:rsidRPr="00F511A5">
              <w:rPr>
                <w:lang w:eastAsia="en-US"/>
              </w:rPr>
              <w:t>1240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B593B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F135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9CE979" w14:textId="77777777" w:rsidR="005979E7" w:rsidRPr="00F511A5" w:rsidRDefault="005979E7" w:rsidP="00F17634">
            <w:pPr>
              <w:pStyle w:val="TAL"/>
              <w:rPr>
                <w:lang w:eastAsia="en-US"/>
              </w:rPr>
            </w:pPr>
            <w:r w:rsidRPr="00F511A5">
              <w:rPr>
                <w:lang w:eastAsia="en-US"/>
              </w:rPr>
              <w:t>Correction to NR5GC IRAT test case 8.1.4.2.1.1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B5BF98" w14:textId="77777777" w:rsidR="005979E7" w:rsidRPr="00F511A5" w:rsidRDefault="005979E7" w:rsidP="00F17634">
            <w:pPr>
              <w:pStyle w:val="TAC"/>
              <w:rPr>
                <w:lang w:eastAsia="en-US"/>
              </w:rPr>
            </w:pPr>
            <w:r w:rsidRPr="00F511A5">
              <w:rPr>
                <w:lang w:eastAsia="en-US"/>
              </w:rPr>
              <w:t>16.3.0</w:t>
            </w:r>
          </w:p>
        </w:tc>
      </w:tr>
      <w:tr w:rsidR="005979E7" w:rsidRPr="00F511A5" w14:paraId="4C51CAE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6C29D9"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8E56B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A10E4F" w14:textId="77777777" w:rsidR="005979E7" w:rsidRPr="00F511A5" w:rsidRDefault="005979E7" w:rsidP="00F17634">
            <w:pPr>
              <w:pStyle w:val="TAC"/>
              <w:rPr>
                <w:lang w:eastAsia="en-US"/>
              </w:rPr>
            </w:pPr>
            <w:r w:rsidRPr="00F511A5">
              <w:rPr>
                <w:lang w:eastAsia="en-US"/>
              </w:rPr>
              <w:t>R5-201216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AEBB26" w14:textId="77777777" w:rsidR="005979E7" w:rsidRPr="00F511A5" w:rsidRDefault="005979E7" w:rsidP="00F17634">
            <w:pPr>
              <w:pStyle w:val="TAC"/>
              <w:rPr>
                <w:lang w:eastAsia="en-US"/>
              </w:rPr>
            </w:pPr>
            <w:r w:rsidRPr="00F511A5">
              <w:rPr>
                <w:lang w:eastAsia="en-US"/>
              </w:rPr>
              <w:t>1383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4E817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C971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214D8C" w14:textId="77777777" w:rsidR="005979E7" w:rsidRPr="00F511A5" w:rsidRDefault="005979E7" w:rsidP="00F17634">
            <w:pPr>
              <w:pStyle w:val="TAL"/>
              <w:rPr>
                <w:lang w:eastAsia="en-US"/>
              </w:rPr>
            </w:pPr>
            <w:r w:rsidRPr="00F511A5">
              <w:rPr>
                <w:lang w:eastAsia="en-US"/>
              </w:rPr>
              <w:t>Correction to NR5GC RRC test case 8.1.1.2.1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5A8EB25" w14:textId="77777777" w:rsidR="005979E7" w:rsidRPr="00F511A5" w:rsidRDefault="005979E7" w:rsidP="00F17634">
            <w:pPr>
              <w:pStyle w:val="TAC"/>
              <w:rPr>
                <w:lang w:eastAsia="en-US"/>
              </w:rPr>
            </w:pPr>
            <w:r w:rsidRPr="00F511A5">
              <w:rPr>
                <w:lang w:eastAsia="en-US"/>
              </w:rPr>
              <w:t>16.3.0</w:t>
            </w:r>
          </w:p>
        </w:tc>
      </w:tr>
      <w:tr w:rsidR="005979E7" w:rsidRPr="00F511A5" w14:paraId="7A50F5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E0C472"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DD37C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B1E2EC" w14:textId="77777777" w:rsidR="005979E7" w:rsidRPr="00F511A5" w:rsidRDefault="005979E7" w:rsidP="00F17634">
            <w:pPr>
              <w:pStyle w:val="TAC"/>
              <w:rPr>
                <w:lang w:eastAsia="en-US"/>
              </w:rPr>
            </w:pPr>
            <w:r w:rsidRPr="00F511A5">
              <w:rPr>
                <w:lang w:eastAsia="en-US"/>
              </w:rPr>
              <w:t>R5-201218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5B6DD3" w14:textId="77777777" w:rsidR="005979E7" w:rsidRPr="00F511A5" w:rsidRDefault="005979E7" w:rsidP="00F17634">
            <w:pPr>
              <w:pStyle w:val="TAC"/>
              <w:rPr>
                <w:lang w:eastAsia="en-US"/>
              </w:rPr>
            </w:pPr>
            <w:r w:rsidRPr="00F511A5">
              <w:rPr>
                <w:lang w:eastAsia="en-US"/>
              </w:rPr>
              <w:t>1327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90F55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2011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3BC7EA" w14:textId="77777777" w:rsidR="005979E7" w:rsidRPr="00F511A5" w:rsidRDefault="005979E7" w:rsidP="00F17634">
            <w:pPr>
              <w:pStyle w:val="TAL"/>
              <w:rPr>
                <w:lang w:eastAsia="en-US"/>
              </w:rPr>
            </w:pPr>
            <w:r w:rsidRPr="00F511A5">
              <w:rPr>
                <w:lang w:eastAsia="en-US"/>
              </w:rPr>
              <w:t>Enhancement of NR PDCP test cases 7.1.3.1.x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7136D3" w14:textId="77777777" w:rsidR="005979E7" w:rsidRPr="00F511A5" w:rsidRDefault="005979E7" w:rsidP="00F17634">
            <w:pPr>
              <w:pStyle w:val="TAC"/>
              <w:rPr>
                <w:lang w:eastAsia="en-US"/>
              </w:rPr>
            </w:pPr>
            <w:r w:rsidRPr="00F511A5">
              <w:rPr>
                <w:lang w:eastAsia="en-US"/>
              </w:rPr>
              <w:t>16.3.0</w:t>
            </w:r>
          </w:p>
        </w:tc>
      </w:tr>
      <w:tr w:rsidR="005979E7" w:rsidRPr="00F511A5" w14:paraId="74C23A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F369D6"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2FE3A0"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3C4365" w14:textId="77777777" w:rsidR="005979E7" w:rsidRPr="00F511A5" w:rsidRDefault="005979E7" w:rsidP="00F17634">
            <w:pPr>
              <w:pStyle w:val="TAC"/>
              <w:rPr>
                <w:lang w:eastAsia="en-US"/>
              </w:rPr>
            </w:pPr>
            <w:r w:rsidRPr="00F511A5">
              <w:rPr>
                <w:lang w:eastAsia="en-US"/>
              </w:rPr>
              <w:t>R5-201219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F26478" w14:textId="77777777" w:rsidR="005979E7" w:rsidRPr="00F511A5" w:rsidRDefault="005979E7" w:rsidP="00F17634">
            <w:pPr>
              <w:pStyle w:val="TAC"/>
              <w:rPr>
                <w:lang w:eastAsia="en-US"/>
              </w:rPr>
            </w:pPr>
            <w:r w:rsidRPr="00F511A5">
              <w:rPr>
                <w:lang w:eastAsia="en-US"/>
              </w:rPr>
              <w:t>1328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04FCD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6505F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A1EB16" w14:textId="77777777" w:rsidR="005979E7" w:rsidRPr="00F511A5" w:rsidRDefault="005979E7" w:rsidP="00F17634">
            <w:pPr>
              <w:pStyle w:val="TAL"/>
              <w:rPr>
                <w:lang w:eastAsia="en-US"/>
              </w:rPr>
            </w:pPr>
            <w:r w:rsidRPr="00F511A5">
              <w:rPr>
                <w:lang w:eastAsia="en-US"/>
              </w:rPr>
              <w:t>Corrections to NR PDCP test case 7.1.3.4.1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C45A1F" w14:textId="77777777" w:rsidR="005979E7" w:rsidRPr="00F511A5" w:rsidRDefault="005979E7" w:rsidP="00F17634">
            <w:pPr>
              <w:pStyle w:val="TAC"/>
              <w:rPr>
                <w:lang w:eastAsia="en-US"/>
              </w:rPr>
            </w:pPr>
            <w:r w:rsidRPr="00F511A5">
              <w:rPr>
                <w:lang w:eastAsia="en-US"/>
              </w:rPr>
              <w:t>16.3.0</w:t>
            </w:r>
          </w:p>
        </w:tc>
      </w:tr>
      <w:tr w:rsidR="005979E7" w:rsidRPr="00F511A5" w14:paraId="148774A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55536F"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6EA84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39CB23" w14:textId="77777777" w:rsidR="005979E7" w:rsidRPr="00F511A5" w:rsidRDefault="005979E7" w:rsidP="00F17634">
            <w:pPr>
              <w:pStyle w:val="TAC"/>
              <w:rPr>
                <w:lang w:eastAsia="en-US"/>
              </w:rPr>
            </w:pPr>
            <w:r w:rsidRPr="00F511A5">
              <w:rPr>
                <w:lang w:eastAsia="en-US"/>
              </w:rPr>
              <w:t>R5-201223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32CB6A" w14:textId="77777777" w:rsidR="005979E7" w:rsidRPr="00F511A5" w:rsidRDefault="005979E7" w:rsidP="00F17634">
            <w:pPr>
              <w:pStyle w:val="TAC"/>
              <w:rPr>
                <w:lang w:eastAsia="en-US"/>
              </w:rPr>
            </w:pPr>
            <w:r w:rsidRPr="00F511A5">
              <w:rPr>
                <w:lang w:eastAsia="en-US"/>
              </w:rPr>
              <w:t>1347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B2893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469F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51A087" w14:textId="77777777" w:rsidR="005979E7" w:rsidRPr="00F511A5" w:rsidRDefault="005979E7" w:rsidP="00F17634">
            <w:pPr>
              <w:pStyle w:val="TAL"/>
              <w:rPr>
                <w:lang w:eastAsia="en-US"/>
              </w:rPr>
            </w:pPr>
            <w:r w:rsidRPr="00F511A5">
              <w:rPr>
                <w:lang w:eastAsia="en-US"/>
              </w:rPr>
              <w:t>Update of 5G Idle test case 6.1.2.23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8821DA" w14:textId="77777777" w:rsidR="005979E7" w:rsidRPr="00F511A5" w:rsidRDefault="005979E7" w:rsidP="00F17634">
            <w:pPr>
              <w:pStyle w:val="TAC"/>
              <w:rPr>
                <w:lang w:eastAsia="en-US"/>
              </w:rPr>
            </w:pPr>
            <w:r w:rsidRPr="00F511A5">
              <w:rPr>
                <w:lang w:eastAsia="en-US"/>
              </w:rPr>
              <w:t>16.3.0</w:t>
            </w:r>
          </w:p>
        </w:tc>
      </w:tr>
      <w:tr w:rsidR="005979E7" w:rsidRPr="00F511A5" w14:paraId="1180E5A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91DC18"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B5408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78B97B" w14:textId="77777777" w:rsidR="005979E7" w:rsidRPr="00F511A5" w:rsidRDefault="005979E7" w:rsidP="00F17634">
            <w:pPr>
              <w:pStyle w:val="TAC"/>
              <w:rPr>
                <w:lang w:eastAsia="en-US"/>
              </w:rPr>
            </w:pPr>
            <w:r w:rsidRPr="00F511A5">
              <w:rPr>
                <w:lang w:eastAsia="en-US"/>
              </w:rPr>
              <w:t>R5-201224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707FFE" w14:textId="77777777" w:rsidR="005979E7" w:rsidRPr="00F511A5" w:rsidRDefault="005979E7" w:rsidP="00F17634">
            <w:pPr>
              <w:pStyle w:val="TAC"/>
              <w:rPr>
                <w:lang w:eastAsia="en-US"/>
              </w:rPr>
            </w:pPr>
            <w:r w:rsidRPr="00F511A5">
              <w:rPr>
                <w:lang w:eastAsia="en-US"/>
              </w:rPr>
              <w:t>1341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EB2B1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E0AF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B8B60F" w14:textId="77777777" w:rsidR="005979E7" w:rsidRPr="00F511A5" w:rsidRDefault="005979E7" w:rsidP="00F17634">
            <w:pPr>
              <w:pStyle w:val="TAL"/>
              <w:rPr>
                <w:lang w:eastAsia="en-US"/>
              </w:rPr>
            </w:pPr>
            <w:r w:rsidRPr="00F511A5">
              <w:rPr>
                <w:lang w:eastAsia="en-US"/>
              </w:rPr>
              <w:t>Correction to 5G RRC test case 8.2.4.3.1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2D3616" w14:textId="77777777" w:rsidR="005979E7" w:rsidRPr="00F511A5" w:rsidRDefault="005979E7" w:rsidP="00F17634">
            <w:pPr>
              <w:pStyle w:val="TAC"/>
              <w:rPr>
                <w:lang w:eastAsia="en-US"/>
              </w:rPr>
            </w:pPr>
            <w:r w:rsidRPr="00F511A5">
              <w:rPr>
                <w:lang w:eastAsia="en-US"/>
              </w:rPr>
              <w:t>16.3.0</w:t>
            </w:r>
          </w:p>
        </w:tc>
      </w:tr>
      <w:tr w:rsidR="005979E7" w:rsidRPr="00F511A5" w14:paraId="421E71B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F5F9E1"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7FDC8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3C95FD" w14:textId="77777777" w:rsidR="005979E7" w:rsidRPr="00F511A5" w:rsidRDefault="005979E7" w:rsidP="00F17634">
            <w:pPr>
              <w:pStyle w:val="TAC"/>
              <w:rPr>
                <w:lang w:eastAsia="en-US"/>
              </w:rPr>
            </w:pPr>
            <w:r w:rsidRPr="00F511A5">
              <w:rPr>
                <w:lang w:eastAsia="en-US"/>
              </w:rPr>
              <w:t>R5-201225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52EE6A" w14:textId="77777777" w:rsidR="005979E7" w:rsidRPr="00F511A5" w:rsidRDefault="005979E7" w:rsidP="00F17634">
            <w:pPr>
              <w:pStyle w:val="TAC"/>
              <w:rPr>
                <w:lang w:eastAsia="en-US"/>
              </w:rPr>
            </w:pPr>
            <w:r w:rsidRPr="00F511A5">
              <w:rPr>
                <w:lang w:eastAsia="en-US"/>
              </w:rPr>
              <w:t>1392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913AB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87438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361D82" w14:textId="77777777" w:rsidR="005979E7" w:rsidRPr="00F511A5" w:rsidRDefault="005979E7" w:rsidP="00F17634">
            <w:pPr>
              <w:pStyle w:val="TAL"/>
              <w:rPr>
                <w:lang w:eastAsia="en-US"/>
              </w:rPr>
            </w:pPr>
            <w:r w:rsidRPr="00F511A5">
              <w:rPr>
                <w:lang w:eastAsia="en-US"/>
              </w:rPr>
              <w:t>Correction to 5G RRC test case 8.2.4.3.1.3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16D60C" w14:textId="77777777" w:rsidR="005979E7" w:rsidRPr="00F511A5" w:rsidRDefault="005979E7" w:rsidP="00F17634">
            <w:pPr>
              <w:pStyle w:val="TAC"/>
              <w:rPr>
                <w:lang w:eastAsia="en-US"/>
              </w:rPr>
            </w:pPr>
            <w:r w:rsidRPr="00F511A5">
              <w:rPr>
                <w:lang w:eastAsia="en-US"/>
              </w:rPr>
              <w:t>16.3.0</w:t>
            </w:r>
          </w:p>
        </w:tc>
      </w:tr>
      <w:tr w:rsidR="005979E7" w:rsidRPr="00F511A5" w14:paraId="693377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FC32FF"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3D341B"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04D6FD" w14:textId="77777777" w:rsidR="005979E7" w:rsidRPr="00F511A5" w:rsidRDefault="005979E7" w:rsidP="00F17634">
            <w:pPr>
              <w:pStyle w:val="TAC"/>
              <w:rPr>
                <w:lang w:eastAsia="en-US"/>
              </w:rPr>
            </w:pPr>
            <w:r w:rsidRPr="00F511A5">
              <w:rPr>
                <w:lang w:eastAsia="en-US"/>
              </w:rPr>
              <w:t>R5-201226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B86007" w14:textId="77777777" w:rsidR="005979E7" w:rsidRPr="00F511A5" w:rsidRDefault="005979E7" w:rsidP="00F17634">
            <w:pPr>
              <w:pStyle w:val="TAC"/>
              <w:rPr>
                <w:lang w:eastAsia="en-US"/>
              </w:rPr>
            </w:pPr>
            <w:r w:rsidRPr="00F511A5">
              <w:rPr>
                <w:lang w:eastAsia="en-US"/>
              </w:rPr>
              <w:t>1352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48EE9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F709D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40C91B" w14:textId="77777777" w:rsidR="005979E7" w:rsidRPr="00F511A5" w:rsidRDefault="005979E7" w:rsidP="00F17634">
            <w:pPr>
              <w:pStyle w:val="TAL"/>
              <w:rPr>
                <w:lang w:eastAsia="en-US"/>
              </w:rPr>
            </w:pPr>
            <w:r w:rsidRPr="00F511A5">
              <w:rPr>
                <w:lang w:eastAsia="en-US"/>
              </w:rPr>
              <w:t>Correction to 5GC test case 10.1.2.2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6FE867" w14:textId="77777777" w:rsidR="005979E7" w:rsidRPr="00F511A5" w:rsidRDefault="005979E7" w:rsidP="00F17634">
            <w:pPr>
              <w:pStyle w:val="TAC"/>
              <w:rPr>
                <w:lang w:eastAsia="en-US"/>
              </w:rPr>
            </w:pPr>
            <w:r w:rsidRPr="00F511A5">
              <w:rPr>
                <w:lang w:eastAsia="en-US"/>
              </w:rPr>
              <w:t>16.3.0</w:t>
            </w:r>
          </w:p>
        </w:tc>
      </w:tr>
      <w:tr w:rsidR="005979E7" w:rsidRPr="00F511A5" w14:paraId="09477D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89EE7D"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8F1AC3"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026D4E" w14:textId="77777777" w:rsidR="005979E7" w:rsidRPr="00F511A5" w:rsidRDefault="005979E7" w:rsidP="00F17634">
            <w:pPr>
              <w:pStyle w:val="TAC"/>
              <w:rPr>
                <w:lang w:eastAsia="en-US"/>
              </w:rPr>
            </w:pPr>
            <w:r w:rsidRPr="00F511A5">
              <w:rPr>
                <w:lang w:eastAsia="en-US"/>
              </w:rPr>
              <w:t>R5-201227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28013B" w14:textId="77777777" w:rsidR="005979E7" w:rsidRPr="00F511A5" w:rsidRDefault="005979E7" w:rsidP="00F17634">
            <w:pPr>
              <w:pStyle w:val="TAC"/>
              <w:rPr>
                <w:lang w:eastAsia="en-US"/>
              </w:rPr>
            </w:pPr>
            <w:r w:rsidRPr="00F511A5">
              <w:rPr>
                <w:lang w:eastAsia="en-US"/>
              </w:rPr>
              <w:t>1344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C4219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4A03C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81077F" w14:textId="77777777" w:rsidR="005979E7" w:rsidRPr="00F511A5" w:rsidRDefault="005979E7" w:rsidP="00F17634">
            <w:pPr>
              <w:pStyle w:val="TAL"/>
              <w:rPr>
                <w:lang w:eastAsia="en-US"/>
              </w:rPr>
            </w:pPr>
            <w:r w:rsidRPr="00F511A5">
              <w:rPr>
                <w:lang w:eastAsia="en-US"/>
              </w:rPr>
              <w:t>Correction to 5G UAC test case 11.3.6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09712C" w14:textId="77777777" w:rsidR="005979E7" w:rsidRPr="00F511A5" w:rsidRDefault="005979E7" w:rsidP="00F17634">
            <w:pPr>
              <w:pStyle w:val="TAC"/>
              <w:rPr>
                <w:lang w:eastAsia="en-US"/>
              </w:rPr>
            </w:pPr>
            <w:r w:rsidRPr="00F511A5">
              <w:rPr>
                <w:lang w:eastAsia="en-US"/>
              </w:rPr>
              <w:t>16.3.0</w:t>
            </w:r>
          </w:p>
        </w:tc>
      </w:tr>
      <w:tr w:rsidR="005979E7" w:rsidRPr="00F511A5" w14:paraId="47EA13E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9CD90B"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3F37D7"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4DF978" w14:textId="77777777" w:rsidR="005979E7" w:rsidRPr="00F511A5" w:rsidRDefault="005979E7" w:rsidP="00F17634">
            <w:pPr>
              <w:pStyle w:val="TAC"/>
              <w:rPr>
                <w:lang w:eastAsia="en-US"/>
              </w:rPr>
            </w:pPr>
            <w:r w:rsidRPr="00F511A5">
              <w:rPr>
                <w:lang w:eastAsia="en-US"/>
              </w:rPr>
              <w:t>R5-201230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681335" w14:textId="77777777" w:rsidR="005979E7" w:rsidRPr="00F511A5" w:rsidRDefault="005979E7" w:rsidP="00F17634">
            <w:pPr>
              <w:pStyle w:val="TAC"/>
              <w:rPr>
                <w:lang w:eastAsia="en-US"/>
              </w:rPr>
            </w:pPr>
            <w:r w:rsidRPr="00F511A5">
              <w:rPr>
                <w:lang w:eastAsia="en-US"/>
              </w:rPr>
              <w:t>1399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B5D54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C517A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2A6233" w14:textId="77777777" w:rsidR="005979E7" w:rsidRPr="00F511A5" w:rsidRDefault="005979E7" w:rsidP="00F17634">
            <w:pPr>
              <w:pStyle w:val="TAL"/>
              <w:rPr>
                <w:lang w:eastAsia="en-US"/>
              </w:rPr>
            </w:pPr>
            <w:r w:rsidRPr="00F511A5">
              <w:rPr>
                <w:lang w:eastAsia="en-US"/>
              </w:rPr>
              <w:t>Corrections to EN-DC RRC TC 8.2.2.1.1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061F43" w14:textId="77777777" w:rsidR="005979E7" w:rsidRPr="00F511A5" w:rsidRDefault="005979E7" w:rsidP="00F17634">
            <w:pPr>
              <w:pStyle w:val="TAC"/>
              <w:rPr>
                <w:lang w:eastAsia="en-US"/>
              </w:rPr>
            </w:pPr>
            <w:r w:rsidRPr="00F511A5">
              <w:rPr>
                <w:lang w:eastAsia="en-US"/>
              </w:rPr>
              <w:t>16.3.0</w:t>
            </w:r>
          </w:p>
        </w:tc>
      </w:tr>
      <w:tr w:rsidR="005979E7" w:rsidRPr="00F511A5" w14:paraId="22887FF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0B229E"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3BF818"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A96B63" w14:textId="77777777" w:rsidR="005979E7" w:rsidRPr="00F511A5" w:rsidRDefault="005979E7" w:rsidP="00F17634">
            <w:pPr>
              <w:pStyle w:val="TAC"/>
              <w:rPr>
                <w:lang w:eastAsia="en-US"/>
              </w:rPr>
            </w:pPr>
            <w:r w:rsidRPr="00F511A5">
              <w:rPr>
                <w:lang w:eastAsia="en-US"/>
              </w:rPr>
              <w:t>R5-201231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89976C" w14:textId="77777777" w:rsidR="005979E7" w:rsidRPr="00F511A5" w:rsidRDefault="005979E7" w:rsidP="00F17634">
            <w:pPr>
              <w:pStyle w:val="TAC"/>
              <w:rPr>
                <w:lang w:eastAsia="en-US"/>
              </w:rPr>
            </w:pPr>
            <w:r w:rsidRPr="00F511A5">
              <w:rPr>
                <w:lang w:eastAsia="en-US"/>
              </w:rPr>
              <w:t>1402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82D7A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97540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7FFCF2" w14:textId="77777777" w:rsidR="005979E7" w:rsidRPr="00F511A5" w:rsidRDefault="005979E7" w:rsidP="00F17634">
            <w:pPr>
              <w:pStyle w:val="TAL"/>
              <w:rPr>
                <w:lang w:eastAsia="en-US"/>
              </w:rPr>
            </w:pPr>
            <w:r w:rsidRPr="00F511A5">
              <w:rPr>
                <w:lang w:eastAsia="en-US"/>
              </w:rPr>
              <w:t>Correction to Multilayer TC 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17864F" w14:textId="77777777" w:rsidR="005979E7" w:rsidRPr="00F511A5" w:rsidRDefault="005979E7" w:rsidP="00F17634">
            <w:pPr>
              <w:pStyle w:val="TAC"/>
              <w:rPr>
                <w:lang w:eastAsia="en-US"/>
              </w:rPr>
            </w:pPr>
            <w:r w:rsidRPr="00F511A5">
              <w:rPr>
                <w:lang w:eastAsia="en-US"/>
              </w:rPr>
              <w:t>16.3.0</w:t>
            </w:r>
          </w:p>
        </w:tc>
      </w:tr>
      <w:tr w:rsidR="005979E7" w:rsidRPr="00F511A5" w14:paraId="7C3C3CA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A1AC33"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580454"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AB089F" w14:textId="77777777" w:rsidR="005979E7" w:rsidRPr="00F511A5" w:rsidRDefault="005979E7" w:rsidP="00F17634">
            <w:pPr>
              <w:pStyle w:val="TAC"/>
              <w:rPr>
                <w:lang w:eastAsia="en-US"/>
              </w:rPr>
            </w:pPr>
            <w:r w:rsidRPr="00F511A5">
              <w:rPr>
                <w:lang w:eastAsia="en-US"/>
              </w:rPr>
              <w:t>R5-201235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768A36" w14:textId="77777777" w:rsidR="005979E7" w:rsidRPr="00F511A5" w:rsidRDefault="005979E7" w:rsidP="00F17634">
            <w:pPr>
              <w:pStyle w:val="TAC"/>
              <w:rPr>
                <w:lang w:eastAsia="en-US"/>
              </w:rPr>
            </w:pPr>
            <w:r w:rsidRPr="00F511A5">
              <w:rPr>
                <w:lang w:eastAsia="en-US"/>
              </w:rPr>
              <w:t>1396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A11A46"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79D56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FCD8DC" w14:textId="77777777" w:rsidR="005979E7" w:rsidRPr="00F511A5" w:rsidRDefault="005979E7" w:rsidP="00F17634">
            <w:pPr>
              <w:pStyle w:val="TAL"/>
              <w:rPr>
                <w:lang w:eastAsia="en-US"/>
              </w:rPr>
            </w:pPr>
            <w:r w:rsidRPr="00F511A5">
              <w:rPr>
                <w:lang w:eastAsia="en-US"/>
              </w:rPr>
              <w:t>Correction to NR Idle mode test case 6.1.2.3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186736" w14:textId="77777777" w:rsidR="005979E7" w:rsidRPr="00F511A5" w:rsidRDefault="005979E7" w:rsidP="00F17634">
            <w:pPr>
              <w:pStyle w:val="TAC"/>
              <w:rPr>
                <w:lang w:eastAsia="en-US"/>
              </w:rPr>
            </w:pPr>
            <w:r w:rsidRPr="00F511A5">
              <w:rPr>
                <w:lang w:eastAsia="en-US"/>
              </w:rPr>
              <w:t>16.3.0</w:t>
            </w:r>
          </w:p>
        </w:tc>
      </w:tr>
      <w:tr w:rsidR="005979E7" w:rsidRPr="00F511A5" w14:paraId="3E58A21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F0FD03"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272440"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A65BA8" w14:textId="77777777" w:rsidR="005979E7" w:rsidRPr="00F511A5" w:rsidRDefault="005979E7" w:rsidP="00F17634">
            <w:pPr>
              <w:pStyle w:val="TAC"/>
              <w:rPr>
                <w:lang w:eastAsia="en-US"/>
              </w:rPr>
            </w:pPr>
            <w:r w:rsidRPr="00F511A5">
              <w:rPr>
                <w:lang w:eastAsia="en-US"/>
              </w:rPr>
              <w:t>R5-201236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16FC8B" w14:textId="77777777" w:rsidR="005979E7" w:rsidRPr="00F511A5" w:rsidRDefault="005979E7" w:rsidP="00F17634">
            <w:pPr>
              <w:pStyle w:val="TAC"/>
              <w:rPr>
                <w:lang w:eastAsia="en-US"/>
              </w:rPr>
            </w:pPr>
            <w:r w:rsidRPr="00F511A5">
              <w:rPr>
                <w:lang w:eastAsia="en-US"/>
              </w:rPr>
              <w:t>1397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E34965"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838CE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C1FC6B" w14:textId="77777777" w:rsidR="005979E7" w:rsidRPr="00F511A5" w:rsidRDefault="005979E7" w:rsidP="00F17634">
            <w:pPr>
              <w:pStyle w:val="TAL"/>
              <w:rPr>
                <w:lang w:eastAsia="en-US"/>
              </w:rPr>
            </w:pPr>
            <w:r w:rsidRPr="00F511A5">
              <w:rPr>
                <w:lang w:eastAsia="en-US"/>
              </w:rPr>
              <w:t>Update of RRC TC 8.1.3.1.1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FD8809" w14:textId="77777777" w:rsidR="005979E7" w:rsidRPr="00F511A5" w:rsidRDefault="005979E7" w:rsidP="00F17634">
            <w:pPr>
              <w:pStyle w:val="TAC"/>
              <w:rPr>
                <w:lang w:eastAsia="en-US"/>
              </w:rPr>
            </w:pPr>
            <w:r w:rsidRPr="00F511A5">
              <w:rPr>
                <w:lang w:eastAsia="en-US"/>
              </w:rPr>
              <w:t>16.3.0</w:t>
            </w:r>
          </w:p>
        </w:tc>
      </w:tr>
      <w:tr w:rsidR="005979E7" w:rsidRPr="00F511A5" w14:paraId="5A14CD5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4EA6D0" w14:textId="77777777" w:rsidR="005979E7" w:rsidRPr="00F511A5" w:rsidRDefault="005979E7" w:rsidP="00F17634">
            <w:pPr>
              <w:pStyle w:val="TAC"/>
              <w:rPr>
                <w:lang w:eastAsia="en-US"/>
              </w:rPr>
            </w:pPr>
            <w:r w:rsidRPr="00F511A5">
              <w:rPr>
                <w:lang w:eastAsia="en-US"/>
              </w:rPr>
              <w:t>2020-03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6279B2" w14:textId="77777777" w:rsidR="005979E7" w:rsidRPr="00F511A5" w:rsidRDefault="005979E7" w:rsidP="00F17634">
            <w:pPr>
              <w:pStyle w:val="TAC"/>
              <w:rPr>
                <w:lang w:eastAsia="en-US"/>
              </w:rPr>
            </w:pPr>
            <w:r w:rsidRPr="00F511A5">
              <w:rPr>
                <w:lang w:eastAsia="en-US"/>
              </w:rPr>
              <w:t>RAN#87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E34602" w14:textId="77777777" w:rsidR="005979E7" w:rsidRPr="00F511A5" w:rsidRDefault="005979E7" w:rsidP="00F17634">
            <w:pPr>
              <w:pStyle w:val="TAC"/>
              <w:rPr>
                <w:lang w:eastAsia="en-US"/>
              </w:rPr>
            </w:pPr>
            <w:r w:rsidRPr="00F511A5">
              <w:rPr>
                <w:lang w:eastAsia="en-US"/>
              </w:rPr>
              <w:t>R5-201241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0171E0" w14:textId="77777777" w:rsidR="005979E7" w:rsidRPr="00F511A5" w:rsidRDefault="005979E7" w:rsidP="00F17634">
            <w:pPr>
              <w:pStyle w:val="TAC"/>
              <w:rPr>
                <w:lang w:eastAsia="en-US"/>
              </w:rPr>
            </w:pPr>
            <w:r w:rsidRPr="00F511A5">
              <w:rPr>
                <w:lang w:eastAsia="en-US"/>
              </w:rPr>
              <w:t>1367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7A6C39"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96BC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C45CB4" w14:textId="77777777" w:rsidR="005979E7" w:rsidRPr="00F511A5" w:rsidRDefault="005979E7" w:rsidP="00F17634">
            <w:pPr>
              <w:pStyle w:val="TAL"/>
              <w:rPr>
                <w:lang w:eastAsia="en-US"/>
              </w:rPr>
            </w:pPr>
            <w:r w:rsidRPr="00F511A5">
              <w:rPr>
                <w:lang w:eastAsia="en-US"/>
              </w:rPr>
              <w:t>Correction to 5G TC 9.1.7.1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252BFA" w14:textId="77777777" w:rsidR="005979E7" w:rsidRPr="00F511A5" w:rsidRDefault="005979E7" w:rsidP="00F17634">
            <w:pPr>
              <w:pStyle w:val="TAC"/>
              <w:rPr>
                <w:lang w:eastAsia="en-US"/>
              </w:rPr>
            </w:pPr>
            <w:r w:rsidRPr="00F511A5">
              <w:rPr>
                <w:lang w:eastAsia="en-US"/>
              </w:rPr>
              <w:t>16.3.0</w:t>
            </w:r>
          </w:p>
        </w:tc>
      </w:tr>
      <w:tr w:rsidR="005979E7" w:rsidRPr="00F511A5" w14:paraId="111B8F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16734C"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520BA4"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95751D" w14:textId="77777777" w:rsidR="005979E7" w:rsidRPr="00F511A5" w:rsidRDefault="005979E7" w:rsidP="00F17634">
            <w:pPr>
              <w:pStyle w:val="TAC"/>
              <w:rPr>
                <w:lang w:eastAsia="en-US"/>
              </w:rPr>
            </w:pPr>
            <w:r w:rsidRPr="00F511A5">
              <w:rPr>
                <w:lang w:eastAsia="en-US"/>
              </w:rPr>
              <w:t>R5-201326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BA878A" w14:textId="77777777" w:rsidR="005979E7" w:rsidRPr="00F511A5" w:rsidRDefault="005979E7" w:rsidP="00F17634">
            <w:pPr>
              <w:pStyle w:val="TAC"/>
              <w:rPr>
                <w:lang w:eastAsia="en-US"/>
              </w:rPr>
            </w:pPr>
            <w:r w:rsidRPr="00F511A5">
              <w:rPr>
                <w:lang w:eastAsia="en-US"/>
              </w:rPr>
              <w:t>1405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EEA7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9154A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6A4212" w14:textId="77777777" w:rsidR="005979E7" w:rsidRPr="00F511A5" w:rsidRDefault="005979E7" w:rsidP="00F17634">
            <w:pPr>
              <w:pStyle w:val="TAL"/>
              <w:rPr>
                <w:lang w:eastAsia="en-US"/>
              </w:rPr>
            </w:pPr>
            <w:r w:rsidRPr="00F511A5">
              <w:rPr>
                <w:lang w:eastAsia="en-US"/>
              </w:rPr>
              <w:t>Correction to EN-DC Carrier Aggregation test case 8.2.4.1.1.1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75827C" w14:textId="77777777" w:rsidR="005979E7" w:rsidRPr="00F511A5" w:rsidRDefault="005979E7" w:rsidP="00F17634">
            <w:pPr>
              <w:pStyle w:val="TAC"/>
              <w:rPr>
                <w:lang w:eastAsia="en-US"/>
              </w:rPr>
            </w:pPr>
            <w:r w:rsidRPr="00F511A5">
              <w:rPr>
                <w:lang w:eastAsia="en-US"/>
              </w:rPr>
              <w:t>16.4.0</w:t>
            </w:r>
          </w:p>
        </w:tc>
      </w:tr>
      <w:tr w:rsidR="005979E7" w:rsidRPr="00F511A5" w14:paraId="7FF5AA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6229B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E758F3"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4C4BB4" w14:textId="77777777" w:rsidR="005979E7" w:rsidRPr="00F511A5" w:rsidRDefault="005979E7" w:rsidP="00F17634">
            <w:pPr>
              <w:pStyle w:val="TAC"/>
              <w:rPr>
                <w:lang w:eastAsia="en-US"/>
              </w:rPr>
            </w:pPr>
            <w:r w:rsidRPr="00F511A5">
              <w:rPr>
                <w:lang w:eastAsia="en-US"/>
              </w:rPr>
              <w:t>R5-201340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0101BF" w14:textId="77777777" w:rsidR="005979E7" w:rsidRPr="00F511A5" w:rsidRDefault="005979E7" w:rsidP="00F17634">
            <w:pPr>
              <w:pStyle w:val="TAC"/>
              <w:rPr>
                <w:lang w:eastAsia="en-US"/>
              </w:rPr>
            </w:pPr>
            <w:r w:rsidRPr="00F511A5">
              <w:rPr>
                <w:lang w:eastAsia="en-US"/>
              </w:rPr>
              <w:t>1408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ACCF8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A36C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7CC225" w14:textId="77777777" w:rsidR="005979E7" w:rsidRPr="00F511A5" w:rsidRDefault="005979E7" w:rsidP="00F17634">
            <w:pPr>
              <w:pStyle w:val="TAL"/>
              <w:rPr>
                <w:lang w:eastAsia="en-US"/>
              </w:rPr>
            </w:pPr>
            <w:r w:rsidRPr="00F511A5">
              <w:rPr>
                <w:lang w:eastAsia="en-US"/>
              </w:rPr>
              <w:t>Correction to NR TC 6.1.2.18-Cell reselection with Sintrasearch and Snonintrasearch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30D8B0" w14:textId="77777777" w:rsidR="005979E7" w:rsidRPr="00F511A5" w:rsidRDefault="005979E7" w:rsidP="00F17634">
            <w:pPr>
              <w:pStyle w:val="TAC"/>
              <w:rPr>
                <w:lang w:eastAsia="en-US"/>
              </w:rPr>
            </w:pPr>
            <w:r w:rsidRPr="00F511A5">
              <w:rPr>
                <w:lang w:eastAsia="en-US"/>
              </w:rPr>
              <w:t>16.4.0</w:t>
            </w:r>
          </w:p>
        </w:tc>
      </w:tr>
      <w:tr w:rsidR="005979E7" w:rsidRPr="00F511A5" w14:paraId="77C94B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8F9E0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AE463D"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C967E1" w14:textId="77777777" w:rsidR="005979E7" w:rsidRPr="00F511A5" w:rsidRDefault="005979E7" w:rsidP="00F17634">
            <w:pPr>
              <w:pStyle w:val="TAC"/>
              <w:rPr>
                <w:lang w:eastAsia="en-US"/>
              </w:rPr>
            </w:pPr>
            <w:r w:rsidRPr="00F511A5">
              <w:rPr>
                <w:lang w:eastAsia="en-US"/>
              </w:rPr>
              <w:t>R5-201341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A2F4CA" w14:textId="77777777" w:rsidR="005979E7" w:rsidRPr="00F511A5" w:rsidRDefault="005979E7" w:rsidP="00F17634">
            <w:pPr>
              <w:pStyle w:val="TAC"/>
              <w:rPr>
                <w:lang w:eastAsia="en-US"/>
              </w:rPr>
            </w:pPr>
            <w:r w:rsidRPr="00F511A5">
              <w:rPr>
                <w:lang w:eastAsia="en-US"/>
              </w:rPr>
              <w:t>1409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9598E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171C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AB3568" w14:textId="77777777" w:rsidR="005979E7" w:rsidRPr="00F511A5" w:rsidRDefault="005979E7" w:rsidP="00F17634">
            <w:pPr>
              <w:pStyle w:val="TAL"/>
              <w:rPr>
                <w:lang w:eastAsia="en-US"/>
              </w:rPr>
            </w:pPr>
            <w:r w:rsidRPr="00F511A5">
              <w:rPr>
                <w:lang w:eastAsia="en-US"/>
              </w:rPr>
              <w:t>Correction to NR TC 6.1.2.19-N2N Speed dependent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2C9126" w14:textId="77777777" w:rsidR="005979E7" w:rsidRPr="00F511A5" w:rsidRDefault="005979E7" w:rsidP="00F17634">
            <w:pPr>
              <w:pStyle w:val="TAC"/>
              <w:rPr>
                <w:lang w:eastAsia="en-US"/>
              </w:rPr>
            </w:pPr>
            <w:r w:rsidRPr="00F511A5">
              <w:rPr>
                <w:lang w:eastAsia="en-US"/>
              </w:rPr>
              <w:t>16.4.0</w:t>
            </w:r>
          </w:p>
        </w:tc>
      </w:tr>
      <w:tr w:rsidR="005979E7" w:rsidRPr="00F511A5" w14:paraId="52F1C6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6BE2CA"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E8115C"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EED62E" w14:textId="77777777" w:rsidR="005979E7" w:rsidRPr="00F511A5" w:rsidRDefault="005979E7" w:rsidP="00F17634">
            <w:pPr>
              <w:pStyle w:val="TAC"/>
              <w:rPr>
                <w:lang w:eastAsia="en-US"/>
              </w:rPr>
            </w:pPr>
            <w:r w:rsidRPr="00F511A5">
              <w:rPr>
                <w:lang w:eastAsia="en-US"/>
              </w:rPr>
              <w:t>R5-201344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9B8D42" w14:textId="77777777" w:rsidR="005979E7" w:rsidRPr="00F511A5" w:rsidRDefault="005979E7" w:rsidP="00F17634">
            <w:pPr>
              <w:pStyle w:val="TAC"/>
              <w:rPr>
                <w:lang w:eastAsia="en-US"/>
              </w:rPr>
            </w:pPr>
            <w:r w:rsidRPr="00F511A5">
              <w:rPr>
                <w:lang w:eastAsia="en-US"/>
              </w:rPr>
              <w:t>1412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87023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6C6DF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C2835A" w14:textId="77777777" w:rsidR="005979E7" w:rsidRPr="00F511A5" w:rsidRDefault="005979E7" w:rsidP="00F17634">
            <w:pPr>
              <w:pStyle w:val="TAL"/>
              <w:rPr>
                <w:lang w:eastAsia="en-US"/>
              </w:rPr>
            </w:pPr>
            <w:r w:rsidRPr="00F511A5">
              <w:rPr>
                <w:lang w:eastAsia="en-US"/>
              </w:rPr>
              <w:t>Correction to NR TC 6.2.3.9-N2L Speed dependent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35F482" w14:textId="77777777" w:rsidR="005979E7" w:rsidRPr="00F511A5" w:rsidRDefault="005979E7" w:rsidP="00F17634">
            <w:pPr>
              <w:pStyle w:val="TAC"/>
              <w:rPr>
                <w:lang w:eastAsia="en-US"/>
              </w:rPr>
            </w:pPr>
            <w:r w:rsidRPr="00F511A5">
              <w:rPr>
                <w:lang w:eastAsia="en-US"/>
              </w:rPr>
              <w:t>16.4.0</w:t>
            </w:r>
          </w:p>
        </w:tc>
      </w:tr>
      <w:tr w:rsidR="005979E7" w:rsidRPr="00F511A5" w14:paraId="79D2B90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55AA4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720A23"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FB97DC" w14:textId="77777777" w:rsidR="005979E7" w:rsidRPr="00F511A5" w:rsidRDefault="005979E7" w:rsidP="00F17634">
            <w:pPr>
              <w:pStyle w:val="TAC"/>
              <w:rPr>
                <w:lang w:eastAsia="en-US"/>
              </w:rPr>
            </w:pPr>
            <w:r w:rsidRPr="00F511A5">
              <w:rPr>
                <w:lang w:eastAsia="en-US"/>
              </w:rPr>
              <w:t>R5-201349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FDC722" w14:textId="77777777" w:rsidR="005979E7" w:rsidRPr="00F511A5" w:rsidRDefault="005979E7" w:rsidP="00F17634">
            <w:pPr>
              <w:pStyle w:val="TAC"/>
              <w:rPr>
                <w:lang w:eastAsia="en-US"/>
              </w:rPr>
            </w:pPr>
            <w:r w:rsidRPr="00F511A5">
              <w:rPr>
                <w:lang w:eastAsia="en-US"/>
              </w:rPr>
              <w:t>1417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CD58F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DBC2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C6FA86" w14:textId="77777777" w:rsidR="005979E7" w:rsidRPr="00F511A5" w:rsidRDefault="005979E7" w:rsidP="00F17634">
            <w:pPr>
              <w:pStyle w:val="TAL"/>
              <w:rPr>
                <w:lang w:eastAsia="en-US"/>
              </w:rPr>
            </w:pPr>
            <w:r w:rsidRPr="00F511A5">
              <w:rPr>
                <w:lang w:eastAsia="en-US"/>
              </w:rPr>
              <w:t>Correction to NR TC 6.4.1.1-PLMN selection Automatic mode in RRC_INACTIVE state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85C490" w14:textId="77777777" w:rsidR="005979E7" w:rsidRPr="00F511A5" w:rsidRDefault="005979E7" w:rsidP="00F17634">
            <w:pPr>
              <w:pStyle w:val="TAC"/>
              <w:rPr>
                <w:lang w:eastAsia="en-US"/>
              </w:rPr>
            </w:pPr>
            <w:r w:rsidRPr="00F511A5">
              <w:rPr>
                <w:lang w:eastAsia="en-US"/>
              </w:rPr>
              <w:t>16.4.0</w:t>
            </w:r>
          </w:p>
        </w:tc>
      </w:tr>
      <w:tr w:rsidR="005979E7" w:rsidRPr="00F511A5" w14:paraId="0219F3A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103C6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E9D139"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0C4C14" w14:textId="77777777" w:rsidR="005979E7" w:rsidRPr="00F511A5" w:rsidRDefault="005979E7" w:rsidP="00F17634">
            <w:pPr>
              <w:pStyle w:val="TAC"/>
              <w:rPr>
                <w:lang w:eastAsia="en-US"/>
              </w:rPr>
            </w:pPr>
            <w:r w:rsidRPr="00F511A5">
              <w:rPr>
                <w:lang w:eastAsia="en-US"/>
              </w:rPr>
              <w:t>R5-201353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CF62F9" w14:textId="77777777" w:rsidR="005979E7" w:rsidRPr="00F511A5" w:rsidRDefault="005979E7" w:rsidP="00F17634">
            <w:pPr>
              <w:pStyle w:val="TAC"/>
              <w:rPr>
                <w:lang w:eastAsia="en-US"/>
              </w:rPr>
            </w:pPr>
            <w:r w:rsidRPr="00F511A5">
              <w:rPr>
                <w:lang w:eastAsia="en-US"/>
              </w:rPr>
              <w:t>1421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14BDC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C154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D4CC0E" w14:textId="77777777" w:rsidR="005979E7" w:rsidRPr="00F511A5" w:rsidRDefault="005979E7" w:rsidP="00F17634">
            <w:pPr>
              <w:pStyle w:val="TAL"/>
              <w:rPr>
                <w:lang w:eastAsia="en-US"/>
              </w:rPr>
            </w:pPr>
            <w:r w:rsidRPr="00F511A5">
              <w:rPr>
                <w:lang w:eastAsia="en-US"/>
              </w:rPr>
              <w:t>Correction to NR TC 8.1.2.1.4-RRC reconfiguration Dedicated RLF timer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A52F71" w14:textId="77777777" w:rsidR="005979E7" w:rsidRPr="00F511A5" w:rsidRDefault="005979E7" w:rsidP="00F17634">
            <w:pPr>
              <w:pStyle w:val="TAC"/>
              <w:rPr>
                <w:lang w:eastAsia="en-US"/>
              </w:rPr>
            </w:pPr>
            <w:r w:rsidRPr="00F511A5">
              <w:rPr>
                <w:lang w:eastAsia="en-US"/>
              </w:rPr>
              <w:t>16.4.0</w:t>
            </w:r>
          </w:p>
        </w:tc>
      </w:tr>
      <w:tr w:rsidR="005979E7" w:rsidRPr="00F511A5" w14:paraId="3228B52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A4C28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C6A63C"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E40E56" w14:textId="77777777" w:rsidR="005979E7" w:rsidRPr="00F511A5" w:rsidRDefault="005979E7" w:rsidP="00F17634">
            <w:pPr>
              <w:pStyle w:val="TAC"/>
              <w:rPr>
                <w:lang w:eastAsia="en-US"/>
              </w:rPr>
            </w:pPr>
            <w:r w:rsidRPr="00F511A5">
              <w:rPr>
                <w:lang w:eastAsia="en-US"/>
              </w:rPr>
              <w:t>R5-201356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06B81B" w14:textId="77777777" w:rsidR="005979E7" w:rsidRPr="00F511A5" w:rsidRDefault="005979E7" w:rsidP="00F17634">
            <w:pPr>
              <w:pStyle w:val="TAC"/>
              <w:rPr>
                <w:lang w:eastAsia="en-US"/>
              </w:rPr>
            </w:pPr>
            <w:r w:rsidRPr="00F511A5">
              <w:rPr>
                <w:lang w:eastAsia="en-US"/>
              </w:rPr>
              <w:t>1424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D1CCD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ACE0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35FA03" w14:textId="77777777" w:rsidR="005979E7" w:rsidRPr="00F511A5" w:rsidRDefault="005979E7" w:rsidP="00F17634">
            <w:pPr>
              <w:pStyle w:val="TAL"/>
              <w:rPr>
                <w:lang w:eastAsia="en-US"/>
              </w:rPr>
            </w:pPr>
            <w:r w:rsidRPr="00F511A5">
              <w:rPr>
                <w:lang w:eastAsia="en-US"/>
              </w:rPr>
              <w:t>Correction to NR TC 8.1.3.1.23-Continuation of the measurements after RRC Resume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C53902" w14:textId="77777777" w:rsidR="005979E7" w:rsidRPr="00F511A5" w:rsidRDefault="005979E7" w:rsidP="00F17634">
            <w:pPr>
              <w:pStyle w:val="TAC"/>
              <w:rPr>
                <w:lang w:eastAsia="en-US"/>
              </w:rPr>
            </w:pPr>
            <w:r w:rsidRPr="00F511A5">
              <w:rPr>
                <w:lang w:eastAsia="en-US"/>
              </w:rPr>
              <w:t>16.4.0</w:t>
            </w:r>
          </w:p>
        </w:tc>
      </w:tr>
      <w:tr w:rsidR="005979E7" w:rsidRPr="00F511A5" w14:paraId="77F5E2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B97DB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17CCD1"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191569" w14:textId="77777777" w:rsidR="005979E7" w:rsidRPr="00F511A5" w:rsidRDefault="005979E7" w:rsidP="00F17634">
            <w:pPr>
              <w:pStyle w:val="TAC"/>
              <w:rPr>
                <w:lang w:eastAsia="en-US"/>
              </w:rPr>
            </w:pPr>
            <w:r w:rsidRPr="00F511A5">
              <w:rPr>
                <w:lang w:eastAsia="en-US"/>
              </w:rPr>
              <w:t>R5-201361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5752C9" w14:textId="77777777" w:rsidR="005979E7" w:rsidRPr="00F511A5" w:rsidRDefault="005979E7" w:rsidP="00F17634">
            <w:pPr>
              <w:pStyle w:val="TAC"/>
              <w:rPr>
                <w:lang w:eastAsia="en-US"/>
              </w:rPr>
            </w:pPr>
            <w:r w:rsidRPr="00F511A5">
              <w:rPr>
                <w:lang w:eastAsia="en-US"/>
              </w:rPr>
              <w:t>1429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0FA33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F63A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2269C0" w14:textId="77777777" w:rsidR="005979E7" w:rsidRPr="00F511A5" w:rsidRDefault="005979E7" w:rsidP="00F17634">
            <w:pPr>
              <w:pStyle w:val="TAL"/>
              <w:rPr>
                <w:lang w:eastAsia="en-US"/>
              </w:rPr>
            </w:pPr>
            <w:r w:rsidRPr="00F511A5">
              <w:rPr>
                <w:lang w:eastAsia="en-US"/>
              </w:rPr>
              <w:t>Correction to NR TC 8.1.5.4.1-Reception of CounterCheck message by the UE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3FB455" w14:textId="77777777" w:rsidR="005979E7" w:rsidRPr="00F511A5" w:rsidRDefault="005979E7" w:rsidP="00F17634">
            <w:pPr>
              <w:pStyle w:val="TAC"/>
              <w:rPr>
                <w:lang w:eastAsia="en-US"/>
              </w:rPr>
            </w:pPr>
            <w:r w:rsidRPr="00F511A5">
              <w:rPr>
                <w:lang w:eastAsia="en-US"/>
              </w:rPr>
              <w:t>16.4.0</w:t>
            </w:r>
          </w:p>
        </w:tc>
      </w:tr>
      <w:tr w:rsidR="005979E7" w:rsidRPr="00F511A5" w14:paraId="0228A6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02A02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C70E8D"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85FFE6" w14:textId="77777777" w:rsidR="005979E7" w:rsidRPr="00F511A5" w:rsidRDefault="005979E7" w:rsidP="00F17634">
            <w:pPr>
              <w:pStyle w:val="TAC"/>
              <w:rPr>
                <w:lang w:eastAsia="en-US"/>
              </w:rPr>
            </w:pPr>
            <w:r w:rsidRPr="00F511A5">
              <w:rPr>
                <w:lang w:eastAsia="en-US"/>
              </w:rPr>
              <w:t>R5-201367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B7221A" w14:textId="77777777" w:rsidR="005979E7" w:rsidRPr="00F511A5" w:rsidRDefault="005979E7" w:rsidP="00F17634">
            <w:pPr>
              <w:pStyle w:val="TAC"/>
              <w:rPr>
                <w:lang w:eastAsia="en-US"/>
              </w:rPr>
            </w:pPr>
            <w:r w:rsidRPr="00F511A5">
              <w:rPr>
                <w:lang w:eastAsia="en-US"/>
              </w:rPr>
              <w:t>1434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A4098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0F32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0B6F26" w14:textId="77777777" w:rsidR="005979E7" w:rsidRPr="00F511A5" w:rsidRDefault="005979E7" w:rsidP="00F17634">
            <w:pPr>
              <w:pStyle w:val="TAL"/>
              <w:rPr>
                <w:lang w:eastAsia="en-US"/>
              </w:rPr>
            </w:pPr>
            <w:r w:rsidRPr="00F511A5">
              <w:rPr>
                <w:lang w:eastAsia="en-US"/>
              </w:rPr>
              <w:t>Addition of NR TC 8.1.5.8.1-Connected state latency check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B3F772" w14:textId="77777777" w:rsidR="005979E7" w:rsidRPr="00F511A5" w:rsidRDefault="005979E7" w:rsidP="00F17634">
            <w:pPr>
              <w:pStyle w:val="TAC"/>
              <w:rPr>
                <w:lang w:eastAsia="en-US"/>
              </w:rPr>
            </w:pPr>
            <w:r w:rsidRPr="00F511A5">
              <w:rPr>
                <w:lang w:eastAsia="en-US"/>
              </w:rPr>
              <w:t>16.4.0</w:t>
            </w:r>
          </w:p>
        </w:tc>
      </w:tr>
      <w:tr w:rsidR="005979E7" w:rsidRPr="00F511A5" w14:paraId="58FAE7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99D6F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4D903B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70A4F3" w14:textId="77777777" w:rsidR="005979E7" w:rsidRPr="00F511A5" w:rsidRDefault="005979E7" w:rsidP="00F17634">
            <w:pPr>
              <w:pStyle w:val="TAC"/>
              <w:rPr>
                <w:lang w:eastAsia="en-US"/>
              </w:rPr>
            </w:pPr>
            <w:r w:rsidRPr="00F511A5">
              <w:rPr>
                <w:lang w:eastAsia="en-US"/>
              </w:rPr>
              <w:t>R5-201372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74E8D4" w14:textId="77777777" w:rsidR="005979E7" w:rsidRPr="00F511A5" w:rsidRDefault="005979E7" w:rsidP="00F17634">
            <w:pPr>
              <w:pStyle w:val="TAC"/>
              <w:rPr>
                <w:lang w:eastAsia="en-US"/>
              </w:rPr>
            </w:pPr>
            <w:r w:rsidRPr="00F511A5">
              <w:rPr>
                <w:lang w:eastAsia="en-US"/>
              </w:rPr>
              <w:t>1439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14CBE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DE5FC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0D9530" w14:textId="77777777" w:rsidR="005979E7" w:rsidRPr="00F511A5" w:rsidRDefault="005979E7" w:rsidP="00F17634">
            <w:pPr>
              <w:pStyle w:val="TAL"/>
              <w:rPr>
                <w:lang w:eastAsia="en-US"/>
              </w:rPr>
            </w:pPr>
            <w:r w:rsidRPr="00F511A5">
              <w:rPr>
                <w:lang w:eastAsia="en-US"/>
              </w:rPr>
              <w:t>Correction to NR TC 9.1.5.1.2-Equivalent PLMN list handling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210CF5" w14:textId="77777777" w:rsidR="005979E7" w:rsidRPr="00F511A5" w:rsidRDefault="005979E7" w:rsidP="00F17634">
            <w:pPr>
              <w:pStyle w:val="TAC"/>
              <w:rPr>
                <w:lang w:eastAsia="en-US"/>
              </w:rPr>
            </w:pPr>
            <w:r w:rsidRPr="00F511A5">
              <w:rPr>
                <w:lang w:eastAsia="en-US"/>
              </w:rPr>
              <w:t>16.4.0</w:t>
            </w:r>
          </w:p>
        </w:tc>
      </w:tr>
      <w:tr w:rsidR="005979E7" w:rsidRPr="00F511A5" w14:paraId="129684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90D553"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549C3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FA5D6D" w14:textId="77777777" w:rsidR="005979E7" w:rsidRPr="00F511A5" w:rsidRDefault="005979E7" w:rsidP="00F17634">
            <w:pPr>
              <w:pStyle w:val="TAC"/>
              <w:rPr>
                <w:lang w:eastAsia="en-US"/>
              </w:rPr>
            </w:pPr>
            <w:r w:rsidRPr="00F511A5">
              <w:rPr>
                <w:lang w:eastAsia="en-US"/>
              </w:rPr>
              <w:t>R5-201379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DED7D8" w14:textId="77777777" w:rsidR="005979E7" w:rsidRPr="00F511A5" w:rsidRDefault="005979E7" w:rsidP="00F17634">
            <w:pPr>
              <w:pStyle w:val="TAC"/>
              <w:rPr>
                <w:lang w:eastAsia="en-US"/>
              </w:rPr>
            </w:pPr>
            <w:r w:rsidRPr="00F511A5">
              <w:rPr>
                <w:lang w:eastAsia="en-US"/>
              </w:rPr>
              <w:t>1446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0B4A9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3A5E5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434D96" w14:textId="77777777" w:rsidR="005979E7" w:rsidRPr="00F511A5" w:rsidRDefault="005979E7" w:rsidP="00F17634">
            <w:pPr>
              <w:pStyle w:val="TAL"/>
              <w:rPr>
                <w:lang w:eastAsia="en-US"/>
              </w:rPr>
            </w:pPr>
            <w:r w:rsidRPr="00F511A5">
              <w:rPr>
                <w:lang w:eastAsia="en-US"/>
              </w:rPr>
              <w:t>Addition of new NR TC 11.3.5-UAC AI1-accessibility AC5-MMTEL-Video call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043C9F" w14:textId="77777777" w:rsidR="005979E7" w:rsidRPr="00F511A5" w:rsidRDefault="005979E7" w:rsidP="00F17634">
            <w:pPr>
              <w:pStyle w:val="TAC"/>
              <w:rPr>
                <w:lang w:eastAsia="en-US"/>
              </w:rPr>
            </w:pPr>
            <w:r w:rsidRPr="00F511A5">
              <w:rPr>
                <w:lang w:eastAsia="en-US"/>
              </w:rPr>
              <w:t>16.4.0</w:t>
            </w:r>
          </w:p>
        </w:tc>
      </w:tr>
      <w:tr w:rsidR="005979E7" w:rsidRPr="00F511A5" w14:paraId="3AFD25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61C7FF"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42490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F908CF" w14:textId="77777777" w:rsidR="005979E7" w:rsidRPr="00F511A5" w:rsidRDefault="005979E7" w:rsidP="00F17634">
            <w:pPr>
              <w:pStyle w:val="TAC"/>
              <w:rPr>
                <w:lang w:eastAsia="en-US"/>
              </w:rPr>
            </w:pPr>
            <w:r w:rsidRPr="00F511A5">
              <w:rPr>
                <w:lang w:eastAsia="en-US"/>
              </w:rPr>
              <w:t>R5-201431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D3B090" w14:textId="77777777" w:rsidR="005979E7" w:rsidRPr="00F511A5" w:rsidRDefault="005979E7" w:rsidP="00F17634">
            <w:pPr>
              <w:pStyle w:val="TAC"/>
              <w:rPr>
                <w:lang w:eastAsia="en-US"/>
              </w:rPr>
            </w:pPr>
            <w:r w:rsidRPr="00F511A5">
              <w:rPr>
                <w:lang w:eastAsia="en-US"/>
              </w:rPr>
              <w:t>1461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29431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001E8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A008F7" w14:textId="77777777" w:rsidR="005979E7" w:rsidRPr="00F511A5" w:rsidRDefault="005979E7" w:rsidP="00F17634">
            <w:pPr>
              <w:pStyle w:val="TAL"/>
              <w:rPr>
                <w:lang w:eastAsia="en-US"/>
              </w:rPr>
            </w:pPr>
            <w:r w:rsidRPr="00F511A5">
              <w:rPr>
                <w:lang w:eastAsia="en-US"/>
              </w:rPr>
              <w:t>Correction to ENDC TC 7.1.3.3.2-Correct functionality of encryption algorithm AES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84E976" w14:textId="77777777" w:rsidR="005979E7" w:rsidRPr="00F511A5" w:rsidRDefault="005979E7" w:rsidP="00F17634">
            <w:pPr>
              <w:pStyle w:val="TAC"/>
              <w:rPr>
                <w:lang w:eastAsia="en-US"/>
              </w:rPr>
            </w:pPr>
            <w:r w:rsidRPr="00F511A5">
              <w:rPr>
                <w:lang w:eastAsia="en-US"/>
              </w:rPr>
              <w:t>16.4.0</w:t>
            </w:r>
          </w:p>
        </w:tc>
      </w:tr>
      <w:tr w:rsidR="005979E7" w:rsidRPr="00F511A5" w14:paraId="4FB5AD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A457E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CC0C5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02F30D" w14:textId="77777777" w:rsidR="005979E7" w:rsidRPr="00F511A5" w:rsidRDefault="005979E7" w:rsidP="00F17634">
            <w:pPr>
              <w:pStyle w:val="TAC"/>
              <w:rPr>
                <w:lang w:eastAsia="en-US"/>
              </w:rPr>
            </w:pPr>
            <w:r w:rsidRPr="00F511A5">
              <w:rPr>
                <w:lang w:eastAsia="en-US"/>
              </w:rPr>
              <w:t>R5-201432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32F417" w14:textId="77777777" w:rsidR="005979E7" w:rsidRPr="00F511A5" w:rsidRDefault="005979E7" w:rsidP="00F17634">
            <w:pPr>
              <w:pStyle w:val="TAC"/>
              <w:rPr>
                <w:lang w:eastAsia="en-US"/>
              </w:rPr>
            </w:pPr>
            <w:r w:rsidRPr="00F511A5">
              <w:rPr>
                <w:lang w:eastAsia="en-US"/>
              </w:rPr>
              <w:t>1462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CB034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4A7F0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F747FE" w14:textId="77777777" w:rsidR="005979E7" w:rsidRPr="00F511A5" w:rsidRDefault="005979E7" w:rsidP="00F17634">
            <w:pPr>
              <w:pStyle w:val="TAL"/>
              <w:rPr>
                <w:lang w:eastAsia="en-US"/>
              </w:rPr>
            </w:pPr>
            <w:r w:rsidRPr="00F511A5">
              <w:rPr>
                <w:lang w:eastAsia="en-US"/>
              </w:rPr>
              <w:t>Correction to ENDC TC 7.1.3.3.3-Correct functionality of encryption algorithm ZUC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91B410" w14:textId="77777777" w:rsidR="005979E7" w:rsidRPr="00F511A5" w:rsidRDefault="005979E7" w:rsidP="00F17634">
            <w:pPr>
              <w:pStyle w:val="TAC"/>
              <w:rPr>
                <w:lang w:eastAsia="en-US"/>
              </w:rPr>
            </w:pPr>
            <w:r w:rsidRPr="00F511A5">
              <w:rPr>
                <w:lang w:eastAsia="en-US"/>
              </w:rPr>
              <w:t>16.4.0</w:t>
            </w:r>
          </w:p>
        </w:tc>
      </w:tr>
      <w:tr w:rsidR="005979E7" w:rsidRPr="00F511A5" w14:paraId="6D068C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BB5F2E"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3F0A54"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7C0F36" w14:textId="77777777" w:rsidR="005979E7" w:rsidRPr="00F511A5" w:rsidRDefault="005979E7" w:rsidP="00F17634">
            <w:pPr>
              <w:pStyle w:val="TAC"/>
              <w:rPr>
                <w:lang w:eastAsia="en-US"/>
              </w:rPr>
            </w:pPr>
            <w:r w:rsidRPr="00F511A5">
              <w:rPr>
                <w:lang w:eastAsia="en-US"/>
              </w:rPr>
              <w:t>R5-201440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604429" w14:textId="77777777" w:rsidR="005979E7" w:rsidRPr="00F511A5" w:rsidRDefault="005979E7" w:rsidP="00F17634">
            <w:pPr>
              <w:pStyle w:val="TAC"/>
              <w:rPr>
                <w:lang w:eastAsia="en-US"/>
              </w:rPr>
            </w:pPr>
            <w:r w:rsidRPr="00F511A5">
              <w:rPr>
                <w:lang w:eastAsia="en-US"/>
              </w:rPr>
              <w:t>1470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23C5E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6C86F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81725E" w14:textId="77777777" w:rsidR="005979E7" w:rsidRPr="00F511A5" w:rsidRDefault="005979E7" w:rsidP="00F17634">
            <w:pPr>
              <w:pStyle w:val="TAL"/>
              <w:rPr>
                <w:lang w:eastAsia="en-US"/>
              </w:rPr>
            </w:pPr>
            <w:r w:rsidRPr="00F511A5">
              <w:rPr>
                <w:lang w:eastAsia="en-US"/>
              </w:rPr>
              <w:t>Correction to NR TC 6.1.2.2-Qqualmin Serving Cell non-suitable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0D3712" w14:textId="77777777" w:rsidR="005979E7" w:rsidRPr="00F511A5" w:rsidRDefault="005979E7" w:rsidP="00F17634">
            <w:pPr>
              <w:pStyle w:val="TAC"/>
              <w:rPr>
                <w:lang w:eastAsia="en-US"/>
              </w:rPr>
            </w:pPr>
            <w:r w:rsidRPr="00F511A5">
              <w:rPr>
                <w:lang w:eastAsia="en-US"/>
              </w:rPr>
              <w:t>16.4.0</w:t>
            </w:r>
          </w:p>
        </w:tc>
      </w:tr>
      <w:tr w:rsidR="005979E7" w:rsidRPr="00F511A5" w14:paraId="425802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563C7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5AA721"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CA672B" w14:textId="77777777" w:rsidR="005979E7" w:rsidRPr="00F511A5" w:rsidRDefault="005979E7" w:rsidP="00F17634">
            <w:pPr>
              <w:pStyle w:val="TAC"/>
              <w:rPr>
                <w:lang w:eastAsia="en-US"/>
              </w:rPr>
            </w:pPr>
            <w:r w:rsidRPr="00F511A5">
              <w:rPr>
                <w:lang w:eastAsia="en-US"/>
              </w:rPr>
              <w:t>R5-201471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E4AFB7" w14:textId="77777777" w:rsidR="005979E7" w:rsidRPr="00F511A5" w:rsidRDefault="005979E7" w:rsidP="00F17634">
            <w:pPr>
              <w:pStyle w:val="TAC"/>
              <w:rPr>
                <w:lang w:eastAsia="en-US"/>
              </w:rPr>
            </w:pPr>
            <w:r w:rsidRPr="00F511A5">
              <w:rPr>
                <w:lang w:eastAsia="en-US"/>
              </w:rPr>
              <w:t>1479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35EA2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65B35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9EC9A8" w14:textId="77777777" w:rsidR="005979E7" w:rsidRPr="00F511A5" w:rsidRDefault="005979E7" w:rsidP="00F17634">
            <w:pPr>
              <w:pStyle w:val="TAL"/>
              <w:rPr>
                <w:lang w:eastAsia="en-US"/>
              </w:rPr>
            </w:pPr>
            <w:r w:rsidRPr="00F511A5">
              <w:rPr>
                <w:lang w:eastAsia="en-US"/>
              </w:rPr>
              <w:t>Addition of NR TC 6.2.2.1-N2L Serving cell becomes non-</w:t>
            </w:r>
            <w:r w:rsidRPr="00F511A5">
              <w:rPr>
                <w:lang w:eastAsia="en-US"/>
              </w:rPr>
              <w:lastRenderedPageBreak/>
              <w:t>suitable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AB07D3" w14:textId="77777777" w:rsidR="005979E7" w:rsidRPr="00F511A5" w:rsidRDefault="005979E7" w:rsidP="00F17634">
            <w:pPr>
              <w:pStyle w:val="TAC"/>
              <w:rPr>
                <w:lang w:eastAsia="en-US"/>
              </w:rPr>
            </w:pPr>
            <w:r w:rsidRPr="00F511A5">
              <w:rPr>
                <w:lang w:eastAsia="en-US"/>
              </w:rPr>
              <w:lastRenderedPageBreak/>
              <w:t>16.4.0</w:t>
            </w:r>
          </w:p>
        </w:tc>
      </w:tr>
      <w:tr w:rsidR="005979E7" w:rsidRPr="00F511A5" w14:paraId="1DA30FF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6B2BDE"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7EC40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324AD6" w14:textId="77777777" w:rsidR="005979E7" w:rsidRPr="00F511A5" w:rsidRDefault="005979E7" w:rsidP="00F17634">
            <w:pPr>
              <w:pStyle w:val="TAC"/>
              <w:rPr>
                <w:lang w:eastAsia="en-US"/>
              </w:rPr>
            </w:pPr>
            <w:r w:rsidRPr="00F511A5">
              <w:rPr>
                <w:lang w:eastAsia="en-US"/>
              </w:rPr>
              <w:t>R5-201477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6D9981" w14:textId="77777777" w:rsidR="005979E7" w:rsidRPr="00F511A5" w:rsidRDefault="005979E7" w:rsidP="00F17634">
            <w:pPr>
              <w:pStyle w:val="TAC"/>
              <w:rPr>
                <w:lang w:eastAsia="en-US"/>
              </w:rPr>
            </w:pPr>
            <w:r w:rsidRPr="00F511A5">
              <w:rPr>
                <w:lang w:eastAsia="en-US"/>
              </w:rPr>
              <w:t>1482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A6D8A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D37DD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8FEA97" w14:textId="77777777" w:rsidR="005979E7" w:rsidRPr="00F511A5" w:rsidRDefault="005979E7" w:rsidP="00F17634">
            <w:pPr>
              <w:pStyle w:val="TAL"/>
              <w:rPr>
                <w:lang w:eastAsia="en-US"/>
              </w:rPr>
            </w:pPr>
            <w:r w:rsidRPr="00F511A5">
              <w:rPr>
                <w:lang w:eastAsia="en-US"/>
              </w:rPr>
              <w:t>Correction to FR1 power level table for several test cases to not to assign beyond maximum power level -78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2766E4" w14:textId="77777777" w:rsidR="005979E7" w:rsidRPr="00F511A5" w:rsidRDefault="005979E7" w:rsidP="00F17634">
            <w:pPr>
              <w:pStyle w:val="TAC"/>
              <w:rPr>
                <w:lang w:eastAsia="en-US"/>
              </w:rPr>
            </w:pPr>
            <w:r w:rsidRPr="00F511A5">
              <w:rPr>
                <w:lang w:eastAsia="en-US"/>
              </w:rPr>
              <w:t>16.4.0</w:t>
            </w:r>
          </w:p>
        </w:tc>
      </w:tr>
      <w:tr w:rsidR="005979E7" w:rsidRPr="00F511A5" w14:paraId="3DCAA2F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A88074"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54901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27E9A4" w14:textId="77777777" w:rsidR="005979E7" w:rsidRPr="00F511A5" w:rsidRDefault="005979E7" w:rsidP="00F17634">
            <w:pPr>
              <w:pStyle w:val="TAC"/>
              <w:rPr>
                <w:lang w:eastAsia="en-US"/>
              </w:rPr>
            </w:pPr>
            <w:r w:rsidRPr="00F511A5">
              <w:rPr>
                <w:lang w:eastAsia="en-US"/>
              </w:rPr>
              <w:t>R5-201484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3B1005" w14:textId="77777777" w:rsidR="005979E7" w:rsidRPr="00F511A5" w:rsidRDefault="005979E7" w:rsidP="00F17634">
            <w:pPr>
              <w:pStyle w:val="TAC"/>
              <w:rPr>
                <w:lang w:eastAsia="en-US"/>
              </w:rPr>
            </w:pPr>
            <w:r w:rsidRPr="00F511A5">
              <w:rPr>
                <w:lang w:eastAsia="en-US"/>
              </w:rPr>
              <w:t>1485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E268A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D6C5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5F2947" w14:textId="77777777" w:rsidR="005979E7" w:rsidRPr="00F511A5" w:rsidRDefault="005979E7" w:rsidP="00F17634">
            <w:pPr>
              <w:pStyle w:val="TAL"/>
              <w:rPr>
                <w:lang w:eastAsia="en-US"/>
              </w:rPr>
            </w:pPr>
            <w:r w:rsidRPr="00F511A5">
              <w:rPr>
                <w:lang w:eastAsia="en-US"/>
              </w:rPr>
              <w:t>Correction 7.1.2.3.7 to use downlink timing reference for scheduling less than 100ms timing gap</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EBF591D" w14:textId="77777777" w:rsidR="005979E7" w:rsidRPr="00F511A5" w:rsidRDefault="005979E7" w:rsidP="00F17634">
            <w:pPr>
              <w:pStyle w:val="TAC"/>
              <w:rPr>
                <w:lang w:eastAsia="en-US"/>
              </w:rPr>
            </w:pPr>
            <w:r w:rsidRPr="00F511A5">
              <w:rPr>
                <w:lang w:eastAsia="en-US"/>
              </w:rPr>
              <w:t>16.4.0</w:t>
            </w:r>
          </w:p>
        </w:tc>
      </w:tr>
      <w:tr w:rsidR="005979E7" w:rsidRPr="00F511A5" w14:paraId="77D6434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DA100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A5CEE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FE94FD" w14:textId="77777777" w:rsidR="005979E7" w:rsidRPr="00F511A5" w:rsidRDefault="005979E7" w:rsidP="00F17634">
            <w:pPr>
              <w:pStyle w:val="TAC"/>
              <w:rPr>
                <w:lang w:eastAsia="en-US"/>
              </w:rPr>
            </w:pPr>
            <w:r w:rsidRPr="00F511A5">
              <w:rPr>
                <w:lang w:eastAsia="en-US"/>
              </w:rPr>
              <w:t>R5-201499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A65C11" w14:textId="77777777" w:rsidR="005979E7" w:rsidRPr="00F511A5" w:rsidRDefault="005979E7" w:rsidP="00F17634">
            <w:pPr>
              <w:pStyle w:val="TAC"/>
              <w:rPr>
                <w:lang w:eastAsia="en-US"/>
              </w:rPr>
            </w:pPr>
            <w:r w:rsidRPr="00F511A5">
              <w:rPr>
                <w:lang w:eastAsia="en-US"/>
              </w:rPr>
              <w:t>1486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26CDD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B2BC5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F13C23" w14:textId="77777777" w:rsidR="005979E7" w:rsidRPr="00F511A5" w:rsidRDefault="005979E7" w:rsidP="00F17634">
            <w:pPr>
              <w:pStyle w:val="TAL"/>
              <w:rPr>
                <w:lang w:eastAsia="en-US"/>
              </w:rPr>
            </w:pPr>
            <w:r w:rsidRPr="00F511A5">
              <w:rPr>
                <w:lang w:eastAsia="en-US"/>
              </w:rPr>
              <w:t>Correction to NR Idle mode test case 6.1.2.5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9CEA53" w14:textId="77777777" w:rsidR="005979E7" w:rsidRPr="00F511A5" w:rsidRDefault="005979E7" w:rsidP="00F17634">
            <w:pPr>
              <w:pStyle w:val="TAC"/>
              <w:rPr>
                <w:lang w:eastAsia="en-US"/>
              </w:rPr>
            </w:pPr>
            <w:r w:rsidRPr="00F511A5">
              <w:rPr>
                <w:lang w:eastAsia="en-US"/>
              </w:rPr>
              <w:t>16.4.0</w:t>
            </w:r>
          </w:p>
        </w:tc>
      </w:tr>
      <w:tr w:rsidR="005979E7" w:rsidRPr="00F511A5" w14:paraId="10E5B28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E0AFF2"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3CAC223"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868FDC" w14:textId="77777777" w:rsidR="005979E7" w:rsidRPr="00F511A5" w:rsidRDefault="005979E7" w:rsidP="00F17634">
            <w:pPr>
              <w:pStyle w:val="TAC"/>
              <w:rPr>
                <w:lang w:eastAsia="en-US"/>
              </w:rPr>
            </w:pPr>
            <w:r w:rsidRPr="00F511A5">
              <w:rPr>
                <w:lang w:eastAsia="en-US"/>
              </w:rPr>
              <w:t>R5-201500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49A7EA" w14:textId="77777777" w:rsidR="005979E7" w:rsidRPr="00F511A5" w:rsidRDefault="005979E7" w:rsidP="00F17634">
            <w:pPr>
              <w:pStyle w:val="TAC"/>
              <w:rPr>
                <w:lang w:eastAsia="en-US"/>
              </w:rPr>
            </w:pPr>
            <w:r w:rsidRPr="00F511A5">
              <w:rPr>
                <w:lang w:eastAsia="en-US"/>
              </w:rPr>
              <w:t>1487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BB904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9BC1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4ACD59" w14:textId="77777777" w:rsidR="005979E7" w:rsidRPr="00F511A5" w:rsidRDefault="005979E7" w:rsidP="00F17634">
            <w:pPr>
              <w:pStyle w:val="TAL"/>
              <w:rPr>
                <w:lang w:eastAsia="en-US"/>
              </w:rPr>
            </w:pPr>
            <w:r w:rsidRPr="00F511A5">
              <w:rPr>
                <w:lang w:eastAsia="en-US"/>
              </w:rPr>
              <w:t>Correction to NR idle mode test case 6.4.2.2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B481D5" w14:textId="77777777" w:rsidR="005979E7" w:rsidRPr="00F511A5" w:rsidRDefault="005979E7" w:rsidP="00F17634">
            <w:pPr>
              <w:pStyle w:val="TAC"/>
              <w:rPr>
                <w:lang w:eastAsia="en-US"/>
              </w:rPr>
            </w:pPr>
            <w:r w:rsidRPr="00F511A5">
              <w:rPr>
                <w:lang w:eastAsia="en-US"/>
              </w:rPr>
              <w:t>16.4.0</w:t>
            </w:r>
          </w:p>
        </w:tc>
      </w:tr>
      <w:tr w:rsidR="005979E7" w:rsidRPr="00F511A5" w14:paraId="0280CF7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FFB3E5"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A54EE1"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CFDCCA" w14:textId="77777777" w:rsidR="005979E7" w:rsidRPr="00F511A5" w:rsidRDefault="005979E7" w:rsidP="00F17634">
            <w:pPr>
              <w:pStyle w:val="TAC"/>
              <w:rPr>
                <w:lang w:eastAsia="en-US"/>
              </w:rPr>
            </w:pPr>
            <w:r w:rsidRPr="00F511A5">
              <w:rPr>
                <w:lang w:eastAsia="en-US"/>
              </w:rPr>
              <w:t>R5-201501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55FD10" w14:textId="77777777" w:rsidR="005979E7" w:rsidRPr="00F511A5" w:rsidRDefault="005979E7" w:rsidP="00F17634">
            <w:pPr>
              <w:pStyle w:val="TAC"/>
              <w:rPr>
                <w:lang w:eastAsia="en-US"/>
              </w:rPr>
            </w:pPr>
            <w:r w:rsidRPr="00F511A5">
              <w:rPr>
                <w:lang w:eastAsia="en-US"/>
              </w:rPr>
              <w:t>1488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DA13D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37444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43C565" w14:textId="77777777" w:rsidR="005979E7" w:rsidRPr="00F511A5" w:rsidRDefault="005979E7" w:rsidP="00F17634">
            <w:pPr>
              <w:pStyle w:val="TAL"/>
              <w:rPr>
                <w:lang w:eastAsia="en-US"/>
              </w:rPr>
            </w:pPr>
            <w:r w:rsidRPr="00F511A5">
              <w:rPr>
                <w:lang w:eastAsia="en-US"/>
              </w:rPr>
              <w:t>Correction to NR MAC test case 7.1.1.1.1a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F8667F" w14:textId="77777777" w:rsidR="005979E7" w:rsidRPr="00F511A5" w:rsidRDefault="005979E7" w:rsidP="00F17634">
            <w:pPr>
              <w:pStyle w:val="TAC"/>
              <w:rPr>
                <w:lang w:eastAsia="en-US"/>
              </w:rPr>
            </w:pPr>
            <w:r w:rsidRPr="00F511A5">
              <w:rPr>
                <w:lang w:eastAsia="en-US"/>
              </w:rPr>
              <w:t>16.4.0</w:t>
            </w:r>
          </w:p>
        </w:tc>
      </w:tr>
      <w:tr w:rsidR="005979E7" w:rsidRPr="00F511A5" w14:paraId="70BC67A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A3939F"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63059D"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DB5A7D" w14:textId="77777777" w:rsidR="005979E7" w:rsidRPr="00F511A5" w:rsidRDefault="005979E7" w:rsidP="00F17634">
            <w:pPr>
              <w:pStyle w:val="TAC"/>
              <w:rPr>
                <w:lang w:eastAsia="en-US"/>
              </w:rPr>
            </w:pPr>
            <w:r w:rsidRPr="00F511A5">
              <w:rPr>
                <w:lang w:eastAsia="en-US"/>
              </w:rPr>
              <w:t>R5-201502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2B2A07" w14:textId="77777777" w:rsidR="005979E7" w:rsidRPr="00F511A5" w:rsidRDefault="005979E7" w:rsidP="00F17634">
            <w:pPr>
              <w:pStyle w:val="TAC"/>
              <w:rPr>
                <w:lang w:eastAsia="en-US"/>
              </w:rPr>
            </w:pPr>
            <w:r w:rsidRPr="00F511A5">
              <w:rPr>
                <w:lang w:eastAsia="en-US"/>
              </w:rPr>
              <w:t>1489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F8265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E46CC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2D70D9" w14:textId="77777777" w:rsidR="005979E7" w:rsidRPr="00F511A5" w:rsidRDefault="005979E7" w:rsidP="00F17634">
            <w:pPr>
              <w:pStyle w:val="TAL"/>
              <w:rPr>
                <w:lang w:eastAsia="en-US"/>
              </w:rPr>
            </w:pPr>
            <w:r w:rsidRPr="00F511A5">
              <w:rPr>
                <w:lang w:eastAsia="en-US"/>
              </w:rPr>
              <w:t>Correction to BWP Dependent Parameters for RA type 0 in MAC testcases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4EFFEA" w14:textId="77777777" w:rsidR="005979E7" w:rsidRPr="00F511A5" w:rsidRDefault="005979E7" w:rsidP="00F17634">
            <w:pPr>
              <w:pStyle w:val="TAC"/>
              <w:rPr>
                <w:lang w:eastAsia="en-US"/>
              </w:rPr>
            </w:pPr>
            <w:r w:rsidRPr="00F511A5">
              <w:rPr>
                <w:lang w:eastAsia="en-US"/>
              </w:rPr>
              <w:t>16.4.0</w:t>
            </w:r>
          </w:p>
        </w:tc>
      </w:tr>
      <w:tr w:rsidR="005979E7" w:rsidRPr="00F511A5" w14:paraId="09AD04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E0917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392D03"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80C16D" w14:textId="77777777" w:rsidR="005979E7" w:rsidRPr="00F511A5" w:rsidRDefault="005979E7" w:rsidP="00F17634">
            <w:pPr>
              <w:pStyle w:val="TAC"/>
              <w:rPr>
                <w:lang w:eastAsia="en-US"/>
              </w:rPr>
            </w:pPr>
            <w:r w:rsidRPr="00F511A5">
              <w:rPr>
                <w:lang w:eastAsia="en-US"/>
              </w:rPr>
              <w:t>R5-201519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895DD2" w14:textId="77777777" w:rsidR="005979E7" w:rsidRPr="00F511A5" w:rsidRDefault="005979E7" w:rsidP="00F17634">
            <w:pPr>
              <w:pStyle w:val="TAC"/>
              <w:rPr>
                <w:lang w:eastAsia="en-US"/>
              </w:rPr>
            </w:pPr>
            <w:r w:rsidRPr="00F511A5">
              <w:rPr>
                <w:lang w:eastAsia="en-US"/>
              </w:rPr>
              <w:t>1497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E1185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7037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0BE8E7" w14:textId="77777777" w:rsidR="005979E7" w:rsidRPr="00F511A5" w:rsidRDefault="005979E7" w:rsidP="00F17634">
            <w:pPr>
              <w:pStyle w:val="TAL"/>
              <w:rPr>
                <w:lang w:eastAsia="en-US"/>
              </w:rPr>
            </w:pPr>
            <w:r w:rsidRPr="00F511A5">
              <w:rPr>
                <w:lang w:eastAsia="en-US"/>
              </w:rPr>
              <w:t>Corrections to MAC test cases for Logical Channel ID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F2D39E" w14:textId="77777777" w:rsidR="005979E7" w:rsidRPr="00F511A5" w:rsidRDefault="005979E7" w:rsidP="00F17634">
            <w:pPr>
              <w:pStyle w:val="TAC"/>
              <w:rPr>
                <w:lang w:eastAsia="en-US"/>
              </w:rPr>
            </w:pPr>
            <w:r w:rsidRPr="00F511A5">
              <w:rPr>
                <w:lang w:eastAsia="en-US"/>
              </w:rPr>
              <w:t>16.4.0</w:t>
            </w:r>
          </w:p>
        </w:tc>
      </w:tr>
      <w:tr w:rsidR="005979E7" w:rsidRPr="00F511A5" w14:paraId="28903A0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A0F33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9F9020"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68DADE" w14:textId="77777777" w:rsidR="005979E7" w:rsidRPr="00F511A5" w:rsidRDefault="005979E7" w:rsidP="00F17634">
            <w:pPr>
              <w:pStyle w:val="TAC"/>
              <w:rPr>
                <w:lang w:eastAsia="en-US"/>
              </w:rPr>
            </w:pPr>
            <w:r w:rsidRPr="00F511A5">
              <w:rPr>
                <w:lang w:eastAsia="en-US"/>
              </w:rPr>
              <w:t>R5-201574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A135D1" w14:textId="77777777" w:rsidR="005979E7" w:rsidRPr="00F511A5" w:rsidRDefault="005979E7" w:rsidP="00F17634">
            <w:pPr>
              <w:pStyle w:val="TAC"/>
              <w:rPr>
                <w:lang w:eastAsia="en-US"/>
              </w:rPr>
            </w:pPr>
            <w:r w:rsidRPr="00F511A5">
              <w:rPr>
                <w:lang w:eastAsia="en-US"/>
              </w:rPr>
              <w:t>1499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9A4B1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40C6F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1CEDDC" w14:textId="77777777" w:rsidR="005979E7" w:rsidRPr="00F511A5" w:rsidRDefault="005979E7" w:rsidP="00F17634">
            <w:pPr>
              <w:pStyle w:val="TAL"/>
              <w:rPr>
                <w:lang w:eastAsia="en-US"/>
              </w:rPr>
            </w:pPr>
            <w:r w:rsidRPr="00F511A5">
              <w:rPr>
                <w:lang w:eastAsia="en-US"/>
              </w:rPr>
              <w:t>Updates to NR RLC test case 7.1.2.3.11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DDD064" w14:textId="77777777" w:rsidR="005979E7" w:rsidRPr="00F511A5" w:rsidRDefault="005979E7" w:rsidP="00F17634">
            <w:pPr>
              <w:pStyle w:val="TAC"/>
              <w:rPr>
                <w:lang w:eastAsia="en-US"/>
              </w:rPr>
            </w:pPr>
            <w:r w:rsidRPr="00F511A5">
              <w:rPr>
                <w:lang w:eastAsia="en-US"/>
              </w:rPr>
              <w:t>16.4.0</w:t>
            </w:r>
          </w:p>
        </w:tc>
      </w:tr>
      <w:tr w:rsidR="005979E7" w:rsidRPr="00F511A5" w14:paraId="52F99BD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0F3D7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B5E209"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AD4B03" w14:textId="77777777" w:rsidR="005979E7" w:rsidRPr="00F511A5" w:rsidRDefault="005979E7" w:rsidP="00F17634">
            <w:pPr>
              <w:pStyle w:val="TAC"/>
              <w:rPr>
                <w:lang w:eastAsia="en-US"/>
              </w:rPr>
            </w:pPr>
            <w:r w:rsidRPr="00F511A5">
              <w:rPr>
                <w:lang w:eastAsia="en-US"/>
              </w:rPr>
              <w:t>R5-201575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238076" w14:textId="77777777" w:rsidR="005979E7" w:rsidRPr="00F511A5" w:rsidRDefault="005979E7" w:rsidP="00F17634">
            <w:pPr>
              <w:pStyle w:val="TAC"/>
              <w:rPr>
                <w:lang w:eastAsia="en-US"/>
              </w:rPr>
            </w:pPr>
            <w:r w:rsidRPr="00F511A5">
              <w:rPr>
                <w:lang w:eastAsia="en-US"/>
              </w:rPr>
              <w:t>1500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042EE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88D78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C1D81A" w14:textId="77777777" w:rsidR="005979E7" w:rsidRPr="00F511A5" w:rsidRDefault="005979E7" w:rsidP="00F17634">
            <w:pPr>
              <w:pStyle w:val="TAL"/>
              <w:rPr>
                <w:lang w:eastAsia="en-US"/>
              </w:rPr>
            </w:pPr>
            <w:r w:rsidRPr="00F511A5">
              <w:rPr>
                <w:lang w:eastAsia="en-US"/>
              </w:rPr>
              <w:t>Enhancement of NR PDCP test case 7.1.3.1.1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8C006F" w14:textId="77777777" w:rsidR="005979E7" w:rsidRPr="00F511A5" w:rsidRDefault="005979E7" w:rsidP="00F17634">
            <w:pPr>
              <w:pStyle w:val="TAC"/>
              <w:rPr>
                <w:lang w:eastAsia="en-US"/>
              </w:rPr>
            </w:pPr>
            <w:r w:rsidRPr="00F511A5">
              <w:rPr>
                <w:lang w:eastAsia="en-US"/>
              </w:rPr>
              <w:t>16.4.0</w:t>
            </w:r>
          </w:p>
        </w:tc>
      </w:tr>
      <w:tr w:rsidR="005979E7" w:rsidRPr="00F511A5" w14:paraId="1A8D563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DD293A"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837BE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34FA9F" w14:textId="77777777" w:rsidR="005979E7" w:rsidRPr="00F511A5" w:rsidRDefault="005979E7" w:rsidP="00F17634">
            <w:pPr>
              <w:pStyle w:val="TAC"/>
              <w:rPr>
                <w:lang w:eastAsia="en-US"/>
              </w:rPr>
            </w:pPr>
            <w:r w:rsidRPr="00F511A5">
              <w:rPr>
                <w:lang w:eastAsia="en-US"/>
              </w:rPr>
              <w:t>R5-201578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7F9E53" w14:textId="77777777" w:rsidR="005979E7" w:rsidRPr="00F511A5" w:rsidRDefault="005979E7" w:rsidP="00F17634">
            <w:pPr>
              <w:pStyle w:val="TAC"/>
              <w:rPr>
                <w:lang w:eastAsia="en-US"/>
              </w:rPr>
            </w:pPr>
            <w:r w:rsidRPr="00F511A5">
              <w:rPr>
                <w:lang w:eastAsia="en-US"/>
              </w:rPr>
              <w:t>1503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E9939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D005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817CBF" w14:textId="77777777" w:rsidR="005979E7" w:rsidRPr="00F511A5" w:rsidRDefault="005979E7" w:rsidP="00F17634">
            <w:pPr>
              <w:pStyle w:val="TAL"/>
              <w:rPr>
                <w:lang w:eastAsia="en-US"/>
              </w:rPr>
            </w:pPr>
            <w:r w:rsidRPr="00F511A5">
              <w:rPr>
                <w:lang w:eastAsia="en-US"/>
              </w:rPr>
              <w:t>Correction to NR test cases 8.1.3.1.13 and 8.1.3.1.14A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9B5EB7" w14:textId="77777777" w:rsidR="005979E7" w:rsidRPr="00F511A5" w:rsidRDefault="005979E7" w:rsidP="00F17634">
            <w:pPr>
              <w:pStyle w:val="TAC"/>
              <w:rPr>
                <w:lang w:eastAsia="en-US"/>
              </w:rPr>
            </w:pPr>
            <w:r w:rsidRPr="00F511A5">
              <w:rPr>
                <w:lang w:eastAsia="en-US"/>
              </w:rPr>
              <w:t>16.4.0</w:t>
            </w:r>
          </w:p>
        </w:tc>
      </w:tr>
      <w:tr w:rsidR="005979E7" w:rsidRPr="00F511A5" w14:paraId="3AA08B7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315D9D"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E11D8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35FD63" w14:textId="77777777" w:rsidR="005979E7" w:rsidRPr="00F511A5" w:rsidRDefault="005979E7" w:rsidP="00F17634">
            <w:pPr>
              <w:pStyle w:val="TAC"/>
              <w:rPr>
                <w:lang w:eastAsia="en-US"/>
              </w:rPr>
            </w:pPr>
            <w:r w:rsidRPr="00F511A5">
              <w:rPr>
                <w:lang w:eastAsia="en-US"/>
              </w:rPr>
              <w:t>R5-201629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468DDD" w14:textId="77777777" w:rsidR="005979E7" w:rsidRPr="00F511A5" w:rsidRDefault="005979E7" w:rsidP="00F17634">
            <w:pPr>
              <w:pStyle w:val="TAC"/>
              <w:rPr>
                <w:lang w:eastAsia="en-US"/>
              </w:rPr>
            </w:pPr>
            <w:r w:rsidRPr="00F511A5">
              <w:rPr>
                <w:lang w:eastAsia="en-US"/>
              </w:rPr>
              <w:t>1510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BD3B6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9C389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336A04" w14:textId="77777777" w:rsidR="005979E7" w:rsidRPr="00F511A5" w:rsidRDefault="005979E7" w:rsidP="00F17634">
            <w:pPr>
              <w:pStyle w:val="TAL"/>
              <w:rPr>
                <w:lang w:eastAsia="en-US"/>
              </w:rPr>
            </w:pPr>
            <w:r w:rsidRPr="00F511A5">
              <w:rPr>
                <w:lang w:eastAsia="en-US"/>
              </w:rPr>
              <w:t>Correction to 5GC TC 10.1.3.2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771D00" w14:textId="77777777" w:rsidR="005979E7" w:rsidRPr="00F511A5" w:rsidRDefault="005979E7" w:rsidP="00F17634">
            <w:pPr>
              <w:pStyle w:val="TAC"/>
              <w:rPr>
                <w:lang w:eastAsia="en-US"/>
              </w:rPr>
            </w:pPr>
            <w:r w:rsidRPr="00F511A5">
              <w:rPr>
                <w:lang w:eastAsia="en-US"/>
              </w:rPr>
              <w:t>16.4.0</w:t>
            </w:r>
          </w:p>
        </w:tc>
      </w:tr>
      <w:tr w:rsidR="005979E7" w:rsidRPr="00F511A5" w14:paraId="51572B8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129DC2"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3AF34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945997" w14:textId="77777777" w:rsidR="005979E7" w:rsidRPr="00F511A5" w:rsidRDefault="005979E7" w:rsidP="00F17634">
            <w:pPr>
              <w:pStyle w:val="TAC"/>
              <w:rPr>
                <w:lang w:eastAsia="en-US"/>
              </w:rPr>
            </w:pPr>
            <w:r w:rsidRPr="00F511A5">
              <w:rPr>
                <w:lang w:eastAsia="en-US"/>
              </w:rPr>
              <w:t>R5-201632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3DCB6C" w14:textId="77777777" w:rsidR="005979E7" w:rsidRPr="00F511A5" w:rsidRDefault="005979E7" w:rsidP="00F17634">
            <w:pPr>
              <w:pStyle w:val="TAC"/>
              <w:rPr>
                <w:lang w:eastAsia="en-US"/>
              </w:rPr>
            </w:pPr>
            <w:r w:rsidRPr="00F511A5">
              <w:rPr>
                <w:lang w:eastAsia="en-US"/>
              </w:rPr>
              <w:t>1511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B1D8B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D375F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605E64" w14:textId="77777777" w:rsidR="005979E7" w:rsidRPr="00F511A5" w:rsidRDefault="005979E7" w:rsidP="00F17634">
            <w:pPr>
              <w:pStyle w:val="TAL"/>
              <w:rPr>
                <w:lang w:eastAsia="en-US"/>
              </w:rPr>
            </w:pPr>
            <w:r w:rsidRPr="00F511A5">
              <w:rPr>
                <w:lang w:eastAsia="en-US"/>
              </w:rPr>
              <w:t>Corrections to RRC TCs 8.2.3.1.1, 8.2.3.2.1, 8.2.3.3.1 and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11FE57" w14:textId="77777777" w:rsidR="005979E7" w:rsidRPr="00F511A5" w:rsidRDefault="005979E7" w:rsidP="00F17634">
            <w:pPr>
              <w:pStyle w:val="TAC"/>
              <w:rPr>
                <w:lang w:eastAsia="en-US"/>
              </w:rPr>
            </w:pPr>
            <w:r w:rsidRPr="00F511A5">
              <w:rPr>
                <w:lang w:eastAsia="en-US"/>
              </w:rPr>
              <w:t>16.4.0</w:t>
            </w:r>
          </w:p>
        </w:tc>
      </w:tr>
      <w:tr w:rsidR="005979E7" w:rsidRPr="00F511A5" w14:paraId="58523F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2E487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9ED65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90E081" w14:textId="77777777" w:rsidR="005979E7" w:rsidRPr="00F511A5" w:rsidRDefault="005979E7" w:rsidP="00F17634">
            <w:pPr>
              <w:pStyle w:val="TAC"/>
              <w:rPr>
                <w:lang w:eastAsia="en-US"/>
              </w:rPr>
            </w:pPr>
            <w:r w:rsidRPr="00F511A5">
              <w:rPr>
                <w:lang w:eastAsia="en-US"/>
              </w:rPr>
              <w:t>R5-201633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019119" w14:textId="77777777" w:rsidR="005979E7" w:rsidRPr="00F511A5" w:rsidRDefault="005979E7" w:rsidP="00F17634">
            <w:pPr>
              <w:pStyle w:val="TAC"/>
              <w:rPr>
                <w:lang w:eastAsia="en-US"/>
              </w:rPr>
            </w:pPr>
            <w:r w:rsidRPr="00F511A5">
              <w:rPr>
                <w:lang w:eastAsia="en-US"/>
              </w:rPr>
              <w:t>1512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285CE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81B8D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9D6B59" w14:textId="77777777" w:rsidR="005979E7" w:rsidRPr="00F511A5" w:rsidRDefault="005979E7" w:rsidP="00F17634">
            <w:pPr>
              <w:pStyle w:val="TAL"/>
              <w:rPr>
                <w:lang w:eastAsia="en-US"/>
              </w:rPr>
            </w:pPr>
            <w:r w:rsidRPr="00F511A5">
              <w:rPr>
                <w:lang w:eastAsia="en-US"/>
              </w:rPr>
              <w:t>Addition of NR5G UAC TC 11.3.7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2BFB3D" w14:textId="77777777" w:rsidR="005979E7" w:rsidRPr="00F511A5" w:rsidRDefault="005979E7" w:rsidP="00F17634">
            <w:pPr>
              <w:pStyle w:val="TAC"/>
              <w:rPr>
                <w:lang w:eastAsia="en-US"/>
              </w:rPr>
            </w:pPr>
            <w:r w:rsidRPr="00F511A5">
              <w:rPr>
                <w:lang w:eastAsia="en-US"/>
              </w:rPr>
              <w:t>16.4.0</w:t>
            </w:r>
          </w:p>
        </w:tc>
      </w:tr>
      <w:tr w:rsidR="005979E7" w:rsidRPr="00F511A5" w14:paraId="09E1CC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49EB8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DC918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C79D77" w14:textId="77777777" w:rsidR="005979E7" w:rsidRPr="00F511A5" w:rsidRDefault="005979E7" w:rsidP="00F17634">
            <w:pPr>
              <w:pStyle w:val="TAC"/>
              <w:rPr>
                <w:lang w:eastAsia="en-US"/>
              </w:rPr>
            </w:pPr>
            <w:r w:rsidRPr="00F511A5">
              <w:rPr>
                <w:lang w:eastAsia="en-US"/>
              </w:rPr>
              <w:t>R5-201637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F0CBA1" w14:textId="77777777" w:rsidR="005979E7" w:rsidRPr="00F511A5" w:rsidRDefault="005979E7" w:rsidP="00F17634">
            <w:pPr>
              <w:pStyle w:val="TAC"/>
              <w:rPr>
                <w:lang w:eastAsia="en-US"/>
              </w:rPr>
            </w:pPr>
            <w:r w:rsidRPr="00F511A5">
              <w:rPr>
                <w:lang w:eastAsia="en-US"/>
              </w:rPr>
              <w:t>1516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C09A7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F252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52A8E0" w14:textId="77777777" w:rsidR="005979E7" w:rsidRPr="00F511A5" w:rsidRDefault="005979E7" w:rsidP="00F17634">
            <w:pPr>
              <w:pStyle w:val="TAL"/>
              <w:rPr>
                <w:lang w:eastAsia="en-US"/>
              </w:rPr>
            </w:pPr>
            <w:r w:rsidRPr="00F511A5">
              <w:rPr>
                <w:lang w:eastAsia="en-US"/>
              </w:rPr>
              <w:t>Corrections to NR5G MAC TC 7.1.1.3.1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2566B3" w14:textId="77777777" w:rsidR="005979E7" w:rsidRPr="00F511A5" w:rsidRDefault="005979E7" w:rsidP="00F17634">
            <w:pPr>
              <w:pStyle w:val="TAC"/>
              <w:rPr>
                <w:lang w:eastAsia="en-US"/>
              </w:rPr>
            </w:pPr>
            <w:r w:rsidRPr="00F511A5">
              <w:rPr>
                <w:lang w:eastAsia="en-US"/>
              </w:rPr>
              <w:t>16.4.0</w:t>
            </w:r>
          </w:p>
        </w:tc>
      </w:tr>
      <w:tr w:rsidR="005979E7" w:rsidRPr="00F511A5" w14:paraId="2385B15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658A5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7821CF"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B600FA" w14:textId="77777777" w:rsidR="005979E7" w:rsidRPr="00F511A5" w:rsidRDefault="005979E7" w:rsidP="00F17634">
            <w:pPr>
              <w:pStyle w:val="TAC"/>
              <w:rPr>
                <w:lang w:eastAsia="en-US"/>
              </w:rPr>
            </w:pPr>
            <w:r w:rsidRPr="00F511A5">
              <w:rPr>
                <w:lang w:eastAsia="en-US"/>
              </w:rPr>
              <w:t>R5-201638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505D8D" w14:textId="77777777" w:rsidR="005979E7" w:rsidRPr="00F511A5" w:rsidRDefault="005979E7" w:rsidP="00F17634">
            <w:pPr>
              <w:pStyle w:val="TAC"/>
              <w:rPr>
                <w:lang w:eastAsia="en-US"/>
              </w:rPr>
            </w:pPr>
            <w:r w:rsidRPr="00F511A5">
              <w:rPr>
                <w:lang w:eastAsia="en-US"/>
              </w:rPr>
              <w:t>1517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219ED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D6CB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53B9C7" w14:textId="77777777" w:rsidR="005979E7" w:rsidRPr="00F511A5" w:rsidRDefault="005979E7" w:rsidP="00F17634">
            <w:pPr>
              <w:pStyle w:val="TAL"/>
              <w:rPr>
                <w:lang w:eastAsia="en-US"/>
              </w:rPr>
            </w:pPr>
            <w:r w:rsidRPr="00F511A5">
              <w:rPr>
                <w:lang w:eastAsia="en-US"/>
              </w:rPr>
              <w:t>Corrections to NR5G RRC TC 8.1.4.2.1.1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0ADB24" w14:textId="77777777" w:rsidR="005979E7" w:rsidRPr="00F511A5" w:rsidRDefault="005979E7" w:rsidP="00F17634">
            <w:pPr>
              <w:pStyle w:val="TAC"/>
              <w:rPr>
                <w:lang w:eastAsia="en-US"/>
              </w:rPr>
            </w:pPr>
            <w:r w:rsidRPr="00F511A5">
              <w:rPr>
                <w:lang w:eastAsia="en-US"/>
              </w:rPr>
              <w:t>16.4.0</w:t>
            </w:r>
          </w:p>
        </w:tc>
      </w:tr>
      <w:tr w:rsidR="005979E7" w:rsidRPr="00F511A5" w14:paraId="36F3F73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F2535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73210C"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C77BEF" w14:textId="77777777" w:rsidR="005979E7" w:rsidRPr="00F511A5" w:rsidRDefault="005979E7" w:rsidP="00F17634">
            <w:pPr>
              <w:pStyle w:val="TAC"/>
              <w:rPr>
                <w:lang w:eastAsia="en-US"/>
              </w:rPr>
            </w:pPr>
            <w:r w:rsidRPr="00F511A5">
              <w:rPr>
                <w:lang w:eastAsia="en-US"/>
              </w:rPr>
              <w:t>R5-201644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EA70F7" w14:textId="77777777" w:rsidR="005979E7" w:rsidRPr="00F511A5" w:rsidRDefault="005979E7" w:rsidP="00F17634">
            <w:pPr>
              <w:pStyle w:val="TAC"/>
              <w:rPr>
                <w:lang w:eastAsia="en-US"/>
              </w:rPr>
            </w:pPr>
            <w:r w:rsidRPr="00F511A5">
              <w:rPr>
                <w:lang w:eastAsia="en-US"/>
              </w:rPr>
              <w:t>1522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FC983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6819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A13AFA" w14:textId="77777777" w:rsidR="005979E7" w:rsidRPr="00F511A5" w:rsidRDefault="005979E7" w:rsidP="00F17634">
            <w:pPr>
              <w:pStyle w:val="TAL"/>
              <w:rPr>
                <w:lang w:eastAsia="en-US"/>
              </w:rPr>
            </w:pPr>
            <w:r w:rsidRPr="00F511A5">
              <w:rPr>
                <w:lang w:eastAsia="en-US"/>
              </w:rPr>
              <w:t>Corrections to NR5G NAS TC 9.1.6.1.4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608C51" w14:textId="77777777" w:rsidR="005979E7" w:rsidRPr="00F511A5" w:rsidRDefault="005979E7" w:rsidP="00F17634">
            <w:pPr>
              <w:pStyle w:val="TAC"/>
              <w:rPr>
                <w:lang w:eastAsia="en-US"/>
              </w:rPr>
            </w:pPr>
            <w:r w:rsidRPr="00F511A5">
              <w:rPr>
                <w:lang w:eastAsia="en-US"/>
              </w:rPr>
              <w:t>16.4.0</w:t>
            </w:r>
          </w:p>
        </w:tc>
      </w:tr>
      <w:tr w:rsidR="005979E7" w:rsidRPr="00F511A5" w14:paraId="58E82E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60A3B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75AB67"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3D54ED" w14:textId="77777777" w:rsidR="005979E7" w:rsidRPr="00F511A5" w:rsidRDefault="005979E7" w:rsidP="00F17634">
            <w:pPr>
              <w:pStyle w:val="TAC"/>
              <w:rPr>
                <w:lang w:eastAsia="en-US"/>
              </w:rPr>
            </w:pPr>
            <w:r w:rsidRPr="00F511A5">
              <w:rPr>
                <w:lang w:eastAsia="en-US"/>
              </w:rPr>
              <w:t>R5-201646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EFDF04" w14:textId="77777777" w:rsidR="005979E7" w:rsidRPr="00F511A5" w:rsidRDefault="005979E7" w:rsidP="00F17634">
            <w:pPr>
              <w:pStyle w:val="TAC"/>
              <w:rPr>
                <w:lang w:eastAsia="en-US"/>
              </w:rPr>
            </w:pPr>
            <w:r w:rsidRPr="00F511A5">
              <w:rPr>
                <w:lang w:eastAsia="en-US"/>
              </w:rPr>
              <w:t>1524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4B6AE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5100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8FED61" w14:textId="77777777" w:rsidR="005979E7" w:rsidRPr="00F511A5" w:rsidRDefault="005979E7" w:rsidP="00F17634">
            <w:pPr>
              <w:pStyle w:val="TAL"/>
              <w:rPr>
                <w:lang w:eastAsia="en-US"/>
              </w:rPr>
            </w:pPr>
            <w:r w:rsidRPr="00F511A5">
              <w:rPr>
                <w:lang w:eastAsia="en-US"/>
              </w:rPr>
              <w:t>Corrections to NR5G RRC TC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92843E" w14:textId="77777777" w:rsidR="005979E7" w:rsidRPr="00F511A5" w:rsidRDefault="005979E7" w:rsidP="00F17634">
            <w:pPr>
              <w:pStyle w:val="TAC"/>
              <w:rPr>
                <w:lang w:eastAsia="en-US"/>
              </w:rPr>
            </w:pPr>
            <w:r w:rsidRPr="00F511A5">
              <w:rPr>
                <w:lang w:eastAsia="en-US"/>
              </w:rPr>
              <w:t>16.4.0</w:t>
            </w:r>
          </w:p>
        </w:tc>
      </w:tr>
      <w:tr w:rsidR="005979E7" w:rsidRPr="00F511A5" w14:paraId="723C10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59D2A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F36E1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D35A3F" w14:textId="77777777" w:rsidR="005979E7" w:rsidRPr="00F511A5" w:rsidRDefault="005979E7" w:rsidP="00F17634">
            <w:pPr>
              <w:pStyle w:val="TAC"/>
              <w:rPr>
                <w:lang w:eastAsia="en-US"/>
              </w:rPr>
            </w:pPr>
            <w:r w:rsidRPr="00F511A5">
              <w:rPr>
                <w:lang w:eastAsia="en-US"/>
              </w:rPr>
              <w:t>R5-201650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3A0052" w14:textId="77777777" w:rsidR="005979E7" w:rsidRPr="00F511A5" w:rsidRDefault="005979E7" w:rsidP="00F17634">
            <w:pPr>
              <w:pStyle w:val="TAC"/>
              <w:rPr>
                <w:lang w:eastAsia="en-US"/>
              </w:rPr>
            </w:pPr>
            <w:r w:rsidRPr="00F511A5">
              <w:rPr>
                <w:lang w:eastAsia="en-US"/>
              </w:rPr>
              <w:t>1528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2B370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EB27A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5D84F7" w14:textId="77777777" w:rsidR="005979E7" w:rsidRPr="00F511A5" w:rsidRDefault="005979E7" w:rsidP="00F17634">
            <w:pPr>
              <w:pStyle w:val="TAL"/>
              <w:rPr>
                <w:lang w:eastAsia="en-US"/>
              </w:rPr>
            </w:pPr>
            <w:r w:rsidRPr="00F511A5">
              <w:rPr>
                <w:lang w:eastAsia="en-US"/>
              </w:rPr>
              <w:t>Corrections to NR5G SDAP TC 7.1.4.2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C2DA42" w14:textId="77777777" w:rsidR="005979E7" w:rsidRPr="00F511A5" w:rsidRDefault="005979E7" w:rsidP="00F17634">
            <w:pPr>
              <w:pStyle w:val="TAC"/>
              <w:rPr>
                <w:lang w:eastAsia="en-US"/>
              </w:rPr>
            </w:pPr>
            <w:r w:rsidRPr="00F511A5">
              <w:rPr>
                <w:lang w:eastAsia="en-US"/>
              </w:rPr>
              <w:t>16.4.0</w:t>
            </w:r>
          </w:p>
        </w:tc>
      </w:tr>
      <w:tr w:rsidR="005979E7" w:rsidRPr="00F511A5" w14:paraId="277D0C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59DDFA"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A57AC9"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646F59" w14:textId="77777777" w:rsidR="005979E7" w:rsidRPr="00F511A5" w:rsidRDefault="005979E7" w:rsidP="00F17634">
            <w:pPr>
              <w:pStyle w:val="TAC"/>
              <w:rPr>
                <w:lang w:eastAsia="en-US"/>
              </w:rPr>
            </w:pPr>
            <w:r w:rsidRPr="00F511A5">
              <w:rPr>
                <w:lang w:eastAsia="en-US"/>
              </w:rPr>
              <w:t>R5-201651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108C9D" w14:textId="77777777" w:rsidR="005979E7" w:rsidRPr="00F511A5" w:rsidRDefault="005979E7" w:rsidP="00F17634">
            <w:pPr>
              <w:pStyle w:val="TAC"/>
              <w:rPr>
                <w:lang w:eastAsia="en-US"/>
              </w:rPr>
            </w:pPr>
            <w:r w:rsidRPr="00F511A5">
              <w:rPr>
                <w:lang w:eastAsia="en-US"/>
              </w:rPr>
              <w:t>1529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EF305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1F24A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CDA516" w14:textId="77777777" w:rsidR="005979E7" w:rsidRPr="00F511A5" w:rsidRDefault="005979E7" w:rsidP="00F17634">
            <w:pPr>
              <w:pStyle w:val="TAL"/>
              <w:rPr>
                <w:lang w:eastAsia="en-US"/>
              </w:rPr>
            </w:pPr>
            <w:r w:rsidRPr="00F511A5">
              <w:rPr>
                <w:lang w:eastAsia="en-US"/>
              </w:rPr>
              <w:t>Corrections to NR5G RRC TC 8.1.5.4.1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42F9FB" w14:textId="77777777" w:rsidR="005979E7" w:rsidRPr="00F511A5" w:rsidRDefault="005979E7" w:rsidP="00F17634">
            <w:pPr>
              <w:pStyle w:val="TAC"/>
              <w:rPr>
                <w:lang w:eastAsia="en-US"/>
              </w:rPr>
            </w:pPr>
            <w:r w:rsidRPr="00F511A5">
              <w:rPr>
                <w:lang w:eastAsia="en-US"/>
              </w:rPr>
              <w:t>16.4.0</w:t>
            </w:r>
          </w:p>
        </w:tc>
      </w:tr>
      <w:tr w:rsidR="005979E7" w:rsidRPr="00F511A5" w14:paraId="7A25EB8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627B3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1D77B1"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85C088" w14:textId="77777777" w:rsidR="005979E7" w:rsidRPr="00F511A5" w:rsidRDefault="005979E7" w:rsidP="00F17634">
            <w:pPr>
              <w:pStyle w:val="TAC"/>
              <w:rPr>
                <w:lang w:eastAsia="en-US"/>
              </w:rPr>
            </w:pPr>
            <w:r w:rsidRPr="00F511A5">
              <w:rPr>
                <w:lang w:eastAsia="en-US"/>
              </w:rPr>
              <w:t>R5-201761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37E55F" w14:textId="77777777" w:rsidR="005979E7" w:rsidRPr="00F511A5" w:rsidRDefault="005979E7" w:rsidP="00F17634">
            <w:pPr>
              <w:pStyle w:val="TAC"/>
              <w:rPr>
                <w:lang w:eastAsia="en-US"/>
              </w:rPr>
            </w:pPr>
            <w:r w:rsidRPr="00F511A5">
              <w:rPr>
                <w:lang w:eastAsia="en-US"/>
              </w:rPr>
              <w:t>1538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67175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F68C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6FE0B3" w14:textId="77777777" w:rsidR="005979E7" w:rsidRPr="00F511A5" w:rsidRDefault="005979E7" w:rsidP="00F17634">
            <w:pPr>
              <w:pStyle w:val="TAL"/>
              <w:rPr>
                <w:lang w:eastAsia="en-US"/>
              </w:rPr>
            </w:pPr>
            <w:r w:rsidRPr="00F511A5">
              <w:rPr>
                <w:lang w:eastAsia="en-US"/>
              </w:rPr>
              <w:t>Correction to NR UE Capability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0BFE42" w14:textId="77777777" w:rsidR="005979E7" w:rsidRPr="00F511A5" w:rsidRDefault="005979E7" w:rsidP="00F17634">
            <w:pPr>
              <w:pStyle w:val="TAC"/>
              <w:rPr>
                <w:lang w:eastAsia="en-US"/>
              </w:rPr>
            </w:pPr>
            <w:r w:rsidRPr="00F511A5">
              <w:rPr>
                <w:lang w:eastAsia="en-US"/>
              </w:rPr>
              <w:t>16.4.0</w:t>
            </w:r>
          </w:p>
        </w:tc>
      </w:tr>
      <w:tr w:rsidR="005979E7" w:rsidRPr="00F511A5" w14:paraId="16E4436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BC9E48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4FD48C"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99D4BA" w14:textId="77777777" w:rsidR="005979E7" w:rsidRPr="00F511A5" w:rsidRDefault="005979E7" w:rsidP="00F17634">
            <w:pPr>
              <w:pStyle w:val="TAC"/>
              <w:rPr>
                <w:lang w:eastAsia="en-US"/>
              </w:rPr>
            </w:pPr>
            <w:r w:rsidRPr="00F511A5">
              <w:rPr>
                <w:lang w:eastAsia="en-US"/>
              </w:rPr>
              <w:t>R5-201790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82C38E" w14:textId="77777777" w:rsidR="005979E7" w:rsidRPr="00F511A5" w:rsidRDefault="005979E7" w:rsidP="00F17634">
            <w:pPr>
              <w:pStyle w:val="TAC"/>
              <w:rPr>
                <w:lang w:eastAsia="en-US"/>
              </w:rPr>
            </w:pPr>
            <w:r w:rsidRPr="00F511A5">
              <w:rPr>
                <w:lang w:eastAsia="en-US"/>
              </w:rPr>
              <w:t>1539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94EC3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36B4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B1A75B" w14:textId="77777777" w:rsidR="005979E7" w:rsidRPr="00F511A5" w:rsidRDefault="005979E7" w:rsidP="00F17634">
            <w:pPr>
              <w:pStyle w:val="TAL"/>
              <w:rPr>
                <w:lang w:eastAsia="en-US"/>
              </w:rPr>
            </w:pPr>
            <w:r w:rsidRPr="00F511A5">
              <w:rPr>
                <w:lang w:eastAsia="en-US"/>
              </w:rPr>
              <w:t>Correction to NR idle mode test case 6.4.2.1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6E0C8D" w14:textId="77777777" w:rsidR="005979E7" w:rsidRPr="00F511A5" w:rsidRDefault="005979E7" w:rsidP="00F17634">
            <w:pPr>
              <w:pStyle w:val="TAC"/>
              <w:rPr>
                <w:lang w:eastAsia="en-US"/>
              </w:rPr>
            </w:pPr>
            <w:r w:rsidRPr="00F511A5">
              <w:rPr>
                <w:lang w:eastAsia="en-US"/>
              </w:rPr>
              <w:t>16.4.0</w:t>
            </w:r>
          </w:p>
        </w:tc>
      </w:tr>
      <w:tr w:rsidR="005979E7" w:rsidRPr="00F511A5" w14:paraId="5610D2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FBB45E"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435915"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BD59CA" w14:textId="77777777" w:rsidR="005979E7" w:rsidRPr="00F511A5" w:rsidRDefault="005979E7" w:rsidP="00F17634">
            <w:pPr>
              <w:pStyle w:val="TAC"/>
              <w:rPr>
                <w:lang w:eastAsia="en-US"/>
              </w:rPr>
            </w:pPr>
            <w:r w:rsidRPr="00F511A5">
              <w:rPr>
                <w:lang w:eastAsia="en-US"/>
              </w:rPr>
              <w:t>R5-201791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2A6815" w14:textId="77777777" w:rsidR="005979E7" w:rsidRPr="00F511A5" w:rsidRDefault="005979E7" w:rsidP="00F17634">
            <w:pPr>
              <w:pStyle w:val="TAC"/>
              <w:rPr>
                <w:lang w:eastAsia="en-US"/>
              </w:rPr>
            </w:pPr>
            <w:r w:rsidRPr="00F511A5">
              <w:rPr>
                <w:lang w:eastAsia="en-US"/>
              </w:rPr>
              <w:t>1540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E7D55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EFE05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7E47DD" w14:textId="77777777" w:rsidR="005979E7" w:rsidRPr="00F511A5" w:rsidRDefault="005979E7" w:rsidP="00F17634">
            <w:pPr>
              <w:pStyle w:val="TAL"/>
              <w:rPr>
                <w:lang w:eastAsia="en-US"/>
              </w:rPr>
            </w:pPr>
            <w:r w:rsidRPr="00F511A5">
              <w:rPr>
                <w:lang w:eastAsia="en-US"/>
              </w:rPr>
              <w:t>Correction to NR5GC IRAT test case 6.2.3.1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97D69B" w14:textId="77777777" w:rsidR="005979E7" w:rsidRPr="00F511A5" w:rsidRDefault="005979E7" w:rsidP="00F17634">
            <w:pPr>
              <w:pStyle w:val="TAC"/>
              <w:rPr>
                <w:lang w:eastAsia="en-US"/>
              </w:rPr>
            </w:pPr>
            <w:r w:rsidRPr="00F511A5">
              <w:rPr>
                <w:lang w:eastAsia="en-US"/>
              </w:rPr>
              <w:t>16.4.0</w:t>
            </w:r>
          </w:p>
        </w:tc>
      </w:tr>
      <w:tr w:rsidR="005979E7" w:rsidRPr="00F511A5" w14:paraId="6A1BE5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71CC7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BCE9D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6387F7" w14:textId="77777777" w:rsidR="005979E7" w:rsidRPr="00F511A5" w:rsidRDefault="005979E7" w:rsidP="00F17634">
            <w:pPr>
              <w:pStyle w:val="TAC"/>
              <w:rPr>
                <w:lang w:eastAsia="en-US"/>
              </w:rPr>
            </w:pPr>
            <w:r w:rsidRPr="00F511A5">
              <w:rPr>
                <w:lang w:eastAsia="en-US"/>
              </w:rPr>
              <w:t>R5-201793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63E4AC" w14:textId="77777777" w:rsidR="005979E7" w:rsidRPr="00F511A5" w:rsidRDefault="005979E7" w:rsidP="00F17634">
            <w:pPr>
              <w:pStyle w:val="TAC"/>
              <w:rPr>
                <w:lang w:eastAsia="en-US"/>
              </w:rPr>
            </w:pPr>
            <w:r w:rsidRPr="00F511A5">
              <w:rPr>
                <w:lang w:eastAsia="en-US"/>
              </w:rPr>
              <w:t>1542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48817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9A6F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A88BE9" w14:textId="77777777" w:rsidR="005979E7" w:rsidRPr="00F511A5" w:rsidRDefault="005979E7" w:rsidP="00F17634">
            <w:pPr>
              <w:pStyle w:val="TAL"/>
              <w:rPr>
                <w:lang w:eastAsia="en-US"/>
              </w:rPr>
            </w:pPr>
            <w:r w:rsidRPr="00F511A5">
              <w:rPr>
                <w:lang w:eastAsia="en-US"/>
              </w:rPr>
              <w:t>Removal of requirement of USIM configuration 14 from 5GMM Idle mode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0C2CB5" w14:textId="77777777" w:rsidR="005979E7" w:rsidRPr="00F511A5" w:rsidRDefault="005979E7" w:rsidP="00F17634">
            <w:pPr>
              <w:pStyle w:val="TAC"/>
              <w:rPr>
                <w:lang w:eastAsia="en-US"/>
              </w:rPr>
            </w:pPr>
            <w:r w:rsidRPr="00F511A5">
              <w:rPr>
                <w:lang w:eastAsia="en-US"/>
              </w:rPr>
              <w:t>16.4.0</w:t>
            </w:r>
          </w:p>
        </w:tc>
      </w:tr>
      <w:tr w:rsidR="005979E7" w:rsidRPr="00F511A5" w14:paraId="47A1A99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2E567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B82F61"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FE8AC1" w14:textId="77777777" w:rsidR="005979E7" w:rsidRPr="00F511A5" w:rsidRDefault="005979E7" w:rsidP="00F17634">
            <w:pPr>
              <w:pStyle w:val="TAC"/>
              <w:rPr>
                <w:lang w:eastAsia="en-US"/>
              </w:rPr>
            </w:pPr>
            <w:r w:rsidRPr="00F511A5">
              <w:rPr>
                <w:lang w:eastAsia="en-US"/>
              </w:rPr>
              <w:t>R5-201802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1E0B3F" w14:textId="77777777" w:rsidR="005979E7" w:rsidRPr="00F511A5" w:rsidRDefault="005979E7" w:rsidP="00F17634">
            <w:pPr>
              <w:pStyle w:val="TAC"/>
              <w:rPr>
                <w:lang w:eastAsia="en-US"/>
              </w:rPr>
            </w:pPr>
            <w:r w:rsidRPr="00F511A5">
              <w:rPr>
                <w:lang w:eastAsia="en-US"/>
              </w:rPr>
              <w:t>1545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A2308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2D61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09C6A6" w14:textId="77777777" w:rsidR="005979E7" w:rsidRPr="00F511A5" w:rsidRDefault="005979E7" w:rsidP="00F17634">
            <w:pPr>
              <w:pStyle w:val="TAL"/>
              <w:rPr>
                <w:lang w:eastAsia="en-US"/>
              </w:rPr>
            </w:pPr>
            <w:r w:rsidRPr="00F511A5">
              <w:rPr>
                <w:lang w:eastAsia="en-US"/>
              </w:rPr>
              <w:t>Update of RRC TC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16B81B" w14:textId="77777777" w:rsidR="005979E7" w:rsidRPr="00F511A5" w:rsidRDefault="005979E7" w:rsidP="00F17634">
            <w:pPr>
              <w:pStyle w:val="TAC"/>
              <w:rPr>
                <w:lang w:eastAsia="en-US"/>
              </w:rPr>
            </w:pPr>
            <w:r w:rsidRPr="00F511A5">
              <w:rPr>
                <w:lang w:eastAsia="en-US"/>
              </w:rPr>
              <w:t>16.4.0</w:t>
            </w:r>
          </w:p>
        </w:tc>
      </w:tr>
      <w:tr w:rsidR="005979E7" w:rsidRPr="00F511A5" w14:paraId="7F3A6F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F2FDA3"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F92783"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6DA980" w14:textId="77777777" w:rsidR="005979E7" w:rsidRPr="00F511A5" w:rsidRDefault="005979E7" w:rsidP="00F17634">
            <w:pPr>
              <w:pStyle w:val="TAC"/>
              <w:rPr>
                <w:lang w:eastAsia="en-US"/>
              </w:rPr>
            </w:pPr>
            <w:r w:rsidRPr="00F511A5">
              <w:rPr>
                <w:lang w:eastAsia="en-US"/>
              </w:rPr>
              <w:t>R5-201913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0C7654" w14:textId="77777777" w:rsidR="005979E7" w:rsidRPr="00F511A5" w:rsidRDefault="005979E7" w:rsidP="00F17634">
            <w:pPr>
              <w:pStyle w:val="TAC"/>
              <w:rPr>
                <w:lang w:eastAsia="en-US"/>
              </w:rPr>
            </w:pPr>
            <w:r w:rsidRPr="00F511A5">
              <w:rPr>
                <w:lang w:eastAsia="en-US"/>
              </w:rPr>
              <w:t>1547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2464C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3A44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51EEA1" w14:textId="77777777" w:rsidR="005979E7" w:rsidRPr="00F511A5" w:rsidRDefault="005979E7" w:rsidP="00F17634">
            <w:pPr>
              <w:pStyle w:val="TAL"/>
              <w:rPr>
                <w:lang w:eastAsia="en-US"/>
              </w:rPr>
            </w:pPr>
            <w:r w:rsidRPr="00F511A5">
              <w:rPr>
                <w:lang w:eastAsia="en-US"/>
              </w:rPr>
              <w:t>Update of RRC TC 8.1.5.6.5.1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3C8800" w14:textId="77777777" w:rsidR="005979E7" w:rsidRPr="00F511A5" w:rsidRDefault="005979E7" w:rsidP="00F17634">
            <w:pPr>
              <w:pStyle w:val="TAC"/>
              <w:rPr>
                <w:lang w:eastAsia="en-US"/>
              </w:rPr>
            </w:pPr>
            <w:r w:rsidRPr="00F511A5">
              <w:rPr>
                <w:lang w:eastAsia="en-US"/>
              </w:rPr>
              <w:t>16.4.0</w:t>
            </w:r>
          </w:p>
        </w:tc>
      </w:tr>
      <w:tr w:rsidR="005979E7" w:rsidRPr="00F511A5" w14:paraId="53FF81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D0583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D5572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7D41EA" w14:textId="77777777" w:rsidR="005979E7" w:rsidRPr="00F511A5" w:rsidRDefault="005979E7" w:rsidP="00F17634">
            <w:pPr>
              <w:pStyle w:val="TAC"/>
              <w:rPr>
                <w:lang w:eastAsia="en-US"/>
              </w:rPr>
            </w:pPr>
            <w:r w:rsidRPr="00F511A5">
              <w:rPr>
                <w:lang w:eastAsia="en-US"/>
              </w:rPr>
              <w:t>R5-201943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56AA9C" w14:textId="77777777" w:rsidR="005979E7" w:rsidRPr="00F511A5" w:rsidRDefault="005979E7" w:rsidP="00F17634">
            <w:pPr>
              <w:pStyle w:val="TAC"/>
              <w:rPr>
                <w:lang w:eastAsia="en-US"/>
              </w:rPr>
            </w:pPr>
            <w:r w:rsidRPr="00F511A5">
              <w:rPr>
                <w:lang w:eastAsia="en-US"/>
              </w:rPr>
              <w:t>1549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DC259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9A38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7512B0" w14:textId="77777777" w:rsidR="005979E7" w:rsidRPr="00F511A5" w:rsidRDefault="005979E7" w:rsidP="00F17634">
            <w:pPr>
              <w:pStyle w:val="TAL"/>
              <w:rPr>
                <w:lang w:eastAsia="en-US"/>
              </w:rPr>
            </w:pPr>
            <w:r w:rsidRPr="00F511A5">
              <w:rPr>
                <w:lang w:eastAsia="en-US"/>
              </w:rPr>
              <w:t>Correction to NR TC 6.2.3.4-inter-RAT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5A9B2A" w14:textId="77777777" w:rsidR="005979E7" w:rsidRPr="00F511A5" w:rsidRDefault="005979E7" w:rsidP="00F17634">
            <w:pPr>
              <w:pStyle w:val="TAC"/>
              <w:rPr>
                <w:lang w:eastAsia="en-US"/>
              </w:rPr>
            </w:pPr>
            <w:r w:rsidRPr="00F511A5">
              <w:rPr>
                <w:lang w:eastAsia="en-US"/>
              </w:rPr>
              <w:t>16.4.0</w:t>
            </w:r>
          </w:p>
        </w:tc>
      </w:tr>
      <w:tr w:rsidR="005979E7" w:rsidRPr="00F511A5" w14:paraId="3B250B2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06FE62"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59B897"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0B3B2B" w14:textId="77777777" w:rsidR="005979E7" w:rsidRPr="00F511A5" w:rsidRDefault="005979E7" w:rsidP="00F17634">
            <w:pPr>
              <w:pStyle w:val="TAC"/>
              <w:rPr>
                <w:lang w:eastAsia="en-US"/>
              </w:rPr>
            </w:pPr>
            <w:r w:rsidRPr="00F511A5">
              <w:rPr>
                <w:lang w:eastAsia="en-US"/>
              </w:rPr>
              <w:t>R5-202026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E9B0F1" w14:textId="77777777" w:rsidR="005979E7" w:rsidRPr="00F511A5" w:rsidRDefault="005979E7" w:rsidP="00F17634">
            <w:pPr>
              <w:pStyle w:val="TAC"/>
              <w:rPr>
                <w:lang w:eastAsia="en-US"/>
              </w:rPr>
            </w:pPr>
            <w:r w:rsidRPr="00F511A5">
              <w:rPr>
                <w:lang w:eastAsia="en-US"/>
              </w:rPr>
              <w:t>1559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3602F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1C896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D04627" w14:textId="77777777" w:rsidR="005979E7" w:rsidRPr="00F511A5" w:rsidRDefault="005979E7" w:rsidP="00F17634">
            <w:pPr>
              <w:pStyle w:val="TAL"/>
              <w:rPr>
                <w:lang w:eastAsia="en-US"/>
              </w:rPr>
            </w:pPr>
            <w:r w:rsidRPr="00F511A5">
              <w:rPr>
                <w:lang w:eastAsia="en-US"/>
              </w:rPr>
              <w:t>Corrections to NR MAC Test Case 7.1.1.3.2b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202B2C" w14:textId="77777777" w:rsidR="005979E7" w:rsidRPr="00F511A5" w:rsidRDefault="005979E7" w:rsidP="00F17634">
            <w:pPr>
              <w:pStyle w:val="TAC"/>
              <w:rPr>
                <w:lang w:eastAsia="en-US"/>
              </w:rPr>
            </w:pPr>
            <w:r w:rsidRPr="00F511A5">
              <w:rPr>
                <w:lang w:eastAsia="en-US"/>
              </w:rPr>
              <w:t>16.4.0</w:t>
            </w:r>
          </w:p>
        </w:tc>
      </w:tr>
      <w:tr w:rsidR="005979E7" w:rsidRPr="00F511A5" w14:paraId="3E451F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28CA2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E019D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4C9850" w14:textId="77777777" w:rsidR="005979E7" w:rsidRPr="00F511A5" w:rsidRDefault="005979E7" w:rsidP="00F17634">
            <w:pPr>
              <w:pStyle w:val="TAC"/>
              <w:rPr>
                <w:lang w:eastAsia="en-US"/>
              </w:rPr>
            </w:pPr>
            <w:r w:rsidRPr="00F511A5">
              <w:rPr>
                <w:lang w:eastAsia="en-US"/>
              </w:rPr>
              <w:t>R5-202048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7BFFEB" w14:textId="77777777" w:rsidR="005979E7" w:rsidRPr="00F511A5" w:rsidRDefault="005979E7" w:rsidP="00F17634">
            <w:pPr>
              <w:pStyle w:val="TAC"/>
              <w:rPr>
                <w:lang w:eastAsia="en-US"/>
              </w:rPr>
            </w:pPr>
            <w:r w:rsidRPr="00F511A5">
              <w:rPr>
                <w:lang w:eastAsia="en-US"/>
              </w:rPr>
              <w:t>1560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159F7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93111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045590" w14:textId="77777777" w:rsidR="005979E7" w:rsidRPr="00F511A5" w:rsidRDefault="005979E7" w:rsidP="00F17634">
            <w:pPr>
              <w:pStyle w:val="TAL"/>
              <w:rPr>
                <w:lang w:eastAsia="en-US"/>
              </w:rPr>
            </w:pPr>
            <w:r w:rsidRPr="00F511A5">
              <w:rPr>
                <w:lang w:eastAsia="en-US"/>
              </w:rPr>
              <w:t>Corrections to EN-DC test case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53287E" w14:textId="77777777" w:rsidR="005979E7" w:rsidRPr="00F511A5" w:rsidRDefault="005979E7" w:rsidP="00F17634">
            <w:pPr>
              <w:pStyle w:val="TAC"/>
              <w:rPr>
                <w:lang w:eastAsia="en-US"/>
              </w:rPr>
            </w:pPr>
            <w:r w:rsidRPr="00F511A5">
              <w:rPr>
                <w:lang w:eastAsia="en-US"/>
              </w:rPr>
              <w:t>16.4.0</w:t>
            </w:r>
          </w:p>
        </w:tc>
      </w:tr>
      <w:tr w:rsidR="005979E7" w:rsidRPr="00F511A5" w14:paraId="689976A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D90DE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F796BC"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5E8424" w14:textId="77777777" w:rsidR="005979E7" w:rsidRPr="00F511A5" w:rsidRDefault="005979E7" w:rsidP="00F17634">
            <w:pPr>
              <w:pStyle w:val="TAC"/>
              <w:rPr>
                <w:lang w:eastAsia="en-US"/>
              </w:rPr>
            </w:pPr>
            <w:r w:rsidRPr="00F511A5">
              <w:rPr>
                <w:lang w:eastAsia="en-US"/>
              </w:rPr>
              <w:t>R5-202107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000463" w14:textId="77777777" w:rsidR="005979E7" w:rsidRPr="00F511A5" w:rsidRDefault="005979E7" w:rsidP="00F17634">
            <w:pPr>
              <w:pStyle w:val="TAC"/>
              <w:rPr>
                <w:lang w:eastAsia="en-US"/>
              </w:rPr>
            </w:pPr>
            <w:r w:rsidRPr="00F511A5">
              <w:rPr>
                <w:lang w:eastAsia="en-US"/>
              </w:rPr>
              <w:t>1561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B5235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1A284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884446" w14:textId="77777777" w:rsidR="005979E7" w:rsidRPr="00F511A5" w:rsidRDefault="005979E7" w:rsidP="00F17634">
            <w:pPr>
              <w:pStyle w:val="TAL"/>
              <w:rPr>
                <w:lang w:eastAsia="en-US"/>
              </w:rPr>
            </w:pPr>
            <w:r w:rsidRPr="00F511A5">
              <w:rPr>
                <w:lang w:eastAsia="en-US"/>
              </w:rPr>
              <w:t>Editorial Corrections to NR5G MAC TC 7.1.1.1.2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AFFD69" w14:textId="77777777" w:rsidR="005979E7" w:rsidRPr="00F511A5" w:rsidRDefault="005979E7" w:rsidP="00F17634">
            <w:pPr>
              <w:pStyle w:val="TAC"/>
              <w:rPr>
                <w:lang w:eastAsia="en-US"/>
              </w:rPr>
            </w:pPr>
            <w:r w:rsidRPr="00F511A5">
              <w:rPr>
                <w:lang w:eastAsia="en-US"/>
              </w:rPr>
              <w:t>16.4.0</w:t>
            </w:r>
          </w:p>
        </w:tc>
      </w:tr>
      <w:tr w:rsidR="005979E7" w:rsidRPr="00F511A5" w14:paraId="25FD4CF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6A4992"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9562DF"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FED004" w14:textId="77777777" w:rsidR="005979E7" w:rsidRPr="00F511A5" w:rsidRDefault="005979E7" w:rsidP="00F17634">
            <w:pPr>
              <w:pStyle w:val="TAC"/>
              <w:rPr>
                <w:lang w:eastAsia="en-US"/>
              </w:rPr>
            </w:pPr>
            <w:r w:rsidRPr="00F511A5">
              <w:rPr>
                <w:lang w:eastAsia="en-US"/>
              </w:rPr>
              <w:t>R5-202140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7EFC79" w14:textId="77777777" w:rsidR="005979E7" w:rsidRPr="00F511A5" w:rsidRDefault="005979E7" w:rsidP="00F17634">
            <w:pPr>
              <w:pStyle w:val="TAC"/>
              <w:rPr>
                <w:lang w:eastAsia="en-US"/>
              </w:rPr>
            </w:pPr>
            <w:r w:rsidRPr="00F511A5">
              <w:rPr>
                <w:lang w:eastAsia="en-US"/>
              </w:rPr>
              <w:t>1564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A891B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E9DD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EB619E" w14:textId="77777777" w:rsidR="005979E7" w:rsidRPr="00F511A5" w:rsidRDefault="005979E7" w:rsidP="00F17634">
            <w:pPr>
              <w:pStyle w:val="TAL"/>
              <w:rPr>
                <w:lang w:eastAsia="en-US"/>
              </w:rPr>
            </w:pPr>
            <w:r w:rsidRPr="00F511A5">
              <w:rPr>
                <w:lang w:eastAsia="en-US"/>
              </w:rPr>
              <w:t>Addition of new DRX TC 7.1.1.5.5 for short DRX configured and Long DRX command MAC CE is received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0C9D59" w14:textId="77777777" w:rsidR="005979E7" w:rsidRPr="00F511A5" w:rsidRDefault="005979E7" w:rsidP="00F17634">
            <w:pPr>
              <w:pStyle w:val="TAC"/>
              <w:rPr>
                <w:lang w:eastAsia="en-US"/>
              </w:rPr>
            </w:pPr>
            <w:r w:rsidRPr="00F511A5">
              <w:rPr>
                <w:lang w:eastAsia="en-US"/>
              </w:rPr>
              <w:t>16.4.0</w:t>
            </w:r>
          </w:p>
        </w:tc>
      </w:tr>
      <w:tr w:rsidR="005979E7" w:rsidRPr="00F511A5" w14:paraId="7662395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7DFC85"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4D1F8E"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C06EFD" w14:textId="77777777" w:rsidR="005979E7" w:rsidRPr="00F511A5" w:rsidRDefault="005979E7" w:rsidP="00F17634">
            <w:pPr>
              <w:pStyle w:val="TAC"/>
              <w:rPr>
                <w:lang w:eastAsia="en-US"/>
              </w:rPr>
            </w:pPr>
            <w:r w:rsidRPr="00F511A5">
              <w:rPr>
                <w:lang w:eastAsia="en-US"/>
              </w:rPr>
              <w:t>R5-202178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6ED480" w14:textId="77777777" w:rsidR="005979E7" w:rsidRPr="00F511A5" w:rsidRDefault="005979E7" w:rsidP="00F17634">
            <w:pPr>
              <w:pStyle w:val="TAC"/>
              <w:rPr>
                <w:lang w:eastAsia="en-US"/>
              </w:rPr>
            </w:pPr>
            <w:r w:rsidRPr="00F511A5">
              <w:rPr>
                <w:lang w:eastAsia="en-US"/>
              </w:rPr>
              <w:t>1566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DAFE4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58CF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20B4BD" w14:textId="77777777" w:rsidR="005979E7" w:rsidRPr="00F511A5" w:rsidRDefault="005979E7" w:rsidP="00F17634">
            <w:pPr>
              <w:pStyle w:val="TAL"/>
              <w:rPr>
                <w:lang w:eastAsia="en-US"/>
              </w:rPr>
            </w:pPr>
            <w:r w:rsidRPr="00F511A5">
              <w:rPr>
                <w:lang w:eastAsia="en-US"/>
              </w:rPr>
              <w:t>Correction to 5G test case 6.2.1.2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C28B2E" w14:textId="77777777" w:rsidR="005979E7" w:rsidRPr="00F511A5" w:rsidRDefault="005979E7" w:rsidP="00F17634">
            <w:pPr>
              <w:pStyle w:val="TAC"/>
              <w:rPr>
                <w:lang w:eastAsia="en-US"/>
              </w:rPr>
            </w:pPr>
            <w:r w:rsidRPr="00F511A5">
              <w:rPr>
                <w:lang w:eastAsia="en-US"/>
              </w:rPr>
              <w:t>16.4.0</w:t>
            </w:r>
          </w:p>
        </w:tc>
      </w:tr>
      <w:tr w:rsidR="005979E7" w:rsidRPr="00F511A5" w14:paraId="30C223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3F2323"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33CFDA"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B9CBBF" w14:textId="77777777" w:rsidR="005979E7" w:rsidRPr="00F511A5" w:rsidRDefault="005979E7" w:rsidP="00F17634">
            <w:pPr>
              <w:pStyle w:val="TAC"/>
              <w:rPr>
                <w:lang w:eastAsia="en-US"/>
              </w:rPr>
            </w:pPr>
            <w:r w:rsidRPr="00F511A5">
              <w:rPr>
                <w:lang w:eastAsia="en-US"/>
              </w:rPr>
              <w:t>R5-202183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CA00ED" w14:textId="77777777" w:rsidR="005979E7" w:rsidRPr="00F511A5" w:rsidRDefault="005979E7" w:rsidP="00F17634">
            <w:pPr>
              <w:pStyle w:val="TAC"/>
              <w:rPr>
                <w:lang w:eastAsia="en-US"/>
              </w:rPr>
            </w:pPr>
            <w:r w:rsidRPr="00F511A5">
              <w:rPr>
                <w:lang w:eastAsia="en-US"/>
              </w:rPr>
              <w:t>1567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927A2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66411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DC6F2A" w14:textId="77777777" w:rsidR="005979E7" w:rsidRPr="00F511A5" w:rsidRDefault="005979E7" w:rsidP="00F17634">
            <w:pPr>
              <w:pStyle w:val="TAL"/>
              <w:rPr>
                <w:lang w:eastAsia="en-US"/>
              </w:rPr>
            </w:pPr>
            <w:r w:rsidRPr="00F511A5">
              <w:rPr>
                <w:lang w:eastAsia="en-US"/>
              </w:rPr>
              <w:t>Editorial update to NR measurements test case 8.1.3.1.2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A18D99" w14:textId="77777777" w:rsidR="005979E7" w:rsidRPr="00F511A5" w:rsidRDefault="005979E7" w:rsidP="00F17634">
            <w:pPr>
              <w:pStyle w:val="TAC"/>
              <w:rPr>
                <w:lang w:eastAsia="en-US"/>
              </w:rPr>
            </w:pPr>
            <w:r w:rsidRPr="00F511A5">
              <w:rPr>
                <w:lang w:eastAsia="en-US"/>
              </w:rPr>
              <w:t>16.4.0</w:t>
            </w:r>
          </w:p>
        </w:tc>
      </w:tr>
      <w:tr w:rsidR="005979E7" w:rsidRPr="00F511A5" w14:paraId="644610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DE042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51064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6ADD02" w14:textId="77777777" w:rsidR="005979E7" w:rsidRPr="00F511A5" w:rsidRDefault="005979E7" w:rsidP="00F17634">
            <w:pPr>
              <w:pStyle w:val="TAC"/>
              <w:rPr>
                <w:lang w:eastAsia="en-US"/>
              </w:rPr>
            </w:pPr>
            <w:r w:rsidRPr="00F511A5">
              <w:rPr>
                <w:lang w:eastAsia="en-US"/>
              </w:rPr>
              <w:t>R5-202185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AD824D" w14:textId="77777777" w:rsidR="005979E7" w:rsidRPr="00F511A5" w:rsidRDefault="005979E7" w:rsidP="00F17634">
            <w:pPr>
              <w:pStyle w:val="TAC"/>
              <w:rPr>
                <w:lang w:eastAsia="en-US"/>
              </w:rPr>
            </w:pPr>
            <w:r w:rsidRPr="00F511A5">
              <w:rPr>
                <w:lang w:eastAsia="en-US"/>
              </w:rPr>
              <w:t>1568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6C7F0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519B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C30421" w14:textId="77777777" w:rsidR="005979E7" w:rsidRPr="00F511A5" w:rsidRDefault="005979E7" w:rsidP="00F17634">
            <w:pPr>
              <w:pStyle w:val="TAL"/>
              <w:rPr>
                <w:lang w:eastAsia="en-US"/>
              </w:rPr>
            </w:pPr>
            <w:r w:rsidRPr="00F511A5">
              <w:rPr>
                <w:lang w:eastAsia="en-US"/>
              </w:rPr>
              <w:t>Correction to 5G test case 6.2.1.3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820D54" w14:textId="77777777" w:rsidR="005979E7" w:rsidRPr="00F511A5" w:rsidRDefault="005979E7" w:rsidP="00F17634">
            <w:pPr>
              <w:pStyle w:val="TAC"/>
              <w:rPr>
                <w:lang w:eastAsia="en-US"/>
              </w:rPr>
            </w:pPr>
            <w:r w:rsidRPr="00F511A5">
              <w:rPr>
                <w:lang w:eastAsia="en-US"/>
              </w:rPr>
              <w:t>16.4.0</w:t>
            </w:r>
          </w:p>
        </w:tc>
      </w:tr>
      <w:tr w:rsidR="005979E7" w:rsidRPr="00F511A5" w14:paraId="037EDEF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016404"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66F214"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61B039" w14:textId="77777777" w:rsidR="005979E7" w:rsidRPr="00F511A5" w:rsidRDefault="005979E7" w:rsidP="00F17634">
            <w:pPr>
              <w:pStyle w:val="TAC"/>
              <w:rPr>
                <w:lang w:eastAsia="en-US"/>
              </w:rPr>
            </w:pPr>
            <w:r w:rsidRPr="00F511A5">
              <w:rPr>
                <w:lang w:eastAsia="en-US"/>
              </w:rPr>
              <w:t>R5-202205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B25513" w14:textId="77777777" w:rsidR="005979E7" w:rsidRPr="00F511A5" w:rsidRDefault="005979E7" w:rsidP="00F17634">
            <w:pPr>
              <w:pStyle w:val="TAC"/>
              <w:rPr>
                <w:lang w:eastAsia="en-US"/>
              </w:rPr>
            </w:pPr>
            <w:r w:rsidRPr="00F511A5">
              <w:rPr>
                <w:lang w:eastAsia="en-US"/>
              </w:rPr>
              <w:t>1569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766FA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A5300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3073C1" w14:textId="77777777" w:rsidR="005979E7" w:rsidRPr="00F511A5" w:rsidRDefault="005979E7" w:rsidP="00F17634">
            <w:pPr>
              <w:pStyle w:val="TAL"/>
              <w:rPr>
                <w:lang w:eastAsia="en-US"/>
              </w:rPr>
            </w:pPr>
            <w:r w:rsidRPr="00F511A5">
              <w:rPr>
                <w:lang w:eastAsia="en-US"/>
              </w:rPr>
              <w:t>Correction to 5G test case 6.2.1.4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D58C95" w14:textId="77777777" w:rsidR="005979E7" w:rsidRPr="00F511A5" w:rsidRDefault="005979E7" w:rsidP="00F17634">
            <w:pPr>
              <w:pStyle w:val="TAC"/>
              <w:rPr>
                <w:lang w:eastAsia="en-US"/>
              </w:rPr>
            </w:pPr>
            <w:r w:rsidRPr="00F511A5">
              <w:rPr>
                <w:lang w:eastAsia="en-US"/>
              </w:rPr>
              <w:t>16.4.0</w:t>
            </w:r>
          </w:p>
        </w:tc>
      </w:tr>
      <w:tr w:rsidR="005979E7" w:rsidRPr="00F511A5" w14:paraId="09E4F9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3C4B0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160B5A"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BE590F" w14:textId="77777777" w:rsidR="005979E7" w:rsidRPr="00F511A5" w:rsidRDefault="005979E7" w:rsidP="00F17634">
            <w:pPr>
              <w:pStyle w:val="TAC"/>
              <w:rPr>
                <w:lang w:eastAsia="en-US"/>
              </w:rPr>
            </w:pPr>
            <w:r w:rsidRPr="00F511A5">
              <w:rPr>
                <w:lang w:eastAsia="en-US"/>
              </w:rPr>
              <w:t>R5-202221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6B545D" w14:textId="77777777" w:rsidR="005979E7" w:rsidRPr="00F511A5" w:rsidRDefault="005979E7" w:rsidP="00F17634">
            <w:pPr>
              <w:pStyle w:val="TAC"/>
              <w:rPr>
                <w:lang w:eastAsia="en-US"/>
              </w:rPr>
            </w:pPr>
            <w:r w:rsidRPr="00F511A5">
              <w:rPr>
                <w:lang w:eastAsia="en-US"/>
              </w:rPr>
              <w:t>1572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904B4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A5A8C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49CCE4" w14:textId="77777777" w:rsidR="005979E7" w:rsidRPr="00F511A5" w:rsidRDefault="005979E7" w:rsidP="00F17634">
            <w:pPr>
              <w:pStyle w:val="TAL"/>
              <w:rPr>
                <w:lang w:eastAsia="en-US"/>
              </w:rPr>
            </w:pPr>
            <w:r w:rsidRPr="00F511A5">
              <w:rPr>
                <w:lang w:eastAsia="en-US"/>
              </w:rPr>
              <w:t>Removal of 5GC test case 10.1.3.1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460971" w14:textId="77777777" w:rsidR="005979E7" w:rsidRPr="00F511A5" w:rsidRDefault="005979E7" w:rsidP="00F17634">
            <w:pPr>
              <w:pStyle w:val="TAC"/>
              <w:rPr>
                <w:lang w:eastAsia="en-US"/>
              </w:rPr>
            </w:pPr>
            <w:r w:rsidRPr="00F511A5">
              <w:rPr>
                <w:lang w:eastAsia="en-US"/>
              </w:rPr>
              <w:t>16.4.0</w:t>
            </w:r>
          </w:p>
        </w:tc>
      </w:tr>
      <w:tr w:rsidR="005979E7" w:rsidRPr="00F511A5" w14:paraId="2334368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53380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99581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D4FAEB" w14:textId="77777777" w:rsidR="005979E7" w:rsidRPr="00F511A5" w:rsidRDefault="005979E7" w:rsidP="00F17634">
            <w:pPr>
              <w:pStyle w:val="TAC"/>
              <w:rPr>
                <w:lang w:eastAsia="en-US"/>
              </w:rPr>
            </w:pPr>
            <w:r w:rsidRPr="00F511A5">
              <w:rPr>
                <w:lang w:eastAsia="en-US"/>
              </w:rPr>
              <w:t>R5-202411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AAC252" w14:textId="77777777" w:rsidR="005979E7" w:rsidRPr="00F511A5" w:rsidRDefault="005979E7" w:rsidP="00F17634">
            <w:pPr>
              <w:pStyle w:val="TAC"/>
              <w:rPr>
                <w:lang w:eastAsia="en-US"/>
              </w:rPr>
            </w:pPr>
            <w:r w:rsidRPr="00F511A5">
              <w:rPr>
                <w:lang w:eastAsia="en-US"/>
              </w:rPr>
              <w:t>1581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ED791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4A3A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AA69A6" w14:textId="77777777" w:rsidR="005979E7" w:rsidRPr="00F511A5" w:rsidRDefault="005979E7" w:rsidP="00F17634">
            <w:pPr>
              <w:pStyle w:val="TAL"/>
              <w:rPr>
                <w:lang w:eastAsia="en-US"/>
              </w:rPr>
            </w:pPr>
            <w:r w:rsidRPr="00F511A5">
              <w:rPr>
                <w:lang w:eastAsia="en-US"/>
              </w:rPr>
              <w:t>Correction to EN-DC RRC test case 8.2.2.1.1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A3AD17" w14:textId="77777777" w:rsidR="005979E7" w:rsidRPr="00F511A5" w:rsidRDefault="005979E7" w:rsidP="00F17634">
            <w:pPr>
              <w:pStyle w:val="TAC"/>
              <w:rPr>
                <w:lang w:eastAsia="en-US"/>
              </w:rPr>
            </w:pPr>
            <w:r w:rsidRPr="00F511A5">
              <w:rPr>
                <w:lang w:eastAsia="en-US"/>
              </w:rPr>
              <w:t>16.4.0</w:t>
            </w:r>
          </w:p>
        </w:tc>
      </w:tr>
      <w:tr w:rsidR="005979E7" w:rsidRPr="00F511A5" w14:paraId="015F7B8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1BC31D"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18F79E"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E03833" w14:textId="77777777" w:rsidR="005979E7" w:rsidRPr="00F511A5" w:rsidRDefault="005979E7" w:rsidP="00F17634">
            <w:pPr>
              <w:pStyle w:val="TAC"/>
              <w:rPr>
                <w:lang w:eastAsia="en-US"/>
              </w:rPr>
            </w:pPr>
            <w:r w:rsidRPr="00F511A5">
              <w:rPr>
                <w:lang w:eastAsia="en-US"/>
              </w:rPr>
              <w:t>R5-202506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D8C129" w14:textId="77777777" w:rsidR="005979E7" w:rsidRPr="00F511A5" w:rsidRDefault="005979E7" w:rsidP="00F17634">
            <w:pPr>
              <w:pStyle w:val="TAC"/>
              <w:rPr>
                <w:lang w:eastAsia="en-US"/>
              </w:rPr>
            </w:pPr>
            <w:r w:rsidRPr="00F511A5">
              <w:rPr>
                <w:lang w:eastAsia="en-US"/>
              </w:rPr>
              <w:t>1584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772A6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A3339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00320E" w14:textId="77777777" w:rsidR="005979E7" w:rsidRPr="00F511A5" w:rsidRDefault="005979E7" w:rsidP="00F17634">
            <w:pPr>
              <w:pStyle w:val="TAL"/>
              <w:rPr>
                <w:lang w:eastAsia="en-US"/>
              </w:rPr>
            </w:pPr>
            <w:r w:rsidRPr="00F511A5">
              <w:rPr>
                <w:lang w:eastAsia="en-US"/>
              </w:rPr>
              <w:t>Correction to NR PDCP test case 7.1.3.5.5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8D0E04" w14:textId="77777777" w:rsidR="005979E7" w:rsidRPr="00F511A5" w:rsidRDefault="005979E7" w:rsidP="00F17634">
            <w:pPr>
              <w:pStyle w:val="TAC"/>
              <w:rPr>
                <w:lang w:eastAsia="en-US"/>
              </w:rPr>
            </w:pPr>
            <w:r w:rsidRPr="00F511A5">
              <w:rPr>
                <w:lang w:eastAsia="en-US"/>
              </w:rPr>
              <w:t>16.4.0</w:t>
            </w:r>
          </w:p>
        </w:tc>
      </w:tr>
      <w:tr w:rsidR="005979E7" w:rsidRPr="00F511A5" w14:paraId="6E2DC67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11EBB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8C9BE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44E838" w14:textId="77777777" w:rsidR="005979E7" w:rsidRPr="00F511A5" w:rsidRDefault="005979E7" w:rsidP="00F17634">
            <w:pPr>
              <w:pStyle w:val="TAC"/>
              <w:rPr>
                <w:lang w:eastAsia="en-US"/>
              </w:rPr>
            </w:pPr>
            <w:r w:rsidRPr="00F511A5">
              <w:rPr>
                <w:lang w:eastAsia="en-US"/>
              </w:rPr>
              <w:t>R5-202530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8D923F" w14:textId="77777777" w:rsidR="005979E7" w:rsidRPr="00F511A5" w:rsidRDefault="005979E7" w:rsidP="00F17634">
            <w:pPr>
              <w:pStyle w:val="TAC"/>
              <w:rPr>
                <w:lang w:eastAsia="en-US"/>
              </w:rPr>
            </w:pPr>
            <w:r w:rsidRPr="00F511A5">
              <w:rPr>
                <w:lang w:eastAsia="en-US"/>
              </w:rPr>
              <w:t>1585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3055E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5D33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81032A" w14:textId="77777777" w:rsidR="005979E7" w:rsidRPr="00F511A5" w:rsidRDefault="005979E7" w:rsidP="00F17634">
            <w:pPr>
              <w:pStyle w:val="TAL"/>
              <w:rPr>
                <w:lang w:eastAsia="en-US"/>
              </w:rPr>
            </w:pPr>
            <w:r w:rsidRPr="00F511A5">
              <w:rPr>
                <w:lang w:eastAsia="en-US"/>
              </w:rPr>
              <w:t>Correction to NR CA RRC test cases 8.1.3.1.18.x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633679" w14:textId="77777777" w:rsidR="005979E7" w:rsidRPr="00F511A5" w:rsidRDefault="005979E7" w:rsidP="00F17634">
            <w:pPr>
              <w:pStyle w:val="TAC"/>
              <w:rPr>
                <w:lang w:eastAsia="en-US"/>
              </w:rPr>
            </w:pPr>
            <w:r w:rsidRPr="00F511A5">
              <w:rPr>
                <w:lang w:eastAsia="en-US"/>
              </w:rPr>
              <w:t>16.4.0</w:t>
            </w:r>
          </w:p>
        </w:tc>
      </w:tr>
      <w:tr w:rsidR="005979E7" w:rsidRPr="00F511A5" w14:paraId="11172E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232BC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5350D3"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509F46" w14:textId="77777777" w:rsidR="005979E7" w:rsidRPr="00F511A5" w:rsidRDefault="005979E7" w:rsidP="00F17634">
            <w:pPr>
              <w:pStyle w:val="TAC"/>
              <w:rPr>
                <w:lang w:eastAsia="en-US"/>
              </w:rPr>
            </w:pPr>
            <w:r w:rsidRPr="00F511A5">
              <w:rPr>
                <w:lang w:eastAsia="en-US"/>
              </w:rPr>
              <w:t>R5-202535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FAF435" w14:textId="77777777" w:rsidR="005979E7" w:rsidRPr="00F511A5" w:rsidRDefault="005979E7" w:rsidP="00F17634">
            <w:pPr>
              <w:pStyle w:val="TAC"/>
              <w:rPr>
                <w:lang w:eastAsia="en-US"/>
              </w:rPr>
            </w:pPr>
            <w:r w:rsidRPr="00F511A5">
              <w:rPr>
                <w:lang w:eastAsia="en-US"/>
              </w:rPr>
              <w:t>1442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775C7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F21FD9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0A7FF2" w14:textId="77777777" w:rsidR="005979E7" w:rsidRPr="00F511A5" w:rsidRDefault="005979E7" w:rsidP="00F17634">
            <w:pPr>
              <w:pStyle w:val="TAL"/>
              <w:rPr>
                <w:lang w:eastAsia="en-US"/>
              </w:rPr>
            </w:pPr>
            <w:r w:rsidRPr="00F511A5">
              <w:rPr>
                <w:lang w:eastAsia="en-US"/>
              </w:rPr>
              <w:t>Correction to NR TC 9.3.1.3-Handling of EPC relevant parameters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DB2495" w14:textId="77777777" w:rsidR="005979E7" w:rsidRPr="00F511A5" w:rsidRDefault="005979E7" w:rsidP="00F17634">
            <w:pPr>
              <w:pStyle w:val="TAC"/>
              <w:rPr>
                <w:lang w:eastAsia="en-US"/>
              </w:rPr>
            </w:pPr>
            <w:r w:rsidRPr="00F511A5">
              <w:rPr>
                <w:lang w:eastAsia="en-US"/>
              </w:rPr>
              <w:t>16.4.0</w:t>
            </w:r>
          </w:p>
        </w:tc>
      </w:tr>
      <w:tr w:rsidR="005979E7" w:rsidRPr="00F511A5" w14:paraId="5B7701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5C5A85"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097B2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C58085" w14:textId="77777777" w:rsidR="005979E7" w:rsidRPr="00F511A5" w:rsidRDefault="005979E7" w:rsidP="00F17634">
            <w:pPr>
              <w:pStyle w:val="TAC"/>
              <w:rPr>
                <w:lang w:eastAsia="en-US"/>
              </w:rPr>
            </w:pPr>
            <w:r w:rsidRPr="00F511A5">
              <w:rPr>
                <w:lang w:eastAsia="en-US"/>
              </w:rPr>
              <w:t>R5-202537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E05EDC" w14:textId="77777777" w:rsidR="005979E7" w:rsidRPr="00F511A5" w:rsidRDefault="005979E7" w:rsidP="00F17634">
            <w:pPr>
              <w:pStyle w:val="TAC"/>
              <w:rPr>
                <w:lang w:eastAsia="en-US"/>
              </w:rPr>
            </w:pPr>
            <w:r w:rsidRPr="00F511A5">
              <w:rPr>
                <w:lang w:eastAsia="en-US"/>
              </w:rPr>
              <w:t>1586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A3F12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67D0E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C5A599" w14:textId="77777777" w:rsidR="005979E7" w:rsidRPr="00F511A5" w:rsidRDefault="005979E7" w:rsidP="00F17634">
            <w:pPr>
              <w:pStyle w:val="TAL"/>
              <w:rPr>
                <w:lang w:eastAsia="en-US"/>
              </w:rPr>
            </w:pPr>
            <w:r w:rsidRPr="00F511A5">
              <w:rPr>
                <w:lang w:eastAsia="en-US"/>
              </w:rPr>
              <w:t>Correction to NR RRC IDLE testcase 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6ED890" w14:textId="77777777" w:rsidR="005979E7" w:rsidRPr="00F511A5" w:rsidRDefault="005979E7" w:rsidP="00F17634">
            <w:pPr>
              <w:pStyle w:val="TAC"/>
              <w:rPr>
                <w:lang w:eastAsia="en-US"/>
              </w:rPr>
            </w:pPr>
            <w:r w:rsidRPr="00F511A5">
              <w:rPr>
                <w:lang w:eastAsia="en-US"/>
              </w:rPr>
              <w:t>16.4.0</w:t>
            </w:r>
          </w:p>
        </w:tc>
      </w:tr>
      <w:tr w:rsidR="005979E7" w:rsidRPr="00F511A5" w14:paraId="2ACE00E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7E88D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547C91"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3BA636" w14:textId="77777777" w:rsidR="005979E7" w:rsidRPr="00F511A5" w:rsidRDefault="005979E7" w:rsidP="00F17634">
            <w:pPr>
              <w:pStyle w:val="TAC"/>
              <w:rPr>
                <w:lang w:eastAsia="en-US"/>
              </w:rPr>
            </w:pPr>
            <w:r w:rsidRPr="00F511A5">
              <w:rPr>
                <w:lang w:eastAsia="en-US"/>
              </w:rPr>
              <w:t>R5-202538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642FCD" w14:textId="77777777" w:rsidR="005979E7" w:rsidRPr="00F511A5" w:rsidRDefault="005979E7" w:rsidP="00F17634">
            <w:pPr>
              <w:pStyle w:val="TAC"/>
              <w:rPr>
                <w:lang w:eastAsia="en-US"/>
              </w:rPr>
            </w:pPr>
            <w:r w:rsidRPr="00F511A5">
              <w:rPr>
                <w:lang w:eastAsia="en-US"/>
              </w:rPr>
              <w:t>1587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8A783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324D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D76682" w14:textId="77777777" w:rsidR="005979E7" w:rsidRPr="00F511A5" w:rsidRDefault="005979E7" w:rsidP="00F17634">
            <w:pPr>
              <w:pStyle w:val="TAL"/>
              <w:rPr>
                <w:lang w:eastAsia="en-US"/>
              </w:rPr>
            </w:pPr>
            <w:r w:rsidRPr="00F511A5">
              <w:rPr>
                <w:lang w:eastAsia="en-US"/>
              </w:rPr>
              <w:t>Correction to the ENDC testcase 7.1.1.3.7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845C1A" w14:textId="77777777" w:rsidR="005979E7" w:rsidRPr="00F511A5" w:rsidRDefault="005979E7" w:rsidP="00F17634">
            <w:pPr>
              <w:pStyle w:val="TAC"/>
              <w:rPr>
                <w:lang w:eastAsia="en-US"/>
              </w:rPr>
            </w:pPr>
            <w:r w:rsidRPr="00F511A5">
              <w:rPr>
                <w:lang w:eastAsia="en-US"/>
              </w:rPr>
              <w:t>16.4.0</w:t>
            </w:r>
          </w:p>
        </w:tc>
      </w:tr>
      <w:tr w:rsidR="005979E7" w:rsidRPr="00F511A5" w14:paraId="0CA716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046A65"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726715"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E9418F" w14:textId="77777777" w:rsidR="005979E7" w:rsidRPr="00F511A5" w:rsidRDefault="005979E7" w:rsidP="00F17634">
            <w:pPr>
              <w:pStyle w:val="TAC"/>
              <w:rPr>
                <w:lang w:eastAsia="en-US"/>
              </w:rPr>
            </w:pPr>
            <w:r w:rsidRPr="00F511A5">
              <w:rPr>
                <w:lang w:eastAsia="en-US"/>
              </w:rPr>
              <w:t>R5-202539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84D5E2" w14:textId="77777777" w:rsidR="005979E7" w:rsidRPr="00F511A5" w:rsidRDefault="005979E7" w:rsidP="00F17634">
            <w:pPr>
              <w:pStyle w:val="TAC"/>
              <w:rPr>
                <w:lang w:eastAsia="en-US"/>
              </w:rPr>
            </w:pPr>
            <w:r w:rsidRPr="00F511A5">
              <w:rPr>
                <w:lang w:eastAsia="en-US"/>
              </w:rPr>
              <w:t>1588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0DE4C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0F01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AF4233" w14:textId="77777777" w:rsidR="005979E7" w:rsidRPr="00F511A5" w:rsidRDefault="005979E7" w:rsidP="00F17634">
            <w:pPr>
              <w:pStyle w:val="TAL"/>
              <w:rPr>
                <w:lang w:eastAsia="en-US"/>
              </w:rPr>
            </w:pPr>
            <w:r w:rsidRPr="00F511A5">
              <w:rPr>
                <w:lang w:eastAsia="en-US"/>
              </w:rPr>
              <w:t>Correction to NR MAC test case 7.1.1.3.3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8B6B7A" w14:textId="77777777" w:rsidR="005979E7" w:rsidRPr="00F511A5" w:rsidRDefault="005979E7" w:rsidP="00F17634">
            <w:pPr>
              <w:pStyle w:val="TAC"/>
              <w:rPr>
                <w:lang w:eastAsia="en-US"/>
              </w:rPr>
            </w:pPr>
            <w:r w:rsidRPr="00F511A5">
              <w:rPr>
                <w:lang w:eastAsia="en-US"/>
              </w:rPr>
              <w:t>16.4.0</w:t>
            </w:r>
          </w:p>
        </w:tc>
      </w:tr>
      <w:tr w:rsidR="005979E7" w:rsidRPr="00F511A5" w14:paraId="1B469E5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064FA3"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29E24D"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DB85C1" w14:textId="77777777" w:rsidR="005979E7" w:rsidRPr="00F511A5" w:rsidRDefault="005979E7" w:rsidP="00F17634">
            <w:pPr>
              <w:pStyle w:val="TAC"/>
              <w:rPr>
                <w:lang w:eastAsia="en-US"/>
              </w:rPr>
            </w:pPr>
            <w:r w:rsidRPr="00F511A5">
              <w:rPr>
                <w:lang w:eastAsia="en-US"/>
              </w:rPr>
              <w:t>R5-202540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A723FD" w14:textId="77777777" w:rsidR="005979E7" w:rsidRPr="00F511A5" w:rsidRDefault="005979E7" w:rsidP="00F17634">
            <w:pPr>
              <w:pStyle w:val="TAC"/>
              <w:rPr>
                <w:lang w:eastAsia="en-US"/>
              </w:rPr>
            </w:pPr>
            <w:r w:rsidRPr="00F511A5">
              <w:rPr>
                <w:lang w:eastAsia="en-US"/>
              </w:rPr>
              <w:t>1589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1C89C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DFAF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59D1A6" w14:textId="77777777" w:rsidR="005979E7" w:rsidRPr="00F511A5" w:rsidRDefault="005979E7" w:rsidP="00F17634">
            <w:pPr>
              <w:pStyle w:val="TAL"/>
              <w:rPr>
                <w:lang w:eastAsia="en-US"/>
              </w:rPr>
            </w:pPr>
            <w:r w:rsidRPr="00F511A5">
              <w:rPr>
                <w:lang w:eastAsia="en-US"/>
              </w:rPr>
              <w:t>Correction to NR TC 8.2.3.2.1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CC9A42" w14:textId="77777777" w:rsidR="005979E7" w:rsidRPr="00F511A5" w:rsidRDefault="005979E7" w:rsidP="00F17634">
            <w:pPr>
              <w:pStyle w:val="TAC"/>
              <w:rPr>
                <w:lang w:eastAsia="en-US"/>
              </w:rPr>
            </w:pPr>
            <w:r w:rsidRPr="00F511A5">
              <w:rPr>
                <w:lang w:eastAsia="en-US"/>
              </w:rPr>
              <w:t>16.4.0</w:t>
            </w:r>
          </w:p>
        </w:tc>
      </w:tr>
      <w:tr w:rsidR="005979E7" w:rsidRPr="00F511A5" w14:paraId="48B42B1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35F4BA"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3FA847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B7F370" w14:textId="77777777" w:rsidR="005979E7" w:rsidRPr="00F511A5" w:rsidRDefault="005979E7" w:rsidP="00F17634">
            <w:pPr>
              <w:pStyle w:val="TAC"/>
              <w:rPr>
                <w:lang w:eastAsia="en-US"/>
              </w:rPr>
            </w:pPr>
            <w:r w:rsidRPr="00F511A5">
              <w:rPr>
                <w:lang w:eastAsia="en-US"/>
              </w:rPr>
              <w:t>R5-202543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02EA5A" w14:textId="77777777" w:rsidR="005979E7" w:rsidRPr="00F511A5" w:rsidRDefault="005979E7" w:rsidP="00F17634">
            <w:pPr>
              <w:pStyle w:val="TAC"/>
              <w:rPr>
                <w:lang w:eastAsia="en-US"/>
              </w:rPr>
            </w:pPr>
            <w:r w:rsidRPr="00F511A5">
              <w:rPr>
                <w:lang w:eastAsia="en-US"/>
              </w:rPr>
              <w:t>1554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E5504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461F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39B577" w14:textId="77777777" w:rsidR="005979E7" w:rsidRPr="00F511A5" w:rsidRDefault="005979E7" w:rsidP="00F17634">
            <w:pPr>
              <w:pStyle w:val="TAL"/>
              <w:rPr>
                <w:lang w:eastAsia="en-US"/>
              </w:rPr>
            </w:pPr>
            <w:r w:rsidRPr="00F511A5">
              <w:rPr>
                <w:lang w:eastAsia="en-US"/>
              </w:rPr>
              <w:t>Correction to NR MAC test case 7.1.1.3.1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F387F8" w14:textId="77777777" w:rsidR="005979E7" w:rsidRPr="00F511A5" w:rsidRDefault="005979E7" w:rsidP="00F17634">
            <w:pPr>
              <w:pStyle w:val="TAC"/>
              <w:rPr>
                <w:lang w:eastAsia="en-US"/>
              </w:rPr>
            </w:pPr>
            <w:r w:rsidRPr="00F511A5">
              <w:rPr>
                <w:lang w:eastAsia="en-US"/>
              </w:rPr>
              <w:t>16.4.0</w:t>
            </w:r>
          </w:p>
        </w:tc>
      </w:tr>
      <w:tr w:rsidR="005979E7" w:rsidRPr="00F511A5" w14:paraId="689DBF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E687F2"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FA204A"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B57466" w14:textId="77777777" w:rsidR="005979E7" w:rsidRPr="00F511A5" w:rsidRDefault="005979E7" w:rsidP="00F17634">
            <w:pPr>
              <w:pStyle w:val="TAC"/>
              <w:rPr>
                <w:lang w:eastAsia="en-US"/>
              </w:rPr>
            </w:pPr>
            <w:r w:rsidRPr="00F511A5">
              <w:rPr>
                <w:lang w:eastAsia="en-US"/>
              </w:rPr>
              <w:t>R5-202550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3F4BC3" w14:textId="77777777" w:rsidR="005979E7" w:rsidRPr="00F511A5" w:rsidRDefault="005979E7" w:rsidP="00F17634">
            <w:pPr>
              <w:pStyle w:val="TAC"/>
              <w:rPr>
                <w:lang w:eastAsia="en-US"/>
              </w:rPr>
            </w:pPr>
            <w:r w:rsidRPr="00F511A5">
              <w:rPr>
                <w:lang w:eastAsia="en-US"/>
              </w:rPr>
              <w:t>1555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4A687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962A9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EBE340" w14:textId="77777777" w:rsidR="005979E7" w:rsidRPr="00F511A5" w:rsidRDefault="005979E7" w:rsidP="00F17634">
            <w:pPr>
              <w:pStyle w:val="TAL"/>
              <w:rPr>
                <w:lang w:eastAsia="en-US"/>
              </w:rPr>
            </w:pPr>
            <w:r w:rsidRPr="00F511A5">
              <w:rPr>
                <w:lang w:eastAsia="en-US"/>
              </w:rPr>
              <w:t>Corrections to IMS Emergency Services TC 11.4.2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7A01A4" w14:textId="77777777" w:rsidR="005979E7" w:rsidRPr="00F511A5" w:rsidRDefault="005979E7" w:rsidP="00F17634">
            <w:pPr>
              <w:pStyle w:val="TAC"/>
              <w:rPr>
                <w:lang w:eastAsia="en-US"/>
              </w:rPr>
            </w:pPr>
            <w:r w:rsidRPr="00F511A5">
              <w:rPr>
                <w:lang w:eastAsia="en-US"/>
              </w:rPr>
              <w:t>16.4.0</w:t>
            </w:r>
          </w:p>
        </w:tc>
      </w:tr>
      <w:tr w:rsidR="005979E7" w:rsidRPr="00F511A5" w14:paraId="339780D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D8CEA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7C9131"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DAEB4E" w14:textId="77777777" w:rsidR="005979E7" w:rsidRPr="00F511A5" w:rsidRDefault="005979E7" w:rsidP="00F17634">
            <w:pPr>
              <w:pStyle w:val="TAC"/>
              <w:rPr>
                <w:lang w:eastAsia="en-US"/>
              </w:rPr>
            </w:pPr>
            <w:r w:rsidRPr="00F511A5">
              <w:rPr>
                <w:lang w:eastAsia="en-US"/>
              </w:rPr>
              <w:t>R5-202551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81D564" w14:textId="77777777" w:rsidR="005979E7" w:rsidRPr="00F511A5" w:rsidRDefault="005979E7" w:rsidP="00F17634">
            <w:pPr>
              <w:pStyle w:val="TAC"/>
              <w:rPr>
                <w:lang w:eastAsia="en-US"/>
              </w:rPr>
            </w:pPr>
            <w:r w:rsidRPr="00F511A5">
              <w:rPr>
                <w:lang w:eastAsia="en-US"/>
              </w:rPr>
              <w:t>1556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E4572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F0A7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4BFBB0" w14:textId="77777777" w:rsidR="005979E7" w:rsidRPr="00F511A5" w:rsidRDefault="005979E7" w:rsidP="00F17634">
            <w:pPr>
              <w:pStyle w:val="TAL"/>
              <w:rPr>
                <w:lang w:eastAsia="en-US"/>
              </w:rPr>
            </w:pPr>
            <w:r w:rsidRPr="00F511A5">
              <w:rPr>
                <w:lang w:eastAsia="en-US"/>
              </w:rPr>
              <w:t>Introduction of new IMS Emergency TC 11.4.9 5GMM-DEREGISTERED.LIMITED-SERVICE No suitable cells in tracking area call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0381CE" w14:textId="77777777" w:rsidR="005979E7" w:rsidRPr="00F511A5" w:rsidRDefault="005979E7" w:rsidP="00F17634">
            <w:pPr>
              <w:pStyle w:val="TAC"/>
              <w:rPr>
                <w:lang w:eastAsia="en-US"/>
              </w:rPr>
            </w:pPr>
            <w:r w:rsidRPr="00F511A5">
              <w:rPr>
                <w:lang w:eastAsia="en-US"/>
              </w:rPr>
              <w:t>16.4.0</w:t>
            </w:r>
          </w:p>
        </w:tc>
      </w:tr>
      <w:tr w:rsidR="005979E7" w:rsidRPr="00F511A5" w14:paraId="12C67F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36C37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F5CD1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CA379D" w14:textId="77777777" w:rsidR="005979E7" w:rsidRPr="00F511A5" w:rsidRDefault="005979E7" w:rsidP="00F17634">
            <w:pPr>
              <w:pStyle w:val="TAC"/>
              <w:rPr>
                <w:lang w:eastAsia="en-US"/>
              </w:rPr>
            </w:pPr>
            <w:r w:rsidRPr="00F511A5">
              <w:rPr>
                <w:lang w:eastAsia="en-US"/>
              </w:rPr>
              <w:t>R5-202592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C43B5B" w14:textId="77777777" w:rsidR="005979E7" w:rsidRPr="00F511A5" w:rsidRDefault="005979E7" w:rsidP="00F17634">
            <w:pPr>
              <w:pStyle w:val="TAC"/>
              <w:rPr>
                <w:lang w:eastAsia="en-US"/>
              </w:rPr>
            </w:pPr>
            <w:r w:rsidRPr="00F511A5">
              <w:rPr>
                <w:lang w:eastAsia="en-US"/>
              </w:rPr>
              <w:t>1577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25EA2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958B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0A0F0C" w14:textId="77777777" w:rsidR="005979E7" w:rsidRPr="00F511A5" w:rsidRDefault="005979E7" w:rsidP="00F17634">
            <w:pPr>
              <w:pStyle w:val="TAL"/>
              <w:rPr>
                <w:lang w:eastAsia="en-US"/>
              </w:rPr>
            </w:pPr>
            <w:r w:rsidRPr="00F511A5">
              <w:rPr>
                <w:lang w:eastAsia="en-US"/>
              </w:rPr>
              <w:t>Adding generic test parameters references to section 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F0324D" w14:textId="77777777" w:rsidR="005979E7" w:rsidRPr="00F511A5" w:rsidRDefault="005979E7" w:rsidP="00F17634">
            <w:pPr>
              <w:pStyle w:val="TAC"/>
              <w:rPr>
                <w:lang w:eastAsia="en-US"/>
              </w:rPr>
            </w:pPr>
            <w:r w:rsidRPr="00F511A5">
              <w:rPr>
                <w:lang w:eastAsia="en-US"/>
              </w:rPr>
              <w:t>16.4.0</w:t>
            </w:r>
          </w:p>
        </w:tc>
      </w:tr>
      <w:tr w:rsidR="005979E7" w:rsidRPr="00F511A5" w14:paraId="738282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248E4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738585"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D63AF4" w14:textId="77777777" w:rsidR="005979E7" w:rsidRPr="00F511A5" w:rsidRDefault="005979E7" w:rsidP="00F17634">
            <w:pPr>
              <w:pStyle w:val="TAC"/>
              <w:rPr>
                <w:lang w:eastAsia="en-US"/>
              </w:rPr>
            </w:pPr>
            <w:r w:rsidRPr="00F511A5">
              <w:rPr>
                <w:lang w:eastAsia="en-US"/>
              </w:rPr>
              <w:t>R5-202593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A04AE1" w14:textId="77777777" w:rsidR="005979E7" w:rsidRPr="00F511A5" w:rsidRDefault="005979E7" w:rsidP="00F17634">
            <w:pPr>
              <w:pStyle w:val="TAC"/>
              <w:rPr>
                <w:lang w:eastAsia="en-US"/>
              </w:rPr>
            </w:pPr>
            <w:r w:rsidRPr="00F511A5">
              <w:rPr>
                <w:lang w:eastAsia="en-US"/>
              </w:rPr>
              <w:t>1406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6561F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6C44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995BC5" w14:textId="77777777" w:rsidR="005979E7" w:rsidRPr="00F511A5" w:rsidRDefault="005979E7" w:rsidP="00F17634">
            <w:pPr>
              <w:pStyle w:val="TAL"/>
              <w:rPr>
                <w:lang w:eastAsia="en-US"/>
              </w:rPr>
            </w:pPr>
            <w:r w:rsidRPr="00F511A5">
              <w:rPr>
                <w:lang w:eastAsia="en-US"/>
              </w:rPr>
              <w:t>Correction to NR TC 6.1.1.1-PLMN selection Automatic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627DD8" w14:textId="77777777" w:rsidR="005979E7" w:rsidRPr="00F511A5" w:rsidRDefault="005979E7" w:rsidP="00F17634">
            <w:pPr>
              <w:pStyle w:val="TAC"/>
              <w:rPr>
                <w:lang w:eastAsia="en-US"/>
              </w:rPr>
            </w:pPr>
            <w:r w:rsidRPr="00F511A5">
              <w:rPr>
                <w:lang w:eastAsia="en-US"/>
              </w:rPr>
              <w:t>16.4.0</w:t>
            </w:r>
          </w:p>
        </w:tc>
      </w:tr>
      <w:tr w:rsidR="005979E7" w:rsidRPr="00F511A5" w14:paraId="690557F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E13A0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7B2D7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8C7791" w14:textId="77777777" w:rsidR="005979E7" w:rsidRPr="00F511A5" w:rsidRDefault="005979E7" w:rsidP="00F17634">
            <w:pPr>
              <w:pStyle w:val="TAC"/>
              <w:rPr>
                <w:lang w:eastAsia="en-US"/>
              </w:rPr>
            </w:pPr>
            <w:r w:rsidRPr="00F511A5">
              <w:rPr>
                <w:lang w:eastAsia="en-US"/>
              </w:rPr>
              <w:t>R5-202594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D3ABC7" w14:textId="77777777" w:rsidR="005979E7" w:rsidRPr="00F511A5" w:rsidRDefault="005979E7" w:rsidP="00F17634">
            <w:pPr>
              <w:pStyle w:val="TAC"/>
              <w:rPr>
                <w:lang w:eastAsia="en-US"/>
              </w:rPr>
            </w:pPr>
            <w:r w:rsidRPr="00F511A5">
              <w:rPr>
                <w:lang w:eastAsia="en-US"/>
              </w:rPr>
              <w:t>1407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71AA5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9FA1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09F875" w14:textId="77777777" w:rsidR="005979E7" w:rsidRPr="00F511A5" w:rsidRDefault="005979E7" w:rsidP="00F17634">
            <w:pPr>
              <w:pStyle w:val="TAL"/>
              <w:rPr>
                <w:lang w:eastAsia="en-US"/>
              </w:rPr>
            </w:pPr>
            <w:r w:rsidRPr="00F511A5">
              <w:rPr>
                <w:lang w:eastAsia="en-US"/>
              </w:rPr>
              <w:t>Correction to NR TC 6.1.1.5-PLMN selection with Automatic mode and user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8D8A73" w14:textId="77777777" w:rsidR="005979E7" w:rsidRPr="00F511A5" w:rsidRDefault="005979E7" w:rsidP="00F17634">
            <w:pPr>
              <w:pStyle w:val="TAC"/>
              <w:rPr>
                <w:lang w:eastAsia="en-US"/>
              </w:rPr>
            </w:pPr>
            <w:r w:rsidRPr="00F511A5">
              <w:rPr>
                <w:lang w:eastAsia="en-US"/>
              </w:rPr>
              <w:t>16.4.0</w:t>
            </w:r>
          </w:p>
        </w:tc>
      </w:tr>
      <w:tr w:rsidR="005979E7" w:rsidRPr="00F511A5" w14:paraId="72431FD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0D424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B46E91"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02832C" w14:textId="77777777" w:rsidR="005979E7" w:rsidRPr="00F511A5" w:rsidRDefault="005979E7" w:rsidP="00F17634">
            <w:pPr>
              <w:pStyle w:val="TAC"/>
              <w:rPr>
                <w:lang w:eastAsia="en-US"/>
              </w:rPr>
            </w:pPr>
            <w:r w:rsidRPr="00F511A5">
              <w:rPr>
                <w:lang w:eastAsia="en-US"/>
              </w:rPr>
              <w:t>R5-202595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6F084D" w14:textId="77777777" w:rsidR="005979E7" w:rsidRPr="00F511A5" w:rsidRDefault="005979E7" w:rsidP="00F17634">
            <w:pPr>
              <w:pStyle w:val="TAC"/>
              <w:rPr>
                <w:lang w:eastAsia="en-US"/>
              </w:rPr>
            </w:pPr>
            <w:r w:rsidRPr="00F511A5">
              <w:rPr>
                <w:lang w:eastAsia="en-US"/>
              </w:rPr>
              <w:t>1411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9E393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065C4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100E4D" w14:textId="77777777" w:rsidR="005979E7" w:rsidRPr="00F511A5" w:rsidRDefault="005979E7" w:rsidP="00F17634">
            <w:pPr>
              <w:pStyle w:val="TAL"/>
              <w:rPr>
                <w:lang w:eastAsia="en-US"/>
              </w:rPr>
            </w:pPr>
            <w:r w:rsidRPr="00F511A5">
              <w:rPr>
                <w:lang w:eastAsia="en-US"/>
              </w:rPr>
              <w:t>Correction to NR TC 6.2.3.3-From NR RRC_IDLE to E-UTRA_IDLE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018474" w14:textId="77777777" w:rsidR="005979E7" w:rsidRPr="00F511A5" w:rsidRDefault="005979E7" w:rsidP="00F17634">
            <w:pPr>
              <w:pStyle w:val="TAC"/>
              <w:rPr>
                <w:lang w:eastAsia="en-US"/>
              </w:rPr>
            </w:pPr>
            <w:r w:rsidRPr="00F511A5">
              <w:rPr>
                <w:lang w:eastAsia="en-US"/>
              </w:rPr>
              <w:t>16.4.0</w:t>
            </w:r>
          </w:p>
        </w:tc>
      </w:tr>
      <w:tr w:rsidR="005979E7" w:rsidRPr="00F511A5" w14:paraId="79E9BCF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2A7DAA" w14:textId="77777777" w:rsidR="005979E7" w:rsidRPr="00F511A5" w:rsidRDefault="005979E7" w:rsidP="00F17634">
            <w:pPr>
              <w:pStyle w:val="TAC"/>
              <w:rPr>
                <w:lang w:eastAsia="en-US"/>
              </w:rPr>
            </w:pPr>
            <w:r w:rsidRPr="00F511A5">
              <w:rPr>
                <w:lang w:eastAsia="en-US"/>
              </w:rPr>
              <w:lastRenderedPageBreak/>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23998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C5C7C8" w14:textId="77777777" w:rsidR="005979E7" w:rsidRPr="00F511A5" w:rsidRDefault="005979E7" w:rsidP="00F17634">
            <w:pPr>
              <w:pStyle w:val="TAC"/>
              <w:rPr>
                <w:lang w:eastAsia="en-US"/>
              </w:rPr>
            </w:pPr>
            <w:r w:rsidRPr="00F511A5">
              <w:rPr>
                <w:lang w:eastAsia="en-US"/>
              </w:rPr>
              <w:t>R5-202596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8E012C" w14:textId="77777777" w:rsidR="005979E7" w:rsidRPr="00F511A5" w:rsidRDefault="005979E7" w:rsidP="00F17634">
            <w:pPr>
              <w:pStyle w:val="TAC"/>
              <w:rPr>
                <w:lang w:eastAsia="en-US"/>
              </w:rPr>
            </w:pPr>
            <w:r w:rsidRPr="00F511A5">
              <w:rPr>
                <w:lang w:eastAsia="en-US"/>
              </w:rPr>
              <w:t>1413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CFD3B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F91DE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FD9A6F" w14:textId="77777777" w:rsidR="005979E7" w:rsidRPr="00F511A5" w:rsidRDefault="005979E7" w:rsidP="00F17634">
            <w:pPr>
              <w:pStyle w:val="TAL"/>
              <w:rPr>
                <w:lang w:eastAsia="en-US"/>
              </w:rPr>
            </w:pPr>
            <w:r w:rsidRPr="00F511A5">
              <w:rPr>
                <w:lang w:eastAsia="en-US"/>
              </w:rPr>
              <w:t>Correction to NR TC 6.3.1.1-Security check successful using List Type 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1A7AE7" w14:textId="77777777" w:rsidR="005979E7" w:rsidRPr="00F511A5" w:rsidRDefault="005979E7" w:rsidP="00F17634">
            <w:pPr>
              <w:pStyle w:val="TAC"/>
              <w:rPr>
                <w:lang w:eastAsia="en-US"/>
              </w:rPr>
            </w:pPr>
            <w:r w:rsidRPr="00F511A5">
              <w:rPr>
                <w:lang w:eastAsia="en-US"/>
              </w:rPr>
              <w:t>16.4.0</w:t>
            </w:r>
          </w:p>
        </w:tc>
      </w:tr>
      <w:tr w:rsidR="005979E7" w:rsidRPr="00F511A5" w14:paraId="49961C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025F44"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0D74F7"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4D0997" w14:textId="77777777" w:rsidR="005979E7" w:rsidRPr="00F511A5" w:rsidRDefault="005979E7" w:rsidP="00F17634">
            <w:pPr>
              <w:pStyle w:val="TAC"/>
              <w:rPr>
                <w:lang w:eastAsia="en-US"/>
              </w:rPr>
            </w:pPr>
            <w:r w:rsidRPr="00F511A5">
              <w:rPr>
                <w:lang w:eastAsia="en-US"/>
              </w:rPr>
              <w:t>R5-202597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75A1E1" w14:textId="77777777" w:rsidR="005979E7" w:rsidRPr="00F511A5" w:rsidRDefault="005979E7" w:rsidP="00F17634">
            <w:pPr>
              <w:pStyle w:val="TAC"/>
              <w:rPr>
                <w:lang w:eastAsia="en-US"/>
              </w:rPr>
            </w:pPr>
            <w:r w:rsidRPr="00F511A5">
              <w:rPr>
                <w:lang w:eastAsia="en-US"/>
              </w:rPr>
              <w:t>1416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CFD4C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23D9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4E7062" w14:textId="77777777" w:rsidR="005979E7" w:rsidRPr="00F511A5" w:rsidRDefault="005979E7" w:rsidP="00F17634">
            <w:pPr>
              <w:pStyle w:val="TAL"/>
              <w:rPr>
                <w:lang w:eastAsia="en-US"/>
              </w:rPr>
            </w:pPr>
            <w:r w:rsidRPr="00F511A5">
              <w:rPr>
                <w:lang w:eastAsia="en-US"/>
              </w:rPr>
              <w:t>Correction to NR TC 6.3.1.4-Security check unsuccessful manual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3A1075" w14:textId="77777777" w:rsidR="005979E7" w:rsidRPr="00F511A5" w:rsidRDefault="005979E7" w:rsidP="00F17634">
            <w:pPr>
              <w:pStyle w:val="TAC"/>
              <w:rPr>
                <w:lang w:eastAsia="en-US"/>
              </w:rPr>
            </w:pPr>
            <w:r w:rsidRPr="00F511A5">
              <w:rPr>
                <w:lang w:eastAsia="en-US"/>
              </w:rPr>
              <w:t>16.4.0</w:t>
            </w:r>
          </w:p>
        </w:tc>
      </w:tr>
      <w:tr w:rsidR="005979E7" w:rsidRPr="00F511A5" w14:paraId="6E0CC6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CED16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4443E4"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ED7C1C" w14:textId="77777777" w:rsidR="005979E7" w:rsidRPr="00F511A5" w:rsidRDefault="005979E7" w:rsidP="00F17634">
            <w:pPr>
              <w:pStyle w:val="TAC"/>
              <w:rPr>
                <w:lang w:eastAsia="en-US"/>
              </w:rPr>
            </w:pPr>
            <w:r w:rsidRPr="00F511A5">
              <w:rPr>
                <w:lang w:eastAsia="en-US"/>
              </w:rPr>
              <w:t>R5-202598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BF28CB" w14:textId="77777777" w:rsidR="005979E7" w:rsidRPr="00F511A5" w:rsidRDefault="005979E7" w:rsidP="00F17634">
            <w:pPr>
              <w:pStyle w:val="TAC"/>
              <w:rPr>
                <w:lang w:eastAsia="en-US"/>
              </w:rPr>
            </w:pPr>
            <w:r w:rsidRPr="00F511A5">
              <w:rPr>
                <w:lang w:eastAsia="en-US"/>
              </w:rPr>
              <w:t>1449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8CDFD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75259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30A2F8" w14:textId="77777777" w:rsidR="005979E7" w:rsidRPr="00F511A5" w:rsidRDefault="005979E7" w:rsidP="00F17634">
            <w:pPr>
              <w:pStyle w:val="TAL"/>
              <w:rPr>
                <w:lang w:eastAsia="en-US"/>
              </w:rPr>
            </w:pPr>
            <w:r w:rsidRPr="00F511A5">
              <w:rPr>
                <w:lang w:eastAsia="en-US"/>
              </w:rPr>
              <w:t>Corrections to Idle Mode SoR Test Case 6.3.1.2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E8E101" w14:textId="77777777" w:rsidR="005979E7" w:rsidRPr="00F511A5" w:rsidRDefault="005979E7" w:rsidP="00F17634">
            <w:pPr>
              <w:pStyle w:val="TAC"/>
              <w:rPr>
                <w:lang w:eastAsia="en-US"/>
              </w:rPr>
            </w:pPr>
            <w:r w:rsidRPr="00F511A5">
              <w:rPr>
                <w:lang w:eastAsia="en-US"/>
              </w:rPr>
              <w:t>16.4.0</w:t>
            </w:r>
          </w:p>
        </w:tc>
      </w:tr>
      <w:tr w:rsidR="005979E7" w:rsidRPr="00F511A5" w14:paraId="77258A1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1C360A"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5221BC"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E4E5C3" w14:textId="77777777" w:rsidR="005979E7" w:rsidRPr="00F511A5" w:rsidRDefault="005979E7" w:rsidP="00F17634">
            <w:pPr>
              <w:pStyle w:val="TAC"/>
              <w:rPr>
                <w:lang w:eastAsia="en-US"/>
              </w:rPr>
            </w:pPr>
            <w:r w:rsidRPr="00F511A5">
              <w:rPr>
                <w:lang w:eastAsia="en-US"/>
              </w:rPr>
              <w:t>R5-202599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4F5A15" w14:textId="77777777" w:rsidR="005979E7" w:rsidRPr="00F511A5" w:rsidRDefault="005979E7" w:rsidP="00F17634">
            <w:pPr>
              <w:pStyle w:val="TAC"/>
              <w:rPr>
                <w:lang w:eastAsia="en-US"/>
              </w:rPr>
            </w:pPr>
            <w:r w:rsidRPr="00F511A5">
              <w:rPr>
                <w:lang w:eastAsia="en-US"/>
              </w:rPr>
              <w:t>1450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3FB53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17D3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252AA1" w14:textId="77777777" w:rsidR="005979E7" w:rsidRPr="00F511A5" w:rsidRDefault="005979E7" w:rsidP="00F17634">
            <w:pPr>
              <w:pStyle w:val="TAL"/>
              <w:rPr>
                <w:lang w:eastAsia="en-US"/>
              </w:rPr>
            </w:pPr>
            <w:r w:rsidRPr="00F511A5">
              <w:rPr>
                <w:lang w:eastAsia="en-US"/>
              </w:rPr>
              <w:t>Corrections to Idle Mode SoR Test Case 6.3.1.3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E11D16" w14:textId="77777777" w:rsidR="005979E7" w:rsidRPr="00F511A5" w:rsidRDefault="005979E7" w:rsidP="00F17634">
            <w:pPr>
              <w:pStyle w:val="TAC"/>
              <w:rPr>
                <w:lang w:eastAsia="en-US"/>
              </w:rPr>
            </w:pPr>
            <w:r w:rsidRPr="00F511A5">
              <w:rPr>
                <w:lang w:eastAsia="en-US"/>
              </w:rPr>
              <w:t>16.4.0</w:t>
            </w:r>
          </w:p>
        </w:tc>
      </w:tr>
      <w:tr w:rsidR="005979E7" w:rsidRPr="00F511A5" w14:paraId="239C69C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30726B"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A264B0"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FD8A7A" w14:textId="77777777" w:rsidR="005979E7" w:rsidRPr="00F511A5" w:rsidRDefault="005979E7" w:rsidP="00F17634">
            <w:pPr>
              <w:pStyle w:val="TAC"/>
              <w:rPr>
                <w:lang w:eastAsia="en-US"/>
              </w:rPr>
            </w:pPr>
            <w:r w:rsidRPr="00F511A5">
              <w:rPr>
                <w:lang w:eastAsia="en-US"/>
              </w:rPr>
              <w:t>R5-202600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B662A8" w14:textId="77777777" w:rsidR="005979E7" w:rsidRPr="00F511A5" w:rsidRDefault="005979E7" w:rsidP="00F17634">
            <w:pPr>
              <w:pStyle w:val="TAC"/>
              <w:rPr>
                <w:lang w:eastAsia="en-US"/>
              </w:rPr>
            </w:pPr>
            <w:r w:rsidRPr="00F511A5">
              <w:rPr>
                <w:lang w:eastAsia="en-US"/>
              </w:rPr>
              <w:t>1452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F395E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CBAF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1B1AEE" w14:textId="77777777" w:rsidR="005979E7" w:rsidRPr="00F511A5" w:rsidRDefault="005979E7" w:rsidP="00F17634">
            <w:pPr>
              <w:pStyle w:val="TAL"/>
              <w:rPr>
                <w:lang w:eastAsia="en-US"/>
              </w:rPr>
            </w:pPr>
            <w:r w:rsidRPr="00F511A5">
              <w:rPr>
                <w:lang w:eastAsia="en-US"/>
              </w:rPr>
              <w:t>Addition of Idle Mode SoR Test Case 6.3.1.5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E4DA6D" w14:textId="77777777" w:rsidR="005979E7" w:rsidRPr="00F511A5" w:rsidRDefault="005979E7" w:rsidP="00F17634">
            <w:pPr>
              <w:pStyle w:val="TAC"/>
              <w:rPr>
                <w:lang w:eastAsia="en-US"/>
              </w:rPr>
            </w:pPr>
            <w:r w:rsidRPr="00F511A5">
              <w:rPr>
                <w:lang w:eastAsia="en-US"/>
              </w:rPr>
              <w:t>16.4.0</w:t>
            </w:r>
          </w:p>
        </w:tc>
      </w:tr>
      <w:tr w:rsidR="005979E7" w:rsidRPr="00F511A5" w14:paraId="73D8540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91E90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A4A7AC"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C1694C" w14:textId="77777777" w:rsidR="005979E7" w:rsidRPr="00F511A5" w:rsidRDefault="005979E7" w:rsidP="00F17634">
            <w:pPr>
              <w:pStyle w:val="TAC"/>
              <w:rPr>
                <w:lang w:eastAsia="en-US"/>
              </w:rPr>
            </w:pPr>
            <w:r w:rsidRPr="00F511A5">
              <w:rPr>
                <w:lang w:eastAsia="en-US"/>
              </w:rPr>
              <w:t>R5-202601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F14D2B" w14:textId="77777777" w:rsidR="005979E7" w:rsidRPr="00F511A5" w:rsidRDefault="005979E7" w:rsidP="00F17634">
            <w:pPr>
              <w:pStyle w:val="TAC"/>
              <w:rPr>
                <w:lang w:eastAsia="en-US"/>
              </w:rPr>
            </w:pPr>
            <w:r w:rsidRPr="00F511A5">
              <w:rPr>
                <w:lang w:eastAsia="en-US"/>
              </w:rPr>
              <w:t>1453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2A4C2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B9473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EE0643" w14:textId="77777777" w:rsidR="005979E7" w:rsidRPr="00F511A5" w:rsidRDefault="005979E7" w:rsidP="00F17634">
            <w:pPr>
              <w:pStyle w:val="TAL"/>
              <w:rPr>
                <w:lang w:eastAsia="en-US"/>
              </w:rPr>
            </w:pPr>
            <w:r w:rsidRPr="00F511A5">
              <w:rPr>
                <w:lang w:eastAsia="en-US"/>
              </w:rPr>
              <w:t>Addition of Idle Mode SoR Test Case 6.3.1.7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7306CA" w14:textId="77777777" w:rsidR="005979E7" w:rsidRPr="00F511A5" w:rsidRDefault="005979E7" w:rsidP="00F17634">
            <w:pPr>
              <w:pStyle w:val="TAC"/>
              <w:rPr>
                <w:lang w:eastAsia="en-US"/>
              </w:rPr>
            </w:pPr>
            <w:r w:rsidRPr="00F511A5">
              <w:rPr>
                <w:lang w:eastAsia="en-US"/>
              </w:rPr>
              <w:t>16.4.0</w:t>
            </w:r>
          </w:p>
        </w:tc>
      </w:tr>
      <w:tr w:rsidR="005979E7" w:rsidRPr="00F511A5" w14:paraId="23FA3DB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1CE99C"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3AE7C0"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D9A80A" w14:textId="77777777" w:rsidR="005979E7" w:rsidRPr="00F511A5" w:rsidRDefault="005979E7" w:rsidP="00F17634">
            <w:pPr>
              <w:pStyle w:val="TAC"/>
              <w:rPr>
                <w:lang w:eastAsia="en-US"/>
              </w:rPr>
            </w:pPr>
            <w:r w:rsidRPr="00F511A5">
              <w:rPr>
                <w:lang w:eastAsia="en-US"/>
              </w:rPr>
              <w:t>R5-202602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1041B4" w14:textId="77777777" w:rsidR="005979E7" w:rsidRPr="00F511A5" w:rsidRDefault="005979E7" w:rsidP="00F17634">
            <w:pPr>
              <w:pStyle w:val="TAC"/>
              <w:rPr>
                <w:lang w:eastAsia="en-US"/>
              </w:rPr>
            </w:pPr>
            <w:r w:rsidRPr="00F511A5">
              <w:rPr>
                <w:lang w:eastAsia="en-US"/>
              </w:rPr>
              <w:t>1480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B5677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4F083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FBD4FD" w14:textId="77777777" w:rsidR="005979E7" w:rsidRPr="00F511A5" w:rsidRDefault="005979E7" w:rsidP="00F17634">
            <w:pPr>
              <w:pStyle w:val="TAL"/>
              <w:rPr>
                <w:lang w:eastAsia="en-US"/>
              </w:rPr>
            </w:pPr>
            <w:r w:rsidRPr="00F511A5">
              <w:rPr>
                <w:lang w:eastAsia="en-US"/>
              </w:rPr>
              <w:t>Addition of NR TC 6.2.2.2-L2N Serving cell becomes non-suitable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26DD08" w14:textId="77777777" w:rsidR="005979E7" w:rsidRPr="00F511A5" w:rsidRDefault="005979E7" w:rsidP="00F17634">
            <w:pPr>
              <w:pStyle w:val="TAC"/>
              <w:rPr>
                <w:lang w:eastAsia="en-US"/>
              </w:rPr>
            </w:pPr>
            <w:r w:rsidRPr="00F511A5">
              <w:rPr>
                <w:lang w:eastAsia="en-US"/>
              </w:rPr>
              <w:t>16.4.0</w:t>
            </w:r>
          </w:p>
        </w:tc>
      </w:tr>
      <w:tr w:rsidR="005979E7" w:rsidRPr="00F511A5" w14:paraId="748F780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1D9B92"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E61BEF"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CA8F3F" w14:textId="77777777" w:rsidR="005979E7" w:rsidRPr="00F511A5" w:rsidRDefault="005979E7" w:rsidP="00F17634">
            <w:pPr>
              <w:pStyle w:val="TAC"/>
              <w:rPr>
                <w:lang w:eastAsia="en-US"/>
              </w:rPr>
            </w:pPr>
            <w:r w:rsidRPr="00F511A5">
              <w:rPr>
                <w:lang w:eastAsia="en-US"/>
              </w:rPr>
              <w:t>R5-202603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E61B2F" w14:textId="77777777" w:rsidR="005979E7" w:rsidRPr="00F511A5" w:rsidRDefault="005979E7" w:rsidP="00F17634">
            <w:pPr>
              <w:pStyle w:val="TAC"/>
              <w:rPr>
                <w:lang w:eastAsia="en-US"/>
              </w:rPr>
            </w:pPr>
            <w:r w:rsidRPr="00F511A5">
              <w:rPr>
                <w:lang w:eastAsia="en-US"/>
              </w:rPr>
              <w:t>1531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ADB5D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26A65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C752C2" w14:textId="77777777" w:rsidR="005979E7" w:rsidRPr="00F511A5" w:rsidRDefault="005979E7" w:rsidP="00F17634">
            <w:pPr>
              <w:pStyle w:val="TAL"/>
              <w:rPr>
                <w:lang w:eastAsia="en-US"/>
              </w:rPr>
            </w:pPr>
            <w:r w:rsidRPr="00F511A5">
              <w:rPr>
                <w:lang w:eastAsia="en-US"/>
              </w:rPr>
              <w:t>Correction to NR5G Idle Mode TC 6.1.2.11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BECB71" w14:textId="77777777" w:rsidR="005979E7" w:rsidRPr="00F511A5" w:rsidRDefault="005979E7" w:rsidP="00F17634">
            <w:pPr>
              <w:pStyle w:val="TAC"/>
              <w:rPr>
                <w:lang w:eastAsia="en-US"/>
              </w:rPr>
            </w:pPr>
            <w:r w:rsidRPr="00F511A5">
              <w:rPr>
                <w:lang w:eastAsia="en-US"/>
              </w:rPr>
              <w:t>16.4.0</w:t>
            </w:r>
          </w:p>
        </w:tc>
      </w:tr>
      <w:tr w:rsidR="005979E7" w:rsidRPr="00F511A5" w14:paraId="3C82503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FBA2EB"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A5E23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E457CF" w14:textId="77777777" w:rsidR="005979E7" w:rsidRPr="00F511A5" w:rsidRDefault="005979E7" w:rsidP="00F17634">
            <w:pPr>
              <w:pStyle w:val="TAC"/>
              <w:rPr>
                <w:lang w:eastAsia="en-US"/>
              </w:rPr>
            </w:pPr>
            <w:r w:rsidRPr="00F511A5">
              <w:rPr>
                <w:lang w:eastAsia="en-US"/>
              </w:rPr>
              <w:t>R5-202604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097565" w14:textId="77777777" w:rsidR="005979E7" w:rsidRPr="00F511A5" w:rsidRDefault="005979E7" w:rsidP="00F17634">
            <w:pPr>
              <w:pStyle w:val="TAC"/>
              <w:rPr>
                <w:lang w:eastAsia="en-US"/>
              </w:rPr>
            </w:pPr>
            <w:r w:rsidRPr="00F511A5">
              <w:rPr>
                <w:lang w:eastAsia="en-US"/>
              </w:rPr>
              <w:t>1543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E96B5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C71B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77013A" w14:textId="77777777" w:rsidR="005979E7" w:rsidRPr="00F511A5" w:rsidRDefault="005979E7" w:rsidP="00F17634">
            <w:pPr>
              <w:pStyle w:val="TAL"/>
              <w:rPr>
                <w:lang w:eastAsia="en-US"/>
              </w:rPr>
            </w:pPr>
            <w:r w:rsidRPr="00F511A5">
              <w:rPr>
                <w:lang w:eastAsia="en-US"/>
              </w:rPr>
              <w:t>Correction to NR TC 6.3.1.8-SoR after registration Automatic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76D97B" w14:textId="77777777" w:rsidR="005979E7" w:rsidRPr="00F511A5" w:rsidRDefault="005979E7" w:rsidP="00F17634">
            <w:pPr>
              <w:pStyle w:val="TAC"/>
              <w:rPr>
                <w:lang w:eastAsia="en-US"/>
              </w:rPr>
            </w:pPr>
            <w:r w:rsidRPr="00F511A5">
              <w:rPr>
                <w:lang w:eastAsia="en-US"/>
              </w:rPr>
              <w:t>16.4.0</w:t>
            </w:r>
          </w:p>
        </w:tc>
      </w:tr>
      <w:tr w:rsidR="005979E7" w:rsidRPr="00F511A5" w14:paraId="17FBB3E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4C07E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D7EC0D"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87A555" w14:textId="77777777" w:rsidR="005979E7" w:rsidRPr="00F511A5" w:rsidRDefault="005979E7" w:rsidP="00F17634">
            <w:pPr>
              <w:pStyle w:val="TAC"/>
              <w:rPr>
                <w:lang w:eastAsia="en-US"/>
              </w:rPr>
            </w:pPr>
            <w:r w:rsidRPr="00F511A5">
              <w:rPr>
                <w:lang w:eastAsia="en-US"/>
              </w:rPr>
              <w:t>R5-202605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DE9C66" w14:textId="77777777" w:rsidR="005979E7" w:rsidRPr="00F511A5" w:rsidRDefault="005979E7" w:rsidP="00F17634">
            <w:pPr>
              <w:pStyle w:val="TAC"/>
              <w:rPr>
                <w:lang w:eastAsia="en-US"/>
              </w:rPr>
            </w:pPr>
            <w:r w:rsidRPr="00F511A5">
              <w:rPr>
                <w:lang w:eastAsia="en-US"/>
              </w:rPr>
              <w:t>1544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22CBE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F4FE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C2840B" w14:textId="77777777" w:rsidR="005979E7" w:rsidRPr="00F511A5" w:rsidRDefault="005979E7" w:rsidP="00F17634">
            <w:pPr>
              <w:pStyle w:val="TAL"/>
              <w:rPr>
                <w:lang w:eastAsia="en-US"/>
              </w:rPr>
            </w:pPr>
            <w:r w:rsidRPr="00F511A5">
              <w:rPr>
                <w:lang w:eastAsia="en-US"/>
              </w:rPr>
              <w:t>Correction to NR TC 6.3.1.9-SoR after registration Manual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50A5F7" w14:textId="77777777" w:rsidR="005979E7" w:rsidRPr="00F511A5" w:rsidRDefault="005979E7" w:rsidP="00F17634">
            <w:pPr>
              <w:pStyle w:val="TAC"/>
              <w:rPr>
                <w:lang w:eastAsia="en-US"/>
              </w:rPr>
            </w:pPr>
            <w:r w:rsidRPr="00F511A5">
              <w:rPr>
                <w:lang w:eastAsia="en-US"/>
              </w:rPr>
              <w:t>16.4.0</w:t>
            </w:r>
          </w:p>
        </w:tc>
      </w:tr>
      <w:tr w:rsidR="005979E7" w:rsidRPr="00F511A5" w14:paraId="58D688B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3136C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0E466F"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B0CC45" w14:textId="77777777" w:rsidR="005979E7" w:rsidRPr="00F511A5" w:rsidRDefault="005979E7" w:rsidP="00F17634">
            <w:pPr>
              <w:pStyle w:val="TAC"/>
              <w:rPr>
                <w:lang w:eastAsia="en-US"/>
              </w:rPr>
            </w:pPr>
            <w:r w:rsidRPr="00F511A5">
              <w:rPr>
                <w:lang w:eastAsia="en-US"/>
              </w:rPr>
              <w:t>R5-202606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993289" w14:textId="77777777" w:rsidR="005979E7" w:rsidRPr="00F511A5" w:rsidRDefault="005979E7" w:rsidP="00F17634">
            <w:pPr>
              <w:pStyle w:val="TAC"/>
              <w:rPr>
                <w:lang w:eastAsia="en-US"/>
              </w:rPr>
            </w:pPr>
            <w:r w:rsidRPr="00F511A5">
              <w:rPr>
                <w:lang w:eastAsia="en-US"/>
              </w:rPr>
              <w:t>1570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345F7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3F9D8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8AB4C2" w14:textId="77777777" w:rsidR="005979E7" w:rsidRPr="00F511A5" w:rsidRDefault="005979E7" w:rsidP="00F17634">
            <w:pPr>
              <w:pStyle w:val="TAL"/>
              <w:rPr>
                <w:lang w:eastAsia="en-US"/>
              </w:rPr>
            </w:pPr>
            <w:r w:rsidRPr="00F511A5">
              <w:rPr>
                <w:lang w:eastAsia="en-US"/>
              </w:rPr>
              <w:t>Correction to test case 6.1.2.23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454E38" w14:textId="77777777" w:rsidR="005979E7" w:rsidRPr="00F511A5" w:rsidRDefault="005979E7" w:rsidP="00F17634">
            <w:pPr>
              <w:pStyle w:val="TAC"/>
              <w:rPr>
                <w:lang w:eastAsia="en-US"/>
              </w:rPr>
            </w:pPr>
            <w:r w:rsidRPr="00F511A5">
              <w:rPr>
                <w:lang w:eastAsia="en-US"/>
              </w:rPr>
              <w:t>16.4.0</w:t>
            </w:r>
          </w:p>
        </w:tc>
      </w:tr>
      <w:tr w:rsidR="005979E7" w:rsidRPr="00F511A5" w14:paraId="00C862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47D48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B14F8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43E97F" w14:textId="77777777" w:rsidR="005979E7" w:rsidRPr="00F511A5" w:rsidRDefault="005979E7" w:rsidP="00F17634">
            <w:pPr>
              <w:pStyle w:val="TAC"/>
              <w:rPr>
                <w:lang w:eastAsia="en-US"/>
              </w:rPr>
            </w:pPr>
            <w:r w:rsidRPr="00F511A5">
              <w:rPr>
                <w:lang w:eastAsia="en-US"/>
              </w:rPr>
              <w:t>R5-202607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617A9E" w14:textId="77777777" w:rsidR="005979E7" w:rsidRPr="00F511A5" w:rsidRDefault="005979E7" w:rsidP="00F17634">
            <w:pPr>
              <w:pStyle w:val="TAC"/>
              <w:rPr>
                <w:lang w:eastAsia="en-US"/>
              </w:rPr>
            </w:pPr>
            <w:r w:rsidRPr="00F511A5">
              <w:rPr>
                <w:lang w:eastAsia="en-US"/>
              </w:rPr>
              <w:t>1474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A9ABD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31D9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667D07" w14:textId="77777777" w:rsidR="005979E7" w:rsidRPr="00F511A5" w:rsidRDefault="005979E7" w:rsidP="00F17634">
            <w:pPr>
              <w:pStyle w:val="TAL"/>
              <w:rPr>
                <w:lang w:eastAsia="en-US"/>
              </w:rPr>
            </w:pPr>
            <w:r w:rsidRPr="00F511A5">
              <w:rPr>
                <w:lang w:eastAsia="en-US"/>
              </w:rPr>
              <w:t>Correction to NR TC 7.1.1.4.2.x-TBS ambiguity of UL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D746E9" w14:textId="77777777" w:rsidR="005979E7" w:rsidRPr="00F511A5" w:rsidRDefault="005979E7" w:rsidP="00F17634">
            <w:pPr>
              <w:pStyle w:val="TAC"/>
              <w:rPr>
                <w:lang w:eastAsia="en-US"/>
              </w:rPr>
            </w:pPr>
            <w:r w:rsidRPr="00F511A5">
              <w:rPr>
                <w:lang w:eastAsia="en-US"/>
              </w:rPr>
              <w:t>16.4.0</w:t>
            </w:r>
          </w:p>
        </w:tc>
      </w:tr>
      <w:tr w:rsidR="005979E7" w:rsidRPr="00F511A5" w14:paraId="77711F8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867D4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7FD17A"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93F066" w14:textId="77777777" w:rsidR="005979E7" w:rsidRPr="00F511A5" w:rsidRDefault="005979E7" w:rsidP="00F17634">
            <w:pPr>
              <w:pStyle w:val="TAC"/>
              <w:rPr>
                <w:lang w:eastAsia="en-US"/>
              </w:rPr>
            </w:pPr>
            <w:r w:rsidRPr="00F511A5">
              <w:rPr>
                <w:lang w:eastAsia="en-US"/>
              </w:rPr>
              <w:t>R5-202608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7A6EA8" w14:textId="77777777" w:rsidR="005979E7" w:rsidRPr="00F511A5" w:rsidRDefault="005979E7" w:rsidP="00F17634">
            <w:pPr>
              <w:pStyle w:val="TAC"/>
              <w:rPr>
                <w:lang w:eastAsia="en-US"/>
              </w:rPr>
            </w:pPr>
            <w:r w:rsidRPr="00F511A5">
              <w:rPr>
                <w:lang w:eastAsia="en-US"/>
              </w:rPr>
              <w:t>1490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F3ECF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D7641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280A24" w14:textId="77777777" w:rsidR="005979E7" w:rsidRPr="00F511A5" w:rsidRDefault="005979E7" w:rsidP="00F17634">
            <w:pPr>
              <w:pStyle w:val="TAL"/>
              <w:rPr>
                <w:lang w:eastAsia="en-US"/>
              </w:rPr>
            </w:pPr>
            <w:r w:rsidRPr="00F511A5">
              <w:rPr>
                <w:lang w:eastAsia="en-US"/>
              </w:rPr>
              <w:t>Correction to NR MAC test case 7.1.1.4.2.3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19F8F8" w14:textId="77777777" w:rsidR="005979E7" w:rsidRPr="00F511A5" w:rsidRDefault="005979E7" w:rsidP="00F17634">
            <w:pPr>
              <w:pStyle w:val="TAC"/>
              <w:rPr>
                <w:lang w:eastAsia="en-US"/>
              </w:rPr>
            </w:pPr>
            <w:r w:rsidRPr="00F511A5">
              <w:rPr>
                <w:lang w:eastAsia="en-US"/>
              </w:rPr>
              <w:t>16.4.0</w:t>
            </w:r>
          </w:p>
        </w:tc>
      </w:tr>
      <w:tr w:rsidR="005979E7" w:rsidRPr="00F511A5" w14:paraId="55C9911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D36B4A"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C7C96D"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8748BE" w14:textId="77777777" w:rsidR="005979E7" w:rsidRPr="00F511A5" w:rsidRDefault="005979E7" w:rsidP="00F17634">
            <w:pPr>
              <w:pStyle w:val="TAC"/>
              <w:rPr>
                <w:lang w:eastAsia="en-US"/>
              </w:rPr>
            </w:pPr>
            <w:r w:rsidRPr="00F511A5">
              <w:rPr>
                <w:lang w:eastAsia="en-US"/>
              </w:rPr>
              <w:t>R5-202609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FE7B50" w14:textId="77777777" w:rsidR="005979E7" w:rsidRPr="00F511A5" w:rsidRDefault="005979E7" w:rsidP="00F17634">
            <w:pPr>
              <w:pStyle w:val="TAC"/>
              <w:rPr>
                <w:lang w:eastAsia="en-US"/>
              </w:rPr>
            </w:pPr>
            <w:r w:rsidRPr="00F511A5">
              <w:rPr>
                <w:lang w:eastAsia="en-US"/>
              </w:rPr>
              <w:t>1558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CD812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E1A8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132B21" w14:textId="77777777" w:rsidR="005979E7" w:rsidRPr="00F511A5" w:rsidRDefault="005979E7" w:rsidP="00F17634">
            <w:pPr>
              <w:pStyle w:val="TAL"/>
              <w:rPr>
                <w:lang w:eastAsia="en-US"/>
              </w:rPr>
            </w:pPr>
            <w:r w:rsidRPr="00F511A5">
              <w:rPr>
                <w:lang w:eastAsia="en-US"/>
              </w:rPr>
              <w:t>Corrections to NR DRX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6A9457" w14:textId="77777777" w:rsidR="005979E7" w:rsidRPr="00F511A5" w:rsidRDefault="005979E7" w:rsidP="00F17634">
            <w:pPr>
              <w:pStyle w:val="TAC"/>
              <w:rPr>
                <w:lang w:eastAsia="en-US"/>
              </w:rPr>
            </w:pPr>
            <w:r w:rsidRPr="00F511A5">
              <w:rPr>
                <w:lang w:eastAsia="en-US"/>
              </w:rPr>
              <w:t>16.4.0</w:t>
            </w:r>
          </w:p>
        </w:tc>
      </w:tr>
      <w:tr w:rsidR="005979E7" w:rsidRPr="00F511A5" w14:paraId="3890816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D0F8A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DEEBF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0F3468" w14:textId="77777777" w:rsidR="005979E7" w:rsidRPr="00F511A5" w:rsidRDefault="005979E7" w:rsidP="00F17634">
            <w:pPr>
              <w:pStyle w:val="TAC"/>
              <w:rPr>
                <w:lang w:eastAsia="en-US"/>
              </w:rPr>
            </w:pPr>
            <w:r w:rsidRPr="00F511A5">
              <w:rPr>
                <w:lang w:eastAsia="en-US"/>
              </w:rPr>
              <w:t>R5-202610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5A2CCE" w14:textId="77777777" w:rsidR="005979E7" w:rsidRPr="00F511A5" w:rsidRDefault="005979E7" w:rsidP="00F17634">
            <w:pPr>
              <w:pStyle w:val="TAC"/>
              <w:rPr>
                <w:lang w:eastAsia="en-US"/>
              </w:rPr>
            </w:pPr>
            <w:r w:rsidRPr="00F511A5">
              <w:rPr>
                <w:lang w:eastAsia="en-US"/>
              </w:rPr>
              <w:t>1574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75CF6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A354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E7CCAC" w14:textId="77777777" w:rsidR="005979E7" w:rsidRPr="00F511A5" w:rsidRDefault="005979E7" w:rsidP="00F17634">
            <w:pPr>
              <w:pStyle w:val="TAL"/>
              <w:rPr>
                <w:lang w:eastAsia="en-US"/>
              </w:rPr>
            </w:pPr>
            <w:r w:rsidRPr="00F511A5">
              <w:rPr>
                <w:lang w:eastAsia="en-US"/>
              </w:rPr>
              <w:t>Corrections to MAC TBS test cases with dynamicSwitch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A3C385" w14:textId="77777777" w:rsidR="005979E7" w:rsidRPr="00F511A5" w:rsidRDefault="005979E7" w:rsidP="00F17634">
            <w:pPr>
              <w:pStyle w:val="TAC"/>
              <w:rPr>
                <w:lang w:eastAsia="en-US"/>
              </w:rPr>
            </w:pPr>
            <w:r w:rsidRPr="00F511A5">
              <w:rPr>
                <w:lang w:eastAsia="en-US"/>
              </w:rPr>
              <w:t>16.4.0</w:t>
            </w:r>
          </w:p>
        </w:tc>
      </w:tr>
      <w:tr w:rsidR="005979E7" w:rsidRPr="00F511A5" w14:paraId="1DAA6C9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C1668C"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87D4B1"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F736E2" w14:textId="77777777" w:rsidR="005979E7" w:rsidRPr="00F511A5" w:rsidRDefault="005979E7" w:rsidP="00F17634">
            <w:pPr>
              <w:pStyle w:val="TAC"/>
              <w:rPr>
                <w:lang w:eastAsia="en-US"/>
              </w:rPr>
            </w:pPr>
            <w:r w:rsidRPr="00F511A5">
              <w:rPr>
                <w:lang w:eastAsia="en-US"/>
              </w:rPr>
              <w:t>R5-202611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0158DC" w14:textId="77777777" w:rsidR="005979E7" w:rsidRPr="00F511A5" w:rsidRDefault="005979E7" w:rsidP="00F17634">
            <w:pPr>
              <w:pStyle w:val="TAC"/>
              <w:rPr>
                <w:lang w:eastAsia="en-US"/>
              </w:rPr>
            </w:pPr>
            <w:r w:rsidRPr="00F511A5">
              <w:rPr>
                <w:lang w:eastAsia="en-US"/>
              </w:rPr>
              <w:t>1583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BAEB2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DD15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39E4929" w14:textId="77777777" w:rsidR="005979E7" w:rsidRPr="00F511A5" w:rsidRDefault="005979E7" w:rsidP="00F17634">
            <w:pPr>
              <w:pStyle w:val="TAL"/>
              <w:rPr>
                <w:lang w:eastAsia="en-US"/>
              </w:rPr>
            </w:pPr>
            <w:r w:rsidRPr="00F511A5">
              <w:rPr>
                <w:lang w:eastAsia="en-US"/>
              </w:rPr>
              <w:t>Correction to NR MAC CA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69889A" w14:textId="77777777" w:rsidR="005979E7" w:rsidRPr="00F511A5" w:rsidRDefault="005979E7" w:rsidP="00F17634">
            <w:pPr>
              <w:pStyle w:val="TAC"/>
              <w:rPr>
                <w:lang w:eastAsia="en-US"/>
              </w:rPr>
            </w:pPr>
            <w:r w:rsidRPr="00F511A5">
              <w:rPr>
                <w:lang w:eastAsia="en-US"/>
              </w:rPr>
              <w:t>16.4.0</w:t>
            </w:r>
          </w:p>
        </w:tc>
      </w:tr>
      <w:tr w:rsidR="005979E7" w:rsidRPr="00F511A5" w14:paraId="299F605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13AA6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7C0B74"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D02E2C" w14:textId="77777777" w:rsidR="005979E7" w:rsidRPr="00F511A5" w:rsidRDefault="005979E7" w:rsidP="00F17634">
            <w:pPr>
              <w:pStyle w:val="TAC"/>
              <w:rPr>
                <w:lang w:eastAsia="en-US"/>
              </w:rPr>
            </w:pPr>
            <w:r w:rsidRPr="00F511A5">
              <w:rPr>
                <w:lang w:eastAsia="en-US"/>
              </w:rPr>
              <w:t>R5-202612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87F6F9" w14:textId="77777777" w:rsidR="005979E7" w:rsidRPr="00F511A5" w:rsidRDefault="005979E7" w:rsidP="00F17634">
            <w:pPr>
              <w:pStyle w:val="TAC"/>
              <w:rPr>
                <w:lang w:eastAsia="en-US"/>
              </w:rPr>
            </w:pPr>
            <w:r w:rsidRPr="00F511A5">
              <w:rPr>
                <w:lang w:eastAsia="en-US"/>
              </w:rPr>
              <w:t>1498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1A6FA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39E7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7F9685" w14:textId="77777777" w:rsidR="005979E7" w:rsidRPr="00F511A5" w:rsidRDefault="005979E7" w:rsidP="00F17634">
            <w:pPr>
              <w:pStyle w:val="TAL"/>
              <w:rPr>
                <w:lang w:eastAsia="en-US"/>
              </w:rPr>
            </w:pPr>
            <w:r w:rsidRPr="00F511A5">
              <w:rPr>
                <w:lang w:eastAsia="en-US"/>
              </w:rPr>
              <w:t>Editorial corrections to NR RLC test cases 7.1.2.3.x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BE325F" w14:textId="77777777" w:rsidR="005979E7" w:rsidRPr="00F511A5" w:rsidRDefault="005979E7" w:rsidP="00F17634">
            <w:pPr>
              <w:pStyle w:val="TAC"/>
              <w:rPr>
                <w:lang w:eastAsia="en-US"/>
              </w:rPr>
            </w:pPr>
            <w:r w:rsidRPr="00F511A5">
              <w:rPr>
                <w:lang w:eastAsia="en-US"/>
              </w:rPr>
              <w:t>16.4.0</w:t>
            </w:r>
          </w:p>
        </w:tc>
      </w:tr>
      <w:tr w:rsidR="005979E7" w:rsidRPr="00F511A5" w14:paraId="70123F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3FF725"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F924DA"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0793F0" w14:textId="77777777" w:rsidR="005979E7" w:rsidRPr="00F511A5" w:rsidRDefault="005979E7" w:rsidP="00F17634">
            <w:pPr>
              <w:pStyle w:val="TAC"/>
              <w:rPr>
                <w:lang w:eastAsia="en-US"/>
              </w:rPr>
            </w:pPr>
            <w:r w:rsidRPr="00F511A5">
              <w:rPr>
                <w:lang w:eastAsia="en-US"/>
              </w:rPr>
              <w:t>R5-202613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C348BC" w14:textId="77777777" w:rsidR="005979E7" w:rsidRPr="00F511A5" w:rsidRDefault="005979E7" w:rsidP="00F17634">
            <w:pPr>
              <w:pStyle w:val="TAC"/>
              <w:rPr>
                <w:lang w:eastAsia="en-US"/>
              </w:rPr>
            </w:pPr>
            <w:r w:rsidRPr="00F511A5">
              <w:rPr>
                <w:lang w:eastAsia="en-US"/>
              </w:rPr>
              <w:t>1507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CA396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07F2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301A8F4" w14:textId="77777777" w:rsidR="005979E7" w:rsidRPr="00F511A5" w:rsidRDefault="005979E7" w:rsidP="00F17634">
            <w:pPr>
              <w:pStyle w:val="TAL"/>
              <w:rPr>
                <w:lang w:eastAsia="en-US"/>
              </w:rPr>
            </w:pPr>
            <w:r w:rsidRPr="00F511A5">
              <w:rPr>
                <w:lang w:eastAsia="en-US"/>
              </w:rPr>
              <w:t>Correction to 7.1.2.3.3 and 7.1.2.3.4 to reduce test execution time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BB78B2" w14:textId="77777777" w:rsidR="005979E7" w:rsidRPr="00F511A5" w:rsidRDefault="005979E7" w:rsidP="00F17634">
            <w:pPr>
              <w:pStyle w:val="TAC"/>
              <w:rPr>
                <w:lang w:eastAsia="en-US"/>
              </w:rPr>
            </w:pPr>
            <w:r w:rsidRPr="00F511A5">
              <w:rPr>
                <w:lang w:eastAsia="en-US"/>
              </w:rPr>
              <w:t>16.4.0</w:t>
            </w:r>
          </w:p>
        </w:tc>
      </w:tr>
      <w:tr w:rsidR="005979E7" w:rsidRPr="00F511A5" w14:paraId="7BE39B8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1F936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6590D5"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7215BF" w14:textId="77777777" w:rsidR="005979E7" w:rsidRPr="00F511A5" w:rsidRDefault="005979E7" w:rsidP="00F17634">
            <w:pPr>
              <w:pStyle w:val="TAC"/>
              <w:rPr>
                <w:lang w:eastAsia="en-US"/>
              </w:rPr>
            </w:pPr>
            <w:r w:rsidRPr="00F511A5">
              <w:rPr>
                <w:lang w:eastAsia="en-US"/>
              </w:rPr>
              <w:t>R5-202614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B8F61D" w14:textId="77777777" w:rsidR="005979E7" w:rsidRPr="00F511A5" w:rsidRDefault="005979E7" w:rsidP="00F17634">
            <w:pPr>
              <w:pStyle w:val="TAC"/>
              <w:rPr>
                <w:lang w:eastAsia="en-US"/>
              </w:rPr>
            </w:pPr>
            <w:r w:rsidRPr="00F511A5">
              <w:rPr>
                <w:lang w:eastAsia="en-US"/>
              </w:rPr>
              <w:t>1457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C6731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39971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670D00" w14:textId="77777777" w:rsidR="005979E7" w:rsidRPr="00F511A5" w:rsidRDefault="005979E7" w:rsidP="00F17634">
            <w:pPr>
              <w:pStyle w:val="TAL"/>
              <w:rPr>
                <w:lang w:eastAsia="en-US"/>
              </w:rPr>
            </w:pPr>
            <w:r w:rsidRPr="00F511A5">
              <w:rPr>
                <w:lang w:eastAsia="en-US"/>
              </w:rPr>
              <w:t>Correction to ENDC TC 7.1.3.2.1-Correct functionality of Integrity algorithm SNOW3G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6A8E57" w14:textId="77777777" w:rsidR="005979E7" w:rsidRPr="00F511A5" w:rsidRDefault="005979E7" w:rsidP="00F17634">
            <w:pPr>
              <w:pStyle w:val="TAC"/>
              <w:rPr>
                <w:lang w:eastAsia="en-US"/>
              </w:rPr>
            </w:pPr>
            <w:r w:rsidRPr="00F511A5">
              <w:rPr>
                <w:lang w:eastAsia="en-US"/>
              </w:rPr>
              <w:t>16.4.0</w:t>
            </w:r>
          </w:p>
        </w:tc>
      </w:tr>
      <w:tr w:rsidR="005979E7" w:rsidRPr="00F511A5" w14:paraId="2324362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D2C164"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520573"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A7EABD" w14:textId="77777777" w:rsidR="005979E7" w:rsidRPr="00F511A5" w:rsidRDefault="005979E7" w:rsidP="00F17634">
            <w:pPr>
              <w:pStyle w:val="TAC"/>
              <w:rPr>
                <w:lang w:eastAsia="en-US"/>
              </w:rPr>
            </w:pPr>
            <w:r w:rsidRPr="00F511A5">
              <w:rPr>
                <w:lang w:eastAsia="en-US"/>
              </w:rPr>
              <w:t>R5-202615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E525F6" w14:textId="77777777" w:rsidR="005979E7" w:rsidRPr="00F511A5" w:rsidRDefault="005979E7" w:rsidP="00F17634">
            <w:pPr>
              <w:pStyle w:val="TAC"/>
              <w:rPr>
                <w:lang w:eastAsia="en-US"/>
              </w:rPr>
            </w:pPr>
            <w:r w:rsidRPr="00F511A5">
              <w:rPr>
                <w:lang w:eastAsia="en-US"/>
              </w:rPr>
              <w:t>1458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EE04E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3F67D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7F6CFC" w14:textId="77777777" w:rsidR="005979E7" w:rsidRPr="00F511A5" w:rsidRDefault="005979E7" w:rsidP="00F17634">
            <w:pPr>
              <w:pStyle w:val="TAL"/>
              <w:rPr>
                <w:lang w:eastAsia="en-US"/>
              </w:rPr>
            </w:pPr>
            <w:r w:rsidRPr="00F511A5">
              <w:rPr>
                <w:lang w:eastAsia="en-US"/>
              </w:rPr>
              <w:t>Correction to ENDC TC 7.1.3.2.2-Correct functionality of Integrity algorithm AES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84DD22" w14:textId="77777777" w:rsidR="005979E7" w:rsidRPr="00F511A5" w:rsidRDefault="005979E7" w:rsidP="00F17634">
            <w:pPr>
              <w:pStyle w:val="TAC"/>
              <w:rPr>
                <w:lang w:eastAsia="en-US"/>
              </w:rPr>
            </w:pPr>
            <w:r w:rsidRPr="00F511A5">
              <w:rPr>
                <w:lang w:eastAsia="en-US"/>
              </w:rPr>
              <w:t>16.4.0</w:t>
            </w:r>
          </w:p>
        </w:tc>
      </w:tr>
      <w:tr w:rsidR="005979E7" w:rsidRPr="00F511A5" w14:paraId="18AF12A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3F0123"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1B7CA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8AADFA" w14:textId="77777777" w:rsidR="005979E7" w:rsidRPr="00F511A5" w:rsidRDefault="005979E7" w:rsidP="00F17634">
            <w:pPr>
              <w:pStyle w:val="TAC"/>
              <w:rPr>
                <w:lang w:eastAsia="en-US"/>
              </w:rPr>
            </w:pPr>
            <w:r w:rsidRPr="00F511A5">
              <w:rPr>
                <w:lang w:eastAsia="en-US"/>
              </w:rPr>
              <w:t>R5-202616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40FB0E" w14:textId="77777777" w:rsidR="005979E7" w:rsidRPr="00F511A5" w:rsidRDefault="005979E7" w:rsidP="00F17634">
            <w:pPr>
              <w:pStyle w:val="TAC"/>
              <w:rPr>
                <w:lang w:eastAsia="en-US"/>
              </w:rPr>
            </w:pPr>
            <w:r w:rsidRPr="00F511A5">
              <w:rPr>
                <w:lang w:eastAsia="en-US"/>
              </w:rPr>
              <w:t>1459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EC1A8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C1BF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DF35C8" w14:textId="77777777" w:rsidR="005979E7" w:rsidRPr="00F511A5" w:rsidRDefault="005979E7" w:rsidP="00F17634">
            <w:pPr>
              <w:pStyle w:val="TAL"/>
              <w:rPr>
                <w:lang w:eastAsia="en-US"/>
              </w:rPr>
            </w:pPr>
            <w:r w:rsidRPr="00F511A5">
              <w:rPr>
                <w:lang w:eastAsia="en-US"/>
              </w:rPr>
              <w:t>Correction to ENDC TC 7.1.3.2.3-Correct functionality of Integrity algorithm ZUC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1F0928" w14:textId="77777777" w:rsidR="005979E7" w:rsidRPr="00F511A5" w:rsidRDefault="005979E7" w:rsidP="00F17634">
            <w:pPr>
              <w:pStyle w:val="TAC"/>
              <w:rPr>
                <w:lang w:eastAsia="en-US"/>
              </w:rPr>
            </w:pPr>
            <w:r w:rsidRPr="00F511A5">
              <w:rPr>
                <w:lang w:eastAsia="en-US"/>
              </w:rPr>
              <w:t>16.4.0</w:t>
            </w:r>
          </w:p>
        </w:tc>
      </w:tr>
      <w:tr w:rsidR="005979E7" w:rsidRPr="00F511A5" w14:paraId="7B2AAF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6B89AE"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8D991A"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373975" w14:textId="77777777" w:rsidR="005979E7" w:rsidRPr="00F511A5" w:rsidRDefault="005979E7" w:rsidP="00F17634">
            <w:pPr>
              <w:pStyle w:val="TAC"/>
              <w:rPr>
                <w:lang w:eastAsia="en-US"/>
              </w:rPr>
            </w:pPr>
            <w:r w:rsidRPr="00F511A5">
              <w:rPr>
                <w:lang w:eastAsia="en-US"/>
              </w:rPr>
              <w:t>R5-202617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A4347D" w14:textId="77777777" w:rsidR="005979E7" w:rsidRPr="00F511A5" w:rsidRDefault="005979E7" w:rsidP="00F17634">
            <w:pPr>
              <w:pStyle w:val="TAC"/>
              <w:rPr>
                <w:lang w:eastAsia="en-US"/>
              </w:rPr>
            </w:pPr>
            <w:r w:rsidRPr="00F511A5">
              <w:rPr>
                <w:lang w:eastAsia="en-US"/>
              </w:rPr>
              <w:t>1460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7E8A5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8DC07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1C4F58" w14:textId="77777777" w:rsidR="005979E7" w:rsidRPr="00F511A5" w:rsidRDefault="005979E7" w:rsidP="00F17634">
            <w:pPr>
              <w:pStyle w:val="TAL"/>
              <w:rPr>
                <w:lang w:eastAsia="en-US"/>
              </w:rPr>
            </w:pPr>
            <w:r w:rsidRPr="00F511A5">
              <w:rPr>
                <w:lang w:eastAsia="en-US"/>
              </w:rPr>
              <w:t>Correction to ENDC TC 7.1.3.3.1-Correct functionality of encryption algorithm SNOW3G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1CC7D2" w14:textId="77777777" w:rsidR="005979E7" w:rsidRPr="00F511A5" w:rsidRDefault="005979E7" w:rsidP="00F17634">
            <w:pPr>
              <w:pStyle w:val="TAC"/>
              <w:rPr>
                <w:lang w:eastAsia="en-US"/>
              </w:rPr>
            </w:pPr>
            <w:r w:rsidRPr="00F511A5">
              <w:rPr>
                <w:lang w:eastAsia="en-US"/>
              </w:rPr>
              <w:t>16.4.0</w:t>
            </w:r>
          </w:p>
        </w:tc>
      </w:tr>
      <w:tr w:rsidR="005979E7" w:rsidRPr="00F511A5" w14:paraId="160F146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A96C54"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ADB174"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7D67F0" w14:textId="77777777" w:rsidR="005979E7" w:rsidRPr="00F511A5" w:rsidRDefault="005979E7" w:rsidP="00F17634">
            <w:pPr>
              <w:pStyle w:val="TAC"/>
              <w:rPr>
                <w:lang w:eastAsia="en-US"/>
              </w:rPr>
            </w:pPr>
            <w:r w:rsidRPr="00F511A5">
              <w:rPr>
                <w:lang w:eastAsia="en-US"/>
              </w:rPr>
              <w:t>R5-202618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092FE4" w14:textId="77777777" w:rsidR="005979E7" w:rsidRPr="00F511A5" w:rsidRDefault="005979E7" w:rsidP="00F17634">
            <w:pPr>
              <w:pStyle w:val="TAC"/>
              <w:rPr>
                <w:lang w:eastAsia="en-US"/>
              </w:rPr>
            </w:pPr>
            <w:r w:rsidRPr="00F511A5">
              <w:rPr>
                <w:lang w:eastAsia="en-US"/>
              </w:rPr>
              <w:t>1520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7EFF2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0FD7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BB1EE4" w14:textId="77777777" w:rsidR="005979E7" w:rsidRPr="00F511A5" w:rsidRDefault="005979E7" w:rsidP="00F17634">
            <w:pPr>
              <w:pStyle w:val="TAL"/>
              <w:rPr>
                <w:lang w:eastAsia="en-US"/>
              </w:rPr>
            </w:pPr>
            <w:r w:rsidRPr="00F511A5">
              <w:rPr>
                <w:lang w:eastAsia="en-US"/>
              </w:rPr>
              <w:t>Corrections to NR5G PDCP TC 7.1.3.4.1 and 7.1.3.4.2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9CD7C9" w14:textId="77777777" w:rsidR="005979E7" w:rsidRPr="00F511A5" w:rsidRDefault="005979E7" w:rsidP="00F17634">
            <w:pPr>
              <w:pStyle w:val="TAC"/>
              <w:rPr>
                <w:lang w:eastAsia="en-US"/>
              </w:rPr>
            </w:pPr>
            <w:r w:rsidRPr="00F511A5">
              <w:rPr>
                <w:lang w:eastAsia="en-US"/>
              </w:rPr>
              <w:t>16.4.0</w:t>
            </w:r>
          </w:p>
        </w:tc>
      </w:tr>
      <w:tr w:rsidR="005979E7" w:rsidRPr="00F511A5" w14:paraId="21088EA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8DCFB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6575D7"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66B051" w14:textId="77777777" w:rsidR="005979E7" w:rsidRPr="00F511A5" w:rsidRDefault="005979E7" w:rsidP="00F17634">
            <w:pPr>
              <w:pStyle w:val="TAC"/>
              <w:rPr>
                <w:lang w:eastAsia="en-US"/>
              </w:rPr>
            </w:pPr>
            <w:r w:rsidRPr="00F511A5">
              <w:rPr>
                <w:lang w:eastAsia="en-US"/>
              </w:rPr>
              <w:t>R5-202619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86ECE3" w14:textId="77777777" w:rsidR="005979E7" w:rsidRPr="00F511A5" w:rsidRDefault="005979E7" w:rsidP="00F17634">
            <w:pPr>
              <w:pStyle w:val="TAC"/>
              <w:rPr>
                <w:lang w:eastAsia="en-US"/>
              </w:rPr>
            </w:pPr>
            <w:r w:rsidRPr="00F511A5">
              <w:rPr>
                <w:lang w:eastAsia="en-US"/>
              </w:rPr>
              <w:t>1418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3ABC0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4BF9E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BE4CCA" w14:textId="77777777" w:rsidR="005979E7" w:rsidRPr="00F511A5" w:rsidRDefault="005979E7" w:rsidP="00F17634">
            <w:pPr>
              <w:pStyle w:val="TAL"/>
              <w:rPr>
                <w:lang w:eastAsia="en-US"/>
              </w:rPr>
            </w:pPr>
            <w:r w:rsidRPr="00F511A5">
              <w:rPr>
                <w:lang w:eastAsia="en-US"/>
              </w:rPr>
              <w:t>Correction to NR TC 8.1.1.2.1-T300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949443" w14:textId="77777777" w:rsidR="005979E7" w:rsidRPr="00F511A5" w:rsidRDefault="005979E7" w:rsidP="00F17634">
            <w:pPr>
              <w:pStyle w:val="TAC"/>
              <w:rPr>
                <w:lang w:eastAsia="en-US"/>
              </w:rPr>
            </w:pPr>
            <w:r w:rsidRPr="00F511A5">
              <w:rPr>
                <w:lang w:eastAsia="en-US"/>
              </w:rPr>
              <w:t>16.4.0</w:t>
            </w:r>
          </w:p>
        </w:tc>
      </w:tr>
      <w:tr w:rsidR="005979E7" w:rsidRPr="00F511A5" w14:paraId="49E6650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548A7B"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518247"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FF9F5C" w14:textId="77777777" w:rsidR="005979E7" w:rsidRPr="00F511A5" w:rsidRDefault="005979E7" w:rsidP="00F17634">
            <w:pPr>
              <w:pStyle w:val="TAC"/>
              <w:rPr>
                <w:lang w:eastAsia="en-US"/>
              </w:rPr>
            </w:pPr>
            <w:r w:rsidRPr="00F511A5">
              <w:rPr>
                <w:lang w:eastAsia="en-US"/>
              </w:rPr>
              <w:t>R5-202620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913D6D" w14:textId="77777777" w:rsidR="005979E7" w:rsidRPr="00F511A5" w:rsidRDefault="005979E7" w:rsidP="00F17634">
            <w:pPr>
              <w:pStyle w:val="TAC"/>
              <w:rPr>
                <w:lang w:eastAsia="en-US"/>
              </w:rPr>
            </w:pPr>
            <w:r w:rsidRPr="00F511A5">
              <w:rPr>
                <w:lang w:eastAsia="en-US"/>
              </w:rPr>
              <w:t>1419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EE507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92E0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AAD467" w14:textId="77777777" w:rsidR="005979E7" w:rsidRPr="00F511A5" w:rsidRDefault="005979E7" w:rsidP="00F17634">
            <w:pPr>
              <w:pStyle w:val="TAL"/>
              <w:rPr>
                <w:lang w:eastAsia="en-US"/>
              </w:rPr>
            </w:pPr>
            <w:r w:rsidRPr="00F511A5">
              <w:rPr>
                <w:lang w:eastAsia="en-US"/>
              </w:rPr>
              <w:t>Correction to NR TC 8.1.1.3.2-Redirection from NR to E-UTRA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A3404C" w14:textId="77777777" w:rsidR="005979E7" w:rsidRPr="00F511A5" w:rsidRDefault="005979E7" w:rsidP="00F17634">
            <w:pPr>
              <w:pStyle w:val="TAC"/>
              <w:rPr>
                <w:lang w:eastAsia="en-US"/>
              </w:rPr>
            </w:pPr>
            <w:r w:rsidRPr="00F511A5">
              <w:rPr>
                <w:lang w:eastAsia="en-US"/>
              </w:rPr>
              <w:t>16.4.0</w:t>
            </w:r>
          </w:p>
        </w:tc>
      </w:tr>
      <w:tr w:rsidR="005979E7" w:rsidRPr="00F511A5" w14:paraId="242A283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BE609C"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8D1ACF"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4A64BE" w14:textId="77777777" w:rsidR="005979E7" w:rsidRPr="00F511A5" w:rsidRDefault="005979E7" w:rsidP="00F17634">
            <w:pPr>
              <w:pStyle w:val="TAC"/>
              <w:rPr>
                <w:lang w:eastAsia="en-US"/>
              </w:rPr>
            </w:pPr>
            <w:r w:rsidRPr="00F511A5">
              <w:rPr>
                <w:lang w:eastAsia="en-US"/>
              </w:rPr>
              <w:t>R5-202621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07BC70" w14:textId="77777777" w:rsidR="005979E7" w:rsidRPr="00F511A5" w:rsidRDefault="005979E7" w:rsidP="00F17634">
            <w:pPr>
              <w:pStyle w:val="TAC"/>
              <w:rPr>
                <w:lang w:eastAsia="en-US"/>
              </w:rPr>
            </w:pPr>
            <w:r w:rsidRPr="00F511A5">
              <w:rPr>
                <w:lang w:eastAsia="en-US"/>
              </w:rPr>
              <w:t>1464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D518C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24B9D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FAAA14" w14:textId="77777777" w:rsidR="005979E7" w:rsidRPr="00F511A5" w:rsidRDefault="005979E7" w:rsidP="00F17634">
            <w:pPr>
              <w:pStyle w:val="TAL"/>
              <w:rPr>
                <w:lang w:eastAsia="en-US"/>
              </w:rPr>
            </w:pPr>
            <w:r w:rsidRPr="00F511A5">
              <w:rPr>
                <w:lang w:eastAsia="en-US"/>
              </w:rPr>
              <w:t>Correction to test case 8.1.1.3.1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5B787C" w14:textId="77777777" w:rsidR="005979E7" w:rsidRPr="00F511A5" w:rsidRDefault="005979E7" w:rsidP="00F17634">
            <w:pPr>
              <w:pStyle w:val="TAC"/>
              <w:rPr>
                <w:lang w:eastAsia="en-US"/>
              </w:rPr>
            </w:pPr>
            <w:r w:rsidRPr="00F511A5">
              <w:rPr>
                <w:lang w:eastAsia="en-US"/>
              </w:rPr>
              <w:t>16.4.0</w:t>
            </w:r>
          </w:p>
        </w:tc>
      </w:tr>
      <w:tr w:rsidR="005979E7" w:rsidRPr="00F511A5" w14:paraId="4974202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562A9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AC9D74"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212044" w14:textId="77777777" w:rsidR="005979E7" w:rsidRPr="00F511A5" w:rsidRDefault="005979E7" w:rsidP="00F17634">
            <w:pPr>
              <w:pStyle w:val="TAC"/>
              <w:rPr>
                <w:lang w:eastAsia="en-US"/>
              </w:rPr>
            </w:pPr>
            <w:r w:rsidRPr="00F511A5">
              <w:rPr>
                <w:lang w:eastAsia="en-US"/>
              </w:rPr>
              <w:t>R5-202622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DFB099" w14:textId="77777777" w:rsidR="005979E7" w:rsidRPr="00F511A5" w:rsidRDefault="005979E7" w:rsidP="00F17634">
            <w:pPr>
              <w:pStyle w:val="TAC"/>
              <w:rPr>
                <w:lang w:eastAsia="en-US"/>
              </w:rPr>
            </w:pPr>
            <w:r w:rsidRPr="00F511A5">
              <w:rPr>
                <w:lang w:eastAsia="en-US"/>
              </w:rPr>
              <w:t>1465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86B3D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AD82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6571EB" w14:textId="77777777" w:rsidR="005979E7" w:rsidRPr="00F511A5" w:rsidRDefault="005979E7" w:rsidP="00F17634">
            <w:pPr>
              <w:pStyle w:val="TAL"/>
              <w:rPr>
                <w:lang w:eastAsia="en-US"/>
              </w:rPr>
            </w:pPr>
            <w:r w:rsidRPr="00F511A5">
              <w:rPr>
                <w:lang w:eastAsia="en-US"/>
              </w:rPr>
              <w:t>Correction to test case 8.1.1.3.3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D026FB" w14:textId="77777777" w:rsidR="005979E7" w:rsidRPr="00F511A5" w:rsidRDefault="005979E7" w:rsidP="00F17634">
            <w:pPr>
              <w:pStyle w:val="TAC"/>
              <w:rPr>
                <w:lang w:eastAsia="en-US"/>
              </w:rPr>
            </w:pPr>
            <w:r w:rsidRPr="00F511A5">
              <w:rPr>
                <w:lang w:eastAsia="en-US"/>
              </w:rPr>
              <w:t>16.4.0</w:t>
            </w:r>
          </w:p>
        </w:tc>
      </w:tr>
      <w:tr w:rsidR="005979E7" w:rsidRPr="00F511A5" w14:paraId="42D5761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02887C"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3AAA6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A720F4" w14:textId="77777777" w:rsidR="005979E7" w:rsidRPr="00F511A5" w:rsidRDefault="005979E7" w:rsidP="00F17634">
            <w:pPr>
              <w:pStyle w:val="TAC"/>
              <w:rPr>
                <w:lang w:eastAsia="en-US"/>
              </w:rPr>
            </w:pPr>
            <w:r w:rsidRPr="00F511A5">
              <w:rPr>
                <w:lang w:eastAsia="en-US"/>
              </w:rPr>
              <w:t>R5-202623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A8290D" w14:textId="77777777" w:rsidR="005979E7" w:rsidRPr="00F511A5" w:rsidRDefault="005979E7" w:rsidP="00F17634">
            <w:pPr>
              <w:pStyle w:val="TAC"/>
              <w:rPr>
                <w:lang w:eastAsia="en-US"/>
              </w:rPr>
            </w:pPr>
            <w:r w:rsidRPr="00F511A5">
              <w:rPr>
                <w:lang w:eastAsia="en-US"/>
              </w:rPr>
              <w:t>1466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3BADA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8239B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ECC49F" w14:textId="77777777" w:rsidR="005979E7" w:rsidRPr="00F511A5" w:rsidRDefault="005979E7" w:rsidP="00F17634">
            <w:pPr>
              <w:pStyle w:val="TAL"/>
              <w:rPr>
                <w:lang w:eastAsia="en-US"/>
              </w:rPr>
            </w:pPr>
            <w:r w:rsidRPr="00F511A5">
              <w:rPr>
                <w:lang w:eastAsia="en-US"/>
              </w:rPr>
              <w:t>Correction to test case 8.1.1.3.4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43FE8DF" w14:textId="77777777" w:rsidR="005979E7" w:rsidRPr="00F511A5" w:rsidRDefault="005979E7" w:rsidP="00F17634">
            <w:pPr>
              <w:pStyle w:val="TAC"/>
              <w:rPr>
                <w:lang w:eastAsia="en-US"/>
              </w:rPr>
            </w:pPr>
            <w:r w:rsidRPr="00F511A5">
              <w:rPr>
                <w:lang w:eastAsia="en-US"/>
              </w:rPr>
              <w:t>16.4.0</w:t>
            </w:r>
          </w:p>
        </w:tc>
      </w:tr>
      <w:tr w:rsidR="005979E7" w:rsidRPr="00F511A5" w14:paraId="41E0BAA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1F802F"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85574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720E37" w14:textId="77777777" w:rsidR="005979E7" w:rsidRPr="00F511A5" w:rsidRDefault="005979E7" w:rsidP="00F17634">
            <w:pPr>
              <w:pStyle w:val="TAC"/>
              <w:rPr>
                <w:lang w:eastAsia="en-US"/>
              </w:rPr>
            </w:pPr>
            <w:r w:rsidRPr="00F511A5">
              <w:rPr>
                <w:lang w:eastAsia="en-US"/>
              </w:rPr>
              <w:t>R5-202624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984280" w14:textId="77777777" w:rsidR="005979E7" w:rsidRPr="00F511A5" w:rsidRDefault="005979E7" w:rsidP="00F17634">
            <w:pPr>
              <w:pStyle w:val="TAC"/>
              <w:rPr>
                <w:lang w:eastAsia="en-US"/>
              </w:rPr>
            </w:pPr>
            <w:r w:rsidRPr="00F511A5">
              <w:rPr>
                <w:lang w:eastAsia="en-US"/>
              </w:rPr>
              <w:t>1467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3BFF4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BCBA9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4EA8AA" w14:textId="77777777" w:rsidR="005979E7" w:rsidRPr="00F511A5" w:rsidRDefault="005979E7" w:rsidP="00F17634">
            <w:pPr>
              <w:pStyle w:val="TAL"/>
              <w:rPr>
                <w:lang w:eastAsia="en-US"/>
              </w:rPr>
            </w:pPr>
            <w:r w:rsidRPr="00F511A5">
              <w:rPr>
                <w:lang w:eastAsia="en-US"/>
              </w:rPr>
              <w:t>Correction to test case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A966FD" w14:textId="77777777" w:rsidR="005979E7" w:rsidRPr="00F511A5" w:rsidRDefault="005979E7" w:rsidP="00F17634">
            <w:pPr>
              <w:pStyle w:val="TAC"/>
              <w:rPr>
                <w:lang w:eastAsia="en-US"/>
              </w:rPr>
            </w:pPr>
            <w:r w:rsidRPr="00F511A5">
              <w:rPr>
                <w:lang w:eastAsia="en-US"/>
              </w:rPr>
              <w:t>16.4.0</w:t>
            </w:r>
          </w:p>
        </w:tc>
      </w:tr>
      <w:tr w:rsidR="005979E7" w:rsidRPr="00F511A5" w14:paraId="4AD55D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662C41"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BC964D"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DED5E6" w14:textId="77777777" w:rsidR="005979E7" w:rsidRPr="00F511A5" w:rsidRDefault="005979E7" w:rsidP="00F17634">
            <w:pPr>
              <w:pStyle w:val="TAC"/>
              <w:rPr>
                <w:lang w:eastAsia="en-US"/>
              </w:rPr>
            </w:pPr>
            <w:r w:rsidRPr="00F511A5">
              <w:rPr>
                <w:lang w:eastAsia="en-US"/>
              </w:rPr>
              <w:t>R5-202625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C0AECB" w14:textId="77777777" w:rsidR="005979E7" w:rsidRPr="00F511A5" w:rsidRDefault="005979E7" w:rsidP="00F17634">
            <w:pPr>
              <w:pStyle w:val="TAC"/>
              <w:rPr>
                <w:lang w:eastAsia="en-US"/>
              </w:rPr>
            </w:pPr>
            <w:r w:rsidRPr="00F511A5">
              <w:rPr>
                <w:lang w:eastAsia="en-US"/>
              </w:rPr>
              <w:t>1468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FEA49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FC54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455594" w14:textId="77777777" w:rsidR="005979E7" w:rsidRPr="00F511A5" w:rsidRDefault="005979E7" w:rsidP="00F17634">
            <w:pPr>
              <w:pStyle w:val="TAL"/>
              <w:rPr>
                <w:lang w:eastAsia="en-US"/>
              </w:rPr>
            </w:pPr>
            <w:r w:rsidRPr="00F511A5">
              <w:rPr>
                <w:lang w:eastAsia="en-US"/>
              </w:rPr>
              <w:t>Correction to test case 8.1.1.4.2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F10839" w14:textId="77777777" w:rsidR="005979E7" w:rsidRPr="00F511A5" w:rsidRDefault="005979E7" w:rsidP="00F17634">
            <w:pPr>
              <w:pStyle w:val="TAC"/>
              <w:rPr>
                <w:lang w:eastAsia="en-US"/>
              </w:rPr>
            </w:pPr>
            <w:r w:rsidRPr="00F511A5">
              <w:rPr>
                <w:lang w:eastAsia="en-US"/>
              </w:rPr>
              <w:t>16.4.0</w:t>
            </w:r>
          </w:p>
        </w:tc>
      </w:tr>
      <w:tr w:rsidR="005979E7" w:rsidRPr="00F511A5" w14:paraId="587707A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700B4D"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6E7E1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E7E83D" w14:textId="77777777" w:rsidR="005979E7" w:rsidRPr="00F511A5" w:rsidRDefault="005979E7" w:rsidP="00F17634">
            <w:pPr>
              <w:pStyle w:val="TAC"/>
              <w:rPr>
                <w:lang w:eastAsia="en-US"/>
              </w:rPr>
            </w:pPr>
            <w:r w:rsidRPr="00F511A5">
              <w:rPr>
                <w:lang w:eastAsia="en-US"/>
              </w:rPr>
              <w:t>R5-202626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C52242" w14:textId="77777777" w:rsidR="005979E7" w:rsidRPr="00F511A5" w:rsidRDefault="005979E7" w:rsidP="00F17634">
            <w:pPr>
              <w:pStyle w:val="TAC"/>
              <w:rPr>
                <w:lang w:eastAsia="en-US"/>
              </w:rPr>
            </w:pPr>
            <w:r w:rsidRPr="00F511A5">
              <w:rPr>
                <w:lang w:eastAsia="en-US"/>
              </w:rPr>
              <w:t>1469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C01D5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33407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3DF518" w14:textId="77777777" w:rsidR="005979E7" w:rsidRPr="00F511A5" w:rsidRDefault="005979E7" w:rsidP="00F17634">
            <w:pPr>
              <w:pStyle w:val="TAL"/>
              <w:rPr>
                <w:lang w:eastAsia="en-US"/>
              </w:rPr>
            </w:pPr>
            <w:r w:rsidRPr="00F511A5">
              <w:rPr>
                <w:lang w:eastAsia="en-US"/>
              </w:rPr>
              <w:t>Correction to test case 8.1.2.1.1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F072F6" w14:textId="77777777" w:rsidR="005979E7" w:rsidRPr="00F511A5" w:rsidRDefault="005979E7" w:rsidP="00F17634">
            <w:pPr>
              <w:pStyle w:val="TAC"/>
              <w:rPr>
                <w:lang w:eastAsia="en-US"/>
              </w:rPr>
            </w:pPr>
            <w:r w:rsidRPr="00F511A5">
              <w:rPr>
                <w:lang w:eastAsia="en-US"/>
              </w:rPr>
              <w:t>16.4.0</w:t>
            </w:r>
          </w:p>
        </w:tc>
      </w:tr>
      <w:tr w:rsidR="005979E7" w:rsidRPr="00F511A5" w14:paraId="7A40A59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6D8C0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A1B3C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7A747F" w14:textId="77777777" w:rsidR="005979E7" w:rsidRPr="00F511A5" w:rsidRDefault="005979E7" w:rsidP="00F17634">
            <w:pPr>
              <w:pStyle w:val="TAC"/>
              <w:rPr>
                <w:lang w:eastAsia="en-US"/>
              </w:rPr>
            </w:pPr>
            <w:r w:rsidRPr="00F511A5">
              <w:rPr>
                <w:lang w:eastAsia="en-US"/>
              </w:rPr>
              <w:t>R5-202627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D3DD24" w14:textId="77777777" w:rsidR="005979E7" w:rsidRPr="00F511A5" w:rsidRDefault="005979E7" w:rsidP="00F17634">
            <w:pPr>
              <w:pStyle w:val="TAC"/>
              <w:rPr>
                <w:lang w:eastAsia="en-US"/>
              </w:rPr>
            </w:pPr>
            <w:r w:rsidRPr="00F511A5">
              <w:rPr>
                <w:lang w:eastAsia="en-US"/>
              </w:rPr>
              <w:t>1515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D77FF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5561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93EAF9" w14:textId="77777777" w:rsidR="005979E7" w:rsidRPr="00F511A5" w:rsidRDefault="005979E7" w:rsidP="00F17634">
            <w:pPr>
              <w:pStyle w:val="TAL"/>
              <w:rPr>
                <w:lang w:eastAsia="en-US"/>
              </w:rPr>
            </w:pPr>
            <w:r w:rsidRPr="00F511A5">
              <w:rPr>
                <w:lang w:eastAsia="en-US"/>
              </w:rPr>
              <w:t>Corrections to NR5G RRC TC 8.2.2.6.1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AA45B3" w14:textId="77777777" w:rsidR="005979E7" w:rsidRPr="00F511A5" w:rsidRDefault="005979E7" w:rsidP="00F17634">
            <w:pPr>
              <w:pStyle w:val="TAC"/>
              <w:rPr>
                <w:lang w:eastAsia="en-US"/>
              </w:rPr>
            </w:pPr>
            <w:r w:rsidRPr="00F511A5">
              <w:rPr>
                <w:lang w:eastAsia="en-US"/>
              </w:rPr>
              <w:t>16.4.0</w:t>
            </w:r>
          </w:p>
        </w:tc>
      </w:tr>
      <w:tr w:rsidR="005979E7" w:rsidRPr="00F511A5" w14:paraId="017169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1D693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5A81C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309EFC" w14:textId="77777777" w:rsidR="005979E7" w:rsidRPr="00F511A5" w:rsidRDefault="005979E7" w:rsidP="00F17634">
            <w:pPr>
              <w:pStyle w:val="TAC"/>
              <w:rPr>
                <w:lang w:eastAsia="en-US"/>
              </w:rPr>
            </w:pPr>
            <w:r w:rsidRPr="00F511A5">
              <w:rPr>
                <w:lang w:eastAsia="en-US"/>
              </w:rPr>
              <w:t>R5-202628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4FE32A" w14:textId="77777777" w:rsidR="005979E7" w:rsidRPr="00F511A5" w:rsidRDefault="005979E7" w:rsidP="00F17634">
            <w:pPr>
              <w:pStyle w:val="TAC"/>
              <w:rPr>
                <w:lang w:eastAsia="en-US"/>
              </w:rPr>
            </w:pPr>
            <w:r w:rsidRPr="00F511A5">
              <w:rPr>
                <w:lang w:eastAsia="en-US"/>
              </w:rPr>
              <w:t>1576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CAB63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BE6F9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CCED58" w14:textId="77777777" w:rsidR="005979E7" w:rsidRPr="00F511A5" w:rsidRDefault="005979E7" w:rsidP="00F17634">
            <w:pPr>
              <w:pStyle w:val="TAL"/>
              <w:rPr>
                <w:lang w:eastAsia="en-US"/>
              </w:rPr>
            </w:pPr>
            <w:r w:rsidRPr="00F511A5">
              <w:rPr>
                <w:lang w:eastAsia="en-US"/>
              </w:rPr>
              <w:t>Update RRC TC 8.1.2.1.5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BA26DA" w14:textId="77777777" w:rsidR="005979E7" w:rsidRPr="00F511A5" w:rsidRDefault="005979E7" w:rsidP="00F17634">
            <w:pPr>
              <w:pStyle w:val="TAC"/>
              <w:rPr>
                <w:lang w:eastAsia="en-US"/>
              </w:rPr>
            </w:pPr>
            <w:r w:rsidRPr="00F511A5">
              <w:rPr>
                <w:lang w:eastAsia="en-US"/>
              </w:rPr>
              <w:t>16.4.0</w:t>
            </w:r>
          </w:p>
        </w:tc>
      </w:tr>
      <w:tr w:rsidR="005979E7" w:rsidRPr="00F511A5" w14:paraId="483E6C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F80A7E"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B78C9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997C29" w14:textId="77777777" w:rsidR="005979E7" w:rsidRPr="00F511A5" w:rsidRDefault="005979E7" w:rsidP="00F17634">
            <w:pPr>
              <w:pStyle w:val="TAC"/>
              <w:rPr>
                <w:lang w:eastAsia="en-US"/>
              </w:rPr>
            </w:pPr>
            <w:r w:rsidRPr="00F511A5">
              <w:rPr>
                <w:lang w:eastAsia="en-US"/>
              </w:rPr>
              <w:t>R5-202629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3CFBAD" w14:textId="77777777" w:rsidR="005979E7" w:rsidRPr="00F511A5" w:rsidRDefault="005979E7" w:rsidP="00F17634">
            <w:pPr>
              <w:pStyle w:val="TAC"/>
              <w:rPr>
                <w:lang w:eastAsia="en-US"/>
              </w:rPr>
            </w:pPr>
            <w:r w:rsidRPr="00F511A5">
              <w:rPr>
                <w:lang w:eastAsia="en-US"/>
              </w:rPr>
              <w:t>1582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8FD9F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A9A27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CA5884" w14:textId="77777777" w:rsidR="005979E7" w:rsidRPr="00F511A5" w:rsidRDefault="005979E7" w:rsidP="00F17634">
            <w:pPr>
              <w:pStyle w:val="TAL"/>
              <w:rPr>
                <w:lang w:eastAsia="en-US"/>
              </w:rPr>
            </w:pPr>
            <w:r w:rsidRPr="00F511A5">
              <w:rPr>
                <w:lang w:eastAsia="en-US"/>
              </w:rPr>
              <w:t>Corrections to EN-DC RRC TC 8.2.2.7.1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B29D03" w14:textId="77777777" w:rsidR="005979E7" w:rsidRPr="00F511A5" w:rsidRDefault="005979E7" w:rsidP="00F17634">
            <w:pPr>
              <w:pStyle w:val="TAC"/>
              <w:rPr>
                <w:lang w:eastAsia="en-US"/>
              </w:rPr>
            </w:pPr>
            <w:r w:rsidRPr="00F511A5">
              <w:rPr>
                <w:lang w:eastAsia="en-US"/>
              </w:rPr>
              <w:t>16.4.0</w:t>
            </w:r>
          </w:p>
        </w:tc>
      </w:tr>
      <w:tr w:rsidR="005979E7" w:rsidRPr="00F511A5" w14:paraId="0E64E92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E2F5A3"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F62D2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2F212F" w14:textId="77777777" w:rsidR="005979E7" w:rsidRPr="00F511A5" w:rsidRDefault="005979E7" w:rsidP="00F17634">
            <w:pPr>
              <w:pStyle w:val="TAC"/>
              <w:rPr>
                <w:lang w:eastAsia="en-US"/>
              </w:rPr>
            </w:pPr>
            <w:r w:rsidRPr="00F511A5">
              <w:rPr>
                <w:lang w:eastAsia="en-US"/>
              </w:rPr>
              <w:t>R5-202630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18F71F" w14:textId="77777777" w:rsidR="005979E7" w:rsidRPr="00F511A5" w:rsidRDefault="005979E7" w:rsidP="00F17634">
            <w:pPr>
              <w:pStyle w:val="TAC"/>
              <w:rPr>
                <w:lang w:eastAsia="en-US"/>
              </w:rPr>
            </w:pPr>
            <w:r w:rsidRPr="00F511A5">
              <w:rPr>
                <w:lang w:eastAsia="en-US"/>
              </w:rPr>
              <w:t>1422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CD1B1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94BEA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631E8E" w14:textId="77777777" w:rsidR="005979E7" w:rsidRPr="00F511A5" w:rsidRDefault="005979E7" w:rsidP="00F17634">
            <w:pPr>
              <w:pStyle w:val="TAL"/>
              <w:rPr>
                <w:lang w:eastAsia="en-US"/>
              </w:rPr>
            </w:pPr>
            <w:r w:rsidRPr="00F511A5">
              <w:rPr>
                <w:lang w:eastAsia="en-US"/>
              </w:rPr>
              <w:t>Correction to NR TC 8.1.3.1.11-Two RSRQ event A3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97FA2A" w14:textId="77777777" w:rsidR="005979E7" w:rsidRPr="00F511A5" w:rsidRDefault="005979E7" w:rsidP="00F17634">
            <w:pPr>
              <w:pStyle w:val="TAC"/>
              <w:rPr>
                <w:lang w:eastAsia="en-US"/>
              </w:rPr>
            </w:pPr>
            <w:r w:rsidRPr="00F511A5">
              <w:rPr>
                <w:lang w:eastAsia="en-US"/>
              </w:rPr>
              <w:t>16.4.0</w:t>
            </w:r>
          </w:p>
        </w:tc>
      </w:tr>
      <w:tr w:rsidR="005979E7" w:rsidRPr="00F511A5" w14:paraId="262F6B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51A3CF"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0614D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5A515F" w14:textId="77777777" w:rsidR="005979E7" w:rsidRPr="00F511A5" w:rsidRDefault="005979E7" w:rsidP="00F17634">
            <w:pPr>
              <w:pStyle w:val="TAC"/>
              <w:rPr>
                <w:lang w:eastAsia="en-US"/>
              </w:rPr>
            </w:pPr>
            <w:r w:rsidRPr="00F511A5">
              <w:rPr>
                <w:lang w:eastAsia="en-US"/>
              </w:rPr>
              <w:t>R5-202631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F09E79" w14:textId="77777777" w:rsidR="005979E7" w:rsidRPr="00F511A5" w:rsidRDefault="005979E7" w:rsidP="00F17634">
            <w:pPr>
              <w:pStyle w:val="TAC"/>
              <w:rPr>
                <w:lang w:eastAsia="en-US"/>
              </w:rPr>
            </w:pPr>
            <w:r w:rsidRPr="00F511A5">
              <w:rPr>
                <w:lang w:eastAsia="en-US"/>
              </w:rPr>
              <w:t>1423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FC76A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5FBC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DECF86" w14:textId="77777777" w:rsidR="005979E7" w:rsidRPr="00F511A5" w:rsidRDefault="005979E7" w:rsidP="00F17634">
            <w:pPr>
              <w:pStyle w:val="TAL"/>
              <w:rPr>
                <w:lang w:eastAsia="en-US"/>
              </w:rPr>
            </w:pPr>
            <w:r w:rsidRPr="00F511A5">
              <w:rPr>
                <w:lang w:eastAsia="en-US"/>
              </w:rPr>
              <w:t>Correction to NR TC 8.1.3.1.16-Intra NR measurements with Whitelisting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CC06D8" w14:textId="77777777" w:rsidR="005979E7" w:rsidRPr="00F511A5" w:rsidRDefault="005979E7" w:rsidP="00F17634">
            <w:pPr>
              <w:pStyle w:val="TAC"/>
              <w:rPr>
                <w:lang w:eastAsia="en-US"/>
              </w:rPr>
            </w:pPr>
            <w:r w:rsidRPr="00F511A5">
              <w:rPr>
                <w:lang w:eastAsia="en-US"/>
              </w:rPr>
              <w:t>16.4.0</w:t>
            </w:r>
          </w:p>
        </w:tc>
      </w:tr>
      <w:tr w:rsidR="005979E7" w:rsidRPr="00F511A5" w14:paraId="6C8D05B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29CE3A"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D94303"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ECAFEA" w14:textId="77777777" w:rsidR="005979E7" w:rsidRPr="00F511A5" w:rsidRDefault="005979E7" w:rsidP="00F17634">
            <w:pPr>
              <w:pStyle w:val="TAC"/>
              <w:rPr>
                <w:lang w:eastAsia="en-US"/>
              </w:rPr>
            </w:pPr>
            <w:r w:rsidRPr="00F511A5">
              <w:rPr>
                <w:lang w:eastAsia="en-US"/>
              </w:rPr>
              <w:t>R5-202632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259E70" w14:textId="77777777" w:rsidR="005979E7" w:rsidRPr="00F511A5" w:rsidRDefault="005979E7" w:rsidP="00F17634">
            <w:pPr>
              <w:pStyle w:val="TAC"/>
              <w:rPr>
                <w:lang w:eastAsia="en-US"/>
              </w:rPr>
            </w:pPr>
            <w:r w:rsidRPr="00F511A5">
              <w:rPr>
                <w:lang w:eastAsia="en-US"/>
              </w:rPr>
              <w:t>1425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3C276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C03F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4E54F9" w14:textId="77777777" w:rsidR="005979E7" w:rsidRPr="00F511A5" w:rsidRDefault="005979E7" w:rsidP="00F17634">
            <w:pPr>
              <w:pStyle w:val="TAL"/>
              <w:rPr>
                <w:lang w:eastAsia="en-US"/>
              </w:rPr>
            </w:pPr>
            <w:r w:rsidRPr="00F511A5">
              <w:rPr>
                <w:lang w:eastAsia="en-US"/>
              </w:rPr>
              <w:t>Correction to NR TC 8.1.3.2.3-RSRQ event B2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1EB185" w14:textId="77777777" w:rsidR="005979E7" w:rsidRPr="00F511A5" w:rsidRDefault="005979E7" w:rsidP="00F17634">
            <w:pPr>
              <w:pStyle w:val="TAC"/>
              <w:rPr>
                <w:lang w:eastAsia="en-US"/>
              </w:rPr>
            </w:pPr>
            <w:r w:rsidRPr="00F511A5">
              <w:rPr>
                <w:lang w:eastAsia="en-US"/>
              </w:rPr>
              <w:t>16.4.0</w:t>
            </w:r>
          </w:p>
        </w:tc>
      </w:tr>
      <w:tr w:rsidR="005979E7" w:rsidRPr="00F511A5" w14:paraId="427F9F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214BD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677BCF"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055BAF" w14:textId="77777777" w:rsidR="005979E7" w:rsidRPr="00F511A5" w:rsidRDefault="005979E7" w:rsidP="00F17634">
            <w:pPr>
              <w:pStyle w:val="TAC"/>
              <w:rPr>
                <w:lang w:eastAsia="en-US"/>
              </w:rPr>
            </w:pPr>
            <w:r w:rsidRPr="00F511A5">
              <w:rPr>
                <w:lang w:eastAsia="en-US"/>
              </w:rPr>
              <w:t>R5-202633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9B3E37" w14:textId="77777777" w:rsidR="005979E7" w:rsidRPr="00F511A5" w:rsidRDefault="005979E7" w:rsidP="00F17634">
            <w:pPr>
              <w:pStyle w:val="TAC"/>
              <w:rPr>
                <w:lang w:eastAsia="en-US"/>
              </w:rPr>
            </w:pPr>
            <w:r w:rsidRPr="00F511A5">
              <w:rPr>
                <w:lang w:eastAsia="en-US"/>
              </w:rPr>
              <w:t>1426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AE7E3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2C49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0DF2E5" w14:textId="77777777" w:rsidR="005979E7" w:rsidRPr="00F511A5" w:rsidRDefault="005979E7" w:rsidP="00F17634">
            <w:pPr>
              <w:pStyle w:val="TAL"/>
              <w:rPr>
                <w:lang w:eastAsia="en-US"/>
              </w:rPr>
            </w:pPr>
            <w:r w:rsidRPr="00F511A5">
              <w:rPr>
                <w:lang w:eastAsia="en-US"/>
              </w:rPr>
              <w:t>Correction to NR TC 8.1.3.3.1-NR CGI</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2C2B23" w14:textId="77777777" w:rsidR="005979E7" w:rsidRPr="00F511A5" w:rsidRDefault="005979E7" w:rsidP="00F17634">
            <w:pPr>
              <w:pStyle w:val="TAC"/>
              <w:rPr>
                <w:lang w:eastAsia="en-US"/>
              </w:rPr>
            </w:pPr>
            <w:r w:rsidRPr="00F511A5">
              <w:rPr>
                <w:lang w:eastAsia="en-US"/>
              </w:rPr>
              <w:t>16.4.0</w:t>
            </w:r>
          </w:p>
        </w:tc>
      </w:tr>
      <w:tr w:rsidR="005979E7" w:rsidRPr="00F511A5" w14:paraId="7AE07DD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13FDE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00509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1FE015" w14:textId="77777777" w:rsidR="005979E7" w:rsidRPr="00F511A5" w:rsidRDefault="005979E7" w:rsidP="00F17634">
            <w:pPr>
              <w:pStyle w:val="TAC"/>
              <w:rPr>
                <w:lang w:eastAsia="en-US"/>
              </w:rPr>
            </w:pPr>
            <w:r w:rsidRPr="00F511A5">
              <w:rPr>
                <w:lang w:eastAsia="en-US"/>
              </w:rPr>
              <w:t>R5-202634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E466CF" w14:textId="77777777" w:rsidR="005979E7" w:rsidRPr="00F511A5" w:rsidRDefault="005979E7" w:rsidP="00F17634">
            <w:pPr>
              <w:pStyle w:val="TAC"/>
              <w:rPr>
                <w:lang w:eastAsia="en-US"/>
              </w:rPr>
            </w:pPr>
            <w:r w:rsidRPr="00F511A5">
              <w:rPr>
                <w:lang w:eastAsia="en-US"/>
              </w:rPr>
              <w:t>1427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49039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1BA3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578CE4" w14:textId="77777777" w:rsidR="005979E7" w:rsidRPr="00F511A5" w:rsidRDefault="005979E7" w:rsidP="00F17634">
            <w:pPr>
              <w:pStyle w:val="TAL"/>
              <w:rPr>
                <w:lang w:eastAsia="en-US"/>
              </w:rPr>
            </w:pPr>
            <w:r w:rsidRPr="00F511A5">
              <w:rPr>
                <w:lang w:eastAsia="en-US"/>
              </w:rPr>
              <w:t>Correction to NR TC 8.1.3.3.2-LTE CGI</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C4D9B2" w14:textId="77777777" w:rsidR="005979E7" w:rsidRPr="00F511A5" w:rsidRDefault="005979E7" w:rsidP="00F17634">
            <w:pPr>
              <w:pStyle w:val="TAC"/>
              <w:rPr>
                <w:lang w:eastAsia="en-US"/>
              </w:rPr>
            </w:pPr>
            <w:r w:rsidRPr="00F511A5">
              <w:rPr>
                <w:lang w:eastAsia="en-US"/>
              </w:rPr>
              <w:t>16.4.0</w:t>
            </w:r>
          </w:p>
        </w:tc>
      </w:tr>
      <w:tr w:rsidR="005979E7" w:rsidRPr="00F511A5" w14:paraId="538C2C2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47BA4F"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C3141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E649FC" w14:textId="77777777" w:rsidR="005979E7" w:rsidRPr="00F511A5" w:rsidRDefault="005979E7" w:rsidP="00F17634">
            <w:pPr>
              <w:pStyle w:val="TAC"/>
              <w:rPr>
                <w:lang w:eastAsia="en-US"/>
              </w:rPr>
            </w:pPr>
            <w:r w:rsidRPr="00F511A5">
              <w:rPr>
                <w:lang w:eastAsia="en-US"/>
              </w:rPr>
              <w:t>R5-202635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B13903" w14:textId="77777777" w:rsidR="005979E7" w:rsidRPr="00F511A5" w:rsidRDefault="005979E7" w:rsidP="00F17634">
            <w:pPr>
              <w:pStyle w:val="TAC"/>
              <w:rPr>
                <w:lang w:eastAsia="en-US"/>
              </w:rPr>
            </w:pPr>
            <w:r w:rsidRPr="00F511A5">
              <w:rPr>
                <w:lang w:eastAsia="en-US"/>
              </w:rPr>
              <w:t>1501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E51A9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398E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1FDCC5" w14:textId="77777777" w:rsidR="005979E7" w:rsidRPr="00F511A5" w:rsidRDefault="005979E7" w:rsidP="00F17634">
            <w:pPr>
              <w:pStyle w:val="TAL"/>
              <w:rPr>
                <w:lang w:eastAsia="en-US"/>
              </w:rPr>
            </w:pPr>
            <w:r w:rsidRPr="00F511A5">
              <w:rPr>
                <w:lang w:eastAsia="en-US"/>
              </w:rPr>
              <w:t>Corrections to NR measurement test cases 8.1.3.x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65481D" w14:textId="77777777" w:rsidR="005979E7" w:rsidRPr="00F511A5" w:rsidRDefault="005979E7" w:rsidP="00F17634">
            <w:pPr>
              <w:pStyle w:val="TAC"/>
              <w:rPr>
                <w:lang w:eastAsia="en-US"/>
              </w:rPr>
            </w:pPr>
            <w:r w:rsidRPr="00F511A5">
              <w:rPr>
                <w:lang w:eastAsia="en-US"/>
              </w:rPr>
              <w:t>16.4.0</w:t>
            </w:r>
          </w:p>
        </w:tc>
      </w:tr>
      <w:tr w:rsidR="005979E7" w:rsidRPr="00F511A5" w14:paraId="6CAFA43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86565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AB2BB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B8B25F" w14:textId="77777777" w:rsidR="005979E7" w:rsidRPr="00F511A5" w:rsidRDefault="005979E7" w:rsidP="00F17634">
            <w:pPr>
              <w:pStyle w:val="TAC"/>
              <w:rPr>
                <w:lang w:eastAsia="en-US"/>
              </w:rPr>
            </w:pPr>
            <w:r w:rsidRPr="00F511A5">
              <w:rPr>
                <w:lang w:eastAsia="en-US"/>
              </w:rPr>
              <w:t>R5-202636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9FA467" w14:textId="77777777" w:rsidR="005979E7" w:rsidRPr="00F511A5" w:rsidRDefault="005979E7" w:rsidP="00F17634">
            <w:pPr>
              <w:pStyle w:val="TAC"/>
              <w:rPr>
                <w:lang w:eastAsia="en-US"/>
              </w:rPr>
            </w:pPr>
            <w:r w:rsidRPr="00F511A5">
              <w:rPr>
                <w:lang w:eastAsia="en-US"/>
              </w:rPr>
              <w:t>1518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72DE9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D2BC5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8F71BA" w14:textId="77777777" w:rsidR="005979E7" w:rsidRPr="00F511A5" w:rsidRDefault="005979E7" w:rsidP="00F17634">
            <w:pPr>
              <w:pStyle w:val="TAL"/>
              <w:rPr>
                <w:lang w:eastAsia="en-US"/>
              </w:rPr>
            </w:pPr>
            <w:r w:rsidRPr="00F511A5">
              <w:rPr>
                <w:lang w:eastAsia="en-US"/>
              </w:rPr>
              <w:t>Corrections to NR5G RRC TC 8.1.3.1.15A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0AC18A" w14:textId="77777777" w:rsidR="005979E7" w:rsidRPr="00F511A5" w:rsidRDefault="005979E7" w:rsidP="00F17634">
            <w:pPr>
              <w:pStyle w:val="TAC"/>
              <w:rPr>
                <w:lang w:eastAsia="en-US"/>
              </w:rPr>
            </w:pPr>
            <w:r w:rsidRPr="00F511A5">
              <w:rPr>
                <w:lang w:eastAsia="en-US"/>
              </w:rPr>
              <w:t>16.4.0</w:t>
            </w:r>
          </w:p>
        </w:tc>
      </w:tr>
      <w:tr w:rsidR="005979E7" w:rsidRPr="00F511A5" w14:paraId="64C5AD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3BF76D"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8FC67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BDDA70" w14:textId="77777777" w:rsidR="005979E7" w:rsidRPr="00F511A5" w:rsidRDefault="005979E7" w:rsidP="00F17634">
            <w:pPr>
              <w:pStyle w:val="TAC"/>
              <w:rPr>
                <w:lang w:eastAsia="en-US"/>
              </w:rPr>
            </w:pPr>
            <w:r w:rsidRPr="00F511A5">
              <w:rPr>
                <w:lang w:eastAsia="en-US"/>
              </w:rPr>
              <w:t>R5-202637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71C372" w14:textId="77777777" w:rsidR="005979E7" w:rsidRPr="00F511A5" w:rsidRDefault="005979E7" w:rsidP="00F17634">
            <w:pPr>
              <w:pStyle w:val="TAC"/>
              <w:rPr>
                <w:lang w:eastAsia="en-US"/>
              </w:rPr>
            </w:pPr>
            <w:r w:rsidRPr="00F511A5">
              <w:rPr>
                <w:lang w:eastAsia="en-US"/>
              </w:rPr>
              <w:t>1536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63AE3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1EC6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BD6C14" w14:textId="77777777" w:rsidR="005979E7" w:rsidRPr="00F511A5" w:rsidRDefault="005979E7" w:rsidP="00F17634">
            <w:pPr>
              <w:pStyle w:val="TAL"/>
              <w:rPr>
                <w:lang w:eastAsia="en-US"/>
              </w:rPr>
            </w:pPr>
            <w:r w:rsidRPr="00F511A5">
              <w:rPr>
                <w:lang w:eastAsia="en-US"/>
              </w:rPr>
              <w:t>Correction to NR TC 8.1.3.1.15a-Intra NR measurements with Blacklisting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E831A8" w14:textId="77777777" w:rsidR="005979E7" w:rsidRPr="00F511A5" w:rsidRDefault="005979E7" w:rsidP="00F17634">
            <w:pPr>
              <w:pStyle w:val="TAC"/>
              <w:rPr>
                <w:lang w:eastAsia="en-US"/>
              </w:rPr>
            </w:pPr>
            <w:r w:rsidRPr="00F511A5">
              <w:rPr>
                <w:lang w:eastAsia="en-US"/>
              </w:rPr>
              <w:t>16.4.0</w:t>
            </w:r>
          </w:p>
        </w:tc>
      </w:tr>
      <w:tr w:rsidR="005979E7" w:rsidRPr="00F511A5" w14:paraId="40EE6B6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92A66B"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071A6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8BEE54" w14:textId="77777777" w:rsidR="005979E7" w:rsidRPr="00F511A5" w:rsidRDefault="005979E7" w:rsidP="00F17634">
            <w:pPr>
              <w:pStyle w:val="TAC"/>
              <w:rPr>
                <w:lang w:eastAsia="en-US"/>
              </w:rPr>
            </w:pPr>
            <w:r w:rsidRPr="00F511A5">
              <w:rPr>
                <w:lang w:eastAsia="en-US"/>
              </w:rPr>
              <w:t>R5-202638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42E65A" w14:textId="77777777" w:rsidR="005979E7" w:rsidRPr="00F511A5" w:rsidRDefault="005979E7" w:rsidP="00F17634">
            <w:pPr>
              <w:pStyle w:val="TAC"/>
              <w:rPr>
                <w:lang w:eastAsia="en-US"/>
              </w:rPr>
            </w:pPr>
            <w:r w:rsidRPr="00F511A5">
              <w:rPr>
                <w:lang w:eastAsia="en-US"/>
              </w:rPr>
              <w:t>1550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8C02B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5199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79931F" w14:textId="77777777" w:rsidR="005979E7" w:rsidRPr="00F511A5" w:rsidRDefault="005979E7" w:rsidP="00F17634">
            <w:pPr>
              <w:pStyle w:val="TAL"/>
              <w:rPr>
                <w:lang w:eastAsia="en-US"/>
              </w:rPr>
            </w:pPr>
            <w:r w:rsidRPr="00F511A5">
              <w:rPr>
                <w:lang w:eastAsia="en-US"/>
              </w:rPr>
              <w:t>Correction to NR TC 8.1.3.2.4-SINR event B2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40DCFED" w14:textId="77777777" w:rsidR="005979E7" w:rsidRPr="00F511A5" w:rsidRDefault="005979E7" w:rsidP="00F17634">
            <w:pPr>
              <w:pStyle w:val="TAC"/>
              <w:rPr>
                <w:lang w:eastAsia="en-US"/>
              </w:rPr>
            </w:pPr>
            <w:r w:rsidRPr="00F511A5">
              <w:rPr>
                <w:lang w:eastAsia="en-US"/>
              </w:rPr>
              <w:t>16.4.0</w:t>
            </w:r>
          </w:p>
        </w:tc>
      </w:tr>
      <w:tr w:rsidR="005979E7" w:rsidRPr="00F511A5" w14:paraId="7081FC5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9AF9A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684E1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889AB4" w14:textId="77777777" w:rsidR="005979E7" w:rsidRPr="00F511A5" w:rsidRDefault="005979E7" w:rsidP="00F17634">
            <w:pPr>
              <w:pStyle w:val="TAC"/>
              <w:rPr>
                <w:lang w:eastAsia="en-US"/>
              </w:rPr>
            </w:pPr>
            <w:r w:rsidRPr="00F511A5">
              <w:rPr>
                <w:lang w:eastAsia="en-US"/>
              </w:rPr>
              <w:t>R5-202639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A3B6D8" w14:textId="77777777" w:rsidR="005979E7" w:rsidRPr="00F511A5" w:rsidRDefault="005979E7" w:rsidP="00F17634">
            <w:pPr>
              <w:pStyle w:val="TAC"/>
              <w:rPr>
                <w:lang w:eastAsia="en-US"/>
              </w:rPr>
            </w:pPr>
            <w:r w:rsidRPr="00F511A5">
              <w:rPr>
                <w:lang w:eastAsia="en-US"/>
              </w:rPr>
              <w:t>1428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AA52E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3C8C3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DB06E5" w14:textId="77777777" w:rsidR="005979E7" w:rsidRPr="00F511A5" w:rsidRDefault="005979E7" w:rsidP="00F17634">
            <w:pPr>
              <w:pStyle w:val="TAL"/>
              <w:rPr>
                <w:lang w:eastAsia="en-US"/>
              </w:rPr>
            </w:pPr>
            <w:r w:rsidRPr="00F511A5">
              <w:rPr>
                <w:lang w:eastAsia="en-US"/>
              </w:rPr>
              <w:t>Correction to NR TC 8.1.4.2.2.1-L2N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A469F7" w14:textId="77777777" w:rsidR="005979E7" w:rsidRPr="00F511A5" w:rsidRDefault="005979E7" w:rsidP="00F17634">
            <w:pPr>
              <w:pStyle w:val="TAC"/>
              <w:rPr>
                <w:lang w:eastAsia="en-US"/>
              </w:rPr>
            </w:pPr>
            <w:r w:rsidRPr="00F511A5">
              <w:rPr>
                <w:lang w:eastAsia="en-US"/>
              </w:rPr>
              <w:t>16.4.0</w:t>
            </w:r>
          </w:p>
        </w:tc>
      </w:tr>
      <w:tr w:rsidR="005979E7" w:rsidRPr="00F511A5" w14:paraId="0C537E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BAD772"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E806A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54377D" w14:textId="77777777" w:rsidR="005979E7" w:rsidRPr="00F511A5" w:rsidRDefault="005979E7" w:rsidP="00F17634">
            <w:pPr>
              <w:pStyle w:val="TAC"/>
              <w:rPr>
                <w:lang w:eastAsia="en-US"/>
              </w:rPr>
            </w:pPr>
            <w:r w:rsidRPr="00F511A5">
              <w:rPr>
                <w:lang w:eastAsia="en-US"/>
              </w:rPr>
              <w:t>R5-202640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E1BC28" w14:textId="77777777" w:rsidR="005979E7" w:rsidRPr="00F511A5" w:rsidRDefault="005979E7" w:rsidP="00F17634">
            <w:pPr>
              <w:pStyle w:val="TAC"/>
              <w:rPr>
                <w:lang w:eastAsia="en-US"/>
              </w:rPr>
            </w:pPr>
            <w:r w:rsidRPr="00F511A5">
              <w:rPr>
                <w:lang w:eastAsia="en-US"/>
              </w:rPr>
              <w:t>1492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FC2D3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5F52E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FD0D90" w14:textId="77777777" w:rsidR="005979E7" w:rsidRPr="00F511A5" w:rsidRDefault="005979E7" w:rsidP="00F17634">
            <w:pPr>
              <w:pStyle w:val="TAL"/>
              <w:rPr>
                <w:lang w:eastAsia="en-US"/>
              </w:rPr>
            </w:pPr>
            <w:r w:rsidRPr="00F511A5">
              <w:rPr>
                <w:lang w:eastAsia="en-US"/>
              </w:rPr>
              <w:t>Correction to NR5GC IRAT test case 8.1.4.2.1.1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FE2163" w14:textId="77777777" w:rsidR="005979E7" w:rsidRPr="00F511A5" w:rsidRDefault="005979E7" w:rsidP="00F17634">
            <w:pPr>
              <w:pStyle w:val="TAC"/>
              <w:rPr>
                <w:lang w:eastAsia="en-US"/>
              </w:rPr>
            </w:pPr>
            <w:r w:rsidRPr="00F511A5">
              <w:rPr>
                <w:lang w:eastAsia="en-US"/>
              </w:rPr>
              <w:t>16.4.0</w:t>
            </w:r>
          </w:p>
        </w:tc>
      </w:tr>
      <w:tr w:rsidR="005979E7" w:rsidRPr="00F511A5" w14:paraId="40D6598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343BE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EB57C0"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922F34" w14:textId="77777777" w:rsidR="005979E7" w:rsidRPr="00F511A5" w:rsidRDefault="005979E7" w:rsidP="00F17634">
            <w:pPr>
              <w:pStyle w:val="TAC"/>
              <w:rPr>
                <w:lang w:eastAsia="en-US"/>
              </w:rPr>
            </w:pPr>
            <w:r w:rsidRPr="00F511A5">
              <w:rPr>
                <w:lang w:eastAsia="en-US"/>
              </w:rPr>
              <w:t>R5-202641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29982F" w14:textId="77777777" w:rsidR="005979E7" w:rsidRPr="00F511A5" w:rsidRDefault="005979E7" w:rsidP="00F17634">
            <w:pPr>
              <w:pStyle w:val="TAC"/>
              <w:rPr>
                <w:lang w:eastAsia="en-US"/>
              </w:rPr>
            </w:pPr>
            <w:r w:rsidRPr="00F511A5">
              <w:rPr>
                <w:lang w:eastAsia="en-US"/>
              </w:rPr>
              <w:t>1563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C0290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F3B9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2904E4" w14:textId="77777777" w:rsidR="005979E7" w:rsidRPr="00F511A5" w:rsidRDefault="005979E7" w:rsidP="00F17634">
            <w:pPr>
              <w:pStyle w:val="TAL"/>
              <w:rPr>
                <w:lang w:eastAsia="en-US"/>
              </w:rPr>
            </w:pPr>
            <w:r w:rsidRPr="00F511A5">
              <w:rPr>
                <w:lang w:eastAsia="en-US"/>
              </w:rPr>
              <w:t>Correction to NR RRC test case 8.1.4.1.2 to update the security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AD5D05" w14:textId="77777777" w:rsidR="005979E7" w:rsidRPr="00F511A5" w:rsidRDefault="005979E7" w:rsidP="00F17634">
            <w:pPr>
              <w:pStyle w:val="TAC"/>
              <w:rPr>
                <w:lang w:eastAsia="en-US"/>
              </w:rPr>
            </w:pPr>
            <w:r w:rsidRPr="00F511A5">
              <w:rPr>
                <w:lang w:eastAsia="en-US"/>
              </w:rPr>
              <w:t>16.4.0</w:t>
            </w:r>
          </w:p>
        </w:tc>
      </w:tr>
      <w:tr w:rsidR="005979E7" w:rsidRPr="00F511A5" w14:paraId="28ED8ED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34E87A"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C7941E"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8A3038" w14:textId="77777777" w:rsidR="005979E7" w:rsidRPr="00F511A5" w:rsidRDefault="005979E7" w:rsidP="00F17634">
            <w:pPr>
              <w:pStyle w:val="TAC"/>
              <w:rPr>
                <w:lang w:eastAsia="en-US"/>
              </w:rPr>
            </w:pPr>
            <w:r w:rsidRPr="00F511A5">
              <w:rPr>
                <w:lang w:eastAsia="en-US"/>
              </w:rPr>
              <w:t>R5-202642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68AEB6" w14:textId="77777777" w:rsidR="005979E7" w:rsidRPr="00F511A5" w:rsidRDefault="005979E7" w:rsidP="00F17634">
            <w:pPr>
              <w:pStyle w:val="TAC"/>
              <w:rPr>
                <w:lang w:eastAsia="en-US"/>
              </w:rPr>
            </w:pPr>
            <w:r w:rsidRPr="00F511A5">
              <w:rPr>
                <w:lang w:eastAsia="en-US"/>
              </w:rPr>
              <w:t>1433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0331D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9BE80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208BF0" w14:textId="77777777" w:rsidR="005979E7" w:rsidRPr="00F511A5" w:rsidRDefault="005979E7" w:rsidP="00F17634">
            <w:pPr>
              <w:pStyle w:val="TAL"/>
              <w:rPr>
                <w:lang w:eastAsia="en-US"/>
              </w:rPr>
            </w:pPr>
            <w:r w:rsidRPr="00F511A5">
              <w:rPr>
                <w:lang w:eastAsia="en-US"/>
              </w:rPr>
              <w:t>Addition of NR TC 8.1.5.7.1-MCG RLC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A54FA6" w14:textId="77777777" w:rsidR="005979E7" w:rsidRPr="00F511A5" w:rsidRDefault="005979E7" w:rsidP="00F17634">
            <w:pPr>
              <w:pStyle w:val="TAC"/>
              <w:rPr>
                <w:lang w:eastAsia="en-US"/>
              </w:rPr>
            </w:pPr>
            <w:r w:rsidRPr="00F511A5">
              <w:rPr>
                <w:lang w:eastAsia="en-US"/>
              </w:rPr>
              <w:t>16.4.0</w:t>
            </w:r>
          </w:p>
        </w:tc>
      </w:tr>
      <w:tr w:rsidR="005979E7" w:rsidRPr="00F511A5" w14:paraId="62D56FB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8E7BEB"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34B2B9"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B94092" w14:textId="77777777" w:rsidR="005979E7" w:rsidRPr="00F511A5" w:rsidRDefault="005979E7" w:rsidP="00F17634">
            <w:pPr>
              <w:pStyle w:val="TAC"/>
              <w:rPr>
                <w:lang w:eastAsia="en-US"/>
              </w:rPr>
            </w:pPr>
            <w:r w:rsidRPr="00F511A5">
              <w:rPr>
                <w:lang w:eastAsia="en-US"/>
              </w:rPr>
              <w:t>R5-202643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EEE0F3" w14:textId="77777777" w:rsidR="005979E7" w:rsidRPr="00F511A5" w:rsidRDefault="005979E7" w:rsidP="00F17634">
            <w:pPr>
              <w:pStyle w:val="TAC"/>
              <w:rPr>
                <w:lang w:eastAsia="en-US"/>
              </w:rPr>
            </w:pPr>
            <w:r w:rsidRPr="00F511A5">
              <w:rPr>
                <w:lang w:eastAsia="en-US"/>
              </w:rPr>
              <w:t>1506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38C82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63865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2683E9" w14:textId="77777777" w:rsidR="005979E7" w:rsidRPr="00F511A5" w:rsidRDefault="005979E7" w:rsidP="00F17634">
            <w:pPr>
              <w:pStyle w:val="TAL"/>
              <w:rPr>
                <w:lang w:eastAsia="en-US"/>
              </w:rPr>
            </w:pPr>
            <w:r w:rsidRPr="00F511A5">
              <w:rPr>
                <w:lang w:eastAsia="en-US"/>
              </w:rPr>
              <w:t>Updates on RRC others TC 8.1.5.2.2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9F7196" w14:textId="77777777" w:rsidR="005979E7" w:rsidRPr="00F511A5" w:rsidRDefault="005979E7" w:rsidP="00F17634">
            <w:pPr>
              <w:pStyle w:val="TAC"/>
              <w:rPr>
                <w:lang w:eastAsia="en-US"/>
              </w:rPr>
            </w:pPr>
            <w:r w:rsidRPr="00F511A5">
              <w:rPr>
                <w:lang w:eastAsia="en-US"/>
              </w:rPr>
              <w:t>16.4.0</w:t>
            </w:r>
          </w:p>
        </w:tc>
      </w:tr>
      <w:tr w:rsidR="005979E7" w:rsidRPr="00F511A5" w14:paraId="28F24ED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2BB2B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74249E"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ADB131" w14:textId="77777777" w:rsidR="005979E7" w:rsidRPr="00F511A5" w:rsidRDefault="005979E7" w:rsidP="00F17634">
            <w:pPr>
              <w:pStyle w:val="TAC"/>
              <w:rPr>
                <w:lang w:eastAsia="en-US"/>
              </w:rPr>
            </w:pPr>
            <w:r w:rsidRPr="00F511A5">
              <w:rPr>
                <w:lang w:eastAsia="en-US"/>
              </w:rPr>
              <w:t>R5-202644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737EF0" w14:textId="77777777" w:rsidR="005979E7" w:rsidRPr="00F511A5" w:rsidRDefault="005979E7" w:rsidP="00F17634">
            <w:pPr>
              <w:pStyle w:val="TAC"/>
              <w:rPr>
                <w:lang w:eastAsia="en-US"/>
              </w:rPr>
            </w:pPr>
            <w:r w:rsidRPr="00F511A5">
              <w:rPr>
                <w:lang w:eastAsia="en-US"/>
              </w:rPr>
              <w:t>1546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D9AAB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77B75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C1D55B" w14:textId="77777777" w:rsidR="005979E7" w:rsidRPr="00F511A5" w:rsidRDefault="005979E7" w:rsidP="00F17634">
            <w:pPr>
              <w:pStyle w:val="TAL"/>
              <w:rPr>
                <w:lang w:eastAsia="en-US"/>
              </w:rPr>
            </w:pPr>
            <w:r w:rsidRPr="00F511A5">
              <w:rPr>
                <w:lang w:eastAsia="en-US"/>
              </w:rPr>
              <w:t>Corrections to NR5G RRC TC 8.1.5.5.1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22DFD8" w14:textId="77777777" w:rsidR="005979E7" w:rsidRPr="00F511A5" w:rsidRDefault="005979E7" w:rsidP="00F17634">
            <w:pPr>
              <w:pStyle w:val="TAC"/>
              <w:rPr>
                <w:lang w:eastAsia="en-US"/>
              </w:rPr>
            </w:pPr>
            <w:r w:rsidRPr="00F511A5">
              <w:rPr>
                <w:lang w:eastAsia="en-US"/>
              </w:rPr>
              <w:t>16.4.0</w:t>
            </w:r>
          </w:p>
        </w:tc>
      </w:tr>
      <w:tr w:rsidR="005979E7" w:rsidRPr="00F511A5" w14:paraId="23822AA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C8559D" w14:textId="77777777" w:rsidR="005979E7" w:rsidRPr="00F511A5" w:rsidRDefault="005979E7" w:rsidP="00F17634">
            <w:pPr>
              <w:pStyle w:val="TAC"/>
              <w:rPr>
                <w:lang w:eastAsia="en-US"/>
              </w:rPr>
            </w:pPr>
            <w:r w:rsidRPr="00F511A5">
              <w:rPr>
                <w:lang w:eastAsia="en-US"/>
              </w:rPr>
              <w:lastRenderedPageBreak/>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89665E"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28E137" w14:textId="77777777" w:rsidR="005979E7" w:rsidRPr="00F511A5" w:rsidRDefault="005979E7" w:rsidP="00F17634">
            <w:pPr>
              <w:pStyle w:val="TAC"/>
              <w:rPr>
                <w:lang w:eastAsia="en-US"/>
              </w:rPr>
            </w:pPr>
            <w:r w:rsidRPr="00F511A5">
              <w:rPr>
                <w:lang w:eastAsia="en-US"/>
              </w:rPr>
              <w:t>R5-202645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54D63E" w14:textId="77777777" w:rsidR="005979E7" w:rsidRPr="00F511A5" w:rsidRDefault="005979E7" w:rsidP="00F17634">
            <w:pPr>
              <w:pStyle w:val="TAC"/>
              <w:rPr>
                <w:lang w:eastAsia="en-US"/>
              </w:rPr>
            </w:pPr>
            <w:r w:rsidRPr="00F511A5">
              <w:rPr>
                <w:lang w:eastAsia="en-US"/>
              </w:rPr>
              <w:t>1483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ABEB8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768BA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D9678E" w14:textId="77777777" w:rsidR="005979E7" w:rsidRPr="00F511A5" w:rsidRDefault="005979E7" w:rsidP="00F17634">
            <w:pPr>
              <w:pStyle w:val="TAL"/>
              <w:rPr>
                <w:lang w:eastAsia="en-US"/>
              </w:rPr>
            </w:pPr>
            <w:r w:rsidRPr="00F511A5">
              <w:rPr>
                <w:lang w:eastAsia="en-US"/>
              </w:rPr>
              <w:t>Correction to 8.2.2.8.1 not to check reception of RRCReconfigurationComplete if RRCReconfiguration is not sent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668828" w14:textId="77777777" w:rsidR="005979E7" w:rsidRPr="00F511A5" w:rsidRDefault="005979E7" w:rsidP="00F17634">
            <w:pPr>
              <w:pStyle w:val="TAC"/>
              <w:rPr>
                <w:lang w:eastAsia="en-US"/>
              </w:rPr>
            </w:pPr>
            <w:r w:rsidRPr="00F511A5">
              <w:rPr>
                <w:lang w:eastAsia="en-US"/>
              </w:rPr>
              <w:t>16.4.0</w:t>
            </w:r>
          </w:p>
        </w:tc>
      </w:tr>
      <w:tr w:rsidR="005979E7" w:rsidRPr="00F511A5" w14:paraId="6E4789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AAB3B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BC462C"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DCDAA8" w14:textId="77777777" w:rsidR="005979E7" w:rsidRPr="00F511A5" w:rsidRDefault="005979E7" w:rsidP="00F17634">
            <w:pPr>
              <w:pStyle w:val="TAC"/>
              <w:rPr>
                <w:lang w:eastAsia="en-US"/>
              </w:rPr>
            </w:pPr>
            <w:r w:rsidRPr="00F511A5">
              <w:rPr>
                <w:lang w:eastAsia="en-US"/>
              </w:rPr>
              <w:t>R5-202646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BD1C40" w14:textId="77777777" w:rsidR="005979E7" w:rsidRPr="00F511A5" w:rsidRDefault="005979E7" w:rsidP="00F17634">
            <w:pPr>
              <w:pStyle w:val="TAC"/>
              <w:rPr>
                <w:lang w:eastAsia="en-US"/>
              </w:rPr>
            </w:pPr>
            <w:r w:rsidRPr="00F511A5">
              <w:rPr>
                <w:lang w:eastAsia="en-US"/>
              </w:rPr>
              <w:t>1493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F1861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B1D4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3AE27F" w14:textId="77777777" w:rsidR="005979E7" w:rsidRPr="00F511A5" w:rsidRDefault="005979E7" w:rsidP="00F17634">
            <w:pPr>
              <w:pStyle w:val="TAL"/>
              <w:rPr>
                <w:lang w:eastAsia="en-US"/>
              </w:rPr>
            </w:pPr>
            <w:r w:rsidRPr="00F511A5">
              <w:rPr>
                <w:lang w:eastAsia="en-US"/>
              </w:rPr>
              <w:t>Correction to EN-DC RRC test case 8.2.2.7.1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1016CC" w14:textId="77777777" w:rsidR="005979E7" w:rsidRPr="00F511A5" w:rsidRDefault="005979E7" w:rsidP="00F17634">
            <w:pPr>
              <w:pStyle w:val="TAC"/>
              <w:rPr>
                <w:lang w:eastAsia="en-US"/>
              </w:rPr>
            </w:pPr>
            <w:r w:rsidRPr="00F511A5">
              <w:rPr>
                <w:lang w:eastAsia="en-US"/>
              </w:rPr>
              <w:t>16.4.0</w:t>
            </w:r>
          </w:p>
        </w:tc>
      </w:tr>
      <w:tr w:rsidR="005979E7" w:rsidRPr="00F511A5" w14:paraId="40AE177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670B05"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1EA027"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F2A9C5" w14:textId="77777777" w:rsidR="005979E7" w:rsidRPr="00F511A5" w:rsidRDefault="005979E7" w:rsidP="00F17634">
            <w:pPr>
              <w:pStyle w:val="TAC"/>
              <w:rPr>
                <w:lang w:eastAsia="en-US"/>
              </w:rPr>
            </w:pPr>
            <w:r w:rsidRPr="00F511A5">
              <w:rPr>
                <w:lang w:eastAsia="en-US"/>
              </w:rPr>
              <w:t>R5-202647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67CDD9" w14:textId="77777777" w:rsidR="005979E7" w:rsidRPr="00F511A5" w:rsidRDefault="005979E7" w:rsidP="00F17634">
            <w:pPr>
              <w:pStyle w:val="TAC"/>
              <w:rPr>
                <w:lang w:eastAsia="en-US"/>
              </w:rPr>
            </w:pPr>
            <w:r w:rsidRPr="00F511A5">
              <w:rPr>
                <w:lang w:eastAsia="en-US"/>
              </w:rPr>
              <w:t>1505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50CB2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8EA8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ECCB2E" w14:textId="77777777" w:rsidR="005979E7" w:rsidRPr="00F511A5" w:rsidRDefault="005979E7" w:rsidP="00F17634">
            <w:pPr>
              <w:pStyle w:val="TAL"/>
              <w:rPr>
                <w:lang w:eastAsia="en-US"/>
              </w:rPr>
            </w:pPr>
            <w:r w:rsidRPr="00F511A5">
              <w:rPr>
                <w:lang w:eastAsia="en-US"/>
              </w:rPr>
              <w:t>Corrections to EN-DC test case 8.2.2.3.1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3B8018" w14:textId="77777777" w:rsidR="005979E7" w:rsidRPr="00F511A5" w:rsidRDefault="005979E7" w:rsidP="00F17634">
            <w:pPr>
              <w:pStyle w:val="TAC"/>
              <w:rPr>
                <w:lang w:eastAsia="en-US"/>
              </w:rPr>
            </w:pPr>
            <w:r w:rsidRPr="00F511A5">
              <w:rPr>
                <w:lang w:eastAsia="en-US"/>
              </w:rPr>
              <w:t>16.4.0</w:t>
            </w:r>
          </w:p>
        </w:tc>
      </w:tr>
      <w:tr w:rsidR="005979E7" w:rsidRPr="00F511A5" w14:paraId="27B875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C849DC"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C67E40"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E62481" w14:textId="77777777" w:rsidR="005979E7" w:rsidRPr="00F511A5" w:rsidRDefault="005979E7" w:rsidP="00F17634">
            <w:pPr>
              <w:pStyle w:val="TAC"/>
              <w:rPr>
                <w:lang w:eastAsia="en-US"/>
              </w:rPr>
            </w:pPr>
            <w:r w:rsidRPr="00F511A5">
              <w:rPr>
                <w:lang w:eastAsia="en-US"/>
              </w:rPr>
              <w:t>R5-202648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135F1A" w14:textId="77777777" w:rsidR="005979E7" w:rsidRPr="00F511A5" w:rsidRDefault="005979E7" w:rsidP="00F17634">
            <w:pPr>
              <w:pStyle w:val="TAC"/>
              <w:rPr>
                <w:lang w:eastAsia="en-US"/>
              </w:rPr>
            </w:pPr>
            <w:r w:rsidRPr="00F511A5">
              <w:rPr>
                <w:lang w:eastAsia="en-US"/>
              </w:rPr>
              <w:t>1526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34343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C354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8DB9E4" w14:textId="77777777" w:rsidR="005979E7" w:rsidRPr="00F511A5" w:rsidRDefault="005979E7" w:rsidP="00F17634">
            <w:pPr>
              <w:pStyle w:val="TAL"/>
              <w:rPr>
                <w:lang w:eastAsia="en-US"/>
              </w:rPr>
            </w:pPr>
            <w:r w:rsidRPr="00F511A5">
              <w:rPr>
                <w:lang w:eastAsia="en-US"/>
              </w:rPr>
              <w:t>Addition of NRDC RRC TC 8.2.2.4.2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2168A7" w14:textId="77777777" w:rsidR="005979E7" w:rsidRPr="00F511A5" w:rsidRDefault="005979E7" w:rsidP="00F17634">
            <w:pPr>
              <w:pStyle w:val="TAC"/>
              <w:rPr>
                <w:lang w:eastAsia="en-US"/>
              </w:rPr>
            </w:pPr>
            <w:r w:rsidRPr="00F511A5">
              <w:rPr>
                <w:lang w:eastAsia="en-US"/>
              </w:rPr>
              <w:t>16.4.0</w:t>
            </w:r>
          </w:p>
        </w:tc>
      </w:tr>
      <w:tr w:rsidR="005979E7" w:rsidRPr="00F511A5" w14:paraId="1803DA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8E2C52"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4736D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104D12" w14:textId="77777777" w:rsidR="005979E7" w:rsidRPr="00F511A5" w:rsidRDefault="005979E7" w:rsidP="00F17634">
            <w:pPr>
              <w:pStyle w:val="TAC"/>
              <w:rPr>
                <w:lang w:eastAsia="en-US"/>
              </w:rPr>
            </w:pPr>
            <w:r w:rsidRPr="00F511A5">
              <w:rPr>
                <w:lang w:eastAsia="en-US"/>
              </w:rPr>
              <w:t>R5-202649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697963" w14:textId="77777777" w:rsidR="005979E7" w:rsidRPr="00F511A5" w:rsidRDefault="005979E7" w:rsidP="00F17634">
            <w:pPr>
              <w:pStyle w:val="TAC"/>
              <w:rPr>
                <w:lang w:eastAsia="en-US"/>
              </w:rPr>
            </w:pPr>
            <w:r w:rsidRPr="00F511A5">
              <w:rPr>
                <w:lang w:eastAsia="en-US"/>
              </w:rPr>
              <w:t>1527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62C09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83B48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B17E0D" w14:textId="77777777" w:rsidR="005979E7" w:rsidRPr="00F511A5" w:rsidRDefault="005979E7" w:rsidP="00F17634">
            <w:pPr>
              <w:pStyle w:val="TAL"/>
              <w:rPr>
                <w:lang w:eastAsia="en-US"/>
              </w:rPr>
            </w:pPr>
            <w:r w:rsidRPr="00F511A5">
              <w:rPr>
                <w:lang w:eastAsia="en-US"/>
              </w:rPr>
              <w:t>Addition of NRDC RRC TC 8.2.2.5.2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3D9EDA" w14:textId="77777777" w:rsidR="005979E7" w:rsidRPr="00F511A5" w:rsidRDefault="005979E7" w:rsidP="00F17634">
            <w:pPr>
              <w:pStyle w:val="TAC"/>
              <w:rPr>
                <w:lang w:eastAsia="en-US"/>
              </w:rPr>
            </w:pPr>
            <w:r w:rsidRPr="00F511A5">
              <w:rPr>
                <w:lang w:eastAsia="en-US"/>
              </w:rPr>
              <w:t>16.4.0</w:t>
            </w:r>
          </w:p>
        </w:tc>
      </w:tr>
      <w:tr w:rsidR="005979E7" w:rsidRPr="00F511A5" w14:paraId="5022F3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EFA5E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BB638F"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E72EFB" w14:textId="77777777" w:rsidR="005979E7" w:rsidRPr="00F511A5" w:rsidRDefault="005979E7" w:rsidP="00F17634">
            <w:pPr>
              <w:pStyle w:val="TAC"/>
              <w:rPr>
                <w:lang w:eastAsia="en-US"/>
              </w:rPr>
            </w:pPr>
            <w:r w:rsidRPr="00F511A5">
              <w:rPr>
                <w:lang w:eastAsia="en-US"/>
              </w:rPr>
              <w:t>R5-202650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021857" w14:textId="77777777" w:rsidR="005979E7" w:rsidRPr="00F511A5" w:rsidRDefault="005979E7" w:rsidP="00F17634">
            <w:pPr>
              <w:pStyle w:val="TAC"/>
              <w:rPr>
                <w:lang w:eastAsia="en-US"/>
              </w:rPr>
            </w:pPr>
            <w:r w:rsidRPr="00F511A5">
              <w:rPr>
                <w:lang w:eastAsia="en-US"/>
              </w:rPr>
              <w:t>1435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6CB48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572AE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161492" w14:textId="77777777" w:rsidR="005979E7" w:rsidRPr="00F511A5" w:rsidRDefault="005979E7" w:rsidP="00F17634">
            <w:pPr>
              <w:pStyle w:val="TAL"/>
              <w:rPr>
                <w:lang w:eastAsia="en-US"/>
              </w:rPr>
            </w:pPr>
            <w:r w:rsidRPr="00F511A5">
              <w:rPr>
                <w:lang w:eastAsia="en-US"/>
              </w:rPr>
              <w:t>Addition of NR TC 8.2.3.16.1-MeasConfig via SRB3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1FFC67" w14:textId="77777777" w:rsidR="005979E7" w:rsidRPr="00F511A5" w:rsidRDefault="005979E7" w:rsidP="00F17634">
            <w:pPr>
              <w:pStyle w:val="TAC"/>
              <w:rPr>
                <w:lang w:eastAsia="en-US"/>
              </w:rPr>
            </w:pPr>
            <w:r w:rsidRPr="00F511A5">
              <w:rPr>
                <w:lang w:eastAsia="en-US"/>
              </w:rPr>
              <w:t>16.4.0</w:t>
            </w:r>
          </w:p>
        </w:tc>
      </w:tr>
      <w:tr w:rsidR="005979E7" w:rsidRPr="00F511A5" w14:paraId="4208D4B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EB2237"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8C872D"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2A921B" w14:textId="77777777" w:rsidR="005979E7" w:rsidRPr="00F511A5" w:rsidRDefault="005979E7" w:rsidP="00F17634">
            <w:pPr>
              <w:pStyle w:val="TAC"/>
              <w:rPr>
                <w:lang w:eastAsia="en-US"/>
              </w:rPr>
            </w:pPr>
            <w:r w:rsidRPr="00F511A5">
              <w:rPr>
                <w:lang w:eastAsia="en-US"/>
              </w:rPr>
              <w:t>R5-202651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33D799" w14:textId="77777777" w:rsidR="005979E7" w:rsidRPr="00F511A5" w:rsidRDefault="005979E7" w:rsidP="00F17634">
            <w:pPr>
              <w:pStyle w:val="TAC"/>
              <w:rPr>
                <w:lang w:eastAsia="en-US"/>
              </w:rPr>
            </w:pPr>
            <w:r w:rsidRPr="00F511A5">
              <w:rPr>
                <w:lang w:eastAsia="en-US"/>
              </w:rPr>
              <w:t>1504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E2CE7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187D4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8C08C1" w14:textId="77777777" w:rsidR="005979E7" w:rsidRPr="00F511A5" w:rsidRDefault="005979E7" w:rsidP="00F17634">
            <w:pPr>
              <w:pStyle w:val="TAL"/>
              <w:rPr>
                <w:lang w:eastAsia="en-US"/>
              </w:rPr>
            </w:pPr>
            <w:r w:rsidRPr="00F511A5">
              <w:rPr>
                <w:lang w:eastAsia="en-US"/>
              </w:rPr>
              <w:t>Corrections to NR measurement test cases 8.2.3.x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38B1C6" w14:textId="77777777" w:rsidR="005979E7" w:rsidRPr="00F511A5" w:rsidRDefault="005979E7" w:rsidP="00F17634">
            <w:pPr>
              <w:pStyle w:val="TAC"/>
              <w:rPr>
                <w:lang w:eastAsia="en-US"/>
              </w:rPr>
            </w:pPr>
            <w:r w:rsidRPr="00F511A5">
              <w:rPr>
                <w:lang w:eastAsia="en-US"/>
              </w:rPr>
              <w:t>16.4.0</w:t>
            </w:r>
          </w:p>
        </w:tc>
      </w:tr>
      <w:tr w:rsidR="005979E7" w:rsidRPr="00F511A5" w14:paraId="6481217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D55DE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7F3BB4"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2266B8" w14:textId="77777777" w:rsidR="005979E7" w:rsidRPr="00F511A5" w:rsidRDefault="005979E7" w:rsidP="00F17634">
            <w:pPr>
              <w:pStyle w:val="TAC"/>
              <w:rPr>
                <w:lang w:eastAsia="en-US"/>
              </w:rPr>
            </w:pPr>
            <w:r w:rsidRPr="00F511A5">
              <w:rPr>
                <w:lang w:eastAsia="en-US"/>
              </w:rPr>
              <w:t>R5-202652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CB8445" w14:textId="77777777" w:rsidR="005979E7" w:rsidRPr="00F511A5" w:rsidRDefault="005979E7" w:rsidP="00F17634">
            <w:pPr>
              <w:pStyle w:val="TAC"/>
              <w:rPr>
                <w:lang w:eastAsia="en-US"/>
              </w:rPr>
            </w:pPr>
            <w:r w:rsidRPr="00F511A5">
              <w:rPr>
                <w:lang w:eastAsia="en-US"/>
              </w:rPr>
              <w:t>1475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9E4CB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F105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6A32B7" w14:textId="77777777" w:rsidR="005979E7" w:rsidRPr="00F511A5" w:rsidRDefault="005979E7" w:rsidP="00F17634">
            <w:pPr>
              <w:pStyle w:val="TAL"/>
              <w:rPr>
                <w:lang w:eastAsia="en-US"/>
              </w:rPr>
            </w:pPr>
            <w:r w:rsidRPr="00F511A5">
              <w:rPr>
                <w:lang w:eastAsia="en-US"/>
              </w:rPr>
              <w:t>Correction to NR TC 8.2.4.2.1.x-CA 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286394" w14:textId="77777777" w:rsidR="005979E7" w:rsidRPr="00F511A5" w:rsidRDefault="005979E7" w:rsidP="00F17634">
            <w:pPr>
              <w:pStyle w:val="TAC"/>
              <w:rPr>
                <w:lang w:eastAsia="en-US"/>
              </w:rPr>
            </w:pPr>
            <w:r w:rsidRPr="00F511A5">
              <w:rPr>
                <w:lang w:eastAsia="en-US"/>
              </w:rPr>
              <w:t>16.4.0</w:t>
            </w:r>
          </w:p>
        </w:tc>
      </w:tr>
      <w:tr w:rsidR="005979E7" w:rsidRPr="00F511A5" w14:paraId="626E176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ECF5D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A03AB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F9FAEA" w14:textId="77777777" w:rsidR="005979E7" w:rsidRPr="00F511A5" w:rsidRDefault="005979E7" w:rsidP="00F17634">
            <w:pPr>
              <w:pStyle w:val="TAC"/>
              <w:rPr>
                <w:lang w:eastAsia="en-US"/>
              </w:rPr>
            </w:pPr>
            <w:r w:rsidRPr="00F511A5">
              <w:rPr>
                <w:lang w:eastAsia="en-US"/>
              </w:rPr>
              <w:t>R5-202653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1BBAD3" w14:textId="77777777" w:rsidR="005979E7" w:rsidRPr="00F511A5" w:rsidRDefault="005979E7" w:rsidP="00F17634">
            <w:pPr>
              <w:pStyle w:val="TAC"/>
              <w:rPr>
                <w:lang w:eastAsia="en-US"/>
              </w:rPr>
            </w:pPr>
            <w:r w:rsidRPr="00F511A5">
              <w:rPr>
                <w:lang w:eastAsia="en-US"/>
              </w:rPr>
              <w:t>1537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DB060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81DD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0FFE5D" w14:textId="77777777" w:rsidR="005979E7" w:rsidRPr="00F511A5" w:rsidRDefault="005979E7" w:rsidP="00F17634">
            <w:pPr>
              <w:pStyle w:val="TAL"/>
              <w:rPr>
                <w:lang w:eastAsia="en-US"/>
              </w:rPr>
            </w:pPr>
            <w:r w:rsidRPr="00F511A5">
              <w:rPr>
                <w:lang w:eastAsia="en-US"/>
              </w:rPr>
              <w:t>Corrections to EN-DC test case 8.2.4.3.1.1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9E13E6" w14:textId="77777777" w:rsidR="005979E7" w:rsidRPr="00F511A5" w:rsidRDefault="005979E7" w:rsidP="00F17634">
            <w:pPr>
              <w:pStyle w:val="TAC"/>
              <w:rPr>
                <w:lang w:eastAsia="en-US"/>
              </w:rPr>
            </w:pPr>
            <w:r w:rsidRPr="00F511A5">
              <w:rPr>
                <w:lang w:eastAsia="en-US"/>
              </w:rPr>
              <w:t>16.4.0</w:t>
            </w:r>
          </w:p>
        </w:tc>
      </w:tr>
      <w:tr w:rsidR="005979E7" w:rsidRPr="00F511A5" w14:paraId="1568F0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858545"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1566549"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78645A" w14:textId="77777777" w:rsidR="005979E7" w:rsidRPr="00F511A5" w:rsidRDefault="005979E7" w:rsidP="00F17634">
            <w:pPr>
              <w:pStyle w:val="TAC"/>
              <w:rPr>
                <w:lang w:eastAsia="en-US"/>
              </w:rPr>
            </w:pPr>
            <w:r w:rsidRPr="00F511A5">
              <w:rPr>
                <w:lang w:eastAsia="en-US"/>
              </w:rPr>
              <w:t>R5-202654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AED1CD" w14:textId="77777777" w:rsidR="005979E7" w:rsidRPr="00F511A5" w:rsidRDefault="005979E7" w:rsidP="00F17634">
            <w:pPr>
              <w:pStyle w:val="TAC"/>
              <w:rPr>
                <w:lang w:eastAsia="en-US"/>
              </w:rPr>
            </w:pPr>
            <w:r w:rsidRPr="00F511A5">
              <w:rPr>
                <w:lang w:eastAsia="en-US"/>
              </w:rPr>
              <w:t>1436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B3632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EF225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060BF3" w14:textId="77777777" w:rsidR="005979E7" w:rsidRPr="00F511A5" w:rsidRDefault="005979E7" w:rsidP="00F17634">
            <w:pPr>
              <w:pStyle w:val="TAL"/>
              <w:rPr>
                <w:lang w:eastAsia="en-US"/>
              </w:rPr>
            </w:pPr>
            <w:r w:rsidRPr="00F511A5">
              <w:rPr>
                <w:lang w:eastAsia="en-US"/>
              </w:rPr>
              <w:t>Addition of NR TC 8.2.6.1.1-RLC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052BAA" w14:textId="77777777" w:rsidR="005979E7" w:rsidRPr="00F511A5" w:rsidRDefault="005979E7" w:rsidP="00F17634">
            <w:pPr>
              <w:pStyle w:val="TAC"/>
              <w:rPr>
                <w:lang w:eastAsia="en-US"/>
              </w:rPr>
            </w:pPr>
            <w:r w:rsidRPr="00F511A5">
              <w:rPr>
                <w:lang w:eastAsia="en-US"/>
              </w:rPr>
              <w:t>16.4.0</w:t>
            </w:r>
          </w:p>
        </w:tc>
      </w:tr>
      <w:tr w:rsidR="005979E7" w:rsidRPr="00F511A5" w14:paraId="6CF1A3D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CDEDA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22EBB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B9D9C4" w14:textId="77777777" w:rsidR="005979E7" w:rsidRPr="00F511A5" w:rsidRDefault="005979E7" w:rsidP="00F17634">
            <w:pPr>
              <w:pStyle w:val="TAC"/>
              <w:rPr>
                <w:lang w:eastAsia="en-US"/>
              </w:rPr>
            </w:pPr>
            <w:r w:rsidRPr="00F511A5">
              <w:rPr>
                <w:lang w:eastAsia="en-US"/>
              </w:rPr>
              <w:t>R5-202655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E43201" w14:textId="77777777" w:rsidR="005979E7" w:rsidRPr="00F511A5" w:rsidRDefault="005979E7" w:rsidP="00F17634">
            <w:pPr>
              <w:pStyle w:val="TAC"/>
              <w:rPr>
                <w:lang w:eastAsia="en-US"/>
              </w:rPr>
            </w:pPr>
            <w:r w:rsidRPr="00F511A5">
              <w:rPr>
                <w:lang w:eastAsia="en-US"/>
              </w:rPr>
              <w:t>1551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5F4FA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801D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0AC4E7" w14:textId="77777777" w:rsidR="005979E7" w:rsidRPr="00F511A5" w:rsidRDefault="005979E7" w:rsidP="00F17634">
            <w:pPr>
              <w:pStyle w:val="TAL"/>
              <w:rPr>
                <w:lang w:eastAsia="en-US"/>
              </w:rPr>
            </w:pPr>
            <w:r w:rsidRPr="00F511A5">
              <w:rPr>
                <w:lang w:eastAsia="en-US"/>
              </w:rPr>
              <w:t>Corrections to 5GC Test Case 9.1.1.3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30BDE4" w14:textId="77777777" w:rsidR="005979E7" w:rsidRPr="00F511A5" w:rsidRDefault="005979E7" w:rsidP="00F17634">
            <w:pPr>
              <w:pStyle w:val="TAC"/>
              <w:rPr>
                <w:lang w:eastAsia="en-US"/>
              </w:rPr>
            </w:pPr>
            <w:r w:rsidRPr="00F511A5">
              <w:rPr>
                <w:lang w:eastAsia="en-US"/>
              </w:rPr>
              <w:t>16.4.0</w:t>
            </w:r>
          </w:p>
        </w:tc>
      </w:tr>
      <w:tr w:rsidR="005979E7" w:rsidRPr="00F511A5" w14:paraId="1A6CB3E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27BBBD"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59F789"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7A0D40" w14:textId="77777777" w:rsidR="005979E7" w:rsidRPr="00F511A5" w:rsidRDefault="005979E7" w:rsidP="00F17634">
            <w:pPr>
              <w:pStyle w:val="TAC"/>
              <w:rPr>
                <w:lang w:eastAsia="en-US"/>
              </w:rPr>
            </w:pPr>
            <w:r w:rsidRPr="00F511A5">
              <w:rPr>
                <w:lang w:eastAsia="en-US"/>
              </w:rPr>
              <w:t>R5-202656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5B18DA" w14:textId="77777777" w:rsidR="005979E7" w:rsidRPr="00F511A5" w:rsidRDefault="005979E7" w:rsidP="00F17634">
            <w:pPr>
              <w:pStyle w:val="TAC"/>
              <w:rPr>
                <w:lang w:eastAsia="en-US"/>
              </w:rPr>
            </w:pPr>
            <w:r w:rsidRPr="00F511A5">
              <w:rPr>
                <w:lang w:eastAsia="en-US"/>
              </w:rPr>
              <w:t>1494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D563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6171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3BF769" w14:textId="77777777" w:rsidR="005979E7" w:rsidRPr="00F511A5" w:rsidRDefault="005979E7" w:rsidP="00F17634">
            <w:pPr>
              <w:pStyle w:val="TAL"/>
              <w:rPr>
                <w:lang w:eastAsia="en-US"/>
              </w:rPr>
            </w:pPr>
            <w:r w:rsidRPr="00F511A5">
              <w:rPr>
                <w:lang w:eastAsia="en-US"/>
              </w:rPr>
              <w:t>Correction to 5GMM test case 9.1.2.1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8F6D9A" w14:textId="77777777" w:rsidR="005979E7" w:rsidRPr="00F511A5" w:rsidRDefault="005979E7" w:rsidP="00F17634">
            <w:pPr>
              <w:pStyle w:val="TAC"/>
              <w:rPr>
                <w:lang w:eastAsia="en-US"/>
              </w:rPr>
            </w:pPr>
            <w:r w:rsidRPr="00F511A5">
              <w:rPr>
                <w:lang w:eastAsia="en-US"/>
              </w:rPr>
              <w:t>16.4.0</w:t>
            </w:r>
          </w:p>
        </w:tc>
      </w:tr>
      <w:tr w:rsidR="005979E7" w:rsidRPr="00F511A5" w14:paraId="73EAE8F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3E10E9"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1BA7BF"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FEE97B" w14:textId="77777777" w:rsidR="005979E7" w:rsidRPr="00F511A5" w:rsidRDefault="005979E7" w:rsidP="00F17634">
            <w:pPr>
              <w:pStyle w:val="TAC"/>
              <w:rPr>
                <w:lang w:eastAsia="en-US"/>
              </w:rPr>
            </w:pPr>
            <w:r w:rsidRPr="00F511A5">
              <w:rPr>
                <w:lang w:eastAsia="en-US"/>
              </w:rPr>
              <w:t>R5-202657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4FFC24" w14:textId="77777777" w:rsidR="005979E7" w:rsidRPr="00F511A5" w:rsidRDefault="005979E7" w:rsidP="00F17634">
            <w:pPr>
              <w:pStyle w:val="TAC"/>
              <w:rPr>
                <w:lang w:eastAsia="en-US"/>
              </w:rPr>
            </w:pPr>
            <w:r w:rsidRPr="00F511A5">
              <w:rPr>
                <w:lang w:eastAsia="en-US"/>
              </w:rPr>
              <w:t>1495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889D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011A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51A344" w14:textId="77777777" w:rsidR="005979E7" w:rsidRPr="00F511A5" w:rsidRDefault="005979E7" w:rsidP="00F17634">
            <w:pPr>
              <w:pStyle w:val="TAL"/>
              <w:rPr>
                <w:lang w:eastAsia="en-US"/>
              </w:rPr>
            </w:pPr>
            <w:r w:rsidRPr="00F511A5">
              <w:rPr>
                <w:lang w:eastAsia="en-US"/>
              </w:rPr>
              <w:t>Correction to 5GMM test case 9.1.4.1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F13E2B" w14:textId="77777777" w:rsidR="005979E7" w:rsidRPr="00F511A5" w:rsidRDefault="005979E7" w:rsidP="00F17634">
            <w:pPr>
              <w:pStyle w:val="TAC"/>
              <w:rPr>
                <w:lang w:eastAsia="en-US"/>
              </w:rPr>
            </w:pPr>
            <w:r w:rsidRPr="00F511A5">
              <w:rPr>
                <w:lang w:eastAsia="en-US"/>
              </w:rPr>
              <w:t>16.4.0</w:t>
            </w:r>
          </w:p>
        </w:tc>
      </w:tr>
      <w:tr w:rsidR="005979E7" w:rsidRPr="00F511A5" w14:paraId="0E4F78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F904EF"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3F023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43E293" w14:textId="77777777" w:rsidR="005979E7" w:rsidRPr="00F511A5" w:rsidRDefault="005979E7" w:rsidP="00F17634">
            <w:pPr>
              <w:pStyle w:val="TAC"/>
              <w:rPr>
                <w:lang w:eastAsia="en-US"/>
              </w:rPr>
            </w:pPr>
            <w:r w:rsidRPr="00F511A5">
              <w:rPr>
                <w:lang w:eastAsia="en-US"/>
              </w:rPr>
              <w:t>R5-202658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57F3E6" w14:textId="77777777" w:rsidR="005979E7" w:rsidRPr="00F511A5" w:rsidRDefault="005979E7" w:rsidP="00F17634">
            <w:pPr>
              <w:pStyle w:val="TAC"/>
              <w:rPr>
                <w:lang w:eastAsia="en-US"/>
              </w:rPr>
            </w:pPr>
            <w:r w:rsidRPr="00F511A5">
              <w:rPr>
                <w:lang w:eastAsia="en-US"/>
              </w:rPr>
              <w:t>1438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3497D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B30D4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10DFF2" w14:textId="77777777" w:rsidR="005979E7" w:rsidRPr="00F511A5" w:rsidRDefault="005979E7" w:rsidP="00F17634">
            <w:pPr>
              <w:pStyle w:val="TAL"/>
              <w:rPr>
                <w:lang w:eastAsia="en-US"/>
              </w:rPr>
            </w:pPr>
            <w:r w:rsidRPr="00F511A5">
              <w:rPr>
                <w:lang w:eastAsia="en-US"/>
              </w:rPr>
              <w:t>Correction to NR TC 9.1.5.1.3-NSSAI handling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6BEC27" w14:textId="77777777" w:rsidR="005979E7" w:rsidRPr="00F511A5" w:rsidRDefault="005979E7" w:rsidP="00F17634">
            <w:pPr>
              <w:pStyle w:val="TAC"/>
              <w:rPr>
                <w:lang w:eastAsia="en-US"/>
              </w:rPr>
            </w:pPr>
            <w:r w:rsidRPr="00F511A5">
              <w:rPr>
                <w:lang w:eastAsia="en-US"/>
              </w:rPr>
              <w:t>16.4.0</w:t>
            </w:r>
          </w:p>
        </w:tc>
      </w:tr>
      <w:tr w:rsidR="005979E7" w:rsidRPr="00F511A5" w14:paraId="41DDDAA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9D1622B"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AFB90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5A1E3B" w14:textId="77777777" w:rsidR="005979E7" w:rsidRPr="00F511A5" w:rsidRDefault="005979E7" w:rsidP="00F17634">
            <w:pPr>
              <w:pStyle w:val="TAC"/>
              <w:rPr>
                <w:lang w:eastAsia="en-US"/>
              </w:rPr>
            </w:pPr>
            <w:r w:rsidRPr="00F511A5">
              <w:rPr>
                <w:lang w:eastAsia="en-US"/>
              </w:rPr>
              <w:t>R5-202659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468B5C" w14:textId="77777777" w:rsidR="005979E7" w:rsidRPr="00F511A5" w:rsidRDefault="005979E7" w:rsidP="00F17634">
            <w:pPr>
              <w:pStyle w:val="TAC"/>
              <w:rPr>
                <w:lang w:eastAsia="en-US"/>
              </w:rPr>
            </w:pPr>
            <w:r w:rsidRPr="00F511A5">
              <w:rPr>
                <w:lang w:eastAsia="en-US"/>
              </w:rPr>
              <w:t>1440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5D1EA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6E3C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090FBB" w14:textId="77777777" w:rsidR="005979E7" w:rsidRPr="00F511A5" w:rsidRDefault="005979E7" w:rsidP="00F17634">
            <w:pPr>
              <w:pStyle w:val="TAL"/>
              <w:rPr>
                <w:lang w:eastAsia="en-US"/>
              </w:rPr>
            </w:pPr>
            <w:r w:rsidRPr="00F511A5">
              <w:rPr>
                <w:lang w:eastAsia="en-US"/>
              </w:rPr>
              <w:t>Correction to NR TC 9.1.5.1.9-Change of cell into a new tracking area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AD352D" w14:textId="77777777" w:rsidR="005979E7" w:rsidRPr="00F511A5" w:rsidRDefault="005979E7" w:rsidP="00F17634">
            <w:pPr>
              <w:pStyle w:val="TAC"/>
              <w:rPr>
                <w:lang w:eastAsia="en-US"/>
              </w:rPr>
            </w:pPr>
            <w:r w:rsidRPr="00F511A5">
              <w:rPr>
                <w:lang w:eastAsia="en-US"/>
              </w:rPr>
              <w:t>16.4.0</w:t>
            </w:r>
          </w:p>
        </w:tc>
      </w:tr>
      <w:tr w:rsidR="005979E7" w:rsidRPr="00F511A5" w14:paraId="140A12E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1B5585"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ACC95F"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B63DAA" w14:textId="77777777" w:rsidR="005979E7" w:rsidRPr="00F511A5" w:rsidRDefault="005979E7" w:rsidP="00F17634">
            <w:pPr>
              <w:pStyle w:val="TAC"/>
              <w:rPr>
                <w:lang w:eastAsia="en-US"/>
              </w:rPr>
            </w:pPr>
            <w:r w:rsidRPr="00F511A5">
              <w:rPr>
                <w:lang w:eastAsia="en-US"/>
              </w:rPr>
              <w:t>R5-202660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68A235" w14:textId="77777777" w:rsidR="005979E7" w:rsidRPr="00F511A5" w:rsidRDefault="005979E7" w:rsidP="00F17634">
            <w:pPr>
              <w:pStyle w:val="TAC"/>
              <w:rPr>
                <w:lang w:eastAsia="en-US"/>
              </w:rPr>
            </w:pPr>
            <w:r w:rsidRPr="00F511A5">
              <w:rPr>
                <w:lang w:eastAsia="en-US"/>
              </w:rPr>
              <w:t>1508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23CA6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18DB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98C223" w14:textId="77777777" w:rsidR="005979E7" w:rsidRPr="00F511A5" w:rsidRDefault="005979E7" w:rsidP="00F17634">
            <w:pPr>
              <w:pStyle w:val="TAL"/>
              <w:rPr>
                <w:lang w:eastAsia="en-US"/>
              </w:rPr>
            </w:pPr>
            <w:r w:rsidRPr="00F511A5">
              <w:rPr>
                <w:lang w:eastAsia="en-US"/>
              </w:rPr>
              <w:t>Correction to NR TC 9.1.6.1.3-Deregistration in new TA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5CA3F1" w14:textId="77777777" w:rsidR="005979E7" w:rsidRPr="00F511A5" w:rsidRDefault="005979E7" w:rsidP="00F17634">
            <w:pPr>
              <w:pStyle w:val="TAC"/>
              <w:rPr>
                <w:lang w:eastAsia="en-US"/>
              </w:rPr>
            </w:pPr>
            <w:r w:rsidRPr="00F511A5">
              <w:rPr>
                <w:lang w:eastAsia="en-US"/>
              </w:rPr>
              <w:t>16.4.0</w:t>
            </w:r>
          </w:p>
        </w:tc>
      </w:tr>
      <w:tr w:rsidR="005979E7" w:rsidRPr="00F511A5" w14:paraId="2B20893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83937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BCFF85"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A34923" w14:textId="77777777" w:rsidR="005979E7" w:rsidRPr="00F511A5" w:rsidRDefault="005979E7" w:rsidP="00F17634">
            <w:pPr>
              <w:pStyle w:val="TAC"/>
              <w:rPr>
                <w:lang w:eastAsia="en-US"/>
              </w:rPr>
            </w:pPr>
            <w:r w:rsidRPr="00F511A5">
              <w:rPr>
                <w:lang w:eastAsia="en-US"/>
              </w:rPr>
              <w:t>R5-202661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39A9EA" w14:textId="77777777" w:rsidR="005979E7" w:rsidRPr="00F511A5" w:rsidRDefault="005979E7" w:rsidP="00F17634">
            <w:pPr>
              <w:pStyle w:val="TAC"/>
              <w:rPr>
                <w:lang w:eastAsia="en-US"/>
              </w:rPr>
            </w:pPr>
            <w:r w:rsidRPr="00F511A5">
              <w:rPr>
                <w:lang w:eastAsia="en-US"/>
              </w:rPr>
              <w:t>1530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386CE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B7576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A0D0B4" w14:textId="77777777" w:rsidR="005979E7" w:rsidRPr="00F511A5" w:rsidRDefault="005979E7" w:rsidP="00F17634">
            <w:pPr>
              <w:pStyle w:val="TAL"/>
              <w:rPr>
                <w:lang w:eastAsia="en-US"/>
              </w:rPr>
            </w:pPr>
            <w:r w:rsidRPr="00F511A5">
              <w:rPr>
                <w:lang w:eastAsia="en-US"/>
              </w:rPr>
              <w:t>Corrections to NR5G NAS TC 9.1.7.2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734B67" w14:textId="77777777" w:rsidR="005979E7" w:rsidRPr="00F511A5" w:rsidRDefault="005979E7" w:rsidP="00F17634">
            <w:pPr>
              <w:pStyle w:val="TAC"/>
              <w:rPr>
                <w:lang w:eastAsia="en-US"/>
              </w:rPr>
            </w:pPr>
            <w:r w:rsidRPr="00F511A5">
              <w:rPr>
                <w:lang w:eastAsia="en-US"/>
              </w:rPr>
              <w:t>16.4.0</w:t>
            </w:r>
          </w:p>
        </w:tc>
      </w:tr>
      <w:tr w:rsidR="005979E7" w:rsidRPr="00F511A5" w14:paraId="1E6A4F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3D7BF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C9A346"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898787" w14:textId="77777777" w:rsidR="005979E7" w:rsidRPr="00F511A5" w:rsidRDefault="005979E7" w:rsidP="00F17634">
            <w:pPr>
              <w:pStyle w:val="TAC"/>
              <w:rPr>
                <w:lang w:eastAsia="en-US"/>
              </w:rPr>
            </w:pPr>
            <w:r w:rsidRPr="00F511A5">
              <w:rPr>
                <w:lang w:eastAsia="en-US"/>
              </w:rPr>
              <w:t>R5-202662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210A61" w14:textId="77777777" w:rsidR="005979E7" w:rsidRPr="00F511A5" w:rsidRDefault="005979E7" w:rsidP="00F17634">
            <w:pPr>
              <w:pStyle w:val="TAC"/>
              <w:rPr>
                <w:lang w:eastAsia="en-US"/>
              </w:rPr>
            </w:pPr>
            <w:r w:rsidRPr="00F511A5">
              <w:rPr>
                <w:lang w:eastAsia="en-US"/>
              </w:rPr>
              <w:t>1578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97F7E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0DB8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7380D1" w14:textId="77777777" w:rsidR="005979E7" w:rsidRPr="00F511A5" w:rsidRDefault="005979E7" w:rsidP="00F17634">
            <w:pPr>
              <w:pStyle w:val="TAL"/>
              <w:rPr>
                <w:lang w:eastAsia="en-US"/>
              </w:rPr>
            </w:pPr>
            <w:r w:rsidRPr="00F511A5">
              <w:rPr>
                <w:lang w:eastAsia="en-US"/>
              </w:rPr>
              <w:t>Correction to test case 9.1.7.1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21D162" w14:textId="77777777" w:rsidR="005979E7" w:rsidRPr="00F511A5" w:rsidRDefault="005979E7" w:rsidP="00F17634">
            <w:pPr>
              <w:pStyle w:val="TAC"/>
              <w:rPr>
                <w:lang w:eastAsia="en-US"/>
              </w:rPr>
            </w:pPr>
            <w:r w:rsidRPr="00F511A5">
              <w:rPr>
                <w:lang w:eastAsia="en-US"/>
              </w:rPr>
              <w:t>16.4.0</w:t>
            </w:r>
          </w:p>
        </w:tc>
      </w:tr>
      <w:tr w:rsidR="005979E7" w:rsidRPr="00F511A5" w14:paraId="207EDFF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66A2BF"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7E661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20093A" w14:textId="77777777" w:rsidR="005979E7" w:rsidRPr="00F511A5" w:rsidRDefault="005979E7" w:rsidP="00F17634">
            <w:pPr>
              <w:pStyle w:val="TAC"/>
              <w:rPr>
                <w:lang w:eastAsia="en-US"/>
              </w:rPr>
            </w:pPr>
            <w:r w:rsidRPr="00F511A5">
              <w:rPr>
                <w:lang w:eastAsia="en-US"/>
              </w:rPr>
              <w:t>R5-202663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0ED3BB" w14:textId="77777777" w:rsidR="005979E7" w:rsidRPr="00F511A5" w:rsidRDefault="005979E7" w:rsidP="00F17634">
            <w:pPr>
              <w:pStyle w:val="TAC"/>
              <w:rPr>
                <w:lang w:eastAsia="en-US"/>
              </w:rPr>
            </w:pPr>
            <w:r w:rsidRPr="00F511A5">
              <w:rPr>
                <w:lang w:eastAsia="en-US"/>
              </w:rPr>
              <w:t>1573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DD88B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D2E83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244D7E" w14:textId="77777777" w:rsidR="005979E7" w:rsidRPr="00F511A5" w:rsidRDefault="005979E7" w:rsidP="00F17634">
            <w:pPr>
              <w:pStyle w:val="TAL"/>
              <w:rPr>
                <w:lang w:eastAsia="en-US"/>
              </w:rPr>
            </w:pPr>
            <w:r w:rsidRPr="00F511A5">
              <w:rPr>
                <w:lang w:eastAsia="en-US"/>
              </w:rPr>
              <w:t>Addition to 5GC SMS test case 9.1.8.2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BDB2BC" w14:textId="77777777" w:rsidR="005979E7" w:rsidRPr="00F511A5" w:rsidRDefault="005979E7" w:rsidP="00F17634">
            <w:pPr>
              <w:pStyle w:val="TAC"/>
              <w:rPr>
                <w:lang w:eastAsia="en-US"/>
              </w:rPr>
            </w:pPr>
            <w:r w:rsidRPr="00F511A5">
              <w:rPr>
                <w:lang w:eastAsia="en-US"/>
              </w:rPr>
              <w:t>16.4.0</w:t>
            </w:r>
          </w:p>
        </w:tc>
      </w:tr>
      <w:tr w:rsidR="005979E7" w:rsidRPr="00F511A5" w14:paraId="31749AE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61EDF4"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F27578"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914F8A" w14:textId="77777777" w:rsidR="005979E7" w:rsidRPr="00F511A5" w:rsidRDefault="005979E7" w:rsidP="00F17634">
            <w:pPr>
              <w:pStyle w:val="TAC"/>
              <w:rPr>
                <w:lang w:eastAsia="en-US"/>
              </w:rPr>
            </w:pPr>
            <w:r w:rsidRPr="00F511A5">
              <w:rPr>
                <w:lang w:eastAsia="en-US"/>
              </w:rPr>
              <w:t>R5-202664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A53DE6" w14:textId="77777777" w:rsidR="005979E7" w:rsidRPr="00F511A5" w:rsidRDefault="005979E7" w:rsidP="00F17634">
            <w:pPr>
              <w:pStyle w:val="TAC"/>
              <w:rPr>
                <w:lang w:eastAsia="en-US"/>
              </w:rPr>
            </w:pPr>
            <w:r w:rsidRPr="00F511A5">
              <w:rPr>
                <w:lang w:eastAsia="en-US"/>
              </w:rPr>
              <w:t>1444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444F1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9AD1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55225F" w14:textId="77777777" w:rsidR="005979E7" w:rsidRPr="00F511A5" w:rsidRDefault="005979E7" w:rsidP="00F17634">
            <w:pPr>
              <w:pStyle w:val="TAL"/>
              <w:rPr>
                <w:lang w:eastAsia="en-US"/>
              </w:rPr>
            </w:pPr>
            <w:r w:rsidRPr="00F511A5">
              <w:rPr>
                <w:lang w:eastAsia="en-US"/>
              </w:rPr>
              <w:t>Correction to NR TC 10.1.4.1-T3580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147260" w14:textId="77777777" w:rsidR="005979E7" w:rsidRPr="00F511A5" w:rsidRDefault="005979E7" w:rsidP="00F17634">
            <w:pPr>
              <w:pStyle w:val="TAC"/>
              <w:rPr>
                <w:lang w:eastAsia="en-US"/>
              </w:rPr>
            </w:pPr>
            <w:r w:rsidRPr="00F511A5">
              <w:rPr>
                <w:lang w:eastAsia="en-US"/>
              </w:rPr>
              <w:t>16.4.0</w:t>
            </w:r>
          </w:p>
        </w:tc>
      </w:tr>
      <w:tr w:rsidR="005979E7" w:rsidRPr="00F511A5" w14:paraId="678530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66609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9432D5"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6EF523" w14:textId="77777777" w:rsidR="005979E7" w:rsidRPr="00F511A5" w:rsidRDefault="005979E7" w:rsidP="00F17634">
            <w:pPr>
              <w:pStyle w:val="TAC"/>
              <w:rPr>
                <w:lang w:eastAsia="en-US"/>
              </w:rPr>
            </w:pPr>
            <w:r w:rsidRPr="00F511A5">
              <w:rPr>
                <w:lang w:eastAsia="en-US"/>
              </w:rPr>
              <w:t>R5-202665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BF1ECD" w14:textId="77777777" w:rsidR="005979E7" w:rsidRPr="00F511A5" w:rsidRDefault="005979E7" w:rsidP="00F17634">
            <w:pPr>
              <w:pStyle w:val="TAC"/>
              <w:rPr>
                <w:lang w:eastAsia="en-US"/>
              </w:rPr>
            </w:pPr>
            <w:r w:rsidRPr="00F511A5">
              <w:rPr>
                <w:lang w:eastAsia="en-US"/>
              </w:rPr>
              <w:t>1476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0D653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F067B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C79991" w14:textId="77777777" w:rsidR="005979E7" w:rsidRPr="00F511A5" w:rsidRDefault="005979E7" w:rsidP="00F17634">
            <w:pPr>
              <w:pStyle w:val="TAL"/>
              <w:rPr>
                <w:lang w:eastAsia="en-US"/>
              </w:rPr>
            </w:pPr>
            <w:r w:rsidRPr="00F511A5">
              <w:rPr>
                <w:lang w:eastAsia="en-US"/>
              </w:rPr>
              <w:t>Update of  multilayer  test case 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5B3176" w14:textId="77777777" w:rsidR="005979E7" w:rsidRPr="00F511A5" w:rsidRDefault="005979E7" w:rsidP="00F17634">
            <w:pPr>
              <w:pStyle w:val="TAC"/>
              <w:rPr>
                <w:lang w:eastAsia="en-US"/>
              </w:rPr>
            </w:pPr>
            <w:r w:rsidRPr="00F511A5">
              <w:rPr>
                <w:lang w:eastAsia="en-US"/>
              </w:rPr>
              <w:t>16.4.0</w:t>
            </w:r>
          </w:p>
        </w:tc>
      </w:tr>
      <w:tr w:rsidR="005979E7" w:rsidRPr="00F511A5" w14:paraId="583BF9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B271EC"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C960AD"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8E7CBA" w14:textId="77777777" w:rsidR="005979E7" w:rsidRPr="00F511A5" w:rsidRDefault="005979E7" w:rsidP="00F17634">
            <w:pPr>
              <w:pStyle w:val="TAC"/>
              <w:rPr>
                <w:lang w:eastAsia="en-US"/>
              </w:rPr>
            </w:pPr>
            <w:r w:rsidRPr="00F511A5">
              <w:rPr>
                <w:lang w:eastAsia="en-US"/>
              </w:rPr>
              <w:t>R5-202666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53C809" w14:textId="77777777" w:rsidR="005979E7" w:rsidRPr="00F511A5" w:rsidRDefault="005979E7" w:rsidP="00F17634">
            <w:pPr>
              <w:pStyle w:val="TAC"/>
              <w:rPr>
                <w:lang w:eastAsia="en-US"/>
              </w:rPr>
            </w:pPr>
            <w:r w:rsidRPr="00F511A5">
              <w:rPr>
                <w:lang w:eastAsia="en-US"/>
              </w:rPr>
              <w:t>1477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2DBA4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508B7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0415BF" w14:textId="77777777" w:rsidR="005979E7" w:rsidRPr="00F511A5" w:rsidRDefault="005979E7" w:rsidP="00F17634">
            <w:pPr>
              <w:pStyle w:val="TAL"/>
              <w:rPr>
                <w:lang w:eastAsia="en-US"/>
              </w:rPr>
            </w:pPr>
            <w:r w:rsidRPr="00F511A5">
              <w:rPr>
                <w:lang w:eastAsia="en-US"/>
              </w:rPr>
              <w:t>Update of  multilayer  test case 11.1.6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C32A57" w14:textId="77777777" w:rsidR="005979E7" w:rsidRPr="00F511A5" w:rsidRDefault="005979E7" w:rsidP="00F17634">
            <w:pPr>
              <w:pStyle w:val="TAC"/>
              <w:rPr>
                <w:lang w:eastAsia="en-US"/>
              </w:rPr>
            </w:pPr>
            <w:r w:rsidRPr="00F511A5">
              <w:rPr>
                <w:lang w:eastAsia="en-US"/>
              </w:rPr>
              <w:t>16.4.0</w:t>
            </w:r>
          </w:p>
        </w:tc>
      </w:tr>
      <w:tr w:rsidR="005979E7" w:rsidRPr="00F511A5" w14:paraId="20D573E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CFA4A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EC3E1C"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178ECB" w14:textId="77777777" w:rsidR="005979E7" w:rsidRPr="00F511A5" w:rsidRDefault="005979E7" w:rsidP="00F17634">
            <w:pPr>
              <w:pStyle w:val="TAC"/>
              <w:rPr>
                <w:lang w:eastAsia="en-US"/>
              </w:rPr>
            </w:pPr>
            <w:r w:rsidRPr="00F511A5">
              <w:rPr>
                <w:lang w:eastAsia="en-US"/>
              </w:rPr>
              <w:t>R5-202667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CDB453" w14:textId="77777777" w:rsidR="005979E7" w:rsidRPr="00F511A5" w:rsidRDefault="005979E7" w:rsidP="00F17634">
            <w:pPr>
              <w:pStyle w:val="TAC"/>
              <w:rPr>
                <w:lang w:eastAsia="en-US"/>
              </w:rPr>
            </w:pPr>
            <w:r w:rsidRPr="00F511A5">
              <w:rPr>
                <w:lang w:eastAsia="en-US"/>
              </w:rPr>
              <w:t>1478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8B9EE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5CF4F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2D8B49" w14:textId="77777777" w:rsidR="005979E7" w:rsidRPr="00F511A5" w:rsidRDefault="005979E7" w:rsidP="00F17634">
            <w:pPr>
              <w:pStyle w:val="TAL"/>
              <w:rPr>
                <w:lang w:eastAsia="en-US"/>
              </w:rPr>
            </w:pPr>
            <w:r w:rsidRPr="00F511A5">
              <w:rPr>
                <w:lang w:eastAsia="en-US"/>
              </w:rPr>
              <w:t>Update of  multilayer  test case 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4518CF" w14:textId="77777777" w:rsidR="005979E7" w:rsidRPr="00F511A5" w:rsidRDefault="005979E7" w:rsidP="00F17634">
            <w:pPr>
              <w:pStyle w:val="TAC"/>
              <w:rPr>
                <w:lang w:eastAsia="en-US"/>
              </w:rPr>
            </w:pPr>
            <w:r w:rsidRPr="00F511A5">
              <w:rPr>
                <w:lang w:eastAsia="en-US"/>
              </w:rPr>
              <w:t>16.4.0</w:t>
            </w:r>
          </w:p>
        </w:tc>
      </w:tr>
      <w:tr w:rsidR="005979E7" w:rsidRPr="00F511A5" w14:paraId="555769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CC08F6"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808702"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C80FB3" w14:textId="77777777" w:rsidR="005979E7" w:rsidRPr="00F511A5" w:rsidRDefault="005979E7" w:rsidP="00F17634">
            <w:pPr>
              <w:pStyle w:val="TAC"/>
              <w:rPr>
                <w:lang w:eastAsia="en-US"/>
              </w:rPr>
            </w:pPr>
            <w:r w:rsidRPr="00F511A5">
              <w:rPr>
                <w:lang w:eastAsia="en-US"/>
              </w:rPr>
              <w:t>R5-202668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0F13CE" w14:textId="77777777" w:rsidR="005979E7" w:rsidRPr="00F511A5" w:rsidRDefault="005979E7" w:rsidP="00F17634">
            <w:pPr>
              <w:pStyle w:val="TAC"/>
              <w:rPr>
                <w:lang w:eastAsia="en-US"/>
              </w:rPr>
            </w:pPr>
            <w:r w:rsidRPr="00F511A5">
              <w:rPr>
                <w:lang w:eastAsia="en-US"/>
              </w:rPr>
              <w:t>1445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778E2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94DF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59DA4B" w14:textId="77777777" w:rsidR="005979E7" w:rsidRPr="00F511A5" w:rsidRDefault="005979E7" w:rsidP="00F17634">
            <w:pPr>
              <w:pStyle w:val="TAL"/>
              <w:rPr>
                <w:lang w:eastAsia="en-US"/>
              </w:rPr>
            </w:pPr>
            <w:r w:rsidRPr="00F511A5">
              <w:rPr>
                <w:lang w:eastAsia="en-US"/>
              </w:rPr>
              <w:t>Addition of new NR TC 11.3.1-UAC AI0-MTSI MO speech call-SMSoIP-Uplink User data transfer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183288" w14:textId="77777777" w:rsidR="005979E7" w:rsidRPr="00F511A5" w:rsidRDefault="005979E7" w:rsidP="00F17634">
            <w:pPr>
              <w:pStyle w:val="TAC"/>
              <w:rPr>
                <w:lang w:eastAsia="en-US"/>
              </w:rPr>
            </w:pPr>
            <w:r w:rsidRPr="00F511A5">
              <w:rPr>
                <w:lang w:eastAsia="en-US"/>
              </w:rPr>
              <w:t>16.4.0</w:t>
            </w:r>
          </w:p>
        </w:tc>
      </w:tr>
      <w:tr w:rsidR="005979E7" w:rsidRPr="00F511A5" w14:paraId="344A57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7AAC10"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278C00"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329997" w14:textId="77777777" w:rsidR="005979E7" w:rsidRPr="00F511A5" w:rsidRDefault="005979E7" w:rsidP="00F17634">
            <w:pPr>
              <w:pStyle w:val="TAC"/>
              <w:rPr>
                <w:lang w:eastAsia="en-US"/>
              </w:rPr>
            </w:pPr>
            <w:r w:rsidRPr="00F511A5">
              <w:rPr>
                <w:lang w:eastAsia="en-US"/>
              </w:rPr>
              <w:t>R5-202669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3B1B89" w14:textId="77777777" w:rsidR="005979E7" w:rsidRPr="00F511A5" w:rsidRDefault="005979E7" w:rsidP="00F17634">
            <w:pPr>
              <w:pStyle w:val="TAC"/>
              <w:rPr>
                <w:lang w:eastAsia="en-US"/>
              </w:rPr>
            </w:pPr>
            <w:r w:rsidRPr="00F511A5">
              <w:rPr>
                <w:lang w:eastAsia="en-US"/>
              </w:rPr>
              <w:t>1447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9C1CF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10843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AD8400" w14:textId="77777777" w:rsidR="005979E7" w:rsidRPr="00F511A5" w:rsidRDefault="005979E7" w:rsidP="00F17634">
            <w:pPr>
              <w:pStyle w:val="TAL"/>
              <w:rPr>
                <w:lang w:eastAsia="en-US"/>
              </w:rPr>
            </w:pPr>
            <w:r w:rsidRPr="00F511A5">
              <w:rPr>
                <w:lang w:eastAsia="en-US"/>
              </w:rPr>
              <w:t>Addition of new NR TC 11.3.9-UAC Operator Defined Access Category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ADF986" w14:textId="77777777" w:rsidR="005979E7" w:rsidRPr="00F511A5" w:rsidRDefault="005979E7" w:rsidP="00F17634">
            <w:pPr>
              <w:pStyle w:val="TAC"/>
              <w:rPr>
                <w:lang w:eastAsia="en-US"/>
              </w:rPr>
            </w:pPr>
            <w:r w:rsidRPr="00F511A5">
              <w:rPr>
                <w:lang w:eastAsia="en-US"/>
              </w:rPr>
              <w:t>16.4.0</w:t>
            </w:r>
          </w:p>
        </w:tc>
      </w:tr>
      <w:tr w:rsidR="005979E7" w:rsidRPr="00F511A5" w14:paraId="7F9F188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0CCBAF"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EEB2CB"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4DF4C2" w14:textId="77777777" w:rsidR="005979E7" w:rsidRPr="00F511A5" w:rsidRDefault="005979E7" w:rsidP="00F17634">
            <w:pPr>
              <w:pStyle w:val="TAC"/>
              <w:rPr>
                <w:lang w:eastAsia="en-US"/>
              </w:rPr>
            </w:pPr>
            <w:r w:rsidRPr="00F511A5">
              <w:rPr>
                <w:lang w:eastAsia="en-US"/>
              </w:rPr>
              <w:t>R5-202670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B3763E" w14:textId="77777777" w:rsidR="005979E7" w:rsidRPr="00F511A5" w:rsidRDefault="005979E7" w:rsidP="00F17634">
            <w:pPr>
              <w:pStyle w:val="TAC"/>
              <w:rPr>
                <w:lang w:eastAsia="en-US"/>
              </w:rPr>
            </w:pPr>
            <w:r w:rsidRPr="00F511A5">
              <w:rPr>
                <w:lang w:eastAsia="en-US"/>
              </w:rPr>
              <w:t>1513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CBF21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13B78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744E9F" w14:textId="77777777" w:rsidR="005979E7" w:rsidRPr="00F511A5" w:rsidRDefault="005979E7" w:rsidP="00F17634">
            <w:pPr>
              <w:pStyle w:val="TAL"/>
              <w:rPr>
                <w:lang w:eastAsia="en-US"/>
              </w:rPr>
            </w:pPr>
            <w:r w:rsidRPr="00F511A5">
              <w:rPr>
                <w:lang w:eastAsia="en-US"/>
              </w:rPr>
              <w:t>Addition of NR5G UAC TC 11.3.8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F8F36B" w14:textId="77777777" w:rsidR="005979E7" w:rsidRPr="00F511A5" w:rsidRDefault="005979E7" w:rsidP="00F17634">
            <w:pPr>
              <w:pStyle w:val="TAC"/>
              <w:rPr>
                <w:lang w:eastAsia="en-US"/>
              </w:rPr>
            </w:pPr>
            <w:r w:rsidRPr="00F511A5">
              <w:rPr>
                <w:lang w:eastAsia="en-US"/>
              </w:rPr>
              <w:t>16.4.0</w:t>
            </w:r>
          </w:p>
        </w:tc>
      </w:tr>
      <w:tr w:rsidR="005979E7" w:rsidRPr="00F511A5" w14:paraId="56F6270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7DBA68"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64F1E3"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A05D98" w14:textId="77777777" w:rsidR="005979E7" w:rsidRPr="00F511A5" w:rsidRDefault="005979E7" w:rsidP="00F17634">
            <w:pPr>
              <w:pStyle w:val="TAC"/>
              <w:rPr>
                <w:lang w:eastAsia="en-US"/>
              </w:rPr>
            </w:pPr>
            <w:r w:rsidRPr="00F511A5">
              <w:rPr>
                <w:lang w:eastAsia="en-US"/>
              </w:rPr>
              <w:t>R5-202671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3358AC" w14:textId="77777777" w:rsidR="005979E7" w:rsidRPr="00F511A5" w:rsidRDefault="005979E7" w:rsidP="00F17634">
            <w:pPr>
              <w:pStyle w:val="TAC"/>
              <w:rPr>
                <w:lang w:eastAsia="en-US"/>
              </w:rPr>
            </w:pPr>
            <w:r w:rsidRPr="00F511A5">
              <w:rPr>
                <w:lang w:eastAsia="en-US"/>
              </w:rPr>
              <w:t>1571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DDB12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E0EF2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441698" w14:textId="77777777" w:rsidR="005979E7" w:rsidRPr="00F511A5" w:rsidRDefault="005979E7" w:rsidP="00F17634">
            <w:pPr>
              <w:pStyle w:val="TAL"/>
              <w:rPr>
                <w:lang w:eastAsia="en-US"/>
              </w:rPr>
            </w:pPr>
            <w:r w:rsidRPr="00F511A5">
              <w:rPr>
                <w:lang w:eastAsia="en-US"/>
              </w:rPr>
              <w:t>Update to UAC test case 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23941F" w14:textId="77777777" w:rsidR="005979E7" w:rsidRPr="00F511A5" w:rsidRDefault="005979E7" w:rsidP="00F17634">
            <w:pPr>
              <w:pStyle w:val="TAC"/>
              <w:rPr>
                <w:lang w:eastAsia="en-US"/>
              </w:rPr>
            </w:pPr>
            <w:r w:rsidRPr="00F511A5">
              <w:rPr>
                <w:lang w:eastAsia="en-US"/>
              </w:rPr>
              <w:t>16.4.0</w:t>
            </w:r>
          </w:p>
        </w:tc>
      </w:tr>
      <w:tr w:rsidR="005979E7" w:rsidRPr="00F511A5" w14:paraId="1D4604B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431E9D" w14:textId="77777777" w:rsidR="005979E7" w:rsidRPr="00F511A5" w:rsidRDefault="005979E7" w:rsidP="00F17634">
            <w:pPr>
              <w:pStyle w:val="TAC"/>
              <w:rPr>
                <w:lang w:eastAsia="en-US"/>
              </w:rPr>
            </w:pPr>
            <w:r w:rsidRPr="00F511A5">
              <w:rPr>
                <w:lang w:eastAsia="en-US"/>
              </w:rPr>
              <w:t>2020-06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FA5149" w14:textId="77777777" w:rsidR="005979E7" w:rsidRPr="00F511A5" w:rsidRDefault="005979E7" w:rsidP="00F17634">
            <w:pPr>
              <w:pStyle w:val="TAC"/>
              <w:rPr>
                <w:lang w:eastAsia="en-US"/>
              </w:rPr>
            </w:pPr>
            <w:r w:rsidRPr="00F511A5">
              <w:rPr>
                <w:lang w:eastAsia="en-US"/>
              </w:rPr>
              <w:t>RAN#88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0D5F13" w14:textId="77777777" w:rsidR="005979E7" w:rsidRPr="00F511A5" w:rsidRDefault="005979E7" w:rsidP="00F17634">
            <w:pPr>
              <w:pStyle w:val="TAC"/>
              <w:rPr>
                <w:lang w:eastAsia="en-US"/>
              </w:rPr>
            </w:pPr>
            <w:r w:rsidRPr="00F511A5">
              <w:rPr>
                <w:lang w:eastAsia="en-US"/>
              </w:rPr>
              <w:t>R5-202672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0511A0" w14:textId="77777777" w:rsidR="005979E7" w:rsidRPr="00F511A5" w:rsidRDefault="005979E7" w:rsidP="00F17634">
            <w:pPr>
              <w:pStyle w:val="TAC"/>
              <w:rPr>
                <w:lang w:eastAsia="en-US"/>
              </w:rPr>
            </w:pPr>
            <w:r w:rsidRPr="00F511A5">
              <w:rPr>
                <w:lang w:eastAsia="en-US"/>
              </w:rPr>
              <w:t>1557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820A0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C7A5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2EB694" w14:textId="77777777" w:rsidR="005979E7" w:rsidRPr="00F511A5" w:rsidRDefault="005979E7" w:rsidP="00F17634">
            <w:pPr>
              <w:pStyle w:val="TAL"/>
              <w:rPr>
                <w:lang w:eastAsia="en-US"/>
              </w:rPr>
            </w:pPr>
            <w:r w:rsidRPr="00F511A5">
              <w:rPr>
                <w:lang w:eastAsia="en-US"/>
              </w:rPr>
              <w:t>Introduction of new IMS emergency TC 11.4.10 5GMM-REGISTERED.NORMAL-SERVICE N26 interface not supported N1 to S1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1F211C" w14:textId="77777777" w:rsidR="005979E7" w:rsidRPr="00F511A5" w:rsidRDefault="005979E7" w:rsidP="00F17634">
            <w:pPr>
              <w:pStyle w:val="TAC"/>
              <w:rPr>
                <w:lang w:eastAsia="en-US"/>
              </w:rPr>
            </w:pPr>
            <w:r w:rsidRPr="00F511A5">
              <w:rPr>
                <w:lang w:eastAsia="en-US"/>
              </w:rPr>
              <w:t>16.4.0</w:t>
            </w:r>
          </w:p>
        </w:tc>
      </w:tr>
      <w:tr w:rsidR="005979E7" w:rsidRPr="00F511A5" w14:paraId="705CAAC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30B12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084376"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10E519" w14:textId="77777777" w:rsidR="005979E7" w:rsidRPr="00F511A5" w:rsidRDefault="005979E7" w:rsidP="00F17634">
            <w:pPr>
              <w:pStyle w:val="TAC"/>
              <w:rPr>
                <w:lang w:eastAsia="en-US"/>
              </w:rPr>
            </w:pPr>
            <w:r w:rsidRPr="00F511A5">
              <w:rPr>
                <w:lang w:eastAsia="en-US"/>
              </w:rPr>
              <w:t>R5-203363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31EB1E" w14:textId="77777777" w:rsidR="005979E7" w:rsidRPr="00F511A5" w:rsidRDefault="005979E7" w:rsidP="00F17634">
            <w:pPr>
              <w:pStyle w:val="TAC"/>
              <w:rPr>
                <w:lang w:eastAsia="en-US"/>
              </w:rPr>
            </w:pPr>
            <w:r w:rsidRPr="00F511A5">
              <w:rPr>
                <w:lang w:eastAsia="en-US"/>
              </w:rPr>
              <w:t>1590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159B4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F2507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062AD2" w14:textId="77777777" w:rsidR="005979E7" w:rsidRPr="00F511A5" w:rsidRDefault="005979E7" w:rsidP="00F17634">
            <w:pPr>
              <w:pStyle w:val="TAL"/>
              <w:rPr>
                <w:lang w:eastAsia="en-US"/>
              </w:rPr>
            </w:pPr>
            <w:r w:rsidRPr="00F511A5">
              <w:rPr>
                <w:lang w:eastAsia="en-US"/>
              </w:rPr>
              <w:t>Correction to NR TC 6.1.1.1-PLMN selection in automatic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A56D3E" w14:textId="77777777" w:rsidR="005979E7" w:rsidRPr="00F511A5" w:rsidRDefault="005979E7" w:rsidP="00F17634">
            <w:pPr>
              <w:pStyle w:val="TAC"/>
              <w:rPr>
                <w:lang w:eastAsia="en-US"/>
              </w:rPr>
            </w:pPr>
            <w:r w:rsidRPr="00F511A5">
              <w:rPr>
                <w:lang w:eastAsia="en-US"/>
              </w:rPr>
              <w:t>16.5.0</w:t>
            </w:r>
          </w:p>
        </w:tc>
      </w:tr>
      <w:tr w:rsidR="005979E7" w:rsidRPr="00F511A5" w14:paraId="2D1547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109830"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AB2F7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49EE9C" w14:textId="77777777" w:rsidR="005979E7" w:rsidRPr="00F511A5" w:rsidRDefault="005979E7" w:rsidP="00F17634">
            <w:pPr>
              <w:pStyle w:val="TAC"/>
              <w:rPr>
                <w:lang w:eastAsia="en-US"/>
              </w:rPr>
            </w:pPr>
            <w:r w:rsidRPr="00F511A5">
              <w:rPr>
                <w:lang w:eastAsia="en-US"/>
              </w:rPr>
              <w:t>R5-203367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53977D" w14:textId="77777777" w:rsidR="005979E7" w:rsidRPr="00F511A5" w:rsidRDefault="005979E7" w:rsidP="00F17634">
            <w:pPr>
              <w:pStyle w:val="TAC"/>
              <w:rPr>
                <w:lang w:eastAsia="en-US"/>
              </w:rPr>
            </w:pPr>
            <w:r w:rsidRPr="00F511A5">
              <w:rPr>
                <w:lang w:eastAsia="en-US"/>
              </w:rPr>
              <w:t>1594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E74E7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B9B3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1E6270" w14:textId="77777777" w:rsidR="005979E7" w:rsidRPr="00F511A5" w:rsidRDefault="005979E7" w:rsidP="00F17634">
            <w:pPr>
              <w:pStyle w:val="TAL"/>
              <w:rPr>
                <w:lang w:eastAsia="en-US"/>
              </w:rPr>
            </w:pPr>
            <w:r w:rsidRPr="00F511A5">
              <w:rPr>
                <w:lang w:eastAsia="en-US"/>
              </w:rPr>
              <w:t>Correction to NR TC 6.1.1.5-PLMN selection in Automatic mode User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B32168" w14:textId="77777777" w:rsidR="005979E7" w:rsidRPr="00F511A5" w:rsidRDefault="005979E7" w:rsidP="00F17634">
            <w:pPr>
              <w:pStyle w:val="TAC"/>
              <w:rPr>
                <w:lang w:eastAsia="en-US"/>
              </w:rPr>
            </w:pPr>
            <w:r w:rsidRPr="00F511A5">
              <w:rPr>
                <w:lang w:eastAsia="en-US"/>
              </w:rPr>
              <w:t>16.5.0</w:t>
            </w:r>
          </w:p>
        </w:tc>
      </w:tr>
      <w:tr w:rsidR="005979E7" w:rsidRPr="00F511A5" w14:paraId="0F3A304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66017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528FD6"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64F6A3" w14:textId="77777777" w:rsidR="005979E7" w:rsidRPr="00F511A5" w:rsidRDefault="005979E7" w:rsidP="00F17634">
            <w:pPr>
              <w:pStyle w:val="TAC"/>
              <w:rPr>
                <w:lang w:eastAsia="en-US"/>
              </w:rPr>
            </w:pPr>
            <w:r w:rsidRPr="00F511A5">
              <w:rPr>
                <w:lang w:eastAsia="en-US"/>
              </w:rPr>
              <w:t>R5-203372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568249" w14:textId="77777777" w:rsidR="005979E7" w:rsidRPr="00F511A5" w:rsidRDefault="005979E7" w:rsidP="00F17634">
            <w:pPr>
              <w:pStyle w:val="TAC"/>
              <w:rPr>
                <w:lang w:eastAsia="en-US"/>
              </w:rPr>
            </w:pPr>
            <w:r w:rsidRPr="00F511A5">
              <w:rPr>
                <w:lang w:eastAsia="en-US"/>
              </w:rPr>
              <w:t>1599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D117C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898D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0A06DE" w14:textId="77777777" w:rsidR="005979E7" w:rsidRPr="00F511A5" w:rsidRDefault="005979E7" w:rsidP="00F17634">
            <w:pPr>
              <w:pStyle w:val="TAL"/>
              <w:rPr>
                <w:lang w:eastAsia="en-US"/>
              </w:rPr>
            </w:pPr>
            <w:r w:rsidRPr="00F511A5">
              <w:rPr>
                <w:lang w:eastAsia="en-US"/>
              </w:rPr>
              <w:t>Correction to NR TC 6.1.2.21-Cell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B635C8" w14:textId="77777777" w:rsidR="005979E7" w:rsidRPr="00F511A5" w:rsidRDefault="005979E7" w:rsidP="00F17634">
            <w:pPr>
              <w:pStyle w:val="TAC"/>
              <w:rPr>
                <w:lang w:eastAsia="en-US"/>
              </w:rPr>
            </w:pPr>
            <w:r w:rsidRPr="00F511A5">
              <w:rPr>
                <w:lang w:eastAsia="en-US"/>
              </w:rPr>
              <w:t>16.5.0</w:t>
            </w:r>
          </w:p>
        </w:tc>
      </w:tr>
      <w:tr w:rsidR="005979E7" w:rsidRPr="00F511A5" w14:paraId="29621F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5A8F2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32749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B022F1" w14:textId="77777777" w:rsidR="005979E7" w:rsidRPr="00F511A5" w:rsidRDefault="005979E7" w:rsidP="00F17634">
            <w:pPr>
              <w:pStyle w:val="TAC"/>
              <w:rPr>
                <w:lang w:eastAsia="en-US"/>
              </w:rPr>
            </w:pPr>
            <w:r w:rsidRPr="00F511A5">
              <w:rPr>
                <w:lang w:eastAsia="en-US"/>
              </w:rPr>
              <w:t>R5-203373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396013" w14:textId="77777777" w:rsidR="005979E7" w:rsidRPr="00F511A5" w:rsidRDefault="005979E7" w:rsidP="00F17634">
            <w:pPr>
              <w:pStyle w:val="TAC"/>
              <w:rPr>
                <w:lang w:eastAsia="en-US"/>
              </w:rPr>
            </w:pPr>
            <w:r w:rsidRPr="00F511A5">
              <w:rPr>
                <w:lang w:eastAsia="en-US"/>
              </w:rPr>
              <w:t>1600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27A1B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743A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04A40F" w14:textId="77777777" w:rsidR="005979E7" w:rsidRPr="00F511A5" w:rsidRDefault="005979E7" w:rsidP="00F17634">
            <w:pPr>
              <w:pStyle w:val="TAL"/>
              <w:rPr>
                <w:lang w:eastAsia="en-US"/>
              </w:rPr>
            </w:pPr>
            <w:r w:rsidRPr="00F511A5">
              <w:rPr>
                <w:lang w:eastAsia="en-US"/>
              </w:rPr>
              <w:t>Correction to NR TC 6.1.2.23-Cell Reselection MFBI</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169BC2" w14:textId="77777777" w:rsidR="005979E7" w:rsidRPr="00F511A5" w:rsidRDefault="005979E7" w:rsidP="00F17634">
            <w:pPr>
              <w:pStyle w:val="TAC"/>
              <w:rPr>
                <w:lang w:eastAsia="en-US"/>
              </w:rPr>
            </w:pPr>
            <w:r w:rsidRPr="00F511A5">
              <w:rPr>
                <w:lang w:eastAsia="en-US"/>
              </w:rPr>
              <w:t>16.5.0</w:t>
            </w:r>
          </w:p>
        </w:tc>
      </w:tr>
      <w:tr w:rsidR="005979E7" w:rsidRPr="00F511A5" w14:paraId="6071209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6B7390"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3D1E9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CBB1C4" w14:textId="77777777" w:rsidR="005979E7" w:rsidRPr="00F511A5" w:rsidRDefault="005979E7" w:rsidP="00F17634">
            <w:pPr>
              <w:pStyle w:val="TAC"/>
              <w:rPr>
                <w:lang w:eastAsia="en-US"/>
              </w:rPr>
            </w:pPr>
            <w:r w:rsidRPr="00F511A5">
              <w:rPr>
                <w:lang w:eastAsia="en-US"/>
              </w:rPr>
              <w:t>R5-203374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6F9268" w14:textId="77777777" w:rsidR="005979E7" w:rsidRPr="00F511A5" w:rsidRDefault="005979E7" w:rsidP="00F17634">
            <w:pPr>
              <w:pStyle w:val="TAC"/>
              <w:rPr>
                <w:lang w:eastAsia="en-US"/>
              </w:rPr>
            </w:pPr>
            <w:r w:rsidRPr="00F511A5">
              <w:rPr>
                <w:lang w:eastAsia="en-US"/>
              </w:rPr>
              <w:t>1601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850705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F22A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542346" w14:textId="77777777" w:rsidR="005979E7" w:rsidRPr="00F511A5" w:rsidRDefault="005979E7" w:rsidP="00F17634">
            <w:pPr>
              <w:pStyle w:val="TAL"/>
              <w:rPr>
                <w:lang w:eastAsia="en-US"/>
              </w:rPr>
            </w:pPr>
            <w:r w:rsidRPr="00F511A5">
              <w:rPr>
                <w:lang w:eastAsia="en-US"/>
              </w:rPr>
              <w:t>Correction to NR TC 6.2.1.1-Selection of correct RAT for OPLMN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D9FAA3" w14:textId="77777777" w:rsidR="005979E7" w:rsidRPr="00F511A5" w:rsidRDefault="005979E7" w:rsidP="00F17634">
            <w:pPr>
              <w:pStyle w:val="TAC"/>
              <w:rPr>
                <w:lang w:eastAsia="en-US"/>
              </w:rPr>
            </w:pPr>
            <w:r w:rsidRPr="00F511A5">
              <w:rPr>
                <w:lang w:eastAsia="en-US"/>
              </w:rPr>
              <w:t>16.5.0</w:t>
            </w:r>
          </w:p>
        </w:tc>
      </w:tr>
      <w:tr w:rsidR="005979E7" w:rsidRPr="00F511A5" w14:paraId="077F5D0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FD52B1"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5A55D4"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9B4D81" w14:textId="77777777" w:rsidR="005979E7" w:rsidRPr="00F511A5" w:rsidRDefault="005979E7" w:rsidP="00F17634">
            <w:pPr>
              <w:pStyle w:val="TAC"/>
              <w:rPr>
                <w:lang w:eastAsia="en-US"/>
              </w:rPr>
            </w:pPr>
            <w:r w:rsidRPr="00F511A5">
              <w:rPr>
                <w:lang w:eastAsia="en-US"/>
              </w:rPr>
              <w:t>R5-203375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F91D22" w14:textId="77777777" w:rsidR="005979E7" w:rsidRPr="00F511A5" w:rsidRDefault="005979E7" w:rsidP="00F17634">
            <w:pPr>
              <w:pStyle w:val="TAC"/>
              <w:rPr>
                <w:lang w:eastAsia="en-US"/>
              </w:rPr>
            </w:pPr>
            <w:r w:rsidRPr="00F511A5">
              <w:rPr>
                <w:lang w:eastAsia="en-US"/>
              </w:rPr>
              <w:t>1602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DFA84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484A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665566" w14:textId="77777777" w:rsidR="005979E7" w:rsidRPr="00F511A5" w:rsidRDefault="005979E7" w:rsidP="00F17634">
            <w:pPr>
              <w:pStyle w:val="TAL"/>
              <w:rPr>
                <w:lang w:eastAsia="en-US"/>
              </w:rPr>
            </w:pPr>
            <w:r w:rsidRPr="00F511A5">
              <w:rPr>
                <w:lang w:eastAsia="en-US"/>
              </w:rPr>
              <w:t>Correction to NR TC 6.2.1.4-Inter-RAT PLMN Selection with Manual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E6EF84" w14:textId="77777777" w:rsidR="005979E7" w:rsidRPr="00F511A5" w:rsidRDefault="005979E7" w:rsidP="00F17634">
            <w:pPr>
              <w:pStyle w:val="TAC"/>
              <w:rPr>
                <w:lang w:eastAsia="en-US"/>
              </w:rPr>
            </w:pPr>
            <w:r w:rsidRPr="00F511A5">
              <w:rPr>
                <w:lang w:eastAsia="en-US"/>
              </w:rPr>
              <w:t>16.5.0</w:t>
            </w:r>
          </w:p>
        </w:tc>
      </w:tr>
      <w:tr w:rsidR="005979E7" w:rsidRPr="00F511A5" w14:paraId="6D8290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212A6A"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64FFE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BACB4A" w14:textId="77777777" w:rsidR="005979E7" w:rsidRPr="00F511A5" w:rsidRDefault="005979E7" w:rsidP="00F17634">
            <w:pPr>
              <w:pStyle w:val="TAC"/>
              <w:rPr>
                <w:lang w:eastAsia="en-US"/>
              </w:rPr>
            </w:pPr>
            <w:r w:rsidRPr="00F511A5">
              <w:rPr>
                <w:lang w:eastAsia="en-US"/>
              </w:rPr>
              <w:t>R5-203377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15A575" w14:textId="77777777" w:rsidR="005979E7" w:rsidRPr="00F511A5" w:rsidRDefault="005979E7" w:rsidP="00F17634">
            <w:pPr>
              <w:pStyle w:val="TAC"/>
              <w:rPr>
                <w:lang w:eastAsia="en-US"/>
              </w:rPr>
            </w:pPr>
            <w:r w:rsidRPr="00F511A5">
              <w:rPr>
                <w:lang w:eastAsia="en-US"/>
              </w:rPr>
              <w:t>1604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794F9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EF6F1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86466F" w14:textId="77777777" w:rsidR="005979E7" w:rsidRPr="00F511A5" w:rsidRDefault="005979E7" w:rsidP="00F17634">
            <w:pPr>
              <w:pStyle w:val="TAL"/>
              <w:rPr>
                <w:lang w:eastAsia="en-US"/>
              </w:rPr>
            </w:pPr>
            <w:r w:rsidRPr="00F511A5">
              <w:rPr>
                <w:lang w:eastAsia="en-US"/>
              </w:rPr>
              <w:t>Correction to NR TC 6.2.3.9-Inter-RAT Speed Dependent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48F242" w14:textId="77777777" w:rsidR="005979E7" w:rsidRPr="00F511A5" w:rsidRDefault="005979E7" w:rsidP="00F17634">
            <w:pPr>
              <w:pStyle w:val="TAC"/>
              <w:rPr>
                <w:lang w:eastAsia="en-US"/>
              </w:rPr>
            </w:pPr>
            <w:r w:rsidRPr="00F511A5">
              <w:rPr>
                <w:lang w:eastAsia="en-US"/>
              </w:rPr>
              <w:t>16.5.0</w:t>
            </w:r>
          </w:p>
        </w:tc>
      </w:tr>
      <w:tr w:rsidR="005979E7" w:rsidRPr="00F511A5" w14:paraId="687A6D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00160B"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5A746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301CB6" w14:textId="77777777" w:rsidR="005979E7" w:rsidRPr="00F511A5" w:rsidRDefault="005979E7" w:rsidP="00F17634">
            <w:pPr>
              <w:pStyle w:val="TAC"/>
              <w:rPr>
                <w:lang w:eastAsia="en-US"/>
              </w:rPr>
            </w:pPr>
            <w:r w:rsidRPr="00F511A5">
              <w:rPr>
                <w:lang w:eastAsia="en-US"/>
              </w:rPr>
              <w:t>R5-203382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CA39AD" w14:textId="77777777" w:rsidR="005979E7" w:rsidRPr="00F511A5" w:rsidRDefault="005979E7" w:rsidP="00F17634">
            <w:pPr>
              <w:pStyle w:val="TAC"/>
              <w:rPr>
                <w:lang w:eastAsia="en-US"/>
              </w:rPr>
            </w:pPr>
            <w:r w:rsidRPr="00F511A5">
              <w:rPr>
                <w:lang w:eastAsia="en-US"/>
              </w:rPr>
              <w:t>1609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13673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6C23E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AAADE9" w14:textId="77777777" w:rsidR="005979E7" w:rsidRPr="00F511A5" w:rsidRDefault="005979E7" w:rsidP="00F17634">
            <w:pPr>
              <w:pStyle w:val="TAL"/>
              <w:rPr>
                <w:lang w:eastAsia="en-US"/>
              </w:rPr>
            </w:pPr>
            <w:r w:rsidRPr="00F511A5">
              <w:rPr>
                <w:lang w:eastAsia="en-US"/>
              </w:rPr>
              <w:t>Correction to NR TC 6.4.1.1-PLMN 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DE9EAF" w14:textId="77777777" w:rsidR="005979E7" w:rsidRPr="00F511A5" w:rsidRDefault="005979E7" w:rsidP="00F17634">
            <w:pPr>
              <w:pStyle w:val="TAC"/>
              <w:rPr>
                <w:lang w:eastAsia="en-US"/>
              </w:rPr>
            </w:pPr>
            <w:r w:rsidRPr="00F511A5">
              <w:rPr>
                <w:lang w:eastAsia="en-US"/>
              </w:rPr>
              <w:t>16.5.0</w:t>
            </w:r>
          </w:p>
        </w:tc>
      </w:tr>
      <w:tr w:rsidR="005979E7" w:rsidRPr="00F511A5" w14:paraId="509076F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CD5D7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883244"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FD3AD7" w14:textId="77777777" w:rsidR="005979E7" w:rsidRPr="00F511A5" w:rsidRDefault="005979E7" w:rsidP="00F17634">
            <w:pPr>
              <w:pStyle w:val="TAC"/>
              <w:rPr>
                <w:lang w:eastAsia="en-US"/>
              </w:rPr>
            </w:pPr>
            <w:r w:rsidRPr="00F511A5">
              <w:rPr>
                <w:lang w:eastAsia="en-US"/>
              </w:rPr>
              <w:t>R5-203383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C6FF4D" w14:textId="77777777" w:rsidR="005979E7" w:rsidRPr="00F511A5" w:rsidRDefault="005979E7" w:rsidP="00F17634">
            <w:pPr>
              <w:pStyle w:val="TAC"/>
              <w:rPr>
                <w:lang w:eastAsia="en-US"/>
              </w:rPr>
            </w:pPr>
            <w:r w:rsidRPr="00F511A5">
              <w:rPr>
                <w:lang w:eastAsia="en-US"/>
              </w:rPr>
              <w:t>1610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3D2BD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C72B6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D9AC0B" w14:textId="77777777" w:rsidR="005979E7" w:rsidRPr="00F511A5" w:rsidRDefault="005979E7" w:rsidP="00F17634">
            <w:pPr>
              <w:pStyle w:val="TAL"/>
              <w:rPr>
                <w:lang w:eastAsia="en-US"/>
              </w:rPr>
            </w:pPr>
            <w:r w:rsidRPr="00F511A5">
              <w:rPr>
                <w:lang w:eastAsia="en-US"/>
              </w:rPr>
              <w:t>Correction to NR TC 7.1.1.1.1-Correct selection of RACH parameters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AA0BB9" w14:textId="77777777" w:rsidR="005979E7" w:rsidRPr="00F511A5" w:rsidRDefault="005979E7" w:rsidP="00F17634">
            <w:pPr>
              <w:pStyle w:val="TAC"/>
              <w:rPr>
                <w:lang w:eastAsia="en-US"/>
              </w:rPr>
            </w:pPr>
            <w:r w:rsidRPr="00F511A5">
              <w:rPr>
                <w:lang w:eastAsia="en-US"/>
              </w:rPr>
              <w:t>16.5.0</w:t>
            </w:r>
          </w:p>
        </w:tc>
      </w:tr>
      <w:tr w:rsidR="005979E7" w:rsidRPr="00F511A5" w14:paraId="49C9CC6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31F6B8"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D2D8C6"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D2D4EF" w14:textId="77777777" w:rsidR="005979E7" w:rsidRPr="00F511A5" w:rsidRDefault="005979E7" w:rsidP="00F17634">
            <w:pPr>
              <w:pStyle w:val="TAC"/>
              <w:rPr>
                <w:lang w:eastAsia="en-US"/>
              </w:rPr>
            </w:pPr>
            <w:r w:rsidRPr="00F511A5">
              <w:rPr>
                <w:lang w:eastAsia="en-US"/>
              </w:rPr>
              <w:t>R5-203389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3FA6B8" w14:textId="77777777" w:rsidR="005979E7" w:rsidRPr="00F511A5" w:rsidRDefault="005979E7" w:rsidP="00F17634">
            <w:pPr>
              <w:pStyle w:val="TAC"/>
              <w:rPr>
                <w:lang w:eastAsia="en-US"/>
              </w:rPr>
            </w:pPr>
            <w:r w:rsidRPr="00F511A5">
              <w:rPr>
                <w:lang w:eastAsia="en-US"/>
              </w:rPr>
              <w:t>1616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EBCF2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7659F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653F6C" w14:textId="77777777" w:rsidR="005979E7" w:rsidRPr="00F511A5" w:rsidRDefault="005979E7" w:rsidP="00F17634">
            <w:pPr>
              <w:pStyle w:val="TAL"/>
              <w:rPr>
                <w:lang w:eastAsia="en-US"/>
              </w:rPr>
            </w:pPr>
            <w:r w:rsidRPr="00F511A5">
              <w:rPr>
                <w:lang w:eastAsia="en-US"/>
              </w:rPr>
              <w:t>Correction to NR TC 8.1.1.3.1-Redirection to another NR frequency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3F2060" w14:textId="77777777" w:rsidR="005979E7" w:rsidRPr="00F511A5" w:rsidRDefault="005979E7" w:rsidP="00F17634">
            <w:pPr>
              <w:pStyle w:val="TAC"/>
              <w:rPr>
                <w:lang w:eastAsia="en-US"/>
              </w:rPr>
            </w:pPr>
            <w:r w:rsidRPr="00F511A5">
              <w:rPr>
                <w:lang w:eastAsia="en-US"/>
              </w:rPr>
              <w:t>16.5.0</w:t>
            </w:r>
          </w:p>
        </w:tc>
      </w:tr>
      <w:tr w:rsidR="005979E7" w:rsidRPr="00F511A5" w14:paraId="4BACA2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B28658"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D8C76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B6636F9" w14:textId="77777777" w:rsidR="005979E7" w:rsidRPr="00F511A5" w:rsidRDefault="005979E7" w:rsidP="00F17634">
            <w:pPr>
              <w:pStyle w:val="TAC"/>
              <w:rPr>
                <w:lang w:eastAsia="en-US"/>
              </w:rPr>
            </w:pPr>
            <w:r w:rsidRPr="00F511A5">
              <w:rPr>
                <w:lang w:eastAsia="en-US"/>
              </w:rPr>
              <w:t>R5-203394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57BAAA" w14:textId="77777777" w:rsidR="005979E7" w:rsidRPr="00F511A5" w:rsidRDefault="005979E7" w:rsidP="00F17634">
            <w:pPr>
              <w:pStyle w:val="TAC"/>
              <w:rPr>
                <w:lang w:eastAsia="en-US"/>
              </w:rPr>
            </w:pPr>
            <w:r w:rsidRPr="00F511A5">
              <w:rPr>
                <w:lang w:eastAsia="en-US"/>
              </w:rPr>
              <w:t>1621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A0B4D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45A4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C2802E" w14:textId="77777777" w:rsidR="005979E7" w:rsidRPr="00F511A5" w:rsidRDefault="005979E7" w:rsidP="00F17634">
            <w:pPr>
              <w:pStyle w:val="TAL"/>
              <w:rPr>
                <w:lang w:eastAsia="en-US"/>
              </w:rPr>
            </w:pPr>
            <w:r w:rsidRPr="00F511A5">
              <w:rPr>
                <w:lang w:eastAsia="en-US"/>
              </w:rPr>
              <w:t>Correction to NR TC 8.1.3.1.15A-Intra NR measurements Blacklisting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BC4B96" w14:textId="77777777" w:rsidR="005979E7" w:rsidRPr="00F511A5" w:rsidRDefault="005979E7" w:rsidP="00F17634">
            <w:pPr>
              <w:pStyle w:val="TAC"/>
              <w:rPr>
                <w:lang w:eastAsia="en-US"/>
              </w:rPr>
            </w:pPr>
            <w:r w:rsidRPr="00F511A5">
              <w:rPr>
                <w:lang w:eastAsia="en-US"/>
              </w:rPr>
              <w:t>16.5.0</w:t>
            </w:r>
          </w:p>
        </w:tc>
      </w:tr>
      <w:tr w:rsidR="005979E7" w:rsidRPr="00F511A5" w14:paraId="29258D8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E19B6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148987"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ECCD39" w14:textId="77777777" w:rsidR="005979E7" w:rsidRPr="00F511A5" w:rsidRDefault="005979E7" w:rsidP="00F17634">
            <w:pPr>
              <w:pStyle w:val="TAC"/>
              <w:rPr>
                <w:lang w:eastAsia="en-US"/>
              </w:rPr>
            </w:pPr>
            <w:r w:rsidRPr="00F511A5">
              <w:rPr>
                <w:lang w:eastAsia="en-US"/>
              </w:rPr>
              <w:t>R5-203396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89BAA2" w14:textId="77777777" w:rsidR="005979E7" w:rsidRPr="00F511A5" w:rsidRDefault="005979E7" w:rsidP="00F17634">
            <w:pPr>
              <w:pStyle w:val="TAC"/>
              <w:rPr>
                <w:lang w:eastAsia="en-US"/>
              </w:rPr>
            </w:pPr>
            <w:r w:rsidRPr="00F511A5">
              <w:rPr>
                <w:lang w:eastAsia="en-US"/>
              </w:rPr>
              <w:t>1623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C991C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EB1A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6DF0D9" w14:textId="77777777" w:rsidR="005979E7" w:rsidRPr="00F511A5" w:rsidRDefault="005979E7" w:rsidP="00F17634">
            <w:pPr>
              <w:pStyle w:val="TAL"/>
              <w:rPr>
                <w:lang w:eastAsia="en-US"/>
              </w:rPr>
            </w:pPr>
            <w:r w:rsidRPr="00F511A5">
              <w:rPr>
                <w:lang w:eastAsia="en-US"/>
              </w:rPr>
              <w:t>Correction to NR TC 8.1.5.7.1.X-RLC Failure MCG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BD8F0B" w14:textId="77777777" w:rsidR="005979E7" w:rsidRPr="00F511A5" w:rsidRDefault="005979E7" w:rsidP="00F17634">
            <w:pPr>
              <w:pStyle w:val="TAC"/>
              <w:rPr>
                <w:lang w:eastAsia="en-US"/>
              </w:rPr>
            </w:pPr>
            <w:r w:rsidRPr="00F511A5">
              <w:rPr>
                <w:lang w:eastAsia="en-US"/>
              </w:rPr>
              <w:t>16.5.0</w:t>
            </w:r>
          </w:p>
        </w:tc>
      </w:tr>
      <w:tr w:rsidR="005979E7" w:rsidRPr="00F511A5" w14:paraId="14F0D06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B29F60"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98F5F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2131F7" w14:textId="77777777" w:rsidR="005979E7" w:rsidRPr="00F511A5" w:rsidRDefault="005979E7" w:rsidP="00F17634">
            <w:pPr>
              <w:pStyle w:val="TAC"/>
              <w:rPr>
                <w:lang w:eastAsia="en-US"/>
              </w:rPr>
            </w:pPr>
            <w:r w:rsidRPr="00F511A5">
              <w:rPr>
                <w:lang w:eastAsia="en-US"/>
              </w:rPr>
              <w:t>R5-203397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86A8C5" w14:textId="77777777" w:rsidR="005979E7" w:rsidRPr="00F511A5" w:rsidRDefault="005979E7" w:rsidP="00F17634">
            <w:pPr>
              <w:pStyle w:val="TAC"/>
              <w:rPr>
                <w:lang w:eastAsia="en-US"/>
              </w:rPr>
            </w:pPr>
            <w:r w:rsidRPr="00F511A5">
              <w:rPr>
                <w:lang w:eastAsia="en-US"/>
              </w:rPr>
              <w:t>1624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0577D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D2562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3F1B95" w14:textId="77777777" w:rsidR="005979E7" w:rsidRPr="00F511A5" w:rsidRDefault="005979E7" w:rsidP="00F17634">
            <w:pPr>
              <w:pStyle w:val="TAL"/>
              <w:rPr>
                <w:lang w:eastAsia="en-US"/>
              </w:rPr>
            </w:pPr>
            <w:r w:rsidRPr="00F511A5">
              <w:rPr>
                <w:lang w:eastAsia="en-US"/>
              </w:rPr>
              <w:t>Correction to ENDC TC 8.2.2.1.1-SRB3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121D0A" w14:textId="77777777" w:rsidR="005979E7" w:rsidRPr="00F511A5" w:rsidRDefault="005979E7" w:rsidP="00F17634">
            <w:pPr>
              <w:pStyle w:val="TAC"/>
              <w:rPr>
                <w:lang w:eastAsia="en-US"/>
              </w:rPr>
            </w:pPr>
            <w:r w:rsidRPr="00F511A5">
              <w:rPr>
                <w:lang w:eastAsia="en-US"/>
              </w:rPr>
              <w:t>16.5.0</w:t>
            </w:r>
          </w:p>
        </w:tc>
      </w:tr>
      <w:tr w:rsidR="005979E7" w:rsidRPr="00F511A5" w14:paraId="333C432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784CCB"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27033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B3AF19" w14:textId="77777777" w:rsidR="005979E7" w:rsidRPr="00F511A5" w:rsidRDefault="005979E7" w:rsidP="00F17634">
            <w:pPr>
              <w:pStyle w:val="TAC"/>
              <w:rPr>
                <w:lang w:eastAsia="en-US"/>
              </w:rPr>
            </w:pPr>
            <w:r w:rsidRPr="00F511A5">
              <w:rPr>
                <w:lang w:eastAsia="en-US"/>
              </w:rPr>
              <w:t>R5-203398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51228E" w14:textId="77777777" w:rsidR="005979E7" w:rsidRPr="00F511A5" w:rsidRDefault="005979E7" w:rsidP="00F17634">
            <w:pPr>
              <w:pStyle w:val="TAC"/>
              <w:rPr>
                <w:lang w:eastAsia="en-US"/>
              </w:rPr>
            </w:pPr>
            <w:r w:rsidRPr="00F511A5">
              <w:rPr>
                <w:lang w:eastAsia="en-US"/>
              </w:rPr>
              <w:t>1625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A77E9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AF90D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544DDD" w14:textId="77777777" w:rsidR="005979E7" w:rsidRPr="00F511A5" w:rsidRDefault="005979E7" w:rsidP="00F17634">
            <w:pPr>
              <w:pStyle w:val="TAL"/>
              <w:rPr>
                <w:lang w:eastAsia="en-US"/>
              </w:rPr>
            </w:pPr>
            <w:r w:rsidRPr="00F511A5">
              <w:rPr>
                <w:lang w:eastAsia="en-US"/>
              </w:rPr>
              <w:t>Addition of NRDC TC 8.2.2.1.2-SRB3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3BF53F" w14:textId="77777777" w:rsidR="005979E7" w:rsidRPr="00F511A5" w:rsidRDefault="005979E7" w:rsidP="00F17634">
            <w:pPr>
              <w:pStyle w:val="TAC"/>
              <w:rPr>
                <w:lang w:eastAsia="en-US"/>
              </w:rPr>
            </w:pPr>
            <w:r w:rsidRPr="00F511A5">
              <w:rPr>
                <w:lang w:eastAsia="en-US"/>
              </w:rPr>
              <w:t>16.5.0</w:t>
            </w:r>
          </w:p>
        </w:tc>
      </w:tr>
      <w:tr w:rsidR="005979E7" w:rsidRPr="00F511A5" w14:paraId="7E22B04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EA3EF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7F2C61"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D64F1F" w14:textId="77777777" w:rsidR="005979E7" w:rsidRPr="00F511A5" w:rsidRDefault="005979E7" w:rsidP="00F17634">
            <w:pPr>
              <w:pStyle w:val="TAC"/>
              <w:rPr>
                <w:lang w:eastAsia="en-US"/>
              </w:rPr>
            </w:pPr>
            <w:r w:rsidRPr="00F511A5">
              <w:rPr>
                <w:lang w:eastAsia="en-US"/>
              </w:rPr>
              <w:t>R5-203403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A60F7D" w14:textId="77777777" w:rsidR="005979E7" w:rsidRPr="00F511A5" w:rsidRDefault="005979E7" w:rsidP="00F17634">
            <w:pPr>
              <w:pStyle w:val="TAC"/>
              <w:rPr>
                <w:lang w:eastAsia="en-US"/>
              </w:rPr>
            </w:pPr>
            <w:r w:rsidRPr="00F511A5">
              <w:rPr>
                <w:lang w:eastAsia="en-US"/>
              </w:rPr>
              <w:t>1630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ACDCD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A1FB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45C86E" w14:textId="77777777" w:rsidR="005979E7" w:rsidRPr="00F511A5" w:rsidRDefault="005979E7" w:rsidP="00F17634">
            <w:pPr>
              <w:pStyle w:val="TAL"/>
              <w:rPr>
                <w:lang w:eastAsia="en-US"/>
              </w:rPr>
            </w:pPr>
            <w:r w:rsidRPr="00F511A5">
              <w:rPr>
                <w:lang w:eastAsia="en-US"/>
              </w:rPr>
              <w:t>Correction to ENDC TC 8.2.3.11.X-Measurement Gap</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26FF74" w14:textId="77777777" w:rsidR="005979E7" w:rsidRPr="00F511A5" w:rsidRDefault="005979E7" w:rsidP="00F17634">
            <w:pPr>
              <w:pStyle w:val="TAC"/>
              <w:rPr>
                <w:lang w:eastAsia="en-US"/>
              </w:rPr>
            </w:pPr>
            <w:r w:rsidRPr="00F511A5">
              <w:rPr>
                <w:lang w:eastAsia="en-US"/>
              </w:rPr>
              <w:t>16.5.0</w:t>
            </w:r>
          </w:p>
        </w:tc>
      </w:tr>
      <w:tr w:rsidR="005979E7" w:rsidRPr="00F511A5" w14:paraId="34BC4DF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D2456E"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BE3D2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3C600E" w14:textId="77777777" w:rsidR="005979E7" w:rsidRPr="00F511A5" w:rsidRDefault="005979E7" w:rsidP="00F17634">
            <w:pPr>
              <w:pStyle w:val="TAC"/>
              <w:rPr>
                <w:lang w:eastAsia="en-US"/>
              </w:rPr>
            </w:pPr>
            <w:r w:rsidRPr="00F511A5">
              <w:rPr>
                <w:lang w:eastAsia="en-US"/>
              </w:rPr>
              <w:t>R5-203405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3DA19F" w14:textId="77777777" w:rsidR="005979E7" w:rsidRPr="00F511A5" w:rsidRDefault="005979E7" w:rsidP="00F17634">
            <w:pPr>
              <w:pStyle w:val="TAC"/>
              <w:rPr>
                <w:lang w:eastAsia="en-US"/>
              </w:rPr>
            </w:pPr>
            <w:r w:rsidRPr="00F511A5">
              <w:rPr>
                <w:lang w:eastAsia="en-US"/>
              </w:rPr>
              <w:t>1632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6E34D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EEF5E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5C5CCF" w14:textId="77777777" w:rsidR="005979E7" w:rsidRPr="00F511A5" w:rsidRDefault="005979E7" w:rsidP="00F17634">
            <w:pPr>
              <w:pStyle w:val="TAL"/>
              <w:rPr>
                <w:lang w:eastAsia="en-US"/>
              </w:rPr>
            </w:pPr>
            <w:r w:rsidRPr="00F511A5">
              <w:rPr>
                <w:lang w:eastAsia="en-US"/>
              </w:rPr>
              <w:t>Correction to ENDC TC 8.2.6.1.1.X-RLC Failure SCG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614C63" w14:textId="77777777" w:rsidR="005979E7" w:rsidRPr="00F511A5" w:rsidRDefault="005979E7" w:rsidP="00F17634">
            <w:pPr>
              <w:pStyle w:val="TAC"/>
              <w:rPr>
                <w:lang w:eastAsia="en-US"/>
              </w:rPr>
            </w:pPr>
            <w:r w:rsidRPr="00F511A5">
              <w:rPr>
                <w:lang w:eastAsia="en-US"/>
              </w:rPr>
              <w:t>16.5.0</w:t>
            </w:r>
          </w:p>
        </w:tc>
      </w:tr>
      <w:tr w:rsidR="005979E7" w:rsidRPr="00F511A5" w14:paraId="21DEA5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084BC2"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4F2672"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82BC80" w14:textId="77777777" w:rsidR="005979E7" w:rsidRPr="00F511A5" w:rsidRDefault="005979E7" w:rsidP="00F17634">
            <w:pPr>
              <w:pStyle w:val="TAC"/>
              <w:rPr>
                <w:lang w:eastAsia="en-US"/>
              </w:rPr>
            </w:pPr>
            <w:r w:rsidRPr="00F511A5">
              <w:rPr>
                <w:lang w:eastAsia="en-US"/>
              </w:rPr>
              <w:t>R5-203406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867994" w14:textId="77777777" w:rsidR="005979E7" w:rsidRPr="00F511A5" w:rsidRDefault="005979E7" w:rsidP="00F17634">
            <w:pPr>
              <w:pStyle w:val="TAC"/>
              <w:rPr>
                <w:lang w:eastAsia="en-US"/>
              </w:rPr>
            </w:pPr>
            <w:r w:rsidRPr="00F511A5">
              <w:rPr>
                <w:lang w:eastAsia="en-US"/>
              </w:rPr>
              <w:t>1633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F2FF0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2D93D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8D8E3A" w14:textId="77777777" w:rsidR="005979E7" w:rsidRPr="00F511A5" w:rsidRDefault="005979E7" w:rsidP="00F17634">
            <w:pPr>
              <w:pStyle w:val="TAL"/>
              <w:rPr>
                <w:lang w:eastAsia="en-US"/>
              </w:rPr>
            </w:pPr>
            <w:r w:rsidRPr="00F511A5">
              <w:rPr>
                <w:lang w:eastAsia="en-US"/>
              </w:rPr>
              <w:t>Addition of NRDC TC 8.2.6.1.2.1-RLC Failure SCG intra-band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79608DC" w14:textId="77777777" w:rsidR="005979E7" w:rsidRPr="00F511A5" w:rsidRDefault="005979E7" w:rsidP="00F17634">
            <w:pPr>
              <w:pStyle w:val="TAC"/>
              <w:rPr>
                <w:lang w:eastAsia="en-US"/>
              </w:rPr>
            </w:pPr>
            <w:r w:rsidRPr="00F511A5">
              <w:rPr>
                <w:lang w:eastAsia="en-US"/>
              </w:rPr>
              <w:t>16.5.0</w:t>
            </w:r>
          </w:p>
        </w:tc>
      </w:tr>
      <w:tr w:rsidR="005979E7" w:rsidRPr="00F511A5" w14:paraId="6780FA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8CA1E9"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2C5710"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14DE8C" w14:textId="77777777" w:rsidR="005979E7" w:rsidRPr="00F511A5" w:rsidRDefault="005979E7" w:rsidP="00F17634">
            <w:pPr>
              <w:pStyle w:val="TAC"/>
              <w:rPr>
                <w:lang w:eastAsia="en-US"/>
              </w:rPr>
            </w:pPr>
            <w:r w:rsidRPr="00F511A5">
              <w:rPr>
                <w:lang w:eastAsia="en-US"/>
              </w:rPr>
              <w:t>R5-203407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AA839D" w14:textId="77777777" w:rsidR="005979E7" w:rsidRPr="00F511A5" w:rsidRDefault="005979E7" w:rsidP="00F17634">
            <w:pPr>
              <w:pStyle w:val="TAC"/>
              <w:rPr>
                <w:lang w:eastAsia="en-US"/>
              </w:rPr>
            </w:pPr>
            <w:r w:rsidRPr="00F511A5">
              <w:rPr>
                <w:lang w:eastAsia="en-US"/>
              </w:rPr>
              <w:t>1634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88074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8D436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5FC13B" w14:textId="77777777" w:rsidR="005979E7" w:rsidRPr="00F511A5" w:rsidRDefault="005979E7" w:rsidP="00F17634">
            <w:pPr>
              <w:pStyle w:val="TAL"/>
              <w:rPr>
                <w:lang w:eastAsia="en-US"/>
              </w:rPr>
            </w:pPr>
            <w:r w:rsidRPr="00F511A5">
              <w:rPr>
                <w:lang w:eastAsia="en-US"/>
              </w:rPr>
              <w:t>Addition of NRDC TC 8.2.6.1.2.2-RLC Failure SCG inter-band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849CD2" w14:textId="77777777" w:rsidR="005979E7" w:rsidRPr="00F511A5" w:rsidRDefault="005979E7" w:rsidP="00F17634">
            <w:pPr>
              <w:pStyle w:val="TAC"/>
              <w:rPr>
                <w:lang w:eastAsia="en-US"/>
              </w:rPr>
            </w:pPr>
            <w:r w:rsidRPr="00F511A5">
              <w:rPr>
                <w:lang w:eastAsia="en-US"/>
              </w:rPr>
              <w:t>16.5.0</w:t>
            </w:r>
          </w:p>
        </w:tc>
      </w:tr>
      <w:tr w:rsidR="005979E7" w:rsidRPr="00F511A5" w14:paraId="5E9C36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153B76" w14:textId="77777777" w:rsidR="005979E7" w:rsidRPr="00F511A5" w:rsidRDefault="005979E7" w:rsidP="00F17634">
            <w:pPr>
              <w:pStyle w:val="TAC"/>
              <w:rPr>
                <w:lang w:eastAsia="en-US"/>
              </w:rPr>
            </w:pPr>
            <w:r w:rsidRPr="00F511A5">
              <w:rPr>
                <w:lang w:eastAsia="en-US"/>
              </w:rPr>
              <w:lastRenderedPageBreak/>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B96F95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E8E994" w14:textId="77777777" w:rsidR="005979E7" w:rsidRPr="00F511A5" w:rsidRDefault="005979E7" w:rsidP="00F17634">
            <w:pPr>
              <w:pStyle w:val="TAC"/>
              <w:rPr>
                <w:lang w:eastAsia="en-US"/>
              </w:rPr>
            </w:pPr>
            <w:r w:rsidRPr="00F511A5">
              <w:rPr>
                <w:lang w:eastAsia="en-US"/>
              </w:rPr>
              <w:t>R5-203408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55C495" w14:textId="77777777" w:rsidR="005979E7" w:rsidRPr="00F511A5" w:rsidRDefault="005979E7" w:rsidP="00F17634">
            <w:pPr>
              <w:pStyle w:val="TAC"/>
              <w:rPr>
                <w:lang w:eastAsia="en-US"/>
              </w:rPr>
            </w:pPr>
            <w:r w:rsidRPr="00F511A5">
              <w:rPr>
                <w:lang w:eastAsia="en-US"/>
              </w:rPr>
              <w:t>1635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635E9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30DE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D7F384" w14:textId="77777777" w:rsidR="005979E7" w:rsidRPr="00F511A5" w:rsidRDefault="005979E7" w:rsidP="00F17634">
            <w:pPr>
              <w:pStyle w:val="TAL"/>
              <w:rPr>
                <w:lang w:eastAsia="en-US"/>
              </w:rPr>
            </w:pPr>
            <w:r w:rsidRPr="00F511A5">
              <w:rPr>
                <w:lang w:eastAsia="en-US"/>
              </w:rPr>
              <w:t>Addition of NRDC TC 8.2.6.1.2.3-RLC Failure SCG intra-band NC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A5CC51" w14:textId="77777777" w:rsidR="005979E7" w:rsidRPr="00F511A5" w:rsidRDefault="005979E7" w:rsidP="00F17634">
            <w:pPr>
              <w:pStyle w:val="TAC"/>
              <w:rPr>
                <w:lang w:eastAsia="en-US"/>
              </w:rPr>
            </w:pPr>
            <w:r w:rsidRPr="00F511A5">
              <w:rPr>
                <w:lang w:eastAsia="en-US"/>
              </w:rPr>
              <w:t>16.5.0</w:t>
            </w:r>
          </w:p>
        </w:tc>
      </w:tr>
      <w:tr w:rsidR="005979E7" w:rsidRPr="00F511A5" w14:paraId="4FFCFB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E604C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53528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915936" w14:textId="77777777" w:rsidR="005979E7" w:rsidRPr="00F511A5" w:rsidRDefault="005979E7" w:rsidP="00F17634">
            <w:pPr>
              <w:pStyle w:val="TAC"/>
              <w:rPr>
                <w:lang w:eastAsia="en-US"/>
              </w:rPr>
            </w:pPr>
            <w:r w:rsidRPr="00F511A5">
              <w:rPr>
                <w:lang w:eastAsia="en-US"/>
              </w:rPr>
              <w:t>R5-203409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183C90" w14:textId="77777777" w:rsidR="005979E7" w:rsidRPr="00F511A5" w:rsidRDefault="005979E7" w:rsidP="00F17634">
            <w:pPr>
              <w:pStyle w:val="TAC"/>
              <w:rPr>
                <w:lang w:eastAsia="en-US"/>
              </w:rPr>
            </w:pPr>
            <w:r w:rsidRPr="00F511A5">
              <w:rPr>
                <w:lang w:eastAsia="en-US"/>
              </w:rPr>
              <w:t>1636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D8594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E4A6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CD68DC" w14:textId="77777777" w:rsidR="005979E7" w:rsidRPr="00F511A5" w:rsidRDefault="005979E7" w:rsidP="00F17634">
            <w:pPr>
              <w:pStyle w:val="TAL"/>
              <w:rPr>
                <w:lang w:eastAsia="en-US"/>
              </w:rPr>
            </w:pPr>
            <w:r w:rsidRPr="00F511A5">
              <w:rPr>
                <w:lang w:eastAsia="en-US"/>
              </w:rPr>
              <w:t>Correction to ENDC TC 8.2.6.2.1-Processing delay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3CAE71" w14:textId="77777777" w:rsidR="005979E7" w:rsidRPr="00F511A5" w:rsidRDefault="005979E7" w:rsidP="00F17634">
            <w:pPr>
              <w:pStyle w:val="TAC"/>
              <w:rPr>
                <w:lang w:eastAsia="en-US"/>
              </w:rPr>
            </w:pPr>
            <w:r w:rsidRPr="00F511A5">
              <w:rPr>
                <w:lang w:eastAsia="en-US"/>
              </w:rPr>
              <w:t>16.5.0</w:t>
            </w:r>
          </w:p>
        </w:tc>
      </w:tr>
      <w:tr w:rsidR="005979E7" w:rsidRPr="00F511A5" w14:paraId="3C7236F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5847A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C2764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3FCDF1" w14:textId="77777777" w:rsidR="005979E7" w:rsidRPr="00F511A5" w:rsidRDefault="005979E7" w:rsidP="00F17634">
            <w:pPr>
              <w:pStyle w:val="TAC"/>
              <w:rPr>
                <w:lang w:eastAsia="en-US"/>
              </w:rPr>
            </w:pPr>
            <w:r w:rsidRPr="00F511A5">
              <w:rPr>
                <w:lang w:eastAsia="en-US"/>
              </w:rPr>
              <w:t>R5-203412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CC7C14" w14:textId="77777777" w:rsidR="005979E7" w:rsidRPr="00F511A5" w:rsidRDefault="005979E7" w:rsidP="00F17634">
            <w:pPr>
              <w:pStyle w:val="TAC"/>
              <w:rPr>
                <w:lang w:eastAsia="en-US"/>
              </w:rPr>
            </w:pPr>
            <w:r w:rsidRPr="00F511A5">
              <w:rPr>
                <w:lang w:eastAsia="en-US"/>
              </w:rPr>
              <w:t>1639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C0E9D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D726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E66D30" w14:textId="77777777" w:rsidR="005979E7" w:rsidRPr="00F511A5" w:rsidRDefault="005979E7" w:rsidP="00F17634">
            <w:pPr>
              <w:pStyle w:val="TAL"/>
              <w:rPr>
                <w:lang w:eastAsia="en-US"/>
              </w:rPr>
            </w:pPr>
            <w:r w:rsidRPr="00F511A5">
              <w:rPr>
                <w:lang w:eastAsia="en-US"/>
              </w:rPr>
              <w:t>Correction to NR TC 9.1.5.1.1-Initial registration with 5G-GUTI reallocation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F789E7" w14:textId="77777777" w:rsidR="005979E7" w:rsidRPr="00F511A5" w:rsidRDefault="005979E7" w:rsidP="00F17634">
            <w:pPr>
              <w:pStyle w:val="TAC"/>
              <w:rPr>
                <w:lang w:eastAsia="en-US"/>
              </w:rPr>
            </w:pPr>
            <w:r w:rsidRPr="00F511A5">
              <w:rPr>
                <w:lang w:eastAsia="en-US"/>
              </w:rPr>
              <w:t>16.5.0</w:t>
            </w:r>
          </w:p>
        </w:tc>
      </w:tr>
      <w:tr w:rsidR="005979E7" w:rsidRPr="00F511A5" w14:paraId="0681315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B45A1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F1A19E"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D1DBC6" w14:textId="77777777" w:rsidR="005979E7" w:rsidRPr="00F511A5" w:rsidRDefault="005979E7" w:rsidP="00F17634">
            <w:pPr>
              <w:pStyle w:val="TAC"/>
              <w:rPr>
                <w:lang w:eastAsia="en-US"/>
              </w:rPr>
            </w:pPr>
            <w:r w:rsidRPr="00F511A5">
              <w:rPr>
                <w:lang w:eastAsia="en-US"/>
              </w:rPr>
              <w:t>R5-203413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E92FAC" w14:textId="77777777" w:rsidR="005979E7" w:rsidRPr="00F511A5" w:rsidRDefault="005979E7" w:rsidP="00F17634">
            <w:pPr>
              <w:pStyle w:val="TAC"/>
              <w:rPr>
                <w:lang w:eastAsia="en-US"/>
              </w:rPr>
            </w:pPr>
            <w:r w:rsidRPr="00F511A5">
              <w:rPr>
                <w:lang w:eastAsia="en-US"/>
              </w:rPr>
              <w:t>1640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D68CF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EA8B0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E4D82C" w14:textId="77777777" w:rsidR="005979E7" w:rsidRPr="00F511A5" w:rsidRDefault="005979E7" w:rsidP="00F17634">
            <w:pPr>
              <w:pStyle w:val="TAL"/>
              <w:rPr>
                <w:lang w:eastAsia="en-US"/>
              </w:rPr>
            </w:pPr>
            <w:r w:rsidRPr="00F511A5">
              <w:rPr>
                <w:lang w:eastAsia="en-US"/>
              </w:rPr>
              <w:t>Correction to NR TC 9.1.5.1.8-Serving network not authorized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45EC26" w14:textId="77777777" w:rsidR="005979E7" w:rsidRPr="00F511A5" w:rsidRDefault="005979E7" w:rsidP="00F17634">
            <w:pPr>
              <w:pStyle w:val="TAC"/>
              <w:rPr>
                <w:lang w:eastAsia="en-US"/>
              </w:rPr>
            </w:pPr>
            <w:r w:rsidRPr="00F511A5">
              <w:rPr>
                <w:lang w:eastAsia="en-US"/>
              </w:rPr>
              <w:t>16.5.0</w:t>
            </w:r>
          </w:p>
        </w:tc>
      </w:tr>
      <w:tr w:rsidR="005979E7" w:rsidRPr="00F511A5" w14:paraId="6CC3429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4DBD28"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5E5B02"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D62D65" w14:textId="77777777" w:rsidR="005979E7" w:rsidRPr="00F511A5" w:rsidRDefault="005979E7" w:rsidP="00F17634">
            <w:pPr>
              <w:pStyle w:val="TAC"/>
              <w:rPr>
                <w:lang w:eastAsia="en-US"/>
              </w:rPr>
            </w:pPr>
            <w:r w:rsidRPr="00F511A5">
              <w:rPr>
                <w:lang w:eastAsia="en-US"/>
              </w:rPr>
              <w:t>R5-203481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987B71" w14:textId="77777777" w:rsidR="005979E7" w:rsidRPr="00F511A5" w:rsidRDefault="005979E7" w:rsidP="00F17634">
            <w:pPr>
              <w:pStyle w:val="TAC"/>
              <w:rPr>
                <w:lang w:eastAsia="en-US"/>
              </w:rPr>
            </w:pPr>
            <w:r w:rsidRPr="00F511A5">
              <w:rPr>
                <w:lang w:eastAsia="en-US"/>
              </w:rPr>
              <w:t>1648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C492A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3A69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E7ADDC" w14:textId="77777777" w:rsidR="005979E7" w:rsidRPr="00F511A5" w:rsidRDefault="005979E7" w:rsidP="00F17634">
            <w:pPr>
              <w:pStyle w:val="TAL"/>
              <w:rPr>
                <w:lang w:eastAsia="en-US"/>
              </w:rPr>
            </w:pPr>
            <w:r w:rsidRPr="00F511A5">
              <w:rPr>
                <w:lang w:eastAsia="en-US"/>
              </w:rPr>
              <w:t>Correction to NR TC 6.1.1.4-PLMN selection in shared network environment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058B71" w14:textId="77777777" w:rsidR="005979E7" w:rsidRPr="00F511A5" w:rsidRDefault="005979E7" w:rsidP="00F17634">
            <w:pPr>
              <w:pStyle w:val="TAC"/>
              <w:rPr>
                <w:lang w:eastAsia="en-US"/>
              </w:rPr>
            </w:pPr>
            <w:r w:rsidRPr="00F511A5">
              <w:rPr>
                <w:lang w:eastAsia="en-US"/>
              </w:rPr>
              <w:t>16.5.0</w:t>
            </w:r>
          </w:p>
        </w:tc>
      </w:tr>
      <w:tr w:rsidR="005979E7" w:rsidRPr="00F511A5" w14:paraId="5B0DC63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9DDB0A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CFF4B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EC6488" w14:textId="77777777" w:rsidR="005979E7" w:rsidRPr="00F511A5" w:rsidRDefault="005979E7" w:rsidP="00F17634">
            <w:pPr>
              <w:pStyle w:val="TAC"/>
              <w:rPr>
                <w:lang w:eastAsia="en-US"/>
              </w:rPr>
            </w:pPr>
            <w:r w:rsidRPr="00F511A5">
              <w:rPr>
                <w:lang w:eastAsia="en-US"/>
              </w:rPr>
              <w:t>R5-203502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D96A87" w14:textId="77777777" w:rsidR="005979E7" w:rsidRPr="00F511A5" w:rsidRDefault="005979E7" w:rsidP="00F17634">
            <w:pPr>
              <w:pStyle w:val="TAC"/>
              <w:rPr>
                <w:lang w:eastAsia="en-US"/>
              </w:rPr>
            </w:pPr>
            <w:r w:rsidRPr="00F511A5">
              <w:rPr>
                <w:lang w:eastAsia="en-US"/>
              </w:rPr>
              <w:t>1652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D8B4E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A1D9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31BC79" w14:textId="77777777" w:rsidR="005979E7" w:rsidRPr="00F511A5" w:rsidRDefault="005979E7" w:rsidP="00F17634">
            <w:pPr>
              <w:pStyle w:val="TAL"/>
              <w:rPr>
                <w:lang w:eastAsia="en-US"/>
              </w:rPr>
            </w:pPr>
            <w:r w:rsidRPr="00F511A5">
              <w:rPr>
                <w:lang w:eastAsia="en-US"/>
              </w:rPr>
              <w:t>Correction to 5G NR Idle mode test case 6.4.2.2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185F52" w14:textId="77777777" w:rsidR="005979E7" w:rsidRPr="00F511A5" w:rsidRDefault="005979E7" w:rsidP="00F17634">
            <w:pPr>
              <w:pStyle w:val="TAC"/>
              <w:rPr>
                <w:lang w:eastAsia="en-US"/>
              </w:rPr>
            </w:pPr>
            <w:r w:rsidRPr="00F511A5">
              <w:rPr>
                <w:lang w:eastAsia="en-US"/>
              </w:rPr>
              <w:t>16.5.0</w:t>
            </w:r>
          </w:p>
        </w:tc>
      </w:tr>
      <w:tr w:rsidR="005979E7" w:rsidRPr="00F511A5" w14:paraId="6E133F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7B49A9"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C5AC04"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64E435" w14:textId="77777777" w:rsidR="005979E7" w:rsidRPr="00F511A5" w:rsidRDefault="005979E7" w:rsidP="00F17634">
            <w:pPr>
              <w:pStyle w:val="TAC"/>
              <w:rPr>
                <w:lang w:eastAsia="en-US"/>
              </w:rPr>
            </w:pPr>
            <w:r w:rsidRPr="00F511A5">
              <w:rPr>
                <w:lang w:eastAsia="en-US"/>
              </w:rPr>
              <w:t>R5-203503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93750F" w14:textId="77777777" w:rsidR="005979E7" w:rsidRPr="00F511A5" w:rsidRDefault="005979E7" w:rsidP="00F17634">
            <w:pPr>
              <w:pStyle w:val="TAC"/>
              <w:rPr>
                <w:lang w:eastAsia="en-US"/>
              </w:rPr>
            </w:pPr>
            <w:r w:rsidRPr="00F511A5">
              <w:rPr>
                <w:lang w:eastAsia="en-US"/>
              </w:rPr>
              <w:t>1653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FE95F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CB22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E65551" w14:textId="77777777" w:rsidR="005979E7" w:rsidRPr="00F511A5" w:rsidRDefault="005979E7" w:rsidP="00F17634">
            <w:pPr>
              <w:pStyle w:val="TAL"/>
              <w:rPr>
                <w:lang w:eastAsia="en-US"/>
              </w:rPr>
            </w:pPr>
            <w:r w:rsidRPr="00F511A5">
              <w:rPr>
                <w:lang w:eastAsia="en-US"/>
              </w:rPr>
              <w:t>Correction to NR CA RRC test cases 8.1.3.1.18.x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63E34A" w14:textId="77777777" w:rsidR="005979E7" w:rsidRPr="00F511A5" w:rsidRDefault="005979E7" w:rsidP="00F17634">
            <w:pPr>
              <w:pStyle w:val="TAC"/>
              <w:rPr>
                <w:lang w:eastAsia="en-US"/>
              </w:rPr>
            </w:pPr>
            <w:r w:rsidRPr="00F511A5">
              <w:rPr>
                <w:lang w:eastAsia="en-US"/>
              </w:rPr>
              <w:t>16.5.0</w:t>
            </w:r>
          </w:p>
        </w:tc>
      </w:tr>
      <w:tr w:rsidR="005979E7" w:rsidRPr="00F511A5" w14:paraId="1FBABB0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7FFAF0"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CAB084"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E27E02" w14:textId="77777777" w:rsidR="005979E7" w:rsidRPr="00F511A5" w:rsidRDefault="005979E7" w:rsidP="00F17634">
            <w:pPr>
              <w:pStyle w:val="TAC"/>
              <w:rPr>
                <w:lang w:eastAsia="en-US"/>
              </w:rPr>
            </w:pPr>
            <w:r w:rsidRPr="00F511A5">
              <w:rPr>
                <w:lang w:eastAsia="en-US"/>
              </w:rPr>
              <w:t>R5-203504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090C90" w14:textId="77777777" w:rsidR="005979E7" w:rsidRPr="00F511A5" w:rsidRDefault="005979E7" w:rsidP="00F17634">
            <w:pPr>
              <w:pStyle w:val="TAC"/>
              <w:rPr>
                <w:lang w:eastAsia="en-US"/>
              </w:rPr>
            </w:pPr>
            <w:r w:rsidRPr="00F511A5">
              <w:rPr>
                <w:lang w:eastAsia="en-US"/>
              </w:rPr>
              <w:t>1654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33B14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24B6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84BCCC" w14:textId="77777777" w:rsidR="005979E7" w:rsidRPr="00F511A5" w:rsidRDefault="005979E7" w:rsidP="00F17634">
            <w:pPr>
              <w:pStyle w:val="TAL"/>
              <w:rPr>
                <w:lang w:eastAsia="en-US"/>
              </w:rPr>
            </w:pPr>
            <w:r w:rsidRPr="00F511A5">
              <w:rPr>
                <w:lang w:eastAsia="en-US"/>
              </w:rPr>
              <w:t>Correction to NR RRC test cases 8.1.3.2.3 and 8.1.3.2.4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4BA30A" w14:textId="77777777" w:rsidR="005979E7" w:rsidRPr="00F511A5" w:rsidRDefault="005979E7" w:rsidP="00F17634">
            <w:pPr>
              <w:pStyle w:val="TAC"/>
              <w:rPr>
                <w:lang w:eastAsia="en-US"/>
              </w:rPr>
            </w:pPr>
            <w:r w:rsidRPr="00F511A5">
              <w:rPr>
                <w:lang w:eastAsia="en-US"/>
              </w:rPr>
              <w:t>16.5.0</w:t>
            </w:r>
          </w:p>
        </w:tc>
      </w:tr>
      <w:tr w:rsidR="005979E7" w:rsidRPr="00F511A5" w14:paraId="1E489BC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A5FA3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7E22A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03F307" w14:textId="77777777" w:rsidR="005979E7" w:rsidRPr="00F511A5" w:rsidRDefault="005979E7" w:rsidP="00F17634">
            <w:pPr>
              <w:pStyle w:val="TAC"/>
              <w:rPr>
                <w:lang w:eastAsia="en-US"/>
              </w:rPr>
            </w:pPr>
            <w:r w:rsidRPr="00F511A5">
              <w:rPr>
                <w:lang w:eastAsia="en-US"/>
              </w:rPr>
              <w:t>R5-203505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8F1A46" w14:textId="77777777" w:rsidR="005979E7" w:rsidRPr="00F511A5" w:rsidRDefault="005979E7" w:rsidP="00F17634">
            <w:pPr>
              <w:pStyle w:val="TAC"/>
              <w:rPr>
                <w:lang w:eastAsia="en-US"/>
              </w:rPr>
            </w:pPr>
            <w:r w:rsidRPr="00F511A5">
              <w:rPr>
                <w:lang w:eastAsia="en-US"/>
              </w:rPr>
              <w:t>1655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EFDB4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BB0E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32AAAE" w14:textId="77777777" w:rsidR="005979E7" w:rsidRPr="00F511A5" w:rsidRDefault="005979E7" w:rsidP="00F17634">
            <w:pPr>
              <w:pStyle w:val="TAL"/>
              <w:rPr>
                <w:lang w:eastAsia="en-US"/>
              </w:rPr>
            </w:pPr>
            <w:r w:rsidRPr="00F511A5">
              <w:rPr>
                <w:lang w:eastAsia="en-US"/>
              </w:rPr>
              <w:t>Correction to 5GMM test case 9.1.5.1.13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CAAC80" w14:textId="77777777" w:rsidR="005979E7" w:rsidRPr="00F511A5" w:rsidRDefault="005979E7" w:rsidP="00F17634">
            <w:pPr>
              <w:pStyle w:val="TAC"/>
              <w:rPr>
                <w:lang w:eastAsia="en-US"/>
              </w:rPr>
            </w:pPr>
            <w:r w:rsidRPr="00F511A5">
              <w:rPr>
                <w:lang w:eastAsia="en-US"/>
              </w:rPr>
              <w:t>16.5.0</w:t>
            </w:r>
          </w:p>
        </w:tc>
      </w:tr>
      <w:tr w:rsidR="005979E7" w:rsidRPr="00F511A5" w14:paraId="3120EC2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8D86C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7927F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FED8C4" w14:textId="77777777" w:rsidR="005979E7" w:rsidRPr="00F511A5" w:rsidRDefault="005979E7" w:rsidP="00F17634">
            <w:pPr>
              <w:pStyle w:val="TAC"/>
              <w:rPr>
                <w:lang w:eastAsia="en-US"/>
              </w:rPr>
            </w:pPr>
            <w:r w:rsidRPr="00F511A5">
              <w:rPr>
                <w:lang w:eastAsia="en-US"/>
              </w:rPr>
              <w:t>R5-203524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CEAD38" w14:textId="77777777" w:rsidR="005979E7" w:rsidRPr="00F511A5" w:rsidRDefault="005979E7" w:rsidP="00F17634">
            <w:pPr>
              <w:pStyle w:val="TAC"/>
              <w:rPr>
                <w:lang w:eastAsia="en-US"/>
              </w:rPr>
            </w:pPr>
            <w:r w:rsidRPr="00F511A5">
              <w:rPr>
                <w:lang w:eastAsia="en-US"/>
              </w:rPr>
              <w:t>1661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D82B4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00952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672E59" w14:textId="77777777" w:rsidR="005979E7" w:rsidRPr="00F511A5" w:rsidRDefault="005979E7" w:rsidP="00F17634">
            <w:pPr>
              <w:pStyle w:val="TAL"/>
              <w:rPr>
                <w:lang w:eastAsia="en-US"/>
              </w:rPr>
            </w:pPr>
            <w:r w:rsidRPr="00F511A5">
              <w:rPr>
                <w:lang w:eastAsia="en-US"/>
              </w:rPr>
              <w:t>Corrections to NR MAC Test Case 7.1.1.5.4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69C7BF" w14:textId="77777777" w:rsidR="005979E7" w:rsidRPr="00F511A5" w:rsidRDefault="005979E7" w:rsidP="00F17634">
            <w:pPr>
              <w:pStyle w:val="TAC"/>
              <w:rPr>
                <w:lang w:eastAsia="en-US"/>
              </w:rPr>
            </w:pPr>
            <w:r w:rsidRPr="00F511A5">
              <w:rPr>
                <w:lang w:eastAsia="en-US"/>
              </w:rPr>
              <w:t>16.5.0</w:t>
            </w:r>
          </w:p>
        </w:tc>
      </w:tr>
      <w:tr w:rsidR="005979E7" w:rsidRPr="00F511A5" w14:paraId="4C3F4E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10D1C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4DE82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CF5CCF" w14:textId="77777777" w:rsidR="005979E7" w:rsidRPr="00F511A5" w:rsidRDefault="005979E7" w:rsidP="00F17634">
            <w:pPr>
              <w:pStyle w:val="TAC"/>
              <w:rPr>
                <w:lang w:eastAsia="en-US"/>
              </w:rPr>
            </w:pPr>
            <w:r w:rsidRPr="00F511A5">
              <w:rPr>
                <w:lang w:eastAsia="en-US"/>
              </w:rPr>
              <w:t>R5-203535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283FB9" w14:textId="77777777" w:rsidR="005979E7" w:rsidRPr="00F511A5" w:rsidRDefault="005979E7" w:rsidP="00F17634">
            <w:pPr>
              <w:pStyle w:val="TAC"/>
              <w:rPr>
                <w:lang w:eastAsia="en-US"/>
              </w:rPr>
            </w:pPr>
            <w:r w:rsidRPr="00F511A5">
              <w:rPr>
                <w:lang w:eastAsia="en-US"/>
              </w:rPr>
              <w:t>1662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2183D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CB643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D1342E" w14:textId="77777777" w:rsidR="005979E7" w:rsidRPr="00F511A5" w:rsidRDefault="005979E7" w:rsidP="00F17634">
            <w:pPr>
              <w:pStyle w:val="TAL"/>
              <w:rPr>
                <w:lang w:eastAsia="en-US"/>
              </w:rPr>
            </w:pPr>
            <w:r w:rsidRPr="00F511A5">
              <w:rPr>
                <w:lang w:eastAsia="en-US"/>
              </w:rPr>
              <w:t>Splitting and updates to NR RLC test case 7.1.2.3.5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CB8F24" w14:textId="77777777" w:rsidR="005979E7" w:rsidRPr="00F511A5" w:rsidRDefault="005979E7" w:rsidP="00F17634">
            <w:pPr>
              <w:pStyle w:val="TAC"/>
              <w:rPr>
                <w:lang w:eastAsia="en-US"/>
              </w:rPr>
            </w:pPr>
            <w:r w:rsidRPr="00F511A5">
              <w:rPr>
                <w:lang w:eastAsia="en-US"/>
              </w:rPr>
              <w:t>16.5.0</w:t>
            </w:r>
          </w:p>
        </w:tc>
      </w:tr>
      <w:tr w:rsidR="005979E7" w:rsidRPr="00F511A5" w14:paraId="06237AA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AF24FA"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2A4BB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A74422" w14:textId="77777777" w:rsidR="005979E7" w:rsidRPr="00F511A5" w:rsidRDefault="005979E7" w:rsidP="00F17634">
            <w:pPr>
              <w:pStyle w:val="TAC"/>
              <w:rPr>
                <w:lang w:eastAsia="en-US"/>
              </w:rPr>
            </w:pPr>
            <w:r w:rsidRPr="00F511A5">
              <w:rPr>
                <w:lang w:eastAsia="en-US"/>
              </w:rPr>
              <w:t>R5-203539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ED9CF9" w14:textId="77777777" w:rsidR="005979E7" w:rsidRPr="00F511A5" w:rsidRDefault="005979E7" w:rsidP="00F17634">
            <w:pPr>
              <w:pStyle w:val="TAC"/>
              <w:rPr>
                <w:lang w:eastAsia="en-US"/>
              </w:rPr>
            </w:pPr>
            <w:r w:rsidRPr="00F511A5">
              <w:rPr>
                <w:lang w:eastAsia="en-US"/>
              </w:rPr>
              <w:t>1666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ABE76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D855C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6039C5" w14:textId="77777777" w:rsidR="005979E7" w:rsidRPr="00F511A5" w:rsidRDefault="005979E7" w:rsidP="00F17634">
            <w:pPr>
              <w:pStyle w:val="TAL"/>
              <w:rPr>
                <w:lang w:eastAsia="en-US"/>
              </w:rPr>
            </w:pPr>
            <w:r w:rsidRPr="00F511A5">
              <w:rPr>
                <w:lang w:eastAsia="en-US"/>
              </w:rPr>
              <w:t>Correction to NR test case 8.1.3.1.15A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94F90E" w14:textId="77777777" w:rsidR="005979E7" w:rsidRPr="00F511A5" w:rsidRDefault="005979E7" w:rsidP="00F17634">
            <w:pPr>
              <w:pStyle w:val="TAC"/>
              <w:rPr>
                <w:lang w:eastAsia="en-US"/>
              </w:rPr>
            </w:pPr>
            <w:r w:rsidRPr="00F511A5">
              <w:rPr>
                <w:lang w:eastAsia="en-US"/>
              </w:rPr>
              <w:t>16.5.0</w:t>
            </w:r>
          </w:p>
        </w:tc>
      </w:tr>
      <w:tr w:rsidR="005979E7" w:rsidRPr="00F511A5" w14:paraId="7E0E603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25608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F4677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3327D1" w14:textId="77777777" w:rsidR="005979E7" w:rsidRPr="00F511A5" w:rsidRDefault="005979E7" w:rsidP="00F17634">
            <w:pPr>
              <w:pStyle w:val="TAC"/>
              <w:rPr>
                <w:lang w:eastAsia="en-US"/>
              </w:rPr>
            </w:pPr>
            <w:r w:rsidRPr="00F511A5">
              <w:rPr>
                <w:lang w:eastAsia="en-US"/>
              </w:rPr>
              <w:t>R5-203540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8B24A4" w14:textId="77777777" w:rsidR="005979E7" w:rsidRPr="00F511A5" w:rsidRDefault="005979E7" w:rsidP="00F17634">
            <w:pPr>
              <w:pStyle w:val="TAC"/>
              <w:rPr>
                <w:lang w:eastAsia="en-US"/>
              </w:rPr>
            </w:pPr>
            <w:r w:rsidRPr="00F511A5">
              <w:rPr>
                <w:lang w:eastAsia="en-US"/>
              </w:rPr>
              <w:t>1667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09656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83A7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CD75C6" w14:textId="77777777" w:rsidR="005979E7" w:rsidRPr="00F511A5" w:rsidRDefault="005979E7" w:rsidP="00F17634">
            <w:pPr>
              <w:pStyle w:val="TAL"/>
              <w:rPr>
                <w:lang w:eastAsia="en-US"/>
              </w:rPr>
            </w:pPr>
            <w:r w:rsidRPr="00F511A5">
              <w:rPr>
                <w:lang w:eastAsia="en-US"/>
              </w:rPr>
              <w:t>Editorial correction to EN-DC test case 8.2.3.5.1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2C2EDC" w14:textId="77777777" w:rsidR="005979E7" w:rsidRPr="00F511A5" w:rsidRDefault="005979E7" w:rsidP="00F17634">
            <w:pPr>
              <w:pStyle w:val="TAC"/>
              <w:rPr>
                <w:lang w:eastAsia="en-US"/>
              </w:rPr>
            </w:pPr>
            <w:r w:rsidRPr="00F511A5">
              <w:rPr>
                <w:lang w:eastAsia="en-US"/>
              </w:rPr>
              <w:t>16.5.0</w:t>
            </w:r>
          </w:p>
        </w:tc>
      </w:tr>
      <w:tr w:rsidR="005979E7" w:rsidRPr="00F511A5" w14:paraId="0F3D05B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8D59C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BAB5DC"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DF8F16" w14:textId="77777777" w:rsidR="005979E7" w:rsidRPr="00F511A5" w:rsidRDefault="005979E7" w:rsidP="00F17634">
            <w:pPr>
              <w:pStyle w:val="TAC"/>
              <w:rPr>
                <w:lang w:eastAsia="en-US"/>
              </w:rPr>
            </w:pPr>
            <w:r w:rsidRPr="00F511A5">
              <w:rPr>
                <w:lang w:eastAsia="en-US"/>
              </w:rPr>
              <w:t>R5-203567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813ADA" w14:textId="77777777" w:rsidR="005979E7" w:rsidRPr="00F511A5" w:rsidRDefault="005979E7" w:rsidP="00F17634">
            <w:pPr>
              <w:pStyle w:val="TAC"/>
              <w:rPr>
                <w:lang w:eastAsia="en-US"/>
              </w:rPr>
            </w:pPr>
            <w:r w:rsidRPr="00F511A5">
              <w:rPr>
                <w:lang w:eastAsia="en-US"/>
              </w:rPr>
              <w:t>1671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BB7A5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5117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FE5BD2" w14:textId="77777777" w:rsidR="005979E7" w:rsidRPr="00F511A5" w:rsidRDefault="005979E7" w:rsidP="00F17634">
            <w:pPr>
              <w:pStyle w:val="TAL"/>
              <w:rPr>
                <w:lang w:eastAsia="en-US"/>
              </w:rPr>
            </w:pPr>
            <w:r w:rsidRPr="00F511A5">
              <w:rPr>
                <w:lang w:eastAsia="en-US"/>
              </w:rPr>
              <w:t>Correction to NR TC 7.1.1.1.2-Random access procedure for Preamble selected by MAC itself</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15391D" w14:textId="77777777" w:rsidR="005979E7" w:rsidRPr="00F511A5" w:rsidRDefault="005979E7" w:rsidP="00F17634">
            <w:pPr>
              <w:pStyle w:val="TAC"/>
              <w:rPr>
                <w:lang w:eastAsia="en-US"/>
              </w:rPr>
            </w:pPr>
            <w:r w:rsidRPr="00F511A5">
              <w:rPr>
                <w:lang w:eastAsia="en-US"/>
              </w:rPr>
              <w:t>16.5.0</w:t>
            </w:r>
          </w:p>
        </w:tc>
      </w:tr>
      <w:tr w:rsidR="005979E7" w:rsidRPr="00F511A5" w14:paraId="5C16CB1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114B2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7D9CF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FBA299" w14:textId="77777777" w:rsidR="005979E7" w:rsidRPr="00F511A5" w:rsidRDefault="005979E7" w:rsidP="00F17634">
            <w:pPr>
              <w:pStyle w:val="TAC"/>
              <w:rPr>
                <w:lang w:eastAsia="en-US"/>
              </w:rPr>
            </w:pPr>
            <w:r w:rsidRPr="00F511A5">
              <w:rPr>
                <w:lang w:eastAsia="en-US"/>
              </w:rPr>
              <w:t>R5-203648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998C85" w14:textId="77777777" w:rsidR="005979E7" w:rsidRPr="00F511A5" w:rsidRDefault="005979E7" w:rsidP="00F17634">
            <w:pPr>
              <w:pStyle w:val="TAC"/>
              <w:rPr>
                <w:lang w:eastAsia="en-US"/>
              </w:rPr>
            </w:pPr>
            <w:r w:rsidRPr="00F511A5">
              <w:rPr>
                <w:lang w:eastAsia="en-US"/>
              </w:rPr>
              <w:t>1690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B081F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779F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225A23" w14:textId="77777777" w:rsidR="005979E7" w:rsidRPr="00F511A5" w:rsidRDefault="005979E7" w:rsidP="00F17634">
            <w:pPr>
              <w:pStyle w:val="TAL"/>
              <w:rPr>
                <w:lang w:eastAsia="en-US"/>
              </w:rPr>
            </w:pPr>
            <w:r w:rsidRPr="00F511A5">
              <w:rPr>
                <w:lang w:eastAsia="en-US"/>
              </w:rPr>
              <w:t>Editorial updates to NR5G Idle Mode TC 6.1.2.11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E8D3ED" w14:textId="77777777" w:rsidR="005979E7" w:rsidRPr="00F511A5" w:rsidRDefault="005979E7" w:rsidP="00F17634">
            <w:pPr>
              <w:pStyle w:val="TAC"/>
              <w:rPr>
                <w:lang w:eastAsia="en-US"/>
              </w:rPr>
            </w:pPr>
            <w:r w:rsidRPr="00F511A5">
              <w:rPr>
                <w:lang w:eastAsia="en-US"/>
              </w:rPr>
              <w:t>16.5.0</w:t>
            </w:r>
          </w:p>
        </w:tc>
      </w:tr>
      <w:tr w:rsidR="005979E7" w:rsidRPr="00F511A5" w14:paraId="292103F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7A20B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4560B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9C700E" w14:textId="77777777" w:rsidR="005979E7" w:rsidRPr="00F511A5" w:rsidRDefault="005979E7" w:rsidP="00F17634">
            <w:pPr>
              <w:pStyle w:val="TAC"/>
              <w:rPr>
                <w:lang w:eastAsia="en-US"/>
              </w:rPr>
            </w:pPr>
            <w:r w:rsidRPr="00F511A5">
              <w:rPr>
                <w:lang w:eastAsia="en-US"/>
              </w:rPr>
              <w:t>R5-203649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836A47" w14:textId="77777777" w:rsidR="005979E7" w:rsidRPr="00F511A5" w:rsidRDefault="005979E7" w:rsidP="00F17634">
            <w:pPr>
              <w:pStyle w:val="TAC"/>
              <w:rPr>
                <w:lang w:eastAsia="en-US"/>
              </w:rPr>
            </w:pPr>
            <w:r w:rsidRPr="00F511A5">
              <w:rPr>
                <w:lang w:eastAsia="en-US"/>
              </w:rPr>
              <w:t>1691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91118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5AC8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BA854C" w14:textId="77777777" w:rsidR="005979E7" w:rsidRPr="00F511A5" w:rsidRDefault="005979E7" w:rsidP="00F17634">
            <w:pPr>
              <w:pStyle w:val="TAL"/>
              <w:rPr>
                <w:lang w:eastAsia="en-US"/>
              </w:rPr>
            </w:pPr>
            <w:r w:rsidRPr="00F511A5">
              <w:rPr>
                <w:lang w:eastAsia="en-US"/>
              </w:rPr>
              <w:t>Corrections to NR5G BWP TC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98B33E" w14:textId="77777777" w:rsidR="005979E7" w:rsidRPr="00F511A5" w:rsidRDefault="005979E7" w:rsidP="00F17634">
            <w:pPr>
              <w:pStyle w:val="TAC"/>
              <w:rPr>
                <w:lang w:eastAsia="en-US"/>
              </w:rPr>
            </w:pPr>
            <w:r w:rsidRPr="00F511A5">
              <w:rPr>
                <w:lang w:eastAsia="en-US"/>
              </w:rPr>
              <w:t>16.5.0</w:t>
            </w:r>
          </w:p>
        </w:tc>
      </w:tr>
      <w:tr w:rsidR="005979E7" w:rsidRPr="00F511A5" w14:paraId="5A45572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A1647B"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98AF6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8DF1D6" w14:textId="77777777" w:rsidR="005979E7" w:rsidRPr="00F511A5" w:rsidRDefault="005979E7" w:rsidP="00F17634">
            <w:pPr>
              <w:pStyle w:val="TAC"/>
              <w:rPr>
                <w:lang w:eastAsia="en-US"/>
              </w:rPr>
            </w:pPr>
            <w:r w:rsidRPr="00F511A5">
              <w:rPr>
                <w:lang w:eastAsia="en-US"/>
              </w:rPr>
              <w:t>R5-203650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837C67" w14:textId="77777777" w:rsidR="005979E7" w:rsidRPr="00F511A5" w:rsidRDefault="005979E7" w:rsidP="00F17634">
            <w:pPr>
              <w:pStyle w:val="TAC"/>
              <w:rPr>
                <w:lang w:eastAsia="en-US"/>
              </w:rPr>
            </w:pPr>
            <w:r w:rsidRPr="00F511A5">
              <w:rPr>
                <w:lang w:eastAsia="en-US"/>
              </w:rPr>
              <w:t>1692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48573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46534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F5F8DA" w14:textId="77777777" w:rsidR="005979E7" w:rsidRPr="00F511A5" w:rsidRDefault="005979E7" w:rsidP="00F17634">
            <w:pPr>
              <w:pStyle w:val="TAL"/>
              <w:rPr>
                <w:lang w:eastAsia="en-US"/>
              </w:rPr>
            </w:pPr>
            <w:r w:rsidRPr="00F511A5">
              <w:rPr>
                <w:lang w:eastAsia="en-US"/>
              </w:rPr>
              <w:t>Corrections to NR5G RRC NR-DC TC 8.2.2.4.2 and 8.2.2.5.2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589B29" w14:textId="77777777" w:rsidR="005979E7" w:rsidRPr="00F511A5" w:rsidRDefault="005979E7" w:rsidP="00F17634">
            <w:pPr>
              <w:pStyle w:val="TAC"/>
              <w:rPr>
                <w:lang w:eastAsia="en-US"/>
              </w:rPr>
            </w:pPr>
            <w:r w:rsidRPr="00F511A5">
              <w:rPr>
                <w:lang w:eastAsia="en-US"/>
              </w:rPr>
              <w:t>16.5.0</w:t>
            </w:r>
          </w:p>
        </w:tc>
      </w:tr>
      <w:tr w:rsidR="005979E7" w:rsidRPr="00F511A5" w14:paraId="0E5F8D6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2E26A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8E7FB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C619D2" w14:textId="77777777" w:rsidR="005979E7" w:rsidRPr="00F511A5" w:rsidRDefault="005979E7" w:rsidP="00F17634">
            <w:pPr>
              <w:pStyle w:val="TAC"/>
              <w:rPr>
                <w:lang w:eastAsia="en-US"/>
              </w:rPr>
            </w:pPr>
            <w:r w:rsidRPr="00F511A5">
              <w:rPr>
                <w:lang w:eastAsia="en-US"/>
              </w:rPr>
              <w:t>R5-203656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D969AD" w14:textId="77777777" w:rsidR="005979E7" w:rsidRPr="00F511A5" w:rsidRDefault="005979E7" w:rsidP="00F17634">
            <w:pPr>
              <w:pStyle w:val="TAC"/>
              <w:rPr>
                <w:lang w:eastAsia="en-US"/>
              </w:rPr>
            </w:pPr>
            <w:r w:rsidRPr="00F511A5">
              <w:rPr>
                <w:lang w:eastAsia="en-US"/>
              </w:rPr>
              <w:t>1695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B7EA4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A2F3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53AE24" w14:textId="77777777" w:rsidR="005979E7" w:rsidRPr="00F511A5" w:rsidRDefault="005979E7" w:rsidP="00F17634">
            <w:pPr>
              <w:pStyle w:val="TAL"/>
              <w:rPr>
                <w:lang w:eastAsia="en-US"/>
              </w:rPr>
            </w:pPr>
            <w:r w:rsidRPr="00F511A5">
              <w:rPr>
                <w:lang w:eastAsia="en-US"/>
              </w:rPr>
              <w:t>Corrections to NR5G MAC DRX TC 7.1.1.5.3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4C622F" w14:textId="77777777" w:rsidR="005979E7" w:rsidRPr="00F511A5" w:rsidRDefault="005979E7" w:rsidP="00F17634">
            <w:pPr>
              <w:pStyle w:val="TAC"/>
              <w:rPr>
                <w:lang w:eastAsia="en-US"/>
              </w:rPr>
            </w:pPr>
            <w:r w:rsidRPr="00F511A5">
              <w:rPr>
                <w:lang w:eastAsia="en-US"/>
              </w:rPr>
              <w:t>16.5.0</w:t>
            </w:r>
          </w:p>
        </w:tc>
      </w:tr>
      <w:tr w:rsidR="005979E7" w:rsidRPr="00F511A5" w14:paraId="337687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BF6FB9"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2DC981"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97FD4E" w14:textId="77777777" w:rsidR="005979E7" w:rsidRPr="00F511A5" w:rsidRDefault="005979E7" w:rsidP="00F17634">
            <w:pPr>
              <w:pStyle w:val="TAC"/>
              <w:rPr>
                <w:lang w:eastAsia="en-US"/>
              </w:rPr>
            </w:pPr>
            <w:r w:rsidRPr="00F511A5">
              <w:rPr>
                <w:lang w:eastAsia="en-US"/>
              </w:rPr>
              <w:t>R5-203657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DD86F3" w14:textId="77777777" w:rsidR="005979E7" w:rsidRPr="00F511A5" w:rsidRDefault="005979E7" w:rsidP="00F17634">
            <w:pPr>
              <w:pStyle w:val="TAC"/>
              <w:rPr>
                <w:lang w:eastAsia="en-US"/>
              </w:rPr>
            </w:pPr>
            <w:r w:rsidRPr="00F511A5">
              <w:rPr>
                <w:lang w:eastAsia="en-US"/>
              </w:rPr>
              <w:t>1696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8ED8D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2286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816747" w14:textId="77777777" w:rsidR="005979E7" w:rsidRPr="00F511A5" w:rsidRDefault="005979E7" w:rsidP="00F17634">
            <w:pPr>
              <w:pStyle w:val="TAL"/>
              <w:rPr>
                <w:lang w:eastAsia="en-US"/>
              </w:rPr>
            </w:pPr>
            <w:r w:rsidRPr="00F511A5">
              <w:rPr>
                <w:lang w:eastAsia="en-US"/>
              </w:rPr>
              <w:t>Corrections to NR5G RRC TC 8.1.3.1.16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63D1DA" w14:textId="77777777" w:rsidR="005979E7" w:rsidRPr="00F511A5" w:rsidRDefault="005979E7" w:rsidP="00F17634">
            <w:pPr>
              <w:pStyle w:val="TAC"/>
              <w:rPr>
                <w:lang w:eastAsia="en-US"/>
              </w:rPr>
            </w:pPr>
            <w:r w:rsidRPr="00F511A5">
              <w:rPr>
                <w:lang w:eastAsia="en-US"/>
              </w:rPr>
              <w:t>16.5.0</w:t>
            </w:r>
          </w:p>
        </w:tc>
      </w:tr>
      <w:tr w:rsidR="005979E7" w:rsidRPr="00F511A5" w14:paraId="7ED4568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461AD8"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80C53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1A5BF1" w14:textId="77777777" w:rsidR="005979E7" w:rsidRPr="00F511A5" w:rsidRDefault="005979E7" w:rsidP="00F17634">
            <w:pPr>
              <w:pStyle w:val="TAC"/>
              <w:rPr>
                <w:lang w:eastAsia="en-US"/>
              </w:rPr>
            </w:pPr>
            <w:r w:rsidRPr="00F511A5">
              <w:rPr>
                <w:lang w:eastAsia="en-US"/>
              </w:rPr>
              <w:t>R5-203658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4616A6" w14:textId="77777777" w:rsidR="005979E7" w:rsidRPr="00F511A5" w:rsidRDefault="005979E7" w:rsidP="00F17634">
            <w:pPr>
              <w:pStyle w:val="TAC"/>
              <w:rPr>
                <w:lang w:eastAsia="en-US"/>
              </w:rPr>
            </w:pPr>
            <w:r w:rsidRPr="00F511A5">
              <w:rPr>
                <w:lang w:eastAsia="en-US"/>
              </w:rPr>
              <w:t>1697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DFBFF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D327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A8576C" w14:textId="77777777" w:rsidR="005979E7" w:rsidRPr="00F511A5" w:rsidRDefault="005979E7" w:rsidP="00F17634">
            <w:pPr>
              <w:pStyle w:val="TAL"/>
              <w:rPr>
                <w:lang w:eastAsia="en-US"/>
              </w:rPr>
            </w:pPr>
            <w:r w:rsidRPr="00F511A5">
              <w:rPr>
                <w:lang w:eastAsia="en-US"/>
              </w:rPr>
              <w:t>Void NR5G NAS TC 9.1.5.2.6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2EBB4D" w14:textId="77777777" w:rsidR="005979E7" w:rsidRPr="00F511A5" w:rsidRDefault="005979E7" w:rsidP="00F17634">
            <w:pPr>
              <w:pStyle w:val="TAC"/>
              <w:rPr>
                <w:lang w:eastAsia="en-US"/>
              </w:rPr>
            </w:pPr>
            <w:r w:rsidRPr="00F511A5">
              <w:rPr>
                <w:lang w:eastAsia="en-US"/>
              </w:rPr>
              <w:t>16.5.0</w:t>
            </w:r>
          </w:p>
        </w:tc>
      </w:tr>
      <w:tr w:rsidR="005979E7" w:rsidRPr="00F511A5" w14:paraId="171A9D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0980C5"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9DD0B9"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5D03CD" w14:textId="77777777" w:rsidR="005979E7" w:rsidRPr="00F511A5" w:rsidRDefault="005979E7" w:rsidP="00F17634">
            <w:pPr>
              <w:pStyle w:val="TAC"/>
              <w:rPr>
                <w:lang w:eastAsia="en-US"/>
              </w:rPr>
            </w:pPr>
            <w:r w:rsidRPr="00F511A5">
              <w:rPr>
                <w:lang w:eastAsia="en-US"/>
              </w:rPr>
              <w:t>R5-203659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67AAF6" w14:textId="77777777" w:rsidR="005979E7" w:rsidRPr="00F511A5" w:rsidRDefault="005979E7" w:rsidP="00F17634">
            <w:pPr>
              <w:pStyle w:val="TAC"/>
              <w:rPr>
                <w:lang w:eastAsia="en-US"/>
              </w:rPr>
            </w:pPr>
            <w:r w:rsidRPr="00F511A5">
              <w:rPr>
                <w:lang w:eastAsia="en-US"/>
              </w:rPr>
              <w:t>1698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1670E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F5A6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F8EEB3" w14:textId="77777777" w:rsidR="005979E7" w:rsidRPr="00F511A5" w:rsidRDefault="005979E7" w:rsidP="00F17634">
            <w:pPr>
              <w:pStyle w:val="TAL"/>
              <w:rPr>
                <w:lang w:eastAsia="en-US"/>
              </w:rPr>
            </w:pPr>
            <w:r w:rsidRPr="00F511A5">
              <w:rPr>
                <w:lang w:eastAsia="en-US"/>
              </w:rPr>
              <w:t>Corrections to NR5G MAC TC 7.1.1.2.1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EA1B00" w14:textId="77777777" w:rsidR="005979E7" w:rsidRPr="00F511A5" w:rsidRDefault="005979E7" w:rsidP="00F17634">
            <w:pPr>
              <w:pStyle w:val="TAC"/>
              <w:rPr>
                <w:lang w:eastAsia="en-US"/>
              </w:rPr>
            </w:pPr>
            <w:r w:rsidRPr="00F511A5">
              <w:rPr>
                <w:lang w:eastAsia="en-US"/>
              </w:rPr>
              <w:t>16.5.0</w:t>
            </w:r>
          </w:p>
        </w:tc>
      </w:tr>
      <w:tr w:rsidR="005979E7" w:rsidRPr="00F511A5" w14:paraId="62A0AA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2864A8"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AA74A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49C244" w14:textId="77777777" w:rsidR="005979E7" w:rsidRPr="00F511A5" w:rsidRDefault="005979E7" w:rsidP="00F17634">
            <w:pPr>
              <w:pStyle w:val="TAC"/>
              <w:rPr>
                <w:lang w:eastAsia="en-US"/>
              </w:rPr>
            </w:pPr>
            <w:r w:rsidRPr="00F511A5">
              <w:rPr>
                <w:lang w:eastAsia="en-US"/>
              </w:rPr>
              <w:t>R5-203665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AEB34D" w14:textId="77777777" w:rsidR="005979E7" w:rsidRPr="00F511A5" w:rsidRDefault="005979E7" w:rsidP="00F17634">
            <w:pPr>
              <w:pStyle w:val="TAC"/>
              <w:rPr>
                <w:lang w:eastAsia="en-US"/>
              </w:rPr>
            </w:pPr>
            <w:r w:rsidRPr="00F511A5">
              <w:rPr>
                <w:lang w:eastAsia="en-US"/>
              </w:rPr>
              <w:t>1703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21498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0F38A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FD52BA" w14:textId="77777777" w:rsidR="005979E7" w:rsidRPr="00F511A5" w:rsidRDefault="005979E7" w:rsidP="00F17634">
            <w:pPr>
              <w:pStyle w:val="TAL"/>
              <w:rPr>
                <w:lang w:eastAsia="en-US"/>
              </w:rPr>
            </w:pPr>
            <w:r w:rsidRPr="00F511A5">
              <w:rPr>
                <w:lang w:eastAsia="en-US"/>
              </w:rPr>
              <w:t>Corrections to NR5G RRC CA TCs to add Data Path verification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5BB7A3" w14:textId="77777777" w:rsidR="005979E7" w:rsidRPr="00F511A5" w:rsidRDefault="005979E7" w:rsidP="00F17634">
            <w:pPr>
              <w:pStyle w:val="TAC"/>
              <w:rPr>
                <w:lang w:eastAsia="en-US"/>
              </w:rPr>
            </w:pPr>
            <w:r w:rsidRPr="00F511A5">
              <w:rPr>
                <w:lang w:eastAsia="en-US"/>
              </w:rPr>
              <w:t>16.5.0</w:t>
            </w:r>
          </w:p>
        </w:tc>
      </w:tr>
      <w:tr w:rsidR="005979E7" w:rsidRPr="00F511A5" w14:paraId="783BDC5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C08D1B"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F231F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74369C" w14:textId="77777777" w:rsidR="005979E7" w:rsidRPr="00F511A5" w:rsidRDefault="005979E7" w:rsidP="00F17634">
            <w:pPr>
              <w:pStyle w:val="TAC"/>
              <w:rPr>
                <w:lang w:eastAsia="en-US"/>
              </w:rPr>
            </w:pPr>
            <w:r w:rsidRPr="00F511A5">
              <w:rPr>
                <w:lang w:eastAsia="en-US"/>
              </w:rPr>
              <w:t>R5-203666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5FE300" w14:textId="77777777" w:rsidR="005979E7" w:rsidRPr="00F511A5" w:rsidRDefault="005979E7" w:rsidP="00F17634">
            <w:pPr>
              <w:pStyle w:val="TAC"/>
              <w:rPr>
                <w:lang w:eastAsia="en-US"/>
              </w:rPr>
            </w:pPr>
            <w:r w:rsidRPr="00F511A5">
              <w:rPr>
                <w:lang w:eastAsia="en-US"/>
              </w:rPr>
              <w:t>1704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94593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300B4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2E1496" w14:textId="77777777" w:rsidR="005979E7" w:rsidRPr="00F511A5" w:rsidRDefault="005979E7" w:rsidP="00F17634">
            <w:pPr>
              <w:pStyle w:val="TAL"/>
              <w:rPr>
                <w:lang w:eastAsia="en-US"/>
              </w:rPr>
            </w:pPr>
            <w:r w:rsidRPr="00F511A5">
              <w:rPr>
                <w:lang w:eastAsia="en-US"/>
              </w:rPr>
              <w:t>Corrections to ENDC RRC CA TCs to add Data Path verification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D89E41" w14:textId="77777777" w:rsidR="005979E7" w:rsidRPr="00F511A5" w:rsidRDefault="005979E7" w:rsidP="00F17634">
            <w:pPr>
              <w:pStyle w:val="TAC"/>
              <w:rPr>
                <w:lang w:eastAsia="en-US"/>
              </w:rPr>
            </w:pPr>
            <w:r w:rsidRPr="00F511A5">
              <w:rPr>
                <w:lang w:eastAsia="en-US"/>
              </w:rPr>
              <w:t>16.5.0</w:t>
            </w:r>
          </w:p>
        </w:tc>
      </w:tr>
      <w:tr w:rsidR="005979E7" w:rsidRPr="00F511A5" w14:paraId="6675DB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8095FA"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065D46"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35553F" w14:textId="77777777" w:rsidR="005979E7" w:rsidRPr="00F511A5" w:rsidRDefault="005979E7" w:rsidP="00F17634">
            <w:pPr>
              <w:pStyle w:val="TAC"/>
              <w:rPr>
                <w:lang w:eastAsia="en-US"/>
              </w:rPr>
            </w:pPr>
            <w:r w:rsidRPr="00F511A5">
              <w:rPr>
                <w:lang w:eastAsia="en-US"/>
              </w:rPr>
              <w:t>R5-203706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140D74" w14:textId="77777777" w:rsidR="005979E7" w:rsidRPr="00F511A5" w:rsidRDefault="005979E7" w:rsidP="00F17634">
            <w:pPr>
              <w:pStyle w:val="TAC"/>
              <w:rPr>
                <w:lang w:eastAsia="en-US"/>
              </w:rPr>
            </w:pPr>
            <w:r w:rsidRPr="00F511A5">
              <w:rPr>
                <w:lang w:eastAsia="en-US"/>
              </w:rPr>
              <w:t>1708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55047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9A18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9AD463" w14:textId="77777777" w:rsidR="005979E7" w:rsidRPr="00F511A5" w:rsidRDefault="005979E7" w:rsidP="00F17634">
            <w:pPr>
              <w:pStyle w:val="TAL"/>
              <w:rPr>
                <w:lang w:eastAsia="en-US"/>
              </w:rPr>
            </w:pPr>
            <w:r w:rsidRPr="00F511A5">
              <w:rPr>
                <w:lang w:eastAsia="en-US"/>
              </w:rPr>
              <w:t>Correction to NR test case 7.1.2.3.1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D2D658" w14:textId="77777777" w:rsidR="005979E7" w:rsidRPr="00F511A5" w:rsidRDefault="005979E7" w:rsidP="00F17634">
            <w:pPr>
              <w:pStyle w:val="TAC"/>
              <w:rPr>
                <w:lang w:eastAsia="en-US"/>
              </w:rPr>
            </w:pPr>
            <w:r w:rsidRPr="00F511A5">
              <w:rPr>
                <w:lang w:eastAsia="en-US"/>
              </w:rPr>
              <w:t>16.5.0</w:t>
            </w:r>
          </w:p>
        </w:tc>
      </w:tr>
      <w:tr w:rsidR="005979E7" w:rsidRPr="00F511A5" w14:paraId="3682DC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817F3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FA1C19"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14D0FC" w14:textId="77777777" w:rsidR="005979E7" w:rsidRPr="00F511A5" w:rsidRDefault="005979E7" w:rsidP="00F17634">
            <w:pPr>
              <w:pStyle w:val="TAC"/>
              <w:rPr>
                <w:lang w:eastAsia="en-US"/>
              </w:rPr>
            </w:pPr>
            <w:r w:rsidRPr="00F511A5">
              <w:rPr>
                <w:lang w:eastAsia="en-US"/>
              </w:rPr>
              <w:t>R5-203709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A22E95" w14:textId="77777777" w:rsidR="005979E7" w:rsidRPr="00F511A5" w:rsidRDefault="005979E7" w:rsidP="00F17634">
            <w:pPr>
              <w:pStyle w:val="TAC"/>
              <w:rPr>
                <w:lang w:eastAsia="en-US"/>
              </w:rPr>
            </w:pPr>
            <w:r w:rsidRPr="00F511A5">
              <w:rPr>
                <w:lang w:eastAsia="en-US"/>
              </w:rPr>
              <w:t>1711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E1FE9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EFE4D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2B79C7" w14:textId="77777777" w:rsidR="005979E7" w:rsidRPr="00F511A5" w:rsidRDefault="005979E7" w:rsidP="00F17634">
            <w:pPr>
              <w:pStyle w:val="TAL"/>
              <w:rPr>
                <w:lang w:eastAsia="en-US"/>
              </w:rPr>
            </w:pPr>
            <w:r w:rsidRPr="00F511A5">
              <w:rPr>
                <w:lang w:eastAsia="en-US"/>
              </w:rPr>
              <w:t>Correction to NR test case 8.1.3.1.5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EBA76D" w14:textId="77777777" w:rsidR="005979E7" w:rsidRPr="00F511A5" w:rsidRDefault="005979E7" w:rsidP="00F17634">
            <w:pPr>
              <w:pStyle w:val="TAC"/>
              <w:rPr>
                <w:lang w:eastAsia="en-US"/>
              </w:rPr>
            </w:pPr>
            <w:r w:rsidRPr="00F511A5">
              <w:rPr>
                <w:lang w:eastAsia="en-US"/>
              </w:rPr>
              <w:t>16.5.0</w:t>
            </w:r>
          </w:p>
        </w:tc>
      </w:tr>
      <w:tr w:rsidR="005979E7" w:rsidRPr="00F511A5" w14:paraId="5D44DC4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44E962"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BA424C"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8E3474" w14:textId="77777777" w:rsidR="005979E7" w:rsidRPr="00F511A5" w:rsidRDefault="005979E7" w:rsidP="00F17634">
            <w:pPr>
              <w:pStyle w:val="TAC"/>
              <w:rPr>
                <w:lang w:eastAsia="en-US"/>
              </w:rPr>
            </w:pPr>
            <w:r w:rsidRPr="00F511A5">
              <w:rPr>
                <w:lang w:eastAsia="en-US"/>
              </w:rPr>
              <w:t>R5-203710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7F0D9F" w14:textId="77777777" w:rsidR="005979E7" w:rsidRPr="00F511A5" w:rsidRDefault="005979E7" w:rsidP="00F17634">
            <w:pPr>
              <w:pStyle w:val="TAC"/>
              <w:rPr>
                <w:lang w:eastAsia="en-US"/>
              </w:rPr>
            </w:pPr>
            <w:r w:rsidRPr="00F511A5">
              <w:rPr>
                <w:lang w:eastAsia="en-US"/>
              </w:rPr>
              <w:t>1712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3A718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22A0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7D31D4" w14:textId="77777777" w:rsidR="005979E7" w:rsidRPr="00F511A5" w:rsidRDefault="005979E7" w:rsidP="00F17634">
            <w:pPr>
              <w:pStyle w:val="TAL"/>
              <w:rPr>
                <w:lang w:eastAsia="en-US"/>
              </w:rPr>
            </w:pPr>
            <w:r w:rsidRPr="00F511A5">
              <w:rPr>
                <w:lang w:eastAsia="en-US"/>
              </w:rPr>
              <w:t>Correction to NR test case 8.1.3.1.8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ED4A36" w14:textId="77777777" w:rsidR="005979E7" w:rsidRPr="00F511A5" w:rsidRDefault="005979E7" w:rsidP="00F17634">
            <w:pPr>
              <w:pStyle w:val="TAC"/>
              <w:rPr>
                <w:lang w:eastAsia="en-US"/>
              </w:rPr>
            </w:pPr>
            <w:r w:rsidRPr="00F511A5">
              <w:rPr>
                <w:lang w:eastAsia="en-US"/>
              </w:rPr>
              <w:t>16.5.0</w:t>
            </w:r>
          </w:p>
        </w:tc>
      </w:tr>
      <w:tr w:rsidR="005979E7" w:rsidRPr="00F511A5" w14:paraId="585E4C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C431EB"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BBC3D6"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54BCD0" w14:textId="77777777" w:rsidR="005979E7" w:rsidRPr="00F511A5" w:rsidRDefault="005979E7" w:rsidP="00F17634">
            <w:pPr>
              <w:pStyle w:val="TAC"/>
              <w:rPr>
                <w:lang w:eastAsia="en-US"/>
              </w:rPr>
            </w:pPr>
            <w:r w:rsidRPr="00F511A5">
              <w:rPr>
                <w:lang w:eastAsia="en-US"/>
              </w:rPr>
              <w:t>R5-203728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DC49C3" w14:textId="77777777" w:rsidR="005979E7" w:rsidRPr="00F511A5" w:rsidRDefault="005979E7" w:rsidP="00F17634">
            <w:pPr>
              <w:pStyle w:val="TAC"/>
              <w:rPr>
                <w:lang w:eastAsia="en-US"/>
              </w:rPr>
            </w:pPr>
            <w:r w:rsidRPr="00F511A5">
              <w:rPr>
                <w:lang w:eastAsia="en-US"/>
              </w:rPr>
              <w:t>1715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067B4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B450E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9055EE" w14:textId="77777777" w:rsidR="005979E7" w:rsidRPr="00F511A5" w:rsidRDefault="005979E7" w:rsidP="00F17634">
            <w:pPr>
              <w:pStyle w:val="TAL"/>
              <w:rPr>
                <w:lang w:eastAsia="en-US"/>
              </w:rPr>
            </w:pPr>
            <w:r w:rsidRPr="00F511A5">
              <w:rPr>
                <w:lang w:eastAsia="en-US"/>
              </w:rPr>
              <w:t>Correction to NR test case 8.1.3.1.16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3D6527" w14:textId="77777777" w:rsidR="005979E7" w:rsidRPr="00F511A5" w:rsidRDefault="005979E7" w:rsidP="00F17634">
            <w:pPr>
              <w:pStyle w:val="TAC"/>
              <w:rPr>
                <w:lang w:eastAsia="en-US"/>
              </w:rPr>
            </w:pPr>
            <w:r w:rsidRPr="00F511A5">
              <w:rPr>
                <w:lang w:eastAsia="en-US"/>
              </w:rPr>
              <w:t>16.5.0</w:t>
            </w:r>
          </w:p>
        </w:tc>
      </w:tr>
      <w:tr w:rsidR="005979E7" w:rsidRPr="00F511A5" w14:paraId="014B3C6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B91B8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62BDB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144ED3" w14:textId="77777777" w:rsidR="005979E7" w:rsidRPr="00F511A5" w:rsidRDefault="005979E7" w:rsidP="00F17634">
            <w:pPr>
              <w:pStyle w:val="TAC"/>
              <w:rPr>
                <w:lang w:eastAsia="en-US"/>
              </w:rPr>
            </w:pPr>
            <w:r w:rsidRPr="00F511A5">
              <w:rPr>
                <w:lang w:eastAsia="en-US"/>
              </w:rPr>
              <w:t>R5-203739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20C37A" w14:textId="77777777" w:rsidR="005979E7" w:rsidRPr="00F511A5" w:rsidRDefault="005979E7" w:rsidP="00F17634">
            <w:pPr>
              <w:pStyle w:val="TAC"/>
              <w:rPr>
                <w:lang w:eastAsia="en-US"/>
              </w:rPr>
            </w:pPr>
            <w:r w:rsidRPr="00F511A5">
              <w:rPr>
                <w:lang w:eastAsia="en-US"/>
              </w:rPr>
              <w:t>1717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F7FC7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9CE5E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2BA642" w14:textId="77777777" w:rsidR="005979E7" w:rsidRPr="00F511A5" w:rsidRDefault="005979E7" w:rsidP="00F17634">
            <w:pPr>
              <w:pStyle w:val="TAL"/>
              <w:rPr>
                <w:lang w:eastAsia="en-US"/>
              </w:rPr>
            </w:pPr>
            <w:r w:rsidRPr="00F511A5">
              <w:rPr>
                <w:lang w:eastAsia="en-US"/>
              </w:rPr>
              <w:t>Corrections to 5GS Non-3GPP Access TC 9.2.1.1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95EA53" w14:textId="77777777" w:rsidR="005979E7" w:rsidRPr="00F511A5" w:rsidRDefault="005979E7" w:rsidP="00F17634">
            <w:pPr>
              <w:pStyle w:val="TAC"/>
              <w:rPr>
                <w:lang w:eastAsia="en-US"/>
              </w:rPr>
            </w:pPr>
            <w:r w:rsidRPr="00F511A5">
              <w:rPr>
                <w:lang w:eastAsia="en-US"/>
              </w:rPr>
              <w:t>16.5.0</w:t>
            </w:r>
          </w:p>
        </w:tc>
      </w:tr>
      <w:tr w:rsidR="005979E7" w:rsidRPr="00F511A5" w14:paraId="68CCC24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593BD8"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59B40D"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5D08DA" w14:textId="77777777" w:rsidR="005979E7" w:rsidRPr="00F511A5" w:rsidRDefault="005979E7" w:rsidP="00F17634">
            <w:pPr>
              <w:pStyle w:val="TAC"/>
              <w:rPr>
                <w:lang w:eastAsia="en-US"/>
              </w:rPr>
            </w:pPr>
            <w:r w:rsidRPr="00F511A5">
              <w:rPr>
                <w:lang w:eastAsia="en-US"/>
              </w:rPr>
              <w:t>R5-203740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295A87" w14:textId="77777777" w:rsidR="005979E7" w:rsidRPr="00F511A5" w:rsidRDefault="005979E7" w:rsidP="00F17634">
            <w:pPr>
              <w:pStyle w:val="TAC"/>
              <w:rPr>
                <w:lang w:eastAsia="en-US"/>
              </w:rPr>
            </w:pPr>
            <w:r w:rsidRPr="00F511A5">
              <w:rPr>
                <w:lang w:eastAsia="en-US"/>
              </w:rPr>
              <w:t>1718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82D24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C92E1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FA8C82" w14:textId="77777777" w:rsidR="005979E7" w:rsidRPr="00F511A5" w:rsidRDefault="005979E7" w:rsidP="00F17634">
            <w:pPr>
              <w:pStyle w:val="TAL"/>
              <w:rPr>
                <w:lang w:eastAsia="en-US"/>
              </w:rPr>
            </w:pPr>
            <w:r w:rsidRPr="00F511A5">
              <w:rPr>
                <w:lang w:eastAsia="en-US"/>
              </w:rPr>
              <w:t>Corrections to 5GS Non-3GPP Access TC 9.2.5.1.4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ED5B19" w14:textId="77777777" w:rsidR="005979E7" w:rsidRPr="00F511A5" w:rsidRDefault="005979E7" w:rsidP="00F17634">
            <w:pPr>
              <w:pStyle w:val="TAC"/>
              <w:rPr>
                <w:lang w:eastAsia="en-US"/>
              </w:rPr>
            </w:pPr>
            <w:r w:rsidRPr="00F511A5">
              <w:rPr>
                <w:lang w:eastAsia="en-US"/>
              </w:rPr>
              <w:t>16.5.0</w:t>
            </w:r>
          </w:p>
        </w:tc>
      </w:tr>
      <w:tr w:rsidR="005979E7" w:rsidRPr="00F511A5" w14:paraId="787A970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46ACF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661A8E"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15947A" w14:textId="77777777" w:rsidR="005979E7" w:rsidRPr="00F511A5" w:rsidRDefault="005979E7" w:rsidP="00F17634">
            <w:pPr>
              <w:pStyle w:val="TAC"/>
              <w:rPr>
                <w:lang w:eastAsia="en-US"/>
              </w:rPr>
            </w:pPr>
            <w:r w:rsidRPr="00F511A5">
              <w:rPr>
                <w:lang w:eastAsia="en-US"/>
              </w:rPr>
              <w:t>R5-203741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EDCC76" w14:textId="77777777" w:rsidR="005979E7" w:rsidRPr="00F511A5" w:rsidRDefault="005979E7" w:rsidP="00F17634">
            <w:pPr>
              <w:pStyle w:val="TAC"/>
              <w:rPr>
                <w:lang w:eastAsia="en-US"/>
              </w:rPr>
            </w:pPr>
            <w:r w:rsidRPr="00F511A5">
              <w:rPr>
                <w:lang w:eastAsia="en-US"/>
              </w:rPr>
              <w:t>1719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C990E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C9A79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2E4CDB" w14:textId="77777777" w:rsidR="005979E7" w:rsidRPr="00F511A5" w:rsidRDefault="005979E7" w:rsidP="00F17634">
            <w:pPr>
              <w:pStyle w:val="TAL"/>
              <w:rPr>
                <w:lang w:eastAsia="en-US"/>
              </w:rPr>
            </w:pPr>
            <w:r w:rsidRPr="00F511A5">
              <w:rPr>
                <w:lang w:eastAsia="en-US"/>
              </w:rPr>
              <w:t>Corrections to 5GS Non-3GPP Access TC 9.2.7.1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47259B" w14:textId="77777777" w:rsidR="005979E7" w:rsidRPr="00F511A5" w:rsidRDefault="005979E7" w:rsidP="00F17634">
            <w:pPr>
              <w:pStyle w:val="TAC"/>
              <w:rPr>
                <w:lang w:eastAsia="en-US"/>
              </w:rPr>
            </w:pPr>
            <w:r w:rsidRPr="00F511A5">
              <w:rPr>
                <w:lang w:eastAsia="en-US"/>
              </w:rPr>
              <w:t>16.5.0</w:t>
            </w:r>
          </w:p>
        </w:tc>
      </w:tr>
      <w:tr w:rsidR="005979E7" w:rsidRPr="00F511A5" w14:paraId="33C72B0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01798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A12077"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6753F2" w14:textId="77777777" w:rsidR="005979E7" w:rsidRPr="00F511A5" w:rsidRDefault="005979E7" w:rsidP="00F17634">
            <w:pPr>
              <w:pStyle w:val="TAC"/>
              <w:rPr>
                <w:lang w:eastAsia="en-US"/>
              </w:rPr>
            </w:pPr>
            <w:r w:rsidRPr="00F511A5">
              <w:rPr>
                <w:lang w:eastAsia="en-US"/>
              </w:rPr>
              <w:t>R5-203742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0C0ECE" w14:textId="77777777" w:rsidR="005979E7" w:rsidRPr="00F511A5" w:rsidRDefault="005979E7" w:rsidP="00F17634">
            <w:pPr>
              <w:pStyle w:val="TAC"/>
              <w:rPr>
                <w:lang w:eastAsia="en-US"/>
              </w:rPr>
            </w:pPr>
            <w:r w:rsidRPr="00F511A5">
              <w:rPr>
                <w:lang w:eastAsia="en-US"/>
              </w:rPr>
              <w:t>1720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A0CEE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2E342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92C961" w14:textId="77777777" w:rsidR="005979E7" w:rsidRPr="00F511A5" w:rsidRDefault="005979E7" w:rsidP="00F17634">
            <w:pPr>
              <w:pStyle w:val="TAL"/>
              <w:rPr>
                <w:lang w:eastAsia="en-US"/>
              </w:rPr>
            </w:pPr>
            <w:r w:rsidRPr="00F511A5">
              <w:rPr>
                <w:lang w:eastAsia="en-US"/>
              </w:rPr>
              <w:t>Corrections to 5GS Non-3GPP Access TC 9.2.7.2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445D97" w14:textId="77777777" w:rsidR="005979E7" w:rsidRPr="00F511A5" w:rsidRDefault="005979E7" w:rsidP="00F17634">
            <w:pPr>
              <w:pStyle w:val="TAC"/>
              <w:rPr>
                <w:lang w:eastAsia="en-US"/>
              </w:rPr>
            </w:pPr>
            <w:r w:rsidRPr="00F511A5">
              <w:rPr>
                <w:lang w:eastAsia="en-US"/>
              </w:rPr>
              <w:t>16.5.0</w:t>
            </w:r>
          </w:p>
        </w:tc>
      </w:tr>
      <w:tr w:rsidR="005979E7" w:rsidRPr="00F511A5" w14:paraId="0E8CD8C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CB1FE1"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93079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978B5D" w14:textId="77777777" w:rsidR="005979E7" w:rsidRPr="00F511A5" w:rsidRDefault="005979E7" w:rsidP="00F17634">
            <w:pPr>
              <w:pStyle w:val="TAC"/>
              <w:rPr>
                <w:lang w:eastAsia="en-US"/>
              </w:rPr>
            </w:pPr>
            <w:r w:rsidRPr="00F511A5">
              <w:rPr>
                <w:lang w:eastAsia="en-US"/>
              </w:rPr>
              <w:t>R5-203745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CA689F" w14:textId="77777777" w:rsidR="005979E7" w:rsidRPr="00F511A5" w:rsidRDefault="005979E7" w:rsidP="00F17634">
            <w:pPr>
              <w:pStyle w:val="TAC"/>
              <w:rPr>
                <w:lang w:eastAsia="en-US"/>
              </w:rPr>
            </w:pPr>
            <w:r w:rsidRPr="00F511A5">
              <w:rPr>
                <w:lang w:eastAsia="en-US"/>
              </w:rPr>
              <w:t>1721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1C5CB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1E118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944116" w14:textId="77777777" w:rsidR="005979E7" w:rsidRPr="00F511A5" w:rsidRDefault="005979E7" w:rsidP="00F17634">
            <w:pPr>
              <w:pStyle w:val="TAL"/>
              <w:rPr>
                <w:lang w:eastAsia="en-US"/>
              </w:rPr>
            </w:pPr>
            <w:r w:rsidRPr="00F511A5">
              <w:rPr>
                <w:lang w:eastAsia="en-US"/>
              </w:rPr>
              <w:t>Correction to 5G NR Idle mode test case 6.4.3.1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91D45D" w14:textId="77777777" w:rsidR="005979E7" w:rsidRPr="00F511A5" w:rsidRDefault="005979E7" w:rsidP="00F17634">
            <w:pPr>
              <w:pStyle w:val="TAC"/>
              <w:rPr>
                <w:lang w:eastAsia="en-US"/>
              </w:rPr>
            </w:pPr>
            <w:r w:rsidRPr="00F511A5">
              <w:rPr>
                <w:lang w:eastAsia="en-US"/>
              </w:rPr>
              <w:t>16.5.0</w:t>
            </w:r>
          </w:p>
        </w:tc>
      </w:tr>
      <w:tr w:rsidR="005979E7" w:rsidRPr="00F511A5" w14:paraId="382A018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659187"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8CC134"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DCEDF1" w14:textId="77777777" w:rsidR="005979E7" w:rsidRPr="00F511A5" w:rsidRDefault="005979E7" w:rsidP="00F17634">
            <w:pPr>
              <w:pStyle w:val="TAC"/>
              <w:rPr>
                <w:lang w:eastAsia="en-US"/>
              </w:rPr>
            </w:pPr>
            <w:r w:rsidRPr="00F511A5">
              <w:rPr>
                <w:lang w:eastAsia="en-US"/>
              </w:rPr>
              <w:t>R5-203772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A0E862" w14:textId="77777777" w:rsidR="005979E7" w:rsidRPr="00F511A5" w:rsidRDefault="005979E7" w:rsidP="00F17634">
            <w:pPr>
              <w:pStyle w:val="TAC"/>
              <w:rPr>
                <w:lang w:eastAsia="en-US"/>
              </w:rPr>
            </w:pPr>
            <w:r w:rsidRPr="00F511A5">
              <w:rPr>
                <w:lang w:eastAsia="en-US"/>
              </w:rPr>
              <w:t>1727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FFA30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1F5D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5D6147" w14:textId="77777777" w:rsidR="005979E7" w:rsidRPr="00F511A5" w:rsidRDefault="005979E7" w:rsidP="00F17634">
            <w:pPr>
              <w:pStyle w:val="TAL"/>
              <w:rPr>
                <w:lang w:eastAsia="en-US"/>
              </w:rPr>
            </w:pPr>
            <w:r w:rsidRPr="00F511A5">
              <w:rPr>
                <w:lang w:eastAsia="en-US"/>
              </w:rPr>
              <w:t>Correction to NR5GC testcase 9.1.4.1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69AD4B" w14:textId="77777777" w:rsidR="005979E7" w:rsidRPr="00F511A5" w:rsidRDefault="005979E7" w:rsidP="00F17634">
            <w:pPr>
              <w:pStyle w:val="TAC"/>
              <w:rPr>
                <w:lang w:eastAsia="en-US"/>
              </w:rPr>
            </w:pPr>
            <w:r w:rsidRPr="00F511A5">
              <w:rPr>
                <w:lang w:eastAsia="en-US"/>
              </w:rPr>
              <w:t>16.5.0</w:t>
            </w:r>
          </w:p>
        </w:tc>
      </w:tr>
      <w:tr w:rsidR="005979E7" w:rsidRPr="00F511A5" w14:paraId="2074253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8A0F88"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82ACAC"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271B47" w14:textId="77777777" w:rsidR="005979E7" w:rsidRPr="00F511A5" w:rsidRDefault="005979E7" w:rsidP="00F17634">
            <w:pPr>
              <w:pStyle w:val="TAC"/>
              <w:rPr>
                <w:lang w:eastAsia="en-US"/>
              </w:rPr>
            </w:pPr>
            <w:r w:rsidRPr="00F511A5">
              <w:rPr>
                <w:lang w:eastAsia="en-US"/>
              </w:rPr>
              <w:t>R5-203785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4E2FA4" w14:textId="77777777" w:rsidR="005979E7" w:rsidRPr="00F511A5" w:rsidRDefault="005979E7" w:rsidP="00F17634">
            <w:pPr>
              <w:pStyle w:val="TAC"/>
              <w:rPr>
                <w:lang w:eastAsia="en-US"/>
              </w:rPr>
            </w:pPr>
            <w:r w:rsidRPr="00F511A5">
              <w:rPr>
                <w:lang w:eastAsia="en-US"/>
              </w:rPr>
              <w:t>1728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86469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4E3E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BC1AAE" w14:textId="77777777" w:rsidR="005979E7" w:rsidRPr="00F511A5" w:rsidRDefault="005979E7" w:rsidP="00F17634">
            <w:pPr>
              <w:pStyle w:val="TAL"/>
              <w:rPr>
                <w:lang w:eastAsia="en-US"/>
              </w:rPr>
            </w:pPr>
            <w:r w:rsidRPr="00F511A5">
              <w:rPr>
                <w:lang w:eastAsia="en-US"/>
              </w:rPr>
              <w:t>Correction to NR5GC testcase 10.1.1.2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586052" w14:textId="77777777" w:rsidR="005979E7" w:rsidRPr="00F511A5" w:rsidRDefault="005979E7" w:rsidP="00F17634">
            <w:pPr>
              <w:pStyle w:val="TAC"/>
              <w:rPr>
                <w:lang w:eastAsia="en-US"/>
              </w:rPr>
            </w:pPr>
            <w:r w:rsidRPr="00F511A5">
              <w:rPr>
                <w:lang w:eastAsia="en-US"/>
              </w:rPr>
              <w:t>16.5.0</w:t>
            </w:r>
          </w:p>
        </w:tc>
      </w:tr>
      <w:tr w:rsidR="005979E7" w:rsidRPr="00F511A5" w14:paraId="7B9C4CF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C3CF4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F4722C"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CCDA79" w14:textId="77777777" w:rsidR="005979E7" w:rsidRPr="00F511A5" w:rsidRDefault="005979E7" w:rsidP="00F17634">
            <w:pPr>
              <w:pStyle w:val="TAC"/>
              <w:rPr>
                <w:lang w:eastAsia="en-US"/>
              </w:rPr>
            </w:pPr>
            <w:r w:rsidRPr="00F511A5">
              <w:rPr>
                <w:lang w:eastAsia="en-US"/>
              </w:rPr>
              <w:t>R5-203810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E641A7" w14:textId="77777777" w:rsidR="005979E7" w:rsidRPr="00F511A5" w:rsidRDefault="005979E7" w:rsidP="00F17634">
            <w:pPr>
              <w:pStyle w:val="TAC"/>
              <w:rPr>
                <w:lang w:eastAsia="en-US"/>
              </w:rPr>
            </w:pPr>
            <w:r w:rsidRPr="00F511A5">
              <w:rPr>
                <w:lang w:eastAsia="en-US"/>
              </w:rPr>
              <w:t>1729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717A8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75BB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968651" w14:textId="77777777" w:rsidR="005979E7" w:rsidRPr="00F511A5" w:rsidRDefault="005979E7" w:rsidP="00F17634">
            <w:pPr>
              <w:pStyle w:val="TAL"/>
              <w:rPr>
                <w:lang w:eastAsia="en-US"/>
              </w:rPr>
            </w:pPr>
            <w:r w:rsidRPr="00F511A5">
              <w:rPr>
                <w:lang w:eastAsia="en-US"/>
              </w:rPr>
              <w:t>Correction to NR5GC test case 6.1.2.9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ABB71A" w14:textId="77777777" w:rsidR="005979E7" w:rsidRPr="00F511A5" w:rsidRDefault="005979E7" w:rsidP="00F17634">
            <w:pPr>
              <w:pStyle w:val="TAC"/>
              <w:rPr>
                <w:lang w:eastAsia="en-US"/>
              </w:rPr>
            </w:pPr>
            <w:r w:rsidRPr="00F511A5">
              <w:rPr>
                <w:lang w:eastAsia="en-US"/>
              </w:rPr>
              <w:t>16.5.0</w:t>
            </w:r>
          </w:p>
        </w:tc>
      </w:tr>
      <w:tr w:rsidR="005979E7" w:rsidRPr="00F511A5" w14:paraId="775F88F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4093F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7A340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2B4962" w14:textId="77777777" w:rsidR="005979E7" w:rsidRPr="00F511A5" w:rsidRDefault="005979E7" w:rsidP="00F17634">
            <w:pPr>
              <w:pStyle w:val="TAC"/>
              <w:rPr>
                <w:lang w:eastAsia="en-US"/>
              </w:rPr>
            </w:pPr>
            <w:r w:rsidRPr="00F511A5">
              <w:rPr>
                <w:lang w:eastAsia="en-US"/>
              </w:rPr>
              <w:t>R5-203811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AB2812" w14:textId="77777777" w:rsidR="005979E7" w:rsidRPr="00F511A5" w:rsidRDefault="005979E7" w:rsidP="00F17634">
            <w:pPr>
              <w:pStyle w:val="TAC"/>
              <w:rPr>
                <w:lang w:eastAsia="en-US"/>
              </w:rPr>
            </w:pPr>
            <w:r w:rsidRPr="00F511A5">
              <w:rPr>
                <w:lang w:eastAsia="en-US"/>
              </w:rPr>
              <w:t>1730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2CEA9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2FA7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295B0B" w14:textId="77777777" w:rsidR="005979E7" w:rsidRPr="00F511A5" w:rsidRDefault="005979E7" w:rsidP="00F17634">
            <w:pPr>
              <w:pStyle w:val="TAL"/>
              <w:rPr>
                <w:lang w:eastAsia="en-US"/>
              </w:rPr>
            </w:pPr>
            <w:r w:rsidRPr="00F511A5">
              <w:rPr>
                <w:lang w:eastAsia="en-US"/>
              </w:rPr>
              <w:t>Correction to NR CA RRC Test cases 8.1.3.1.17.x and 8.1.3.1.18.x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96985A" w14:textId="77777777" w:rsidR="005979E7" w:rsidRPr="00F511A5" w:rsidRDefault="005979E7" w:rsidP="00F17634">
            <w:pPr>
              <w:pStyle w:val="TAC"/>
              <w:rPr>
                <w:lang w:eastAsia="en-US"/>
              </w:rPr>
            </w:pPr>
            <w:r w:rsidRPr="00F511A5">
              <w:rPr>
                <w:lang w:eastAsia="en-US"/>
              </w:rPr>
              <w:t>16.5.0</w:t>
            </w:r>
          </w:p>
        </w:tc>
      </w:tr>
      <w:tr w:rsidR="005979E7" w:rsidRPr="00F511A5" w14:paraId="5E822A6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17390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F2FF8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41DD45" w14:textId="77777777" w:rsidR="005979E7" w:rsidRPr="00F511A5" w:rsidRDefault="005979E7" w:rsidP="00F17634">
            <w:pPr>
              <w:pStyle w:val="TAC"/>
              <w:rPr>
                <w:lang w:eastAsia="en-US"/>
              </w:rPr>
            </w:pPr>
            <w:r w:rsidRPr="00F511A5">
              <w:rPr>
                <w:lang w:eastAsia="en-US"/>
              </w:rPr>
              <w:t>R5-204015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D28A3E" w14:textId="77777777" w:rsidR="005979E7" w:rsidRPr="00F511A5" w:rsidRDefault="005979E7" w:rsidP="00F17634">
            <w:pPr>
              <w:pStyle w:val="TAC"/>
              <w:rPr>
                <w:lang w:eastAsia="en-US"/>
              </w:rPr>
            </w:pPr>
            <w:r w:rsidRPr="00F511A5">
              <w:rPr>
                <w:lang w:eastAsia="en-US"/>
              </w:rPr>
              <w:t>1733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0E2EC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24B8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BB2956" w14:textId="77777777" w:rsidR="005979E7" w:rsidRPr="00F511A5" w:rsidRDefault="005979E7" w:rsidP="00F17634">
            <w:pPr>
              <w:pStyle w:val="TAL"/>
              <w:rPr>
                <w:lang w:eastAsia="en-US"/>
              </w:rPr>
            </w:pPr>
            <w:r w:rsidRPr="00F511A5">
              <w:rPr>
                <w:lang w:eastAsia="en-US"/>
              </w:rPr>
              <w:t>Correction of NR TC 6.2.2.1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2D938C" w14:textId="77777777" w:rsidR="005979E7" w:rsidRPr="00F511A5" w:rsidRDefault="005979E7" w:rsidP="00F17634">
            <w:pPr>
              <w:pStyle w:val="TAC"/>
              <w:rPr>
                <w:lang w:eastAsia="en-US"/>
              </w:rPr>
            </w:pPr>
            <w:r w:rsidRPr="00F511A5">
              <w:rPr>
                <w:lang w:eastAsia="en-US"/>
              </w:rPr>
              <w:t>16.5.0</w:t>
            </w:r>
          </w:p>
        </w:tc>
      </w:tr>
      <w:tr w:rsidR="005979E7" w:rsidRPr="00F511A5" w14:paraId="7DC341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A1119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2C06AD"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08DF43" w14:textId="77777777" w:rsidR="005979E7" w:rsidRPr="00F511A5" w:rsidRDefault="005979E7" w:rsidP="00F17634">
            <w:pPr>
              <w:pStyle w:val="TAC"/>
              <w:rPr>
                <w:lang w:eastAsia="en-US"/>
              </w:rPr>
            </w:pPr>
            <w:r w:rsidRPr="00F511A5">
              <w:rPr>
                <w:lang w:eastAsia="en-US"/>
              </w:rPr>
              <w:t>R5-204016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69BA99" w14:textId="77777777" w:rsidR="005979E7" w:rsidRPr="00F511A5" w:rsidRDefault="005979E7" w:rsidP="00F17634">
            <w:pPr>
              <w:pStyle w:val="TAC"/>
              <w:rPr>
                <w:lang w:eastAsia="en-US"/>
              </w:rPr>
            </w:pPr>
            <w:r w:rsidRPr="00F511A5">
              <w:rPr>
                <w:lang w:eastAsia="en-US"/>
              </w:rPr>
              <w:t>1734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284E5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51E9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6646DB" w14:textId="77777777" w:rsidR="005979E7" w:rsidRPr="00F511A5" w:rsidRDefault="005979E7" w:rsidP="00F17634">
            <w:pPr>
              <w:pStyle w:val="TAL"/>
              <w:rPr>
                <w:lang w:eastAsia="en-US"/>
              </w:rPr>
            </w:pPr>
            <w:r w:rsidRPr="00F511A5">
              <w:rPr>
                <w:lang w:eastAsia="en-US"/>
              </w:rPr>
              <w:t>Correction to NR TC 8.1.4.1.8.X-Scell no change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B8FCB4" w14:textId="77777777" w:rsidR="005979E7" w:rsidRPr="00F511A5" w:rsidRDefault="005979E7" w:rsidP="00F17634">
            <w:pPr>
              <w:pStyle w:val="TAC"/>
              <w:rPr>
                <w:lang w:eastAsia="en-US"/>
              </w:rPr>
            </w:pPr>
            <w:r w:rsidRPr="00F511A5">
              <w:rPr>
                <w:lang w:eastAsia="en-US"/>
              </w:rPr>
              <w:t>16.5.0</w:t>
            </w:r>
          </w:p>
        </w:tc>
      </w:tr>
      <w:tr w:rsidR="005979E7" w:rsidRPr="00F511A5" w14:paraId="4C8D77E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AB5FD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886D1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CD9E64" w14:textId="77777777" w:rsidR="005979E7" w:rsidRPr="00F511A5" w:rsidRDefault="005979E7" w:rsidP="00F17634">
            <w:pPr>
              <w:pStyle w:val="TAC"/>
              <w:rPr>
                <w:lang w:eastAsia="en-US"/>
              </w:rPr>
            </w:pPr>
            <w:r w:rsidRPr="00F511A5">
              <w:rPr>
                <w:lang w:eastAsia="en-US"/>
              </w:rPr>
              <w:t>R5-204018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421B0C" w14:textId="77777777" w:rsidR="005979E7" w:rsidRPr="00F511A5" w:rsidRDefault="005979E7" w:rsidP="00F17634">
            <w:pPr>
              <w:pStyle w:val="TAC"/>
              <w:rPr>
                <w:lang w:eastAsia="en-US"/>
              </w:rPr>
            </w:pPr>
            <w:r w:rsidRPr="00F511A5">
              <w:rPr>
                <w:lang w:eastAsia="en-US"/>
              </w:rPr>
              <w:t>1735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14887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C3B5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2886D1" w14:textId="77777777" w:rsidR="005979E7" w:rsidRPr="00F511A5" w:rsidRDefault="005979E7" w:rsidP="00F17634">
            <w:pPr>
              <w:pStyle w:val="TAL"/>
              <w:rPr>
                <w:lang w:eastAsia="en-US"/>
              </w:rPr>
            </w:pPr>
            <w:r w:rsidRPr="00F511A5">
              <w:rPr>
                <w:lang w:eastAsia="en-US"/>
              </w:rPr>
              <w:t>Correction of NR TC 6.2.2.2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C8E1DC" w14:textId="77777777" w:rsidR="005979E7" w:rsidRPr="00F511A5" w:rsidRDefault="005979E7" w:rsidP="00F17634">
            <w:pPr>
              <w:pStyle w:val="TAC"/>
              <w:rPr>
                <w:lang w:eastAsia="en-US"/>
              </w:rPr>
            </w:pPr>
            <w:r w:rsidRPr="00F511A5">
              <w:rPr>
                <w:lang w:eastAsia="en-US"/>
              </w:rPr>
              <w:t>16.5.0</w:t>
            </w:r>
          </w:p>
        </w:tc>
      </w:tr>
      <w:tr w:rsidR="005979E7" w:rsidRPr="00F511A5" w14:paraId="02C3350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3DE7F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F8725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46CF91" w14:textId="77777777" w:rsidR="005979E7" w:rsidRPr="00F511A5" w:rsidRDefault="005979E7" w:rsidP="00F17634">
            <w:pPr>
              <w:pStyle w:val="TAC"/>
              <w:rPr>
                <w:lang w:eastAsia="en-US"/>
              </w:rPr>
            </w:pPr>
            <w:r w:rsidRPr="00F511A5">
              <w:rPr>
                <w:lang w:eastAsia="en-US"/>
              </w:rPr>
              <w:t>R5-204019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95B95B" w14:textId="77777777" w:rsidR="005979E7" w:rsidRPr="00F511A5" w:rsidRDefault="005979E7" w:rsidP="00F17634">
            <w:pPr>
              <w:pStyle w:val="TAC"/>
              <w:rPr>
                <w:lang w:eastAsia="en-US"/>
              </w:rPr>
            </w:pPr>
            <w:r w:rsidRPr="00F511A5">
              <w:rPr>
                <w:lang w:eastAsia="en-US"/>
              </w:rPr>
              <w:t>1736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F49D1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3A7A2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6E0ADA" w14:textId="77777777" w:rsidR="005979E7" w:rsidRPr="00F511A5" w:rsidRDefault="005979E7" w:rsidP="00F17634">
            <w:pPr>
              <w:pStyle w:val="TAL"/>
              <w:rPr>
                <w:lang w:eastAsia="en-US"/>
              </w:rPr>
            </w:pPr>
            <w:r w:rsidRPr="00F511A5">
              <w:rPr>
                <w:lang w:eastAsia="en-US"/>
              </w:rPr>
              <w:t>Correction to NR5G UAC TC 11.3.8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A34CB9" w14:textId="77777777" w:rsidR="005979E7" w:rsidRPr="00F511A5" w:rsidRDefault="005979E7" w:rsidP="00F17634">
            <w:pPr>
              <w:pStyle w:val="TAC"/>
              <w:rPr>
                <w:lang w:eastAsia="en-US"/>
              </w:rPr>
            </w:pPr>
            <w:r w:rsidRPr="00F511A5">
              <w:rPr>
                <w:lang w:eastAsia="en-US"/>
              </w:rPr>
              <w:t>16.5.0</w:t>
            </w:r>
          </w:p>
        </w:tc>
      </w:tr>
      <w:tr w:rsidR="005979E7" w:rsidRPr="00F511A5" w14:paraId="3474A2D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D6A6B0"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C5708D"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7BAE0F" w14:textId="77777777" w:rsidR="005979E7" w:rsidRPr="00F511A5" w:rsidRDefault="005979E7" w:rsidP="00F17634">
            <w:pPr>
              <w:pStyle w:val="TAC"/>
              <w:rPr>
                <w:lang w:eastAsia="en-US"/>
              </w:rPr>
            </w:pPr>
            <w:r w:rsidRPr="00F511A5">
              <w:rPr>
                <w:lang w:eastAsia="en-US"/>
              </w:rPr>
              <w:t>R5-204107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D15151" w14:textId="77777777" w:rsidR="005979E7" w:rsidRPr="00F511A5" w:rsidRDefault="005979E7" w:rsidP="00F17634">
            <w:pPr>
              <w:pStyle w:val="TAC"/>
              <w:rPr>
                <w:lang w:eastAsia="en-US"/>
              </w:rPr>
            </w:pPr>
            <w:r w:rsidRPr="00F511A5">
              <w:rPr>
                <w:lang w:eastAsia="en-US"/>
              </w:rPr>
              <w:t>1740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29381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589B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400D86" w14:textId="77777777" w:rsidR="005979E7" w:rsidRPr="00F511A5" w:rsidRDefault="005979E7" w:rsidP="00F17634">
            <w:pPr>
              <w:pStyle w:val="TAL"/>
              <w:rPr>
                <w:lang w:eastAsia="en-US"/>
              </w:rPr>
            </w:pPr>
            <w:r w:rsidRPr="00F511A5">
              <w:rPr>
                <w:lang w:eastAsia="en-US"/>
              </w:rPr>
              <w:t>Correction to NR test case 7.1.2.3.11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538727" w14:textId="77777777" w:rsidR="005979E7" w:rsidRPr="00F511A5" w:rsidRDefault="005979E7" w:rsidP="00F17634">
            <w:pPr>
              <w:pStyle w:val="TAC"/>
              <w:rPr>
                <w:lang w:eastAsia="en-US"/>
              </w:rPr>
            </w:pPr>
            <w:r w:rsidRPr="00F511A5">
              <w:rPr>
                <w:lang w:eastAsia="en-US"/>
              </w:rPr>
              <w:t>16.5.0</w:t>
            </w:r>
          </w:p>
        </w:tc>
      </w:tr>
      <w:tr w:rsidR="005979E7" w:rsidRPr="00F511A5" w14:paraId="36DBFAC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989488"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87119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BB25DF" w14:textId="77777777" w:rsidR="005979E7" w:rsidRPr="00F511A5" w:rsidRDefault="005979E7" w:rsidP="00F17634">
            <w:pPr>
              <w:pStyle w:val="TAC"/>
              <w:rPr>
                <w:lang w:eastAsia="en-US"/>
              </w:rPr>
            </w:pPr>
            <w:r w:rsidRPr="00F511A5">
              <w:rPr>
                <w:lang w:eastAsia="en-US"/>
              </w:rPr>
              <w:t>R5-204217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A8CFA1" w14:textId="77777777" w:rsidR="005979E7" w:rsidRPr="00F511A5" w:rsidRDefault="005979E7" w:rsidP="00F17634">
            <w:pPr>
              <w:pStyle w:val="TAC"/>
              <w:rPr>
                <w:lang w:eastAsia="en-US"/>
              </w:rPr>
            </w:pPr>
            <w:r w:rsidRPr="00F511A5">
              <w:rPr>
                <w:lang w:eastAsia="en-US"/>
              </w:rPr>
              <w:t>1744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32117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D4714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0B48A7" w14:textId="77777777" w:rsidR="005979E7" w:rsidRPr="00F511A5" w:rsidRDefault="005979E7" w:rsidP="00F17634">
            <w:pPr>
              <w:pStyle w:val="TAL"/>
              <w:rPr>
                <w:lang w:eastAsia="en-US"/>
              </w:rPr>
            </w:pPr>
            <w:r w:rsidRPr="00F511A5">
              <w:rPr>
                <w:lang w:eastAsia="en-US"/>
              </w:rPr>
              <w:t>Addition of NR-DC RRC test case 8.2.2.9.2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EEF28E" w14:textId="77777777" w:rsidR="005979E7" w:rsidRPr="00F511A5" w:rsidRDefault="005979E7" w:rsidP="00F17634">
            <w:pPr>
              <w:pStyle w:val="TAC"/>
              <w:rPr>
                <w:lang w:eastAsia="en-US"/>
              </w:rPr>
            </w:pPr>
            <w:r w:rsidRPr="00F511A5">
              <w:rPr>
                <w:lang w:eastAsia="en-US"/>
              </w:rPr>
              <w:t>16.5.0</w:t>
            </w:r>
          </w:p>
        </w:tc>
      </w:tr>
      <w:tr w:rsidR="005979E7" w:rsidRPr="00F511A5" w14:paraId="60CD26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3102FB"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4C2AB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100FB6" w14:textId="77777777" w:rsidR="005979E7" w:rsidRPr="00F511A5" w:rsidRDefault="005979E7" w:rsidP="00F17634">
            <w:pPr>
              <w:pStyle w:val="TAC"/>
              <w:rPr>
                <w:lang w:eastAsia="en-US"/>
              </w:rPr>
            </w:pPr>
            <w:r w:rsidRPr="00F511A5">
              <w:rPr>
                <w:lang w:eastAsia="en-US"/>
              </w:rPr>
              <w:t>R5-204237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37B9C6" w14:textId="77777777" w:rsidR="005979E7" w:rsidRPr="00F511A5" w:rsidRDefault="005979E7" w:rsidP="00F17634">
            <w:pPr>
              <w:pStyle w:val="TAC"/>
              <w:rPr>
                <w:lang w:eastAsia="en-US"/>
              </w:rPr>
            </w:pPr>
            <w:r w:rsidRPr="00F511A5">
              <w:rPr>
                <w:lang w:eastAsia="en-US"/>
              </w:rPr>
              <w:t>1746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DE8FC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3DF3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B2354F" w14:textId="77777777" w:rsidR="005979E7" w:rsidRPr="00F511A5" w:rsidRDefault="005979E7" w:rsidP="00F17634">
            <w:pPr>
              <w:pStyle w:val="TAL"/>
              <w:rPr>
                <w:lang w:eastAsia="en-US"/>
              </w:rPr>
            </w:pPr>
            <w:r w:rsidRPr="00F511A5">
              <w:rPr>
                <w:lang w:eastAsia="en-US"/>
              </w:rPr>
              <w:t>Correction to NR5G RRC TC 8.1.4.1.2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B3F510" w14:textId="77777777" w:rsidR="005979E7" w:rsidRPr="00F511A5" w:rsidRDefault="005979E7" w:rsidP="00F17634">
            <w:pPr>
              <w:pStyle w:val="TAC"/>
              <w:rPr>
                <w:lang w:eastAsia="en-US"/>
              </w:rPr>
            </w:pPr>
            <w:r w:rsidRPr="00F511A5">
              <w:rPr>
                <w:lang w:eastAsia="en-US"/>
              </w:rPr>
              <w:t>16.5.0</w:t>
            </w:r>
          </w:p>
        </w:tc>
      </w:tr>
      <w:tr w:rsidR="005979E7" w:rsidRPr="00F511A5" w14:paraId="4D14B1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53851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257CD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3290B5" w14:textId="77777777" w:rsidR="005979E7" w:rsidRPr="00F511A5" w:rsidRDefault="005979E7" w:rsidP="00F17634">
            <w:pPr>
              <w:pStyle w:val="TAC"/>
              <w:rPr>
                <w:lang w:eastAsia="en-US"/>
              </w:rPr>
            </w:pPr>
            <w:r w:rsidRPr="00F511A5">
              <w:rPr>
                <w:lang w:eastAsia="en-US"/>
              </w:rPr>
              <w:t>R5-204254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E6325D" w14:textId="77777777" w:rsidR="005979E7" w:rsidRPr="00F511A5" w:rsidRDefault="005979E7" w:rsidP="00F17634">
            <w:pPr>
              <w:pStyle w:val="TAC"/>
              <w:rPr>
                <w:lang w:eastAsia="en-US"/>
              </w:rPr>
            </w:pPr>
            <w:r w:rsidRPr="00F511A5">
              <w:rPr>
                <w:lang w:eastAsia="en-US"/>
              </w:rPr>
              <w:t>1748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2705F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1D53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0A4CB6" w14:textId="77777777" w:rsidR="005979E7" w:rsidRPr="00F511A5" w:rsidRDefault="005979E7" w:rsidP="00F17634">
            <w:pPr>
              <w:pStyle w:val="TAL"/>
              <w:rPr>
                <w:lang w:eastAsia="en-US"/>
              </w:rPr>
            </w:pPr>
            <w:r w:rsidRPr="00F511A5">
              <w:rPr>
                <w:lang w:eastAsia="en-US"/>
              </w:rPr>
              <w:t>Correction to NR UE Capability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2DBF67" w14:textId="77777777" w:rsidR="005979E7" w:rsidRPr="00F511A5" w:rsidRDefault="005979E7" w:rsidP="00F17634">
            <w:pPr>
              <w:pStyle w:val="TAC"/>
              <w:rPr>
                <w:lang w:eastAsia="en-US"/>
              </w:rPr>
            </w:pPr>
            <w:r w:rsidRPr="00F511A5">
              <w:rPr>
                <w:lang w:eastAsia="en-US"/>
              </w:rPr>
              <w:t>16.5.0</w:t>
            </w:r>
          </w:p>
        </w:tc>
      </w:tr>
      <w:tr w:rsidR="005979E7" w:rsidRPr="00F511A5" w14:paraId="1E9FD1C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F3083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8EB8B6"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5107B2" w14:textId="77777777" w:rsidR="005979E7" w:rsidRPr="00F511A5" w:rsidRDefault="005979E7" w:rsidP="00F17634">
            <w:pPr>
              <w:pStyle w:val="TAC"/>
              <w:rPr>
                <w:lang w:eastAsia="en-US"/>
              </w:rPr>
            </w:pPr>
            <w:r w:rsidRPr="00F511A5">
              <w:rPr>
                <w:lang w:eastAsia="en-US"/>
              </w:rPr>
              <w:t>R5-204334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A0E885" w14:textId="77777777" w:rsidR="005979E7" w:rsidRPr="00F511A5" w:rsidRDefault="005979E7" w:rsidP="00F17634">
            <w:pPr>
              <w:pStyle w:val="TAC"/>
              <w:rPr>
                <w:lang w:eastAsia="en-US"/>
              </w:rPr>
            </w:pPr>
            <w:r w:rsidRPr="00F511A5">
              <w:rPr>
                <w:lang w:eastAsia="en-US"/>
              </w:rPr>
              <w:t>1749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04FA4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0251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FC3852" w14:textId="77777777" w:rsidR="005979E7" w:rsidRPr="00F511A5" w:rsidRDefault="005979E7" w:rsidP="00F17634">
            <w:pPr>
              <w:pStyle w:val="TAL"/>
              <w:rPr>
                <w:lang w:eastAsia="en-US"/>
              </w:rPr>
            </w:pPr>
            <w:r w:rsidRPr="00F511A5">
              <w:rPr>
                <w:lang w:eastAsia="en-US"/>
              </w:rPr>
              <w:t>Correction to NR5GC RRC test case 8.1.5.2.2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095F74" w14:textId="77777777" w:rsidR="005979E7" w:rsidRPr="00F511A5" w:rsidRDefault="005979E7" w:rsidP="00F17634">
            <w:pPr>
              <w:pStyle w:val="TAC"/>
              <w:rPr>
                <w:lang w:eastAsia="en-US"/>
              </w:rPr>
            </w:pPr>
            <w:r w:rsidRPr="00F511A5">
              <w:rPr>
                <w:lang w:eastAsia="en-US"/>
              </w:rPr>
              <w:t>16.5.0</w:t>
            </w:r>
          </w:p>
        </w:tc>
      </w:tr>
      <w:tr w:rsidR="005979E7" w:rsidRPr="00F511A5" w14:paraId="780E18B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3FF46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8FA181"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33B166" w14:textId="77777777" w:rsidR="005979E7" w:rsidRPr="00F511A5" w:rsidRDefault="005979E7" w:rsidP="00F17634">
            <w:pPr>
              <w:pStyle w:val="TAC"/>
              <w:rPr>
                <w:lang w:eastAsia="en-US"/>
              </w:rPr>
            </w:pPr>
            <w:r w:rsidRPr="00F511A5">
              <w:rPr>
                <w:lang w:eastAsia="en-US"/>
              </w:rPr>
              <w:t>R5-204336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29603C" w14:textId="77777777" w:rsidR="005979E7" w:rsidRPr="00F511A5" w:rsidRDefault="005979E7" w:rsidP="00F17634">
            <w:pPr>
              <w:pStyle w:val="TAC"/>
              <w:rPr>
                <w:lang w:eastAsia="en-US"/>
              </w:rPr>
            </w:pPr>
            <w:r w:rsidRPr="00F511A5">
              <w:rPr>
                <w:lang w:eastAsia="en-US"/>
              </w:rPr>
              <w:t>1750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5DB0E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5805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D8D8B1" w14:textId="77777777" w:rsidR="005979E7" w:rsidRPr="00F511A5" w:rsidRDefault="005979E7" w:rsidP="00F17634">
            <w:pPr>
              <w:pStyle w:val="TAL"/>
              <w:rPr>
                <w:lang w:eastAsia="en-US"/>
              </w:rPr>
            </w:pPr>
            <w:r w:rsidRPr="00F511A5">
              <w:rPr>
                <w:lang w:eastAsia="en-US"/>
              </w:rPr>
              <w:t>Correction to test case 11.1.3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FDF789" w14:textId="77777777" w:rsidR="005979E7" w:rsidRPr="00F511A5" w:rsidRDefault="005979E7" w:rsidP="00F17634">
            <w:pPr>
              <w:pStyle w:val="TAC"/>
              <w:rPr>
                <w:lang w:eastAsia="en-US"/>
              </w:rPr>
            </w:pPr>
            <w:r w:rsidRPr="00F511A5">
              <w:rPr>
                <w:lang w:eastAsia="en-US"/>
              </w:rPr>
              <w:t>16.5.0</w:t>
            </w:r>
          </w:p>
        </w:tc>
      </w:tr>
      <w:tr w:rsidR="005979E7" w:rsidRPr="00F511A5" w14:paraId="5A0F04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D6E511"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1EAD3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E71FD8" w14:textId="77777777" w:rsidR="005979E7" w:rsidRPr="00F511A5" w:rsidRDefault="005979E7" w:rsidP="00F17634">
            <w:pPr>
              <w:pStyle w:val="TAC"/>
              <w:rPr>
                <w:lang w:eastAsia="en-US"/>
              </w:rPr>
            </w:pPr>
            <w:r w:rsidRPr="00F511A5">
              <w:rPr>
                <w:lang w:eastAsia="en-US"/>
              </w:rPr>
              <w:t>R5-204341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BD82A7" w14:textId="77777777" w:rsidR="005979E7" w:rsidRPr="00F511A5" w:rsidRDefault="005979E7" w:rsidP="00F17634">
            <w:pPr>
              <w:pStyle w:val="TAC"/>
              <w:rPr>
                <w:lang w:eastAsia="en-US"/>
              </w:rPr>
            </w:pPr>
            <w:r w:rsidRPr="00F511A5">
              <w:rPr>
                <w:lang w:eastAsia="en-US"/>
              </w:rPr>
              <w:t>1751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4A21B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FBB27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FB0C72" w14:textId="77777777" w:rsidR="005979E7" w:rsidRPr="00F511A5" w:rsidRDefault="005979E7" w:rsidP="00F17634">
            <w:pPr>
              <w:pStyle w:val="TAL"/>
              <w:rPr>
                <w:lang w:eastAsia="en-US"/>
              </w:rPr>
            </w:pPr>
            <w:r w:rsidRPr="00F511A5">
              <w:rPr>
                <w:lang w:eastAsia="en-US"/>
              </w:rPr>
              <w:t>Correction to the NR5GC testcase 8.1.3.1.12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19639B" w14:textId="77777777" w:rsidR="005979E7" w:rsidRPr="00F511A5" w:rsidRDefault="005979E7" w:rsidP="00F17634">
            <w:pPr>
              <w:pStyle w:val="TAC"/>
              <w:rPr>
                <w:lang w:eastAsia="en-US"/>
              </w:rPr>
            </w:pPr>
            <w:r w:rsidRPr="00F511A5">
              <w:rPr>
                <w:lang w:eastAsia="en-US"/>
              </w:rPr>
              <w:t>16.5.0</w:t>
            </w:r>
          </w:p>
        </w:tc>
      </w:tr>
      <w:tr w:rsidR="005979E7" w:rsidRPr="00F511A5" w14:paraId="6E80446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230E61"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EB4DC6"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1350B1" w14:textId="77777777" w:rsidR="005979E7" w:rsidRPr="00F511A5" w:rsidRDefault="005979E7" w:rsidP="00F17634">
            <w:pPr>
              <w:pStyle w:val="TAC"/>
              <w:rPr>
                <w:lang w:eastAsia="en-US"/>
              </w:rPr>
            </w:pPr>
            <w:r w:rsidRPr="00F511A5">
              <w:rPr>
                <w:lang w:eastAsia="en-US"/>
              </w:rPr>
              <w:t>R5-204359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0B4CC6" w14:textId="77777777" w:rsidR="005979E7" w:rsidRPr="00F511A5" w:rsidRDefault="005979E7" w:rsidP="00F17634">
            <w:pPr>
              <w:pStyle w:val="TAC"/>
              <w:rPr>
                <w:lang w:eastAsia="en-US"/>
              </w:rPr>
            </w:pPr>
            <w:r w:rsidRPr="00F511A5">
              <w:rPr>
                <w:lang w:eastAsia="en-US"/>
              </w:rPr>
              <w:t>1754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8D23C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A2F0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FAACAD" w14:textId="77777777" w:rsidR="005979E7" w:rsidRPr="00F511A5" w:rsidRDefault="005979E7" w:rsidP="00F17634">
            <w:pPr>
              <w:pStyle w:val="TAL"/>
              <w:rPr>
                <w:lang w:eastAsia="en-US"/>
              </w:rPr>
            </w:pPr>
            <w:r w:rsidRPr="00F511A5">
              <w:rPr>
                <w:lang w:eastAsia="en-US"/>
              </w:rPr>
              <w:t>Correction to NR test case 8.1.4.1.6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BF21CA" w14:textId="77777777" w:rsidR="005979E7" w:rsidRPr="00F511A5" w:rsidRDefault="005979E7" w:rsidP="00F17634">
            <w:pPr>
              <w:pStyle w:val="TAC"/>
              <w:rPr>
                <w:lang w:eastAsia="en-US"/>
              </w:rPr>
            </w:pPr>
            <w:r w:rsidRPr="00F511A5">
              <w:rPr>
                <w:lang w:eastAsia="en-US"/>
              </w:rPr>
              <w:t>16.5.0</w:t>
            </w:r>
          </w:p>
        </w:tc>
      </w:tr>
      <w:tr w:rsidR="005979E7" w:rsidRPr="00F511A5" w14:paraId="3D41A6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CC432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385FF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C68728" w14:textId="77777777" w:rsidR="005979E7" w:rsidRPr="00F511A5" w:rsidRDefault="005979E7" w:rsidP="00F17634">
            <w:pPr>
              <w:pStyle w:val="TAC"/>
              <w:rPr>
                <w:lang w:eastAsia="en-US"/>
              </w:rPr>
            </w:pPr>
            <w:r w:rsidRPr="00F511A5">
              <w:rPr>
                <w:lang w:eastAsia="en-US"/>
              </w:rPr>
              <w:t>R5-204363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3BF01C" w14:textId="77777777" w:rsidR="005979E7" w:rsidRPr="00F511A5" w:rsidRDefault="005979E7" w:rsidP="00F17634">
            <w:pPr>
              <w:pStyle w:val="TAC"/>
              <w:rPr>
                <w:lang w:eastAsia="en-US"/>
              </w:rPr>
            </w:pPr>
            <w:r w:rsidRPr="00F511A5">
              <w:rPr>
                <w:lang w:eastAsia="en-US"/>
              </w:rPr>
              <w:t>1755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772F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5A86E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F526EE" w14:textId="77777777" w:rsidR="005979E7" w:rsidRPr="00F511A5" w:rsidRDefault="005979E7" w:rsidP="00F17634">
            <w:pPr>
              <w:pStyle w:val="TAL"/>
              <w:rPr>
                <w:lang w:eastAsia="en-US"/>
              </w:rPr>
            </w:pPr>
            <w:r w:rsidRPr="00F511A5">
              <w:rPr>
                <w:lang w:eastAsia="en-US"/>
              </w:rPr>
              <w:t>Corrections to NR5G PDCP TC 7.1.3.4.1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E32CFD" w14:textId="77777777" w:rsidR="005979E7" w:rsidRPr="00F511A5" w:rsidRDefault="005979E7" w:rsidP="00F17634">
            <w:pPr>
              <w:pStyle w:val="TAC"/>
              <w:rPr>
                <w:lang w:eastAsia="en-US"/>
              </w:rPr>
            </w:pPr>
            <w:r w:rsidRPr="00F511A5">
              <w:rPr>
                <w:lang w:eastAsia="en-US"/>
              </w:rPr>
              <w:t>16.5.0</w:t>
            </w:r>
          </w:p>
        </w:tc>
      </w:tr>
      <w:tr w:rsidR="005979E7" w:rsidRPr="00F511A5" w14:paraId="3F60D22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8C06C9"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ECFA21"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4484CE" w14:textId="77777777" w:rsidR="005979E7" w:rsidRPr="00F511A5" w:rsidRDefault="005979E7" w:rsidP="00F17634">
            <w:pPr>
              <w:pStyle w:val="TAC"/>
              <w:rPr>
                <w:lang w:eastAsia="en-US"/>
              </w:rPr>
            </w:pPr>
            <w:r w:rsidRPr="00F511A5">
              <w:rPr>
                <w:lang w:eastAsia="en-US"/>
              </w:rPr>
              <w:t>R5-204372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A78AE3" w14:textId="77777777" w:rsidR="005979E7" w:rsidRPr="00F511A5" w:rsidRDefault="005979E7" w:rsidP="00F17634">
            <w:pPr>
              <w:pStyle w:val="TAC"/>
              <w:rPr>
                <w:lang w:eastAsia="en-US"/>
              </w:rPr>
            </w:pPr>
            <w:r w:rsidRPr="00F511A5">
              <w:rPr>
                <w:lang w:eastAsia="en-US"/>
              </w:rPr>
              <w:t>1756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87D4D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FD4D0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8077AF" w14:textId="77777777" w:rsidR="005979E7" w:rsidRPr="00F511A5" w:rsidRDefault="005979E7" w:rsidP="00F17634">
            <w:pPr>
              <w:pStyle w:val="TAL"/>
              <w:rPr>
                <w:lang w:eastAsia="en-US"/>
              </w:rPr>
            </w:pPr>
            <w:r w:rsidRPr="00F511A5">
              <w:rPr>
                <w:lang w:eastAsia="en-US"/>
              </w:rPr>
              <w:t>Correction to NR5GC CA RRC test cases 8.1.2.1.5.x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7C3743" w14:textId="77777777" w:rsidR="005979E7" w:rsidRPr="00F511A5" w:rsidRDefault="005979E7" w:rsidP="00F17634">
            <w:pPr>
              <w:pStyle w:val="TAC"/>
              <w:rPr>
                <w:lang w:eastAsia="en-US"/>
              </w:rPr>
            </w:pPr>
            <w:r w:rsidRPr="00F511A5">
              <w:rPr>
                <w:lang w:eastAsia="en-US"/>
              </w:rPr>
              <w:t>16.5.0</w:t>
            </w:r>
          </w:p>
        </w:tc>
      </w:tr>
      <w:tr w:rsidR="005979E7" w:rsidRPr="00F511A5" w14:paraId="1D77F68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6A8FE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1EC505"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E790439" w14:textId="77777777" w:rsidR="005979E7" w:rsidRPr="00F511A5" w:rsidRDefault="005979E7" w:rsidP="00F17634">
            <w:pPr>
              <w:pStyle w:val="TAC"/>
              <w:rPr>
                <w:lang w:eastAsia="en-US"/>
              </w:rPr>
            </w:pPr>
            <w:r w:rsidRPr="00F511A5">
              <w:rPr>
                <w:lang w:eastAsia="en-US"/>
              </w:rPr>
              <w:t>R5-204379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A3AE8D" w14:textId="77777777" w:rsidR="005979E7" w:rsidRPr="00F511A5" w:rsidRDefault="005979E7" w:rsidP="00F17634">
            <w:pPr>
              <w:pStyle w:val="TAC"/>
              <w:rPr>
                <w:lang w:eastAsia="en-US"/>
              </w:rPr>
            </w:pPr>
            <w:r w:rsidRPr="00F511A5">
              <w:rPr>
                <w:lang w:eastAsia="en-US"/>
              </w:rPr>
              <w:t>1678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6C1D0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A217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5C3CB9" w14:textId="77777777" w:rsidR="005979E7" w:rsidRPr="00F511A5" w:rsidRDefault="005979E7" w:rsidP="00F17634">
            <w:pPr>
              <w:pStyle w:val="TAL"/>
              <w:rPr>
                <w:lang w:eastAsia="en-US"/>
              </w:rPr>
            </w:pPr>
            <w:r w:rsidRPr="00F511A5">
              <w:rPr>
                <w:lang w:eastAsia="en-US"/>
              </w:rPr>
              <w:t>Correction to Idle mode test case 6.4.1.2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92529C" w14:textId="77777777" w:rsidR="005979E7" w:rsidRPr="00F511A5" w:rsidRDefault="005979E7" w:rsidP="00F17634">
            <w:pPr>
              <w:pStyle w:val="TAC"/>
              <w:rPr>
                <w:lang w:eastAsia="en-US"/>
              </w:rPr>
            </w:pPr>
            <w:r w:rsidRPr="00F511A5">
              <w:rPr>
                <w:lang w:eastAsia="en-US"/>
              </w:rPr>
              <w:t>16.5.0</w:t>
            </w:r>
          </w:p>
        </w:tc>
      </w:tr>
      <w:tr w:rsidR="005979E7" w:rsidRPr="00F511A5" w14:paraId="2A1F36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385F7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B2752C"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46143E" w14:textId="77777777" w:rsidR="005979E7" w:rsidRPr="00F511A5" w:rsidRDefault="005979E7" w:rsidP="00F17634">
            <w:pPr>
              <w:pStyle w:val="TAC"/>
              <w:rPr>
                <w:lang w:eastAsia="en-US"/>
              </w:rPr>
            </w:pPr>
            <w:r w:rsidRPr="00F511A5">
              <w:rPr>
                <w:lang w:eastAsia="en-US"/>
              </w:rPr>
              <w:t>R5-204380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8360B8" w14:textId="77777777" w:rsidR="005979E7" w:rsidRPr="00F511A5" w:rsidRDefault="005979E7" w:rsidP="00F17634">
            <w:pPr>
              <w:pStyle w:val="TAC"/>
              <w:rPr>
                <w:lang w:eastAsia="en-US"/>
              </w:rPr>
            </w:pPr>
            <w:r w:rsidRPr="00F511A5">
              <w:rPr>
                <w:lang w:eastAsia="en-US"/>
              </w:rPr>
              <w:t>1680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2256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62F60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85F8BC" w14:textId="77777777" w:rsidR="005979E7" w:rsidRPr="00F511A5" w:rsidRDefault="005979E7" w:rsidP="00F17634">
            <w:pPr>
              <w:pStyle w:val="TAL"/>
              <w:rPr>
                <w:lang w:eastAsia="en-US"/>
              </w:rPr>
            </w:pPr>
            <w:r w:rsidRPr="00F511A5">
              <w:rPr>
                <w:lang w:eastAsia="en-US"/>
              </w:rPr>
              <w:t>Correction to Idle mode test case 6.1.2.9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3A41DFC" w14:textId="77777777" w:rsidR="005979E7" w:rsidRPr="00F511A5" w:rsidRDefault="005979E7" w:rsidP="00F17634">
            <w:pPr>
              <w:pStyle w:val="TAC"/>
              <w:rPr>
                <w:lang w:eastAsia="en-US"/>
              </w:rPr>
            </w:pPr>
            <w:r w:rsidRPr="00F511A5">
              <w:rPr>
                <w:lang w:eastAsia="en-US"/>
              </w:rPr>
              <w:t>16.5.0</w:t>
            </w:r>
          </w:p>
        </w:tc>
      </w:tr>
      <w:tr w:rsidR="005979E7" w:rsidRPr="00F511A5" w14:paraId="675671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80399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2D89E0"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0F4F8A" w14:textId="77777777" w:rsidR="005979E7" w:rsidRPr="00F511A5" w:rsidRDefault="005979E7" w:rsidP="00F17634">
            <w:pPr>
              <w:pStyle w:val="TAC"/>
              <w:rPr>
                <w:lang w:eastAsia="en-US"/>
              </w:rPr>
            </w:pPr>
            <w:r w:rsidRPr="00F511A5">
              <w:rPr>
                <w:lang w:eastAsia="en-US"/>
              </w:rPr>
              <w:t>R5-204381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6B09AB" w14:textId="77777777" w:rsidR="005979E7" w:rsidRPr="00F511A5" w:rsidRDefault="005979E7" w:rsidP="00F17634">
            <w:pPr>
              <w:pStyle w:val="TAC"/>
              <w:rPr>
                <w:lang w:eastAsia="en-US"/>
              </w:rPr>
            </w:pPr>
            <w:r w:rsidRPr="00F511A5">
              <w:rPr>
                <w:lang w:eastAsia="en-US"/>
              </w:rPr>
              <w:t>1689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5EC93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5A835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6CC50C" w14:textId="77777777" w:rsidR="005979E7" w:rsidRPr="00F511A5" w:rsidRDefault="005979E7" w:rsidP="00F17634">
            <w:pPr>
              <w:pStyle w:val="TAL"/>
              <w:rPr>
                <w:lang w:eastAsia="en-US"/>
              </w:rPr>
            </w:pPr>
            <w:r w:rsidRPr="00F511A5">
              <w:rPr>
                <w:lang w:eastAsia="en-US"/>
              </w:rPr>
              <w:t>Correction to the power level of NR RRC TC 8.1.1.2.1 and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D0122F" w14:textId="77777777" w:rsidR="005979E7" w:rsidRPr="00F511A5" w:rsidRDefault="005979E7" w:rsidP="00F17634">
            <w:pPr>
              <w:pStyle w:val="TAC"/>
              <w:rPr>
                <w:lang w:eastAsia="en-US"/>
              </w:rPr>
            </w:pPr>
            <w:r w:rsidRPr="00F511A5">
              <w:rPr>
                <w:lang w:eastAsia="en-US"/>
              </w:rPr>
              <w:t>16.5.0</w:t>
            </w:r>
          </w:p>
        </w:tc>
      </w:tr>
      <w:tr w:rsidR="005979E7" w:rsidRPr="00F511A5" w14:paraId="08CB172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3D34E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24636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074C34" w14:textId="77777777" w:rsidR="005979E7" w:rsidRPr="00F511A5" w:rsidRDefault="005979E7" w:rsidP="00F17634">
            <w:pPr>
              <w:pStyle w:val="TAC"/>
              <w:rPr>
                <w:lang w:eastAsia="en-US"/>
              </w:rPr>
            </w:pPr>
            <w:r w:rsidRPr="00F511A5">
              <w:rPr>
                <w:lang w:eastAsia="en-US"/>
              </w:rPr>
              <w:t>R5-204382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03272E" w14:textId="77777777" w:rsidR="005979E7" w:rsidRPr="00F511A5" w:rsidRDefault="005979E7" w:rsidP="00F17634">
            <w:pPr>
              <w:pStyle w:val="TAC"/>
              <w:rPr>
                <w:lang w:eastAsia="en-US"/>
              </w:rPr>
            </w:pPr>
            <w:r w:rsidRPr="00F511A5">
              <w:rPr>
                <w:lang w:eastAsia="en-US"/>
              </w:rPr>
              <w:t>1739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02E3B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E661F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49C21B" w14:textId="77777777" w:rsidR="005979E7" w:rsidRPr="00F511A5" w:rsidRDefault="005979E7" w:rsidP="00F17634">
            <w:pPr>
              <w:pStyle w:val="TAL"/>
              <w:rPr>
                <w:lang w:eastAsia="en-US"/>
              </w:rPr>
            </w:pPr>
            <w:r w:rsidRPr="00F511A5">
              <w:rPr>
                <w:lang w:eastAsia="en-US"/>
              </w:rPr>
              <w:t>Correction to NR RRC TC 8.1.3.2.2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A8838B" w14:textId="77777777" w:rsidR="005979E7" w:rsidRPr="00F511A5" w:rsidRDefault="005979E7" w:rsidP="00F17634">
            <w:pPr>
              <w:pStyle w:val="TAC"/>
              <w:rPr>
                <w:lang w:eastAsia="en-US"/>
              </w:rPr>
            </w:pPr>
            <w:r w:rsidRPr="00F511A5">
              <w:rPr>
                <w:lang w:eastAsia="en-US"/>
              </w:rPr>
              <w:t>16.5.0</w:t>
            </w:r>
          </w:p>
        </w:tc>
      </w:tr>
      <w:tr w:rsidR="005979E7" w:rsidRPr="00F511A5" w14:paraId="5A79CE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451593" w14:textId="77777777" w:rsidR="005979E7" w:rsidRPr="00F511A5" w:rsidRDefault="005979E7" w:rsidP="00F17634">
            <w:pPr>
              <w:pStyle w:val="TAC"/>
              <w:rPr>
                <w:lang w:eastAsia="en-US"/>
              </w:rPr>
            </w:pPr>
            <w:r w:rsidRPr="00F511A5">
              <w:rPr>
                <w:lang w:eastAsia="en-US"/>
              </w:rPr>
              <w:lastRenderedPageBreak/>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59AEB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91C974" w14:textId="77777777" w:rsidR="005979E7" w:rsidRPr="00F511A5" w:rsidRDefault="005979E7" w:rsidP="00F17634">
            <w:pPr>
              <w:pStyle w:val="TAC"/>
              <w:rPr>
                <w:lang w:eastAsia="en-US"/>
              </w:rPr>
            </w:pPr>
            <w:r w:rsidRPr="00F511A5">
              <w:rPr>
                <w:lang w:eastAsia="en-US"/>
              </w:rPr>
              <w:t>R5-204403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EA287B" w14:textId="77777777" w:rsidR="005979E7" w:rsidRPr="00F511A5" w:rsidRDefault="005979E7" w:rsidP="00F17634">
            <w:pPr>
              <w:pStyle w:val="TAC"/>
              <w:rPr>
                <w:lang w:eastAsia="en-US"/>
              </w:rPr>
            </w:pPr>
            <w:r w:rsidRPr="00F511A5">
              <w:rPr>
                <w:lang w:eastAsia="en-US"/>
              </w:rPr>
              <w:t>1592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1FB92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0E9E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EB2659" w14:textId="77777777" w:rsidR="005979E7" w:rsidRPr="00F511A5" w:rsidRDefault="005979E7" w:rsidP="00F17634">
            <w:pPr>
              <w:pStyle w:val="TAL"/>
              <w:rPr>
                <w:lang w:eastAsia="en-US"/>
              </w:rPr>
            </w:pPr>
            <w:r w:rsidRPr="00F511A5">
              <w:rPr>
                <w:lang w:eastAsia="en-US"/>
              </w:rPr>
              <w:t>Correction to NR TC 6.1.1.2-access technology combinations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2AFEB3" w14:textId="77777777" w:rsidR="005979E7" w:rsidRPr="00F511A5" w:rsidRDefault="005979E7" w:rsidP="00F17634">
            <w:pPr>
              <w:pStyle w:val="TAC"/>
              <w:rPr>
                <w:lang w:eastAsia="en-US"/>
              </w:rPr>
            </w:pPr>
            <w:r w:rsidRPr="00F511A5">
              <w:rPr>
                <w:lang w:eastAsia="en-US"/>
              </w:rPr>
              <w:t>16.5.0</w:t>
            </w:r>
          </w:p>
        </w:tc>
      </w:tr>
      <w:tr w:rsidR="005979E7" w:rsidRPr="00F511A5" w14:paraId="44167D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FD7EA9"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F0C3E1"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976834" w14:textId="77777777" w:rsidR="005979E7" w:rsidRPr="00F511A5" w:rsidRDefault="005979E7" w:rsidP="00F17634">
            <w:pPr>
              <w:pStyle w:val="TAC"/>
              <w:rPr>
                <w:lang w:eastAsia="en-US"/>
              </w:rPr>
            </w:pPr>
            <w:r w:rsidRPr="00F511A5">
              <w:rPr>
                <w:lang w:eastAsia="en-US"/>
              </w:rPr>
              <w:t>R5-204404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856816" w14:textId="77777777" w:rsidR="005979E7" w:rsidRPr="00F511A5" w:rsidRDefault="005979E7" w:rsidP="00F17634">
            <w:pPr>
              <w:pStyle w:val="TAC"/>
              <w:rPr>
                <w:lang w:eastAsia="en-US"/>
              </w:rPr>
            </w:pPr>
            <w:r w:rsidRPr="00F511A5">
              <w:rPr>
                <w:lang w:eastAsia="en-US"/>
              </w:rPr>
              <w:t>1596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F6DBA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5455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6006AF" w14:textId="77777777" w:rsidR="005979E7" w:rsidRPr="00F511A5" w:rsidRDefault="005979E7" w:rsidP="00F17634">
            <w:pPr>
              <w:pStyle w:val="TAL"/>
              <w:rPr>
                <w:lang w:eastAsia="en-US"/>
              </w:rPr>
            </w:pPr>
            <w:r w:rsidRPr="00F511A5">
              <w:rPr>
                <w:lang w:eastAsia="en-US"/>
              </w:rPr>
              <w:t>Correction to NR TC 6.1.1.7-PLMN selection of RPLMN or HPLMN in Automatic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ED27A4" w14:textId="77777777" w:rsidR="005979E7" w:rsidRPr="00F511A5" w:rsidRDefault="005979E7" w:rsidP="00F17634">
            <w:pPr>
              <w:pStyle w:val="TAC"/>
              <w:rPr>
                <w:lang w:eastAsia="en-US"/>
              </w:rPr>
            </w:pPr>
            <w:r w:rsidRPr="00F511A5">
              <w:rPr>
                <w:lang w:eastAsia="en-US"/>
              </w:rPr>
              <w:t>16.5.0</w:t>
            </w:r>
          </w:p>
        </w:tc>
      </w:tr>
      <w:tr w:rsidR="005979E7" w:rsidRPr="00F511A5" w14:paraId="7C1BDA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DFE0B7"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BC8CEC"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76F54D" w14:textId="77777777" w:rsidR="005979E7" w:rsidRPr="00F511A5" w:rsidRDefault="005979E7" w:rsidP="00F17634">
            <w:pPr>
              <w:pStyle w:val="TAC"/>
              <w:rPr>
                <w:lang w:eastAsia="en-US"/>
              </w:rPr>
            </w:pPr>
            <w:r w:rsidRPr="00F511A5">
              <w:rPr>
                <w:lang w:eastAsia="en-US"/>
              </w:rPr>
              <w:t>R5-204405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AD7452" w14:textId="77777777" w:rsidR="005979E7" w:rsidRPr="00F511A5" w:rsidRDefault="005979E7" w:rsidP="00F17634">
            <w:pPr>
              <w:pStyle w:val="TAC"/>
              <w:rPr>
                <w:lang w:eastAsia="en-US"/>
              </w:rPr>
            </w:pPr>
            <w:r w:rsidRPr="00F511A5">
              <w:rPr>
                <w:lang w:eastAsia="en-US"/>
              </w:rPr>
              <w:t>1598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5461E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3DAF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8CD6E7" w14:textId="77777777" w:rsidR="005979E7" w:rsidRPr="00F511A5" w:rsidRDefault="005979E7" w:rsidP="00F17634">
            <w:pPr>
              <w:pStyle w:val="TAL"/>
              <w:rPr>
                <w:lang w:eastAsia="en-US"/>
              </w:rPr>
            </w:pPr>
            <w:r w:rsidRPr="00F511A5">
              <w:rPr>
                <w:lang w:eastAsia="en-US"/>
              </w:rPr>
              <w:t>Correction to NR TC 6.1.2.19-Speed-dependent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1D60EA" w14:textId="77777777" w:rsidR="005979E7" w:rsidRPr="00F511A5" w:rsidRDefault="005979E7" w:rsidP="00F17634">
            <w:pPr>
              <w:pStyle w:val="TAC"/>
              <w:rPr>
                <w:lang w:eastAsia="en-US"/>
              </w:rPr>
            </w:pPr>
            <w:r w:rsidRPr="00F511A5">
              <w:rPr>
                <w:lang w:eastAsia="en-US"/>
              </w:rPr>
              <w:t>16.5.0</w:t>
            </w:r>
          </w:p>
        </w:tc>
      </w:tr>
      <w:tr w:rsidR="005979E7" w:rsidRPr="00F511A5" w14:paraId="3B58E74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A31D1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9FB739"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44E492" w14:textId="77777777" w:rsidR="005979E7" w:rsidRPr="00F511A5" w:rsidRDefault="005979E7" w:rsidP="00F17634">
            <w:pPr>
              <w:pStyle w:val="TAC"/>
              <w:rPr>
                <w:lang w:eastAsia="en-US"/>
              </w:rPr>
            </w:pPr>
            <w:r w:rsidRPr="00F511A5">
              <w:rPr>
                <w:lang w:eastAsia="en-US"/>
              </w:rPr>
              <w:t>R5-204406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0166DE" w14:textId="77777777" w:rsidR="005979E7" w:rsidRPr="00F511A5" w:rsidRDefault="005979E7" w:rsidP="00F17634">
            <w:pPr>
              <w:pStyle w:val="TAC"/>
              <w:rPr>
                <w:lang w:eastAsia="en-US"/>
              </w:rPr>
            </w:pPr>
            <w:r w:rsidRPr="00F511A5">
              <w:rPr>
                <w:lang w:eastAsia="en-US"/>
              </w:rPr>
              <w:t>1603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D4247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87F6E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1881B9" w14:textId="77777777" w:rsidR="005979E7" w:rsidRPr="00F511A5" w:rsidRDefault="005979E7" w:rsidP="00F17634">
            <w:pPr>
              <w:pStyle w:val="TAL"/>
              <w:rPr>
                <w:lang w:eastAsia="en-US"/>
              </w:rPr>
            </w:pPr>
            <w:r w:rsidRPr="00F511A5">
              <w:rPr>
                <w:lang w:eastAsia="en-US"/>
              </w:rPr>
              <w:t>Correction to NR TC 6.2.1.5-Inter-RAT Background HPLMN Search with Automatic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353C58" w14:textId="77777777" w:rsidR="005979E7" w:rsidRPr="00F511A5" w:rsidRDefault="005979E7" w:rsidP="00F17634">
            <w:pPr>
              <w:pStyle w:val="TAC"/>
              <w:rPr>
                <w:lang w:eastAsia="en-US"/>
              </w:rPr>
            </w:pPr>
            <w:r w:rsidRPr="00F511A5">
              <w:rPr>
                <w:lang w:eastAsia="en-US"/>
              </w:rPr>
              <w:t>16.5.0</w:t>
            </w:r>
          </w:p>
        </w:tc>
      </w:tr>
      <w:tr w:rsidR="005979E7" w:rsidRPr="00F511A5" w14:paraId="640B517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AD10B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68183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761C53" w14:textId="77777777" w:rsidR="005979E7" w:rsidRPr="00F511A5" w:rsidRDefault="005979E7" w:rsidP="00F17634">
            <w:pPr>
              <w:pStyle w:val="TAC"/>
              <w:rPr>
                <w:lang w:eastAsia="en-US"/>
              </w:rPr>
            </w:pPr>
            <w:r w:rsidRPr="00F511A5">
              <w:rPr>
                <w:lang w:eastAsia="en-US"/>
              </w:rPr>
              <w:t>R5-204407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2958EB" w14:textId="77777777" w:rsidR="005979E7" w:rsidRPr="00F511A5" w:rsidRDefault="005979E7" w:rsidP="00F17634">
            <w:pPr>
              <w:pStyle w:val="TAC"/>
              <w:rPr>
                <w:lang w:eastAsia="en-US"/>
              </w:rPr>
            </w:pPr>
            <w:r w:rsidRPr="00F511A5">
              <w:rPr>
                <w:lang w:eastAsia="en-US"/>
              </w:rPr>
              <w:t>1605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45152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4839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DB6AE4" w14:textId="77777777" w:rsidR="005979E7" w:rsidRPr="00F511A5" w:rsidRDefault="005979E7" w:rsidP="00F17634">
            <w:pPr>
              <w:pStyle w:val="TAL"/>
              <w:rPr>
                <w:lang w:eastAsia="en-US"/>
              </w:rPr>
            </w:pPr>
            <w:r w:rsidRPr="00F511A5">
              <w:rPr>
                <w:lang w:eastAsia="en-US"/>
              </w:rPr>
              <w:t>Correction to NR TC 6.3.1.1-SOR during registration with security check successful using List Type 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A069E5" w14:textId="77777777" w:rsidR="005979E7" w:rsidRPr="00F511A5" w:rsidRDefault="005979E7" w:rsidP="00F17634">
            <w:pPr>
              <w:pStyle w:val="TAC"/>
              <w:rPr>
                <w:lang w:eastAsia="en-US"/>
              </w:rPr>
            </w:pPr>
            <w:r w:rsidRPr="00F511A5">
              <w:rPr>
                <w:lang w:eastAsia="en-US"/>
              </w:rPr>
              <w:t>16.5.0</w:t>
            </w:r>
          </w:p>
        </w:tc>
      </w:tr>
      <w:tr w:rsidR="005979E7" w:rsidRPr="00F511A5" w14:paraId="26D155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40B220"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FE2714"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2DFF9C" w14:textId="77777777" w:rsidR="005979E7" w:rsidRPr="00F511A5" w:rsidRDefault="005979E7" w:rsidP="00F17634">
            <w:pPr>
              <w:pStyle w:val="TAC"/>
              <w:rPr>
                <w:lang w:eastAsia="en-US"/>
              </w:rPr>
            </w:pPr>
            <w:r w:rsidRPr="00F511A5">
              <w:rPr>
                <w:lang w:eastAsia="en-US"/>
              </w:rPr>
              <w:t>R5-204408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B3D93E" w14:textId="77777777" w:rsidR="005979E7" w:rsidRPr="00F511A5" w:rsidRDefault="005979E7" w:rsidP="00F17634">
            <w:pPr>
              <w:pStyle w:val="TAC"/>
              <w:rPr>
                <w:lang w:eastAsia="en-US"/>
              </w:rPr>
            </w:pPr>
            <w:r w:rsidRPr="00F511A5">
              <w:rPr>
                <w:lang w:eastAsia="en-US"/>
              </w:rPr>
              <w:t>1606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A1E3A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A69B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BA0B99" w14:textId="77777777" w:rsidR="005979E7" w:rsidRPr="00F511A5" w:rsidRDefault="005979E7" w:rsidP="00F17634">
            <w:pPr>
              <w:pStyle w:val="TAL"/>
              <w:rPr>
                <w:lang w:eastAsia="en-US"/>
              </w:rPr>
            </w:pPr>
            <w:r w:rsidRPr="00F511A5">
              <w:rPr>
                <w:lang w:eastAsia="en-US"/>
              </w:rPr>
              <w:t>Correction to NR TC 6.3.1.2-SOR during registration with security check successful but  no requested acknowledgement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5BE79C" w14:textId="77777777" w:rsidR="005979E7" w:rsidRPr="00F511A5" w:rsidRDefault="005979E7" w:rsidP="00F17634">
            <w:pPr>
              <w:pStyle w:val="TAC"/>
              <w:rPr>
                <w:lang w:eastAsia="en-US"/>
              </w:rPr>
            </w:pPr>
            <w:r w:rsidRPr="00F511A5">
              <w:rPr>
                <w:lang w:eastAsia="en-US"/>
              </w:rPr>
              <w:t>16.5.0</w:t>
            </w:r>
          </w:p>
        </w:tc>
      </w:tr>
      <w:tr w:rsidR="005979E7" w:rsidRPr="00F511A5" w14:paraId="3FF81CA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CE514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12256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31DB3A" w14:textId="77777777" w:rsidR="005979E7" w:rsidRPr="00F511A5" w:rsidRDefault="005979E7" w:rsidP="00F17634">
            <w:pPr>
              <w:pStyle w:val="TAC"/>
              <w:rPr>
                <w:lang w:eastAsia="en-US"/>
              </w:rPr>
            </w:pPr>
            <w:r w:rsidRPr="00F511A5">
              <w:rPr>
                <w:lang w:eastAsia="en-US"/>
              </w:rPr>
              <w:t>R5-204409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B40EBF" w14:textId="77777777" w:rsidR="005979E7" w:rsidRPr="00F511A5" w:rsidRDefault="005979E7" w:rsidP="00F17634">
            <w:pPr>
              <w:pStyle w:val="TAC"/>
              <w:rPr>
                <w:lang w:eastAsia="en-US"/>
              </w:rPr>
            </w:pPr>
            <w:r w:rsidRPr="00F511A5">
              <w:rPr>
                <w:lang w:eastAsia="en-US"/>
              </w:rPr>
              <w:t>1608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A6849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39481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9016F1" w14:textId="77777777" w:rsidR="005979E7" w:rsidRPr="00F511A5" w:rsidRDefault="005979E7" w:rsidP="00F17634">
            <w:pPr>
              <w:pStyle w:val="TAL"/>
              <w:rPr>
                <w:lang w:eastAsia="en-US"/>
              </w:rPr>
            </w:pPr>
            <w:r w:rsidRPr="00F511A5">
              <w:rPr>
                <w:lang w:eastAsia="en-US"/>
              </w:rPr>
              <w:t>Correction to NR TC 6.3.1.5-SOR during registration with no SOR information received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CCDAF1" w14:textId="77777777" w:rsidR="005979E7" w:rsidRPr="00F511A5" w:rsidRDefault="005979E7" w:rsidP="00F17634">
            <w:pPr>
              <w:pStyle w:val="TAC"/>
              <w:rPr>
                <w:lang w:eastAsia="en-US"/>
              </w:rPr>
            </w:pPr>
            <w:r w:rsidRPr="00F511A5">
              <w:rPr>
                <w:lang w:eastAsia="en-US"/>
              </w:rPr>
              <w:t>16.5.0</w:t>
            </w:r>
          </w:p>
        </w:tc>
      </w:tr>
      <w:tr w:rsidR="005979E7" w:rsidRPr="00F511A5" w14:paraId="093438A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7008F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158EF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1AE816" w14:textId="77777777" w:rsidR="005979E7" w:rsidRPr="00F511A5" w:rsidRDefault="005979E7" w:rsidP="00F17634">
            <w:pPr>
              <w:pStyle w:val="TAC"/>
              <w:rPr>
                <w:lang w:eastAsia="en-US"/>
              </w:rPr>
            </w:pPr>
            <w:r w:rsidRPr="00F511A5">
              <w:rPr>
                <w:lang w:eastAsia="en-US"/>
              </w:rPr>
              <w:t>R5-204410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46509D" w14:textId="77777777" w:rsidR="005979E7" w:rsidRPr="00F511A5" w:rsidRDefault="005979E7" w:rsidP="00F17634">
            <w:pPr>
              <w:pStyle w:val="TAC"/>
              <w:rPr>
                <w:lang w:eastAsia="en-US"/>
              </w:rPr>
            </w:pPr>
            <w:r w:rsidRPr="00F511A5">
              <w:rPr>
                <w:lang w:eastAsia="en-US"/>
              </w:rPr>
              <w:t>1645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8F487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DCB8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A899AF" w14:textId="77777777" w:rsidR="005979E7" w:rsidRPr="00F511A5" w:rsidRDefault="005979E7" w:rsidP="00F17634">
            <w:pPr>
              <w:pStyle w:val="TAL"/>
              <w:rPr>
                <w:lang w:eastAsia="en-US"/>
              </w:rPr>
            </w:pPr>
            <w:r w:rsidRPr="00F511A5">
              <w:rPr>
                <w:lang w:eastAsia="en-US"/>
              </w:rPr>
              <w:t>Correction to Idle Mode SoR TC 6.3.1.7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1C92AF" w14:textId="77777777" w:rsidR="005979E7" w:rsidRPr="00F511A5" w:rsidRDefault="005979E7" w:rsidP="00F17634">
            <w:pPr>
              <w:pStyle w:val="TAC"/>
              <w:rPr>
                <w:lang w:eastAsia="en-US"/>
              </w:rPr>
            </w:pPr>
            <w:r w:rsidRPr="00F511A5">
              <w:rPr>
                <w:lang w:eastAsia="en-US"/>
              </w:rPr>
              <w:t>16.5.0</w:t>
            </w:r>
          </w:p>
        </w:tc>
      </w:tr>
      <w:tr w:rsidR="005979E7" w:rsidRPr="00F511A5" w14:paraId="29FE0E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6F3218"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E1961D"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48B6BF" w14:textId="77777777" w:rsidR="005979E7" w:rsidRPr="00F511A5" w:rsidRDefault="005979E7" w:rsidP="00F17634">
            <w:pPr>
              <w:pStyle w:val="TAC"/>
              <w:rPr>
                <w:lang w:eastAsia="en-US"/>
              </w:rPr>
            </w:pPr>
            <w:r w:rsidRPr="00F511A5">
              <w:rPr>
                <w:lang w:eastAsia="en-US"/>
              </w:rPr>
              <w:t>R5-204411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97798F" w14:textId="77777777" w:rsidR="005979E7" w:rsidRPr="00F511A5" w:rsidRDefault="005979E7" w:rsidP="00F17634">
            <w:pPr>
              <w:pStyle w:val="TAC"/>
              <w:rPr>
                <w:lang w:eastAsia="en-US"/>
              </w:rPr>
            </w:pPr>
            <w:r w:rsidRPr="00F511A5">
              <w:rPr>
                <w:lang w:eastAsia="en-US"/>
              </w:rPr>
              <w:t>1647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1F10F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DA4EB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0A6F70" w14:textId="77777777" w:rsidR="005979E7" w:rsidRPr="00F511A5" w:rsidRDefault="005979E7" w:rsidP="00F17634">
            <w:pPr>
              <w:pStyle w:val="TAL"/>
              <w:rPr>
                <w:lang w:eastAsia="en-US"/>
              </w:rPr>
            </w:pPr>
            <w:r w:rsidRPr="00F511A5">
              <w:rPr>
                <w:lang w:eastAsia="en-US"/>
              </w:rPr>
              <w:t>Correction to NR TC 6.3.1.8-Steering of UE in roaming after registration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561F4ED" w14:textId="77777777" w:rsidR="005979E7" w:rsidRPr="00F511A5" w:rsidRDefault="005979E7" w:rsidP="00F17634">
            <w:pPr>
              <w:pStyle w:val="TAC"/>
              <w:rPr>
                <w:lang w:eastAsia="en-US"/>
              </w:rPr>
            </w:pPr>
            <w:r w:rsidRPr="00F511A5">
              <w:rPr>
                <w:lang w:eastAsia="en-US"/>
              </w:rPr>
              <w:t>16.5.0</w:t>
            </w:r>
          </w:p>
        </w:tc>
      </w:tr>
      <w:tr w:rsidR="005979E7" w:rsidRPr="00F511A5" w14:paraId="6D6D5C2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88AFB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CAFD9E"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7057F6" w14:textId="77777777" w:rsidR="005979E7" w:rsidRPr="00F511A5" w:rsidRDefault="005979E7" w:rsidP="00F17634">
            <w:pPr>
              <w:pStyle w:val="TAC"/>
              <w:rPr>
                <w:lang w:eastAsia="en-US"/>
              </w:rPr>
            </w:pPr>
            <w:r w:rsidRPr="00F511A5">
              <w:rPr>
                <w:lang w:eastAsia="en-US"/>
              </w:rPr>
              <w:t>R5-204412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EB4FBC" w14:textId="77777777" w:rsidR="005979E7" w:rsidRPr="00F511A5" w:rsidRDefault="005979E7" w:rsidP="00F17634">
            <w:pPr>
              <w:pStyle w:val="TAC"/>
              <w:rPr>
                <w:lang w:eastAsia="en-US"/>
              </w:rPr>
            </w:pPr>
            <w:r w:rsidRPr="00F511A5">
              <w:rPr>
                <w:lang w:eastAsia="en-US"/>
              </w:rPr>
              <w:t>1669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5EB13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C0931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D7E7F2" w14:textId="77777777" w:rsidR="005979E7" w:rsidRPr="00F511A5" w:rsidRDefault="005979E7" w:rsidP="00F17634">
            <w:pPr>
              <w:pStyle w:val="TAL"/>
              <w:rPr>
                <w:lang w:eastAsia="en-US"/>
              </w:rPr>
            </w:pPr>
            <w:r w:rsidRPr="00F511A5">
              <w:rPr>
                <w:lang w:eastAsia="en-US"/>
              </w:rPr>
              <w:t>Correction to NR TC 6.2.2.1-N2L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E9FBCB" w14:textId="77777777" w:rsidR="005979E7" w:rsidRPr="00F511A5" w:rsidRDefault="005979E7" w:rsidP="00F17634">
            <w:pPr>
              <w:pStyle w:val="TAC"/>
              <w:rPr>
                <w:lang w:eastAsia="en-US"/>
              </w:rPr>
            </w:pPr>
            <w:r w:rsidRPr="00F511A5">
              <w:rPr>
                <w:lang w:eastAsia="en-US"/>
              </w:rPr>
              <w:t>16.5.0</w:t>
            </w:r>
          </w:p>
        </w:tc>
      </w:tr>
      <w:tr w:rsidR="005979E7" w:rsidRPr="00F511A5" w14:paraId="48D4EE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755A5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16FC4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D9906D" w14:textId="77777777" w:rsidR="005979E7" w:rsidRPr="00F511A5" w:rsidRDefault="005979E7" w:rsidP="00F17634">
            <w:pPr>
              <w:pStyle w:val="TAC"/>
              <w:rPr>
                <w:lang w:eastAsia="en-US"/>
              </w:rPr>
            </w:pPr>
            <w:r w:rsidRPr="00F511A5">
              <w:rPr>
                <w:lang w:eastAsia="en-US"/>
              </w:rPr>
              <w:t>R5-204413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8694DD" w14:textId="77777777" w:rsidR="005979E7" w:rsidRPr="00F511A5" w:rsidRDefault="005979E7" w:rsidP="00F17634">
            <w:pPr>
              <w:pStyle w:val="TAC"/>
              <w:rPr>
                <w:lang w:eastAsia="en-US"/>
              </w:rPr>
            </w:pPr>
            <w:r w:rsidRPr="00F511A5">
              <w:rPr>
                <w:lang w:eastAsia="en-US"/>
              </w:rPr>
              <w:t>1670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09D86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BE98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EED2C7" w14:textId="77777777" w:rsidR="005979E7" w:rsidRPr="00F511A5" w:rsidRDefault="005979E7" w:rsidP="00F17634">
            <w:pPr>
              <w:pStyle w:val="TAL"/>
              <w:rPr>
                <w:lang w:eastAsia="en-US"/>
              </w:rPr>
            </w:pPr>
            <w:r w:rsidRPr="00F511A5">
              <w:rPr>
                <w:lang w:eastAsia="en-US"/>
              </w:rPr>
              <w:t>Correction to NR TC 6.2.2.2-L2N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1904AB" w14:textId="77777777" w:rsidR="005979E7" w:rsidRPr="00F511A5" w:rsidRDefault="005979E7" w:rsidP="00F17634">
            <w:pPr>
              <w:pStyle w:val="TAC"/>
              <w:rPr>
                <w:lang w:eastAsia="en-US"/>
              </w:rPr>
            </w:pPr>
            <w:r w:rsidRPr="00F511A5">
              <w:rPr>
                <w:lang w:eastAsia="en-US"/>
              </w:rPr>
              <w:t>16.5.0</w:t>
            </w:r>
          </w:p>
        </w:tc>
      </w:tr>
      <w:tr w:rsidR="005979E7" w:rsidRPr="00F511A5" w14:paraId="759BF7F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DF265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CF619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E0240A" w14:textId="77777777" w:rsidR="005979E7" w:rsidRPr="00F511A5" w:rsidRDefault="005979E7" w:rsidP="00F17634">
            <w:pPr>
              <w:pStyle w:val="TAC"/>
              <w:rPr>
                <w:lang w:eastAsia="en-US"/>
              </w:rPr>
            </w:pPr>
            <w:r w:rsidRPr="00F511A5">
              <w:rPr>
                <w:lang w:eastAsia="en-US"/>
              </w:rPr>
              <w:t>R5-204414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D37E54" w14:textId="77777777" w:rsidR="005979E7" w:rsidRPr="00F511A5" w:rsidRDefault="005979E7" w:rsidP="00F17634">
            <w:pPr>
              <w:pStyle w:val="TAC"/>
              <w:rPr>
                <w:lang w:eastAsia="en-US"/>
              </w:rPr>
            </w:pPr>
            <w:r w:rsidRPr="00F511A5">
              <w:rPr>
                <w:lang w:eastAsia="en-US"/>
              </w:rPr>
              <w:t>1677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A24F8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D1E7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A26496" w14:textId="77777777" w:rsidR="005979E7" w:rsidRPr="00F511A5" w:rsidRDefault="005979E7" w:rsidP="00F17634">
            <w:pPr>
              <w:pStyle w:val="TAL"/>
              <w:rPr>
                <w:lang w:eastAsia="en-US"/>
              </w:rPr>
            </w:pPr>
            <w:r w:rsidRPr="00F511A5">
              <w:rPr>
                <w:lang w:eastAsia="en-US"/>
              </w:rPr>
              <w:t>Correction to the power level of Idle mode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F9A782" w14:textId="77777777" w:rsidR="005979E7" w:rsidRPr="00F511A5" w:rsidRDefault="005979E7" w:rsidP="00F17634">
            <w:pPr>
              <w:pStyle w:val="TAC"/>
              <w:rPr>
                <w:lang w:eastAsia="en-US"/>
              </w:rPr>
            </w:pPr>
            <w:r w:rsidRPr="00F511A5">
              <w:rPr>
                <w:lang w:eastAsia="en-US"/>
              </w:rPr>
              <w:t>16.5.0</w:t>
            </w:r>
          </w:p>
        </w:tc>
      </w:tr>
      <w:tr w:rsidR="005979E7" w:rsidRPr="00F511A5" w14:paraId="0F8AFA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84EBD0"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577B2E"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1D6DD9" w14:textId="77777777" w:rsidR="005979E7" w:rsidRPr="00F511A5" w:rsidRDefault="005979E7" w:rsidP="00F17634">
            <w:pPr>
              <w:pStyle w:val="TAC"/>
              <w:rPr>
                <w:lang w:eastAsia="en-US"/>
              </w:rPr>
            </w:pPr>
            <w:r w:rsidRPr="00F511A5">
              <w:rPr>
                <w:lang w:eastAsia="en-US"/>
              </w:rPr>
              <w:t>R5-204415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0C0B61" w14:textId="77777777" w:rsidR="005979E7" w:rsidRPr="00F511A5" w:rsidRDefault="005979E7" w:rsidP="00F17634">
            <w:pPr>
              <w:pStyle w:val="TAC"/>
              <w:rPr>
                <w:lang w:eastAsia="en-US"/>
              </w:rPr>
            </w:pPr>
            <w:r w:rsidRPr="00F511A5">
              <w:rPr>
                <w:lang w:eastAsia="en-US"/>
              </w:rPr>
              <w:t>1693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1D514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C487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9EAB12" w14:textId="77777777" w:rsidR="005979E7" w:rsidRPr="00F511A5" w:rsidRDefault="005979E7" w:rsidP="00F17634">
            <w:pPr>
              <w:pStyle w:val="TAL"/>
              <w:rPr>
                <w:lang w:eastAsia="en-US"/>
              </w:rPr>
            </w:pPr>
            <w:r w:rsidRPr="00F511A5">
              <w:rPr>
                <w:lang w:eastAsia="en-US"/>
              </w:rPr>
              <w:t>Corrections to NR5G Idle Mode TC 6.4.2.1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159893" w14:textId="77777777" w:rsidR="005979E7" w:rsidRPr="00F511A5" w:rsidRDefault="005979E7" w:rsidP="00F17634">
            <w:pPr>
              <w:pStyle w:val="TAC"/>
              <w:rPr>
                <w:lang w:eastAsia="en-US"/>
              </w:rPr>
            </w:pPr>
            <w:r w:rsidRPr="00F511A5">
              <w:rPr>
                <w:lang w:eastAsia="en-US"/>
              </w:rPr>
              <w:t>16.5.0</w:t>
            </w:r>
          </w:p>
        </w:tc>
      </w:tr>
      <w:tr w:rsidR="005979E7" w:rsidRPr="00F511A5" w14:paraId="7873641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B3E67A"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9DB99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E61646" w14:textId="77777777" w:rsidR="005979E7" w:rsidRPr="00F511A5" w:rsidRDefault="005979E7" w:rsidP="00F17634">
            <w:pPr>
              <w:pStyle w:val="TAC"/>
              <w:rPr>
                <w:lang w:eastAsia="en-US"/>
              </w:rPr>
            </w:pPr>
            <w:r w:rsidRPr="00F511A5">
              <w:rPr>
                <w:lang w:eastAsia="en-US"/>
              </w:rPr>
              <w:t>R5-204416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F1404A" w14:textId="77777777" w:rsidR="005979E7" w:rsidRPr="00F511A5" w:rsidRDefault="005979E7" w:rsidP="00F17634">
            <w:pPr>
              <w:pStyle w:val="TAC"/>
              <w:rPr>
                <w:lang w:eastAsia="en-US"/>
              </w:rPr>
            </w:pPr>
            <w:r w:rsidRPr="00F511A5">
              <w:rPr>
                <w:lang w:eastAsia="en-US"/>
              </w:rPr>
              <w:t>1700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3C2DF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BB9FA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E9152C" w14:textId="77777777" w:rsidR="005979E7" w:rsidRPr="00F511A5" w:rsidRDefault="005979E7" w:rsidP="00F17634">
            <w:pPr>
              <w:pStyle w:val="TAL"/>
              <w:rPr>
                <w:lang w:eastAsia="en-US"/>
              </w:rPr>
            </w:pPr>
            <w:r w:rsidRPr="00F511A5">
              <w:rPr>
                <w:lang w:eastAsia="en-US"/>
              </w:rPr>
              <w:t>Corrections to NR5G Idle Mode TC 6.1.2.13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4DE1FB7" w14:textId="77777777" w:rsidR="005979E7" w:rsidRPr="00F511A5" w:rsidRDefault="005979E7" w:rsidP="00F17634">
            <w:pPr>
              <w:pStyle w:val="TAC"/>
              <w:rPr>
                <w:lang w:eastAsia="en-US"/>
              </w:rPr>
            </w:pPr>
            <w:r w:rsidRPr="00F511A5">
              <w:rPr>
                <w:lang w:eastAsia="en-US"/>
              </w:rPr>
              <w:t>16.5.0</w:t>
            </w:r>
          </w:p>
        </w:tc>
      </w:tr>
      <w:tr w:rsidR="005979E7" w:rsidRPr="00F511A5" w14:paraId="6683868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D340BB"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6754AC"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282560" w14:textId="77777777" w:rsidR="005979E7" w:rsidRPr="00F511A5" w:rsidRDefault="005979E7" w:rsidP="00F17634">
            <w:pPr>
              <w:pStyle w:val="TAC"/>
              <w:rPr>
                <w:lang w:eastAsia="en-US"/>
              </w:rPr>
            </w:pPr>
            <w:r w:rsidRPr="00F511A5">
              <w:rPr>
                <w:lang w:eastAsia="en-US"/>
              </w:rPr>
              <w:t>R5-204417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2E9404" w14:textId="77777777" w:rsidR="005979E7" w:rsidRPr="00F511A5" w:rsidRDefault="005979E7" w:rsidP="00F17634">
            <w:pPr>
              <w:pStyle w:val="TAC"/>
              <w:rPr>
                <w:lang w:eastAsia="en-US"/>
              </w:rPr>
            </w:pPr>
            <w:r w:rsidRPr="00F511A5">
              <w:rPr>
                <w:lang w:eastAsia="en-US"/>
              </w:rPr>
              <w:t>1722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F1238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EC2C1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6322A0" w14:textId="77777777" w:rsidR="005979E7" w:rsidRPr="00F511A5" w:rsidRDefault="005979E7" w:rsidP="00F17634">
            <w:pPr>
              <w:pStyle w:val="TAL"/>
              <w:rPr>
                <w:lang w:eastAsia="en-US"/>
              </w:rPr>
            </w:pPr>
            <w:r w:rsidRPr="00F511A5">
              <w:rPr>
                <w:lang w:eastAsia="en-US"/>
              </w:rPr>
              <w:t>Correction to 5G NR Idle mode inter-RAT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343289" w14:textId="77777777" w:rsidR="005979E7" w:rsidRPr="00F511A5" w:rsidRDefault="005979E7" w:rsidP="00F17634">
            <w:pPr>
              <w:pStyle w:val="TAC"/>
              <w:rPr>
                <w:lang w:eastAsia="en-US"/>
              </w:rPr>
            </w:pPr>
            <w:r w:rsidRPr="00F511A5">
              <w:rPr>
                <w:lang w:eastAsia="en-US"/>
              </w:rPr>
              <w:t>16.5.0</w:t>
            </w:r>
          </w:p>
        </w:tc>
      </w:tr>
      <w:tr w:rsidR="005979E7" w:rsidRPr="00F511A5" w14:paraId="418FCF8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CC3A2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DF35C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1F87DD" w14:textId="77777777" w:rsidR="005979E7" w:rsidRPr="00F511A5" w:rsidRDefault="005979E7" w:rsidP="00F17634">
            <w:pPr>
              <w:pStyle w:val="TAC"/>
              <w:rPr>
                <w:lang w:eastAsia="en-US"/>
              </w:rPr>
            </w:pPr>
            <w:r w:rsidRPr="00F511A5">
              <w:rPr>
                <w:lang w:eastAsia="en-US"/>
              </w:rPr>
              <w:t>R5-204418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ABD7F7" w14:textId="77777777" w:rsidR="005979E7" w:rsidRPr="00F511A5" w:rsidRDefault="005979E7" w:rsidP="00F17634">
            <w:pPr>
              <w:pStyle w:val="TAC"/>
              <w:rPr>
                <w:lang w:eastAsia="en-US"/>
              </w:rPr>
            </w:pPr>
            <w:r w:rsidRPr="00F511A5">
              <w:rPr>
                <w:lang w:eastAsia="en-US"/>
              </w:rPr>
              <w:t>1613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88FEC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A35F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A5D66F" w14:textId="77777777" w:rsidR="005979E7" w:rsidRPr="00F511A5" w:rsidRDefault="005979E7" w:rsidP="00F17634">
            <w:pPr>
              <w:pStyle w:val="TAL"/>
              <w:rPr>
                <w:lang w:eastAsia="en-US"/>
              </w:rPr>
            </w:pPr>
            <w:r w:rsidRPr="00F511A5">
              <w:rPr>
                <w:lang w:eastAsia="en-US"/>
              </w:rPr>
              <w:t>Correction to NR TC 7.1.1.9.1-MAC Reset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202748" w14:textId="77777777" w:rsidR="005979E7" w:rsidRPr="00F511A5" w:rsidRDefault="005979E7" w:rsidP="00F17634">
            <w:pPr>
              <w:pStyle w:val="TAC"/>
              <w:rPr>
                <w:lang w:eastAsia="en-US"/>
              </w:rPr>
            </w:pPr>
            <w:r w:rsidRPr="00F511A5">
              <w:rPr>
                <w:lang w:eastAsia="en-US"/>
              </w:rPr>
              <w:t>16.5.0</w:t>
            </w:r>
          </w:p>
        </w:tc>
      </w:tr>
      <w:tr w:rsidR="005979E7" w:rsidRPr="00F511A5" w14:paraId="7DC1B6C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18FD67"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BE3B52"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EF6B001" w14:textId="77777777" w:rsidR="005979E7" w:rsidRPr="00F511A5" w:rsidRDefault="005979E7" w:rsidP="00F17634">
            <w:pPr>
              <w:pStyle w:val="TAC"/>
              <w:rPr>
                <w:lang w:eastAsia="en-US"/>
              </w:rPr>
            </w:pPr>
            <w:r w:rsidRPr="00F511A5">
              <w:rPr>
                <w:lang w:eastAsia="en-US"/>
              </w:rPr>
              <w:t>R5-204419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CAC976" w14:textId="77777777" w:rsidR="005979E7" w:rsidRPr="00F511A5" w:rsidRDefault="005979E7" w:rsidP="00F17634">
            <w:pPr>
              <w:pStyle w:val="TAC"/>
              <w:rPr>
                <w:lang w:eastAsia="en-US"/>
              </w:rPr>
            </w:pPr>
            <w:r w:rsidRPr="00F511A5">
              <w:rPr>
                <w:lang w:eastAsia="en-US"/>
              </w:rPr>
              <w:t>1614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9FAF6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19B04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8D73A7" w14:textId="77777777" w:rsidR="005979E7" w:rsidRPr="00F511A5" w:rsidRDefault="005979E7" w:rsidP="00F17634">
            <w:pPr>
              <w:pStyle w:val="TAL"/>
              <w:rPr>
                <w:lang w:eastAsia="en-US"/>
              </w:rPr>
            </w:pPr>
            <w:r w:rsidRPr="00F511A5">
              <w:rPr>
                <w:lang w:eastAsia="en-US"/>
              </w:rPr>
              <w:t>Correction to NR TC 7.1.1.2.2-PDSCH Aggregation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9ACD45" w14:textId="77777777" w:rsidR="005979E7" w:rsidRPr="00F511A5" w:rsidRDefault="005979E7" w:rsidP="00F17634">
            <w:pPr>
              <w:pStyle w:val="TAC"/>
              <w:rPr>
                <w:lang w:eastAsia="en-US"/>
              </w:rPr>
            </w:pPr>
            <w:r w:rsidRPr="00F511A5">
              <w:rPr>
                <w:lang w:eastAsia="en-US"/>
              </w:rPr>
              <w:t>16.5.0</w:t>
            </w:r>
          </w:p>
        </w:tc>
      </w:tr>
      <w:tr w:rsidR="005979E7" w:rsidRPr="00F511A5" w14:paraId="016E85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8E64CA"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BD412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79F9C5" w14:textId="77777777" w:rsidR="005979E7" w:rsidRPr="00F511A5" w:rsidRDefault="005979E7" w:rsidP="00F17634">
            <w:pPr>
              <w:pStyle w:val="TAC"/>
              <w:rPr>
                <w:lang w:eastAsia="en-US"/>
              </w:rPr>
            </w:pPr>
            <w:r w:rsidRPr="00F511A5">
              <w:rPr>
                <w:lang w:eastAsia="en-US"/>
              </w:rPr>
              <w:t>R5-204420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6FCAD1" w14:textId="77777777" w:rsidR="005979E7" w:rsidRPr="00F511A5" w:rsidRDefault="005979E7" w:rsidP="00F17634">
            <w:pPr>
              <w:pStyle w:val="TAC"/>
              <w:rPr>
                <w:lang w:eastAsia="en-US"/>
              </w:rPr>
            </w:pPr>
            <w:r w:rsidRPr="00F511A5">
              <w:rPr>
                <w:lang w:eastAsia="en-US"/>
              </w:rPr>
              <w:t>1656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C47C0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D628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DD87AD" w14:textId="77777777" w:rsidR="005979E7" w:rsidRPr="00F511A5" w:rsidRDefault="005979E7" w:rsidP="00F17634">
            <w:pPr>
              <w:pStyle w:val="TAL"/>
              <w:rPr>
                <w:lang w:eastAsia="en-US"/>
              </w:rPr>
            </w:pPr>
            <w:r w:rsidRPr="00F511A5">
              <w:rPr>
                <w:lang w:eastAsia="en-US"/>
              </w:rPr>
              <w:t>Correction to NR MAC test case 7.1.1.5.2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AAE05F" w14:textId="77777777" w:rsidR="005979E7" w:rsidRPr="00F511A5" w:rsidRDefault="005979E7" w:rsidP="00F17634">
            <w:pPr>
              <w:pStyle w:val="TAC"/>
              <w:rPr>
                <w:lang w:eastAsia="en-US"/>
              </w:rPr>
            </w:pPr>
            <w:r w:rsidRPr="00F511A5">
              <w:rPr>
                <w:lang w:eastAsia="en-US"/>
              </w:rPr>
              <w:t>16.5.0</w:t>
            </w:r>
          </w:p>
        </w:tc>
      </w:tr>
      <w:tr w:rsidR="005979E7" w:rsidRPr="00F511A5" w14:paraId="3AAB555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FB32A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D23BC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4C3F35" w14:textId="77777777" w:rsidR="005979E7" w:rsidRPr="00F511A5" w:rsidRDefault="005979E7" w:rsidP="00F17634">
            <w:pPr>
              <w:pStyle w:val="TAC"/>
              <w:rPr>
                <w:lang w:eastAsia="en-US"/>
              </w:rPr>
            </w:pPr>
            <w:r w:rsidRPr="00F511A5">
              <w:rPr>
                <w:lang w:eastAsia="en-US"/>
              </w:rPr>
              <w:t>R5-204421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21CACA" w14:textId="77777777" w:rsidR="005979E7" w:rsidRPr="00F511A5" w:rsidRDefault="005979E7" w:rsidP="00F17634">
            <w:pPr>
              <w:pStyle w:val="TAC"/>
              <w:rPr>
                <w:lang w:eastAsia="en-US"/>
              </w:rPr>
            </w:pPr>
            <w:r w:rsidRPr="00F511A5">
              <w:rPr>
                <w:lang w:eastAsia="en-US"/>
              </w:rPr>
              <w:t>1694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6D8F0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1421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593384" w14:textId="77777777" w:rsidR="005979E7" w:rsidRPr="00F511A5" w:rsidRDefault="005979E7" w:rsidP="00F17634">
            <w:pPr>
              <w:pStyle w:val="TAL"/>
              <w:rPr>
                <w:lang w:eastAsia="en-US"/>
              </w:rPr>
            </w:pPr>
            <w:r w:rsidRPr="00F511A5">
              <w:rPr>
                <w:lang w:eastAsia="en-US"/>
              </w:rPr>
              <w:t>Corrections to NR5G MAC TC 7.1.1.2.4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19FA7C" w14:textId="77777777" w:rsidR="005979E7" w:rsidRPr="00F511A5" w:rsidRDefault="005979E7" w:rsidP="00F17634">
            <w:pPr>
              <w:pStyle w:val="TAC"/>
              <w:rPr>
                <w:lang w:eastAsia="en-US"/>
              </w:rPr>
            </w:pPr>
            <w:r w:rsidRPr="00F511A5">
              <w:rPr>
                <w:lang w:eastAsia="en-US"/>
              </w:rPr>
              <w:t>16.5.0</w:t>
            </w:r>
          </w:p>
        </w:tc>
      </w:tr>
      <w:tr w:rsidR="005979E7" w:rsidRPr="00F511A5" w14:paraId="3EA9D9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F5D2D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A60241"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B15F63" w14:textId="77777777" w:rsidR="005979E7" w:rsidRPr="00F511A5" w:rsidRDefault="005979E7" w:rsidP="00F17634">
            <w:pPr>
              <w:pStyle w:val="TAC"/>
              <w:rPr>
                <w:lang w:eastAsia="en-US"/>
              </w:rPr>
            </w:pPr>
            <w:r w:rsidRPr="00F511A5">
              <w:rPr>
                <w:lang w:eastAsia="en-US"/>
              </w:rPr>
              <w:t>R5-204422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A548C2" w14:textId="77777777" w:rsidR="005979E7" w:rsidRPr="00F511A5" w:rsidRDefault="005979E7" w:rsidP="00F17634">
            <w:pPr>
              <w:pStyle w:val="TAC"/>
              <w:rPr>
                <w:lang w:eastAsia="en-US"/>
              </w:rPr>
            </w:pPr>
            <w:r w:rsidRPr="00F511A5">
              <w:rPr>
                <w:lang w:eastAsia="en-US"/>
              </w:rPr>
              <w:t>1699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E5149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54B89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39F508" w14:textId="77777777" w:rsidR="005979E7" w:rsidRPr="00F511A5" w:rsidRDefault="005979E7" w:rsidP="00F17634">
            <w:pPr>
              <w:pStyle w:val="TAL"/>
              <w:rPr>
                <w:lang w:eastAsia="en-US"/>
              </w:rPr>
            </w:pPr>
            <w:r w:rsidRPr="00F511A5">
              <w:rPr>
                <w:lang w:eastAsia="en-US"/>
              </w:rPr>
              <w:t>Corrections to NR5G MAC TC 7.1.1.1.2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7A29FE" w14:textId="77777777" w:rsidR="005979E7" w:rsidRPr="00F511A5" w:rsidRDefault="005979E7" w:rsidP="00F17634">
            <w:pPr>
              <w:pStyle w:val="TAC"/>
              <w:rPr>
                <w:lang w:eastAsia="en-US"/>
              </w:rPr>
            </w:pPr>
            <w:r w:rsidRPr="00F511A5">
              <w:rPr>
                <w:lang w:eastAsia="en-US"/>
              </w:rPr>
              <w:t>16.5.0</w:t>
            </w:r>
          </w:p>
        </w:tc>
      </w:tr>
      <w:tr w:rsidR="005979E7" w:rsidRPr="00F511A5" w14:paraId="57C54E9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024B9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1BD4C7"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BE8ABF" w14:textId="77777777" w:rsidR="005979E7" w:rsidRPr="00F511A5" w:rsidRDefault="005979E7" w:rsidP="00F17634">
            <w:pPr>
              <w:pStyle w:val="TAC"/>
              <w:rPr>
                <w:lang w:eastAsia="en-US"/>
              </w:rPr>
            </w:pPr>
            <w:r w:rsidRPr="00F511A5">
              <w:rPr>
                <w:lang w:eastAsia="en-US"/>
              </w:rPr>
              <w:t>R5-204423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DD7A8F" w14:textId="77777777" w:rsidR="005979E7" w:rsidRPr="00F511A5" w:rsidRDefault="005979E7" w:rsidP="00F17634">
            <w:pPr>
              <w:pStyle w:val="TAC"/>
              <w:rPr>
                <w:lang w:eastAsia="en-US"/>
              </w:rPr>
            </w:pPr>
            <w:r w:rsidRPr="00F511A5">
              <w:rPr>
                <w:lang w:eastAsia="en-US"/>
              </w:rPr>
              <w:t>1743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B38A2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C6E7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9BFB53" w14:textId="77777777" w:rsidR="005979E7" w:rsidRPr="00F511A5" w:rsidRDefault="005979E7" w:rsidP="00F17634">
            <w:pPr>
              <w:pStyle w:val="TAL"/>
              <w:rPr>
                <w:lang w:eastAsia="en-US"/>
              </w:rPr>
            </w:pPr>
            <w:r w:rsidRPr="00F511A5">
              <w:rPr>
                <w:lang w:eastAsia="en-US"/>
              </w:rPr>
              <w:t>Addition of NR-DC MAC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05922C" w14:textId="77777777" w:rsidR="005979E7" w:rsidRPr="00F511A5" w:rsidRDefault="005979E7" w:rsidP="00F17634">
            <w:pPr>
              <w:pStyle w:val="TAC"/>
              <w:rPr>
                <w:lang w:eastAsia="en-US"/>
              </w:rPr>
            </w:pPr>
            <w:r w:rsidRPr="00F511A5">
              <w:rPr>
                <w:lang w:eastAsia="en-US"/>
              </w:rPr>
              <w:t>16.5.0</w:t>
            </w:r>
          </w:p>
        </w:tc>
      </w:tr>
      <w:tr w:rsidR="005979E7" w:rsidRPr="00F511A5" w14:paraId="5467929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63ED70"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98B694"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A14441" w14:textId="77777777" w:rsidR="005979E7" w:rsidRPr="00F511A5" w:rsidRDefault="005979E7" w:rsidP="00F17634">
            <w:pPr>
              <w:pStyle w:val="TAC"/>
              <w:rPr>
                <w:lang w:eastAsia="en-US"/>
              </w:rPr>
            </w:pPr>
            <w:r w:rsidRPr="00F511A5">
              <w:rPr>
                <w:lang w:eastAsia="en-US"/>
              </w:rPr>
              <w:t>R5-204426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C42816" w14:textId="77777777" w:rsidR="005979E7" w:rsidRPr="00F511A5" w:rsidRDefault="005979E7" w:rsidP="00F17634">
            <w:pPr>
              <w:pStyle w:val="TAC"/>
              <w:rPr>
                <w:lang w:eastAsia="en-US"/>
              </w:rPr>
            </w:pPr>
            <w:r w:rsidRPr="00F511A5">
              <w:rPr>
                <w:lang w:eastAsia="en-US"/>
              </w:rPr>
              <w:t>1682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42AFD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613E0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954160" w14:textId="77777777" w:rsidR="005979E7" w:rsidRPr="00F511A5" w:rsidRDefault="005979E7" w:rsidP="00F17634">
            <w:pPr>
              <w:pStyle w:val="TAL"/>
              <w:rPr>
                <w:lang w:eastAsia="en-US"/>
              </w:rPr>
            </w:pPr>
            <w:r w:rsidRPr="00F511A5">
              <w:rPr>
                <w:lang w:eastAsia="en-US"/>
              </w:rPr>
              <w:t>Modification of PDCP TC 7.1.3.5.2 to add testing for change of ul-DataSplitThreshold and transmission of SRs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F9C782" w14:textId="77777777" w:rsidR="005979E7" w:rsidRPr="00F511A5" w:rsidRDefault="005979E7" w:rsidP="00F17634">
            <w:pPr>
              <w:pStyle w:val="TAC"/>
              <w:rPr>
                <w:lang w:eastAsia="en-US"/>
              </w:rPr>
            </w:pPr>
            <w:r w:rsidRPr="00F511A5">
              <w:rPr>
                <w:lang w:eastAsia="en-US"/>
              </w:rPr>
              <w:t>16.5.0</w:t>
            </w:r>
          </w:p>
        </w:tc>
      </w:tr>
      <w:tr w:rsidR="005979E7" w:rsidRPr="00F511A5" w14:paraId="6BB0CF6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6F1521"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8A52E7"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9B3F6F" w14:textId="77777777" w:rsidR="005979E7" w:rsidRPr="00F511A5" w:rsidRDefault="005979E7" w:rsidP="00F17634">
            <w:pPr>
              <w:pStyle w:val="TAC"/>
              <w:rPr>
                <w:lang w:eastAsia="en-US"/>
              </w:rPr>
            </w:pPr>
            <w:r w:rsidRPr="00F511A5">
              <w:rPr>
                <w:lang w:eastAsia="en-US"/>
              </w:rPr>
              <w:t>R5-204429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DD6529" w14:textId="77777777" w:rsidR="005979E7" w:rsidRPr="00F511A5" w:rsidRDefault="005979E7" w:rsidP="00F17634">
            <w:pPr>
              <w:pStyle w:val="TAC"/>
              <w:rPr>
                <w:lang w:eastAsia="en-US"/>
              </w:rPr>
            </w:pPr>
            <w:r w:rsidRPr="00F511A5">
              <w:rPr>
                <w:lang w:eastAsia="en-US"/>
              </w:rPr>
              <w:t>1709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7E959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3D5E1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4FF7A4" w14:textId="77777777" w:rsidR="005979E7" w:rsidRPr="00F511A5" w:rsidRDefault="005979E7" w:rsidP="00F17634">
            <w:pPr>
              <w:pStyle w:val="TAL"/>
              <w:rPr>
                <w:lang w:eastAsia="en-US"/>
              </w:rPr>
            </w:pPr>
            <w:r w:rsidRPr="00F511A5">
              <w:rPr>
                <w:lang w:eastAsia="en-US"/>
              </w:rPr>
              <w:t>Correction to NR test case 7.1.3.5.5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DC3383" w14:textId="77777777" w:rsidR="005979E7" w:rsidRPr="00F511A5" w:rsidRDefault="005979E7" w:rsidP="00F17634">
            <w:pPr>
              <w:pStyle w:val="TAC"/>
              <w:rPr>
                <w:lang w:eastAsia="en-US"/>
              </w:rPr>
            </w:pPr>
            <w:r w:rsidRPr="00F511A5">
              <w:rPr>
                <w:lang w:eastAsia="en-US"/>
              </w:rPr>
              <w:t>16.5.0</w:t>
            </w:r>
          </w:p>
        </w:tc>
      </w:tr>
      <w:tr w:rsidR="005979E7" w:rsidRPr="00F511A5" w14:paraId="0736257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117FB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5CFBC7"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33BD9D" w14:textId="77777777" w:rsidR="005979E7" w:rsidRPr="00F511A5" w:rsidRDefault="005979E7" w:rsidP="00F17634">
            <w:pPr>
              <w:pStyle w:val="TAC"/>
              <w:rPr>
                <w:lang w:eastAsia="en-US"/>
              </w:rPr>
            </w:pPr>
            <w:r w:rsidRPr="00F511A5">
              <w:rPr>
                <w:lang w:eastAsia="en-US"/>
              </w:rPr>
              <w:t>R5-204430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FDEBFA" w14:textId="77777777" w:rsidR="005979E7" w:rsidRPr="00F511A5" w:rsidRDefault="005979E7" w:rsidP="00F17634">
            <w:pPr>
              <w:pStyle w:val="TAC"/>
              <w:rPr>
                <w:lang w:eastAsia="en-US"/>
              </w:rPr>
            </w:pPr>
            <w:r w:rsidRPr="00F511A5">
              <w:rPr>
                <w:lang w:eastAsia="en-US"/>
              </w:rPr>
              <w:t>1724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52BBA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F5A3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896C39" w14:textId="77777777" w:rsidR="005979E7" w:rsidRPr="00F511A5" w:rsidRDefault="005979E7" w:rsidP="00F17634">
            <w:pPr>
              <w:pStyle w:val="TAL"/>
              <w:rPr>
                <w:lang w:eastAsia="en-US"/>
              </w:rPr>
            </w:pPr>
            <w:r w:rsidRPr="00F511A5">
              <w:rPr>
                <w:lang w:eastAsia="en-US"/>
              </w:rPr>
              <w:t>Update to test case NR5GC 7.1.3.5.3 (NR-DC)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099216" w14:textId="77777777" w:rsidR="005979E7" w:rsidRPr="00F511A5" w:rsidRDefault="005979E7" w:rsidP="00F17634">
            <w:pPr>
              <w:pStyle w:val="TAC"/>
              <w:rPr>
                <w:lang w:eastAsia="en-US"/>
              </w:rPr>
            </w:pPr>
            <w:r w:rsidRPr="00F511A5">
              <w:rPr>
                <w:lang w:eastAsia="en-US"/>
              </w:rPr>
              <w:t>16.5.0</w:t>
            </w:r>
          </w:p>
        </w:tc>
      </w:tr>
      <w:tr w:rsidR="005979E7" w:rsidRPr="00F511A5" w14:paraId="6D05C57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4921E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A6473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0656C7" w14:textId="77777777" w:rsidR="005979E7" w:rsidRPr="00F511A5" w:rsidRDefault="005979E7" w:rsidP="00F17634">
            <w:pPr>
              <w:pStyle w:val="TAC"/>
              <w:rPr>
                <w:lang w:eastAsia="en-US"/>
              </w:rPr>
            </w:pPr>
            <w:r w:rsidRPr="00F511A5">
              <w:rPr>
                <w:lang w:eastAsia="en-US"/>
              </w:rPr>
              <w:t>R5-204431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3BF5AC" w14:textId="77777777" w:rsidR="005979E7" w:rsidRPr="00F511A5" w:rsidRDefault="005979E7" w:rsidP="00F17634">
            <w:pPr>
              <w:pStyle w:val="TAC"/>
              <w:rPr>
                <w:lang w:eastAsia="en-US"/>
              </w:rPr>
            </w:pPr>
            <w:r w:rsidRPr="00F511A5">
              <w:rPr>
                <w:lang w:eastAsia="en-US"/>
              </w:rPr>
              <w:t>1725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4C982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770E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780762" w14:textId="77777777" w:rsidR="005979E7" w:rsidRPr="00F511A5" w:rsidRDefault="005979E7" w:rsidP="00F17634">
            <w:pPr>
              <w:pStyle w:val="TAL"/>
              <w:rPr>
                <w:lang w:eastAsia="en-US"/>
              </w:rPr>
            </w:pPr>
            <w:r w:rsidRPr="00F511A5">
              <w:rPr>
                <w:lang w:eastAsia="en-US"/>
              </w:rPr>
              <w:t>Correction to NR5GC SDAP test cases 7.1.4.1 and 7.1.4.2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C0017B" w14:textId="77777777" w:rsidR="005979E7" w:rsidRPr="00F511A5" w:rsidRDefault="005979E7" w:rsidP="00F17634">
            <w:pPr>
              <w:pStyle w:val="TAC"/>
              <w:rPr>
                <w:lang w:eastAsia="en-US"/>
              </w:rPr>
            </w:pPr>
            <w:r w:rsidRPr="00F511A5">
              <w:rPr>
                <w:lang w:eastAsia="en-US"/>
              </w:rPr>
              <w:t>16.5.0</w:t>
            </w:r>
          </w:p>
        </w:tc>
      </w:tr>
      <w:tr w:rsidR="005979E7" w:rsidRPr="00F511A5" w14:paraId="3FC14F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74605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A08674"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52E75C" w14:textId="77777777" w:rsidR="005979E7" w:rsidRPr="00F511A5" w:rsidRDefault="005979E7" w:rsidP="00F17634">
            <w:pPr>
              <w:pStyle w:val="TAC"/>
              <w:rPr>
                <w:lang w:eastAsia="en-US"/>
              </w:rPr>
            </w:pPr>
            <w:r w:rsidRPr="00F511A5">
              <w:rPr>
                <w:lang w:eastAsia="en-US"/>
              </w:rPr>
              <w:t>R5-204432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827861" w14:textId="77777777" w:rsidR="005979E7" w:rsidRPr="00F511A5" w:rsidRDefault="005979E7" w:rsidP="00F17634">
            <w:pPr>
              <w:pStyle w:val="TAC"/>
              <w:rPr>
                <w:lang w:eastAsia="en-US"/>
              </w:rPr>
            </w:pPr>
            <w:r w:rsidRPr="00F511A5">
              <w:rPr>
                <w:lang w:eastAsia="en-US"/>
              </w:rPr>
              <w:t>1617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5117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09F9D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C3AC10" w14:textId="77777777" w:rsidR="005979E7" w:rsidRPr="00F511A5" w:rsidRDefault="005979E7" w:rsidP="00F17634">
            <w:pPr>
              <w:pStyle w:val="TAL"/>
              <w:rPr>
                <w:lang w:eastAsia="en-US"/>
              </w:rPr>
            </w:pPr>
            <w:r w:rsidRPr="00F511A5">
              <w:rPr>
                <w:lang w:eastAsia="en-US"/>
              </w:rPr>
              <w:t>Correction to NR TC 8.1.1.3.3-With priority information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ACC9AA" w14:textId="77777777" w:rsidR="005979E7" w:rsidRPr="00F511A5" w:rsidRDefault="005979E7" w:rsidP="00F17634">
            <w:pPr>
              <w:pStyle w:val="TAC"/>
              <w:rPr>
                <w:lang w:eastAsia="en-US"/>
              </w:rPr>
            </w:pPr>
            <w:r w:rsidRPr="00F511A5">
              <w:rPr>
                <w:lang w:eastAsia="en-US"/>
              </w:rPr>
              <w:t>16.5.0</w:t>
            </w:r>
          </w:p>
        </w:tc>
      </w:tr>
      <w:tr w:rsidR="005979E7" w:rsidRPr="00F511A5" w14:paraId="0E5E74C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0C474A"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17C78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4FA585" w14:textId="77777777" w:rsidR="005979E7" w:rsidRPr="00F511A5" w:rsidRDefault="005979E7" w:rsidP="00F17634">
            <w:pPr>
              <w:pStyle w:val="TAC"/>
              <w:rPr>
                <w:lang w:eastAsia="en-US"/>
              </w:rPr>
            </w:pPr>
            <w:r w:rsidRPr="00F511A5">
              <w:rPr>
                <w:lang w:eastAsia="en-US"/>
              </w:rPr>
              <w:t>R5-204433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8DC0B8" w14:textId="77777777" w:rsidR="005979E7" w:rsidRPr="00F511A5" w:rsidRDefault="005979E7" w:rsidP="00F17634">
            <w:pPr>
              <w:pStyle w:val="TAC"/>
              <w:rPr>
                <w:lang w:eastAsia="en-US"/>
              </w:rPr>
            </w:pPr>
            <w:r w:rsidRPr="00F511A5">
              <w:rPr>
                <w:lang w:eastAsia="en-US"/>
              </w:rPr>
              <w:t>1685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27582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6D3C5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AF9DBB" w14:textId="77777777" w:rsidR="005979E7" w:rsidRPr="00F511A5" w:rsidRDefault="005979E7" w:rsidP="00F17634">
            <w:pPr>
              <w:pStyle w:val="TAL"/>
              <w:rPr>
                <w:lang w:eastAsia="en-US"/>
              </w:rPr>
            </w:pPr>
            <w:r w:rsidRPr="00F511A5">
              <w:rPr>
                <w:lang w:eastAsia="en-US"/>
              </w:rPr>
              <w:t>Addition of new RRC TC for checking extended / spare field handling in SI</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42F283" w14:textId="77777777" w:rsidR="005979E7" w:rsidRPr="00F511A5" w:rsidRDefault="005979E7" w:rsidP="00F17634">
            <w:pPr>
              <w:pStyle w:val="TAC"/>
              <w:rPr>
                <w:lang w:eastAsia="en-US"/>
              </w:rPr>
            </w:pPr>
            <w:r w:rsidRPr="00F511A5">
              <w:rPr>
                <w:lang w:eastAsia="en-US"/>
              </w:rPr>
              <w:t>16.5.0</w:t>
            </w:r>
          </w:p>
        </w:tc>
      </w:tr>
      <w:tr w:rsidR="005979E7" w:rsidRPr="00F511A5" w14:paraId="2A122BC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B3441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4931D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096051" w14:textId="77777777" w:rsidR="005979E7" w:rsidRPr="00F511A5" w:rsidRDefault="005979E7" w:rsidP="00F17634">
            <w:pPr>
              <w:pStyle w:val="TAC"/>
              <w:rPr>
                <w:lang w:eastAsia="en-US"/>
              </w:rPr>
            </w:pPr>
            <w:r w:rsidRPr="00F511A5">
              <w:rPr>
                <w:lang w:eastAsia="en-US"/>
              </w:rPr>
              <w:t>R5-204434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C0D638" w14:textId="77777777" w:rsidR="005979E7" w:rsidRPr="00F511A5" w:rsidRDefault="005979E7" w:rsidP="00F17634">
            <w:pPr>
              <w:pStyle w:val="TAC"/>
              <w:rPr>
                <w:lang w:eastAsia="en-US"/>
              </w:rPr>
            </w:pPr>
            <w:r w:rsidRPr="00F511A5">
              <w:rPr>
                <w:lang w:eastAsia="en-US"/>
              </w:rPr>
              <w:t>1723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E7178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7E99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D53ADF" w14:textId="77777777" w:rsidR="005979E7" w:rsidRPr="00F511A5" w:rsidRDefault="005979E7" w:rsidP="00F17634">
            <w:pPr>
              <w:pStyle w:val="TAL"/>
              <w:rPr>
                <w:lang w:eastAsia="en-US"/>
              </w:rPr>
            </w:pPr>
            <w:r w:rsidRPr="00F511A5">
              <w:rPr>
                <w:lang w:eastAsia="en-US"/>
              </w:rPr>
              <w:t>Correction to NR RRC IRAT test case 8.1.1.3.4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403A87" w14:textId="77777777" w:rsidR="005979E7" w:rsidRPr="00F511A5" w:rsidRDefault="005979E7" w:rsidP="00F17634">
            <w:pPr>
              <w:pStyle w:val="TAC"/>
              <w:rPr>
                <w:lang w:eastAsia="en-US"/>
              </w:rPr>
            </w:pPr>
            <w:r w:rsidRPr="00F511A5">
              <w:rPr>
                <w:lang w:eastAsia="en-US"/>
              </w:rPr>
              <w:t>16.5.0</w:t>
            </w:r>
          </w:p>
        </w:tc>
      </w:tr>
      <w:tr w:rsidR="005979E7" w:rsidRPr="00F511A5" w14:paraId="4562BC2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25555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48D137"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8EEB31" w14:textId="77777777" w:rsidR="005979E7" w:rsidRPr="00F511A5" w:rsidRDefault="005979E7" w:rsidP="00F17634">
            <w:pPr>
              <w:pStyle w:val="TAC"/>
              <w:rPr>
                <w:lang w:eastAsia="en-US"/>
              </w:rPr>
            </w:pPr>
            <w:r w:rsidRPr="00F511A5">
              <w:rPr>
                <w:lang w:eastAsia="en-US"/>
              </w:rPr>
              <w:t>R5-204435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E1AA30" w14:textId="77777777" w:rsidR="005979E7" w:rsidRPr="00F511A5" w:rsidRDefault="005979E7" w:rsidP="00F17634">
            <w:pPr>
              <w:pStyle w:val="TAC"/>
              <w:rPr>
                <w:lang w:eastAsia="en-US"/>
              </w:rPr>
            </w:pPr>
            <w:r w:rsidRPr="00F511A5">
              <w:rPr>
                <w:lang w:eastAsia="en-US"/>
              </w:rPr>
              <w:t>1737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4AE92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DF3E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6AE3D2" w14:textId="77777777" w:rsidR="005979E7" w:rsidRPr="00F511A5" w:rsidRDefault="005979E7" w:rsidP="00F17634">
            <w:pPr>
              <w:pStyle w:val="TAL"/>
              <w:rPr>
                <w:lang w:eastAsia="en-US"/>
              </w:rPr>
            </w:pPr>
            <w:r w:rsidRPr="00F511A5">
              <w:rPr>
                <w:lang w:eastAsia="en-US"/>
              </w:rPr>
              <w:t>Correction to NR5GC testcase 8.1.1.3.2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B2AB4F" w14:textId="77777777" w:rsidR="005979E7" w:rsidRPr="00F511A5" w:rsidRDefault="005979E7" w:rsidP="00F17634">
            <w:pPr>
              <w:pStyle w:val="TAC"/>
              <w:rPr>
                <w:lang w:eastAsia="en-US"/>
              </w:rPr>
            </w:pPr>
            <w:r w:rsidRPr="00F511A5">
              <w:rPr>
                <w:lang w:eastAsia="en-US"/>
              </w:rPr>
              <w:t>16.5.0</w:t>
            </w:r>
          </w:p>
        </w:tc>
      </w:tr>
      <w:tr w:rsidR="005979E7" w:rsidRPr="00F511A5" w14:paraId="391B8C7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D8344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5B408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C7F4EF" w14:textId="77777777" w:rsidR="005979E7" w:rsidRPr="00F511A5" w:rsidRDefault="005979E7" w:rsidP="00F17634">
            <w:pPr>
              <w:pStyle w:val="TAC"/>
              <w:rPr>
                <w:lang w:eastAsia="en-US"/>
              </w:rPr>
            </w:pPr>
            <w:r w:rsidRPr="00F511A5">
              <w:rPr>
                <w:lang w:eastAsia="en-US"/>
              </w:rPr>
              <w:t>R5-204436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0C1F88" w14:textId="77777777" w:rsidR="005979E7" w:rsidRPr="00F511A5" w:rsidRDefault="005979E7" w:rsidP="00F17634">
            <w:pPr>
              <w:pStyle w:val="TAC"/>
              <w:rPr>
                <w:lang w:eastAsia="en-US"/>
              </w:rPr>
            </w:pPr>
            <w:r w:rsidRPr="00F511A5">
              <w:rPr>
                <w:lang w:eastAsia="en-US"/>
              </w:rPr>
              <w:t>1745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2292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65A53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7F6541" w14:textId="77777777" w:rsidR="005979E7" w:rsidRPr="00F511A5" w:rsidRDefault="005979E7" w:rsidP="00F17634">
            <w:pPr>
              <w:pStyle w:val="TAL"/>
              <w:rPr>
                <w:lang w:eastAsia="en-US"/>
              </w:rPr>
            </w:pPr>
            <w:r w:rsidRPr="00F511A5">
              <w:rPr>
                <w:lang w:eastAsia="en-US"/>
              </w:rPr>
              <w:t>Correction to NR5G RRC TC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5C2C48" w14:textId="77777777" w:rsidR="005979E7" w:rsidRPr="00F511A5" w:rsidRDefault="005979E7" w:rsidP="00F17634">
            <w:pPr>
              <w:pStyle w:val="TAC"/>
              <w:rPr>
                <w:lang w:eastAsia="en-US"/>
              </w:rPr>
            </w:pPr>
            <w:r w:rsidRPr="00F511A5">
              <w:rPr>
                <w:lang w:eastAsia="en-US"/>
              </w:rPr>
              <w:t>16.5.0</w:t>
            </w:r>
          </w:p>
        </w:tc>
      </w:tr>
      <w:tr w:rsidR="005979E7" w:rsidRPr="00F511A5" w14:paraId="1C307AD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E78D0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1B799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15CEA8" w14:textId="77777777" w:rsidR="005979E7" w:rsidRPr="00F511A5" w:rsidRDefault="005979E7" w:rsidP="00F17634">
            <w:pPr>
              <w:pStyle w:val="TAC"/>
              <w:rPr>
                <w:lang w:eastAsia="en-US"/>
              </w:rPr>
            </w:pPr>
            <w:r w:rsidRPr="00F511A5">
              <w:rPr>
                <w:lang w:eastAsia="en-US"/>
              </w:rPr>
              <w:t>R5-204437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A5F3A7" w14:textId="77777777" w:rsidR="005979E7" w:rsidRPr="00F511A5" w:rsidRDefault="005979E7" w:rsidP="00F17634">
            <w:pPr>
              <w:pStyle w:val="TAC"/>
              <w:rPr>
                <w:lang w:eastAsia="en-US"/>
              </w:rPr>
            </w:pPr>
            <w:r w:rsidRPr="00F511A5">
              <w:rPr>
                <w:lang w:eastAsia="en-US"/>
              </w:rPr>
              <w:t>1619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81017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21399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AB827D" w14:textId="77777777" w:rsidR="005979E7" w:rsidRPr="00F511A5" w:rsidRDefault="005979E7" w:rsidP="00F17634">
            <w:pPr>
              <w:pStyle w:val="TAL"/>
              <w:rPr>
                <w:lang w:eastAsia="en-US"/>
              </w:rPr>
            </w:pPr>
            <w:r w:rsidRPr="00F511A5">
              <w:rPr>
                <w:lang w:eastAsia="en-US"/>
              </w:rPr>
              <w:t>Correction to NR TC 8.1.X on SINR related 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B9E26E" w14:textId="77777777" w:rsidR="005979E7" w:rsidRPr="00F511A5" w:rsidRDefault="005979E7" w:rsidP="00F17634">
            <w:pPr>
              <w:pStyle w:val="TAC"/>
              <w:rPr>
                <w:lang w:eastAsia="en-US"/>
              </w:rPr>
            </w:pPr>
            <w:r w:rsidRPr="00F511A5">
              <w:rPr>
                <w:lang w:eastAsia="en-US"/>
              </w:rPr>
              <w:t>16.5.0</w:t>
            </w:r>
          </w:p>
        </w:tc>
      </w:tr>
      <w:tr w:rsidR="005979E7" w:rsidRPr="00F511A5" w14:paraId="605250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E46A2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C87BC1"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40A069" w14:textId="77777777" w:rsidR="005979E7" w:rsidRPr="00F511A5" w:rsidRDefault="005979E7" w:rsidP="00F17634">
            <w:pPr>
              <w:pStyle w:val="TAC"/>
              <w:rPr>
                <w:lang w:eastAsia="en-US"/>
              </w:rPr>
            </w:pPr>
            <w:r w:rsidRPr="00F511A5">
              <w:rPr>
                <w:lang w:eastAsia="en-US"/>
              </w:rPr>
              <w:t>R5-204438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56BB62" w14:textId="77777777" w:rsidR="005979E7" w:rsidRPr="00F511A5" w:rsidRDefault="005979E7" w:rsidP="00F17634">
            <w:pPr>
              <w:pStyle w:val="TAC"/>
              <w:rPr>
                <w:lang w:eastAsia="en-US"/>
              </w:rPr>
            </w:pPr>
            <w:r w:rsidRPr="00F511A5">
              <w:rPr>
                <w:lang w:eastAsia="en-US"/>
              </w:rPr>
              <w:t>1620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5F4CE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1643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36381E" w14:textId="77777777" w:rsidR="005979E7" w:rsidRPr="00F511A5" w:rsidRDefault="005979E7" w:rsidP="00F17634">
            <w:pPr>
              <w:pStyle w:val="TAL"/>
              <w:rPr>
                <w:lang w:eastAsia="en-US"/>
              </w:rPr>
            </w:pPr>
            <w:r w:rsidRPr="00F511A5">
              <w:rPr>
                <w:lang w:eastAsia="en-US"/>
              </w:rPr>
              <w:t>Correction to NR TC 8.1.3.1.13-CSI-RS based intra-freq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13D800" w14:textId="77777777" w:rsidR="005979E7" w:rsidRPr="00F511A5" w:rsidRDefault="005979E7" w:rsidP="00F17634">
            <w:pPr>
              <w:pStyle w:val="TAC"/>
              <w:rPr>
                <w:lang w:eastAsia="en-US"/>
              </w:rPr>
            </w:pPr>
            <w:r w:rsidRPr="00F511A5">
              <w:rPr>
                <w:lang w:eastAsia="en-US"/>
              </w:rPr>
              <w:t>16.5.0</w:t>
            </w:r>
          </w:p>
        </w:tc>
      </w:tr>
      <w:tr w:rsidR="005979E7" w:rsidRPr="00F511A5" w14:paraId="1DA82B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EC78D9"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E4EB6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28C98E" w14:textId="77777777" w:rsidR="005979E7" w:rsidRPr="00F511A5" w:rsidRDefault="005979E7" w:rsidP="00F17634">
            <w:pPr>
              <w:pStyle w:val="TAC"/>
              <w:rPr>
                <w:lang w:eastAsia="en-US"/>
              </w:rPr>
            </w:pPr>
            <w:r w:rsidRPr="00F511A5">
              <w:rPr>
                <w:lang w:eastAsia="en-US"/>
              </w:rPr>
              <w:t>R5-204439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C92A52" w14:textId="77777777" w:rsidR="005979E7" w:rsidRPr="00F511A5" w:rsidRDefault="005979E7" w:rsidP="00F17634">
            <w:pPr>
              <w:pStyle w:val="TAC"/>
              <w:rPr>
                <w:lang w:eastAsia="en-US"/>
              </w:rPr>
            </w:pPr>
            <w:r w:rsidRPr="00F511A5">
              <w:rPr>
                <w:lang w:eastAsia="en-US"/>
              </w:rPr>
              <w:t>1627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696E8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C2B3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776E46" w14:textId="77777777" w:rsidR="005979E7" w:rsidRPr="00F511A5" w:rsidRDefault="005979E7" w:rsidP="00F17634">
            <w:pPr>
              <w:pStyle w:val="TAL"/>
              <w:rPr>
                <w:lang w:eastAsia="en-US"/>
              </w:rPr>
            </w:pPr>
            <w:r w:rsidRPr="00F511A5">
              <w:rPr>
                <w:lang w:eastAsia="en-US"/>
              </w:rPr>
              <w:t>Correction to ENDC TC 8.2.2.6.1-PDCP version change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CE47DF" w14:textId="77777777" w:rsidR="005979E7" w:rsidRPr="00F511A5" w:rsidRDefault="005979E7" w:rsidP="00F17634">
            <w:pPr>
              <w:pStyle w:val="TAC"/>
              <w:rPr>
                <w:lang w:eastAsia="en-US"/>
              </w:rPr>
            </w:pPr>
            <w:r w:rsidRPr="00F511A5">
              <w:rPr>
                <w:lang w:eastAsia="en-US"/>
              </w:rPr>
              <w:t>16.5.0</w:t>
            </w:r>
          </w:p>
        </w:tc>
      </w:tr>
      <w:tr w:rsidR="005979E7" w:rsidRPr="00F511A5" w14:paraId="17DA3E4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886112"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00D71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48683F" w14:textId="77777777" w:rsidR="005979E7" w:rsidRPr="00F511A5" w:rsidRDefault="005979E7" w:rsidP="00F17634">
            <w:pPr>
              <w:pStyle w:val="TAC"/>
              <w:rPr>
                <w:lang w:eastAsia="en-US"/>
              </w:rPr>
            </w:pPr>
            <w:r w:rsidRPr="00F511A5">
              <w:rPr>
                <w:lang w:eastAsia="en-US"/>
              </w:rPr>
              <w:t>R5-204440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D3F907" w14:textId="77777777" w:rsidR="005979E7" w:rsidRPr="00F511A5" w:rsidRDefault="005979E7" w:rsidP="00F17634">
            <w:pPr>
              <w:pStyle w:val="TAC"/>
              <w:rPr>
                <w:lang w:eastAsia="en-US"/>
              </w:rPr>
            </w:pPr>
            <w:r w:rsidRPr="00F511A5">
              <w:rPr>
                <w:lang w:eastAsia="en-US"/>
              </w:rPr>
              <w:t>1646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05479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98B26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0173AF" w14:textId="77777777" w:rsidR="005979E7" w:rsidRPr="00F511A5" w:rsidRDefault="005979E7" w:rsidP="00F17634">
            <w:pPr>
              <w:pStyle w:val="TAL"/>
              <w:rPr>
                <w:lang w:eastAsia="en-US"/>
              </w:rPr>
            </w:pPr>
            <w:r w:rsidRPr="00F511A5">
              <w:rPr>
                <w:lang w:eastAsia="en-US"/>
              </w:rPr>
              <w:t>Correction to NR TC 8.1.3.1.14A-CSI-RS based inter-freq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BFDEFB" w14:textId="77777777" w:rsidR="005979E7" w:rsidRPr="00F511A5" w:rsidRDefault="005979E7" w:rsidP="00F17634">
            <w:pPr>
              <w:pStyle w:val="TAC"/>
              <w:rPr>
                <w:lang w:eastAsia="en-US"/>
              </w:rPr>
            </w:pPr>
            <w:r w:rsidRPr="00F511A5">
              <w:rPr>
                <w:lang w:eastAsia="en-US"/>
              </w:rPr>
              <w:t>16.5.0</w:t>
            </w:r>
          </w:p>
        </w:tc>
      </w:tr>
      <w:tr w:rsidR="005979E7" w:rsidRPr="00F511A5" w14:paraId="54BC6D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948782"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F1F4BE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B000A4" w14:textId="77777777" w:rsidR="005979E7" w:rsidRPr="00F511A5" w:rsidRDefault="005979E7" w:rsidP="00F17634">
            <w:pPr>
              <w:pStyle w:val="TAC"/>
              <w:rPr>
                <w:lang w:eastAsia="en-US"/>
              </w:rPr>
            </w:pPr>
            <w:r w:rsidRPr="00F511A5">
              <w:rPr>
                <w:lang w:eastAsia="en-US"/>
              </w:rPr>
              <w:t>R5-204441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1542A3" w14:textId="77777777" w:rsidR="005979E7" w:rsidRPr="00F511A5" w:rsidRDefault="005979E7" w:rsidP="00F17634">
            <w:pPr>
              <w:pStyle w:val="TAC"/>
              <w:rPr>
                <w:lang w:eastAsia="en-US"/>
              </w:rPr>
            </w:pPr>
            <w:r w:rsidRPr="00F511A5">
              <w:rPr>
                <w:lang w:eastAsia="en-US"/>
              </w:rPr>
              <w:t>1649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AA1D6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3645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0E130F" w14:textId="77777777" w:rsidR="005979E7" w:rsidRPr="00F511A5" w:rsidRDefault="005979E7" w:rsidP="00F17634">
            <w:pPr>
              <w:pStyle w:val="TAL"/>
              <w:rPr>
                <w:lang w:eastAsia="en-US"/>
              </w:rPr>
            </w:pPr>
            <w:r w:rsidRPr="00F511A5">
              <w:rPr>
                <w:lang w:eastAsia="en-US"/>
              </w:rPr>
              <w:t>Addition of new test purpose to test case 8.1.3.1.23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FE1019" w14:textId="77777777" w:rsidR="005979E7" w:rsidRPr="00F511A5" w:rsidRDefault="005979E7" w:rsidP="00F17634">
            <w:pPr>
              <w:pStyle w:val="TAC"/>
              <w:rPr>
                <w:lang w:eastAsia="en-US"/>
              </w:rPr>
            </w:pPr>
            <w:r w:rsidRPr="00F511A5">
              <w:rPr>
                <w:lang w:eastAsia="en-US"/>
              </w:rPr>
              <w:t>16.5.0</w:t>
            </w:r>
          </w:p>
        </w:tc>
      </w:tr>
      <w:tr w:rsidR="005979E7" w:rsidRPr="00F511A5" w14:paraId="51FDBAB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B8AFE7"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4127D4"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A1D3F7" w14:textId="77777777" w:rsidR="005979E7" w:rsidRPr="00F511A5" w:rsidRDefault="005979E7" w:rsidP="00F17634">
            <w:pPr>
              <w:pStyle w:val="TAC"/>
              <w:rPr>
                <w:lang w:eastAsia="en-US"/>
              </w:rPr>
            </w:pPr>
            <w:r w:rsidRPr="00F511A5">
              <w:rPr>
                <w:lang w:eastAsia="en-US"/>
              </w:rPr>
              <w:t>R5-204442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4DB6C5" w14:textId="77777777" w:rsidR="005979E7" w:rsidRPr="00F511A5" w:rsidRDefault="005979E7" w:rsidP="00F17634">
            <w:pPr>
              <w:pStyle w:val="TAC"/>
              <w:rPr>
                <w:lang w:eastAsia="en-US"/>
              </w:rPr>
            </w:pPr>
            <w:r w:rsidRPr="00F511A5">
              <w:rPr>
                <w:lang w:eastAsia="en-US"/>
              </w:rPr>
              <w:t>1659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69902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CB70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993433" w14:textId="77777777" w:rsidR="005979E7" w:rsidRPr="00F511A5" w:rsidRDefault="005979E7" w:rsidP="00F17634">
            <w:pPr>
              <w:pStyle w:val="TAL"/>
              <w:rPr>
                <w:lang w:eastAsia="en-US"/>
              </w:rPr>
            </w:pPr>
            <w:r w:rsidRPr="00F511A5">
              <w:rPr>
                <w:lang w:eastAsia="en-US"/>
              </w:rPr>
              <w:t>Correction to NR RRC test case 8.1.3.1.20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744166" w14:textId="77777777" w:rsidR="005979E7" w:rsidRPr="00F511A5" w:rsidRDefault="005979E7" w:rsidP="00F17634">
            <w:pPr>
              <w:pStyle w:val="TAC"/>
              <w:rPr>
                <w:lang w:eastAsia="en-US"/>
              </w:rPr>
            </w:pPr>
            <w:r w:rsidRPr="00F511A5">
              <w:rPr>
                <w:lang w:eastAsia="en-US"/>
              </w:rPr>
              <w:t>16.5.0</w:t>
            </w:r>
          </w:p>
        </w:tc>
      </w:tr>
      <w:tr w:rsidR="005979E7" w:rsidRPr="00F511A5" w14:paraId="26B4259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F12ECA"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9CBE37"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3A4515" w14:textId="77777777" w:rsidR="005979E7" w:rsidRPr="00F511A5" w:rsidRDefault="005979E7" w:rsidP="00F17634">
            <w:pPr>
              <w:pStyle w:val="TAC"/>
              <w:rPr>
                <w:lang w:eastAsia="en-US"/>
              </w:rPr>
            </w:pPr>
            <w:r w:rsidRPr="00F511A5">
              <w:rPr>
                <w:lang w:eastAsia="en-US"/>
              </w:rPr>
              <w:t>R5-204444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790F45" w14:textId="77777777" w:rsidR="005979E7" w:rsidRPr="00F511A5" w:rsidRDefault="005979E7" w:rsidP="00F17634">
            <w:pPr>
              <w:pStyle w:val="TAC"/>
              <w:rPr>
                <w:lang w:eastAsia="en-US"/>
              </w:rPr>
            </w:pPr>
            <w:r w:rsidRPr="00F511A5">
              <w:rPr>
                <w:lang w:eastAsia="en-US"/>
              </w:rPr>
              <w:t>1674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4B9F5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2C74D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8B4AB3" w14:textId="77777777" w:rsidR="005979E7" w:rsidRPr="00F511A5" w:rsidRDefault="005979E7" w:rsidP="00F17634">
            <w:pPr>
              <w:pStyle w:val="TAL"/>
              <w:rPr>
                <w:lang w:eastAsia="en-US"/>
              </w:rPr>
            </w:pPr>
            <w:r w:rsidRPr="00F511A5">
              <w:rPr>
                <w:lang w:eastAsia="en-US"/>
              </w:rPr>
              <w:t>Correction to NR5GC test case 8.1.3.1.12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BD92C2" w14:textId="77777777" w:rsidR="005979E7" w:rsidRPr="00F511A5" w:rsidRDefault="005979E7" w:rsidP="00F17634">
            <w:pPr>
              <w:pStyle w:val="TAC"/>
              <w:rPr>
                <w:lang w:eastAsia="en-US"/>
              </w:rPr>
            </w:pPr>
            <w:r w:rsidRPr="00F511A5">
              <w:rPr>
                <w:lang w:eastAsia="en-US"/>
              </w:rPr>
              <w:t>16.5.0</w:t>
            </w:r>
          </w:p>
        </w:tc>
      </w:tr>
      <w:tr w:rsidR="005979E7" w:rsidRPr="00F511A5" w14:paraId="5CF77DC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1321A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FE8039"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89D6E8" w14:textId="77777777" w:rsidR="005979E7" w:rsidRPr="00F511A5" w:rsidRDefault="005979E7" w:rsidP="00F17634">
            <w:pPr>
              <w:pStyle w:val="TAC"/>
              <w:rPr>
                <w:lang w:eastAsia="en-US"/>
              </w:rPr>
            </w:pPr>
            <w:r w:rsidRPr="00F511A5">
              <w:rPr>
                <w:lang w:eastAsia="en-US"/>
              </w:rPr>
              <w:t>R5-204445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067812" w14:textId="77777777" w:rsidR="005979E7" w:rsidRPr="00F511A5" w:rsidRDefault="005979E7" w:rsidP="00F17634">
            <w:pPr>
              <w:pStyle w:val="TAC"/>
              <w:rPr>
                <w:lang w:eastAsia="en-US"/>
              </w:rPr>
            </w:pPr>
            <w:r w:rsidRPr="00F511A5">
              <w:rPr>
                <w:lang w:eastAsia="en-US"/>
              </w:rPr>
              <w:t>1675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3912B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8F0D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031BD7" w14:textId="77777777" w:rsidR="005979E7" w:rsidRPr="00F511A5" w:rsidRDefault="005979E7" w:rsidP="00F17634">
            <w:pPr>
              <w:pStyle w:val="TAL"/>
              <w:rPr>
                <w:lang w:eastAsia="en-US"/>
              </w:rPr>
            </w:pPr>
            <w:r w:rsidRPr="00F511A5">
              <w:rPr>
                <w:lang w:eastAsia="en-US"/>
              </w:rPr>
              <w:t>Addition of NR-DC RRC test case 8.2.2.8.2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4FC9A5" w14:textId="77777777" w:rsidR="005979E7" w:rsidRPr="00F511A5" w:rsidRDefault="005979E7" w:rsidP="00F17634">
            <w:pPr>
              <w:pStyle w:val="TAC"/>
              <w:rPr>
                <w:lang w:eastAsia="en-US"/>
              </w:rPr>
            </w:pPr>
            <w:r w:rsidRPr="00F511A5">
              <w:rPr>
                <w:lang w:eastAsia="en-US"/>
              </w:rPr>
              <w:t>16.5.0</w:t>
            </w:r>
          </w:p>
        </w:tc>
      </w:tr>
      <w:tr w:rsidR="005979E7" w:rsidRPr="00F511A5" w14:paraId="573B232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A230E3"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3A414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E6AE83" w14:textId="77777777" w:rsidR="005979E7" w:rsidRPr="00F511A5" w:rsidRDefault="005979E7" w:rsidP="00F17634">
            <w:pPr>
              <w:pStyle w:val="TAC"/>
              <w:rPr>
                <w:lang w:eastAsia="en-US"/>
              </w:rPr>
            </w:pPr>
            <w:r w:rsidRPr="00F511A5">
              <w:rPr>
                <w:lang w:eastAsia="en-US"/>
              </w:rPr>
              <w:t>R5-204446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C1A525" w14:textId="77777777" w:rsidR="005979E7" w:rsidRPr="00F511A5" w:rsidRDefault="005979E7" w:rsidP="00F17634">
            <w:pPr>
              <w:pStyle w:val="TAC"/>
              <w:rPr>
                <w:lang w:eastAsia="en-US"/>
              </w:rPr>
            </w:pPr>
            <w:r w:rsidRPr="00F511A5">
              <w:rPr>
                <w:lang w:eastAsia="en-US"/>
              </w:rPr>
              <w:t>1622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E92FD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DD3C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5A417F" w14:textId="77777777" w:rsidR="005979E7" w:rsidRPr="00F511A5" w:rsidRDefault="005979E7" w:rsidP="00F17634">
            <w:pPr>
              <w:pStyle w:val="TAL"/>
              <w:rPr>
                <w:lang w:eastAsia="en-US"/>
              </w:rPr>
            </w:pPr>
            <w:r w:rsidRPr="00F511A5">
              <w:rPr>
                <w:lang w:eastAsia="en-US"/>
              </w:rPr>
              <w:t>Correction to NR TC 8.1.4.1.7.X-Scell 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8F72FC" w14:textId="77777777" w:rsidR="005979E7" w:rsidRPr="00F511A5" w:rsidRDefault="005979E7" w:rsidP="00F17634">
            <w:pPr>
              <w:pStyle w:val="TAC"/>
              <w:rPr>
                <w:lang w:eastAsia="en-US"/>
              </w:rPr>
            </w:pPr>
            <w:r w:rsidRPr="00F511A5">
              <w:rPr>
                <w:lang w:eastAsia="en-US"/>
              </w:rPr>
              <w:t>16.5.0</w:t>
            </w:r>
          </w:p>
        </w:tc>
      </w:tr>
      <w:tr w:rsidR="005979E7" w:rsidRPr="00F511A5" w14:paraId="305E0C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C1A2A9"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89E60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4AF3C3" w14:textId="77777777" w:rsidR="005979E7" w:rsidRPr="00F511A5" w:rsidRDefault="005979E7" w:rsidP="00F17634">
            <w:pPr>
              <w:pStyle w:val="TAC"/>
              <w:rPr>
                <w:lang w:eastAsia="en-US"/>
              </w:rPr>
            </w:pPr>
            <w:r w:rsidRPr="00F511A5">
              <w:rPr>
                <w:lang w:eastAsia="en-US"/>
              </w:rPr>
              <w:t>R5-204447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76496C" w14:textId="77777777" w:rsidR="005979E7" w:rsidRPr="00F511A5" w:rsidRDefault="005979E7" w:rsidP="00F17634">
            <w:pPr>
              <w:pStyle w:val="TAC"/>
              <w:rPr>
                <w:lang w:eastAsia="en-US"/>
              </w:rPr>
            </w:pPr>
            <w:r w:rsidRPr="00F511A5">
              <w:rPr>
                <w:lang w:eastAsia="en-US"/>
              </w:rPr>
              <w:t>1628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EB75F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18AA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46F000" w14:textId="77777777" w:rsidR="005979E7" w:rsidRPr="00F511A5" w:rsidRDefault="005979E7" w:rsidP="00F17634">
            <w:pPr>
              <w:pStyle w:val="TAL"/>
              <w:rPr>
                <w:lang w:eastAsia="en-US"/>
              </w:rPr>
            </w:pPr>
            <w:r w:rsidRPr="00F511A5">
              <w:rPr>
                <w:lang w:eastAsia="en-US"/>
              </w:rPr>
              <w:t>Correction to ENDC TC 8.2.3.9.1-CSI-RS based Intra-frequency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71F8AD" w14:textId="77777777" w:rsidR="005979E7" w:rsidRPr="00F511A5" w:rsidRDefault="005979E7" w:rsidP="00F17634">
            <w:pPr>
              <w:pStyle w:val="TAC"/>
              <w:rPr>
                <w:lang w:eastAsia="en-US"/>
              </w:rPr>
            </w:pPr>
            <w:r w:rsidRPr="00F511A5">
              <w:rPr>
                <w:lang w:eastAsia="en-US"/>
              </w:rPr>
              <w:t>16.5.0</w:t>
            </w:r>
          </w:p>
        </w:tc>
      </w:tr>
      <w:tr w:rsidR="005979E7" w:rsidRPr="00F511A5" w14:paraId="203CF35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0E48C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0B863C"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299A9E" w14:textId="77777777" w:rsidR="005979E7" w:rsidRPr="00F511A5" w:rsidRDefault="005979E7" w:rsidP="00F17634">
            <w:pPr>
              <w:pStyle w:val="TAC"/>
              <w:rPr>
                <w:lang w:eastAsia="en-US"/>
              </w:rPr>
            </w:pPr>
            <w:r w:rsidRPr="00F511A5">
              <w:rPr>
                <w:lang w:eastAsia="en-US"/>
              </w:rPr>
              <w:t>R5-204448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1D6BC0" w14:textId="77777777" w:rsidR="005979E7" w:rsidRPr="00F511A5" w:rsidRDefault="005979E7" w:rsidP="00F17634">
            <w:pPr>
              <w:pStyle w:val="TAC"/>
              <w:rPr>
                <w:lang w:eastAsia="en-US"/>
              </w:rPr>
            </w:pPr>
            <w:r w:rsidRPr="00F511A5">
              <w:rPr>
                <w:lang w:eastAsia="en-US"/>
              </w:rPr>
              <w:t>1629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BB821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7B527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16DD4C" w14:textId="77777777" w:rsidR="005979E7" w:rsidRPr="00F511A5" w:rsidRDefault="005979E7" w:rsidP="00F17634">
            <w:pPr>
              <w:pStyle w:val="TAL"/>
              <w:rPr>
                <w:lang w:eastAsia="en-US"/>
              </w:rPr>
            </w:pPr>
            <w:r w:rsidRPr="00F511A5">
              <w:rPr>
                <w:lang w:eastAsia="en-US"/>
              </w:rPr>
              <w:t>Correction to ENDC TC 8.2.3.10.1-CSI-RS based Inter-frequency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346615" w14:textId="77777777" w:rsidR="005979E7" w:rsidRPr="00F511A5" w:rsidRDefault="005979E7" w:rsidP="00F17634">
            <w:pPr>
              <w:pStyle w:val="TAC"/>
              <w:rPr>
                <w:lang w:eastAsia="en-US"/>
              </w:rPr>
            </w:pPr>
            <w:r w:rsidRPr="00F511A5">
              <w:rPr>
                <w:lang w:eastAsia="en-US"/>
              </w:rPr>
              <w:t>16.5.0</w:t>
            </w:r>
          </w:p>
        </w:tc>
      </w:tr>
      <w:tr w:rsidR="005979E7" w:rsidRPr="00F511A5" w14:paraId="2F6F668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4F536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3F5C40"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C2E82D" w14:textId="77777777" w:rsidR="005979E7" w:rsidRPr="00F511A5" w:rsidRDefault="005979E7" w:rsidP="00F17634">
            <w:pPr>
              <w:pStyle w:val="TAC"/>
              <w:rPr>
                <w:lang w:eastAsia="en-US"/>
              </w:rPr>
            </w:pPr>
            <w:r w:rsidRPr="00F511A5">
              <w:rPr>
                <w:lang w:eastAsia="en-US"/>
              </w:rPr>
              <w:t>R5-204449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51F9E4" w14:textId="77777777" w:rsidR="005979E7" w:rsidRPr="00F511A5" w:rsidRDefault="005979E7" w:rsidP="00F17634">
            <w:pPr>
              <w:pStyle w:val="TAC"/>
              <w:rPr>
                <w:lang w:eastAsia="en-US"/>
              </w:rPr>
            </w:pPr>
            <w:r w:rsidRPr="00F511A5">
              <w:rPr>
                <w:lang w:eastAsia="en-US"/>
              </w:rPr>
              <w:t>1631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EC56B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C8E3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BB9215" w14:textId="77777777" w:rsidR="005979E7" w:rsidRPr="00F511A5" w:rsidRDefault="005979E7" w:rsidP="00F17634">
            <w:pPr>
              <w:pStyle w:val="TAL"/>
              <w:rPr>
                <w:lang w:eastAsia="en-US"/>
              </w:rPr>
            </w:pPr>
            <w:r w:rsidRPr="00F511A5">
              <w:rPr>
                <w:lang w:eastAsia="en-US"/>
              </w:rPr>
              <w:t>Addition of NRDC TC 8.2.3.16.2-Intra-NR Measurement configuration control and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E03574" w14:textId="77777777" w:rsidR="005979E7" w:rsidRPr="00F511A5" w:rsidRDefault="005979E7" w:rsidP="00F17634">
            <w:pPr>
              <w:pStyle w:val="TAC"/>
              <w:rPr>
                <w:lang w:eastAsia="en-US"/>
              </w:rPr>
            </w:pPr>
            <w:r w:rsidRPr="00F511A5">
              <w:rPr>
                <w:lang w:eastAsia="en-US"/>
              </w:rPr>
              <w:t>16.5.0</w:t>
            </w:r>
          </w:p>
        </w:tc>
      </w:tr>
      <w:tr w:rsidR="005979E7" w:rsidRPr="00F511A5" w14:paraId="707F2E8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BC21A7"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63E5C0"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71C7AC" w14:textId="77777777" w:rsidR="005979E7" w:rsidRPr="00F511A5" w:rsidRDefault="005979E7" w:rsidP="00F17634">
            <w:pPr>
              <w:pStyle w:val="TAC"/>
              <w:rPr>
                <w:lang w:eastAsia="en-US"/>
              </w:rPr>
            </w:pPr>
            <w:r w:rsidRPr="00F511A5">
              <w:rPr>
                <w:lang w:eastAsia="en-US"/>
              </w:rPr>
              <w:t>R5-204450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05F1EC" w14:textId="77777777" w:rsidR="005979E7" w:rsidRPr="00F511A5" w:rsidRDefault="005979E7" w:rsidP="00F17634">
            <w:pPr>
              <w:pStyle w:val="TAC"/>
              <w:rPr>
                <w:lang w:eastAsia="en-US"/>
              </w:rPr>
            </w:pPr>
            <w:r w:rsidRPr="00F511A5">
              <w:rPr>
                <w:lang w:eastAsia="en-US"/>
              </w:rPr>
              <w:t>1650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1E957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57FE6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C83E23" w14:textId="77777777" w:rsidR="005979E7" w:rsidRPr="00F511A5" w:rsidRDefault="005979E7" w:rsidP="00F17634">
            <w:pPr>
              <w:pStyle w:val="TAL"/>
              <w:rPr>
                <w:lang w:eastAsia="en-US"/>
              </w:rPr>
            </w:pPr>
            <w:r w:rsidRPr="00F511A5">
              <w:rPr>
                <w:lang w:eastAsia="en-US"/>
              </w:rPr>
              <w:t>Correction to include data path check after handover in test case 8.1.4.1.2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04BACE" w14:textId="77777777" w:rsidR="005979E7" w:rsidRPr="00F511A5" w:rsidRDefault="005979E7" w:rsidP="00F17634">
            <w:pPr>
              <w:pStyle w:val="TAC"/>
              <w:rPr>
                <w:lang w:eastAsia="en-US"/>
              </w:rPr>
            </w:pPr>
            <w:r w:rsidRPr="00F511A5">
              <w:rPr>
                <w:lang w:eastAsia="en-US"/>
              </w:rPr>
              <w:t>16.5.0</w:t>
            </w:r>
          </w:p>
        </w:tc>
      </w:tr>
      <w:tr w:rsidR="005979E7" w:rsidRPr="00F511A5" w14:paraId="58168A3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27D125"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8F60F7"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87CC7B" w14:textId="77777777" w:rsidR="005979E7" w:rsidRPr="00F511A5" w:rsidRDefault="005979E7" w:rsidP="00F17634">
            <w:pPr>
              <w:pStyle w:val="TAC"/>
              <w:rPr>
                <w:lang w:eastAsia="en-US"/>
              </w:rPr>
            </w:pPr>
            <w:r w:rsidRPr="00F511A5">
              <w:rPr>
                <w:lang w:eastAsia="en-US"/>
              </w:rPr>
              <w:t>R5-204451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BC61FA" w14:textId="77777777" w:rsidR="005979E7" w:rsidRPr="00F511A5" w:rsidRDefault="005979E7" w:rsidP="00F17634">
            <w:pPr>
              <w:pStyle w:val="TAC"/>
              <w:rPr>
                <w:lang w:eastAsia="en-US"/>
              </w:rPr>
            </w:pPr>
            <w:r w:rsidRPr="00F511A5">
              <w:rPr>
                <w:lang w:eastAsia="en-US"/>
              </w:rPr>
              <w:t>1672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077EB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9657C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B33B53" w14:textId="77777777" w:rsidR="005979E7" w:rsidRPr="00F511A5" w:rsidRDefault="005979E7" w:rsidP="00F17634">
            <w:pPr>
              <w:pStyle w:val="TAL"/>
              <w:rPr>
                <w:lang w:eastAsia="en-US"/>
              </w:rPr>
            </w:pPr>
            <w:r w:rsidRPr="00F511A5">
              <w:rPr>
                <w:lang w:eastAsia="en-US"/>
              </w:rPr>
              <w:t>Correction to Inter-RAT HO test case 8.1.4.2.2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F7AF8D" w14:textId="77777777" w:rsidR="005979E7" w:rsidRPr="00F511A5" w:rsidRDefault="005979E7" w:rsidP="00F17634">
            <w:pPr>
              <w:pStyle w:val="TAC"/>
              <w:rPr>
                <w:lang w:eastAsia="en-US"/>
              </w:rPr>
            </w:pPr>
            <w:r w:rsidRPr="00F511A5">
              <w:rPr>
                <w:lang w:eastAsia="en-US"/>
              </w:rPr>
              <w:t>16.5.0</w:t>
            </w:r>
          </w:p>
        </w:tc>
      </w:tr>
      <w:tr w:rsidR="005979E7" w:rsidRPr="00F511A5" w14:paraId="65F139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C23414"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54CF02"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9687B8" w14:textId="77777777" w:rsidR="005979E7" w:rsidRPr="00F511A5" w:rsidRDefault="005979E7" w:rsidP="00F17634">
            <w:pPr>
              <w:pStyle w:val="TAC"/>
              <w:rPr>
                <w:lang w:eastAsia="en-US"/>
              </w:rPr>
            </w:pPr>
            <w:r w:rsidRPr="00F511A5">
              <w:rPr>
                <w:lang w:eastAsia="en-US"/>
              </w:rPr>
              <w:t>R5-204452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E191C3" w14:textId="77777777" w:rsidR="005979E7" w:rsidRPr="00F511A5" w:rsidRDefault="005979E7" w:rsidP="00F17634">
            <w:pPr>
              <w:pStyle w:val="TAC"/>
              <w:rPr>
                <w:lang w:eastAsia="en-US"/>
              </w:rPr>
            </w:pPr>
            <w:r w:rsidRPr="00F511A5">
              <w:rPr>
                <w:lang w:eastAsia="en-US"/>
              </w:rPr>
              <w:t>1679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A1993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80AA3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0F5095" w14:textId="77777777" w:rsidR="005979E7" w:rsidRPr="00F511A5" w:rsidRDefault="005979E7" w:rsidP="00F17634">
            <w:pPr>
              <w:pStyle w:val="TAL"/>
              <w:rPr>
                <w:lang w:eastAsia="en-US"/>
              </w:rPr>
            </w:pPr>
            <w:r w:rsidRPr="00F511A5">
              <w:rPr>
                <w:lang w:eastAsia="en-US"/>
              </w:rPr>
              <w:t>Correction to Inter-RAT HO test case 8.1.4.2.1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9331FA" w14:textId="77777777" w:rsidR="005979E7" w:rsidRPr="00F511A5" w:rsidRDefault="005979E7" w:rsidP="00F17634">
            <w:pPr>
              <w:pStyle w:val="TAC"/>
              <w:rPr>
                <w:lang w:eastAsia="en-US"/>
              </w:rPr>
            </w:pPr>
            <w:r w:rsidRPr="00F511A5">
              <w:rPr>
                <w:lang w:eastAsia="en-US"/>
              </w:rPr>
              <w:t>16.5.0</w:t>
            </w:r>
          </w:p>
        </w:tc>
      </w:tr>
      <w:tr w:rsidR="005979E7" w:rsidRPr="00F511A5" w14:paraId="62E5C87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361E3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32D0B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7EE70F" w14:textId="77777777" w:rsidR="005979E7" w:rsidRPr="00F511A5" w:rsidRDefault="005979E7" w:rsidP="00F17634">
            <w:pPr>
              <w:pStyle w:val="TAC"/>
              <w:rPr>
                <w:lang w:eastAsia="en-US"/>
              </w:rPr>
            </w:pPr>
            <w:r w:rsidRPr="00F511A5">
              <w:rPr>
                <w:lang w:eastAsia="en-US"/>
              </w:rPr>
              <w:t>R5-204453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7302B7" w14:textId="77777777" w:rsidR="005979E7" w:rsidRPr="00F511A5" w:rsidRDefault="005979E7" w:rsidP="00F17634">
            <w:pPr>
              <w:pStyle w:val="TAC"/>
              <w:rPr>
                <w:lang w:eastAsia="en-US"/>
              </w:rPr>
            </w:pPr>
            <w:r w:rsidRPr="00F511A5">
              <w:rPr>
                <w:lang w:eastAsia="en-US"/>
              </w:rPr>
              <w:t>1702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3BFF4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BCDD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818CC9" w14:textId="77777777" w:rsidR="005979E7" w:rsidRPr="00F511A5" w:rsidRDefault="005979E7" w:rsidP="00F17634">
            <w:pPr>
              <w:pStyle w:val="TAL"/>
              <w:rPr>
                <w:lang w:eastAsia="en-US"/>
              </w:rPr>
            </w:pPr>
            <w:r w:rsidRPr="00F511A5">
              <w:rPr>
                <w:lang w:eastAsia="en-US"/>
              </w:rPr>
              <w:t>Corrections to NR5G RRC IRAT TC 8.1.4.2.2.1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02EA5D" w14:textId="77777777" w:rsidR="005979E7" w:rsidRPr="00F511A5" w:rsidRDefault="005979E7" w:rsidP="00F17634">
            <w:pPr>
              <w:pStyle w:val="TAC"/>
              <w:rPr>
                <w:lang w:eastAsia="en-US"/>
              </w:rPr>
            </w:pPr>
            <w:r w:rsidRPr="00F511A5">
              <w:rPr>
                <w:lang w:eastAsia="en-US"/>
              </w:rPr>
              <w:t>16.5.0</w:t>
            </w:r>
          </w:p>
        </w:tc>
      </w:tr>
      <w:tr w:rsidR="005979E7" w:rsidRPr="00F511A5" w14:paraId="071F7F1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48D03B"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692E1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1A0D36" w14:textId="77777777" w:rsidR="005979E7" w:rsidRPr="00F511A5" w:rsidRDefault="005979E7" w:rsidP="00F17634">
            <w:pPr>
              <w:pStyle w:val="TAC"/>
              <w:rPr>
                <w:lang w:eastAsia="en-US"/>
              </w:rPr>
            </w:pPr>
            <w:r w:rsidRPr="00F511A5">
              <w:rPr>
                <w:lang w:eastAsia="en-US"/>
              </w:rPr>
              <w:t>R5-204454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7996D4" w14:textId="77777777" w:rsidR="005979E7" w:rsidRPr="00F511A5" w:rsidRDefault="005979E7" w:rsidP="00F17634">
            <w:pPr>
              <w:pStyle w:val="TAC"/>
              <w:rPr>
                <w:lang w:eastAsia="en-US"/>
              </w:rPr>
            </w:pPr>
            <w:r w:rsidRPr="00F511A5">
              <w:rPr>
                <w:lang w:eastAsia="en-US"/>
              </w:rPr>
              <w:t>1731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9BFE0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6E64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0DEE3B" w14:textId="77777777" w:rsidR="005979E7" w:rsidRPr="00F511A5" w:rsidRDefault="005979E7" w:rsidP="00F17634">
            <w:pPr>
              <w:pStyle w:val="TAL"/>
              <w:rPr>
                <w:lang w:eastAsia="en-US"/>
              </w:rPr>
            </w:pPr>
            <w:r w:rsidRPr="00F511A5">
              <w:rPr>
                <w:lang w:eastAsia="en-US"/>
              </w:rPr>
              <w:t xml:space="preserve">Addition of NR-DC RRC test case 8.2.3.14.2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78ECC1" w14:textId="77777777" w:rsidR="005979E7" w:rsidRPr="00F511A5" w:rsidRDefault="005979E7" w:rsidP="00F17634">
            <w:pPr>
              <w:pStyle w:val="TAC"/>
              <w:rPr>
                <w:lang w:eastAsia="en-US"/>
              </w:rPr>
            </w:pPr>
            <w:r w:rsidRPr="00F511A5">
              <w:rPr>
                <w:lang w:eastAsia="en-US"/>
              </w:rPr>
              <w:t>16.5.0</w:t>
            </w:r>
          </w:p>
        </w:tc>
      </w:tr>
      <w:tr w:rsidR="005979E7" w:rsidRPr="00F511A5" w14:paraId="3D90ADF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5C11D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262A13"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28C5C4" w14:textId="77777777" w:rsidR="005979E7" w:rsidRPr="00F511A5" w:rsidRDefault="005979E7" w:rsidP="00F17634">
            <w:pPr>
              <w:pStyle w:val="TAC"/>
              <w:rPr>
                <w:lang w:eastAsia="en-US"/>
              </w:rPr>
            </w:pPr>
            <w:r w:rsidRPr="00F511A5">
              <w:rPr>
                <w:lang w:eastAsia="en-US"/>
              </w:rPr>
              <w:t>R5-204455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379FC9" w14:textId="77777777" w:rsidR="005979E7" w:rsidRPr="00F511A5" w:rsidRDefault="005979E7" w:rsidP="00F17634">
            <w:pPr>
              <w:pStyle w:val="TAC"/>
              <w:rPr>
                <w:lang w:eastAsia="en-US"/>
              </w:rPr>
            </w:pPr>
            <w:r w:rsidRPr="00F511A5">
              <w:rPr>
                <w:lang w:eastAsia="en-US"/>
              </w:rPr>
              <w:t>1742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F9A29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E004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0D1375" w14:textId="77777777" w:rsidR="005979E7" w:rsidRPr="00F511A5" w:rsidRDefault="005979E7" w:rsidP="00F17634">
            <w:pPr>
              <w:pStyle w:val="TAL"/>
              <w:rPr>
                <w:lang w:eastAsia="en-US"/>
              </w:rPr>
            </w:pPr>
            <w:r w:rsidRPr="00F511A5">
              <w:rPr>
                <w:lang w:eastAsia="en-US"/>
              </w:rPr>
              <w:t>Correction to MR-DC RRC TC 8.2.3.8.1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B03290" w14:textId="77777777" w:rsidR="005979E7" w:rsidRPr="00F511A5" w:rsidRDefault="005979E7" w:rsidP="00F17634">
            <w:pPr>
              <w:pStyle w:val="TAC"/>
              <w:rPr>
                <w:lang w:eastAsia="en-US"/>
              </w:rPr>
            </w:pPr>
            <w:r w:rsidRPr="00F511A5">
              <w:rPr>
                <w:lang w:eastAsia="en-US"/>
              </w:rPr>
              <w:t>16.5.0</w:t>
            </w:r>
          </w:p>
        </w:tc>
      </w:tr>
      <w:tr w:rsidR="005979E7" w:rsidRPr="00F511A5" w14:paraId="57B981F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6E5C5A" w14:textId="77777777" w:rsidR="005979E7" w:rsidRPr="00F511A5" w:rsidRDefault="005979E7" w:rsidP="00F17634">
            <w:pPr>
              <w:pStyle w:val="TAC"/>
              <w:rPr>
                <w:lang w:eastAsia="en-US"/>
              </w:rPr>
            </w:pPr>
            <w:r w:rsidRPr="00F511A5">
              <w:rPr>
                <w:lang w:eastAsia="en-US"/>
              </w:rPr>
              <w:lastRenderedPageBreak/>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D9EC6C"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4FAB4C" w14:textId="77777777" w:rsidR="005979E7" w:rsidRPr="00F511A5" w:rsidRDefault="005979E7" w:rsidP="00F17634">
            <w:pPr>
              <w:pStyle w:val="TAC"/>
              <w:rPr>
                <w:lang w:eastAsia="en-US"/>
              </w:rPr>
            </w:pPr>
            <w:r w:rsidRPr="00F511A5">
              <w:rPr>
                <w:lang w:eastAsia="en-US"/>
              </w:rPr>
              <w:t>R5-204456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6B6810" w14:textId="77777777" w:rsidR="005979E7" w:rsidRPr="00F511A5" w:rsidRDefault="005979E7" w:rsidP="00F17634">
            <w:pPr>
              <w:pStyle w:val="TAC"/>
              <w:rPr>
                <w:lang w:eastAsia="en-US"/>
              </w:rPr>
            </w:pPr>
            <w:r w:rsidRPr="00F511A5">
              <w:rPr>
                <w:lang w:eastAsia="en-US"/>
              </w:rPr>
              <w:t>1676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84056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D027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7D7147" w14:textId="77777777" w:rsidR="005979E7" w:rsidRPr="00F511A5" w:rsidRDefault="005979E7" w:rsidP="00F17634">
            <w:pPr>
              <w:pStyle w:val="TAL"/>
              <w:rPr>
                <w:lang w:eastAsia="en-US"/>
              </w:rPr>
            </w:pPr>
            <w:r w:rsidRPr="00F511A5">
              <w:rPr>
                <w:lang w:eastAsia="en-US"/>
              </w:rPr>
              <w:t>Correction to NR RRC TC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6F73C8" w14:textId="77777777" w:rsidR="005979E7" w:rsidRPr="00F511A5" w:rsidRDefault="005979E7" w:rsidP="00F17634">
            <w:pPr>
              <w:pStyle w:val="TAC"/>
              <w:rPr>
                <w:lang w:eastAsia="en-US"/>
              </w:rPr>
            </w:pPr>
            <w:r w:rsidRPr="00F511A5">
              <w:rPr>
                <w:lang w:eastAsia="en-US"/>
              </w:rPr>
              <w:t>16.5.0</w:t>
            </w:r>
          </w:p>
        </w:tc>
      </w:tr>
      <w:tr w:rsidR="005979E7" w:rsidRPr="00F511A5" w14:paraId="5BA738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BBD76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B43F2EB"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CB1369" w14:textId="77777777" w:rsidR="005979E7" w:rsidRPr="00F511A5" w:rsidRDefault="005979E7" w:rsidP="00F17634">
            <w:pPr>
              <w:pStyle w:val="TAC"/>
              <w:rPr>
                <w:lang w:eastAsia="en-US"/>
              </w:rPr>
            </w:pPr>
            <w:r w:rsidRPr="00F511A5">
              <w:rPr>
                <w:lang w:eastAsia="en-US"/>
              </w:rPr>
              <w:t>R5-204457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B4A599" w14:textId="77777777" w:rsidR="005979E7" w:rsidRPr="00F511A5" w:rsidRDefault="005979E7" w:rsidP="00F17634">
            <w:pPr>
              <w:pStyle w:val="TAC"/>
              <w:rPr>
                <w:lang w:eastAsia="en-US"/>
              </w:rPr>
            </w:pPr>
            <w:r w:rsidRPr="00F511A5">
              <w:rPr>
                <w:lang w:eastAsia="en-US"/>
              </w:rPr>
              <w:t>1637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419B3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EBCB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E4C450" w14:textId="77777777" w:rsidR="005979E7" w:rsidRPr="00F511A5" w:rsidRDefault="005979E7" w:rsidP="00F17634">
            <w:pPr>
              <w:pStyle w:val="TAL"/>
              <w:rPr>
                <w:lang w:eastAsia="en-US"/>
              </w:rPr>
            </w:pPr>
            <w:r w:rsidRPr="00F511A5">
              <w:rPr>
                <w:lang w:eastAsia="en-US"/>
              </w:rPr>
              <w:t>Correction to NR TC 9.1.1.3-EAP message transport abnormal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4C06A2" w14:textId="77777777" w:rsidR="005979E7" w:rsidRPr="00F511A5" w:rsidRDefault="005979E7" w:rsidP="00F17634">
            <w:pPr>
              <w:pStyle w:val="TAC"/>
              <w:rPr>
                <w:lang w:eastAsia="en-US"/>
              </w:rPr>
            </w:pPr>
            <w:r w:rsidRPr="00F511A5">
              <w:rPr>
                <w:lang w:eastAsia="en-US"/>
              </w:rPr>
              <w:t>16.5.0</w:t>
            </w:r>
          </w:p>
        </w:tc>
      </w:tr>
      <w:tr w:rsidR="005979E7" w:rsidRPr="00F511A5" w14:paraId="642CA1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41137A"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950E8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5C3241" w14:textId="77777777" w:rsidR="005979E7" w:rsidRPr="00F511A5" w:rsidRDefault="005979E7" w:rsidP="00F17634">
            <w:pPr>
              <w:pStyle w:val="TAC"/>
              <w:rPr>
                <w:lang w:eastAsia="en-US"/>
              </w:rPr>
            </w:pPr>
            <w:r w:rsidRPr="00F511A5">
              <w:rPr>
                <w:lang w:eastAsia="en-US"/>
              </w:rPr>
              <w:t>R5-204458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00CB32" w14:textId="77777777" w:rsidR="005979E7" w:rsidRPr="00F511A5" w:rsidRDefault="005979E7" w:rsidP="00F17634">
            <w:pPr>
              <w:pStyle w:val="TAC"/>
              <w:rPr>
                <w:lang w:eastAsia="en-US"/>
              </w:rPr>
            </w:pPr>
            <w:r w:rsidRPr="00F511A5">
              <w:rPr>
                <w:lang w:eastAsia="en-US"/>
              </w:rPr>
              <w:t>1638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7FFFF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8CDAB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B05D4D" w14:textId="77777777" w:rsidR="005979E7" w:rsidRPr="00F511A5" w:rsidRDefault="005979E7" w:rsidP="00F17634">
            <w:pPr>
              <w:pStyle w:val="TAL"/>
              <w:rPr>
                <w:lang w:eastAsia="en-US"/>
              </w:rPr>
            </w:pPr>
            <w:r w:rsidRPr="00F511A5">
              <w:rPr>
                <w:lang w:eastAsia="en-US"/>
              </w:rPr>
              <w:t>Correction to NR TC 9.1.1.6-5G AKA abnormal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F8283D" w14:textId="77777777" w:rsidR="005979E7" w:rsidRPr="00F511A5" w:rsidRDefault="005979E7" w:rsidP="00F17634">
            <w:pPr>
              <w:pStyle w:val="TAC"/>
              <w:rPr>
                <w:lang w:eastAsia="en-US"/>
              </w:rPr>
            </w:pPr>
            <w:r w:rsidRPr="00F511A5">
              <w:rPr>
                <w:lang w:eastAsia="en-US"/>
              </w:rPr>
              <w:t>16.5.0</w:t>
            </w:r>
          </w:p>
        </w:tc>
      </w:tr>
      <w:tr w:rsidR="005979E7" w:rsidRPr="00F511A5" w14:paraId="19E41C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2E10EF"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4C5F2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EBACE5" w14:textId="77777777" w:rsidR="005979E7" w:rsidRPr="00F511A5" w:rsidRDefault="005979E7" w:rsidP="00F17634">
            <w:pPr>
              <w:pStyle w:val="TAC"/>
              <w:rPr>
                <w:lang w:eastAsia="en-US"/>
              </w:rPr>
            </w:pPr>
            <w:r w:rsidRPr="00F511A5">
              <w:rPr>
                <w:lang w:eastAsia="en-US"/>
              </w:rPr>
              <w:t>R5-204459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549079" w14:textId="77777777" w:rsidR="005979E7" w:rsidRPr="00F511A5" w:rsidRDefault="005979E7" w:rsidP="00F17634">
            <w:pPr>
              <w:pStyle w:val="TAC"/>
              <w:rPr>
                <w:lang w:eastAsia="en-US"/>
              </w:rPr>
            </w:pPr>
            <w:r w:rsidRPr="00F511A5">
              <w:rPr>
                <w:lang w:eastAsia="en-US"/>
              </w:rPr>
              <w:t>1716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37768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CA19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335198" w14:textId="77777777" w:rsidR="005979E7" w:rsidRPr="00F511A5" w:rsidRDefault="005979E7" w:rsidP="00F17634">
            <w:pPr>
              <w:pStyle w:val="TAL"/>
              <w:rPr>
                <w:lang w:eastAsia="en-US"/>
              </w:rPr>
            </w:pPr>
            <w:r w:rsidRPr="00F511A5">
              <w:rPr>
                <w:lang w:eastAsia="en-US"/>
              </w:rPr>
              <w:t>Correction to 5GC TC 9.1.3.1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CE140D" w14:textId="77777777" w:rsidR="005979E7" w:rsidRPr="00F511A5" w:rsidRDefault="005979E7" w:rsidP="00F17634">
            <w:pPr>
              <w:pStyle w:val="TAC"/>
              <w:rPr>
                <w:lang w:eastAsia="en-US"/>
              </w:rPr>
            </w:pPr>
            <w:r w:rsidRPr="00F511A5">
              <w:rPr>
                <w:lang w:eastAsia="en-US"/>
              </w:rPr>
              <w:t>16.5.0</w:t>
            </w:r>
          </w:p>
        </w:tc>
      </w:tr>
      <w:tr w:rsidR="005979E7" w:rsidRPr="00F511A5" w14:paraId="674EE8F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33A0C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ABB401"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256FAC" w14:textId="77777777" w:rsidR="005979E7" w:rsidRPr="00F511A5" w:rsidRDefault="005979E7" w:rsidP="00F17634">
            <w:pPr>
              <w:pStyle w:val="TAC"/>
              <w:rPr>
                <w:lang w:eastAsia="en-US"/>
              </w:rPr>
            </w:pPr>
            <w:r w:rsidRPr="00F511A5">
              <w:rPr>
                <w:lang w:eastAsia="en-US"/>
              </w:rPr>
              <w:t>R5-204460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39BCC7" w14:textId="77777777" w:rsidR="005979E7" w:rsidRPr="00F511A5" w:rsidRDefault="005979E7" w:rsidP="00F17634">
            <w:pPr>
              <w:pStyle w:val="TAC"/>
              <w:rPr>
                <w:lang w:eastAsia="en-US"/>
              </w:rPr>
            </w:pPr>
            <w:r w:rsidRPr="00F511A5">
              <w:rPr>
                <w:lang w:eastAsia="en-US"/>
              </w:rPr>
              <w:t>1641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0BE6F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A8BF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CCC09B" w14:textId="77777777" w:rsidR="005979E7" w:rsidRPr="00F511A5" w:rsidRDefault="005979E7" w:rsidP="00F17634">
            <w:pPr>
              <w:pStyle w:val="TAL"/>
              <w:rPr>
                <w:lang w:eastAsia="en-US"/>
              </w:rPr>
            </w:pPr>
            <w:r w:rsidRPr="00F511A5">
              <w:rPr>
                <w:lang w:eastAsia="en-US"/>
              </w:rPr>
              <w:t>Correction to NR TC 9.1.5.1.9-Initial registration with Change of cell into a new tracking area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05E5D4" w14:textId="77777777" w:rsidR="005979E7" w:rsidRPr="00F511A5" w:rsidRDefault="005979E7" w:rsidP="00F17634">
            <w:pPr>
              <w:pStyle w:val="TAC"/>
              <w:rPr>
                <w:lang w:eastAsia="en-US"/>
              </w:rPr>
            </w:pPr>
            <w:r w:rsidRPr="00F511A5">
              <w:rPr>
                <w:lang w:eastAsia="en-US"/>
              </w:rPr>
              <w:t>16.5.0</w:t>
            </w:r>
          </w:p>
        </w:tc>
      </w:tr>
      <w:tr w:rsidR="005979E7" w:rsidRPr="00F511A5" w14:paraId="1E0A195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4BCB0E"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B9BFF0"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052A96" w14:textId="77777777" w:rsidR="005979E7" w:rsidRPr="00F511A5" w:rsidRDefault="005979E7" w:rsidP="00F17634">
            <w:pPr>
              <w:pStyle w:val="TAC"/>
              <w:rPr>
                <w:lang w:eastAsia="en-US"/>
              </w:rPr>
            </w:pPr>
            <w:r w:rsidRPr="00F511A5">
              <w:rPr>
                <w:lang w:eastAsia="en-US"/>
              </w:rPr>
              <w:t>R5-204461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3F9282" w14:textId="77777777" w:rsidR="005979E7" w:rsidRPr="00F511A5" w:rsidRDefault="005979E7" w:rsidP="00F17634">
            <w:pPr>
              <w:pStyle w:val="TAC"/>
              <w:rPr>
                <w:lang w:eastAsia="en-US"/>
              </w:rPr>
            </w:pPr>
            <w:r w:rsidRPr="00F511A5">
              <w:rPr>
                <w:lang w:eastAsia="en-US"/>
              </w:rPr>
              <w:t>1642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E4732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223E3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B898EB" w14:textId="77777777" w:rsidR="005979E7" w:rsidRPr="00F511A5" w:rsidRDefault="005979E7" w:rsidP="00F17634">
            <w:pPr>
              <w:pStyle w:val="TAL"/>
              <w:rPr>
                <w:lang w:eastAsia="en-US"/>
              </w:rPr>
            </w:pPr>
            <w:r w:rsidRPr="00F511A5">
              <w:rPr>
                <w:lang w:eastAsia="en-US"/>
              </w:rPr>
              <w:t>Correction to NR TC 9.1.6.1.4-Transmission failure with TAI change from lower layers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CF555A" w14:textId="77777777" w:rsidR="005979E7" w:rsidRPr="00F511A5" w:rsidRDefault="005979E7" w:rsidP="00F17634">
            <w:pPr>
              <w:pStyle w:val="TAC"/>
              <w:rPr>
                <w:lang w:eastAsia="en-US"/>
              </w:rPr>
            </w:pPr>
            <w:r w:rsidRPr="00F511A5">
              <w:rPr>
                <w:lang w:eastAsia="en-US"/>
              </w:rPr>
              <w:t>16.5.0</w:t>
            </w:r>
          </w:p>
        </w:tc>
      </w:tr>
      <w:tr w:rsidR="005979E7" w:rsidRPr="00F511A5" w14:paraId="4A1B29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7AE890"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389A80"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8C178F" w14:textId="77777777" w:rsidR="005979E7" w:rsidRPr="00F511A5" w:rsidRDefault="005979E7" w:rsidP="00F17634">
            <w:pPr>
              <w:pStyle w:val="TAC"/>
              <w:rPr>
                <w:lang w:eastAsia="en-US"/>
              </w:rPr>
            </w:pPr>
            <w:r w:rsidRPr="00F511A5">
              <w:rPr>
                <w:lang w:eastAsia="en-US"/>
              </w:rPr>
              <w:t>R5-204462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70BAEA" w14:textId="77777777" w:rsidR="005979E7" w:rsidRPr="00F511A5" w:rsidRDefault="005979E7" w:rsidP="00F17634">
            <w:pPr>
              <w:pStyle w:val="TAC"/>
              <w:rPr>
                <w:lang w:eastAsia="en-US"/>
              </w:rPr>
            </w:pPr>
            <w:r w:rsidRPr="00F511A5">
              <w:rPr>
                <w:lang w:eastAsia="en-US"/>
              </w:rPr>
              <w:t>1706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BF876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BAB0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091AD7" w14:textId="77777777" w:rsidR="005979E7" w:rsidRPr="00F511A5" w:rsidRDefault="005979E7" w:rsidP="00F17634">
            <w:pPr>
              <w:pStyle w:val="TAL"/>
              <w:rPr>
                <w:lang w:eastAsia="en-US"/>
              </w:rPr>
            </w:pPr>
            <w:r w:rsidRPr="00F511A5">
              <w:rPr>
                <w:lang w:eastAsia="en-US"/>
              </w:rPr>
              <w:t>Correction to 5GC TC 9.1.5.2.9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57606F" w14:textId="77777777" w:rsidR="005979E7" w:rsidRPr="00F511A5" w:rsidRDefault="005979E7" w:rsidP="00F17634">
            <w:pPr>
              <w:pStyle w:val="TAC"/>
              <w:rPr>
                <w:lang w:eastAsia="en-US"/>
              </w:rPr>
            </w:pPr>
            <w:r w:rsidRPr="00F511A5">
              <w:rPr>
                <w:lang w:eastAsia="en-US"/>
              </w:rPr>
              <w:t>16.5.0</w:t>
            </w:r>
          </w:p>
        </w:tc>
      </w:tr>
      <w:tr w:rsidR="005979E7" w:rsidRPr="00F511A5" w14:paraId="0E6452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22BFB6"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215F37"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4EA05D" w14:textId="77777777" w:rsidR="005979E7" w:rsidRPr="00F511A5" w:rsidRDefault="005979E7" w:rsidP="00F17634">
            <w:pPr>
              <w:pStyle w:val="TAC"/>
              <w:rPr>
                <w:lang w:eastAsia="en-US"/>
              </w:rPr>
            </w:pPr>
            <w:r w:rsidRPr="00F511A5">
              <w:rPr>
                <w:lang w:eastAsia="en-US"/>
              </w:rPr>
              <w:t>R5-204463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6AF264" w14:textId="77777777" w:rsidR="005979E7" w:rsidRPr="00F511A5" w:rsidRDefault="005979E7" w:rsidP="00F17634">
            <w:pPr>
              <w:pStyle w:val="TAC"/>
              <w:rPr>
                <w:lang w:eastAsia="en-US"/>
              </w:rPr>
            </w:pPr>
            <w:r w:rsidRPr="00F511A5">
              <w:rPr>
                <w:lang w:eastAsia="en-US"/>
              </w:rPr>
              <w:t>1752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E1C1A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CF80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897372" w14:textId="77777777" w:rsidR="005979E7" w:rsidRPr="00F511A5" w:rsidRDefault="005979E7" w:rsidP="00F17634">
            <w:pPr>
              <w:pStyle w:val="TAL"/>
              <w:rPr>
                <w:lang w:eastAsia="en-US"/>
              </w:rPr>
            </w:pPr>
            <w:r w:rsidRPr="00F511A5">
              <w:rPr>
                <w:lang w:eastAsia="en-US"/>
              </w:rPr>
              <w:t>Correction to NR TC 9.1.5.1.14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1ED87E" w14:textId="77777777" w:rsidR="005979E7" w:rsidRPr="00F511A5" w:rsidRDefault="005979E7" w:rsidP="00F17634">
            <w:pPr>
              <w:pStyle w:val="TAC"/>
              <w:rPr>
                <w:lang w:eastAsia="en-US"/>
              </w:rPr>
            </w:pPr>
            <w:r w:rsidRPr="00F511A5">
              <w:rPr>
                <w:lang w:eastAsia="en-US"/>
              </w:rPr>
              <w:t>16.5.0</w:t>
            </w:r>
          </w:p>
        </w:tc>
      </w:tr>
      <w:tr w:rsidR="005979E7" w:rsidRPr="00F511A5" w14:paraId="3C7DA2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B1AAF1"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F7BF8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7BB866" w14:textId="77777777" w:rsidR="005979E7" w:rsidRPr="00F511A5" w:rsidRDefault="005979E7" w:rsidP="00F17634">
            <w:pPr>
              <w:pStyle w:val="TAC"/>
              <w:rPr>
                <w:lang w:eastAsia="en-US"/>
              </w:rPr>
            </w:pPr>
            <w:r w:rsidRPr="00F511A5">
              <w:rPr>
                <w:lang w:eastAsia="en-US"/>
              </w:rPr>
              <w:t>R5-204464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5DDB6D" w14:textId="77777777" w:rsidR="005979E7" w:rsidRPr="00F511A5" w:rsidRDefault="005979E7" w:rsidP="00F17634">
            <w:pPr>
              <w:pStyle w:val="TAC"/>
              <w:rPr>
                <w:lang w:eastAsia="en-US"/>
              </w:rPr>
            </w:pPr>
            <w:r w:rsidRPr="00F511A5">
              <w:rPr>
                <w:lang w:eastAsia="en-US"/>
              </w:rPr>
              <w:t>1753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B7AB2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2EE19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9174EA" w14:textId="77777777" w:rsidR="005979E7" w:rsidRPr="00F511A5" w:rsidRDefault="005979E7" w:rsidP="00F17634">
            <w:pPr>
              <w:pStyle w:val="TAL"/>
              <w:rPr>
                <w:lang w:eastAsia="en-US"/>
              </w:rPr>
            </w:pPr>
            <w:r w:rsidRPr="00F511A5">
              <w:rPr>
                <w:lang w:eastAsia="en-US"/>
              </w:rPr>
              <w:t>Corrections to NR5G NAS TC 9.1.6.1.3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3EEFAD" w14:textId="77777777" w:rsidR="005979E7" w:rsidRPr="00F511A5" w:rsidRDefault="005979E7" w:rsidP="00F17634">
            <w:pPr>
              <w:pStyle w:val="TAC"/>
              <w:rPr>
                <w:lang w:eastAsia="en-US"/>
              </w:rPr>
            </w:pPr>
            <w:r w:rsidRPr="00F511A5">
              <w:rPr>
                <w:lang w:eastAsia="en-US"/>
              </w:rPr>
              <w:t>16.5.0</w:t>
            </w:r>
          </w:p>
        </w:tc>
      </w:tr>
      <w:tr w:rsidR="005979E7" w:rsidRPr="00F511A5" w14:paraId="74FFBA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C857B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DAB97D"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0AC35C" w14:textId="77777777" w:rsidR="005979E7" w:rsidRPr="00F511A5" w:rsidRDefault="005979E7" w:rsidP="00F17634">
            <w:pPr>
              <w:pStyle w:val="TAC"/>
              <w:rPr>
                <w:lang w:eastAsia="en-US"/>
              </w:rPr>
            </w:pPr>
            <w:r w:rsidRPr="00F511A5">
              <w:rPr>
                <w:lang w:eastAsia="en-US"/>
              </w:rPr>
              <w:t>R5-204465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F556D3" w14:textId="77777777" w:rsidR="005979E7" w:rsidRPr="00F511A5" w:rsidRDefault="005979E7" w:rsidP="00F17634">
            <w:pPr>
              <w:pStyle w:val="TAC"/>
              <w:rPr>
                <w:lang w:eastAsia="en-US"/>
              </w:rPr>
            </w:pPr>
            <w:r w:rsidRPr="00F511A5">
              <w:rPr>
                <w:lang w:eastAsia="en-US"/>
              </w:rPr>
              <w:t>1726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108B2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B85C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B5C700" w14:textId="77777777" w:rsidR="005979E7" w:rsidRPr="00F511A5" w:rsidRDefault="005979E7" w:rsidP="00F17634">
            <w:pPr>
              <w:pStyle w:val="TAL"/>
              <w:rPr>
                <w:lang w:eastAsia="en-US"/>
              </w:rPr>
            </w:pPr>
            <w:r w:rsidRPr="00F511A5">
              <w:rPr>
                <w:lang w:eastAsia="en-US"/>
              </w:rPr>
              <w:t>Correction to Multilayer TC 11.1.2 and 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A026DD" w14:textId="77777777" w:rsidR="005979E7" w:rsidRPr="00F511A5" w:rsidRDefault="005979E7" w:rsidP="00F17634">
            <w:pPr>
              <w:pStyle w:val="TAC"/>
              <w:rPr>
                <w:lang w:eastAsia="en-US"/>
              </w:rPr>
            </w:pPr>
            <w:r w:rsidRPr="00F511A5">
              <w:rPr>
                <w:lang w:eastAsia="en-US"/>
              </w:rPr>
              <w:t>16.5.0</w:t>
            </w:r>
          </w:p>
        </w:tc>
      </w:tr>
      <w:tr w:rsidR="005979E7" w:rsidRPr="00F511A5" w14:paraId="465CDF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9A5FBC"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576146"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3B9A30" w14:textId="77777777" w:rsidR="005979E7" w:rsidRPr="00F511A5" w:rsidRDefault="005979E7" w:rsidP="00F17634">
            <w:pPr>
              <w:pStyle w:val="TAC"/>
              <w:rPr>
                <w:lang w:eastAsia="en-US"/>
              </w:rPr>
            </w:pPr>
            <w:r w:rsidRPr="00F511A5">
              <w:rPr>
                <w:lang w:eastAsia="en-US"/>
              </w:rPr>
              <w:t>R5-204466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970285" w14:textId="77777777" w:rsidR="005979E7" w:rsidRPr="00F511A5" w:rsidRDefault="005979E7" w:rsidP="00F17634">
            <w:pPr>
              <w:pStyle w:val="TAC"/>
              <w:rPr>
                <w:lang w:eastAsia="en-US"/>
              </w:rPr>
            </w:pPr>
            <w:r w:rsidRPr="00F511A5">
              <w:rPr>
                <w:lang w:eastAsia="en-US"/>
              </w:rPr>
              <w:t>1732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48956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98C8F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62942E" w14:textId="77777777" w:rsidR="005979E7" w:rsidRPr="00F511A5" w:rsidRDefault="005979E7" w:rsidP="00F17634">
            <w:pPr>
              <w:pStyle w:val="TAL"/>
              <w:rPr>
                <w:lang w:eastAsia="en-US"/>
              </w:rPr>
            </w:pPr>
            <w:r w:rsidRPr="00F511A5">
              <w:rPr>
                <w:lang w:eastAsia="en-US"/>
              </w:rPr>
              <w:t>Corrections to EPS Fallback regarding IMS procedures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DB8A7F" w14:textId="77777777" w:rsidR="005979E7" w:rsidRPr="00F511A5" w:rsidRDefault="005979E7" w:rsidP="00F17634">
            <w:pPr>
              <w:pStyle w:val="TAC"/>
              <w:rPr>
                <w:lang w:eastAsia="en-US"/>
              </w:rPr>
            </w:pPr>
            <w:r w:rsidRPr="00F511A5">
              <w:rPr>
                <w:lang w:eastAsia="en-US"/>
              </w:rPr>
              <w:t>16.5.0</w:t>
            </w:r>
          </w:p>
        </w:tc>
      </w:tr>
      <w:tr w:rsidR="005979E7" w:rsidRPr="00F511A5" w14:paraId="44BC08C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EAFEF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4525DA"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C9CC14" w14:textId="77777777" w:rsidR="005979E7" w:rsidRPr="00F511A5" w:rsidRDefault="005979E7" w:rsidP="00F17634">
            <w:pPr>
              <w:pStyle w:val="TAC"/>
              <w:rPr>
                <w:lang w:eastAsia="en-US"/>
              </w:rPr>
            </w:pPr>
            <w:r w:rsidRPr="00F511A5">
              <w:rPr>
                <w:lang w:eastAsia="en-US"/>
              </w:rPr>
              <w:t>R5-204467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A6D15D" w14:textId="77777777" w:rsidR="005979E7" w:rsidRPr="00F511A5" w:rsidRDefault="005979E7" w:rsidP="00F17634">
            <w:pPr>
              <w:pStyle w:val="TAC"/>
              <w:rPr>
                <w:lang w:eastAsia="en-US"/>
              </w:rPr>
            </w:pPr>
            <w:r w:rsidRPr="00F511A5">
              <w:rPr>
                <w:lang w:eastAsia="en-US"/>
              </w:rPr>
              <w:t>1738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BABC2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D1A03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FCAC68" w14:textId="77777777" w:rsidR="005979E7" w:rsidRPr="00F511A5" w:rsidRDefault="005979E7" w:rsidP="00F17634">
            <w:pPr>
              <w:pStyle w:val="TAL"/>
              <w:rPr>
                <w:lang w:eastAsia="en-US"/>
              </w:rPr>
            </w:pPr>
            <w:r w:rsidRPr="00F511A5">
              <w:rPr>
                <w:lang w:eastAsia="en-US"/>
              </w:rPr>
              <w:t>Correction to test case 11.1.7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6EFBBB" w14:textId="77777777" w:rsidR="005979E7" w:rsidRPr="00F511A5" w:rsidRDefault="005979E7" w:rsidP="00F17634">
            <w:pPr>
              <w:pStyle w:val="TAC"/>
              <w:rPr>
                <w:lang w:eastAsia="en-US"/>
              </w:rPr>
            </w:pPr>
            <w:r w:rsidRPr="00F511A5">
              <w:rPr>
                <w:lang w:eastAsia="en-US"/>
              </w:rPr>
              <w:t>16.5.0</w:t>
            </w:r>
          </w:p>
        </w:tc>
      </w:tr>
      <w:tr w:rsidR="005979E7" w:rsidRPr="00F511A5" w14:paraId="7A1DF57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A99DF2"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1D3D16"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BD2553" w14:textId="77777777" w:rsidR="005979E7" w:rsidRPr="00F511A5" w:rsidRDefault="005979E7" w:rsidP="00F17634">
            <w:pPr>
              <w:pStyle w:val="TAC"/>
              <w:rPr>
                <w:lang w:eastAsia="en-US"/>
              </w:rPr>
            </w:pPr>
            <w:r w:rsidRPr="00F511A5">
              <w:rPr>
                <w:lang w:eastAsia="en-US"/>
              </w:rPr>
              <w:t>R5-204468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4D9AB3" w14:textId="77777777" w:rsidR="005979E7" w:rsidRPr="00F511A5" w:rsidRDefault="005979E7" w:rsidP="00F17634">
            <w:pPr>
              <w:pStyle w:val="TAC"/>
              <w:rPr>
                <w:lang w:eastAsia="en-US"/>
              </w:rPr>
            </w:pPr>
            <w:r w:rsidRPr="00F511A5">
              <w:rPr>
                <w:lang w:eastAsia="en-US"/>
              </w:rPr>
              <w:t>1643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348BA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DF9D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A74B2C" w14:textId="77777777" w:rsidR="005979E7" w:rsidRPr="00F511A5" w:rsidRDefault="005979E7" w:rsidP="00F17634">
            <w:pPr>
              <w:pStyle w:val="TAL"/>
              <w:rPr>
                <w:lang w:eastAsia="en-US"/>
              </w:rPr>
            </w:pPr>
            <w:r w:rsidRPr="00F511A5">
              <w:rPr>
                <w:lang w:eastAsia="en-US"/>
              </w:rPr>
              <w:t>Correction to NR TC 11.3.9-UAC AI-0 Operator Defined Access Category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FB9208" w14:textId="77777777" w:rsidR="005979E7" w:rsidRPr="00F511A5" w:rsidRDefault="005979E7" w:rsidP="00F17634">
            <w:pPr>
              <w:pStyle w:val="TAC"/>
              <w:rPr>
                <w:lang w:eastAsia="en-US"/>
              </w:rPr>
            </w:pPr>
            <w:r w:rsidRPr="00F511A5">
              <w:rPr>
                <w:lang w:eastAsia="en-US"/>
              </w:rPr>
              <w:t>16.5.0</w:t>
            </w:r>
          </w:p>
        </w:tc>
      </w:tr>
      <w:tr w:rsidR="005979E7" w:rsidRPr="00F511A5" w14:paraId="0FF4F8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5F287A"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A0C488"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A08B0B" w14:textId="77777777" w:rsidR="005979E7" w:rsidRPr="00F511A5" w:rsidRDefault="005979E7" w:rsidP="00F17634">
            <w:pPr>
              <w:pStyle w:val="TAC"/>
              <w:rPr>
                <w:lang w:eastAsia="en-US"/>
              </w:rPr>
            </w:pPr>
            <w:r w:rsidRPr="00F511A5">
              <w:rPr>
                <w:lang w:eastAsia="en-US"/>
              </w:rPr>
              <w:t>R5-204512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030594" w14:textId="77777777" w:rsidR="005979E7" w:rsidRPr="00F511A5" w:rsidRDefault="005979E7" w:rsidP="00F17634">
            <w:pPr>
              <w:pStyle w:val="TAC"/>
              <w:rPr>
                <w:lang w:eastAsia="en-US"/>
              </w:rPr>
            </w:pPr>
            <w:r w:rsidRPr="00F511A5">
              <w:rPr>
                <w:lang w:eastAsia="en-US"/>
              </w:rPr>
              <w:t>1701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F9DD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BDDB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89981A" w14:textId="77777777" w:rsidR="005979E7" w:rsidRPr="00F511A5" w:rsidRDefault="005979E7" w:rsidP="00F17634">
            <w:pPr>
              <w:pStyle w:val="TAL"/>
              <w:rPr>
                <w:lang w:eastAsia="en-US"/>
              </w:rPr>
            </w:pPr>
            <w:r w:rsidRPr="00F511A5">
              <w:rPr>
                <w:lang w:eastAsia="en-US"/>
              </w:rPr>
              <w:t>Corrections to NR5G RLC TC 7.1.2.3.11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9D0C7D" w14:textId="77777777" w:rsidR="005979E7" w:rsidRPr="00F511A5" w:rsidRDefault="005979E7" w:rsidP="00F17634">
            <w:pPr>
              <w:pStyle w:val="TAC"/>
              <w:rPr>
                <w:lang w:eastAsia="en-US"/>
              </w:rPr>
            </w:pPr>
            <w:r w:rsidRPr="00F511A5">
              <w:rPr>
                <w:lang w:eastAsia="en-US"/>
              </w:rPr>
              <w:t>16.5.0</w:t>
            </w:r>
          </w:p>
        </w:tc>
      </w:tr>
      <w:tr w:rsidR="005979E7" w:rsidRPr="00F511A5" w14:paraId="7792008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F768FD"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839532"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FF4621" w14:textId="77777777" w:rsidR="005979E7" w:rsidRPr="00F511A5" w:rsidRDefault="005979E7" w:rsidP="00F17634">
            <w:pPr>
              <w:pStyle w:val="TAC"/>
              <w:rPr>
                <w:lang w:eastAsia="en-US"/>
              </w:rPr>
            </w:pPr>
            <w:r w:rsidRPr="00F511A5">
              <w:rPr>
                <w:lang w:eastAsia="en-US"/>
              </w:rPr>
              <w:t>R5-204513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3224DA" w14:textId="77777777" w:rsidR="005979E7" w:rsidRPr="00F511A5" w:rsidRDefault="005979E7" w:rsidP="00F17634">
            <w:pPr>
              <w:pStyle w:val="TAC"/>
              <w:rPr>
                <w:lang w:eastAsia="en-US"/>
              </w:rPr>
            </w:pPr>
            <w:r w:rsidRPr="00F511A5">
              <w:rPr>
                <w:lang w:eastAsia="en-US"/>
              </w:rPr>
              <w:t>1660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BC6FE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1DA6F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9A43F7" w14:textId="77777777" w:rsidR="005979E7" w:rsidRPr="00F511A5" w:rsidRDefault="005979E7" w:rsidP="00F17634">
            <w:pPr>
              <w:pStyle w:val="TAL"/>
              <w:rPr>
                <w:lang w:eastAsia="en-US"/>
              </w:rPr>
            </w:pPr>
            <w:r w:rsidRPr="00F511A5">
              <w:rPr>
                <w:lang w:eastAsia="en-US"/>
              </w:rPr>
              <w:t>Addition of new test case 8.1.4.2.1.2 for Inter-RAT handover from NR to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2E4175" w14:textId="77777777" w:rsidR="005979E7" w:rsidRPr="00F511A5" w:rsidRDefault="005979E7" w:rsidP="00F17634">
            <w:pPr>
              <w:pStyle w:val="TAC"/>
              <w:rPr>
                <w:lang w:eastAsia="en-US"/>
              </w:rPr>
            </w:pPr>
            <w:r w:rsidRPr="00F511A5">
              <w:rPr>
                <w:lang w:eastAsia="en-US"/>
              </w:rPr>
              <w:t>16.5.0</w:t>
            </w:r>
          </w:p>
        </w:tc>
      </w:tr>
      <w:tr w:rsidR="005979E7" w:rsidRPr="00F511A5" w14:paraId="26AE23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2BA292"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089F5F"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D6BB4F" w14:textId="77777777" w:rsidR="005979E7" w:rsidRPr="00F511A5" w:rsidRDefault="005979E7" w:rsidP="00F17634">
            <w:pPr>
              <w:pStyle w:val="TAC"/>
              <w:rPr>
                <w:lang w:eastAsia="en-US"/>
              </w:rPr>
            </w:pPr>
            <w:r w:rsidRPr="00F511A5">
              <w:rPr>
                <w:lang w:eastAsia="en-US"/>
              </w:rPr>
              <w:t>R5-204517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DC773B" w14:textId="77777777" w:rsidR="005979E7" w:rsidRPr="00F511A5" w:rsidRDefault="005979E7" w:rsidP="00F17634">
            <w:pPr>
              <w:pStyle w:val="TAC"/>
              <w:rPr>
                <w:lang w:eastAsia="en-US"/>
              </w:rPr>
            </w:pPr>
            <w:r w:rsidRPr="00F511A5">
              <w:rPr>
                <w:lang w:eastAsia="en-US"/>
              </w:rPr>
              <w:t>1658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D6C86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D229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7D9C35" w14:textId="77777777" w:rsidR="005979E7" w:rsidRPr="00F511A5" w:rsidRDefault="005979E7" w:rsidP="00F17634">
            <w:pPr>
              <w:pStyle w:val="TAL"/>
              <w:rPr>
                <w:lang w:eastAsia="en-US"/>
              </w:rPr>
            </w:pPr>
            <w:r w:rsidRPr="00F511A5">
              <w:rPr>
                <w:lang w:eastAsia="en-US"/>
              </w:rPr>
              <w:t>Introduction of a new test case for voice fallback indication under EPS Fallback with redirection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DE77FE" w14:textId="77777777" w:rsidR="005979E7" w:rsidRPr="00F511A5" w:rsidRDefault="005979E7" w:rsidP="00F17634">
            <w:pPr>
              <w:pStyle w:val="TAC"/>
              <w:rPr>
                <w:lang w:eastAsia="en-US"/>
              </w:rPr>
            </w:pPr>
            <w:r w:rsidRPr="00F511A5">
              <w:rPr>
                <w:lang w:eastAsia="en-US"/>
              </w:rPr>
              <w:t>16.5.0</w:t>
            </w:r>
          </w:p>
        </w:tc>
      </w:tr>
      <w:tr w:rsidR="005979E7" w:rsidRPr="00F511A5" w14:paraId="5E96CA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A1BD69"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EC1181"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6849B8" w14:textId="77777777" w:rsidR="005979E7" w:rsidRPr="00F511A5" w:rsidRDefault="005979E7" w:rsidP="00F17634">
            <w:pPr>
              <w:pStyle w:val="TAC"/>
              <w:rPr>
                <w:lang w:eastAsia="en-US"/>
              </w:rPr>
            </w:pPr>
            <w:r w:rsidRPr="00F511A5">
              <w:rPr>
                <w:lang w:eastAsia="en-US"/>
              </w:rPr>
              <w:t>R5-204518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E1049A" w14:textId="77777777" w:rsidR="005979E7" w:rsidRPr="00F511A5" w:rsidRDefault="005979E7" w:rsidP="00F17634">
            <w:pPr>
              <w:pStyle w:val="TAC"/>
              <w:rPr>
                <w:lang w:eastAsia="en-US"/>
              </w:rPr>
            </w:pPr>
            <w:r w:rsidRPr="00F511A5">
              <w:rPr>
                <w:lang w:eastAsia="en-US"/>
              </w:rPr>
              <w:t>1747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7A678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E383B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419245" w14:textId="77777777" w:rsidR="005979E7" w:rsidRPr="00F511A5" w:rsidRDefault="005979E7" w:rsidP="00F17634">
            <w:pPr>
              <w:pStyle w:val="TAL"/>
              <w:rPr>
                <w:lang w:eastAsia="en-US"/>
              </w:rPr>
            </w:pPr>
            <w:r w:rsidRPr="00F511A5">
              <w:rPr>
                <w:lang w:eastAsia="en-US"/>
              </w:rPr>
              <w:t>Addition of NR5G UAC TC 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954C24" w14:textId="77777777" w:rsidR="005979E7" w:rsidRPr="00F511A5" w:rsidRDefault="005979E7" w:rsidP="00F17634">
            <w:pPr>
              <w:pStyle w:val="TAC"/>
              <w:rPr>
                <w:lang w:eastAsia="en-US"/>
              </w:rPr>
            </w:pPr>
            <w:r w:rsidRPr="00F511A5">
              <w:rPr>
                <w:lang w:eastAsia="en-US"/>
              </w:rPr>
              <w:t>16.5.0</w:t>
            </w:r>
          </w:p>
        </w:tc>
      </w:tr>
      <w:tr w:rsidR="005979E7" w:rsidRPr="00F511A5" w14:paraId="42806FE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DB17C1" w14:textId="77777777" w:rsidR="005979E7" w:rsidRPr="00F511A5" w:rsidRDefault="005979E7" w:rsidP="00F17634">
            <w:pPr>
              <w:pStyle w:val="TAC"/>
              <w:rPr>
                <w:lang w:eastAsia="en-US"/>
              </w:rPr>
            </w:pPr>
            <w:r w:rsidRPr="00F511A5">
              <w:rPr>
                <w:lang w:eastAsia="en-US"/>
              </w:rPr>
              <w:t>2020-09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2B1AA9" w14:textId="77777777" w:rsidR="005979E7" w:rsidRPr="00F511A5" w:rsidRDefault="005979E7" w:rsidP="00F17634">
            <w:pPr>
              <w:pStyle w:val="TAC"/>
              <w:rPr>
                <w:lang w:eastAsia="en-US"/>
              </w:rPr>
            </w:pPr>
            <w:r w:rsidRPr="00F511A5">
              <w:rPr>
                <w:lang w:eastAsia="en-US"/>
              </w:rPr>
              <w:t>RAN#89</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AA8D2E" w14:textId="77777777" w:rsidR="005979E7" w:rsidRPr="00F511A5" w:rsidRDefault="005979E7" w:rsidP="00F17634">
            <w:pPr>
              <w:pStyle w:val="TAC"/>
              <w:rPr>
                <w:lang w:eastAsia="en-US"/>
              </w:rPr>
            </w:pPr>
            <w:r w:rsidRPr="00F511A5">
              <w:rPr>
                <w:lang w:eastAsia="en-US"/>
              </w:rPr>
              <w:t>R5-204543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F6D1A3" w14:textId="77777777" w:rsidR="005979E7" w:rsidRPr="00F511A5" w:rsidRDefault="005979E7" w:rsidP="00F17634">
            <w:pPr>
              <w:pStyle w:val="TAC"/>
              <w:rPr>
                <w:lang w:eastAsia="en-US"/>
              </w:rPr>
            </w:pPr>
            <w:r w:rsidRPr="00F511A5">
              <w:rPr>
                <w:lang w:eastAsia="en-US"/>
              </w:rPr>
              <w:t>1607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D52F5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85B6E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C6B2C1" w14:textId="77777777" w:rsidR="005979E7" w:rsidRPr="00F511A5" w:rsidRDefault="005979E7" w:rsidP="00F17634">
            <w:pPr>
              <w:pStyle w:val="TAL"/>
              <w:rPr>
                <w:lang w:eastAsia="en-US"/>
              </w:rPr>
            </w:pPr>
            <w:r w:rsidRPr="00F511A5">
              <w:rPr>
                <w:lang w:eastAsia="en-US"/>
              </w:rPr>
              <w:t>Correction to NR TC 6.3.1.3-SOR during registration with security check unsuccessful for Automatic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C4731A" w14:textId="77777777" w:rsidR="005979E7" w:rsidRPr="00F511A5" w:rsidRDefault="005979E7" w:rsidP="00F17634">
            <w:pPr>
              <w:pStyle w:val="TAC"/>
              <w:rPr>
                <w:lang w:eastAsia="en-US"/>
              </w:rPr>
            </w:pPr>
            <w:r w:rsidRPr="00F511A5">
              <w:rPr>
                <w:lang w:eastAsia="en-US"/>
              </w:rPr>
              <w:t>16.5.0</w:t>
            </w:r>
          </w:p>
        </w:tc>
      </w:tr>
      <w:tr w:rsidR="005979E7" w:rsidRPr="00F511A5" w14:paraId="51C66C2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50F6DC"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1B33E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A23666" w14:textId="77777777" w:rsidR="005979E7" w:rsidRPr="00F511A5" w:rsidRDefault="005979E7" w:rsidP="00F17634">
            <w:pPr>
              <w:pStyle w:val="TAC"/>
              <w:rPr>
                <w:lang w:eastAsia="en-US"/>
              </w:rPr>
            </w:pPr>
            <w:r w:rsidRPr="00F511A5">
              <w:rPr>
                <w:lang w:eastAsia="en-US"/>
              </w:rPr>
              <w:t>R5-205142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0DC3F8" w14:textId="77777777" w:rsidR="005979E7" w:rsidRPr="00F511A5" w:rsidRDefault="005979E7" w:rsidP="00F17634">
            <w:pPr>
              <w:pStyle w:val="TAC"/>
              <w:rPr>
                <w:lang w:eastAsia="en-US"/>
              </w:rPr>
            </w:pPr>
            <w:r w:rsidRPr="00F511A5">
              <w:rPr>
                <w:lang w:eastAsia="en-US"/>
              </w:rPr>
              <w:t>1758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23BD9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2C073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1CC063" w14:textId="77777777" w:rsidR="005979E7" w:rsidRPr="00F511A5" w:rsidRDefault="005979E7" w:rsidP="00F17634">
            <w:pPr>
              <w:pStyle w:val="TAL"/>
              <w:rPr>
                <w:lang w:eastAsia="en-US"/>
              </w:rPr>
            </w:pPr>
            <w:r w:rsidRPr="00F511A5">
              <w:rPr>
                <w:lang w:eastAsia="en-US"/>
              </w:rPr>
              <w:t>Update of test case 9.3.1.2 Inter-system mobility registration update / Single-registration mode with N26 / 5GMM-IDLE / EPC to 5GC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0D6AC9" w14:textId="77777777" w:rsidR="005979E7" w:rsidRPr="00F511A5" w:rsidRDefault="005979E7" w:rsidP="00F17634">
            <w:pPr>
              <w:pStyle w:val="TAC"/>
              <w:rPr>
                <w:lang w:eastAsia="en-US"/>
              </w:rPr>
            </w:pPr>
            <w:r w:rsidRPr="00F511A5">
              <w:rPr>
                <w:lang w:eastAsia="en-US"/>
              </w:rPr>
              <w:t>16.6.0</w:t>
            </w:r>
          </w:p>
        </w:tc>
      </w:tr>
      <w:tr w:rsidR="005979E7" w:rsidRPr="00F511A5" w14:paraId="692664E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30B4F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9A5D0A"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F01A29" w14:textId="77777777" w:rsidR="005979E7" w:rsidRPr="00F511A5" w:rsidRDefault="005979E7" w:rsidP="00F17634">
            <w:pPr>
              <w:pStyle w:val="TAC"/>
              <w:rPr>
                <w:lang w:eastAsia="en-US"/>
              </w:rPr>
            </w:pPr>
            <w:r w:rsidRPr="00F511A5">
              <w:rPr>
                <w:lang w:eastAsia="en-US"/>
              </w:rPr>
              <w:t>R5-205176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283BFD" w14:textId="77777777" w:rsidR="005979E7" w:rsidRPr="00F511A5" w:rsidRDefault="005979E7" w:rsidP="00F17634">
            <w:pPr>
              <w:pStyle w:val="TAC"/>
              <w:rPr>
                <w:lang w:eastAsia="en-US"/>
              </w:rPr>
            </w:pPr>
            <w:r w:rsidRPr="00F511A5">
              <w:rPr>
                <w:lang w:eastAsia="en-US"/>
              </w:rPr>
              <w:t>1768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92090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70A9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21C087" w14:textId="77777777" w:rsidR="005979E7" w:rsidRPr="00F511A5" w:rsidRDefault="005979E7" w:rsidP="00F17634">
            <w:pPr>
              <w:pStyle w:val="TAL"/>
              <w:rPr>
                <w:lang w:eastAsia="en-US"/>
              </w:rPr>
            </w:pPr>
            <w:r w:rsidRPr="00F511A5">
              <w:rPr>
                <w:lang w:eastAsia="en-US"/>
              </w:rPr>
              <w:t>Correction to ENDC TC 8.2.6.2.1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E3B86A" w14:textId="77777777" w:rsidR="005979E7" w:rsidRPr="00F511A5" w:rsidRDefault="005979E7" w:rsidP="00F17634">
            <w:pPr>
              <w:pStyle w:val="TAC"/>
              <w:rPr>
                <w:lang w:eastAsia="en-US"/>
              </w:rPr>
            </w:pPr>
            <w:r w:rsidRPr="00F511A5">
              <w:rPr>
                <w:lang w:eastAsia="en-US"/>
              </w:rPr>
              <w:t>16.6.0</w:t>
            </w:r>
          </w:p>
        </w:tc>
      </w:tr>
      <w:tr w:rsidR="005979E7" w:rsidRPr="00F511A5" w14:paraId="25000D5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FA695F"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A92327"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B64723" w14:textId="77777777" w:rsidR="005979E7" w:rsidRPr="00F511A5" w:rsidRDefault="005979E7" w:rsidP="00F17634">
            <w:pPr>
              <w:pStyle w:val="TAC"/>
              <w:rPr>
                <w:lang w:eastAsia="en-US"/>
              </w:rPr>
            </w:pPr>
            <w:r w:rsidRPr="00F511A5">
              <w:rPr>
                <w:lang w:eastAsia="en-US"/>
              </w:rPr>
              <w:t>R5-205180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D4095C" w14:textId="77777777" w:rsidR="005979E7" w:rsidRPr="00F511A5" w:rsidRDefault="005979E7" w:rsidP="00F17634">
            <w:pPr>
              <w:pStyle w:val="TAC"/>
              <w:rPr>
                <w:lang w:eastAsia="en-US"/>
              </w:rPr>
            </w:pPr>
            <w:r w:rsidRPr="00F511A5">
              <w:rPr>
                <w:lang w:eastAsia="en-US"/>
              </w:rPr>
              <w:t>1770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77BF0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E92B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28E09E" w14:textId="77777777" w:rsidR="005979E7" w:rsidRPr="00F511A5" w:rsidRDefault="005979E7" w:rsidP="00F17634">
            <w:pPr>
              <w:pStyle w:val="TAL"/>
              <w:rPr>
                <w:lang w:eastAsia="en-US"/>
              </w:rPr>
            </w:pPr>
            <w:r w:rsidRPr="00F511A5">
              <w:rPr>
                <w:lang w:eastAsia="en-US"/>
              </w:rPr>
              <w:t>Corrections to TC 8.1.4.2.2 regarding IMS usage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3DCD76" w14:textId="77777777" w:rsidR="005979E7" w:rsidRPr="00F511A5" w:rsidRDefault="005979E7" w:rsidP="00F17634">
            <w:pPr>
              <w:pStyle w:val="TAC"/>
              <w:rPr>
                <w:lang w:eastAsia="en-US"/>
              </w:rPr>
            </w:pPr>
            <w:r w:rsidRPr="00F511A5">
              <w:rPr>
                <w:lang w:eastAsia="en-US"/>
              </w:rPr>
              <w:t>16.6.0</w:t>
            </w:r>
          </w:p>
        </w:tc>
      </w:tr>
      <w:tr w:rsidR="005979E7" w:rsidRPr="00F511A5" w14:paraId="16E43DF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0BDA89"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CB61C7"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730F58" w14:textId="77777777" w:rsidR="005979E7" w:rsidRPr="00F511A5" w:rsidRDefault="005979E7" w:rsidP="00F17634">
            <w:pPr>
              <w:pStyle w:val="TAC"/>
              <w:rPr>
                <w:lang w:eastAsia="en-US"/>
              </w:rPr>
            </w:pPr>
            <w:r w:rsidRPr="00F511A5">
              <w:rPr>
                <w:lang w:eastAsia="en-US"/>
              </w:rPr>
              <w:t>R5-205192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208D24" w14:textId="77777777" w:rsidR="005979E7" w:rsidRPr="00F511A5" w:rsidRDefault="005979E7" w:rsidP="00F17634">
            <w:pPr>
              <w:pStyle w:val="TAC"/>
              <w:rPr>
                <w:lang w:eastAsia="en-US"/>
              </w:rPr>
            </w:pPr>
            <w:r w:rsidRPr="00F511A5">
              <w:rPr>
                <w:lang w:eastAsia="en-US"/>
              </w:rPr>
              <w:t>1771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D386A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E28A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EAAFD9" w14:textId="77777777" w:rsidR="005979E7" w:rsidRPr="00F511A5" w:rsidRDefault="005979E7" w:rsidP="00F17634">
            <w:pPr>
              <w:pStyle w:val="TAL"/>
              <w:rPr>
                <w:lang w:eastAsia="en-US"/>
              </w:rPr>
            </w:pPr>
            <w:r w:rsidRPr="00F511A5">
              <w:rPr>
                <w:lang w:eastAsia="en-US"/>
              </w:rPr>
              <w:t>Correction to 5G NR Idle mode test case 6.1.2.14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68E34A" w14:textId="77777777" w:rsidR="005979E7" w:rsidRPr="00F511A5" w:rsidRDefault="005979E7" w:rsidP="00F17634">
            <w:pPr>
              <w:pStyle w:val="TAC"/>
              <w:rPr>
                <w:lang w:eastAsia="en-US"/>
              </w:rPr>
            </w:pPr>
            <w:r w:rsidRPr="00F511A5">
              <w:rPr>
                <w:lang w:eastAsia="en-US"/>
              </w:rPr>
              <w:t>16.6.0</w:t>
            </w:r>
          </w:p>
        </w:tc>
      </w:tr>
      <w:tr w:rsidR="005979E7" w:rsidRPr="00F511A5" w14:paraId="616B508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2ADDEA"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902D08"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1C4946" w14:textId="77777777" w:rsidR="005979E7" w:rsidRPr="00F511A5" w:rsidRDefault="005979E7" w:rsidP="00F17634">
            <w:pPr>
              <w:pStyle w:val="TAC"/>
              <w:rPr>
                <w:lang w:eastAsia="en-US"/>
              </w:rPr>
            </w:pPr>
            <w:r w:rsidRPr="00F511A5">
              <w:rPr>
                <w:lang w:eastAsia="en-US"/>
              </w:rPr>
              <w:t>R5-205244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33D333" w14:textId="77777777" w:rsidR="005979E7" w:rsidRPr="00F511A5" w:rsidRDefault="005979E7" w:rsidP="00F17634">
            <w:pPr>
              <w:pStyle w:val="TAC"/>
              <w:rPr>
                <w:lang w:eastAsia="en-US"/>
              </w:rPr>
            </w:pPr>
            <w:r w:rsidRPr="00F511A5">
              <w:rPr>
                <w:lang w:eastAsia="en-US"/>
              </w:rPr>
              <w:t>1778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3A4FD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162F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2E916D" w14:textId="77777777" w:rsidR="005979E7" w:rsidRPr="00F511A5" w:rsidRDefault="005979E7" w:rsidP="00F17634">
            <w:pPr>
              <w:pStyle w:val="TAL"/>
              <w:rPr>
                <w:lang w:eastAsia="en-US"/>
              </w:rPr>
            </w:pPr>
            <w:r w:rsidRPr="00F511A5">
              <w:rPr>
                <w:lang w:eastAsia="en-US"/>
              </w:rPr>
              <w:t>Correction to the Preamble of Test case 8.1.4.1.2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8DDD30" w14:textId="77777777" w:rsidR="005979E7" w:rsidRPr="00F511A5" w:rsidRDefault="005979E7" w:rsidP="00F17634">
            <w:pPr>
              <w:pStyle w:val="TAC"/>
              <w:rPr>
                <w:lang w:eastAsia="en-US"/>
              </w:rPr>
            </w:pPr>
            <w:r w:rsidRPr="00F511A5">
              <w:rPr>
                <w:lang w:eastAsia="en-US"/>
              </w:rPr>
              <w:t>16.6.0</w:t>
            </w:r>
          </w:p>
        </w:tc>
      </w:tr>
      <w:tr w:rsidR="005979E7" w:rsidRPr="00F511A5" w14:paraId="170473B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FD3FEE"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8A7516"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BAAEED" w14:textId="77777777" w:rsidR="005979E7" w:rsidRPr="00F511A5" w:rsidRDefault="005979E7" w:rsidP="00F17634">
            <w:pPr>
              <w:pStyle w:val="TAC"/>
              <w:rPr>
                <w:lang w:eastAsia="en-US"/>
              </w:rPr>
            </w:pPr>
            <w:r w:rsidRPr="00F511A5">
              <w:rPr>
                <w:lang w:eastAsia="en-US"/>
              </w:rPr>
              <w:t>R5-205279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D57D15" w14:textId="77777777" w:rsidR="005979E7" w:rsidRPr="00F511A5" w:rsidRDefault="005979E7" w:rsidP="00F17634">
            <w:pPr>
              <w:pStyle w:val="TAC"/>
              <w:rPr>
                <w:lang w:eastAsia="en-US"/>
              </w:rPr>
            </w:pPr>
            <w:r w:rsidRPr="00F511A5">
              <w:rPr>
                <w:lang w:eastAsia="en-US"/>
              </w:rPr>
              <w:t>1779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2C774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E9BBA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D11171" w14:textId="77777777" w:rsidR="005979E7" w:rsidRPr="00F511A5" w:rsidRDefault="005979E7" w:rsidP="00F17634">
            <w:pPr>
              <w:pStyle w:val="TAL"/>
              <w:rPr>
                <w:lang w:eastAsia="en-US"/>
              </w:rPr>
            </w:pPr>
            <w:r w:rsidRPr="00F511A5">
              <w:rPr>
                <w:lang w:eastAsia="en-US"/>
              </w:rPr>
              <w:t>Correction to NR-DC RRC test case 8.2.3.14.2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970E18" w14:textId="77777777" w:rsidR="005979E7" w:rsidRPr="00F511A5" w:rsidRDefault="005979E7" w:rsidP="00F17634">
            <w:pPr>
              <w:pStyle w:val="TAC"/>
              <w:rPr>
                <w:lang w:eastAsia="en-US"/>
              </w:rPr>
            </w:pPr>
            <w:r w:rsidRPr="00F511A5">
              <w:rPr>
                <w:lang w:eastAsia="en-US"/>
              </w:rPr>
              <w:t>16.6.0</w:t>
            </w:r>
          </w:p>
        </w:tc>
      </w:tr>
      <w:tr w:rsidR="005979E7" w:rsidRPr="00F511A5" w14:paraId="482D45A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D88B93"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6F5A8C"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F18607" w14:textId="77777777" w:rsidR="005979E7" w:rsidRPr="00F511A5" w:rsidRDefault="005979E7" w:rsidP="00F17634">
            <w:pPr>
              <w:pStyle w:val="TAC"/>
              <w:rPr>
                <w:lang w:eastAsia="en-US"/>
              </w:rPr>
            </w:pPr>
            <w:r w:rsidRPr="00F511A5">
              <w:rPr>
                <w:lang w:eastAsia="en-US"/>
              </w:rPr>
              <w:t>R5-205292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AF73DD" w14:textId="77777777" w:rsidR="005979E7" w:rsidRPr="00F511A5" w:rsidRDefault="005979E7" w:rsidP="00F17634">
            <w:pPr>
              <w:pStyle w:val="TAC"/>
              <w:rPr>
                <w:lang w:eastAsia="en-US"/>
              </w:rPr>
            </w:pPr>
            <w:r w:rsidRPr="00F511A5">
              <w:rPr>
                <w:lang w:eastAsia="en-US"/>
              </w:rPr>
              <w:t>1783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FCBD6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FAEEB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A585BA" w14:textId="77777777" w:rsidR="005979E7" w:rsidRPr="00F511A5" w:rsidRDefault="005979E7" w:rsidP="00F17634">
            <w:pPr>
              <w:pStyle w:val="TAL"/>
              <w:rPr>
                <w:lang w:eastAsia="en-US"/>
              </w:rPr>
            </w:pPr>
            <w:r w:rsidRPr="00F511A5">
              <w:rPr>
                <w:lang w:eastAsia="en-US"/>
              </w:rPr>
              <w:t>Corrections to EPS Fallback test cases regarding IMS usage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0822D5" w14:textId="77777777" w:rsidR="005979E7" w:rsidRPr="00F511A5" w:rsidRDefault="005979E7" w:rsidP="00F17634">
            <w:pPr>
              <w:pStyle w:val="TAC"/>
              <w:rPr>
                <w:lang w:eastAsia="en-US"/>
              </w:rPr>
            </w:pPr>
            <w:r w:rsidRPr="00F511A5">
              <w:rPr>
                <w:lang w:eastAsia="en-US"/>
              </w:rPr>
              <w:t>16.6.0</w:t>
            </w:r>
          </w:p>
        </w:tc>
      </w:tr>
      <w:tr w:rsidR="005979E7" w:rsidRPr="00F511A5" w14:paraId="4B8C92E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D616A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3099C1"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874FB6" w14:textId="77777777" w:rsidR="005979E7" w:rsidRPr="00F511A5" w:rsidRDefault="005979E7" w:rsidP="00F17634">
            <w:pPr>
              <w:pStyle w:val="TAC"/>
              <w:rPr>
                <w:lang w:eastAsia="en-US"/>
              </w:rPr>
            </w:pPr>
            <w:r w:rsidRPr="00F511A5">
              <w:rPr>
                <w:lang w:eastAsia="en-US"/>
              </w:rPr>
              <w:t>R5-205320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09E7B6" w14:textId="77777777" w:rsidR="005979E7" w:rsidRPr="00F511A5" w:rsidRDefault="005979E7" w:rsidP="00F17634">
            <w:pPr>
              <w:pStyle w:val="TAC"/>
              <w:rPr>
                <w:lang w:eastAsia="en-US"/>
              </w:rPr>
            </w:pPr>
            <w:r w:rsidRPr="00F511A5">
              <w:rPr>
                <w:lang w:eastAsia="en-US"/>
              </w:rPr>
              <w:t>1787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0B0ED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45A3F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AF8A8E" w14:textId="77777777" w:rsidR="005979E7" w:rsidRPr="00F511A5" w:rsidRDefault="005979E7" w:rsidP="00F17634">
            <w:pPr>
              <w:pStyle w:val="TAL"/>
              <w:rPr>
                <w:lang w:eastAsia="en-US"/>
              </w:rPr>
            </w:pPr>
            <w:r w:rsidRPr="00F511A5">
              <w:rPr>
                <w:lang w:eastAsia="en-US"/>
              </w:rPr>
              <w:t>Correction to NR5G Idle Mode TC 6.1.1.1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6324EE" w14:textId="77777777" w:rsidR="005979E7" w:rsidRPr="00F511A5" w:rsidRDefault="005979E7" w:rsidP="00F17634">
            <w:pPr>
              <w:pStyle w:val="TAC"/>
              <w:rPr>
                <w:lang w:eastAsia="en-US"/>
              </w:rPr>
            </w:pPr>
            <w:r w:rsidRPr="00F511A5">
              <w:rPr>
                <w:lang w:eastAsia="en-US"/>
              </w:rPr>
              <w:t>16.6.0</w:t>
            </w:r>
          </w:p>
        </w:tc>
      </w:tr>
      <w:tr w:rsidR="005979E7" w:rsidRPr="00F511A5" w14:paraId="5B84A83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EC9CF4"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4E3235"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E8CE94" w14:textId="77777777" w:rsidR="005979E7" w:rsidRPr="00F511A5" w:rsidRDefault="005979E7" w:rsidP="00F17634">
            <w:pPr>
              <w:pStyle w:val="TAC"/>
              <w:rPr>
                <w:lang w:eastAsia="en-US"/>
              </w:rPr>
            </w:pPr>
            <w:r w:rsidRPr="00F511A5">
              <w:rPr>
                <w:lang w:eastAsia="en-US"/>
              </w:rPr>
              <w:t>R5-205321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49EDDD" w14:textId="77777777" w:rsidR="005979E7" w:rsidRPr="00F511A5" w:rsidRDefault="005979E7" w:rsidP="00F17634">
            <w:pPr>
              <w:pStyle w:val="TAC"/>
              <w:rPr>
                <w:lang w:eastAsia="en-US"/>
              </w:rPr>
            </w:pPr>
            <w:r w:rsidRPr="00F511A5">
              <w:rPr>
                <w:lang w:eastAsia="en-US"/>
              </w:rPr>
              <w:t>1788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3718E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C3BC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30A3A0" w14:textId="77777777" w:rsidR="005979E7" w:rsidRPr="00F511A5" w:rsidRDefault="005979E7" w:rsidP="00F17634">
            <w:pPr>
              <w:pStyle w:val="TAL"/>
              <w:rPr>
                <w:lang w:eastAsia="en-US"/>
              </w:rPr>
            </w:pPr>
            <w:r w:rsidRPr="00F511A5">
              <w:rPr>
                <w:lang w:eastAsia="en-US"/>
              </w:rPr>
              <w:t>Correction to NR5G UAC TC 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022650" w14:textId="77777777" w:rsidR="005979E7" w:rsidRPr="00F511A5" w:rsidRDefault="005979E7" w:rsidP="00F17634">
            <w:pPr>
              <w:pStyle w:val="TAC"/>
              <w:rPr>
                <w:lang w:eastAsia="en-US"/>
              </w:rPr>
            </w:pPr>
            <w:r w:rsidRPr="00F511A5">
              <w:rPr>
                <w:lang w:eastAsia="en-US"/>
              </w:rPr>
              <w:t>16.6.0</w:t>
            </w:r>
          </w:p>
        </w:tc>
      </w:tr>
      <w:tr w:rsidR="005979E7" w:rsidRPr="00F511A5" w14:paraId="7BC0266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357DE7"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2BC470"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1BB509" w14:textId="77777777" w:rsidR="005979E7" w:rsidRPr="00F511A5" w:rsidRDefault="005979E7" w:rsidP="00F17634">
            <w:pPr>
              <w:pStyle w:val="TAC"/>
              <w:rPr>
                <w:lang w:eastAsia="en-US"/>
              </w:rPr>
            </w:pPr>
            <w:r w:rsidRPr="00F511A5">
              <w:rPr>
                <w:lang w:eastAsia="en-US"/>
              </w:rPr>
              <w:t>R5-205341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FCE487" w14:textId="77777777" w:rsidR="005979E7" w:rsidRPr="00F511A5" w:rsidRDefault="005979E7" w:rsidP="00F17634">
            <w:pPr>
              <w:pStyle w:val="TAC"/>
              <w:rPr>
                <w:lang w:eastAsia="en-US"/>
              </w:rPr>
            </w:pPr>
            <w:r w:rsidRPr="00F511A5">
              <w:rPr>
                <w:lang w:eastAsia="en-US"/>
              </w:rPr>
              <w:t>1790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D7C2B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56D9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E6B5F9" w14:textId="77777777" w:rsidR="005979E7" w:rsidRPr="00F511A5" w:rsidRDefault="005979E7" w:rsidP="00F17634">
            <w:pPr>
              <w:pStyle w:val="TAL"/>
              <w:rPr>
                <w:lang w:eastAsia="en-US"/>
              </w:rPr>
            </w:pPr>
            <w:r w:rsidRPr="00F511A5">
              <w:rPr>
                <w:lang w:eastAsia="en-US"/>
              </w:rPr>
              <w:t>Updates to PDCP default Pre-Test Conditions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DFE0CE" w14:textId="77777777" w:rsidR="005979E7" w:rsidRPr="00F511A5" w:rsidRDefault="005979E7" w:rsidP="00F17634">
            <w:pPr>
              <w:pStyle w:val="TAC"/>
              <w:rPr>
                <w:lang w:eastAsia="en-US"/>
              </w:rPr>
            </w:pPr>
            <w:r w:rsidRPr="00F511A5">
              <w:rPr>
                <w:lang w:eastAsia="en-US"/>
              </w:rPr>
              <w:t>16.6.0</w:t>
            </w:r>
          </w:p>
        </w:tc>
      </w:tr>
      <w:tr w:rsidR="005979E7" w:rsidRPr="00F511A5" w14:paraId="1B355AF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8D7EDB"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4857C5"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5C13F5" w14:textId="77777777" w:rsidR="005979E7" w:rsidRPr="00F511A5" w:rsidRDefault="005979E7" w:rsidP="00F17634">
            <w:pPr>
              <w:pStyle w:val="TAC"/>
              <w:rPr>
                <w:lang w:eastAsia="en-US"/>
              </w:rPr>
            </w:pPr>
            <w:r w:rsidRPr="00F511A5">
              <w:rPr>
                <w:lang w:eastAsia="en-US"/>
              </w:rPr>
              <w:t>R5-205342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766D5A" w14:textId="77777777" w:rsidR="005979E7" w:rsidRPr="00F511A5" w:rsidRDefault="005979E7" w:rsidP="00F17634">
            <w:pPr>
              <w:pStyle w:val="TAC"/>
              <w:rPr>
                <w:lang w:eastAsia="en-US"/>
              </w:rPr>
            </w:pPr>
            <w:r w:rsidRPr="00F511A5">
              <w:rPr>
                <w:lang w:eastAsia="en-US"/>
              </w:rPr>
              <w:t>1791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4DFD3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F934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6A7682" w14:textId="77777777" w:rsidR="005979E7" w:rsidRPr="00F511A5" w:rsidRDefault="005979E7" w:rsidP="00F17634">
            <w:pPr>
              <w:pStyle w:val="TAL"/>
              <w:rPr>
                <w:lang w:eastAsia="en-US"/>
              </w:rPr>
            </w:pPr>
            <w:r w:rsidRPr="00F511A5">
              <w:rPr>
                <w:lang w:eastAsia="en-US"/>
              </w:rPr>
              <w:t>Corrections to NR CA HO test cases 8.1.4.1.9.x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512641" w14:textId="77777777" w:rsidR="005979E7" w:rsidRPr="00F511A5" w:rsidRDefault="005979E7" w:rsidP="00F17634">
            <w:pPr>
              <w:pStyle w:val="TAC"/>
              <w:rPr>
                <w:lang w:eastAsia="en-US"/>
              </w:rPr>
            </w:pPr>
            <w:r w:rsidRPr="00F511A5">
              <w:rPr>
                <w:lang w:eastAsia="en-US"/>
              </w:rPr>
              <w:t>16.6.0</w:t>
            </w:r>
          </w:p>
        </w:tc>
      </w:tr>
      <w:tr w:rsidR="005979E7" w:rsidRPr="00F511A5" w14:paraId="5CCE8C2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EF76EA"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B1F04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5AFA7A" w14:textId="77777777" w:rsidR="005979E7" w:rsidRPr="00F511A5" w:rsidRDefault="005979E7" w:rsidP="00F17634">
            <w:pPr>
              <w:pStyle w:val="TAC"/>
              <w:rPr>
                <w:lang w:eastAsia="en-US"/>
              </w:rPr>
            </w:pPr>
            <w:r w:rsidRPr="00F511A5">
              <w:rPr>
                <w:lang w:eastAsia="en-US"/>
              </w:rPr>
              <w:t>R5-205361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4806BD" w14:textId="77777777" w:rsidR="005979E7" w:rsidRPr="00F511A5" w:rsidRDefault="005979E7" w:rsidP="00F17634">
            <w:pPr>
              <w:pStyle w:val="TAC"/>
              <w:rPr>
                <w:lang w:eastAsia="en-US"/>
              </w:rPr>
            </w:pPr>
            <w:r w:rsidRPr="00F511A5">
              <w:rPr>
                <w:lang w:eastAsia="en-US"/>
              </w:rPr>
              <w:t>1795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377A7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631B1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137A6D" w14:textId="77777777" w:rsidR="005979E7" w:rsidRPr="00F511A5" w:rsidRDefault="005979E7" w:rsidP="00F17634">
            <w:pPr>
              <w:pStyle w:val="TAL"/>
              <w:rPr>
                <w:lang w:eastAsia="en-US"/>
              </w:rPr>
            </w:pPr>
            <w:r w:rsidRPr="00F511A5">
              <w:rPr>
                <w:lang w:eastAsia="en-US"/>
              </w:rPr>
              <w:t>Correction to Idle Mode SoR Test Case 6.3.1.7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4C9A76" w14:textId="77777777" w:rsidR="005979E7" w:rsidRPr="00F511A5" w:rsidRDefault="005979E7" w:rsidP="00F17634">
            <w:pPr>
              <w:pStyle w:val="TAC"/>
              <w:rPr>
                <w:lang w:eastAsia="en-US"/>
              </w:rPr>
            </w:pPr>
            <w:r w:rsidRPr="00F511A5">
              <w:rPr>
                <w:lang w:eastAsia="en-US"/>
              </w:rPr>
              <w:t>16.6.0</w:t>
            </w:r>
          </w:p>
        </w:tc>
      </w:tr>
      <w:tr w:rsidR="005979E7" w:rsidRPr="00F511A5" w14:paraId="4B89522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E4054A"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ABE684"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B70888" w14:textId="77777777" w:rsidR="005979E7" w:rsidRPr="00F511A5" w:rsidRDefault="005979E7" w:rsidP="00F17634">
            <w:pPr>
              <w:pStyle w:val="TAC"/>
              <w:rPr>
                <w:lang w:eastAsia="en-US"/>
              </w:rPr>
            </w:pPr>
            <w:r w:rsidRPr="00F511A5">
              <w:rPr>
                <w:lang w:eastAsia="en-US"/>
              </w:rPr>
              <w:t>R5-205365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CF1430" w14:textId="77777777" w:rsidR="005979E7" w:rsidRPr="00F511A5" w:rsidRDefault="005979E7" w:rsidP="00F17634">
            <w:pPr>
              <w:pStyle w:val="TAC"/>
              <w:rPr>
                <w:lang w:eastAsia="en-US"/>
              </w:rPr>
            </w:pPr>
            <w:r w:rsidRPr="00F511A5">
              <w:rPr>
                <w:lang w:eastAsia="en-US"/>
              </w:rPr>
              <w:t>1796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46338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34985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C42B13" w14:textId="77777777" w:rsidR="005979E7" w:rsidRPr="00F511A5" w:rsidRDefault="005979E7" w:rsidP="00F17634">
            <w:pPr>
              <w:pStyle w:val="TAL"/>
              <w:rPr>
                <w:lang w:eastAsia="en-US"/>
              </w:rPr>
            </w:pPr>
            <w:r w:rsidRPr="00F511A5">
              <w:rPr>
                <w:lang w:eastAsia="en-US"/>
              </w:rPr>
              <w:t>Correction to NR TC 6.1.2.9-Cell reselection using Qhyst and Qoffset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B554F6" w14:textId="77777777" w:rsidR="005979E7" w:rsidRPr="00F511A5" w:rsidRDefault="005979E7" w:rsidP="00F17634">
            <w:pPr>
              <w:pStyle w:val="TAC"/>
              <w:rPr>
                <w:lang w:eastAsia="en-US"/>
              </w:rPr>
            </w:pPr>
            <w:r w:rsidRPr="00F511A5">
              <w:rPr>
                <w:lang w:eastAsia="en-US"/>
              </w:rPr>
              <w:t>16.6.0</w:t>
            </w:r>
          </w:p>
        </w:tc>
      </w:tr>
      <w:tr w:rsidR="005979E7" w:rsidRPr="00F511A5" w14:paraId="6B84221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20CA59"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FFBD07"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03A9C2" w14:textId="77777777" w:rsidR="005979E7" w:rsidRPr="00F511A5" w:rsidRDefault="005979E7" w:rsidP="00F17634">
            <w:pPr>
              <w:pStyle w:val="TAC"/>
              <w:rPr>
                <w:lang w:eastAsia="en-US"/>
              </w:rPr>
            </w:pPr>
            <w:r w:rsidRPr="00F511A5">
              <w:rPr>
                <w:lang w:eastAsia="en-US"/>
              </w:rPr>
              <w:t>R5-205366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9446D3" w14:textId="77777777" w:rsidR="005979E7" w:rsidRPr="00F511A5" w:rsidRDefault="005979E7" w:rsidP="00F17634">
            <w:pPr>
              <w:pStyle w:val="TAC"/>
              <w:rPr>
                <w:lang w:eastAsia="en-US"/>
              </w:rPr>
            </w:pPr>
            <w:r w:rsidRPr="00F511A5">
              <w:rPr>
                <w:lang w:eastAsia="en-US"/>
              </w:rPr>
              <w:t>1797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6DF4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3E49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A13DCC" w14:textId="77777777" w:rsidR="005979E7" w:rsidRPr="00F511A5" w:rsidRDefault="005979E7" w:rsidP="00F17634">
            <w:pPr>
              <w:pStyle w:val="TAL"/>
              <w:rPr>
                <w:lang w:eastAsia="en-US"/>
              </w:rPr>
            </w:pPr>
            <w:r w:rsidRPr="00F511A5">
              <w:rPr>
                <w:lang w:eastAsia="en-US"/>
              </w:rPr>
              <w:t>Correction to NR TC 6.1.2.13-Cell reselection CellReservedForOperatorUse with Access Identity 0-1-2-12-13-14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CC812B" w14:textId="77777777" w:rsidR="005979E7" w:rsidRPr="00F511A5" w:rsidRDefault="005979E7" w:rsidP="00F17634">
            <w:pPr>
              <w:pStyle w:val="TAC"/>
              <w:rPr>
                <w:lang w:eastAsia="en-US"/>
              </w:rPr>
            </w:pPr>
            <w:r w:rsidRPr="00F511A5">
              <w:rPr>
                <w:lang w:eastAsia="en-US"/>
              </w:rPr>
              <w:t>16.6.0</w:t>
            </w:r>
          </w:p>
        </w:tc>
      </w:tr>
      <w:tr w:rsidR="005979E7" w:rsidRPr="00F511A5" w14:paraId="6AF3C62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1CB38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2046E4"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4C748A" w14:textId="77777777" w:rsidR="005979E7" w:rsidRPr="00F511A5" w:rsidRDefault="005979E7" w:rsidP="00F17634">
            <w:pPr>
              <w:pStyle w:val="TAC"/>
              <w:rPr>
                <w:lang w:eastAsia="en-US"/>
              </w:rPr>
            </w:pPr>
            <w:r w:rsidRPr="00F511A5">
              <w:rPr>
                <w:lang w:eastAsia="en-US"/>
              </w:rPr>
              <w:t>R5-205368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1FB890" w14:textId="77777777" w:rsidR="005979E7" w:rsidRPr="00F511A5" w:rsidRDefault="005979E7" w:rsidP="00F17634">
            <w:pPr>
              <w:pStyle w:val="TAC"/>
              <w:rPr>
                <w:lang w:eastAsia="en-US"/>
              </w:rPr>
            </w:pPr>
            <w:r w:rsidRPr="00F511A5">
              <w:rPr>
                <w:lang w:eastAsia="en-US"/>
              </w:rPr>
              <w:t>1799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F82B7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A8C5E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BC2B6B" w14:textId="77777777" w:rsidR="005979E7" w:rsidRPr="00F511A5" w:rsidRDefault="005979E7" w:rsidP="00F17634">
            <w:pPr>
              <w:pStyle w:val="TAL"/>
              <w:rPr>
                <w:lang w:eastAsia="en-US"/>
              </w:rPr>
            </w:pPr>
            <w:r w:rsidRPr="00F511A5">
              <w:rPr>
                <w:lang w:eastAsia="en-US"/>
              </w:rPr>
              <w:t>Correction to NR TC 6.3.1.3-SOR security check unsuccessful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DA8A2D" w14:textId="77777777" w:rsidR="005979E7" w:rsidRPr="00F511A5" w:rsidRDefault="005979E7" w:rsidP="00F17634">
            <w:pPr>
              <w:pStyle w:val="TAC"/>
              <w:rPr>
                <w:lang w:eastAsia="en-US"/>
              </w:rPr>
            </w:pPr>
            <w:r w:rsidRPr="00F511A5">
              <w:rPr>
                <w:lang w:eastAsia="en-US"/>
              </w:rPr>
              <w:t>16.6.0</w:t>
            </w:r>
          </w:p>
        </w:tc>
      </w:tr>
      <w:tr w:rsidR="005979E7" w:rsidRPr="00F511A5" w14:paraId="713BE40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06806B"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795B39"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AD3EB9" w14:textId="77777777" w:rsidR="005979E7" w:rsidRPr="00F511A5" w:rsidRDefault="005979E7" w:rsidP="00F17634">
            <w:pPr>
              <w:pStyle w:val="TAC"/>
              <w:rPr>
                <w:lang w:eastAsia="en-US"/>
              </w:rPr>
            </w:pPr>
            <w:r w:rsidRPr="00F511A5">
              <w:rPr>
                <w:lang w:eastAsia="en-US"/>
              </w:rPr>
              <w:t>R5-205369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4C0EB4" w14:textId="77777777" w:rsidR="005979E7" w:rsidRPr="00F511A5" w:rsidRDefault="005979E7" w:rsidP="00F17634">
            <w:pPr>
              <w:pStyle w:val="TAC"/>
              <w:rPr>
                <w:lang w:eastAsia="en-US"/>
              </w:rPr>
            </w:pPr>
            <w:r w:rsidRPr="00F511A5">
              <w:rPr>
                <w:lang w:eastAsia="en-US"/>
              </w:rPr>
              <w:t>1800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DD04E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10FE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FBDCDB" w14:textId="77777777" w:rsidR="005979E7" w:rsidRPr="00F511A5" w:rsidRDefault="005979E7" w:rsidP="00F17634">
            <w:pPr>
              <w:pStyle w:val="TAL"/>
              <w:rPr>
                <w:lang w:eastAsia="en-US"/>
              </w:rPr>
            </w:pPr>
            <w:r w:rsidRPr="00F511A5">
              <w:rPr>
                <w:lang w:eastAsia="en-US"/>
              </w:rPr>
              <w:t>Correction to NR TC 6.3.1.5-Steering of UE in roaming during registration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547C94" w14:textId="77777777" w:rsidR="005979E7" w:rsidRPr="00F511A5" w:rsidRDefault="005979E7" w:rsidP="00F17634">
            <w:pPr>
              <w:pStyle w:val="TAC"/>
              <w:rPr>
                <w:lang w:eastAsia="en-US"/>
              </w:rPr>
            </w:pPr>
            <w:r w:rsidRPr="00F511A5">
              <w:rPr>
                <w:lang w:eastAsia="en-US"/>
              </w:rPr>
              <w:t>16.6.0</w:t>
            </w:r>
          </w:p>
        </w:tc>
      </w:tr>
      <w:tr w:rsidR="005979E7" w:rsidRPr="00F511A5" w14:paraId="7A25B42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A7A51B"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75B814"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23A4BE" w14:textId="77777777" w:rsidR="005979E7" w:rsidRPr="00F511A5" w:rsidRDefault="005979E7" w:rsidP="00F17634">
            <w:pPr>
              <w:pStyle w:val="TAC"/>
              <w:rPr>
                <w:lang w:eastAsia="en-US"/>
              </w:rPr>
            </w:pPr>
            <w:r w:rsidRPr="00F511A5">
              <w:rPr>
                <w:lang w:eastAsia="en-US"/>
              </w:rPr>
              <w:t>R5-205373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73DFD3" w14:textId="77777777" w:rsidR="005979E7" w:rsidRPr="00F511A5" w:rsidRDefault="005979E7" w:rsidP="00F17634">
            <w:pPr>
              <w:pStyle w:val="TAC"/>
              <w:rPr>
                <w:lang w:eastAsia="en-US"/>
              </w:rPr>
            </w:pPr>
            <w:r w:rsidRPr="00F511A5">
              <w:rPr>
                <w:lang w:eastAsia="en-US"/>
              </w:rPr>
              <w:t>1804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5E4A1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4E17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EEF2EE" w14:textId="77777777" w:rsidR="005979E7" w:rsidRPr="00F511A5" w:rsidRDefault="005979E7" w:rsidP="00F17634">
            <w:pPr>
              <w:pStyle w:val="TAL"/>
              <w:rPr>
                <w:lang w:eastAsia="en-US"/>
              </w:rPr>
            </w:pPr>
            <w:r w:rsidRPr="00F511A5">
              <w:rPr>
                <w:lang w:eastAsia="en-US"/>
              </w:rPr>
              <w:t>Correction to NR TC 8.1.3.1.11-RSRQ based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EA7F61" w14:textId="77777777" w:rsidR="005979E7" w:rsidRPr="00F511A5" w:rsidRDefault="005979E7" w:rsidP="00F17634">
            <w:pPr>
              <w:pStyle w:val="TAC"/>
              <w:rPr>
                <w:lang w:eastAsia="en-US"/>
              </w:rPr>
            </w:pPr>
            <w:r w:rsidRPr="00F511A5">
              <w:rPr>
                <w:lang w:eastAsia="en-US"/>
              </w:rPr>
              <w:t>16.6.0</w:t>
            </w:r>
          </w:p>
        </w:tc>
      </w:tr>
      <w:tr w:rsidR="005979E7" w:rsidRPr="00F511A5" w14:paraId="00C01D1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7D4F8E"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61B927"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08DA58" w14:textId="77777777" w:rsidR="005979E7" w:rsidRPr="00F511A5" w:rsidRDefault="005979E7" w:rsidP="00F17634">
            <w:pPr>
              <w:pStyle w:val="TAC"/>
              <w:rPr>
                <w:lang w:eastAsia="en-US"/>
              </w:rPr>
            </w:pPr>
            <w:r w:rsidRPr="00F511A5">
              <w:rPr>
                <w:lang w:eastAsia="en-US"/>
              </w:rPr>
              <w:t>R5-205374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AD3F40" w14:textId="77777777" w:rsidR="005979E7" w:rsidRPr="00F511A5" w:rsidRDefault="005979E7" w:rsidP="00F17634">
            <w:pPr>
              <w:pStyle w:val="TAC"/>
              <w:rPr>
                <w:lang w:eastAsia="en-US"/>
              </w:rPr>
            </w:pPr>
            <w:r w:rsidRPr="00F511A5">
              <w:rPr>
                <w:lang w:eastAsia="en-US"/>
              </w:rPr>
              <w:t>1805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607FE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185C5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9C87F8" w14:textId="77777777" w:rsidR="005979E7" w:rsidRPr="00F511A5" w:rsidRDefault="005979E7" w:rsidP="00F17634">
            <w:pPr>
              <w:pStyle w:val="TAL"/>
              <w:rPr>
                <w:lang w:eastAsia="en-US"/>
              </w:rPr>
            </w:pPr>
            <w:r w:rsidRPr="00F511A5">
              <w:rPr>
                <w:lang w:eastAsia="en-US"/>
              </w:rPr>
              <w:t>Correction to NR TC 8.1.3.2.X-Inter-RAT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191ED2" w14:textId="77777777" w:rsidR="005979E7" w:rsidRPr="00F511A5" w:rsidRDefault="005979E7" w:rsidP="00F17634">
            <w:pPr>
              <w:pStyle w:val="TAC"/>
              <w:rPr>
                <w:lang w:eastAsia="en-US"/>
              </w:rPr>
            </w:pPr>
            <w:r w:rsidRPr="00F511A5">
              <w:rPr>
                <w:lang w:eastAsia="en-US"/>
              </w:rPr>
              <w:t>16.6.0</w:t>
            </w:r>
          </w:p>
        </w:tc>
      </w:tr>
      <w:tr w:rsidR="005979E7" w:rsidRPr="00F511A5" w14:paraId="06EBD4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286A5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84A941"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5E0E83" w14:textId="77777777" w:rsidR="005979E7" w:rsidRPr="00F511A5" w:rsidRDefault="005979E7" w:rsidP="00F17634">
            <w:pPr>
              <w:pStyle w:val="TAC"/>
              <w:rPr>
                <w:lang w:eastAsia="en-US"/>
              </w:rPr>
            </w:pPr>
            <w:r w:rsidRPr="00F511A5">
              <w:rPr>
                <w:lang w:eastAsia="en-US"/>
              </w:rPr>
              <w:t>R5-205377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5F80A5" w14:textId="77777777" w:rsidR="005979E7" w:rsidRPr="00F511A5" w:rsidRDefault="005979E7" w:rsidP="00F17634">
            <w:pPr>
              <w:pStyle w:val="TAC"/>
              <w:rPr>
                <w:lang w:eastAsia="en-US"/>
              </w:rPr>
            </w:pPr>
            <w:r w:rsidRPr="00F511A5">
              <w:rPr>
                <w:lang w:eastAsia="en-US"/>
              </w:rPr>
              <w:t>1808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D7179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B14A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8CD555" w14:textId="77777777" w:rsidR="005979E7" w:rsidRPr="00F511A5" w:rsidRDefault="005979E7" w:rsidP="00F17634">
            <w:pPr>
              <w:pStyle w:val="TAL"/>
              <w:rPr>
                <w:lang w:eastAsia="en-US"/>
              </w:rPr>
            </w:pPr>
            <w:r w:rsidRPr="00F511A5">
              <w:rPr>
                <w:lang w:eastAsia="en-US"/>
              </w:rPr>
              <w:t>Correction to MRDC TC 8.2.2.8.2-key change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E0D8DA" w14:textId="77777777" w:rsidR="005979E7" w:rsidRPr="00F511A5" w:rsidRDefault="005979E7" w:rsidP="00F17634">
            <w:pPr>
              <w:pStyle w:val="TAC"/>
              <w:rPr>
                <w:lang w:eastAsia="en-US"/>
              </w:rPr>
            </w:pPr>
            <w:r w:rsidRPr="00F511A5">
              <w:rPr>
                <w:lang w:eastAsia="en-US"/>
              </w:rPr>
              <w:t>16.6.0</w:t>
            </w:r>
          </w:p>
        </w:tc>
      </w:tr>
      <w:tr w:rsidR="005979E7" w:rsidRPr="00F511A5" w14:paraId="125FD30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4F7965"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F0D5A6"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411436" w14:textId="77777777" w:rsidR="005979E7" w:rsidRPr="00F511A5" w:rsidRDefault="005979E7" w:rsidP="00F17634">
            <w:pPr>
              <w:pStyle w:val="TAC"/>
              <w:rPr>
                <w:lang w:eastAsia="en-US"/>
              </w:rPr>
            </w:pPr>
            <w:r w:rsidRPr="00F511A5">
              <w:rPr>
                <w:lang w:eastAsia="en-US"/>
              </w:rPr>
              <w:t>R5-205379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B14814" w14:textId="77777777" w:rsidR="005979E7" w:rsidRPr="00F511A5" w:rsidRDefault="005979E7" w:rsidP="00F17634">
            <w:pPr>
              <w:pStyle w:val="TAC"/>
              <w:rPr>
                <w:lang w:eastAsia="en-US"/>
              </w:rPr>
            </w:pPr>
            <w:r w:rsidRPr="00F511A5">
              <w:rPr>
                <w:lang w:eastAsia="en-US"/>
              </w:rPr>
              <w:t>1810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26EB0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1240A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465FD5" w14:textId="77777777" w:rsidR="005979E7" w:rsidRPr="00F511A5" w:rsidRDefault="005979E7" w:rsidP="00F17634">
            <w:pPr>
              <w:pStyle w:val="TAL"/>
              <w:rPr>
                <w:lang w:eastAsia="en-US"/>
              </w:rPr>
            </w:pPr>
            <w:r w:rsidRPr="00F511A5">
              <w:rPr>
                <w:lang w:eastAsia="en-US"/>
              </w:rPr>
              <w:t>Correction to MRDC TC 8.2.3.9.1-CSI-RS based intra-freq</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D72980" w14:textId="77777777" w:rsidR="005979E7" w:rsidRPr="00F511A5" w:rsidRDefault="005979E7" w:rsidP="00F17634">
            <w:pPr>
              <w:pStyle w:val="TAC"/>
              <w:rPr>
                <w:lang w:eastAsia="en-US"/>
              </w:rPr>
            </w:pPr>
            <w:r w:rsidRPr="00F511A5">
              <w:rPr>
                <w:lang w:eastAsia="en-US"/>
              </w:rPr>
              <w:t>16.6.0</w:t>
            </w:r>
          </w:p>
        </w:tc>
      </w:tr>
      <w:tr w:rsidR="005979E7" w:rsidRPr="00F511A5" w14:paraId="58C7A1A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3001A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BCF190"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8BDF21" w14:textId="77777777" w:rsidR="005979E7" w:rsidRPr="00F511A5" w:rsidRDefault="005979E7" w:rsidP="00F17634">
            <w:pPr>
              <w:pStyle w:val="TAC"/>
              <w:rPr>
                <w:lang w:eastAsia="en-US"/>
              </w:rPr>
            </w:pPr>
            <w:r w:rsidRPr="00F511A5">
              <w:rPr>
                <w:lang w:eastAsia="en-US"/>
              </w:rPr>
              <w:t>R5-205381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FBD4B6" w14:textId="77777777" w:rsidR="005979E7" w:rsidRPr="00F511A5" w:rsidRDefault="005979E7" w:rsidP="00F17634">
            <w:pPr>
              <w:pStyle w:val="TAC"/>
              <w:rPr>
                <w:lang w:eastAsia="en-US"/>
              </w:rPr>
            </w:pPr>
            <w:r w:rsidRPr="00F511A5">
              <w:rPr>
                <w:lang w:eastAsia="en-US"/>
              </w:rPr>
              <w:t>1812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1C127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FE7DC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2D48CA" w14:textId="77777777" w:rsidR="005979E7" w:rsidRPr="00F511A5" w:rsidRDefault="005979E7" w:rsidP="00F17634">
            <w:pPr>
              <w:pStyle w:val="TAL"/>
              <w:rPr>
                <w:lang w:eastAsia="en-US"/>
              </w:rPr>
            </w:pPr>
            <w:r w:rsidRPr="00F511A5">
              <w:rPr>
                <w:lang w:eastAsia="en-US"/>
              </w:rPr>
              <w:t>Correction to MRDC TC 8.2.3.16.2-Measurement via SRB3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4E3803" w14:textId="77777777" w:rsidR="005979E7" w:rsidRPr="00F511A5" w:rsidRDefault="005979E7" w:rsidP="00F17634">
            <w:pPr>
              <w:pStyle w:val="TAC"/>
              <w:rPr>
                <w:lang w:eastAsia="en-US"/>
              </w:rPr>
            </w:pPr>
            <w:r w:rsidRPr="00F511A5">
              <w:rPr>
                <w:lang w:eastAsia="en-US"/>
              </w:rPr>
              <w:t>16.6.0</w:t>
            </w:r>
          </w:p>
        </w:tc>
      </w:tr>
      <w:tr w:rsidR="005979E7" w:rsidRPr="00F511A5" w14:paraId="298EC82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9095D2"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D08E8E"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F99B68" w14:textId="77777777" w:rsidR="005979E7" w:rsidRPr="00F511A5" w:rsidRDefault="005979E7" w:rsidP="00F17634">
            <w:pPr>
              <w:pStyle w:val="TAC"/>
              <w:rPr>
                <w:lang w:eastAsia="en-US"/>
              </w:rPr>
            </w:pPr>
            <w:r w:rsidRPr="00F511A5">
              <w:rPr>
                <w:lang w:eastAsia="en-US"/>
              </w:rPr>
              <w:t>R5-205383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CB92A4" w14:textId="77777777" w:rsidR="005979E7" w:rsidRPr="00F511A5" w:rsidRDefault="005979E7" w:rsidP="00F17634">
            <w:pPr>
              <w:pStyle w:val="TAC"/>
              <w:rPr>
                <w:lang w:eastAsia="en-US"/>
              </w:rPr>
            </w:pPr>
            <w:r w:rsidRPr="00F511A5">
              <w:rPr>
                <w:lang w:eastAsia="en-US"/>
              </w:rPr>
              <w:t>1814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C5575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B4CCE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2545AE" w14:textId="77777777" w:rsidR="005979E7" w:rsidRPr="00F511A5" w:rsidRDefault="005979E7" w:rsidP="00F17634">
            <w:pPr>
              <w:pStyle w:val="TAL"/>
              <w:rPr>
                <w:lang w:eastAsia="en-US"/>
              </w:rPr>
            </w:pPr>
            <w:r w:rsidRPr="00F511A5">
              <w:rPr>
                <w:lang w:eastAsia="en-US"/>
              </w:rPr>
              <w:t>Correction to NR TC 9.1.4.1-Generic UE configuration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EF11E7" w14:textId="77777777" w:rsidR="005979E7" w:rsidRPr="00F511A5" w:rsidRDefault="005979E7" w:rsidP="00F17634">
            <w:pPr>
              <w:pStyle w:val="TAC"/>
              <w:rPr>
                <w:lang w:eastAsia="en-US"/>
              </w:rPr>
            </w:pPr>
            <w:r w:rsidRPr="00F511A5">
              <w:rPr>
                <w:lang w:eastAsia="en-US"/>
              </w:rPr>
              <w:t>16.6.0</w:t>
            </w:r>
          </w:p>
        </w:tc>
      </w:tr>
      <w:tr w:rsidR="005979E7" w:rsidRPr="00F511A5" w14:paraId="380BDD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A03B2E"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0B3F75"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8E4CFB" w14:textId="77777777" w:rsidR="005979E7" w:rsidRPr="00F511A5" w:rsidRDefault="005979E7" w:rsidP="00F17634">
            <w:pPr>
              <w:pStyle w:val="TAC"/>
              <w:rPr>
                <w:lang w:eastAsia="en-US"/>
              </w:rPr>
            </w:pPr>
            <w:r w:rsidRPr="00F511A5">
              <w:rPr>
                <w:lang w:eastAsia="en-US"/>
              </w:rPr>
              <w:t>R5-205385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2C4573" w14:textId="77777777" w:rsidR="005979E7" w:rsidRPr="00F511A5" w:rsidRDefault="005979E7" w:rsidP="00F17634">
            <w:pPr>
              <w:pStyle w:val="TAC"/>
              <w:rPr>
                <w:lang w:eastAsia="en-US"/>
              </w:rPr>
            </w:pPr>
            <w:r w:rsidRPr="00F511A5">
              <w:rPr>
                <w:lang w:eastAsia="en-US"/>
              </w:rPr>
              <w:t>1816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7127D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114B0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77232F" w14:textId="77777777" w:rsidR="005979E7" w:rsidRPr="00F511A5" w:rsidRDefault="005979E7" w:rsidP="00F17634">
            <w:pPr>
              <w:pStyle w:val="TAL"/>
              <w:rPr>
                <w:lang w:eastAsia="en-US"/>
              </w:rPr>
            </w:pPr>
            <w:r w:rsidRPr="00F511A5">
              <w:rPr>
                <w:lang w:eastAsia="en-US"/>
              </w:rPr>
              <w:t>Correction to NR TC 9.1.6.1.3-DeRegistration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8D6FEE" w14:textId="77777777" w:rsidR="005979E7" w:rsidRPr="00F511A5" w:rsidRDefault="005979E7" w:rsidP="00F17634">
            <w:pPr>
              <w:pStyle w:val="TAC"/>
              <w:rPr>
                <w:lang w:eastAsia="en-US"/>
              </w:rPr>
            </w:pPr>
            <w:r w:rsidRPr="00F511A5">
              <w:rPr>
                <w:lang w:eastAsia="en-US"/>
              </w:rPr>
              <w:t>16.6.0</w:t>
            </w:r>
          </w:p>
        </w:tc>
      </w:tr>
      <w:tr w:rsidR="005979E7" w:rsidRPr="00F511A5" w14:paraId="36EA45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40EBC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A23025"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1DE923" w14:textId="77777777" w:rsidR="005979E7" w:rsidRPr="00F511A5" w:rsidRDefault="005979E7" w:rsidP="00F17634">
            <w:pPr>
              <w:pStyle w:val="TAC"/>
              <w:rPr>
                <w:lang w:eastAsia="en-US"/>
              </w:rPr>
            </w:pPr>
            <w:r w:rsidRPr="00F511A5">
              <w:rPr>
                <w:lang w:eastAsia="en-US"/>
              </w:rPr>
              <w:t>R5-205388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85BA8F" w14:textId="77777777" w:rsidR="005979E7" w:rsidRPr="00F511A5" w:rsidRDefault="005979E7" w:rsidP="00F17634">
            <w:pPr>
              <w:pStyle w:val="TAC"/>
              <w:rPr>
                <w:lang w:eastAsia="en-US"/>
              </w:rPr>
            </w:pPr>
            <w:r w:rsidRPr="00F511A5">
              <w:rPr>
                <w:lang w:eastAsia="en-US"/>
              </w:rPr>
              <w:t>1819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52C76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B9AB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FE5744" w14:textId="77777777" w:rsidR="005979E7" w:rsidRPr="00F511A5" w:rsidRDefault="005979E7" w:rsidP="00F17634">
            <w:pPr>
              <w:pStyle w:val="TAL"/>
              <w:rPr>
                <w:lang w:eastAsia="en-US"/>
              </w:rPr>
            </w:pPr>
            <w:r w:rsidRPr="00F511A5">
              <w:rPr>
                <w:lang w:eastAsia="en-US"/>
              </w:rPr>
              <w:t>Correction to NR TC 11.3.9-UAC AI-0 Operator Defined Access Category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668ADE" w14:textId="77777777" w:rsidR="005979E7" w:rsidRPr="00F511A5" w:rsidRDefault="005979E7" w:rsidP="00F17634">
            <w:pPr>
              <w:pStyle w:val="TAC"/>
              <w:rPr>
                <w:lang w:eastAsia="en-US"/>
              </w:rPr>
            </w:pPr>
            <w:r w:rsidRPr="00F511A5">
              <w:rPr>
                <w:lang w:eastAsia="en-US"/>
              </w:rPr>
              <w:t>16.6.0</w:t>
            </w:r>
          </w:p>
        </w:tc>
      </w:tr>
      <w:tr w:rsidR="005979E7" w:rsidRPr="00F511A5" w14:paraId="60005BA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6DE4EF"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F4872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F0E2D1" w14:textId="77777777" w:rsidR="005979E7" w:rsidRPr="00F511A5" w:rsidRDefault="005979E7" w:rsidP="00F17634">
            <w:pPr>
              <w:pStyle w:val="TAC"/>
              <w:rPr>
                <w:lang w:eastAsia="en-US"/>
              </w:rPr>
            </w:pPr>
            <w:r w:rsidRPr="00F511A5">
              <w:rPr>
                <w:lang w:eastAsia="en-US"/>
              </w:rPr>
              <w:t>R5-205575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3A3FFE" w14:textId="77777777" w:rsidR="005979E7" w:rsidRPr="00F511A5" w:rsidRDefault="005979E7" w:rsidP="00F17634">
            <w:pPr>
              <w:pStyle w:val="TAC"/>
              <w:rPr>
                <w:lang w:eastAsia="en-US"/>
              </w:rPr>
            </w:pPr>
            <w:r w:rsidRPr="00F511A5">
              <w:rPr>
                <w:lang w:eastAsia="en-US"/>
              </w:rPr>
              <w:t>1862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B5EBD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252E2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6998D0" w14:textId="77777777" w:rsidR="005979E7" w:rsidRPr="00F511A5" w:rsidRDefault="005979E7" w:rsidP="00F17634">
            <w:pPr>
              <w:pStyle w:val="TAL"/>
              <w:rPr>
                <w:lang w:eastAsia="en-US"/>
              </w:rPr>
            </w:pPr>
            <w:r w:rsidRPr="00F511A5">
              <w:rPr>
                <w:lang w:eastAsia="en-US"/>
              </w:rPr>
              <w:t>Correction to NR PDCP test case 7.1.3.5.2 for NR-DC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18584D" w14:textId="77777777" w:rsidR="005979E7" w:rsidRPr="00F511A5" w:rsidRDefault="005979E7" w:rsidP="00F17634">
            <w:pPr>
              <w:pStyle w:val="TAC"/>
              <w:rPr>
                <w:lang w:eastAsia="en-US"/>
              </w:rPr>
            </w:pPr>
            <w:r w:rsidRPr="00F511A5">
              <w:rPr>
                <w:lang w:eastAsia="en-US"/>
              </w:rPr>
              <w:t>16.6.0</w:t>
            </w:r>
          </w:p>
        </w:tc>
      </w:tr>
      <w:tr w:rsidR="005979E7" w:rsidRPr="00F511A5" w14:paraId="1B07105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C94C7F"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885F68"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C0E641" w14:textId="77777777" w:rsidR="005979E7" w:rsidRPr="00F511A5" w:rsidRDefault="005979E7" w:rsidP="00F17634">
            <w:pPr>
              <w:pStyle w:val="TAC"/>
              <w:rPr>
                <w:lang w:eastAsia="en-US"/>
              </w:rPr>
            </w:pPr>
            <w:r w:rsidRPr="00F511A5">
              <w:rPr>
                <w:lang w:eastAsia="en-US"/>
              </w:rPr>
              <w:t>R5-205577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4E44C5" w14:textId="77777777" w:rsidR="005979E7" w:rsidRPr="00F511A5" w:rsidRDefault="005979E7" w:rsidP="00F17634">
            <w:pPr>
              <w:pStyle w:val="TAC"/>
              <w:rPr>
                <w:lang w:eastAsia="en-US"/>
              </w:rPr>
            </w:pPr>
            <w:r w:rsidRPr="00F511A5">
              <w:rPr>
                <w:lang w:eastAsia="en-US"/>
              </w:rPr>
              <w:t>1864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B12EC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5B7F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2D8B9E" w14:textId="77777777" w:rsidR="005979E7" w:rsidRPr="00F511A5" w:rsidRDefault="005979E7" w:rsidP="00F17634">
            <w:pPr>
              <w:pStyle w:val="TAL"/>
              <w:rPr>
                <w:lang w:eastAsia="en-US"/>
              </w:rPr>
            </w:pPr>
            <w:r w:rsidRPr="00F511A5">
              <w:rPr>
                <w:lang w:eastAsia="en-US"/>
              </w:rPr>
              <w:t>Correction to ENDC CA RRC test cases 8.2.4.1.1.x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5236A5" w14:textId="77777777" w:rsidR="005979E7" w:rsidRPr="00F511A5" w:rsidRDefault="005979E7" w:rsidP="00F17634">
            <w:pPr>
              <w:pStyle w:val="TAC"/>
              <w:rPr>
                <w:lang w:eastAsia="en-US"/>
              </w:rPr>
            </w:pPr>
            <w:r w:rsidRPr="00F511A5">
              <w:rPr>
                <w:lang w:eastAsia="en-US"/>
              </w:rPr>
              <w:t>16.6.0</w:t>
            </w:r>
          </w:p>
        </w:tc>
      </w:tr>
      <w:tr w:rsidR="005979E7" w:rsidRPr="00F511A5" w14:paraId="29F1C76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0B910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C6CFAB"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19BA26" w14:textId="77777777" w:rsidR="005979E7" w:rsidRPr="00F511A5" w:rsidRDefault="005979E7" w:rsidP="00F17634">
            <w:pPr>
              <w:pStyle w:val="TAC"/>
              <w:rPr>
                <w:lang w:eastAsia="en-US"/>
              </w:rPr>
            </w:pPr>
            <w:r w:rsidRPr="00F511A5">
              <w:rPr>
                <w:lang w:eastAsia="en-US"/>
              </w:rPr>
              <w:t>R5-205578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071447" w14:textId="77777777" w:rsidR="005979E7" w:rsidRPr="00F511A5" w:rsidRDefault="005979E7" w:rsidP="00F17634">
            <w:pPr>
              <w:pStyle w:val="TAC"/>
              <w:rPr>
                <w:lang w:eastAsia="en-US"/>
              </w:rPr>
            </w:pPr>
            <w:r w:rsidRPr="00F511A5">
              <w:rPr>
                <w:lang w:eastAsia="en-US"/>
              </w:rPr>
              <w:t>1865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A1C4C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06F01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358E79" w14:textId="77777777" w:rsidR="005979E7" w:rsidRPr="00F511A5" w:rsidRDefault="005979E7" w:rsidP="00F17634">
            <w:pPr>
              <w:pStyle w:val="TAL"/>
              <w:rPr>
                <w:lang w:eastAsia="en-US"/>
              </w:rPr>
            </w:pPr>
            <w:r w:rsidRPr="00F511A5">
              <w:rPr>
                <w:lang w:eastAsia="en-US"/>
              </w:rPr>
              <w:t>Correction to NR5G MAC TC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A7BC5B" w14:textId="77777777" w:rsidR="005979E7" w:rsidRPr="00F511A5" w:rsidRDefault="005979E7" w:rsidP="00F17634">
            <w:pPr>
              <w:pStyle w:val="TAC"/>
              <w:rPr>
                <w:lang w:eastAsia="en-US"/>
              </w:rPr>
            </w:pPr>
            <w:r w:rsidRPr="00F511A5">
              <w:rPr>
                <w:lang w:eastAsia="en-US"/>
              </w:rPr>
              <w:t>16.6.0</w:t>
            </w:r>
          </w:p>
        </w:tc>
      </w:tr>
      <w:tr w:rsidR="005979E7" w:rsidRPr="00F511A5" w14:paraId="6FAC037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7B73D0"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16D1A6"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75940A" w14:textId="77777777" w:rsidR="005979E7" w:rsidRPr="00F511A5" w:rsidRDefault="005979E7" w:rsidP="00F17634">
            <w:pPr>
              <w:pStyle w:val="TAC"/>
              <w:rPr>
                <w:lang w:eastAsia="en-US"/>
              </w:rPr>
            </w:pPr>
            <w:r w:rsidRPr="00F511A5">
              <w:rPr>
                <w:lang w:eastAsia="en-US"/>
              </w:rPr>
              <w:t>R5-205579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BD0917" w14:textId="77777777" w:rsidR="005979E7" w:rsidRPr="00F511A5" w:rsidRDefault="005979E7" w:rsidP="00F17634">
            <w:pPr>
              <w:pStyle w:val="TAC"/>
              <w:rPr>
                <w:lang w:eastAsia="en-US"/>
              </w:rPr>
            </w:pPr>
            <w:r w:rsidRPr="00F511A5">
              <w:rPr>
                <w:lang w:eastAsia="en-US"/>
              </w:rPr>
              <w:t>1866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129FC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89839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8B1FCF" w14:textId="77777777" w:rsidR="005979E7" w:rsidRPr="00F511A5" w:rsidRDefault="005979E7" w:rsidP="00F17634">
            <w:pPr>
              <w:pStyle w:val="TAL"/>
              <w:rPr>
                <w:lang w:eastAsia="en-US"/>
              </w:rPr>
            </w:pPr>
            <w:r w:rsidRPr="00F511A5">
              <w:rPr>
                <w:lang w:eastAsia="en-US"/>
              </w:rPr>
              <w:t>Correction NR5G NAS TC 9.1.1.2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50391E" w14:textId="77777777" w:rsidR="005979E7" w:rsidRPr="00F511A5" w:rsidRDefault="005979E7" w:rsidP="00F17634">
            <w:pPr>
              <w:pStyle w:val="TAC"/>
              <w:rPr>
                <w:lang w:eastAsia="en-US"/>
              </w:rPr>
            </w:pPr>
            <w:r w:rsidRPr="00F511A5">
              <w:rPr>
                <w:lang w:eastAsia="en-US"/>
              </w:rPr>
              <w:t>16.6.0</w:t>
            </w:r>
          </w:p>
        </w:tc>
      </w:tr>
      <w:tr w:rsidR="005979E7" w:rsidRPr="00F511A5" w14:paraId="719781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0E0F0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64345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381C62" w14:textId="77777777" w:rsidR="005979E7" w:rsidRPr="00F511A5" w:rsidRDefault="005979E7" w:rsidP="00F17634">
            <w:pPr>
              <w:pStyle w:val="TAC"/>
              <w:rPr>
                <w:lang w:eastAsia="en-US"/>
              </w:rPr>
            </w:pPr>
            <w:r w:rsidRPr="00F511A5">
              <w:rPr>
                <w:lang w:eastAsia="en-US"/>
              </w:rPr>
              <w:t>R5-205600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A5B956" w14:textId="77777777" w:rsidR="005979E7" w:rsidRPr="00F511A5" w:rsidRDefault="005979E7" w:rsidP="00F17634">
            <w:pPr>
              <w:pStyle w:val="TAC"/>
              <w:rPr>
                <w:lang w:eastAsia="en-US"/>
              </w:rPr>
            </w:pPr>
            <w:r w:rsidRPr="00F511A5">
              <w:rPr>
                <w:lang w:eastAsia="en-US"/>
              </w:rPr>
              <w:t>1871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C3FB0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80F1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CD595A" w14:textId="77777777" w:rsidR="005979E7" w:rsidRPr="00F511A5" w:rsidRDefault="005979E7" w:rsidP="00F17634">
            <w:pPr>
              <w:pStyle w:val="TAL"/>
              <w:rPr>
                <w:lang w:eastAsia="en-US"/>
              </w:rPr>
            </w:pPr>
            <w:r w:rsidRPr="00F511A5">
              <w:rPr>
                <w:lang w:eastAsia="en-US"/>
              </w:rPr>
              <w:t xml:space="preserve">Correction to NR TC 6.4.2.1-Cell Selection in </w:t>
            </w:r>
            <w:r w:rsidRPr="00F511A5">
              <w:rPr>
                <w:lang w:eastAsia="en-US"/>
              </w:rPr>
              <w:lastRenderedPageBreak/>
              <w:t>RRC_INACTIVE state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E9A623" w14:textId="77777777" w:rsidR="005979E7" w:rsidRPr="00F511A5" w:rsidRDefault="005979E7" w:rsidP="00F17634">
            <w:pPr>
              <w:pStyle w:val="TAC"/>
              <w:rPr>
                <w:lang w:eastAsia="en-US"/>
              </w:rPr>
            </w:pPr>
            <w:r w:rsidRPr="00F511A5">
              <w:rPr>
                <w:lang w:eastAsia="en-US"/>
              </w:rPr>
              <w:lastRenderedPageBreak/>
              <w:t>16.6.0</w:t>
            </w:r>
          </w:p>
        </w:tc>
      </w:tr>
      <w:tr w:rsidR="005979E7" w:rsidRPr="00F511A5" w14:paraId="5FCAA6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599876"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3ACE7D"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1099A2" w14:textId="77777777" w:rsidR="005979E7" w:rsidRPr="00F511A5" w:rsidRDefault="005979E7" w:rsidP="00F17634">
            <w:pPr>
              <w:pStyle w:val="TAC"/>
              <w:rPr>
                <w:lang w:eastAsia="en-US"/>
              </w:rPr>
            </w:pPr>
            <w:r w:rsidRPr="00F511A5">
              <w:rPr>
                <w:lang w:eastAsia="en-US"/>
              </w:rPr>
              <w:t>R5-205615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E29806" w14:textId="77777777" w:rsidR="005979E7" w:rsidRPr="00F511A5" w:rsidRDefault="005979E7" w:rsidP="00F17634">
            <w:pPr>
              <w:pStyle w:val="TAC"/>
              <w:rPr>
                <w:lang w:eastAsia="en-US"/>
              </w:rPr>
            </w:pPr>
            <w:r w:rsidRPr="00F511A5">
              <w:rPr>
                <w:lang w:eastAsia="en-US"/>
              </w:rPr>
              <w:t>1879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EECC3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1C15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63FFC4" w14:textId="77777777" w:rsidR="005979E7" w:rsidRPr="00F511A5" w:rsidRDefault="005979E7" w:rsidP="00F17634">
            <w:pPr>
              <w:pStyle w:val="TAL"/>
              <w:rPr>
                <w:lang w:eastAsia="en-US"/>
              </w:rPr>
            </w:pPr>
            <w:r w:rsidRPr="00F511A5">
              <w:rPr>
                <w:lang w:eastAsia="en-US"/>
              </w:rPr>
              <w:t>Correction to 5GS Non-3GPP Access Test Case 9.2.4.1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57B515" w14:textId="77777777" w:rsidR="005979E7" w:rsidRPr="00F511A5" w:rsidRDefault="005979E7" w:rsidP="00F17634">
            <w:pPr>
              <w:pStyle w:val="TAC"/>
              <w:rPr>
                <w:lang w:eastAsia="en-US"/>
              </w:rPr>
            </w:pPr>
            <w:r w:rsidRPr="00F511A5">
              <w:rPr>
                <w:lang w:eastAsia="en-US"/>
              </w:rPr>
              <w:t>16.6.0</w:t>
            </w:r>
          </w:p>
        </w:tc>
      </w:tr>
      <w:tr w:rsidR="005979E7" w:rsidRPr="00F511A5" w14:paraId="770ABF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72595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DB3660"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C1E8CC" w14:textId="77777777" w:rsidR="005979E7" w:rsidRPr="00F511A5" w:rsidRDefault="005979E7" w:rsidP="00F17634">
            <w:pPr>
              <w:pStyle w:val="TAC"/>
              <w:rPr>
                <w:lang w:eastAsia="en-US"/>
              </w:rPr>
            </w:pPr>
            <w:r w:rsidRPr="00F511A5">
              <w:rPr>
                <w:lang w:eastAsia="en-US"/>
              </w:rPr>
              <w:t>R5-205616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0CD7D7" w14:textId="77777777" w:rsidR="005979E7" w:rsidRPr="00F511A5" w:rsidRDefault="005979E7" w:rsidP="00F17634">
            <w:pPr>
              <w:pStyle w:val="TAC"/>
              <w:rPr>
                <w:lang w:eastAsia="en-US"/>
              </w:rPr>
            </w:pPr>
            <w:r w:rsidRPr="00F511A5">
              <w:rPr>
                <w:lang w:eastAsia="en-US"/>
              </w:rPr>
              <w:t>1880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C1252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BB1F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A27C41" w14:textId="77777777" w:rsidR="005979E7" w:rsidRPr="00F511A5" w:rsidRDefault="005979E7" w:rsidP="00F17634">
            <w:pPr>
              <w:pStyle w:val="TAL"/>
              <w:rPr>
                <w:lang w:eastAsia="en-US"/>
              </w:rPr>
            </w:pPr>
            <w:r w:rsidRPr="00F511A5">
              <w:rPr>
                <w:lang w:eastAsia="en-US"/>
              </w:rPr>
              <w:t>Correction to 5GS Non-3GPP Access Test Case 9.2.5.1.2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859750" w14:textId="77777777" w:rsidR="005979E7" w:rsidRPr="00F511A5" w:rsidRDefault="005979E7" w:rsidP="00F17634">
            <w:pPr>
              <w:pStyle w:val="TAC"/>
              <w:rPr>
                <w:lang w:eastAsia="en-US"/>
              </w:rPr>
            </w:pPr>
            <w:r w:rsidRPr="00F511A5">
              <w:rPr>
                <w:lang w:eastAsia="en-US"/>
              </w:rPr>
              <w:t>16.6.0</w:t>
            </w:r>
          </w:p>
        </w:tc>
      </w:tr>
      <w:tr w:rsidR="005979E7" w:rsidRPr="00F511A5" w14:paraId="59236B5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6B84A9"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CD4C18"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ED0291" w14:textId="77777777" w:rsidR="005979E7" w:rsidRPr="00F511A5" w:rsidRDefault="005979E7" w:rsidP="00F17634">
            <w:pPr>
              <w:pStyle w:val="TAC"/>
              <w:rPr>
                <w:lang w:eastAsia="en-US"/>
              </w:rPr>
            </w:pPr>
            <w:r w:rsidRPr="00F511A5">
              <w:rPr>
                <w:lang w:eastAsia="en-US"/>
              </w:rPr>
              <w:t>R5-205637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886A51" w14:textId="77777777" w:rsidR="005979E7" w:rsidRPr="00F511A5" w:rsidRDefault="005979E7" w:rsidP="00F17634">
            <w:pPr>
              <w:pStyle w:val="TAC"/>
              <w:rPr>
                <w:lang w:eastAsia="en-US"/>
              </w:rPr>
            </w:pPr>
            <w:r w:rsidRPr="00F511A5">
              <w:rPr>
                <w:lang w:eastAsia="en-US"/>
              </w:rPr>
              <w:t>1882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635FA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591BF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921F67" w14:textId="77777777" w:rsidR="005979E7" w:rsidRPr="00F511A5" w:rsidRDefault="005979E7" w:rsidP="00F17634">
            <w:pPr>
              <w:pStyle w:val="TAL"/>
              <w:rPr>
                <w:lang w:eastAsia="en-US"/>
              </w:rPr>
            </w:pPr>
            <w:r w:rsidRPr="00F511A5">
              <w:rPr>
                <w:lang w:eastAsia="en-US"/>
              </w:rPr>
              <w:t>Update to TC 7.1.3.5.5 PDCP Duplication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CBA271" w14:textId="77777777" w:rsidR="005979E7" w:rsidRPr="00F511A5" w:rsidRDefault="005979E7" w:rsidP="00F17634">
            <w:pPr>
              <w:pStyle w:val="TAC"/>
              <w:rPr>
                <w:lang w:eastAsia="en-US"/>
              </w:rPr>
            </w:pPr>
            <w:r w:rsidRPr="00F511A5">
              <w:rPr>
                <w:lang w:eastAsia="en-US"/>
              </w:rPr>
              <w:t>16.6.0</w:t>
            </w:r>
          </w:p>
        </w:tc>
      </w:tr>
      <w:tr w:rsidR="005979E7" w:rsidRPr="00F511A5" w14:paraId="1C02E75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DAD655"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5D5BE9"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9BDC19" w14:textId="77777777" w:rsidR="005979E7" w:rsidRPr="00F511A5" w:rsidRDefault="005979E7" w:rsidP="00F17634">
            <w:pPr>
              <w:pStyle w:val="TAC"/>
              <w:rPr>
                <w:lang w:eastAsia="en-US"/>
              </w:rPr>
            </w:pPr>
            <w:r w:rsidRPr="00F511A5">
              <w:rPr>
                <w:lang w:eastAsia="en-US"/>
              </w:rPr>
              <w:t>R5-205671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579EFE" w14:textId="77777777" w:rsidR="005979E7" w:rsidRPr="00F511A5" w:rsidRDefault="005979E7" w:rsidP="00F17634">
            <w:pPr>
              <w:pStyle w:val="TAC"/>
              <w:rPr>
                <w:lang w:eastAsia="en-US"/>
              </w:rPr>
            </w:pPr>
            <w:r w:rsidRPr="00F511A5">
              <w:rPr>
                <w:lang w:eastAsia="en-US"/>
              </w:rPr>
              <w:t>1884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7B766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7A18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01FA84" w14:textId="77777777" w:rsidR="005979E7" w:rsidRPr="00F511A5" w:rsidRDefault="005979E7" w:rsidP="00F17634">
            <w:pPr>
              <w:pStyle w:val="TAL"/>
              <w:rPr>
                <w:lang w:eastAsia="en-US"/>
              </w:rPr>
            </w:pPr>
            <w:r w:rsidRPr="00F511A5">
              <w:rPr>
                <w:lang w:eastAsia="en-US"/>
              </w:rPr>
              <w:t>Correction to ENDC RLC TC 7.1.2.3.6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F45F90" w14:textId="77777777" w:rsidR="005979E7" w:rsidRPr="00F511A5" w:rsidRDefault="005979E7" w:rsidP="00F17634">
            <w:pPr>
              <w:pStyle w:val="TAC"/>
              <w:rPr>
                <w:lang w:eastAsia="en-US"/>
              </w:rPr>
            </w:pPr>
            <w:r w:rsidRPr="00F511A5">
              <w:rPr>
                <w:lang w:eastAsia="en-US"/>
              </w:rPr>
              <w:t>16.6.0</w:t>
            </w:r>
          </w:p>
        </w:tc>
      </w:tr>
      <w:tr w:rsidR="005979E7" w:rsidRPr="00F511A5" w14:paraId="2A309A7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71A7C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3E7FD1"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BA5ECD" w14:textId="77777777" w:rsidR="005979E7" w:rsidRPr="00F511A5" w:rsidRDefault="005979E7" w:rsidP="00F17634">
            <w:pPr>
              <w:pStyle w:val="TAC"/>
              <w:rPr>
                <w:lang w:eastAsia="en-US"/>
              </w:rPr>
            </w:pPr>
            <w:r w:rsidRPr="00F511A5">
              <w:rPr>
                <w:lang w:eastAsia="en-US"/>
              </w:rPr>
              <w:t>R5-205673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D3AB33" w14:textId="77777777" w:rsidR="005979E7" w:rsidRPr="00F511A5" w:rsidRDefault="005979E7" w:rsidP="00F17634">
            <w:pPr>
              <w:pStyle w:val="TAC"/>
              <w:rPr>
                <w:lang w:eastAsia="en-US"/>
              </w:rPr>
            </w:pPr>
            <w:r w:rsidRPr="00F511A5">
              <w:rPr>
                <w:lang w:eastAsia="en-US"/>
              </w:rPr>
              <w:t>1885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5B9D5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B0F0D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1381AD" w14:textId="77777777" w:rsidR="005979E7" w:rsidRPr="00F511A5" w:rsidRDefault="005979E7" w:rsidP="00F17634">
            <w:pPr>
              <w:pStyle w:val="TAL"/>
              <w:rPr>
                <w:lang w:eastAsia="en-US"/>
              </w:rPr>
            </w:pPr>
            <w:r w:rsidRPr="00F511A5">
              <w:rPr>
                <w:lang w:eastAsia="en-US"/>
              </w:rPr>
              <w:t>Correction to RLC TCs 7.1.2.3.7 and 7.1.2.3.8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62BE70" w14:textId="77777777" w:rsidR="005979E7" w:rsidRPr="00F511A5" w:rsidRDefault="005979E7" w:rsidP="00F17634">
            <w:pPr>
              <w:pStyle w:val="TAC"/>
              <w:rPr>
                <w:lang w:eastAsia="en-US"/>
              </w:rPr>
            </w:pPr>
            <w:r w:rsidRPr="00F511A5">
              <w:rPr>
                <w:lang w:eastAsia="en-US"/>
              </w:rPr>
              <w:t>16.6.0</w:t>
            </w:r>
          </w:p>
        </w:tc>
      </w:tr>
      <w:tr w:rsidR="005979E7" w:rsidRPr="00F511A5" w14:paraId="0F3474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A1AD0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77C66D"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04181D" w14:textId="77777777" w:rsidR="005979E7" w:rsidRPr="00F511A5" w:rsidRDefault="005979E7" w:rsidP="00F17634">
            <w:pPr>
              <w:pStyle w:val="TAC"/>
              <w:rPr>
                <w:lang w:eastAsia="en-US"/>
              </w:rPr>
            </w:pPr>
            <w:r w:rsidRPr="00F511A5">
              <w:rPr>
                <w:lang w:eastAsia="en-US"/>
              </w:rPr>
              <w:t>R5-205718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1E0C8B" w14:textId="77777777" w:rsidR="005979E7" w:rsidRPr="00F511A5" w:rsidRDefault="005979E7" w:rsidP="00F17634">
            <w:pPr>
              <w:pStyle w:val="TAC"/>
              <w:rPr>
                <w:lang w:eastAsia="en-US"/>
              </w:rPr>
            </w:pPr>
            <w:r w:rsidRPr="00F511A5">
              <w:rPr>
                <w:lang w:eastAsia="en-US"/>
              </w:rPr>
              <w:t>1887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D3FBA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69F0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3315D5" w14:textId="77777777" w:rsidR="005979E7" w:rsidRPr="00F511A5" w:rsidRDefault="005979E7" w:rsidP="00F17634">
            <w:pPr>
              <w:pStyle w:val="TAL"/>
              <w:rPr>
                <w:lang w:eastAsia="en-US"/>
              </w:rPr>
            </w:pPr>
            <w:r w:rsidRPr="00F511A5">
              <w:rPr>
                <w:lang w:eastAsia="en-US"/>
              </w:rPr>
              <w:t>Correction to NR testcases 8.1.3.1.11, 8.1.3.1.12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D9378A" w14:textId="77777777" w:rsidR="005979E7" w:rsidRPr="00F511A5" w:rsidRDefault="005979E7" w:rsidP="00F17634">
            <w:pPr>
              <w:pStyle w:val="TAC"/>
              <w:rPr>
                <w:lang w:eastAsia="en-US"/>
              </w:rPr>
            </w:pPr>
            <w:r w:rsidRPr="00F511A5">
              <w:rPr>
                <w:lang w:eastAsia="en-US"/>
              </w:rPr>
              <w:t>16.6.0</w:t>
            </w:r>
          </w:p>
        </w:tc>
      </w:tr>
      <w:tr w:rsidR="005979E7" w:rsidRPr="00F511A5" w14:paraId="1E690EB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6974F5"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B8CC5E"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852B88" w14:textId="77777777" w:rsidR="005979E7" w:rsidRPr="00F511A5" w:rsidRDefault="005979E7" w:rsidP="00F17634">
            <w:pPr>
              <w:pStyle w:val="TAC"/>
              <w:rPr>
                <w:lang w:eastAsia="en-US"/>
              </w:rPr>
            </w:pPr>
            <w:r w:rsidRPr="00F511A5">
              <w:rPr>
                <w:lang w:eastAsia="en-US"/>
              </w:rPr>
              <w:t>R5-205752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E3E422" w14:textId="77777777" w:rsidR="005979E7" w:rsidRPr="00F511A5" w:rsidRDefault="005979E7" w:rsidP="00F17634">
            <w:pPr>
              <w:pStyle w:val="TAC"/>
              <w:rPr>
                <w:lang w:eastAsia="en-US"/>
              </w:rPr>
            </w:pPr>
            <w:r w:rsidRPr="00F511A5">
              <w:rPr>
                <w:lang w:eastAsia="en-US"/>
              </w:rPr>
              <w:t>1888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B3E37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2B04E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6811AB" w14:textId="77777777" w:rsidR="005979E7" w:rsidRPr="00F511A5" w:rsidRDefault="005979E7" w:rsidP="00F17634">
            <w:pPr>
              <w:pStyle w:val="TAL"/>
              <w:rPr>
                <w:lang w:eastAsia="en-US"/>
              </w:rPr>
            </w:pPr>
            <w:r w:rsidRPr="00F511A5">
              <w:rPr>
                <w:lang w:eastAsia="en-US"/>
              </w:rPr>
              <w:t>Correction to NR test case 8.2.2.1.2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7AC1C9" w14:textId="77777777" w:rsidR="005979E7" w:rsidRPr="00F511A5" w:rsidRDefault="005979E7" w:rsidP="00F17634">
            <w:pPr>
              <w:pStyle w:val="TAC"/>
              <w:rPr>
                <w:lang w:eastAsia="en-US"/>
              </w:rPr>
            </w:pPr>
            <w:r w:rsidRPr="00F511A5">
              <w:rPr>
                <w:lang w:eastAsia="en-US"/>
              </w:rPr>
              <w:t>16.6.0</w:t>
            </w:r>
          </w:p>
        </w:tc>
      </w:tr>
      <w:tr w:rsidR="005979E7" w:rsidRPr="00F511A5" w14:paraId="37B7C29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6756E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7CD6FE"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50C5A3" w14:textId="77777777" w:rsidR="005979E7" w:rsidRPr="00F511A5" w:rsidRDefault="005979E7" w:rsidP="00F17634">
            <w:pPr>
              <w:pStyle w:val="TAC"/>
              <w:rPr>
                <w:lang w:eastAsia="en-US"/>
              </w:rPr>
            </w:pPr>
            <w:r w:rsidRPr="00F511A5">
              <w:rPr>
                <w:lang w:eastAsia="en-US"/>
              </w:rPr>
              <w:t>R5-205753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BABF55" w14:textId="77777777" w:rsidR="005979E7" w:rsidRPr="00F511A5" w:rsidRDefault="005979E7" w:rsidP="00F17634">
            <w:pPr>
              <w:pStyle w:val="TAC"/>
              <w:rPr>
                <w:lang w:eastAsia="en-US"/>
              </w:rPr>
            </w:pPr>
            <w:r w:rsidRPr="00F511A5">
              <w:rPr>
                <w:lang w:eastAsia="en-US"/>
              </w:rPr>
              <w:t>1889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4ACD7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B805F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C900F7" w14:textId="77777777" w:rsidR="005979E7" w:rsidRPr="00F511A5" w:rsidRDefault="005979E7" w:rsidP="00F17634">
            <w:pPr>
              <w:pStyle w:val="TAL"/>
              <w:rPr>
                <w:lang w:eastAsia="en-US"/>
              </w:rPr>
            </w:pPr>
            <w:r w:rsidRPr="00F511A5">
              <w:rPr>
                <w:lang w:eastAsia="en-US"/>
              </w:rPr>
              <w:t>Correction to NR test case 8.2.2.2.1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36B482" w14:textId="77777777" w:rsidR="005979E7" w:rsidRPr="00F511A5" w:rsidRDefault="005979E7" w:rsidP="00F17634">
            <w:pPr>
              <w:pStyle w:val="TAC"/>
              <w:rPr>
                <w:lang w:eastAsia="en-US"/>
              </w:rPr>
            </w:pPr>
            <w:r w:rsidRPr="00F511A5">
              <w:rPr>
                <w:lang w:eastAsia="en-US"/>
              </w:rPr>
              <w:t>16.6.0</w:t>
            </w:r>
          </w:p>
        </w:tc>
      </w:tr>
      <w:tr w:rsidR="005979E7" w:rsidRPr="00F511A5" w14:paraId="5981D9B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B0A293"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59B013"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C4BE77" w14:textId="77777777" w:rsidR="005979E7" w:rsidRPr="00F511A5" w:rsidRDefault="005979E7" w:rsidP="00F17634">
            <w:pPr>
              <w:pStyle w:val="TAC"/>
              <w:rPr>
                <w:lang w:eastAsia="en-US"/>
              </w:rPr>
            </w:pPr>
            <w:r w:rsidRPr="00F511A5">
              <w:rPr>
                <w:lang w:eastAsia="en-US"/>
              </w:rPr>
              <w:t>R5-205759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CBB4D9" w14:textId="77777777" w:rsidR="005979E7" w:rsidRPr="00F511A5" w:rsidRDefault="005979E7" w:rsidP="00F17634">
            <w:pPr>
              <w:pStyle w:val="TAC"/>
              <w:rPr>
                <w:lang w:eastAsia="en-US"/>
              </w:rPr>
            </w:pPr>
            <w:r w:rsidRPr="00F511A5">
              <w:rPr>
                <w:lang w:eastAsia="en-US"/>
              </w:rPr>
              <w:t>1891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E5A59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0EC45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8EE47F" w14:textId="77777777" w:rsidR="005979E7" w:rsidRPr="00F511A5" w:rsidRDefault="005979E7" w:rsidP="00F17634">
            <w:pPr>
              <w:pStyle w:val="TAL"/>
              <w:rPr>
                <w:lang w:eastAsia="en-US"/>
              </w:rPr>
            </w:pPr>
            <w:r w:rsidRPr="00F511A5">
              <w:rPr>
                <w:lang w:eastAsia="en-US"/>
              </w:rPr>
              <w:t>Correction to NR5G RRC TC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E09A08" w14:textId="77777777" w:rsidR="005979E7" w:rsidRPr="00F511A5" w:rsidRDefault="005979E7" w:rsidP="00F17634">
            <w:pPr>
              <w:pStyle w:val="TAC"/>
              <w:rPr>
                <w:lang w:eastAsia="en-US"/>
              </w:rPr>
            </w:pPr>
            <w:r w:rsidRPr="00F511A5">
              <w:rPr>
                <w:lang w:eastAsia="en-US"/>
              </w:rPr>
              <w:t>16.6.0</w:t>
            </w:r>
          </w:p>
        </w:tc>
      </w:tr>
      <w:tr w:rsidR="005979E7" w:rsidRPr="00F511A5" w14:paraId="68298D2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8AB6F2"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993DDB"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E6A92A" w14:textId="77777777" w:rsidR="005979E7" w:rsidRPr="00F511A5" w:rsidRDefault="005979E7" w:rsidP="00F17634">
            <w:pPr>
              <w:pStyle w:val="TAC"/>
              <w:rPr>
                <w:lang w:eastAsia="en-US"/>
              </w:rPr>
            </w:pPr>
            <w:r w:rsidRPr="00F511A5">
              <w:rPr>
                <w:lang w:eastAsia="en-US"/>
              </w:rPr>
              <w:t>R5-205856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F48959" w14:textId="77777777" w:rsidR="005979E7" w:rsidRPr="00F511A5" w:rsidRDefault="005979E7" w:rsidP="00F17634">
            <w:pPr>
              <w:pStyle w:val="TAC"/>
              <w:rPr>
                <w:lang w:eastAsia="en-US"/>
              </w:rPr>
            </w:pPr>
            <w:r w:rsidRPr="00F511A5">
              <w:rPr>
                <w:lang w:eastAsia="en-US"/>
              </w:rPr>
              <w:t>1897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145F40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B04C9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77540F" w14:textId="77777777" w:rsidR="005979E7" w:rsidRPr="00F511A5" w:rsidRDefault="005979E7" w:rsidP="00F17634">
            <w:pPr>
              <w:pStyle w:val="TAL"/>
              <w:rPr>
                <w:lang w:eastAsia="en-US"/>
              </w:rPr>
            </w:pPr>
            <w:r w:rsidRPr="00F511A5">
              <w:rPr>
                <w:lang w:eastAsia="en-US"/>
              </w:rPr>
              <w:t>Correction to Inter-RAT Idle mode test case 6.2.1.4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E0B26C" w14:textId="77777777" w:rsidR="005979E7" w:rsidRPr="00F511A5" w:rsidRDefault="005979E7" w:rsidP="00F17634">
            <w:pPr>
              <w:pStyle w:val="TAC"/>
              <w:rPr>
                <w:lang w:eastAsia="en-US"/>
              </w:rPr>
            </w:pPr>
            <w:r w:rsidRPr="00F511A5">
              <w:rPr>
                <w:lang w:eastAsia="en-US"/>
              </w:rPr>
              <w:t>16.6.0</w:t>
            </w:r>
          </w:p>
        </w:tc>
      </w:tr>
      <w:tr w:rsidR="005979E7" w:rsidRPr="00F511A5" w14:paraId="38396A3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193304"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C6E11D"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B70C5F" w14:textId="77777777" w:rsidR="005979E7" w:rsidRPr="00F511A5" w:rsidRDefault="005979E7" w:rsidP="00F17634">
            <w:pPr>
              <w:pStyle w:val="TAC"/>
              <w:rPr>
                <w:lang w:eastAsia="en-US"/>
              </w:rPr>
            </w:pPr>
            <w:r w:rsidRPr="00F511A5">
              <w:rPr>
                <w:lang w:eastAsia="en-US"/>
              </w:rPr>
              <w:t>R5-205866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6275A7" w14:textId="77777777" w:rsidR="005979E7" w:rsidRPr="00F511A5" w:rsidRDefault="005979E7" w:rsidP="00F17634">
            <w:pPr>
              <w:pStyle w:val="TAC"/>
              <w:rPr>
                <w:lang w:eastAsia="en-US"/>
              </w:rPr>
            </w:pPr>
            <w:r w:rsidRPr="00F511A5">
              <w:rPr>
                <w:lang w:eastAsia="en-US"/>
              </w:rPr>
              <w:t>1903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4832A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CCFAB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BB9049" w14:textId="77777777" w:rsidR="005979E7" w:rsidRPr="00F511A5" w:rsidRDefault="005979E7" w:rsidP="00F17634">
            <w:pPr>
              <w:pStyle w:val="TAL"/>
              <w:rPr>
                <w:lang w:eastAsia="en-US"/>
              </w:rPr>
            </w:pPr>
            <w:r w:rsidRPr="00F511A5">
              <w:rPr>
                <w:lang w:eastAsia="en-US"/>
              </w:rPr>
              <w:t>Correction of NR test case 9.1.5.1.8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9AE46A" w14:textId="77777777" w:rsidR="005979E7" w:rsidRPr="00F511A5" w:rsidRDefault="005979E7" w:rsidP="00F17634">
            <w:pPr>
              <w:pStyle w:val="TAC"/>
              <w:rPr>
                <w:lang w:eastAsia="en-US"/>
              </w:rPr>
            </w:pPr>
            <w:r w:rsidRPr="00F511A5">
              <w:rPr>
                <w:lang w:eastAsia="en-US"/>
              </w:rPr>
              <w:t>16.6.0</w:t>
            </w:r>
          </w:p>
        </w:tc>
      </w:tr>
      <w:tr w:rsidR="005979E7" w:rsidRPr="00F511A5" w14:paraId="02E96DD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AC70D6"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7185B4"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231A90" w14:textId="77777777" w:rsidR="005979E7" w:rsidRPr="00F511A5" w:rsidRDefault="005979E7" w:rsidP="00F17634">
            <w:pPr>
              <w:pStyle w:val="TAC"/>
              <w:rPr>
                <w:lang w:eastAsia="en-US"/>
              </w:rPr>
            </w:pPr>
            <w:r w:rsidRPr="00F511A5">
              <w:rPr>
                <w:lang w:eastAsia="en-US"/>
              </w:rPr>
              <w:t>R5-205942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BEEDCB" w14:textId="77777777" w:rsidR="005979E7" w:rsidRPr="00F511A5" w:rsidRDefault="005979E7" w:rsidP="00F17634">
            <w:pPr>
              <w:pStyle w:val="TAC"/>
              <w:rPr>
                <w:lang w:eastAsia="en-US"/>
              </w:rPr>
            </w:pPr>
            <w:r w:rsidRPr="00F511A5">
              <w:rPr>
                <w:lang w:eastAsia="en-US"/>
              </w:rPr>
              <w:t>1906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B5324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579E9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6C1945" w14:textId="77777777" w:rsidR="005979E7" w:rsidRPr="00F511A5" w:rsidRDefault="005979E7" w:rsidP="00F17634">
            <w:pPr>
              <w:pStyle w:val="TAL"/>
              <w:rPr>
                <w:lang w:eastAsia="en-US"/>
              </w:rPr>
            </w:pPr>
            <w:r w:rsidRPr="00F511A5">
              <w:rPr>
                <w:lang w:eastAsia="en-US"/>
              </w:rPr>
              <w:t>Update for Flexible PDU-PDN -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121CD8" w14:textId="77777777" w:rsidR="005979E7" w:rsidRPr="00F511A5" w:rsidRDefault="005979E7" w:rsidP="00F17634">
            <w:pPr>
              <w:pStyle w:val="TAC"/>
              <w:rPr>
                <w:lang w:eastAsia="en-US"/>
              </w:rPr>
            </w:pPr>
            <w:r w:rsidRPr="00F511A5">
              <w:rPr>
                <w:lang w:eastAsia="en-US"/>
              </w:rPr>
              <w:t>16.6.0</w:t>
            </w:r>
          </w:p>
        </w:tc>
      </w:tr>
      <w:tr w:rsidR="005979E7" w:rsidRPr="00F511A5" w14:paraId="3335170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270BF2"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022A06"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12C9E6" w14:textId="77777777" w:rsidR="005979E7" w:rsidRPr="00F511A5" w:rsidRDefault="005979E7" w:rsidP="00F17634">
            <w:pPr>
              <w:pStyle w:val="TAC"/>
              <w:rPr>
                <w:lang w:eastAsia="en-US"/>
              </w:rPr>
            </w:pPr>
            <w:r w:rsidRPr="00F511A5">
              <w:rPr>
                <w:lang w:eastAsia="en-US"/>
              </w:rPr>
              <w:t>R5-206123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D84C5A" w14:textId="77777777" w:rsidR="005979E7" w:rsidRPr="00F511A5" w:rsidRDefault="005979E7" w:rsidP="00F17634">
            <w:pPr>
              <w:pStyle w:val="TAC"/>
              <w:rPr>
                <w:lang w:eastAsia="en-US"/>
              </w:rPr>
            </w:pPr>
            <w:r w:rsidRPr="00F511A5">
              <w:rPr>
                <w:lang w:eastAsia="en-US"/>
              </w:rPr>
              <w:t>1907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F603B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F885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32D868" w14:textId="77777777" w:rsidR="005979E7" w:rsidRPr="00F511A5" w:rsidRDefault="005979E7" w:rsidP="00F17634">
            <w:pPr>
              <w:pStyle w:val="TAL"/>
              <w:rPr>
                <w:lang w:eastAsia="en-US"/>
              </w:rPr>
            </w:pPr>
            <w:r w:rsidRPr="00F511A5">
              <w:rPr>
                <w:lang w:eastAsia="en-US"/>
              </w:rPr>
              <w:t xml:space="preserve"> Corrections to NR MAC Test Case 7.1.1.5.4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A4BEB7" w14:textId="77777777" w:rsidR="005979E7" w:rsidRPr="00F511A5" w:rsidRDefault="005979E7" w:rsidP="00F17634">
            <w:pPr>
              <w:pStyle w:val="TAC"/>
              <w:rPr>
                <w:lang w:eastAsia="en-US"/>
              </w:rPr>
            </w:pPr>
            <w:r w:rsidRPr="00F511A5">
              <w:rPr>
                <w:lang w:eastAsia="en-US"/>
              </w:rPr>
              <w:t>16.6.0</w:t>
            </w:r>
          </w:p>
        </w:tc>
      </w:tr>
      <w:tr w:rsidR="005979E7" w:rsidRPr="00F511A5" w14:paraId="040662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C1F36A"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A3EAFF"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7B090A" w14:textId="77777777" w:rsidR="005979E7" w:rsidRPr="00F511A5" w:rsidRDefault="005979E7" w:rsidP="00F17634">
            <w:pPr>
              <w:pStyle w:val="TAC"/>
              <w:rPr>
                <w:lang w:eastAsia="en-US"/>
              </w:rPr>
            </w:pPr>
            <w:r w:rsidRPr="00F511A5">
              <w:rPr>
                <w:lang w:eastAsia="en-US"/>
              </w:rPr>
              <w:t>R5-206265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167449" w14:textId="77777777" w:rsidR="005979E7" w:rsidRPr="00F511A5" w:rsidRDefault="005979E7" w:rsidP="00F17634">
            <w:pPr>
              <w:pStyle w:val="TAC"/>
              <w:rPr>
                <w:lang w:eastAsia="en-US"/>
              </w:rPr>
            </w:pPr>
            <w:r w:rsidRPr="00F511A5">
              <w:rPr>
                <w:lang w:eastAsia="en-US"/>
              </w:rPr>
              <w:t>1912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78027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026E7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5379CE" w14:textId="77777777" w:rsidR="005979E7" w:rsidRPr="00F511A5" w:rsidRDefault="005979E7" w:rsidP="00F17634">
            <w:pPr>
              <w:pStyle w:val="TAL"/>
              <w:rPr>
                <w:lang w:eastAsia="en-US"/>
              </w:rPr>
            </w:pPr>
            <w:r w:rsidRPr="00F511A5">
              <w:rPr>
                <w:lang w:eastAsia="en-US"/>
              </w:rPr>
              <w:t>Correction of Idle TC 6.2.3.2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74B9BD" w14:textId="77777777" w:rsidR="005979E7" w:rsidRPr="00F511A5" w:rsidRDefault="005979E7" w:rsidP="00F17634">
            <w:pPr>
              <w:pStyle w:val="TAC"/>
              <w:rPr>
                <w:lang w:eastAsia="en-US"/>
              </w:rPr>
            </w:pPr>
            <w:r w:rsidRPr="00F511A5">
              <w:rPr>
                <w:lang w:eastAsia="en-US"/>
              </w:rPr>
              <w:t>16.6.0</w:t>
            </w:r>
          </w:p>
        </w:tc>
      </w:tr>
      <w:tr w:rsidR="005979E7" w:rsidRPr="00F511A5" w14:paraId="03FD8F2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053B1B"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B938A0"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BE2657" w14:textId="77777777" w:rsidR="005979E7" w:rsidRPr="00F511A5" w:rsidRDefault="005979E7" w:rsidP="00F17634">
            <w:pPr>
              <w:pStyle w:val="TAC"/>
              <w:rPr>
                <w:lang w:eastAsia="en-US"/>
              </w:rPr>
            </w:pPr>
            <w:r w:rsidRPr="00F511A5">
              <w:rPr>
                <w:lang w:eastAsia="en-US"/>
              </w:rPr>
              <w:t>R5-206280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D1DE1A" w14:textId="77777777" w:rsidR="005979E7" w:rsidRPr="00F511A5" w:rsidRDefault="005979E7" w:rsidP="00F17634">
            <w:pPr>
              <w:pStyle w:val="TAC"/>
              <w:rPr>
                <w:lang w:eastAsia="en-US"/>
              </w:rPr>
            </w:pPr>
            <w:r w:rsidRPr="00F511A5">
              <w:rPr>
                <w:lang w:eastAsia="en-US"/>
              </w:rPr>
              <w:t>1815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42671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79701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CDE592" w14:textId="77777777" w:rsidR="005979E7" w:rsidRPr="00F511A5" w:rsidRDefault="005979E7" w:rsidP="00F17634">
            <w:pPr>
              <w:pStyle w:val="TAL"/>
              <w:rPr>
                <w:lang w:eastAsia="en-US"/>
              </w:rPr>
            </w:pPr>
            <w:r w:rsidRPr="00F511A5">
              <w:rPr>
                <w:lang w:eastAsia="en-US"/>
              </w:rPr>
              <w:t>Correction to NR TC 9.1.5.2.9-Mobility and periodic registration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ECC2E4" w14:textId="77777777" w:rsidR="005979E7" w:rsidRPr="00F511A5" w:rsidRDefault="005979E7" w:rsidP="00F17634">
            <w:pPr>
              <w:pStyle w:val="TAC"/>
              <w:rPr>
                <w:lang w:eastAsia="en-US"/>
              </w:rPr>
            </w:pPr>
            <w:r w:rsidRPr="00F511A5">
              <w:rPr>
                <w:lang w:eastAsia="en-US"/>
              </w:rPr>
              <w:t>16.6.0</w:t>
            </w:r>
          </w:p>
        </w:tc>
      </w:tr>
      <w:tr w:rsidR="005979E7" w:rsidRPr="00F511A5" w14:paraId="67DDD8A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699B5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794015"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9C398D" w14:textId="77777777" w:rsidR="005979E7" w:rsidRPr="00F511A5" w:rsidRDefault="005979E7" w:rsidP="00F17634">
            <w:pPr>
              <w:pStyle w:val="TAC"/>
              <w:rPr>
                <w:lang w:eastAsia="en-US"/>
              </w:rPr>
            </w:pPr>
            <w:r w:rsidRPr="00F511A5">
              <w:rPr>
                <w:lang w:eastAsia="en-US"/>
              </w:rPr>
              <w:t>R5-206311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589A7B" w14:textId="77777777" w:rsidR="005979E7" w:rsidRPr="00F511A5" w:rsidRDefault="005979E7" w:rsidP="00F17634">
            <w:pPr>
              <w:pStyle w:val="TAC"/>
              <w:rPr>
                <w:lang w:eastAsia="en-US"/>
              </w:rPr>
            </w:pPr>
            <w:r w:rsidRPr="00F511A5">
              <w:rPr>
                <w:lang w:eastAsia="en-US"/>
              </w:rPr>
              <w:t>1772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2B4CB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2B78E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CAF198" w14:textId="77777777" w:rsidR="005979E7" w:rsidRPr="00F511A5" w:rsidRDefault="005979E7" w:rsidP="00F17634">
            <w:pPr>
              <w:pStyle w:val="TAL"/>
              <w:rPr>
                <w:lang w:eastAsia="en-US"/>
              </w:rPr>
            </w:pPr>
            <w:r w:rsidRPr="00F511A5">
              <w:rPr>
                <w:lang w:eastAsia="en-US"/>
              </w:rPr>
              <w:t>Correction to Idle TC 6.3.1.9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A3115D" w14:textId="77777777" w:rsidR="005979E7" w:rsidRPr="00F511A5" w:rsidRDefault="005979E7" w:rsidP="00F17634">
            <w:pPr>
              <w:pStyle w:val="TAC"/>
              <w:rPr>
                <w:lang w:eastAsia="en-US"/>
              </w:rPr>
            </w:pPr>
            <w:r w:rsidRPr="00F511A5">
              <w:rPr>
                <w:lang w:eastAsia="en-US"/>
              </w:rPr>
              <w:t>16.6.0</w:t>
            </w:r>
          </w:p>
        </w:tc>
      </w:tr>
      <w:tr w:rsidR="005979E7" w:rsidRPr="00F511A5" w14:paraId="390FABD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CD5D87"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89E7B3"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8A87D4" w14:textId="77777777" w:rsidR="005979E7" w:rsidRPr="00F511A5" w:rsidRDefault="005979E7" w:rsidP="00F17634">
            <w:pPr>
              <w:pStyle w:val="TAC"/>
              <w:rPr>
                <w:lang w:eastAsia="en-US"/>
              </w:rPr>
            </w:pPr>
            <w:r w:rsidRPr="00F511A5">
              <w:rPr>
                <w:lang w:eastAsia="en-US"/>
              </w:rPr>
              <w:t>R5-206312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89CCFE" w14:textId="77777777" w:rsidR="005979E7" w:rsidRPr="00F511A5" w:rsidRDefault="005979E7" w:rsidP="00F17634">
            <w:pPr>
              <w:pStyle w:val="TAC"/>
              <w:rPr>
                <w:lang w:eastAsia="en-US"/>
              </w:rPr>
            </w:pPr>
            <w:r w:rsidRPr="00F511A5">
              <w:rPr>
                <w:lang w:eastAsia="en-US"/>
              </w:rPr>
              <w:t>1792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8A2B9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B6979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E373D8" w14:textId="77777777" w:rsidR="005979E7" w:rsidRPr="00F511A5" w:rsidRDefault="005979E7" w:rsidP="00F17634">
            <w:pPr>
              <w:pStyle w:val="TAL"/>
              <w:rPr>
                <w:lang w:eastAsia="en-US"/>
              </w:rPr>
            </w:pPr>
            <w:r w:rsidRPr="00F511A5">
              <w:rPr>
                <w:lang w:eastAsia="en-US"/>
              </w:rPr>
              <w:t>Correction to Cell Reselection Test Case 6.1.2.18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E01198" w14:textId="77777777" w:rsidR="005979E7" w:rsidRPr="00F511A5" w:rsidRDefault="005979E7" w:rsidP="00F17634">
            <w:pPr>
              <w:pStyle w:val="TAC"/>
              <w:rPr>
                <w:lang w:eastAsia="en-US"/>
              </w:rPr>
            </w:pPr>
            <w:r w:rsidRPr="00F511A5">
              <w:rPr>
                <w:lang w:eastAsia="en-US"/>
              </w:rPr>
              <w:t>16.6.0</w:t>
            </w:r>
          </w:p>
        </w:tc>
      </w:tr>
      <w:tr w:rsidR="005979E7" w:rsidRPr="00F511A5" w14:paraId="674DA91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3F423A"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DC619D"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99CD3A" w14:textId="77777777" w:rsidR="005979E7" w:rsidRPr="00F511A5" w:rsidRDefault="005979E7" w:rsidP="00F17634">
            <w:pPr>
              <w:pStyle w:val="TAC"/>
              <w:rPr>
                <w:lang w:eastAsia="en-US"/>
              </w:rPr>
            </w:pPr>
            <w:r w:rsidRPr="00F511A5">
              <w:rPr>
                <w:lang w:eastAsia="en-US"/>
              </w:rPr>
              <w:t>R5-206313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631A63" w14:textId="77777777" w:rsidR="005979E7" w:rsidRPr="00F511A5" w:rsidRDefault="005979E7" w:rsidP="00F17634">
            <w:pPr>
              <w:pStyle w:val="TAC"/>
              <w:rPr>
                <w:lang w:eastAsia="en-US"/>
              </w:rPr>
            </w:pPr>
            <w:r w:rsidRPr="00F511A5">
              <w:rPr>
                <w:lang w:eastAsia="en-US"/>
              </w:rPr>
              <w:t>1793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F82C9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D39A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EC9DD1" w14:textId="77777777" w:rsidR="005979E7" w:rsidRPr="00F511A5" w:rsidRDefault="005979E7" w:rsidP="00F17634">
            <w:pPr>
              <w:pStyle w:val="TAL"/>
              <w:rPr>
                <w:lang w:eastAsia="en-US"/>
              </w:rPr>
            </w:pPr>
            <w:r w:rsidRPr="00F511A5">
              <w:rPr>
                <w:lang w:eastAsia="en-US"/>
              </w:rPr>
              <w:t>Correction to Cell Reselection Test Case 6.1.2.21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6F3B96" w14:textId="77777777" w:rsidR="005979E7" w:rsidRPr="00F511A5" w:rsidRDefault="005979E7" w:rsidP="00F17634">
            <w:pPr>
              <w:pStyle w:val="TAC"/>
              <w:rPr>
                <w:lang w:eastAsia="en-US"/>
              </w:rPr>
            </w:pPr>
            <w:r w:rsidRPr="00F511A5">
              <w:rPr>
                <w:lang w:eastAsia="en-US"/>
              </w:rPr>
              <w:t>16.6.0</w:t>
            </w:r>
          </w:p>
        </w:tc>
      </w:tr>
      <w:tr w:rsidR="005979E7" w:rsidRPr="00F511A5" w14:paraId="15098E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5D52D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3EE5E0"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05CD4C" w14:textId="77777777" w:rsidR="005979E7" w:rsidRPr="00F511A5" w:rsidRDefault="005979E7" w:rsidP="00F17634">
            <w:pPr>
              <w:pStyle w:val="TAC"/>
              <w:rPr>
                <w:lang w:eastAsia="en-US"/>
              </w:rPr>
            </w:pPr>
            <w:r w:rsidRPr="00F511A5">
              <w:rPr>
                <w:lang w:eastAsia="en-US"/>
              </w:rPr>
              <w:t>R5-206314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A18718" w14:textId="77777777" w:rsidR="005979E7" w:rsidRPr="00F511A5" w:rsidRDefault="005979E7" w:rsidP="00F17634">
            <w:pPr>
              <w:pStyle w:val="TAC"/>
              <w:rPr>
                <w:lang w:eastAsia="en-US"/>
              </w:rPr>
            </w:pPr>
            <w:r w:rsidRPr="00F511A5">
              <w:rPr>
                <w:lang w:eastAsia="en-US"/>
              </w:rPr>
              <w:t>1798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C87D2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77494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42A3C7" w14:textId="77777777" w:rsidR="005979E7" w:rsidRPr="00F511A5" w:rsidRDefault="005979E7" w:rsidP="00F17634">
            <w:pPr>
              <w:pStyle w:val="TAL"/>
              <w:rPr>
                <w:lang w:eastAsia="en-US"/>
              </w:rPr>
            </w:pPr>
            <w:r w:rsidRPr="00F511A5">
              <w:rPr>
                <w:lang w:eastAsia="en-US"/>
              </w:rPr>
              <w:t>Correction to NR TC 6.3.1.1-SOR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91B63F" w14:textId="77777777" w:rsidR="005979E7" w:rsidRPr="00F511A5" w:rsidRDefault="005979E7" w:rsidP="00F17634">
            <w:pPr>
              <w:pStyle w:val="TAC"/>
              <w:rPr>
                <w:lang w:eastAsia="en-US"/>
              </w:rPr>
            </w:pPr>
            <w:r w:rsidRPr="00F511A5">
              <w:rPr>
                <w:lang w:eastAsia="en-US"/>
              </w:rPr>
              <w:t>16.6.0</w:t>
            </w:r>
          </w:p>
        </w:tc>
      </w:tr>
      <w:tr w:rsidR="005979E7" w:rsidRPr="00F511A5" w14:paraId="585C99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AC43A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AD1DC3"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5B9A7A" w14:textId="77777777" w:rsidR="005979E7" w:rsidRPr="00F511A5" w:rsidRDefault="005979E7" w:rsidP="00F17634">
            <w:pPr>
              <w:pStyle w:val="TAC"/>
              <w:rPr>
                <w:lang w:eastAsia="en-US"/>
              </w:rPr>
            </w:pPr>
            <w:r w:rsidRPr="00F511A5">
              <w:rPr>
                <w:lang w:eastAsia="en-US"/>
              </w:rPr>
              <w:t>R5-206315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4235F5" w14:textId="77777777" w:rsidR="005979E7" w:rsidRPr="00F511A5" w:rsidRDefault="005979E7" w:rsidP="00F17634">
            <w:pPr>
              <w:pStyle w:val="TAC"/>
              <w:rPr>
                <w:lang w:eastAsia="en-US"/>
              </w:rPr>
            </w:pPr>
            <w:r w:rsidRPr="00F511A5">
              <w:rPr>
                <w:lang w:eastAsia="en-US"/>
              </w:rPr>
              <w:t>1856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1CA03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3C32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73F3D9" w14:textId="77777777" w:rsidR="005979E7" w:rsidRPr="00F511A5" w:rsidRDefault="005979E7" w:rsidP="00F17634">
            <w:pPr>
              <w:pStyle w:val="TAL"/>
              <w:rPr>
                <w:lang w:eastAsia="en-US"/>
              </w:rPr>
            </w:pPr>
            <w:r w:rsidRPr="00F511A5">
              <w:rPr>
                <w:lang w:eastAsia="en-US"/>
              </w:rPr>
              <w:t>Addition of new NR TC-Additional extended field in LTE SIB1_schedulingInfoList-v12j0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5EAE96" w14:textId="77777777" w:rsidR="005979E7" w:rsidRPr="00F511A5" w:rsidRDefault="005979E7" w:rsidP="00F17634">
            <w:pPr>
              <w:pStyle w:val="TAC"/>
              <w:rPr>
                <w:lang w:eastAsia="en-US"/>
              </w:rPr>
            </w:pPr>
            <w:r w:rsidRPr="00F511A5">
              <w:rPr>
                <w:lang w:eastAsia="en-US"/>
              </w:rPr>
              <w:t>16.6.0</w:t>
            </w:r>
          </w:p>
        </w:tc>
      </w:tr>
      <w:tr w:rsidR="005979E7" w:rsidRPr="00F511A5" w14:paraId="0D95680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8995B9"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41D3BF"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64EB79" w14:textId="77777777" w:rsidR="005979E7" w:rsidRPr="00F511A5" w:rsidRDefault="005979E7" w:rsidP="00F17634">
            <w:pPr>
              <w:pStyle w:val="TAC"/>
              <w:rPr>
                <w:lang w:eastAsia="en-US"/>
              </w:rPr>
            </w:pPr>
            <w:r w:rsidRPr="00F511A5">
              <w:rPr>
                <w:lang w:eastAsia="en-US"/>
              </w:rPr>
              <w:t>R5-206316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AA7DCA" w14:textId="77777777" w:rsidR="005979E7" w:rsidRPr="00F511A5" w:rsidRDefault="005979E7" w:rsidP="00F17634">
            <w:pPr>
              <w:pStyle w:val="TAC"/>
              <w:rPr>
                <w:lang w:eastAsia="en-US"/>
              </w:rPr>
            </w:pPr>
            <w:r w:rsidRPr="00F511A5">
              <w:rPr>
                <w:lang w:eastAsia="en-US"/>
              </w:rPr>
              <w:t>1857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A887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6D852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9A1B49" w14:textId="77777777" w:rsidR="005979E7" w:rsidRPr="00F511A5" w:rsidRDefault="005979E7" w:rsidP="00F17634">
            <w:pPr>
              <w:pStyle w:val="TAL"/>
              <w:rPr>
                <w:lang w:eastAsia="en-US"/>
              </w:rPr>
            </w:pPr>
            <w:r w:rsidRPr="00F511A5">
              <w:rPr>
                <w:lang w:eastAsia="en-US"/>
              </w:rPr>
              <w:t>Addition of new NR TC-Additional extended field in LTE SIB1_schedulingInfoListExt-r12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158B80" w14:textId="77777777" w:rsidR="005979E7" w:rsidRPr="00F511A5" w:rsidRDefault="005979E7" w:rsidP="00F17634">
            <w:pPr>
              <w:pStyle w:val="TAC"/>
              <w:rPr>
                <w:lang w:eastAsia="en-US"/>
              </w:rPr>
            </w:pPr>
            <w:r w:rsidRPr="00F511A5">
              <w:rPr>
                <w:lang w:eastAsia="en-US"/>
              </w:rPr>
              <w:t>16.6.0</w:t>
            </w:r>
          </w:p>
        </w:tc>
      </w:tr>
      <w:tr w:rsidR="005979E7" w:rsidRPr="00F511A5" w14:paraId="2F7879B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C45C56"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1724E4"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EEE38B" w14:textId="77777777" w:rsidR="005979E7" w:rsidRPr="00F511A5" w:rsidRDefault="005979E7" w:rsidP="00F17634">
            <w:pPr>
              <w:pStyle w:val="TAC"/>
              <w:rPr>
                <w:lang w:eastAsia="en-US"/>
              </w:rPr>
            </w:pPr>
            <w:r w:rsidRPr="00F511A5">
              <w:rPr>
                <w:lang w:eastAsia="en-US"/>
              </w:rPr>
              <w:t>R5-206317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9C257D" w14:textId="77777777" w:rsidR="005979E7" w:rsidRPr="00F511A5" w:rsidRDefault="005979E7" w:rsidP="00F17634">
            <w:pPr>
              <w:pStyle w:val="TAC"/>
              <w:rPr>
                <w:lang w:eastAsia="en-US"/>
              </w:rPr>
            </w:pPr>
            <w:r w:rsidRPr="00F511A5">
              <w:rPr>
                <w:lang w:eastAsia="en-US"/>
              </w:rPr>
              <w:t>1909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56FCA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27A77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50C31E" w14:textId="77777777" w:rsidR="005979E7" w:rsidRPr="00F511A5" w:rsidRDefault="005979E7" w:rsidP="00F17634">
            <w:pPr>
              <w:pStyle w:val="TAL"/>
              <w:rPr>
                <w:lang w:eastAsia="en-US"/>
              </w:rPr>
            </w:pPr>
            <w:r w:rsidRPr="00F511A5">
              <w:rPr>
                <w:lang w:eastAsia="en-US"/>
              </w:rPr>
              <w:t>Correction to test case 6.2.3.9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5A40E5" w14:textId="77777777" w:rsidR="005979E7" w:rsidRPr="00F511A5" w:rsidRDefault="005979E7" w:rsidP="00F17634">
            <w:pPr>
              <w:pStyle w:val="TAC"/>
              <w:rPr>
                <w:lang w:eastAsia="en-US"/>
              </w:rPr>
            </w:pPr>
            <w:r w:rsidRPr="00F511A5">
              <w:rPr>
                <w:lang w:eastAsia="en-US"/>
              </w:rPr>
              <w:t>16.6.0</w:t>
            </w:r>
          </w:p>
        </w:tc>
      </w:tr>
      <w:tr w:rsidR="005979E7" w:rsidRPr="00F511A5" w14:paraId="5A458FE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E24A3B"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4690B9"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2AFA7F" w14:textId="77777777" w:rsidR="005979E7" w:rsidRPr="00F511A5" w:rsidRDefault="005979E7" w:rsidP="00F17634">
            <w:pPr>
              <w:pStyle w:val="TAC"/>
              <w:rPr>
                <w:lang w:eastAsia="en-US"/>
              </w:rPr>
            </w:pPr>
            <w:r w:rsidRPr="00F511A5">
              <w:rPr>
                <w:lang w:eastAsia="en-US"/>
              </w:rPr>
              <w:t>R5-206318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D8CC8E" w14:textId="77777777" w:rsidR="005979E7" w:rsidRPr="00F511A5" w:rsidRDefault="005979E7" w:rsidP="00F17634">
            <w:pPr>
              <w:pStyle w:val="TAC"/>
              <w:rPr>
                <w:lang w:eastAsia="en-US"/>
              </w:rPr>
            </w:pPr>
            <w:r w:rsidRPr="00F511A5">
              <w:rPr>
                <w:lang w:eastAsia="en-US"/>
              </w:rPr>
              <w:t>1910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2C252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99FA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1F3C09" w14:textId="77777777" w:rsidR="005979E7" w:rsidRPr="00F511A5" w:rsidRDefault="005979E7" w:rsidP="00F17634">
            <w:pPr>
              <w:pStyle w:val="TAL"/>
              <w:rPr>
                <w:lang w:eastAsia="en-US"/>
              </w:rPr>
            </w:pPr>
            <w:r w:rsidRPr="00F511A5">
              <w:rPr>
                <w:lang w:eastAsia="en-US"/>
              </w:rPr>
              <w:t>Correction to NR IDLE mode test case 6.1.2.2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4ED4C6" w14:textId="77777777" w:rsidR="005979E7" w:rsidRPr="00F511A5" w:rsidRDefault="005979E7" w:rsidP="00F17634">
            <w:pPr>
              <w:pStyle w:val="TAC"/>
              <w:rPr>
                <w:lang w:eastAsia="en-US"/>
              </w:rPr>
            </w:pPr>
            <w:r w:rsidRPr="00F511A5">
              <w:rPr>
                <w:lang w:eastAsia="en-US"/>
              </w:rPr>
              <w:t>16.6.0</w:t>
            </w:r>
          </w:p>
        </w:tc>
      </w:tr>
      <w:tr w:rsidR="005979E7" w:rsidRPr="00F511A5" w14:paraId="4C32A2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AED1A2"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AD1497"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FB8513" w14:textId="77777777" w:rsidR="005979E7" w:rsidRPr="00F511A5" w:rsidRDefault="005979E7" w:rsidP="00F17634">
            <w:pPr>
              <w:pStyle w:val="TAC"/>
              <w:rPr>
                <w:lang w:eastAsia="en-US"/>
              </w:rPr>
            </w:pPr>
            <w:r w:rsidRPr="00F511A5">
              <w:rPr>
                <w:lang w:eastAsia="en-US"/>
              </w:rPr>
              <w:t>R5-206319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2D07CB" w14:textId="77777777" w:rsidR="005979E7" w:rsidRPr="00F511A5" w:rsidRDefault="005979E7" w:rsidP="00F17634">
            <w:pPr>
              <w:pStyle w:val="TAC"/>
              <w:rPr>
                <w:lang w:eastAsia="en-US"/>
              </w:rPr>
            </w:pPr>
            <w:r w:rsidRPr="00F511A5">
              <w:rPr>
                <w:lang w:eastAsia="en-US"/>
              </w:rPr>
              <w:t>1801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90B1B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FE91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1EB414" w14:textId="77777777" w:rsidR="005979E7" w:rsidRPr="00F511A5" w:rsidRDefault="005979E7" w:rsidP="00F17634">
            <w:pPr>
              <w:pStyle w:val="TAL"/>
              <w:rPr>
                <w:lang w:eastAsia="en-US"/>
              </w:rPr>
            </w:pPr>
            <w:r w:rsidRPr="00F511A5">
              <w:rPr>
                <w:lang w:eastAsia="en-US"/>
              </w:rPr>
              <w:t>Correction to NR TC 7.1.1.5.5-Long DRX command MAC control element reception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EF523C" w14:textId="77777777" w:rsidR="005979E7" w:rsidRPr="00F511A5" w:rsidRDefault="005979E7" w:rsidP="00F17634">
            <w:pPr>
              <w:pStyle w:val="TAC"/>
              <w:rPr>
                <w:lang w:eastAsia="en-US"/>
              </w:rPr>
            </w:pPr>
            <w:r w:rsidRPr="00F511A5">
              <w:rPr>
                <w:lang w:eastAsia="en-US"/>
              </w:rPr>
              <w:t>16.6.0</w:t>
            </w:r>
          </w:p>
        </w:tc>
      </w:tr>
      <w:tr w:rsidR="005979E7" w:rsidRPr="00F511A5" w14:paraId="4137E28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80FB1C"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2E483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949D00" w14:textId="77777777" w:rsidR="005979E7" w:rsidRPr="00F511A5" w:rsidRDefault="005979E7" w:rsidP="00F17634">
            <w:pPr>
              <w:pStyle w:val="TAC"/>
              <w:rPr>
                <w:lang w:eastAsia="en-US"/>
              </w:rPr>
            </w:pPr>
            <w:r w:rsidRPr="00F511A5">
              <w:rPr>
                <w:lang w:eastAsia="en-US"/>
              </w:rPr>
              <w:t>R5-206320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57E5FD" w14:textId="77777777" w:rsidR="005979E7" w:rsidRPr="00F511A5" w:rsidRDefault="005979E7" w:rsidP="00F17634">
            <w:pPr>
              <w:pStyle w:val="TAC"/>
              <w:rPr>
                <w:lang w:eastAsia="en-US"/>
              </w:rPr>
            </w:pPr>
            <w:r w:rsidRPr="00F511A5">
              <w:rPr>
                <w:lang w:eastAsia="en-US"/>
              </w:rPr>
              <w:t>1802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1EDE5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44C2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D6CA50" w14:textId="77777777" w:rsidR="005979E7" w:rsidRPr="00F511A5" w:rsidRDefault="005979E7" w:rsidP="00F17634">
            <w:pPr>
              <w:pStyle w:val="TAL"/>
              <w:rPr>
                <w:lang w:eastAsia="en-US"/>
              </w:rPr>
            </w:pPr>
            <w:r w:rsidRPr="00F511A5">
              <w:rPr>
                <w:lang w:eastAsia="en-US"/>
              </w:rPr>
              <w:t>Correction to NR TC 7.1.1.9.1-MAC Reset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31C56BA" w14:textId="77777777" w:rsidR="005979E7" w:rsidRPr="00F511A5" w:rsidRDefault="005979E7" w:rsidP="00F17634">
            <w:pPr>
              <w:pStyle w:val="TAC"/>
              <w:rPr>
                <w:lang w:eastAsia="en-US"/>
              </w:rPr>
            </w:pPr>
            <w:r w:rsidRPr="00F511A5">
              <w:rPr>
                <w:lang w:eastAsia="en-US"/>
              </w:rPr>
              <w:t>16.6.0</w:t>
            </w:r>
          </w:p>
        </w:tc>
      </w:tr>
      <w:tr w:rsidR="005979E7" w:rsidRPr="00F511A5" w14:paraId="3E0FA2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F94CE7"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07EBD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EEB015" w14:textId="77777777" w:rsidR="005979E7" w:rsidRPr="00F511A5" w:rsidRDefault="005979E7" w:rsidP="00F17634">
            <w:pPr>
              <w:pStyle w:val="TAC"/>
              <w:rPr>
                <w:lang w:eastAsia="en-US"/>
              </w:rPr>
            </w:pPr>
            <w:r w:rsidRPr="00F511A5">
              <w:rPr>
                <w:lang w:eastAsia="en-US"/>
              </w:rPr>
              <w:t>R5-206321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E5D279" w14:textId="77777777" w:rsidR="005979E7" w:rsidRPr="00F511A5" w:rsidRDefault="005979E7" w:rsidP="00F17634">
            <w:pPr>
              <w:pStyle w:val="TAC"/>
              <w:rPr>
                <w:lang w:eastAsia="en-US"/>
              </w:rPr>
            </w:pPr>
            <w:r w:rsidRPr="00F511A5">
              <w:rPr>
                <w:lang w:eastAsia="en-US"/>
              </w:rPr>
              <w:t>1858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C8325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3F166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4B6A79" w14:textId="77777777" w:rsidR="005979E7" w:rsidRPr="00F511A5" w:rsidRDefault="005979E7" w:rsidP="00F17634">
            <w:pPr>
              <w:pStyle w:val="TAL"/>
              <w:rPr>
                <w:lang w:eastAsia="en-US"/>
              </w:rPr>
            </w:pPr>
            <w:r w:rsidRPr="00F511A5">
              <w:rPr>
                <w:lang w:eastAsia="en-US"/>
              </w:rPr>
              <w:t>Correction to MAC TC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4083DD" w14:textId="77777777" w:rsidR="005979E7" w:rsidRPr="00F511A5" w:rsidRDefault="005979E7" w:rsidP="00F17634">
            <w:pPr>
              <w:pStyle w:val="TAC"/>
              <w:rPr>
                <w:lang w:eastAsia="en-US"/>
              </w:rPr>
            </w:pPr>
            <w:r w:rsidRPr="00F511A5">
              <w:rPr>
                <w:lang w:eastAsia="en-US"/>
              </w:rPr>
              <w:t>16.6.0</w:t>
            </w:r>
          </w:p>
        </w:tc>
      </w:tr>
      <w:tr w:rsidR="005979E7" w:rsidRPr="00F511A5" w14:paraId="0A8044F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D26F30"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00710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FC3B35" w14:textId="77777777" w:rsidR="005979E7" w:rsidRPr="00F511A5" w:rsidRDefault="005979E7" w:rsidP="00F17634">
            <w:pPr>
              <w:pStyle w:val="TAC"/>
              <w:rPr>
                <w:lang w:eastAsia="en-US"/>
              </w:rPr>
            </w:pPr>
            <w:r w:rsidRPr="00F511A5">
              <w:rPr>
                <w:lang w:eastAsia="en-US"/>
              </w:rPr>
              <w:t>R5-206322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784629" w14:textId="77777777" w:rsidR="005979E7" w:rsidRPr="00F511A5" w:rsidRDefault="005979E7" w:rsidP="00F17634">
            <w:pPr>
              <w:pStyle w:val="TAC"/>
              <w:rPr>
                <w:lang w:eastAsia="en-US"/>
              </w:rPr>
            </w:pPr>
            <w:r w:rsidRPr="00F511A5">
              <w:rPr>
                <w:lang w:eastAsia="en-US"/>
              </w:rPr>
              <w:t>1869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2847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4E7A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AF8EDE" w14:textId="77777777" w:rsidR="005979E7" w:rsidRPr="00F511A5" w:rsidRDefault="005979E7" w:rsidP="00F17634">
            <w:pPr>
              <w:pStyle w:val="TAL"/>
              <w:rPr>
                <w:lang w:eastAsia="en-US"/>
              </w:rPr>
            </w:pPr>
            <w:r w:rsidRPr="00F511A5">
              <w:rPr>
                <w:lang w:eastAsia="en-US"/>
              </w:rPr>
              <w:t>Correction to NR TC 7.1.1.10.1-DataInactivityTimer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089671" w14:textId="77777777" w:rsidR="005979E7" w:rsidRPr="00F511A5" w:rsidRDefault="005979E7" w:rsidP="00F17634">
            <w:pPr>
              <w:pStyle w:val="TAC"/>
              <w:rPr>
                <w:lang w:eastAsia="en-US"/>
              </w:rPr>
            </w:pPr>
            <w:r w:rsidRPr="00F511A5">
              <w:rPr>
                <w:lang w:eastAsia="en-US"/>
              </w:rPr>
              <w:t>16.6.0</w:t>
            </w:r>
          </w:p>
        </w:tc>
      </w:tr>
      <w:tr w:rsidR="005979E7" w:rsidRPr="00F511A5" w14:paraId="0112FA9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E1ADDC"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D7C8BB"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3C98DC" w14:textId="77777777" w:rsidR="005979E7" w:rsidRPr="00F511A5" w:rsidRDefault="005979E7" w:rsidP="00F17634">
            <w:pPr>
              <w:pStyle w:val="TAC"/>
              <w:rPr>
                <w:lang w:eastAsia="en-US"/>
              </w:rPr>
            </w:pPr>
            <w:r w:rsidRPr="00F511A5">
              <w:rPr>
                <w:lang w:eastAsia="en-US"/>
              </w:rPr>
              <w:t>R5-206323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C0EB30" w14:textId="77777777" w:rsidR="005979E7" w:rsidRPr="00F511A5" w:rsidRDefault="005979E7" w:rsidP="00F17634">
            <w:pPr>
              <w:pStyle w:val="TAC"/>
              <w:rPr>
                <w:lang w:eastAsia="en-US"/>
              </w:rPr>
            </w:pPr>
            <w:r w:rsidRPr="00F511A5">
              <w:rPr>
                <w:lang w:eastAsia="en-US"/>
              </w:rPr>
              <w:t>1892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0B844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DE6A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ABF1C2" w14:textId="77777777" w:rsidR="005979E7" w:rsidRPr="00F511A5" w:rsidRDefault="005979E7" w:rsidP="00F17634">
            <w:pPr>
              <w:pStyle w:val="TAL"/>
              <w:rPr>
                <w:lang w:eastAsia="en-US"/>
              </w:rPr>
            </w:pPr>
            <w:r w:rsidRPr="00F511A5">
              <w:rPr>
                <w:lang w:eastAsia="en-US"/>
              </w:rPr>
              <w:t>Addition of MAC Test Case for Recommended Bit Rate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665D37" w14:textId="77777777" w:rsidR="005979E7" w:rsidRPr="00F511A5" w:rsidRDefault="005979E7" w:rsidP="00F17634">
            <w:pPr>
              <w:pStyle w:val="TAC"/>
              <w:rPr>
                <w:lang w:eastAsia="en-US"/>
              </w:rPr>
            </w:pPr>
            <w:r w:rsidRPr="00F511A5">
              <w:rPr>
                <w:lang w:eastAsia="en-US"/>
              </w:rPr>
              <w:t>16.6.0</w:t>
            </w:r>
          </w:p>
        </w:tc>
      </w:tr>
      <w:tr w:rsidR="005979E7" w:rsidRPr="00F511A5" w14:paraId="311A66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247D79"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EE6626"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D180EB" w14:textId="77777777" w:rsidR="005979E7" w:rsidRPr="00F511A5" w:rsidRDefault="005979E7" w:rsidP="00F17634">
            <w:pPr>
              <w:pStyle w:val="TAC"/>
              <w:rPr>
                <w:lang w:eastAsia="en-US"/>
              </w:rPr>
            </w:pPr>
            <w:r w:rsidRPr="00F511A5">
              <w:rPr>
                <w:lang w:eastAsia="en-US"/>
              </w:rPr>
              <w:t>R5-206324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4B8B4B" w14:textId="77777777" w:rsidR="005979E7" w:rsidRPr="00F511A5" w:rsidRDefault="005979E7" w:rsidP="00F17634">
            <w:pPr>
              <w:pStyle w:val="TAC"/>
              <w:rPr>
                <w:lang w:eastAsia="en-US"/>
              </w:rPr>
            </w:pPr>
            <w:r w:rsidRPr="00F511A5">
              <w:rPr>
                <w:lang w:eastAsia="en-US"/>
              </w:rPr>
              <w:t>1893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2B808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EDC0E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0E81A3" w14:textId="77777777" w:rsidR="005979E7" w:rsidRPr="00F511A5" w:rsidRDefault="005979E7" w:rsidP="00F17634">
            <w:pPr>
              <w:pStyle w:val="TAL"/>
              <w:rPr>
                <w:lang w:eastAsia="en-US"/>
              </w:rPr>
            </w:pPr>
            <w:r w:rsidRPr="00F511A5">
              <w:rPr>
                <w:lang w:eastAsia="en-US"/>
              </w:rPr>
              <w:t>Corrections to MAC CA Power Headroom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901FA3" w14:textId="77777777" w:rsidR="005979E7" w:rsidRPr="00F511A5" w:rsidRDefault="005979E7" w:rsidP="00F17634">
            <w:pPr>
              <w:pStyle w:val="TAC"/>
              <w:rPr>
                <w:lang w:eastAsia="en-US"/>
              </w:rPr>
            </w:pPr>
            <w:r w:rsidRPr="00F511A5">
              <w:rPr>
                <w:lang w:eastAsia="en-US"/>
              </w:rPr>
              <w:t>16.6.0</w:t>
            </w:r>
          </w:p>
        </w:tc>
      </w:tr>
      <w:tr w:rsidR="005979E7" w:rsidRPr="00F511A5" w14:paraId="5475DB3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D6CA5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1C63E9"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31BD5B" w14:textId="77777777" w:rsidR="005979E7" w:rsidRPr="00F511A5" w:rsidRDefault="005979E7" w:rsidP="00F17634">
            <w:pPr>
              <w:pStyle w:val="TAC"/>
              <w:rPr>
                <w:lang w:eastAsia="en-US"/>
              </w:rPr>
            </w:pPr>
            <w:r w:rsidRPr="00F511A5">
              <w:rPr>
                <w:lang w:eastAsia="en-US"/>
              </w:rPr>
              <w:t>R5-206325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3A327D" w14:textId="77777777" w:rsidR="005979E7" w:rsidRPr="00F511A5" w:rsidRDefault="005979E7" w:rsidP="00F17634">
            <w:pPr>
              <w:pStyle w:val="TAC"/>
              <w:rPr>
                <w:lang w:eastAsia="en-US"/>
              </w:rPr>
            </w:pPr>
            <w:r w:rsidRPr="00F511A5">
              <w:rPr>
                <w:lang w:eastAsia="en-US"/>
              </w:rPr>
              <w:t>1895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AFA48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469A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924B28" w14:textId="77777777" w:rsidR="005979E7" w:rsidRPr="00F511A5" w:rsidRDefault="005979E7" w:rsidP="00F17634">
            <w:pPr>
              <w:pStyle w:val="TAL"/>
              <w:rPr>
                <w:lang w:eastAsia="en-US"/>
              </w:rPr>
            </w:pPr>
            <w:r w:rsidRPr="00F511A5">
              <w:rPr>
                <w:lang w:eastAsia="en-US"/>
              </w:rPr>
              <w:t>Correction to MAC CA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5A1F77" w14:textId="77777777" w:rsidR="005979E7" w:rsidRPr="00F511A5" w:rsidRDefault="005979E7" w:rsidP="00F17634">
            <w:pPr>
              <w:pStyle w:val="TAC"/>
              <w:rPr>
                <w:lang w:eastAsia="en-US"/>
              </w:rPr>
            </w:pPr>
            <w:r w:rsidRPr="00F511A5">
              <w:rPr>
                <w:lang w:eastAsia="en-US"/>
              </w:rPr>
              <w:t>16.6.0</w:t>
            </w:r>
          </w:p>
        </w:tc>
      </w:tr>
      <w:tr w:rsidR="005979E7" w:rsidRPr="00F511A5" w14:paraId="30D79A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67B5A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B0BE5B"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83781C" w14:textId="77777777" w:rsidR="005979E7" w:rsidRPr="00F511A5" w:rsidRDefault="005979E7" w:rsidP="00F17634">
            <w:pPr>
              <w:pStyle w:val="TAC"/>
              <w:rPr>
                <w:lang w:eastAsia="en-US"/>
              </w:rPr>
            </w:pPr>
            <w:r w:rsidRPr="00F511A5">
              <w:rPr>
                <w:lang w:eastAsia="en-US"/>
              </w:rPr>
              <w:t>R5-206326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A395DA" w14:textId="77777777" w:rsidR="005979E7" w:rsidRPr="00F511A5" w:rsidRDefault="005979E7" w:rsidP="00F17634">
            <w:pPr>
              <w:pStyle w:val="TAC"/>
              <w:rPr>
                <w:lang w:eastAsia="en-US"/>
              </w:rPr>
            </w:pPr>
            <w:r w:rsidRPr="00F511A5">
              <w:rPr>
                <w:lang w:eastAsia="en-US"/>
              </w:rPr>
              <w:t>1803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B8913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A75CE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A39156" w14:textId="77777777" w:rsidR="005979E7" w:rsidRPr="00F511A5" w:rsidRDefault="005979E7" w:rsidP="00F17634">
            <w:pPr>
              <w:pStyle w:val="TAL"/>
              <w:rPr>
                <w:lang w:eastAsia="en-US"/>
              </w:rPr>
            </w:pPr>
            <w:r w:rsidRPr="00F511A5">
              <w:rPr>
                <w:lang w:eastAsia="en-US"/>
              </w:rPr>
              <w:t>Correction to NR TC 7.1.2.3.3 and 7.1.2.3.4-SN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0B6968" w14:textId="77777777" w:rsidR="005979E7" w:rsidRPr="00F511A5" w:rsidRDefault="005979E7" w:rsidP="00F17634">
            <w:pPr>
              <w:pStyle w:val="TAC"/>
              <w:rPr>
                <w:lang w:eastAsia="en-US"/>
              </w:rPr>
            </w:pPr>
            <w:r w:rsidRPr="00F511A5">
              <w:rPr>
                <w:lang w:eastAsia="en-US"/>
              </w:rPr>
              <w:t>16.6.0</w:t>
            </w:r>
          </w:p>
        </w:tc>
      </w:tr>
      <w:tr w:rsidR="005979E7" w:rsidRPr="00F511A5" w14:paraId="467A21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4D9F5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E6E42F"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CCCA86" w14:textId="77777777" w:rsidR="005979E7" w:rsidRPr="00F511A5" w:rsidRDefault="005979E7" w:rsidP="00F17634">
            <w:pPr>
              <w:pStyle w:val="TAC"/>
              <w:rPr>
                <w:lang w:eastAsia="en-US"/>
              </w:rPr>
            </w:pPr>
            <w:r w:rsidRPr="00F511A5">
              <w:rPr>
                <w:lang w:eastAsia="en-US"/>
              </w:rPr>
              <w:t>R5-206327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823C71" w14:textId="77777777" w:rsidR="005979E7" w:rsidRPr="00F511A5" w:rsidRDefault="005979E7" w:rsidP="00F17634">
            <w:pPr>
              <w:pStyle w:val="TAC"/>
              <w:rPr>
                <w:lang w:eastAsia="en-US"/>
              </w:rPr>
            </w:pPr>
            <w:r w:rsidRPr="00F511A5">
              <w:rPr>
                <w:lang w:eastAsia="en-US"/>
              </w:rPr>
              <w:t>1761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5572A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1C1B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5BBFDC" w14:textId="77777777" w:rsidR="005979E7" w:rsidRPr="00F511A5" w:rsidRDefault="005979E7" w:rsidP="00F17634">
            <w:pPr>
              <w:pStyle w:val="TAL"/>
              <w:rPr>
                <w:lang w:eastAsia="en-US"/>
              </w:rPr>
            </w:pPr>
            <w:r w:rsidRPr="00F511A5">
              <w:rPr>
                <w:lang w:eastAsia="en-US"/>
              </w:rPr>
              <w:t>Correction to NR PDCP test cases 7.1.3.2.x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DC1763" w14:textId="77777777" w:rsidR="005979E7" w:rsidRPr="00F511A5" w:rsidRDefault="005979E7" w:rsidP="00F17634">
            <w:pPr>
              <w:pStyle w:val="TAC"/>
              <w:rPr>
                <w:lang w:eastAsia="en-US"/>
              </w:rPr>
            </w:pPr>
            <w:r w:rsidRPr="00F511A5">
              <w:rPr>
                <w:lang w:eastAsia="en-US"/>
              </w:rPr>
              <w:t>16.6.0</w:t>
            </w:r>
          </w:p>
        </w:tc>
      </w:tr>
      <w:tr w:rsidR="005979E7" w:rsidRPr="00F511A5" w14:paraId="6C785CC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58CBF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968BAB"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78E208" w14:textId="77777777" w:rsidR="005979E7" w:rsidRPr="00F511A5" w:rsidRDefault="005979E7" w:rsidP="00F17634">
            <w:pPr>
              <w:pStyle w:val="TAC"/>
              <w:rPr>
                <w:lang w:eastAsia="en-US"/>
              </w:rPr>
            </w:pPr>
            <w:r w:rsidRPr="00F511A5">
              <w:rPr>
                <w:lang w:eastAsia="en-US"/>
              </w:rPr>
              <w:t>R5-206328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842E9E" w14:textId="77777777" w:rsidR="005979E7" w:rsidRPr="00F511A5" w:rsidRDefault="005979E7" w:rsidP="00F17634">
            <w:pPr>
              <w:pStyle w:val="TAC"/>
              <w:rPr>
                <w:lang w:eastAsia="en-US"/>
              </w:rPr>
            </w:pPr>
            <w:r w:rsidRPr="00F511A5">
              <w:rPr>
                <w:lang w:eastAsia="en-US"/>
              </w:rPr>
              <w:t>1762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FD117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946A5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C11AC5" w14:textId="77777777" w:rsidR="005979E7" w:rsidRPr="00F511A5" w:rsidRDefault="005979E7" w:rsidP="00F17634">
            <w:pPr>
              <w:pStyle w:val="TAL"/>
              <w:rPr>
                <w:lang w:eastAsia="en-US"/>
              </w:rPr>
            </w:pPr>
            <w:r w:rsidRPr="00F511A5">
              <w:rPr>
                <w:lang w:eastAsia="en-US"/>
              </w:rPr>
              <w:t>Correction to NR PDCP test cases 7.1.3.3.x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2CDF1D" w14:textId="77777777" w:rsidR="005979E7" w:rsidRPr="00F511A5" w:rsidRDefault="005979E7" w:rsidP="00F17634">
            <w:pPr>
              <w:pStyle w:val="TAC"/>
              <w:rPr>
                <w:lang w:eastAsia="en-US"/>
              </w:rPr>
            </w:pPr>
            <w:r w:rsidRPr="00F511A5">
              <w:rPr>
                <w:lang w:eastAsia="en-US"/>
              </w:rPr>
              <w:t>16.6.0</w:t>
            </w:r>
          </w:p>
        </w:tc>
      </w:tr>
      <w:tr w:rsidR="005979E7" w:rsidRPr="00F511A5" w14:paraId="52B7320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8C719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6EEC7B0"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6F5AE5" w14:textId="77777777" w:rsidR="005979E7" w:rsidRPr="00F511A5" w:rsidRDefault="005979E7" w:rsidP="00F17634">
            <w:pPr>
              <w:pStyle w:val="TAC"/>
              <w:rPr>
                <w:lang w:eastAsia="en-US"/>
              </w:rPr>
            </w:pPr>
            <w:r w:rsidRPr="00F511A5">
              <w:rPr>
                <w:lang w:eastAsia="en-US"/>
              </w:rPr>
              <w:t>R5-206329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FEC041" w14:textId="77777777" w:rsidR="005979E7" w:rsidRPr="00F511A5" w:rsidRDefault="005979E7" w:rsidP="00F17634">
            <w:pPr>
              <w:pStyle w:val="TAC"/>
              <w:rPr>
                <w:lang w:eastAsia="en-US"/>
              </w:rPr>
            </w:pPr>
            <w:r w:rsidRPr="00F511A5">
              <w:rPr>
                <w:lang w:eastAsia="en-US"/>
              </w:rPr>
              <w:t>1863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227F3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782A4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FB3EA3" w14:textId="77777777" w:rsidR="005979E7" w:rsidRPr="00F511A5" w:rsidRDefault="005979E7" w:rsidP="00F17634">
            <w:pPr>
              <w:pStyle w:val="TAL"/>
              <w:rPr>
                <w:lang w:eastAsia="en-US"/>
              </w:rPr>
            </w:pPr>
            <w:r w:rsidRPr="00F511A5">
              <w:rPr>
                <w:lang w:eastAsia="en-US"/>
              </w:rPr>
              <w:t>Correction to NR PDCP test case 7.1.3.5.5 for NR-DC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9ED751" w14:textId="77777777" w:rsidR="005979E7" w:rsidRPr="00F511A5" w:rsidRDefault="005979E7" w:rsidP="00F17634">
            <w:pPr>
              <w:pStyle w:val="TAC"/>
              <w:rPr>
                <w:lang w:eastAsia="en-US"/>
              </w:rPr>
            </w:pPr>
            <w:r w:rsidRPr="00F511A5">
              <w:rPr>
                <w:lang w:eastAsia="en-US"/>
              </w:rPr>
              <w:t>16.6.0</w:t>
            </w:r>
          </w:p>
        </w:tc>
      </w:tr>
      <w:tr w:rsidR="005979E7" w:rsidRPr="00F511A5" w14:paraId="4E20EAD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078DF6"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DDF887"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940493" w14:textId="77777777" w:rsidR="005979E7" w:rsidRPr="00F511A5" w:rsidRDefault="005979E7" w:rsidP="00F17634">
            <w:pPr>
              <w:pStyle w:val="TAC"/>
              <w:rPr>
                <w:lang w:eastAsia="en-US"/>
              </w:rPr>
            </w:pPr>
            <w:r w:rsidRPr="00F511A5">
              <w:rPr>
                <w:lang w:eastAsia="en-US"/>
              </w:rPr>
              <w:t>R5-206330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80315A" w14:textId="77777777" w:rsidR="005979E7" w:rsidRPr="00F511A5" w:rsidRDefault="005979E7" w:rsidP="00F17634">
            <w:pPr>
              <w:pStyle w:val="TAC"/>
              <w:rPr>
                <w:lang w:eastAsia="en-US"/>
              </w:rPr>
            </w:pPr>
            <w:r w:rsidRPr="00F511A5">
              <w:rPr>
                <w:lang w:eastAsia="en-US"/>
              </w:rPr>
              <w:t>1886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F21B2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081EE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9744D7" w14:textId="77777777" w:rsidR="005979E7" w:rsidRPr="00F511A5" w:rsidRDefault="005979E7" w:rsidP="00F17634">
            <w:pPr>
              <w:pStyle w:val="TAL"/>
              <w:rPr>
                <w:lang w:eastAsia="en-US"/>
              </w:rPr>
            </w:pPr>
            <w:r w:rsidRPr="00F511A5">
              <w:rPr>
                <w:lang w:eastAsia="en-US"/>
              </w:rPr>
              <w:t>Update to test case NR5GC 7.1.3.5.3 (NR-DC)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389E62" w14:textId="77777777" w:rsidR="005979E7" w:rsidRPr="00F511A5" w:rsidRDefault="005979E7" w:rsidP="00F17634">
            <w:pPr>
              <w:pStyle w:val="TAC"/>
              <w:rPr>
                <w:lang w:eastAsia="en-US"/>
              </w:rPr>
            </w:pPr>
            <w:r w:rsidRPr="00F511A5">
              <w:rPr>
                <w:lang w:eastAsia="en-US"/>
              </w:rPr>
              <w:t>16.6.0</w:t>
            </w:r>
          </w:p>
        </w:tc>
      </w:tr>
      <w:tr w:rsidR="005979E7" w:rsidRPr="00F511A5" w14:paraId="5FD53E4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DF471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B7FA74"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100298" w14:textId="77777777" w:rsidR="005979E7" w:rsidRPr="00F511A5" w:rsidRDefault="005979E7" w:rsidP="00F17634">
            <w:pPr>
              <w:pStyle w:val="TAC"/>
              <w:rPr>
                <w:lang w:eastAsia="en-US"/>
              </w:rPr>
            </w:pPr>
            <w:r w:rsidRPr="00F511A5">
              <w:rPr>
                <w:lang w:eastAsia="en-US"/>
              </w:rPr>
              <w:t>R5-206331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403B83" w14:textId="77777777" w:rsidR="005979E7" w:rsidRPr="00F511A5" w:rsidRDefault="005979E7" w:rsidP="00F17634">
            <w:pPr>
              <w:pStyle w:val="TAC"/>
              <w:rPr>
                <w:lang w:eastAsia="en-US"/>
              </w:rPr>
            </w:pPr>
            <w:r w:rsidRPr="00F511A5">
              <w:rPr>
                <w:lang w:eastAsia="en-US"/>
              </w:rPr>
              <w:t>1769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37F6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FAFAA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6FD587" w14:textId="77777777" w:rsidR="005979E7" w:rsidRPr="00F511A5" w:rsidRDefault="005979E7" w:rsidP="00F17634">
            <w:pPr>
              <w:pStyle w:val="TAL"/>
              <w:rPr>
                <w:lang w:eastAsia="en-US"/>
              </w:rPr>
            </w:pPr>
            <w:r w:rsidRPr="00F511A5">
              <w:rPr>
                <w:lang w:eastAsia="en-US"/>
              </w:rPr>
              <w:t>Correction to SDAP testcase 7.1.4.1 and 7.1.4.2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5F8098" w14:textId="77777777" w:rsidR="005979E7" w:rsidRPr="00F511A5" w:rsidRDefault="005979E7" w:rsidP="00F17634">
            <w:pPr>
              <w:pStyle w:val="TAC"/>
              <w:rPr>
                <w:lang w:eastAsia="en-US"/>
              </w:rPr>
            </w:pPr>
            <w:r w:rsidRPr="00F511A5">
              <w:rPr>
                <w:lang w:eastAsia="en-US"/>
              </w:rPr>
              <w:t>16.6.0</w:t>
            </w:r>
          </w:p>
        </w:tc>
      </w:tr>
      <w:tr w:rsidR="005979E7" w:rsidRPr="00F511A5" w14:paraId="4BEBC8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C31BC3"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0CC5E1"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1031DD" w14:textId="77777777" w:rsidR="005979E7" w:rsidRPr="00F511A5" w:rsidRDefault="005979E7" w:rsidP="00F17634">
            <w:pPr>
              <w:pStyle w:val="TAC"/>
              <w:rPr>
                <w:lang w:eastAsia="en-US"/>
              </w:rPr>
            </w:pPr>
            <w:r w:rsidRPr="00F511A5">
              <w:rPr>
                <w:lang w:eastAsia="en-US"/>
              </w:rPr>
              <w:t>R5-206332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55BF0E" w14:textId="77777777" w:rsidR="005979E7" w:rsidRPr="00F511A5" w:rsidRDefault="005979E7" w:rsidP="00F17634">
            <w:pPr>
              <w:pStyle w:val="TAC"/>
              <w:rPr>
                <w:lang w:eastAsia="en-US"/>
              </w:rPr>
            </w:pPr>
            <w:r w:rsidRPr="00F511A5">
              <w:rPr>
                <w:lang w:eastAsia="en-US"/>
              </w:rPr>
              <w:t>1785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8F58C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4D71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15B4CD" w14:textId="77777777" w:rsidR="005979E7" w:rsidRPr="00F511A5" w:rsidRDefault="005979E7" w:rsidP="00F17634">
            <w:pPr>
              <w:pStyle w:val="TAL"/>
              <w:rPr>
                <w:lang w:eastAsia="en-US"/>
              </w:rPr>
            </w:pPr>
            <w:r w:rsidRPr="00F511A5">
              <w:rPr>
                <w:lang w:eastAsia="en-US"/>
              </w:rPr>
              <w:t>Correction to NR5G RRC TC 8.1.1.3.4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C5F8EF" w14:textId="77777777" w:rsidR="005979E7" w:rsidRPr="00F511A5" w:rsidRDefault="005979E7" w:rsidP="00F17634">
            <w:pPr>
              <w:pStyle w:val="TAC"/>
              <w:rPr>
                <w:lang w:eastAsia="en-US"/>
              </w:rPr>
            </w:pPr>
            <w:r w:rsidRPr="00F511A5">
              <w:rPr>
                <w:lang w:eastAsia="en-US"/>
              </w:rPr>
              <w:t>16.6.0</w:t>
            </w:r>
          </w:p>
        </w:tc>
      </w:tr>
      <w:tr w:rsidR="005979E7" w:rsidRPr="00F511A5" w14:paraId="678D931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6C7BDC"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D8824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0A07EC" w14:textId="77777777" w:rsidR="005979E7" w:rsidRPr="00F511A5" w:rsidRDefault="005979E7" w:rsidP="00F17634">
            <w:pPr>
              <w:pStyle w:val="TAC"/>
              <w:rPr>
                <w:lang w:eastAsia="en-US"/>
              </w:rPr>
            </w:pPr>
            <w:r w:rsidRPr="00F511A5">
              <w:rPr>
                <w:lang w:eastAsia="en-US"/>
              </w:rPr>
              <w:t>R5-206333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DEE2F0" w14:textId="77777777" w:rsidR="005979E7" w:rsidRPr="00F511A5" w:rsidRDefault="005979E7" w:rsidP="00F17634">
            <w:pPr>
              <w:pStyle w:val="TAC"/>
              <w:rPr>
                <w:lang w:eastAsia="en-US"/>
              </w:rPr>
            </w:pPr>
            <w:r w:rsidRPr="00F511A5">
              <w:rPr>
                <w:lang w:eastAsia="en-US"/>
              </w:rPr>
              <w:t>1896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B51B3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E18A3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7FF7CF" w14:textId="77777777" w:rsidR="005979E7" w:rsidRPr="00F511A5" w:rsidRDefault="005979E7" w:rsidP="00F17634">
            <w:pPr>
              <w:pStyle w:val="TAL"/>
              <w:rPr>
                <w:lang w:eastAsia="en-US"/>
              </w:rPr>
            </w:pPr>
            <w:r w:rsidRPr="00F511A5">
              <w:rPr>
                <w:lang w:eastAsia="en-US"/>
              </w:rPr>
              <w:t>Correction to NR5GC test case 8.1.2.1.4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5290E5" w14:textId="77777777" w:rsidR="005979E7" w:rsidRPr="00F511A5" w:rsidRDefault="005979E7" w:rsidP="00F17634">
            <w:pPr>
              <w:pStyle w:val="TAC"/>
              <w:rPr>
                <w:lang w:eastAsia="en-US"/>
              </w:rPr>
            </w:pPr>
            <w:r w:rsidRPr="00F511A5">
              <w:rPr>
                <w:lang w:eastAsia="en-US"/>
              </w:rPr>
              <w:t>16.6.0</w:t>
            </w:r>
          </w:p>
        </w:tc>
      </w:tr>
      <w:tr w:rsidR="005979E7" w:rsidRPr="00F511A5" w14:paraId="0D338C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506A1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01D50F"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5773D8" w14:textId="77777777" w:rsidR="005979E7" w:rsidRPr="00F511A5" w:rsidRDefault="005979E7" w:rsidP="00F17634">
            <w:pPr>
              <w:pStyle w:val="TAC"/>
              <w:rPr>
                <w:lang w:eastAsia="en-US"/>
              </w:rPr>
            </w:pPr>
            <w:r w:rsidRPr="00F511A5">
              <w:rPr>
                <w:lang w:eastAsia="en-US"/>
              </w:rPr>
              <w:t>R5-206334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0405AE" w14:textId="77777777" w:rsidR="005979E7" w:rsidRPr="00F511A5" w:rsidRDefault="005979E7" w:rsidP="00F17634">
            <w:pPr>
              <w:pStyle w:val="TAC"/>
              <w:rPr>
                <w:lang w:eastAsia="en-US"/>
              </w:rPr>
            </w:pPr>
            <w:r w:rsidRPr="00F511A5">
              <w:rPr>
                <w:lang w:eastAsia="en-US"/>
              </w:rPr>
              <w:t>1781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15AA06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C77D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2A9160" w14:textId="77777777" w:rsidR="005979E7" w:rsidRPr="00F511A5" w:rsidRDefault="005979E7" w:rsidP="00F17634">
            <w:pPr>
              <w:pStyle w:val="TAL"/>
              <w:rPr>
                <w:lang w:eastAsia="en-US"/>
              </w:rPr>
            </w:pPr>
            <w:r w:rsidRPr="00F511A5">
              <w:rPr>
                <w:lang w:eastAsia="en-US"/>
              </w:rPr>
              <w:t>Correction to RRC TC 8.1.3.1.2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18098F" w14:textId="77777777" w:rsidR="005979E7" w:rsidRPr="00F511A5" w:rsidRDefault="005979E7" w:rsidP="00F17634">
            <w:pPr>
              <w:pStyle w:val="TAC"/>
              <w:rPr>
                <w:lang w:eastAsia="en-US"/>
              </w:rPr>
            </w:pPr>
            <w:r w:rsidRPr="00F511A5">
              <w:rPr>
                <w:lang w:eastAsia="en-US"/>
              </w:rPr>
              <w:t>16.6.0</w:t>
            </w:r>
          </w:p>
        </w:tc>
      </w:tr>
      <w:tr w:rsidR="005979E7" w:rsidRPr="00F511A5" w14:paraId="3B319F8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95F41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C1EA5A"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4849EC" w14:textId="77777777" w:rsidR="005979E7" w:rsidRPr="00F511A5" w:rsidRDefault="005979E7" w:rsidP="00F17634">
            <w:pPr>
              <w:pStyle w:val="TAC"/>
              <w:rPr>
                <w:lang w:eastAsia="en-US"/>
              </w:rPr>
            </w:pPr>
            <w:r w:rsidRPr="00F511A5">
              <w:rPr>
                <w:lang w:eastAsia="en-US"/>
              </w:rPr>
              <w:t>R5-206335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48CAA9" w14:textId="77777777" w:rsidR="005979E7" w:rsidRPr="00F511A5" w:rsidRDefault="005979E7" w:rsidP="00F17634">
            <w:pPr>
              <w:pStyle w:val="TAC"/>
              <w:rPr>
                <w:lang w:eastAsia="en-US"/>
              </w:rPr>
            </w:pPr>
            <w:r w:rsidRPr="00F511A5">
              <w:rPr>
                <w:lang w:eastAsia="en-US"/>
              </w:rPr>
              <w:t>1786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938CC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8BE6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1FA897" w14:textId="77777777" w:rsidR="005979E7" w:rsidRPr="00F511A5" w:rsidRDefault="005979E7" w:rsidP="00F17634">
            <w:pPr>
              <w:pStyle w:val="TAL"/>
              <w:rPr>
                <w:lang w:eastAsia="en-US"/>
              </w:rPr>
            </w:pPr>
            <w:r w:rsidRPr="00F511A5">
              <w:rPr>
                <w:lang w:eastAsia="en-US"/>
              </w:rPr>
              <w:t>Correction to NR5G RRC TC 8.1.3.1.2, 8.1.3.1.3 and 8.1.3.1.4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939114" w14:textId="77777777" w:rsidR="005979E7" w:rsidRPr="00F511A5" w:rsidRDefault="005979E7" w:rsidP="00F17634">
            <w:pPr>
              <w:pStyle w:val="TAC"/>
              <w:rPr>
                <w:lang w:eastAsia="en-US"/>
              </w:rPr>
            </w:pPr>
            <w:r w:rsidRPr="00F511A5">
              <w:rPr>
                <w:lang w:eastAsia="en-US"/>
              </w:rPr>
              <w:t>16.6.0</w:t>
            </w:r>
          </w:p>
        </w:tc>
      </w:tr>
      <w:tr w:rsidR="005979E7" w:rsidRPr="00F511A5" w14:paraId="03E129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C0FFA3"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1C0001"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3926DD" w14:textId="77777777" w:rsidR="005979E7" w:rsidRPr="00F511A5" w:rsidRDefault="005979E7" w:rsidP="00F17634">
            <w:pPr>
              <w:pStyle w:val="TAC"/>
              <w:rPr>
                <w:lang w:eastAsia="en-US"/>
              </w:rPr>
            </w:pPr>
            <w:r w:rsidRPr="00F511A5">
              <w:rPr>
                <w:lang w:eastAsia="en-US"/>
              </w:rPr>
              <w:t>R5-206336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94D9E9" w14:textId="77777777" w:rsidR="005979E7" w:rsidRPr="00F511A5" w:rsidRDefault="005979E7" w:rsidP="00F17634">
            <w:pPr>
              <w:pStyle w:val="TAC"/>
              <w:rPr>
                <w:lang w:eastAsia="en-US"/>
              </w:rPr>
            </w:pPr>
            <w:r w:rsidRPr="00F511A5">
              <w:rPr>
                <w:lang w:eastAsia="en-US"/>
              </w:rPr>
              <w:t>1900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78692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66EF2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F0DB38" w14:textId="77777777" w:rsidR="005979E7" w:rsidRPr="00F511A5" w:rsidRDefault="005979E7" w:rsidP="00F17634">
            <w:pPr>
              <w:pStyle w:val="TAL"/>
              <w:rPr>
                <w:lang w:eastAsia="en-US"/>
              </w:rPr>
            </w:pPr>
            <w:r w:rsidRPr="00F511A5">
              <w:rPr>
                <w:lang w:eastAsia="en-US"/>
              </w:rPr>
              <w:t>Correction to NR5GC test case 8.1.4.1.5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16D474" w14:textId="77777777" w:rsidR="005979E7" w:rsidRPr="00F511A5" w:rsidRDefault="005979E7" w:rsidP="00F17634">
            <w:pPr>
              <w:pStyle w:val="TAC"/>
              <w:rPr>
                <w:lang w:eastAsia="en-US"/>
              </w:rPr>
            </w:pPr>
            <w:r w:rsidRPr="00F511A5">
              <w:rPr>
                <w:lang w:eastAsia="en-US"/>
              </w:rPr>
              <w:t>16.6.0</w:t>
            </w:r>
          </w:p>
        </w:tc>
      </w:tr>
      <w:tr w:rsidR="005979E7" w:rsidRPr="00F511A5" w14:paraId="563289D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F6792B"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93592F"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D155EF" w14:textId="77777777" w:rsidR="005979E7" w:rsidRPr="00F511A5" w:rsidRDefault="005979E7" w:rsidP="00F17634">
            <w:pPr>
              <w:pStyle w:val="TAC"/>
              <w:rPr>
                <w:lang w:eastAsia="en-US"/>
              </w:rPr>
            </w:pPr>
            <w:r w:rsidRPr="00F511A5">
              <w:rPr>
                <w:lang w:eastAsia="en-US"/>
              </w:rPr>
              <w:t>R5-206337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DAA751" w14:textId="77777777" w:rsidR="005979E7" w:rsidRPr="00F511A5" w:rsidRDefault="005979E7" w:rsidP="00F17634">
            <w:pPr>
              <w:pStyle w:val="TAC"/>
              <w:rPr>
                <w:lang w:eastAsia="en-US"/>
              </w:rPr>
            </w:pPr>
            <w:r w:rsidRPr="00F511A5">
              <w:rPr>
                <w:lang w:eastAsia="en-US"/>
              </w:rPr>
              <w:t>1806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517AB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DD59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AC60BE" w14:textId="77777777" w:rsidR="005979E7" w:rsidRPr="00F511A5" w:rsidRDefault="005979E7" w:rsidP="00F17634">
            <w:pPr>
              <w:pStyle w:val="TAL"/>
              <w:rPr>
                <w:lang w:eastAsia="en-US"/>
              </w:rPr>
            </w:pPr>
            <w:r w:rsidRPr="00F511A5">
              <w:rPr>
                <w:lang w:eastAsia="en-US"/>
              </w:rPr>
              <w:t>Correction to NR TC 8.1.5.2.2-SI Change in NR RRC_CONNECTED state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A0829A5" w14:textId="77777777" w:rsidR="005979E7" w:rsidRPr="00F511A5" w:rsidRDefault="005979E7" w:rsidP="00F17634">
            <w:pPr>
              <w:pStyle w:val="TAC"/>
              <w:rPr>
                <w:lang w:eastAsia="en-US"/>
              </w:rPr>
            </w:pPr>
            <w:r w:rsidRPr="00F511A5">
              <w:rPr>
                <w:lang w:eastAsia="en-US"/>
              </w:rPr>
              <w:t>16.6.0</w:t>
            </w:r>
          </w:p>
        </w:tc>
      </w:tr>
      <w:tr w:rsidR="005979E7" w:rsidRPr="00F511A5" w14:paraId="6F63D19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DFC4D7"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8F58FB"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5545D0" w14:textId="77777777" w:rsidR="005979E7" w:rsidRPr="00F511A5" w:rsidRDefault="005979E7" w:rsidP="00F17634">
            <w:pPr>
              <w:pStyle w:val="TAC"/>
              <w:rPr>
                <w:lang w:eastAsia="en-US"/>
              </w:rPr>
            </w:pPr>
            <w:r w:rsidRPr="00F511A5">
              <w:rPr>
                <w:lang w:eastAsia="en-US"/>
              </w:rPr>
              <w:t>R5-206338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6411FB" w14:textId="77777777" w:rsidR="005979E7" w:rsidRPr="00F511A5" w:rsidRDefault="005979E7" w:rsidP="00F17634">
            <w:pPr>
              <w:pStyle w:val="TAC"/>
              <w:rPr>
                <w:lang w:eastAsia="en-US"/>
              </w:rPr>
            </w:pPr>
            <w:r w:rsidRPr="00F511A5">
              <w:rPr>
                <w:lang w:eastAsia="en-US"/>
              </w:rPr>
              <w:t>1807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12BDB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053F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6763D4" w14:textId="77777777" w:rsidR="005979E7" w:rsidRPr="00F511A5" w:rsidRDefault="005979E7" w:rsidP="00F17634">
            <w:pPr>
              <w:pStyle w:val="TAL"/>
              <w:rPr>
                <w:lang w:eastAsia="en-US"/>
              </w:rPr>
            </w:pPr>
            <w:r w:rsidRPr="00F511A5">
              <w:rPr>
                <w:lang w:eastAsia="en-US"/>
              </w:rPr>
              <w:t>Correction to NR TC 8.1.5.7.1-MCG RLC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6D690C" w14:textId="77777777" w:rsidR="005979E7" w:rsidRPr="00F511A5" w:rsidRDefault="005979E7" w:rsidP="00F17634">
            <w:pPr>
              <w:pStyle w:val="TAC"/>
              <w:rPr>
                <w:lang w:eastAsia="en-US"/>
              </w:rPr>
            </w:pPr>
            <w:r w:rsidRPr="00F511A5">
              <w:rPr>
                <w:lang w:eastAsia="en-US"/>
              </w:rPr>
              <w:t>16.6.0</w:t>
            </w:r>
          </w:p>
        </w:tc>
      </w:tr>
      <w:tr w:rsidR="005979E7" w:rsidRPr="00F511A5" w14:paraId="089B3D4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36B8A34"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A1E7B3"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428CB3" w14:textId="77777777" w:rsidR="005979E7" w:rsidRPr="00F511A5" w:rsidRDefault="005979E7" w:rsidP="00F17634">
            <w:pPr>
              <w:pStyle w:val="TAC"/>
              <w:rPr>
                <w:lang w:eastAsia="en-US"/>
              </w:rPr>
            </w:pPr>
            <w:r w:rsidRPr="00F511A5">
              <w:rPr>
                <w:lang w:eastAsia="en-US"/>
              </w:rPr>
              <w:t>R5-206339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1CA498" w14:textId="77777777" w:rsidR="005979E7" w:rsidRPr="00F511A5" w:rsidRDefault="005979E7" w:rsidP="00F17634">
            <w:pPr>
              <w:pStyle w:val="TAC"/>
              <w:rPr>
                <w:lang w:eastAsia="en-US"/>
              </w:rPr>
            </w:pPr>
            <w:r w:rsidRPr="00F511A5">
              <w:rPr>
                <w:lang w:eastAsia="en-US"/>
              </w:rPr>
              <w:t>1902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E30E8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B1D49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35ACDA" w14:textId="77777777" w:rsidR="005979E7" w:rsidRPr="00F511A5" w:rsidRDefault="005979E7" w:rsidP="00F17634">
            <w:pPr>
              <w:pStyle w:val="TAL"/>
              <w:rPr>
                <w:lang w:eastAsia="en-US"/>
              </w:rPr>
            </w:pPr>
            <w:r w:rsidRPr="00F511A5">
              <w:rPr>
                <w:lang w:eastAsia="en-US"/>
              </w:rPr>
              <w:t>Correction to NR5GC test case 8.1.5.6.1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34F4AD" w14:textId="77777777" w:rsidR="005979E7" w:rsidRPr="00F511A5" w:rsidRDefault="005979E7" w:rsidP="00F17634">
            <w:pPr>
              <w:pStyle w:val="TAC"/>
              <w:rPr>
                <w:lang w:eastAsia="en-US"/>
              </w:rPr>
            </w:pPr>
            <w:r w:rsidRPr="00F511A5">
              <w:rPr>
                <w:lang w:eastAsia="en-US"/>
              </w:rPr>
              <w:t>16.6.0</w:t>
            </w:r>
          </w:p>
        </w:tc>
      </w:tr>
      <w:tr w:rsidR="005979E7" w:rsidRPr="00F511A5" w14:paraId="109BE48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8AC1FB"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40975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F9F629" w14:textId="77777777" w:rsidR="005979E7" w:rsidRPr="00F511A5" w:rsidRDefault="005979E7" w:rsidP="00F17634">
            <w:pPr>
              <w:pStyle w:val="TAC"/>
              <w:rPr>
                <w:lang w:eastAsia="en-US"/>
              </w:rPr>
            </w:pPr>
            <w:r w:rsidRPr="00F511A5">
              <w:rPr>
                <w:lang w:eastAsia="en-US"/>
              </w:rPr>
              <w:t>R5-206340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6566C7" w14:textId="77777777" w:rsidR="005979E7" w:rsidRPr="00F511A5" w:rsidRDefault="005979E7" w:rsidP="00F17634">
            <w:pPr>
              <w:pStyle w:val="TAC"/>
              <w:rPr>
                <w:lang w:eastAsia="en-US"/>
              </w:rPr>
            </w:pPr>
            <w:r w:rsidRPr="00F511A5">
              <w:rPr>
                <w:lang w:eastAsia="en-US"/>
              </w:rPr>
              <w:t>1760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2498A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0095D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80E671" w14:textId="77777777" w:rsidR="005979E7" w:rsidRPr="00F511A5" w:rsidRDefault="005979E7" w:rsidP="00F17634">
            <w:pPr>
              <w:pStyle w:val="TAL"/>
              <w:rPr>
                <w:lang w:eastAsia="en-US"/>
              </w:rPr>
            </w:pPr>
            <w:r w:rsidRPr="00F511A5">
              <w:rPr>
                <w:lang w:eastAsia="en-US"/>
              </w:rPr>
              <w:t>Correction to ENDC RRC test case 8.2.2.3.1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1563A1" w14:textId="77777777" w:rsidR="005979E7" w:rsidRPr="00F511A5" w:rsidRDefault="005979E7" w:rsidP="00F17634">
            <w:pPr>
              <w:pStyle w:val="TAC"/>
              <w:rPr>
                <w:lang w:eastAsia="en-US"/>
              </w:rPr>
            </w:pPr>
            <w:r w:rsidRPr="00F511A5">
              <w:rPr>
                <w:lang w:eastAsia="en-US"/>
              </w:rPr>
              <w:t>16.6.0</w:t>
            </w:r>
          </w:p>
        </w:tc>
      </w:tr>
      <w:tr w:rsidR="005979E7" w:rsidRPr="00F511A5" w14:paraId="7F5775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9A6B4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135087"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04FF92" w14:textId="77777777" w:rsidR="005979E7" w:rsidRPr="00F511A5" w:rsidRDefault="005979E7" w:rsidP="00F17634">
            <w:pPr>
              <w:pStyle w:val="TAC"/>
              <w:rPr>
                <w:lang w:eastAsia="en-US"/>
              </w:rPr>
            </w:pPr>
            <w:r w:rsidRPr="00F511A5">
              <w:rPr>
                <w:lang w:eastAsia="en-US"/>
              </w:rPr>
              <w:t>R5-206341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CD442E" w14:textId="77777777" w:rsidR="005979E7" w:rsidRPr="00F511A5" w:rsidRDefault="005979E7" w:rsidP="00F17634">
            <w:pPr>
              <w:pStyle w:val="TAC"/>
              <w:rPr>
                <w:lang w:eastAsia="en-US"/>
              </w:rPr>
            </w:pPr>
            <w:r w:rsidRPr="00F511A5">
              <w:rPr>
                <w:lang w:eastAsia="en-US"/>
              </w:rPr>
              <w:t>1809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BD5E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E97F0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BB6372" w14:textId="77777777" w:rsidR="005979E7" w:rsidRPr="00F511A5" w:rsidRDefault="005979E7" w:rsidP="00F17634">
            <w:pPr>
              <w:pStyle w:val="TAL"/>
              <w:rPr>
                <w:lang w:eastAsia="en-US"/>
              </w:rPr>
            </w:pPr>
            <w:r w:rsidRPr="00F511A5">
              <w:rPr>
                <w:lang w:eastAsia="en-US"/>
              </w:rPr>
              <w:t>Correction to MRDC TC 8.2.2.9.2-split DRB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E2EAD3" w14:textId="77777777" w:rsidR="005979E7" w:rsidRPr="00F511A5" w:rsidRDefault="005979E7" w:rsidP="00F17634">
            <w:pPr>
              <w:pStyle w:val="TAC"/>
              <w:rPr>
                <w:lang w:eastAsia="en-US"/>
              </w:rPr>
            </w:pPr>
            <w:r w:rsidRPr="00F511A5">
              <w:rPr>
                <w:lang w:eastAsia="en-US"/>
              </w:rPr>
              <w:t>16.6.0</w:t>
            </w:r>
          </w:p>
        </w:tc>
      </w:tr>
      <w:tr w:rsidR="005979E7" w:rsidRPr="00F511A5" w14:paraId="1D0383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3F8E3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409F63"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2F8204" w14:textId="77777777" w:rsidR="005979E7" w:rsidRPr="00F511A5" w:rsidRDefault="005979E7" w:rsidP="00F17634">
            <w:pPr>
              <w:pStyle w:val="TAC"/>
              <w:rPr>
                <w:lang w:eastAsia="en-US"/>
              </w:rPr>
            </w:pPr>
            <w:r w:rsidRPr="00F511A5">
              <w:rPr>
                <w:lang w:eastAsia="en-US"/>
              </w:rPr>
              <w:t>R5-206342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9BA068" w14:textId="77777777" w:rsidR="005979E7" w:rsidRPr="00F511A5" w:rsidRDefault="005979E7" w:rsidP="00F17634">
            <w:pPr>
              <w:pStyle w:val="TAC"/>
              <w:rPr>
                <w:lang w:eastAsia="en-US"/>
              </w:rPr>
            </w:pPr>
            <w:r w:rsidRPr="00F511A5">
              <w:rPr>
                <w:lang w:eastAsia="en-US"/>
              </w:rPr>
              <w:t>1867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657E2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A5D6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255330" w14:textId="77777777" w:rsidR="005979E7" w:rsidRPr="00F511A5" w:rsidRDefault="005979E7" w:rsidP="00F17634">
            <w:pPr>
              <w:pStyle w:val="TAL"/>
              <w:rPr>
                <w:lang w:eastAsia="en-US"/>
              </w:rPr>
            </w:pPr>
            <w:r w:rsidRPr="00F511A5">
              <w:rPr>
                <w:lang w:eastAsia="en-US"/>
              </w:rPr>
              <w:t>Correction to NRDC TC 8.2.2.4.2 and 8.2.2.5.2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F54276" w14:textId="77777777" w:rsidR="005979E7" w:rsidRPr="00F511A5" w:rsidRDefault="005979E7" w:rsidP="00F17634">
            <w:pPr>
              <w:pStyle w:val="TAC"/>
              <w:rPr>
                <w:lang w:eastAsia="en-US"/>
              </w:rPr>
            </w:pPr>
            <w:r w:rsidRPr="00F511A5">
              <w:rPr>
                <w:lang w:eastAsia="en-US"/>
              </w:rPr>
              <w:t>16.6.0</w:t>
            </w:r>
          </w:p>
        </w:tc>
      </w:tr>
      <w:tr w:rsidR="005979E7" w:rsidRPr="00F511A5" w14:paraId="24DA18D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D9CA0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275ACA"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D2A35F" w14:textId="77777777" w:rsidR="005979E7" w:rsidRPr="00F511A5" w:rsidRDefault="005979E7" w:rsidP="00F17634">
            <w:pPr>
              <w:pStyle w:val="TAC"/>
              <w:rPr>
                <w:lang w:eastAsia="en-US"/>
              </w:rPr>
            </w:pPr>
            <w:r w:rsidRPr="00F511A5">
              <w:rPr>
                <w:lang w:eastAsia="en-US"/>
              </w:rPr>
              <w:t>R5-206343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D21888" w14:textId="77777777" w:rsidR="005979E7" w:rsidRPr="00F511A5" w:rsidRDefault="005979E7" w:rsidP="00F17634">
            <w:pPr>
              <w:pStyle w:val="TAC"/>
              <w:rPr>
                <w:lang w:eastAsia="en-US"/>
              </w:rPr>
            </w:pPr>
            <w:r w:rsidRPr="00F511A5">
              <w:rPr>
                <w:lang w:eastAsia="en-US"/>
              </w:rPr>
              <w:t>1890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03D0E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72864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9774B9" w14:textId="77777777" w:rsidR="005979E7" w:rsidRPr="00F511A5" w:rsidRDefault="005979E7" w:rsidP="00F17634">
            <w:pPr>
              <w:pStyle w:val="TAL"/>
              <w:rPr>
                <w:lang w:eastAsia="en-US"/>
              </w:rPr>
            </w:pPr>
            <w:r w:rsidRPr="00F511A5">
              <w:rPr>
                <w:lang w:eastAsia="en-US"/>
              </w:rPr>
              <w:t>Correction to NR5G RRC TC 8.2.2.1.2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657F86" w14:textId="77777777" w:rsidR="005979E7" w:rsidRPr="00F511A5" w:rsidRDefault="005979E7" w:rsidP="00F17634">
            <w:pPr>
              <w:pStyle w:val="TAC"/>
              <w:rPr>
                <w:lang w:eastAsia="en-US"/>
              </w:rPr>
            </w:pPr>
            <w:r w:rsidRPr="00F511A5">
              <w:rPr>
                <w:lang w:eastAsia="en-US"/>
              </w:rPr>
              <w:t>16.6.0</w:t>
            </w:r>
          </w:p>
        </w:tc>
      </w:tr>
      <w:tr w:rsidR="005979E7" w:rsidRPr="00F511A5" w14:paraId="629B21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F8A050"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2B0896"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F52F11" w14:textId="77777777" w:rsidR="005979E7" w:rsidRPr="00F511A5" w:rsidRDefault="005979E7" w:rsidP="00F17634">
            <w:pPr>
              <w:pStyle w:val="TAC"/>
              <w:rPr>
                <w:lang w:eastAsia="en-US"/>
              </w:rPr>
            </w:pPr>
            <w:r w:rsidRPr="00F511A5">
              <w:rPr>
                <w:lang w:eastAsia="en-US"/>
              </w:rPr>
              <w:t>R5-206344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1B9170" w14:textId="77777777" w:rsidR="005979E7" w:rsidRPr="00F511A5" w:rsidRDefault="005979E7" w:rsidP="00F17634">
            <w:pPr>
              <w:pStyle w:val="TAC"/>
              <w:rPr>
                <w:lang w:eastAsia="en-US"/>
              </w:rPr>
            </w:pPr>
            <w:r w:rsidRPr="00F511A5">
              <w:rPr>
                <w:lang w:eastAsia="en-US"/>
              </w:rPr>
              <w:t>1911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A775F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655D5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BBDAC7" w14:textId="77777777" w:rsidR="005979E7" w:rsidRPr="00F511A5" w:rsidRDefault="005979E7" w:rsidP="00F17634">
            <w:pPr>
              <w:pStyle w:val="TAL"/>
              <w:rPr>
                <w:lang w:eastAsia="en-US"/>
              </w:rPr>
            </w:pPr>
            <w:r w:rsidRPr="00F511A5">
              <w:rPr>
                <w:lang w:eastAsia="en-US"/>
              </w:rPr>
              <w:t>Addition of NR-DC RRC test case 8.2.2.7.2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C4F942" w14:textId="77777777" w:rsidR="005979E7" w:rsidRPr="00F511A5" w:rsidRDefault="005979E7" w:rsidP="00F17634">
            <w:pPr>
              <w:pStyle w:val="TAC"/>
              <w:rPr>
                <w:lang w:eastAsia="en-US"/>
              </w:rPr>
            </w:pPr>
            <w:r w:rsidRPr="00F511A5">
              <w:rPr>
                <w:lang w:eastAsia="en-US"/>
              </w:rPr>
              <w:t>16.6.0</w:t>
            </w:r>
          </w:p>
        </w:tc>
      </w:tr>
      <w:tr w:rsidR="005979E7" w:rsidRPr="00F511A5" w14:paraId="02F915A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58ABDB"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C5F58F"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D6A3250" w14:textId="77777777" w:rsidR="005979E7" w:rsidRPr="00F511A5" w:rsidRDefault="005979E7" w:rsidP="00F17634">
            <w:pPr>
              <w:pStyle w:val="TAC"/>
              <w:rPr>
                <w:lang w:eastAsia="en-US"/>
              </w:rPr>
            </w:pPr>
            <w:r w:rsidRPr="00F511A5">
              <w:rPr>
                <w:lang w:eastAsia="en-US"/>
              </w:rPr>
              <w:t>R5-206345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18E5DA" w14:textId="77777777" w:rsidR="005979E7" w:rsidRPr="00F511A5" w:rsidRDefault="005979E7" w:rsidP="00F17634">
            <w:pPr>
              <w:pStyle w:val="TAC"/>
              <w:rPr>
                <w:lang w:eastAsia="en-US"/>
              </w:rPr>
            </w:pPr>
            <w:r w:rsidRPr="00F511A5">
              <w:rPr>
                <w:lang w:eastAsia="en-US"/>
              </w:rPr>
              <w:t>1759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36BE4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2E7A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269EEA" w14:textId="77777777" w:rsidR="005979E7" w:rsidRPr="00F511A5" w:rsidRDefault="005979E7" w:rsidP="00F17634">
            <w:pPr>
              <w:pStyle w:val="TAL"/>
              <w:rPr>
                <w:lang w:eastAsia="en-US"/>
              </w:rPr>
            </w:pPr>
            <w:r w:rsidRPr="00F511A5">
              <w:rPr>
                <w:lang w:eastAsia="en-US"/>
              </w:rPr>
              <w:t>Correction to ENDC CA RRC test cases 8.2.4.3.1.x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AB4814" w14:textId="77777777" w:rsidR="005979E7" w:rsidRPr="00F511A5" w:rsidRDefault="005979E7" w:rsidP="00F17634">
            <w:pPr>
              <w:pStyle w:val="TAC"/>
              <w:rPr>
                <w:lang w:eastAsia="en-US"/>
              </w:rPr>
            </w:pPr>
            <w:r w:rsidRPr="00F511A5">
              <w:rPr>
                <w:lang w:eastAsia="en-US"/>
              </w:rPr>
              <w:t>16.6.0</w:t>
            </w:r>
          </w:p>
        </w:tc>
      </w:tr>
      <w:tr w:rsidR="005979E7" w:rsidRPr="00F511A5" w14:paraId="58E8308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BFD70C"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A9B01E"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D647B1" w14:textId="77777777" w:rsidR="005979E7" w:rsidRPr="00F511A5" w:rsidRDefault="005979E7" w:rsidP="00F17634">
            <w:pPr>
              <w:pStyle w:val="TAC"/>
              <w:rPr>
                <w:lang w:eastAsia="en-US"/>
              </w:rPr>
            </w:pPr>
            <w:r w:rsidRPr="00F511A5">
              <w:rPr>
                <w:lang w:eastAsia="en-US"/>
              </w:rPr>
              <w:t>R5-206346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890E25" w14:textId="77777777" w:rsidR="005979E7" w:rsidRPr="00F511A5" w:rsidRDefault="005979E7" w:rsidP="00F17634">
            <w:pPr>
              <w:pStyle w:val="TAC"/>
              <w:rPr>
                <w:lang w:eastAsia="en-US"/>
              </w:rPr>
            </w:pPr>
            <w:r w:rsidRPr="00F511A5">
              <w:rPr>
                <w:lang w:eastAsia="en-US"/>
              </w:rPr>
              <w:t>1777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F067C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CAEC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DDF4D6" w14:textId="77777777" w:rsidR="005979E7" w:rsidRPr="00F511A5" w:rsidRDefault="005979E7" w:rsidP="00F17634">
            <w:pPr>
              <w:pStyle w:val="TAL"/>
              <w:rPr>
                <w:lang w:eastAsia="en-US"/>
              </w:rPr>
            </w:pPr>
            <w:r w:rsidRPr="00F511A5">
              <w:rPr>
                <w:lang w:eastAsia="en-US"/>
              </w:rPr>
              <w:t>Addition of new Test Case 8.2.5.1.2 Radio link failure / Random access problem / NR-DC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066F49" w14:textId="77777777" w:rsidR="005979E7" w:rsidRPr="00F511A5" w:rsidRDefault="005979E7" w:rsidP="00F17634">
            <w:pPr>
              <w:pStyle w:val="TAC"/>
              <w:rPr>
                <w:lang w:eastAsia="en-US"/>
              </w:rPr>
            </w:pPr>
            <w:r w:rsidRPr="00F511A5">
              <w:rPr>
                <w:lang w:eastAsia="en-US"/>
              </w:rPr>
              <w:t>16.6.0</w:t>
            </w:r>
          </w:p>
        </w:tc>
      </w:tr>
      <w:tr w:rsidR="005979E7" w:rsidRPr="00F511A5" w14:paraId="6966ED0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9B030F"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BD149FC"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104C33" w14:textId="77777777" w:rsidR="005979E7" w:rsidRPr="00F511A5" w:rsidRDefault="005979E7" w:rsidP="00F17634">
            <w:pPr>
              <w:pStyle w:val="TAC"/>
              <w:rPr>
                <w:lang w:eastAsia="en-US"/>
              </w:rPr>
            </w:pPr>
            <w:r w:rsidRPr="00F511A5">
              <w:rPr>
                <w:lang w:eastAsia="en-US"/>
              </w:rPr>
              <w:t>R5-206347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47F98C" w14:textId="77777777" w:rsidR="005979E7" w:rsidRPr="00F511A5" w:rsidRDefault="005979E7" w:rsidP="00F17634">
            <w:pPr>
              <w:pStyle w:val="TAC"/>
              <w:rPr>
                <w:lang w:eastAsia="en-US"/>
              </w:rPr>
            </w:pPr>
            <w:r w:rsidRPr="00F511A5">
              <w:rPr>
                <w:lang w:eastAsia="en-US"/>
              </w:rPr>
              <w:t>1789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3D527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917A9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17F6A0" w14:textId="77777777" w:rsidR="005979E7" w:rsidRPr="00F511A5" w:rsidRDefault="005979E7" w:rsidP="00F17634">
            <w:pPr>
              <w:pStyle w:val="TAL"/>
              <w:rPr>
                <w:lang w:eastAsia="en-US"/>
              </w:rPr>
            </w:pPr>
            <w:r w:rsidRPr="00F511A5">
              <w:rPr>
                <w:lang w:eastAsia="en-US"/>
              </w:rPr>
              <w:t>Addition of NRDC TC 8.2.5.2.2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5D2BD2" w14:textId="77777777" w:rsidR="005979E7" w:rsidRPr="00F511A5" w:rsidRDefault="005979E7" w:rsidP="00F17634">
            <w:pPr>
              <w:pStyle w:val="TAC"/>
              <w:rPr>
                <w:lang w:eastAsia="en-US"/>
              </w:rPr>
            </w:pPr>
            <w:r w:rsidRPr="00F511A5">
              <w:rPr>
                <w:lang w:eastAsia="en-US"/>
              </w:rPr>
              <w:t>16.6.0</w:t>
            </w:r>
          </w:p>
        </w:tc>
      </w:tr>
      <w:tr w:rsidR="005979E7" w:rsidRPr="00F511A5" w14:paraId="66E5FE8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9F37C6"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2B7CCB"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5F7E17" w14:textId="77777777" w:rsidR="005979E7" w:rsidRPr="00F511A5" w:rsidRDefault="005979E7" w:rsidP="00F17634">
            <w:pPr>
              <w:pStyle w:val="TAC"/>
              <w:rPr>
                <w:lang w:eastAsia="en-US"/>
              </w:rPr>
            </w:pPr>
            <w:r w:rsidRPr="00F511A5">
              <w:rPr>
                <w:lang w:eastAsia="en-US"/>
              </w:rPr>
              <w:t>R5-206348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752C6B" w14:textId="77777777" w:rsidR="005979E7" w:rsidRPr="00F511A5" w:rsidRDefault="005979E7" w:rsidP="00F17634">
            <w:pPr>
              <w:pStyle w:val="TAC"/>
              <w:rPr>
                <w:lang w:eastAsia="en-US"/>
              </w:rPr>
            </w:pPr>
            <w:r w:rsidRPr="00F511A5">
              <w:rPr>
                <w:lang w:eastAsia="en-US"/>
              </w:rPr>
              <w:t>1813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35EC9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C185D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394D8D" w14:textId="77777777" w:rsidR="005979E7" w:rsidRPr="00F511A5" w:rsidRDefault="005979E7" w:rsidP="00F17634">
            <w:pPr>
              <w:pStyle w:val="TAL"/>
              <w:rPr>
                <w:lang w:eastAsia="en-US"/>
              </w:rPr>
            </w:pPr>
            <w:r w:rsidRPr="00F511A5">
              <w:rPr>
                <w:lang w:eastAsia="en-US"/>
              </w:rPr>
              <w:t>Correction to MRDC TC 8.2.6.1.X-SCG RLC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60BAAB" w14:textId="77777777" w:rsidR="005979E7" w:rsidRPr="00F511A5" w:rsidRDefault="005979E7" w:rsidP="00F17634">
            <w:pPr>
              <w:pStyle w:val="TAC"/>
              <w:rPr>
                <w:lang w:eastAsia="en-US"/>
              </w:rPr>
            </w:pPr>
            <w:r w:rsidRPr="00F511A5">
              <w:rPr>
                <w:lang w:eastAsia="en-US"/>
              </w:rPr>
              <w:t>16.6.0</w:t>
            </w:r>
          </w:p>
        </w:tc>
      </w:tr>
      <w:tr w:rsidR="005979E7" w:rsidRPr="00F511A5" w14:paraId="7A53D8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633394"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BE6BC4"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38FE1E" w14:textId="77777777" w:rsidR="005979E7" w:rsidRPr="00F511A5" w:rsidRDefault="005979E7" w:rsidP="00F17634">
            <w:pPr>
              <w:pStyle w:val="TAC"/>
              <w:rPr>
                <w:lang w:eastAsia="en-US"/>
              </w:rPr>
            </w:pPr>
            <w:r w:rsidRPr="00F511A5">
              <w:rPr>
                <w:lang w:eastAsia="en-US"/>
              </w:rPr>
              <w:t>R5-206349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799C6B" w14:textId="77777777" w:rsidR="005979E7" w:rsidRPr="00F511A5" w:rsidRDefault="005979E7" w:rsidP="00F17634">
            <w:pPr>
              <w:pStyle w:val="TAC"/>
              <w:rPr>
                <w:lang w:eastAsia="en-US"/>
              </w:rPr>
            </w:pPr>
            <w:r w:rsidRPr="00F511A5">
              <w:rPr>
                <w:lang w:eastAsia="en-US"/>
              </w:rPr>
              <w:t>1773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726E5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FFE5A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1A4701" w14:textId="77777777" w:rsidR="005979E7" w:rsidRPr="00F511A5" w:rsidRDefault="005979E7" w:rsidP="00F17634">
            <w:pPr>
              <w:pStyle w:val="TAL"/>
              <w:rPr>
                <w:lang w:eastAsia="en-US"/>
              </w:rPr>
            </w:pPr>
            <w:r w:rsidRPr="00F511A5">
              <w:rPr>
                <w:lang w:eastAsia="en-US"/>
              </w:rPr>
              <w:t>Correction to 5GC TC 9.1.1.3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22E90F" w14:textId="77777777" w:rsidR="005979E7" w:rsidRPr="00F511A5" w:rsidRDefault="005979E7" w:rsidP="00F17634">
            <w:pPr>
              <w:pStyle w:val="TAC"/>
              <w:rPr>
                <w:lang w:eastAsia="en-US"/>
              </w:rPr>
            </w:pPr>
            <w:r w:rsidRPr="00F511A5">
              <w:rPr>
                <w:lang w:eastAsia="en-US"/>
              </w:rPr>
              <w:t>16.6.0</w:t>
            </w:r>
          </w:p>
        </w:tc>
      </w:tr>
      <w:tr w:rsidR="005979E7" w:rsidRPr="00F511A5" w14:paraId="0E88453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94C223"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E8C14F"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4CD2A2" w14:textId="77777777" w:rsidR="005979E7" w:rsidRPr="00F511A5" w:rsidRDefault="005979E7" w:rsidP="00F17634">
            <w:pPr>
              <w:pStyle w:val="TAC"/>
              <w:rPr>
                <w:lang w:eastAsia="en-US"/>
              </w:rPr>
            </w:pPr>
            <w:r w:rsidRPr="00F511A5">
              <w:rPr>
                <w:lang w:eastAsia="en-US"/>
              </w:rPr>
              <w:t>R5-206350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397002" w14:textId="77777777" w:rsidR="005979E7" w:rsidRPr="00F511A5" w:rsidRDefault="005979E7" w:rsidP="00F17634">
            <w:pPr>
              <w:pStyle w:val="TAC"/>
              <w:rPr>
                <w:lang w:eastAsia="en-US"/>
              </w:rPr>
            </w:pPr>
            <w:r w:rsidRPr="00F511A5">
              <w:rPr>
                <w:lang w:eastAsia="en-US"/>
              </w:rPr>
              <w:t>1774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8AF0C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445D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B3D774" w14:textId="77777777" w:rsidR="005979E7" w:rsidRPr="00F511A5" w:rsidRDefault="005979E7" w:rsidP="00F17634">
            <w:pPr>
              <w:pStyle w:val="TAL"/>
              <w:rPr>
                <w:lang w:eastAsia="en-US"/>
              </w:rPr>
            </w:pPr>
            <w:r w:rsidRPr="00F511A5">
              <w:rPr>
                <w:lang w:eastAsia="en-US"/>
              </w:rPr>
              <w:t>Correction to 5GC TC 9.1.1.6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E5D5B66" w14:textId="77777777" w:rsidR="005979E7" w:rsidRPr="00F511A5" w:rsidRDefault="005979E7" w:rsidP="00F17634">
            <w:pPr>
              <w:pStyle w:val="TAC"/>
              <w:rPr>
                <w:lang w:eastAsia="en-US"/>
              </w:rPr>
            </w:pPr>
            <w:r w:rsidRPr="00F511A5">
              <w:rPr>
                <w:lang w:eastAsia="en-US"/>
              </w:rPr>
              <w:t>16.6.0</w:t>
            </w:r>
          </w:p>
        </w:tc>
      </w:tr>
      <w:tr w:rsidR="005979E7" w:rsidRPr="00F511A5" w14:paraId="6DB981D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D48E93" w14:textId="77777777" w:rsidR="005979E7" w:rsidRPr="00F511A5" w:rsidRDefault="005979E7" w:rsidP="00F17634">
            <w:pPr>
              <w:pStyle w:val="TAC"/>
              <w:rPr>
                <w:lang w:eastAsia="en-US"/>
              </w:rPr>
            </w:pPr>
            <w:r w:rsidRPr="00F511A5">
              <w:rPr>
                <w:lang w:eastAsia="en-US"/>
              </w:rPr>
              <w:lastRenderedPageBreak/>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6E6257"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BF5B48" w14:textId="77777777" w:rsidR="005979E7" w:rsidRPr="00F511A5" w:rsidRDefault="005979E7" w:rsidP="00F17634">
            <w:pPr>
              <w:pStyle w:val="TAC"/>
              <w:rPr>
                <w:lang w:eastAsia="en-US"/>
              </w:rPr>
            </w:pPr>
            <w:r w:rsidRPr="00F511A5">
              <w:rPr>
                <w:lang w:eastAsia="en-US"/>
              </w:rPr>
              <w:t>R5-206351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1D8B10" w14:textId="77777777" w:rsidR="005979E7" w:rsidRPr="00F511A5" w:rsidRDefault="005979E7" w:rsidP="00F17634">
            <w:pPr>
              <w:pStyle w:val="TAC"/>
              <w:rPr>
                <w:lang w:eastAsia="en-US"/>
              </w:rPr>
            </w:pPr>
            <w:r w:rsidRPr="00F511A5">
              <w:rPr>
                <w:lang w:eastAsia="en-US"/>
              </w:rPr>
              <w:t>1766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6C973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F2E25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E2F681" w14:textId="77777777" w:rsidR="005979E7" w:rsidRPr="00F511A5" w:rsidRDefault="005979E7" w:rsidP="00F17634">
            <w:pPr>
              <w:pStyle w:val="TAL"/>
              <w:rPr>
                <w:lang w:eastAsia="en-US"/>
              </w:rPr>
            </w:pPr>
            <w:r w:rsidRPr="00F511A5">
              <w:rPr>
                <w:lang w:eastAsia="en-US"/>
              </w:rPr>
              <w:t>Correction to NR5GC testcase 9.1.5.2.1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17A248" w14:textId="77777777" w:rsidR="005979E7" w:rsidRPr="00F511A5" w:rsidRDefault="005979E7" w:rsidP="00F17634">
            <w:pPr>
              <w:pStyle w:val="TAC"/>
              <w:rPr>
                <w:lang w:eastAsia="en-US"/>
              </w:rPr>
            </w:pPr>
            <w:r w:rsidRPr="00F511A5">
              <w:rPr>
                <w:lang w:eastAsia="en-US"/>
              </w:rPr>
              <w:t>16.6.0</w:t>
            </w:r>
          </w:p>
        </w:tc>
      </w:tr>
      <w:tr w:rsidR="005979E7" w:rsidRPr="00F511A5" w14:paraId="26397BD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B60AB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C5D596"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9FC3CB" w14:textId="77777777" w:rsidR="005979E7" w:rsidRPr="00F511A5" w:rsidRDefault="005979E7" w:rsidP="00F17634">
            <w:pPr>
              <w:pStyle w:val="TAC"/>
              <w:rPr>
                <w:lang w:eastAsia="en-US"/>
              </w:rPr>
            </w:pPr>
            <w:r w:rsidRPr="00F511A5">
              <w:rPr>
                <w:lang w:eastAsia="en-US"/>
              </w:rPr>
              <w:t>R5-206352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27220E" w14:textId="77777777" w:rsidR="005979E7" w:rsidRPr="00F511A5" w:rsidRDefault="005979E7" w:rsidP="00F17634">
            <w:pPr>
              <w:pStyle w:val="TAC"/>
              <w:rPr>
                <w:lang w:eastAsia="en-US"/>
              </w:rPr>
            </w:pPr>
            <w:r w:rsidRPr="00F511A5">
              <w:rPr>
                <w:lang w:eastAsia="en-US"/>
              </w:rPr>
              <w:t>1775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524EB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A2EE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AAD97C" w14:textId="77777777" w:rsidR="005979E7" w:rsidRPr="00F511A5" w:rsidRDefault="005979E7" w:rsidP="00F17634">
            <w:pPr>
              <w:pStyle w:val="TAL"/>
              <w:rPr>
                <w:lang w:eastAsia="en-US"/>
              </w:rPr>
            </w:pPr>
            <w:r w:rsidRPr="00F511A5">
              <w:rPr>
                <w:lang w:eastAsia="en-US"/>
              </w:rPr>
              <w:t>Correction to 5GC TC 9.1.5.1.3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6628D6" w14:textId="77777777" w:rsidR="005979E7" w:rsidRPr="00F511A5" w:rsidRDefault="005979E7" w:rsidP="00F17634">
            <w:pPr>
              <w:pStyle w:val="TAC"/>
              <w:rPr>
                <w:lang w:eastAsia="en-US"/>
              </w:rPr>
            </w:pPr>
            <w:r w:rsidRPr="00F511A5">
              <w:rPr>
                <w:lang w:eastAsia="en-US"/>
              </w:rPr>
              <w:t>16.6.0</w:t>
            </w:r>
          </w:p>
        </w:tc>
      </w:tr>
      <w:tr w:rsidR="005979E7" w:rsidRPr="00F511A5" w14:paraId="49C1FE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501EA7"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B4ADB5"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78C5B5" w14:textId="77777777" w:rsidR="005979E7" w:rsidRPr="00F511A5" w:rsidRDefault="005979E7" w:rsidP="00F17634">
            <w:pPr>
              <w:pStyle w:val="TAC"/>
              <w:rPr>
                <w:lang w:eastAsia="en-US"/>
              </w:rPr>
            </w:pPr>
            <w:r w:rsidRPr="00F511A5">
              <w:rPr>
                <w:lang w:eastAsia="en-US"/>
              </w:rPr>
              <w:t>R5-206353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457923" w14:textId="77777777" w:rsidR="005979E7" w:rsidRPr="00F511A5" w:rsidRDefault="005979E7" w:rsidP="00F17634">
            <w:pPr>
              <w:pStyle w:val="TAC"/>
              <w:rPr>
                <w:lang w:eastAsia="en-US"/>
              </w:rPr>
            </w:pPr>
            <w:r w:rsidRPr="00F511A5">
              <w:rPr>
                <w:lang w:eastAsia="en-US"/>
              </w:rPr>
              <w:t>1859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44F90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1235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A2B154" w14:textId="77777777" w:rsidR="005979E7" w:rsidRPr="00F511A5" w:rsidRDefault="005979E7" w:rsidP="00F17634">
            <w:pPr>
              <w:pStyle w:val="TAL"/>
              <w:rPr>
                <w:lang w:eastAsia="en-US"/>
              </w:rPr>
            </w:pPr>
            <w:r w:rsidRPr="00F511A5">
              <w:rPr>
                <w:lang w:eastAsia="en-US"/>
              </w:rPr>
              <w:t>Update preamble of 5GC TC 9.1.5.1.2, 9.1.5.1.4 and 9.1.5.1.14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E7997D0" w14:textId="77777777" w:rsidR="005979E7" w:rsidRPr="00F511A5" w:rsidRDefault="005979E7" w:rsidP="00F17634">
            <w:pPr>
              <w:pStyle w:val="TAC"/>
              <w:rPr>
                <w:lang w:eastAsia="en-US"/>
              </w:rPr>
            </w:pPr>
            <w:r w:rsidRPr="00F511A5">
              <w:rPr>
                <w:lang w:eastAsia="en-US"/>
              </w:rPr>
              <w:t>16.6.0</w:t>
            </w:r>
          </w:p>
        </w:tc>
      </w:tr>
      <w:tr w:rsidR="005979E7" w:rsidRPr="00F511A5" w14:paraId="4DE3B8A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4E2D2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27F0A9"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487104" w14:textId="77777777" w:rsidR="005979E7" w:rsidRPr="00F511A5" w:rsidRDefault="005979E7" w:rsidP="00F17634">
            <w:pPr>
              <w:pStyle w:val="TAC"/>
              <w:rPr>
                <w:lang w:eastAsia="en-US"/>
              </w:rPr>
            </w:pPr>
            <w:r w:rsidRPr="00F511A5">
              <w:rPr>
                <w:lang w:eastAsia="en-US"/>
              </w:rPr>
              <w:t>R5-206354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247667" w14:textId="77777777" w:rsidR="005979E7" w:rsidRPr="00F511A5" w:rsidRDefault="005979E7" w:rsidP="00F17634">
            <w:pPr>
              <w:pStyle w:val="TAC"/>
              <w:rPr>
                <w:lang w:eastAsia="en-US"/>
              </w:rPr>
            </w:pPr>
            <w:r w:rsidRPr="00F511A5">
              <w:rPr>
                <w:lang w:eastAsia="en-US"/>
              </w:rPr>
              <w:t>1868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DF1FF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DB0D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95FA60" w14:textId="77777777" w:rsidR="005979E7" w:rsidRPr="00F511A5" w:rsidRDefault="005979E7" w:rsidP="00F17634">
            <w:pPr>
              <w:pStyle w:val="TAL"/>
              <w:rPr>
                <w:lang w:eastAsia="en-US"/>
              </w:rPr>
            </w:pPr>
            <w:r w:rsidRPr="00F511A5">
              <w:rPr>
                <w:lang w:eastAsia="en-US"/>
              </w:rPr>
              <w:t>Correction to NR5GC testcase 10.1.1.2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B30C17" w14:textId="77777777" w:rsidR="005979E7" w:rsidRPr="00F511A5" w:rsidRDefault="005979E7" w:rsidP="00F17634">
            <w:pPr>
              <w:pStyle w:val="TAC"/>
              <w:rPr>
                <w:lang w:eastAsia="en-US"/>
              </w:rPr>
            </w:pPr>
            <w:r w:rsidRPr="00F511A5">
              <w:rPr>
                <w:lang w:eastAsia="en-US"/>
              </w:rPr>
              <w:t>16.6.0</w:t>
            </w:r>
          </w:p>
        </w:tc>
      </w:tr>
      <w:tr w:rsidR="005979E7" w:rsidRPr="00F511A5" w14:paraId="2998974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30BB76"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9465F3"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17EB13" w14:textId="77777777" w:rsidR="005979E7" w:rsidRPr="00F511A5" w:rsidRDefault="005979E7" w:rsidP="00F17634">
            <w:pPr>
              <w:pStyle w:val="TAC"/>
              <w:rPr>
                <w:lang w:eastAsia="en-US"/>
              </w:rPr>
            </w:pPr>
            <w:r w:rsidRPr="00F511A5">
              <w:rPr>
                <w:lang w:eastAsia="en-US"/>
              </w:rPr>
              <w:t>R5-206355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A222E6" w14:textId="77777777" w:rsidR="005979E7" w:rsidRPr="00F511A5" w:rsidRDefault="005979E7" w:rsidP="00F17634">
            <w:pPr>
              <w:pStyle w:val="TAC"/>
              <w:rPr>
                <w:lang w:eastAsia="en-US"/>
              </w:rPr>
            </w:pPr>
            <w:r w:rsidRPr="00F511A5">
              <w:rPr>
                <w:lang w:eastAsia="en-US"/>
              </w:rPr>
              <w:t>1767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21BA1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EC7A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11C2E6" w14:textId="77777777" w:rsidR="005979E7" w:rsidRPr="00F511A5" w:rsidRDefault="005979E7" w:rsidP="00F17634">
            <w:pPr>
              <w:pStyle w:val="TAL"/>
              <w:rPr>
                <w:lang w:eastAsia="en-US"/>
              </w:rPr>
            </w:pPr>
            <w:r w:rsidRPr="00F511A5">
              <w:rPr>
                <w:lang w:eastAsia="en-US"/>
              </w:rPr>
              <w:t>Correction to NR5GC testcase 10.1.3.2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6EA40E" w14:textId="77777777" w:rsidR="005979E7" w:rsidRPr="00F511A5" w:rsidRDefault="005979E7" w:rsidP="00F17634">
            <w:pPr>
              <w:pStyle w:val="TAC"/>
              <w:rPr>
                <w:lang w:eastAsia="en-US"/>
              </w:rPr>
            </w:pPr>
            <w:r w:rsidRPr="00F511A5">
              <w:rPr>
                <w:lang w:eastAsia="en-US"/>
              </w:rPr>
              <w:t>16.6.0</w:t>
            </w:r>
          </w:p>
        </w:tc>
      </w:tr>
      <w:tr w:rsidR="005979E7" w:rsidRPr="00F511A5" w14:paraId="6073C54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EFA793"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FCA21F"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E4526E" w14:textId="77777777" w:rsidR="005979E7" w:rsidRPr="00F511A5" w:rsidRDefault="005979E7" w:rsidP="00F17634">
            <w:pPr>
              <w:pStyle w:val="TAC"/>
              <w:rPr>
                <w:lang w:eastAsia="en-US"/>
              </w:rPr>
            </w:pPr>
            <w:r w:rsidRPr="00F511A5">
              <w:rPr>
                <w:lang w:eastAsia="en-US"/>
              </w:rPr>
              <w:t>R5-206356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3B37A1" w14:textId="77777777" w:rsidR="005979E7" w:rsidRPr="00F511A5" w:rsidRDefault="005979E7" w:rsidP="00F17634">
            <w:pPr>
              <w:pStyle w:val="TAC"/>
              <w:rPr>
                <w:lang w:eastAsia="en-US"/>
              </w:rPr>
            </w:pPr>
            <w:r w:rsidRPr="00F511A5">
              <w:rPr>
                <w:lang w:eastAsia="en-US"/>
              </w:rPr>
              <w:t>1872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D1E41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2846E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360CFA" w14:textId="77777777" w:rsidR="005979E7" w:rsidRPr="00F511A5" w:rsidRDefault="005979E7" w:rsidP="00F17634">
            <w:pPr>
              <w:pStyle w:val="TAL"/>
              <w:rPr>
                <w:lang w:eastAsia="en-US"/>
              </w:rPr>
            </w:pPr>
            <w:r w:rsidRPr="00F511A5">
              <w:rPr>
                <w:lang w:eastAsia="en-US"/>
              </w:rPr>
              <w:t>Correction to NR5GC testcase 10.1.2.2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9C97AE" w14:textId="77777777" w:rsidR="005979E7" w:rsidRPr="00F511A5" w:rsidRDefault="005979E7" w:rsidP="00F17634">
            <w:pPr>
              <w:pStyle w:val="TAC"/>
              <w:rPr>
                <w:lang w:eastAsia="en-US"/>
              </w:rPr>
            </w:pPr>
            <w:r w:rsidRPr="00F511A5">
              <w:rPr>
                <w:lang w:eastAsia="en-US"/>
              </w:rPr>
              <w:t>16.6.0</w:t>
            </w:r>
          </w:p>
        </w:tc>
      </w:tr>
      <w:tr w:rsidR="005979E7" w:rsidRPr="00F511A5" w14:paraId="5DF92D6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64112E"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F3EA21"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69B45A" w14:textId="77777777" w:rsidR="005979E7" w:rsidRPr="00F511A5" w:rsidRDefault="005979E7" w:rsidP="00F17634">
            <w:pPr>
              <w:pStyle w:val="TAC"/>
              <w:rPr>
                <w:lang w:eastAsia="en-US"/>
              </w:rPr>
            </w:pPr>
            <w:r w:rsidRPr="00F511A5">
              <w:rPr>
                <w:lang w:eastAsia="en-US"/>
              </w:rPr>
              <w:t>R5-206357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38BBA9" w14:textId="77777777" w:rsidR="005979E7" w:rsidRPr="00F511A5" w:rsidRDefault="005979E7" w:rsidP="00F17634">
            <w:pPr>
              <w:pStyle w:val="TAC"/>
              <w:rPr>
                <w:lang w:eastAsia="en-US"/>
              </w:rPr>
            </w:pPr>
            <w:r w:rsidRPr="00F511A5">
              <w:rPr>
                <w:lang w:eastAsia="en-US"/>
              </w:rPr>
              <w:t>1873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84097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6D5B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679B51" w14:textId="77777777" w:rsidR="005979E7" w:rsidRPr="00F511A5" w:rsidRDefault="005979E7" w:rsidP="00F17634">
            <w:pPr>
              <w:pStyle w:val="TAL"/>
              <w:rPr>
                <w:lang w:eastAsia="en-US"/>
              </w:rPr>
            </w:pPr>
            <w:r w:rsidRPr="00F511A5">
              <w:rPr>
                <w:lang w:eastAsia="en-US"/>
              </w:rPr>
              <w:t>Correction to NR5GC testcase 10.1.4.1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BE5614" w14:textId="77777777" w:rsidR="005979E7" w:rsidRPr="00F511A5" w:rsidRDefault="005979E7" w:rsidP="00F17634">
            <w:pPr>
              <w:pStyle w:val="TAC"/>
              <w:rPr>
                <w:lang w:eastAsia="en-US"/>
              </w:rPr>
            </w:pPr>
            <w:r w:rsidRPr="00F511A5">
              <w:rPr>
                <w:lang w:eastAsia="en-US"/>
              </w:rPr>
              <w:t>16.6.0</w:t>
            </w:r>
          </w:p>
        </w:tc>
      </w:tr>
      <w:tr w:rsidR="005979E7" w:rsidRPr="00F511A5" w14:paraId="105C81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50D1F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92E37E"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2E238D" w14:textId="77777777" w:rsidR="005979E7" w:rsidRPr="00F511A5" w:rsidRDefault="005979E7" w:rsidP="00F17634">
            <w:pPr>
              <w:pStyle w:val="TAC"/>
              <w:rPr>
                <w:lang w:eastAsia="en-US"/>
              </w:rPr>
            </w:pPr>
            <w:r w:rsidRPr="00F511A5">
              <w:rPr>
                <w:lang w:eastAsia="en-US"/>
              </w:rPr>
              <w:t>R5-206358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16BCB4" w14:textId="77777777" w:rsidR="005979E7" w:rsidRPr="00F511A5" w:rsidRDefault="005979E7" w:rsidP="00F17634">
            <w:pPr>
              <w:pStyle w:val="TAC"/>
              <w:rPr>
                <w:lang w:eastAsia="en-US"/>
              </w:rPr>
            </w:pPr>
            <w:r w:rsidRPr="00F511A5">
              <w:rPr>
                <w:lang w:eastAsia="en-US"/>
              </w:rPr>
              <w:t>1874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520F3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1DC7C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861C99" w14:textId="77777777" w:rsidR="005979E7" w:rsidRPr="00F511A5" w:rsidRDefault="005979E7" w:rsidP="00F17634">
            <w:pPr>
              <w:pStyle w:val="TAL"/>
              <w:rPr>
                <w:lang w:eastAsia="en-US"/>
              </w:rPr>
            </w:pPr>
            <w:r w:rsidRPr="00F511A5">
              <w:rPr>
                <w:lang w:eastAsia="en-US"/>
              </w:rPr>
              <w:t>Correction to NR5GC testcase 10.1.6.1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03E45C" w14:textId="77777777" w:rsidR="005979E7" w:rsidRPr="00F511A5" w:rsidRDefault="005979E7" w:rsidP="00F17634">
            <w:pPr>
              <w:pStyle w:val="TAC"/>
              <w:rPr>
                <w:lang w:eastAsia="en-US"/>
              </w:rPr>
            </w:pPr>
            <w:r w:rsidRPr="00F511A5">
              <w:rPr>
                <w:lang w:eastAsia="en-US"/>
              </w:rPr>
              <w:t>16.6.0</w:t>
            </w:r>
          </w:p>
        </w:tc>
      </w:tr>
      <w:tr w:rsidR="005979E7" w:rsidRPr="00F511A5" w14:paraId="7320C3E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F044A6"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8663F4"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B564B4" w14:textId="77777777" w:rsidR="005979E7" w:rsidRPr="00F511A5" w:rsidRDefault="005979E7" w:rsidP="00F17634">
            <w:pPr>
              <w:pStyle w:val="TAC"/>
              <w:rPr>
                <w:lang w:eastAsia="en-US"/>
              </w:rPr>
            </w:pPr>
            <w:r w:rsidRPr="00F511A5">
              <w:rPr>
                <w:lang w:eastAsia="en-US"/>
              </w:rPr>
              <w:t>R5-206359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E517CC" w14:textId="77777777" w:rsidR="005979E7" w:rsidRPr="00F511A5" w:rsidRDefault="005979E7" w:rsidP="00F17634">
            <w:pPr>
              <w:pStyle w:val="TAC"/>
              <w:rPr>
                <w:lang w:eastAsia="en-US"/>
              </w:rPr>
            </w:pPr>
            <w:r w:rsidRPr="00F511A5">
              <w:rPr>
                <w:lang w:eastAsia="en-US"/>
              </w:rPr>
              <w:t>1875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CEAEC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12B3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858DFC" w14:textId="77777777" w:rsidR="005979E7" w:rsidRPr="00F511A5" w:rsidRDefault="005979E7" w:rsidP="00F17634">
            <w:pPr>
              <w:pStyle w:val="TAL"/>
              <w:rPr>
                <w:lang w:eastAsia="en-US"/>
              </w:rPr>
            </w:pPr>
            <w:r w:rsidRPr="00F511A5">
              <w:rPr>
                <w:lang w:eastAsia="en-US"/>
              </w:rPr>
              <w:t>Correction to NR5GC testcase 10.1.6.2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A4C4DA" w14:textId="77777777" w:rsidR="005979E7" w:rsidRPr="00F511A5" w:rsidRDefault="005979E7" w:rsidP="00F17634">
            <w:pPr>
              <w:pStyle w:val="TAC"/>
              <w:rPr>
                <w:lang w:eastAsia="en-US"/>
              </w:rPr>
            </w:pPr>
            <w:r w:rsidRPr="00F511A5">
              <w:rPr>
                <w:lang w:eastAsia="en-US"/>
              </w:rPr>
              <w:t>16.6.0</w:t>
            </w:r>
          </w:p>
        </w:tc>
      </w:tr>
      <w:tr w:rsidR="005979E7" w:rsidRPr="00F511A5" w14:paraId="3294AB8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082D30"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BA742A"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072E0C" w14:textId="77777777" w:rsidR="005979E7" w:rsidRPr="00F511A5" w:rsidRDefault="005979E7" w:rsidP="00F17634">
            <w:pPr>
              <w:pStyle w:val="TAC"/>
              <w:rPr>
                <w:lang w:eastAsia="en-US"/>
              </w:rPr>
            </w:pPr>
            <w:r w:rsidRPr="00F511A5">
              <w:rPr>
                <w:lang w:eastAsia="en-US"/>
              </w:rPr>
              <w:t>R5-206360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7E6470" w14:textId="77777777" w:rsidR="005979E7" w:rsidRPr="00F511A5" w:rsidRDefault="005979E7" w:rsidP="00F17634">
            <w:pPr>
              <w:pStyle w:val="TAC"/>
              <w:rPr>
                <w:lang w:eastAsia="en-US"/>
              </w:rPr>
            </w:pPr>
            <w:r w:rsidRPr="00F511A5">
              <w:rPr>
                <w:lang w:eastAsia="en-US"/>
              </w:rPr>
              <w:t>1776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E0140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6DF7D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C9A0AA" w14:textId="77777777" w:rsidR="005979E7" w:rsidRPr="00F511A5" w:rsidRDefault="005979E7" w:rsidP="00F17634">
            <w:pPr>
              <w:pStyle w:val="TAL"/>
              <w:rPr>
                <w:lang w:eastAsia="en-US"/>
              </w:rPr>
            </w:pPr>
            <w:r w:rsidRPr="00F511A5">
              <w:rPr>
                <w:lang w:eastAsia="en-US"/>
              </w:rPr>
              <w:t>Correction to Multilayer TC 11.1.4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255E05" w14:textId="77777777" w:rsidR="005979E7" w:rsidRPr="00F511A5" w:rsidRDefault="005979E7" w:rsidP="00F17634">
            <w:pPr>
              <w:pStyle w:val="TAC"/>
              <w:rPr>
                <w:lang w:eastAsia="en-US"/>
              </w:rPr>
            </w:pPr>
            <w:r w:rsidRPr="00F511A5">
              <w:rPr>
                <w:lang w:eastAsia="en-US"/>
              </w:rPr>
              <w:t>16.6.0</w:t>
            </w:r>
          </w:p>
        </w:tc>
      </w:tr>
      <w:tr w:rsidR="005979E7" w:rsidRPr="00F511A5" w14:paraId="66CDCD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84247F"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78CB31"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17F356" w14:textId="77777777" w:rsidR="005979E7" w:rsidRPr="00F511A5" w:rsidRDefault="005979E7" w:rsidP="00F17634">
            <w:pPr>
              <w:pStyle w:val="TAC"/>
              <w:rPr>
                <w:lang w:eastAsia="en-US"/>
              </w:rPr>
            </w:pPr>
            <w:r w:rsidRPr="00F511A5">
              <w:rPr>
                <w:lang w:eastAsia="en-US"/>
              </w:rPr>
              <w:t>R5-206361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DF1098" w14:textId="77777777" w:rsidR="005979E7" w:rsidRPr="00F511A5" w:rsidRDefault="005979E7" w:rsidP="00F17634">
            <w:pPr>
              <w:pStyle w:val="TAC"/>
              <w:rPr>
                <w:lang w:eastAsia="en-US"/>
              </w:rPr>
            </w:pPr>
            <w:r w:rsidRPr="00F511A5">
              <w:rPr>
                <w:lang w:eastAsia="en-US"/>
              </w:rPr>
              <w:t>1817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8C75B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8C561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D009DF" w14:textId="77777777" w:rsidR="005979E7" w:rsidRPr="00F511A5" w:rsidRDefault="005979E7" w:rsidP="00F17634">
            <w:pPr>
              <w:pStyle w:val="TAL"/>
              <w:rPr>
                <w:lang w:eastAsia="en-US"/>
              </w:rPr>
            </w:pPr>
            <w:r w:rsidRPr="00F511A5">
              <w:rPr>
                <w:lang w:eastAsia="en-US"/>
              </w:rPr>
              <w:t>Correction to NR TC 11.1.1-MO MMTEL voice call setup from NR RRC_IDLE with EPS Fallback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179578" w14:textId="77777777" w:rsidR="005979E7" w:rsidRPr="00F511A5" w:rsidRDefault="005979E7" w:rsidP="00F17634">
            <w:pPr>
              <w:pStyle w:val="TAC"/>
              <w:rPr>
                <w:lang w:eastAsia="en-US"/>
              </w:rPr>
            </w:pPr>
            <w:r w:rsidRPr="00F511A5">
              <w:rPr>
                <w:lang w:eastAsia="en-US"/>
              </w:rPr>
              <w:t>16.6.0</w:t>
            </w:r>
          </w:p>
        </w:tc>
      </w:tr>
      <w:tr w:rsidR="005979E7" w:rsidRPr="00F511A5" w14:paraId="2D5DD53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5DD81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37CC4A"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A4F5DF" w14:textId="77777777" w:rsidR="005979E7" w:rsidRPr="00F511A5" w:rsidRDefault="005979E7" w:rsidP="00F17634">
            <w:pPr>
              <w:pStyle w:val="TAC"/>
              <w:rPr>
                <w:lang w:eastAsia="en-US"/>
              </w:rPr>
            </w:pPr>
            <w:r w:rsidRPr="00F511A5">
              <w:rPr>
                <w:lang w:eastAsia="en-US"/>
              </w:rPr>
              <w:t>R5-206362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793CB5" w14:textId="77777777" w:rsidR="005979E7" w:rsidRPr="00F511A5" w:rsidRDefault="005979E7" w:rsidP="00F17634">
            <w:pPr>
              <w:pStyle w:val="TAC"/>
              <w:rPr>
                <w:lang w:eastAsia="en-US"/>
              </w:rPr>
            </w:pPr>
            <w:r w:rsidRPr="00F511A5">
              <w:rPr>
                <w:lang w:eastAsia="en-US"/>
              </w:rPr>
              <w:t>1818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1ADDA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B5E0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6DB01E" w14:textId="77777777" w:rsidR="005979E7" w:rsidRPr="00F511A5" w:rsidRDefault="005979E7" w:rsidP="00F17634">
            <w:pPr>
              <w:pStyle w:val="TAL"/>
              <w:rPr>
                <w:lang w:eastAsia="en-US"/>
              </w:rPr>
            </w:pPr>
            <w:r w:rsidRPr="00F511A5">
              <w:rPr>
                <w:lang w:eastAsia="en-US"/>
              </w:rPr>
              <w:t>Correction to NR TC 11.1.3-MO MMTEL voice call setup from NR RRC_CONNECTED with EPS Fallback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0A68A8" w14:textId="77777777" w:rsidR="005979E7" w:rsidRPr="00F511A5" w:rsidRDefault="005979E7" w:rsidP="00F17634">
            <w:pPr>
              <w:pStyle w:val="TAC"/>
              <w:rPr>
                <w:lang w:eastAsia="en-US"/>
              </w:rPr>
            </w:pPr>
            <w:r w:rsidRPr="00F511A5">
              <w:rPr>
                <w:lang w:eastAsia="en-US"/>
              </w:rPr>
              <w:t>16.6.0</w:t>
            </w:r>
          </w:p>
        </w:tc>
      </w:tr>
      <w:tr w:rsidR="005979E7" w:rsidRPr="00F511A5" w14:paraId="2190A3F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CA67B2"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6F8C5AD"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C41F32" w14:textId="77777777" w:rsidR="005979E7" w:rsidRPr="00F511A5" w:rsidRDefault="005979E7" w:rsidP="00F17634">
            <w:pPr>
              <w:pStyle w:val="TAC"/>
              <w:rPr>
                <w:lang w:eastAsia="en-US"/>
              </w:rPr>
            </w:pPr>
            <w:r w:rsidRPr="00F511A5">
              <w:rPr>
                <w:lang w:eastAsia="en-US"/>
              </w:rPr>
              <w:t>R5-206363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ED6E1F" w14:textId="77777777" w:rsidR="005979E7" w:rsidRPr="00F511A5" w:rsidRDefault="005979E7" w:rsidP="00F17634">
            <w:pPr>
              <w:pStyle w:val="TAC"/>
              <w:rPr>
                <w:lang w:eastAsia="en-US"/>
              </w:rPr>
            </w:pPr>
            <w:r w:rsidRPr="00F511A5">
              <w:rPr>
                <w:lang w:eastAsia="en-US"/>
              </w:rPr>
              <w:t>1784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A6748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D039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2D612A" w14:textId="77777777" w:rsidR="005979E7" w:rsidRPr="00F511A5" w:rsidRDefault="005979E7" w:rsidP="00F17634">
            <w:pPr>
              <w:pStyle w:val="TAL"/>
              <w:rPr>
                <w:lang w:eastAsia="en-US"/>
              </w:rPr>
            </w:pPr>
            <w:r w:rsidRPr="00F511A5">
              <w:rPr>
                <w:lang w:eastAsia="en-US"/>
              </w:rPr>
              <w:t>Corrections to Unified Access Control test cases regarding IMS usage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F5537D" w14:textId="77777777" w:rsidR="005979E7" w:rsidRPr="00F511A5" w:rsidRDefault="005979E7" w:rsidP="00F17634">
            <w:pPr>
              <w:pStyle w:val="TAC"/>
              <w:rPr>
                <w:lang w:eastAsia="en-US"/>
              </w:rPr>
            </w:pPr>
            <w:r w:rsidRPr="00F511A5">
              <w:rPr>
                <w:lang w:eastAsia="en-US"/>
              </w:rPr>
              <w:t>16.6.0</w:t>
            </w:r>
          </w:p>
        </w:tc>
      </w:tr>
      <w:tr w:rsidR="005979E7" w:rsidRPr="00F511A5" w14:paraId="262175E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EF5ED3"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15968D"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3D6728" w14:textId="77777777" w:rsidR="005979E7" w:rsidRPr="00F511A5" w:rsidRDefault="005979E7" w:rsidP="00F17634">
            <w:pPr>
              <w:pStyle w:val="TAC"/>
              <w:rPr>
                <w:lang w:eastAsia="en-US"/>
              </w:rPr>
            </w:pPr>
            <w:r w:rsidRPr="00F511A5">
              <w:rPr>
                <w:lang w:eastAsia="en-US"/>
              </w:rPr>
              <w:t>R5-206364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AB2B66" w14:textId="77777777" w:rsidR="005979E7" w:rsidRPr="00F511A5" w:rsidRDefault="005979E7" w:rsidP="00F17634">
            <w:pPr>
              <w:pStyle w:val="TAC"/>
              <w:rPr>
                <w:lang w:eastAsia="en-US"/>
              </w:rPr>
            </w:pPr>
            <w:r w:rsidRPr="00F511A5">
              <w:rPr>
                <w:lang w:eastAsia="en-US"/>
              </w:rPr>
              <w:t>1794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AC8E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E6387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108393" w14:textId="77777777" w:rsidR="005979E7" w:rsidRPr="00F511A5" w:rsidRDefault="005979E7" w:rsidP="00F17634">
            <w:pPr>
              <w:pStyle w:val="TAL"/>
              <w:rPr>
                <w:lang w:eastAsia="en-US"/>
              </w:rPr>
            </w:pPr>
            <w:r w:rsidRPr="00F511A5">
              <w:rPr>
                <w:lang w:eastAsia="en-US"/>
              </w:rPr>
              <w:t>Correction to Access Barring test 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94522F" w14:textId="77777777" w:rsidR="005979E7" w:rsidRPr="00F511A5" w:rsidRDefault="005979E7" w:rsidP="00F17634">
            <w:pPr>
              <w:pStyle w:val="TAC"/>
              <w:rPr>
                <w:lang w:eastAsia="en-US"/>
              </w:rPr>
            </w:pPr>
            <w:r w:rsidRPr="00F511A5">
              <w:rPr>
                <w:lang w:eastAsia="en-US"/>
              </w:rPr>
              <w:t>16.6.0</w:t>
            </w:r>
          </w:p>
        </w:tc>
      </w:tr>
      <w:tr w:rsidR="005979E7" w:rsidRPr="00F511A5" w14:paraId="0196D72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B49B18"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AEDDCE"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800BDE" w14:textId="77777777" w:rsidR="005979E7" w:rsidRPr="00F511A5" w:rsidRDefault="005979E7" w:rsidP="00F17634">
            <w:pPr>
              <w:pStyle w:val="TAC"/>
              <w:rPr>
                <w:lang w:eastAsia="en-US"/>
              </w:rPr>
            </w:pPr>
            <w:r w:rsidRPr="00F511A5">
              <w:rPr>
                <w:lang w:eastAsia="en-US"/>
              </w:rPr>
              <w:t>R5-206365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5409EE" w14:textId="77777777" w:rsidR="005979E7" w:rsidRPr="00F511A5" w:rsidRDefault="005979E7" w:rsidP="00F17634">
            <w:pPr>
              <w:pStyle w:val="TAC"/>
              <w:rPr>
                <w:lang w:eastAsia="en-US"/>
              </w:rPr>
            </w:pPr>
            <w:r w:rsidRPr="00F511A5">
              <w:rPr>
                <w:lang w:eastAsia="en-US"/>
              </w:rPr>
              <w:t>1876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0DD7D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1E07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14B21F" w14:textId="77777777" w:rsidR="005979E7" w:rsidRPr="00F511A5" w:rsidRDefault="005979E7" w:rsidP="00F17634">
            <w:pPr>
              <w:pStyle w:val="TAL"/>
              <w:rPr>
                <w:lang w:eastAsia="en-US"/>
              </w:rPr>
            </w:pPr>
            <w:r w:rsidRPr="00F511A5">
              <w:rPr>
                <w:lang w:eastAsia="en-US"/>
              </w:rPr>
              <w:t>Correction to Emergency Services testcase 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021972" w14:textId="77777777" w:rsidR="005979E7" w:rsidRPr="00F511A5" w:rsidRDefault="005979E7" w:rsidP="00F17634">
            <w:pPr>
              <w:pStyle w:val="TAC"/>
              <w:rPr>
                <w:lang w:eastAsia="en-US"/>
              </w:rPr>
            </w:pPr>
            <w:r w:rsidRPr="00F511A5">
              <w:rPr>
                <w:lang w:eastAsia="en-US"/>
              </w:rPr>
              <w:t>16.6.0</w:t>
            </w:r>
          </w:p>
        </w:tc>
      </w:tr>
      <w:tr w:rsidR="005979E7" w:rsidRPr="00F511A5" w14:paraId="3211060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C89124"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74DEBB"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918A4F" w14:textId="77777777" w:rsidR="005979E7" w:rsidRPr="00F511A5" w:rsidRDefault="005979E7" w:rsidP="00F17634">
            <w:pPr>
              <w:pStyle w:val="TAC"/>
              <w:rPr>
                <w:lang w:eastAsia="en-US"/>
              </w:rPr>
            </w:pPr>
            <w:r w:rsidRPr="00F511A5">
              <w:rPr>
                <w:lang w:eastAsia="en-US"/>
              </w:rPr>
              <w:t>R5-206366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73B6C7" w14:textId="77777777" w:rsidR="005979E7" w:rsidRPr="00F511A5" w:rsidRDefault="005979E7" w:rsidP="00F17634">
            <w:pPr>
              <w:pStyle w:val="TAC"/>
              <w:rPr>
                <w:lang w:eastAsia="en-US"/>
              </w:rPr>
            </w:pPr>
            <w:r w:rsidRPr="00F511A5">
              <w:rPr>
                <w:lang w:eastAsia="en-US"/>
              </w:rPr>
              <w:t>1877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37C9B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427C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B6A53D" w14:textId="77777777" w:rsidR="005979E7" w:rsidRPr="00F511A5" w:rsidRDefault="005979E7" w:rsidP="00F17634">
            <w:pPr>
              <w:pStyle w:val="TAL"/>
              <w:rPr>
                <w:lang w:eastAsia="en-US"/>
              </w:rPr>
            </w:pPr>
            <w:r w:rsidRPr="00F511A5">
              <w:rPr>
                <w:lang w:eastAsia="en-US"/>
              </w:rPr>
              <w:t>Correction to Emergency Services testcase 11.4.4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EDDBAC" w14:textId="77777777" w:rsidR="005979E7" w:rsidRPr="00F511A5" w:rsidRDefault="005979E7" w:rsidP="00F17634">
            <w:pPr>
              <w:pStyle w:val="TAC"/>
              <w:rPr>
                <w:lang w:eastAsia="en-US"/>
              </w:rPr>
            </w:pPr>
            <w:r w:rsidRPr="00F511A5">
              <w:rPr>
                <w:lang w:eastAsia="en-US"/>
              </w:rPr>
              <w:t>16.6.0</w:t>
            </w:r>
          </w:p>
        </w:tc>
      </w:tr>
      <w:tr w:rsidR="005979E7" w:rsidRPr="00F511A5" w14:paraId="66C89AA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217C15"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A21249"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A46080" w14:textId="77777777" w:rsidR="005979E7" w:rsidRPr="00F511A5" w:rsidRDefault="005979E7" w:rsidP="00F17634">
            <w:pPr>
              <w:pStyle w:val="TAC"/>
              <w:rPr>
                <w:lang w:eastAsia="en-US"/>
              </w:rPr>
            </w:pPr>
            <w:r w:rsidRPr="00F511A5">
              <w:rPr>
                <w:lang w:eastAsia="en-US"/>
              </w:rPr>
              <w:t>R5-206396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16CA26" w14:textId="77777777" w:rsidR="005979E7" w:rsidRPr="00F511A5" w:rsidRDefault="005979E7" w:rsidP="00F17634">
            <w:pPr>
              <w:pStyle w:val="TAC"/>
              <w:rPr>
                <w:lang w:eastAsia="en-US"/>
              </w:rPr>
            </w:pPr>
            <w:r w:rsidRPr="00F511A5">
              <w:rPr>
                <w:lang w:eastAsia="en-US"/>
              </w:rPr>
              <w:t>1820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55B76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6982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B69297" w14:textId="77777777" w:rsidR="005979E7" w:rsidRPr="00F511A5" w:rsidRDefault="005979E7" w:rsidP="00F17634">
            <w:pPr>
              <w:pStyle w:val="TAL"/>
              <w:rPr>
                <w:lang w:eastAsia="en-US"/>
              </w:rPr>
            </w:pPr>
            <w:r w:rsidRPr="00F511A5">
              <w:rPr>
                <w:lang w:eastAsia="en-US"/>
              </w:rPr>
              <w:t>Addition of TC for DL assignment Multi Semi-persistent 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226D50" w14:textId="77777777" w:rsidR="005979E7" w:rsidRPr="00F511A5" w:rsidRDefault="005979E7" w:rsidP="00F17634">
            <w:pPr>
              <w:pStyle w:val="TAC"/>
              <w:rPr>
                <w:lang w:eastAsia="en-US"/>
              </w:rPr>
            </w:pPr>
            <w:r w:rsidRPr="00F511A5">
              <w:rPr>
                <w:lang w:eastAsia="en-US"/>
              </w:rPr>
              <w:t>16.6.0</w:t>
            </w:r>
          </w:p>
        </w:tc>
      </w:tr>
      <w:tr w:rsidR="005979E7" w:rsidRPr="00F511A5" w14:paraId="6E42AC7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E318E5"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B3EE38D"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AC9AAC" w14:textId="77777777" w:rsidR="005979E7" w:rsidRPr="00F511A5" w:rsidRDefault="005979E7" w:rsidP="00F17634">
            <w:pPr>
              <w:pStyle w:val="TAC"/>
              <w:rPr>
                <w:lang w:eastAsia="en-US"/>
              </w:rPr>
            </w:pPr>
            <w:r w:rsidRPr="00F511A5">
              <w:rPr>
                <w:lang w:eastAsia="en-US"/>
              </w:rPr>
              <w:t>R5-206397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B69B78" w14:textId="77777777" w:rsidR="005979E7" w:rsidRPr="00F511A5" w:rsidRDefault="005979E7" w:rsidP="00F17634">
            <w:pPr>
              <w:pStyle w:val="TAC"/>
              <w:rPr>
                <w:lang w:eastAsia="en-US"/>
              </w:rPr>
            </w:pPr>
            <w:r w:rsidRPr="00F511A5">
              <w:rPr>
                <w:lang w:eastAsia="en-US"/>
              </w:rPr>
              <w:t>1860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76FC0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B02D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D62808" w14:textId="77777777" w:rsidR="005979E7" w:rsidRPr="00F511A5" w:rsidRDefault="005979E7" w:rsidP="00F17634">
            <w:pPr>
              <w:pStyle w:val="TAL"/>
              <w:rPr>
                <w:lang w:eastAsia="en-US"/>
              </w:rPr>
            </w:pPr>
            <w:r w:rsidRPr="00F511A5">
              <w:rPr>
                <w:lang w:eastAsia="en-US"/>
              </w:rPr>
              <w:t>Addition of TC PDCP Duplication for Rel-16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4CAAC5A" w14:textId="77777777" w:rsidR="005979E7" w:rsidRPr="00F511A5" w:rsidRDefault="005979E7" w:rsidP="00F17634">
            <w:pPr>
              <w:pStyle w:val="TAC"/>
              <w:rPr>
                <w:lang w:eastAsia="en-US"/>
              </w:rPr>
            </w:pPr>
            <w:r w:rsidRPr="00F511A5">
              <w:rPr>
                <w:lang w:eastAsia="en-US"/>
              </w:rPr>
              <w:t>16.6.0</w:t>
            </w:r>
          </w:p>
        </w:tc>
      </w:tr>
      <w:tr w:rsidR="005979E7" w:rsidRPr="00F511A5" w14:paraId="135911E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DF6524"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B37DF23"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77F904" w14:textId="77777777" w:rsidR="005979E7" w:rsidRPr="00F511A5" w:rsidRDefault="005979E7" w:rsidP="00F17634">
            <w:pPr>
              <w:pStyle w:val="TAC"/>
              <w:rPr>
                <w:lang w:eastAsia="en-US"/>
              </w:rPr>
            </w:pPr>
            <w:r w:rsidRPr="00F511A5">
              <w:rPr>
                <w:lang w:eastAsia="en-US"/>
              </w:rPr>
              <w:t>R5-206398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98C3E1" w14:textId="77777777" w:rsidR="005979E7" w:rsidRPr="00F511A5" w:rsidRDefault="005979E7" w:rsidP="00F17634">
            <w:pPr>
              <w:pStyle w:val="TAC"/>
              <w:rPr>
                <w:lang w:eastAsia="en-US"/>
              </w:rPr>
            </w:pPr>
            <w:r w:rsidRPr="00F511A5">
              <w:rPr>
                <w:lang w:eastAsia="en-US"/>
              </w:rPr>
              <w:t>1908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9F55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AA47E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951A85" w14:textId="77777777" w:rsidR="005979E7" w:rsidRPr="00F511A5" w:rsidRDefault="005979E7" w:rsidP="00F17634">
            <w:pPr>
              <w:pStyle w:val="TAL"/>
              <w:rPr>
                <w:lang w:eastAsia="en-US"/>
              </w:rPr>
            </w:pPr>
            <w:r w:rsidRPr="00F511A5">
              <w:rPr>
                <w:lang w:eastAsia="en-US"/>
              </w:rPr>
              <w:t>New testcase for ethernet header compression and decompression for NR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27439A" w14:textId="77777777" w:rsidR="005979E7" w:rsidRPr="00F511A5" w:rsidRDefault="005979E7" w:rsidP="00F17634">
            <w:pPr>
              <w:pStyle w:val="TAC"/>
              <w:rPr>
                <w:lang w:eastAsia="en-US"/>
              </w:rPr>
            </w:pPr>
            <w:r w:rsidRPr="00F511A5">
              <w:rPr>
                <w:lang w:eastAsia="en-US"/>
              </w:rPr>
              <w:t>16.6.0</w:t>
            </w:r>
          </w:p>
        </w:tc>
      </w:tr>
      <w:tr w:rsidR="005979E7" w:rsidRPr="00F511A5" w14:paraId="51F3EC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10DC8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E817EE"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EAE1D9" w14:textId="77777777" w:rsidR="005979E7" w:rsidRPr="00F511A5" w:rsidRDefault="005979E7" w:rsidP="00F17634">
            <w:pPr>
              <w:pStyle w:val="TAC"/>
              <w:rPr>
                <w:lang w:eastAsia="en-US"/>
              </w:rPr>
            </w:pPr>
            <w:r w:rsidRPr="00F511A5">
              <w:rPr>
                <w:lang w:eastAsia="en-US"/>
              </w:rPr>
              <w:t>R5-206405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E71A40" w14:textId="77777777" w:rsidR="005979E7" w:rsidRPr="00F511A5" w:rsidRDefault="005979E7" w:rsidP="00F17634">
            <w:pPr>
              <w:pStyle w:val="TAC"/>
              <w:rPr>
                <w:lang w:eastAsia="en-US"/>
              </w:rPr>
            </w:pPr>
            <w:r w:rsidRPr="00F511A5">
              <w:rPr>
                <w:lang w:eastAsia="en-US"/>
              </w:rPr>
              <w:t>1824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E6C99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D1670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69321B" w14:textId="77777777" w:rsidR="005979E7" w:rsidRPr="00F511A5" w:rsidRDefault="005979E7" w:rsidP="00F17634">
            <w:pPr>
              <w:pStyle w:val="TAL"/>
              <w:rPr>
                <w:lang w:eastAsia="en-US"/>
              </w:rPr>
            </w:pPr>
            <w:r w:rsidRPr="00F511A5">
              <w:rPr>
                <w:lang w:eastAsia="en-US"/>
              </w:rPr>
              <w:t>Addition of NR TC 8.1.4.3.1-MobEnh DAPS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DB41E1D" w14:textId="77777777" w:rsidR="005979E7" w:rsidRPr="00F511A5" w:rsidRDefault="005979E7" w:rsidP="00F17634">
            <w:pPr>
              <w:pStyle w:val="TAC"/>
              <w:rPr>
                <w:lang w:eastAsia="en-US"/>
              </w:rPr>
            </w:pPr>
            <w:r w:rsidRPr="00F511A5">
              <w:rPr>
                <w:lang w:eastAsia="en-US"/>
              </w:rPr>
              <w:t>16.6.0</w:t>
            </w:r>
          </w:p>
        </w:tc>
      </w:tr>
      <w:tr w:rsidR="005979E7" w:rsidRPr="00F511A5" w14:paraId="6C107E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B2391C"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145B0F9"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A33D71" w14:textId="77777777" w:rsidR="005979E7" w:rsidRPr="00F511A5" w:rsidRDefault="005979E7" w:rsidP="00F17634">
            <w:pPr>
              <w:pStyle w:val="TAC"/>
              <w:rPr>
                <w:lang w:eastAsia="en-US"/>
              </w:rPr>
            </w:pPr>
            <w:r w:rsidRPr="00F511A5">
              <w:rPr>
                <w:lang w:eastAsia="en-US"/>
              </w:rPr>
              <w:t>R5-206411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78CAA1" w14:textId="77777777" w:rsidR="005979E7" w:rsidRPr="00F511A5" w:rsidRDefault="005979E7" w:rsidP="00F17634">
            <w:pPr>
              <w:pStyle w:val="TAC"/>
              <w:rPr>
                <w:lang w:eastAsia="en-US"/>
              </w:rPr>
            </w:pPr>
            <w:r w:rsidRPr="00F511A5">
              <w:rPr>
                <w:lang w:eastAsia="en-US"/>
              </w:rPr>
              <w:t>1822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024D4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5B0E3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3BEACE" w14:textId="77777777" w:rsidR="005979E7" w:rsidRPr="00F511A5" w:rsidRDefault="005979E7" w:rsidP="00F17634">
            <w:pPr>
              <w:pStyle w:val="TAL"/>
              <w:rPr>
                <w:lang w:eastAsia="en-US"/>
              </w:rPr>
            </w:pPr>
            <w:r w:rsidRPr="00F511A5">
              <w:rPr>
                <w:lang w:eastAsia="en-US"/>
              </w:rPr>
              <w:t>Addition of NR V2X TC 12.1.2.1.3-Network Scheduling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ABC77B" w14:textId="77777777" w:rsidR="005979E7" w:rsidRPr="00F511A5" w:rsidRDefault="005979E7" w:rsidP="00F17634">
            <w:pPr>
              <w:pStyle w:val="TAC"/>
              <w:rPr>
                <w:lang w:eastAsia="en-US"/>
              </w:rPr>
            </w:pPr>
            <w:r w:rsidRPr="00F511A5">
              <w:rPr>
                <w:lang w:eastAsia="en-US"/>
              </w:rPr>
              <w:t>16.6.0</w:t>
            </w:r>
          </w:p>
        </w:tc>
      </w:tr>
      <w:tr w:rsidR="005979E7" w:rsidRPr="00F511A5" w14:paraId="1AF0AF0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CDB1D2"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2BA9EC"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22740A" w14:textId="77777777" w:rsidR="005979E7" w:rsidRPr="00F511A5" w:rsidRDefault="005979E7" w:rsidP="00F17634">
            <w:pPr>
              <w:pStyle w:val="TAC"/>
              <w:rPr>
                <w:lang w:eastAsia="en-US"/>
              </w:rPr>
            </w:pPr>
            <w:r w:rsidRPr="00F511A5">
              <w:rPr>
                <w:lang w:eastAsia="en-US"/>
              </w:rPr>
              <w:t>R5-206412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CA6B09" w14:textId="77777777" w:rsidR="005979E7" w:rsidRPr="00F511A5" w:rsidRDefault="005979E7" w:rsidP="00F17634">
            <w:pPr>
              <w:pStyle w:val="TAC"/>
              <w:rPr>
                <w:lang w:eastAsia="en-US"/>
              </w:rPr>
            </w:pPr>
            <w:r w:rsidRPr="00F511A5">
              <w:rPr>
                <w:lang w:eastAsia="en-US"/>
              </w:rPr>
              <w:t>1823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793C7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10A4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8E2515" w14:textId="77777777" w:rsidR="005979E7" w:rsidRPr="00F511A5" w:rsidRDefault="005979E7" w:rsidP="00F17634">
            <w:pPr>
              <w:pStyle w:val="TAL"/>
              <w:rPr>
                <w:lang w:eastAsia="en-US"/>
              </w:rPr>
            </w:pPr>
            <w:r w:rsidRPr="00F511A5">
              <w:rPr>
                <w:lang w:eastAsia="en-US"/>
              </w:rPr>
              <w:t>Addition of NR V2X TC 12.1.2.3.1-C1 and C2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3178B7" w14:textId="77777777" w:rsidR="005979E7" w:rsidRPr="00F511A5" w:rsidRDefault="005979E7" w:rsidP="00F17634">
            <w:pPr>
              <w:pStyle w:val="TAC"/>
              <w:rPr>
                <w:lang w:eastAsia="en-US"/>
              </w:rPr>
            </w:pPr>
            <w:r w:rsidRPr="00F511A5">
              <w:rPr>
                <w:lang w:eastAsia="en-US"/>
              </w:rPr>
              <w:t>16.6.0</w:t>
            </w:r>
          </w:p>
        </w:tc>
      </w:tr>
      <w:tr w:rsidR="005979E7" w:rsidRPr="00F511A5" w14:paraId="5303AD0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77F311"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B4A43F"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0DF341" w14:textId="77777777" w:rsidR="005979E7" w:rsidRPr="00F511A5" w:rsidRDefault="005979E7" w:rsidP="00F17634">
            <w:pPr>
              <w:pStyle w:val="TAC"/>
              <w:rPr>
                <w:lang w:eastAsia="en-US"/>
              </w:rPr>
            </w:pPr>
            <w:r w:rsidRPr="00F511A5">
              <w:rPr>
                <w:lang w:eastAsia="en-US"/>
              </w:rPr>
              <w:t>R5-206415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39F3E1" w14:textId="77777777" w:rsidR="005979E7" w:rsidRPr="00F511A5" w:rsidRDefault="005979E7" w:rsidP="00F17634">
            <w:pPr>
              <w:pStyle w:val="TAC"/>
              <w:rPr>
                <w:lang w:eastAsia="en-US"/>
              </w:rPr>
            </w:pPr>
            <w:r w:rsidRPr="00F511A5">
              <w:rPr>
                <w:lang w:eastAsia="en-US"/>
              </w:rPr>
              <w:t>1904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4DF4E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B9068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3D37C0" w14:textId="77777777" w:rsidR="005979E7" w:rsidRPr="00F511A5" w:rsidRDefault="005979E7" w:rsidP="00F17634">
            <w:pPr>
              <w:pStyle w:val="TAL"/>
              <w:rPr>
                <w:lang w:eastAsia="en-US"/>
              </w:rPr>
            </w:pPr>
            <w:r w:rsidRPr="00F511A5">
              <w:rPr>
                <w:lang w:eastAsia="en-US"/>
              </w:rPr>
              <w:t>Addition of eMIMO MAC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908323" w14:textId="77777777" w:rsidR="005979E7" w:rsidRPr="00F511A5" w:rsidRDefault="005979E7" w:rsidP="00F17634">
            <w:pPr>
              <w:pStyle w:val="TAC"/>
              <w:rPr>
                <w:lang w:eastAsia="en-US"/>
              </w:rPr>
            </w:pPr>
            <w:r w:rsidRPr="00F511A5">
              <w:rPr>
                <w:lang w:eastAsia="en-US"/>
              </w:rPr>
              <w:t>16.6.0</w:t>
            </w:r>
          </w:p>
        </w:tc>
      </w:tr>
      <w:tr w:rsidR="005979E7" w:rsidRPr="00F511A5" w14:paraId="779034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10F0A7"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ED2915"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4DF27B" w14:textId="77777777" w:rsidR="005979E7" w:rsidRPr="00F511A5" w:rsidRDefault="005979E7" w:rsidP="00F17634">
            <w:pPr>
              <w:pStyle w:val="TAC"/>
              <w:rPr>
                <w:lang w:eastAsia="en-US"/>
              </w:rPr>
            </w:pPr>
            <w:r w:rsidRPr="00F511A5">
              <w:rPr>
                <w:lang w:eastAsia="en-US"/>
              </w:rPr>
              <w:t>R5-206417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5C2916" w14:textId="77777777" w:rsidR="005979E7" w:rsidRPr="00F511A5" w:rsidRDefault="005979E7" w:rsidP="00F17634">
            <w:pPr>
              <w:pStyle w:val="TAC"/>
              <w:rPr>
                <w:lang w:eastAsia="en-US"/>
              </w:rPr>
            </w:pPr>
            <w:r w:rsidRPr="00F511A5">
              <w:rPr>
                <w:lang w:eastAsia="en-US"/>
              </w:rPr>
              <w:t>1780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A0E0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D707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556EAB" w14:textId="77777777" w:rsidR="005979E7" w:rsidRPr="00F511A5" w:rsidRDefault="005979E7" w:rsidP="00F17634">
            <w:pPr>
              <w:pStyle w:val="TAL"/>
              <w:rPr>
                <w:lang w:eastAsia="en-US"/>
              </w:rPr>
            </w:pPr>
            <w:r w:rsidRPr="00F511A5">
              <w:rPr>
                <w:lang w:eastAsia="en-US"/>
              </w:rPr>
              <w:t>Addition of UE power saving  test case 7.1.1.12.1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83779A" w14:textId="77777777" w:rsidR="005979E7" w:rsidRPr="00F511A5" w:rsidRDefault="005979E7" w:rsidP="00F17634">
            <w:pPr>
              <w:pStyle w:val="TAC"/>
              <w:rPr>
                <w:lang w:eastAsia="en-US"/>
              </w:rPr>
            </w:pPr>
            <w:r w:rsidRPr="00F511A5">
              <w:rPr>
                <w:lang w:eastAsia="en-US"/>
              </w:rPr>
              <w:t>16.6.0</w:t>
            </w:r>
          </w:p>
        </w:tc>
      </w:tr>
      <w:tr w:rsidR="005979E7" w:rsidRPr="00F511A5" w14:paraId="137C9C7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4843DE"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609029"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87601D" w14:textId="77777777" w:rsidR="005979E7" w:rsidRPr="00F511A5" w:rsidRDefault="005979E7" w:rsidP="00F17634">
            <w:pPr>
              <w:pStyle w:val="TAC"/>
              <w:rPr>
                <w:lang w:eastAsia="en-US"/>
              </w:rPr>
            </w:pPr>
            <w:r w:rsidRPr="00F511A5">
              <w:rPr>
                <w:lang w:eastAsia="en-US"/>
              </w:rPr>
              <w:t>R5-206418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7F35F7" w14:textId="77777777" w:rsidR="005979E7" w:rsidRPr="00F511A5" w:rsidRDefault="005979E7" w:rsidP="00F17634">
            <w:pPr>
              <w:pStyle w:val="TAC"/>
              <w:rPr>
                <w:lang w:eastAsia="en-US"/>
              </w:rPr>
            </w:pPr>
            <w:r w:rsidRPr="00F511A5">
              <w:rPr>
                <w:lang w:eastAsia="en-US"/>
              </w:rPr>
              <w:t>1782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46211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71545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BC67CA" w14:textId="77777777" w:rsidR="005979E7" w:rsidRPr="00F511A5" w:rsidRDefault="005979E7" w:rsidP="00F17634">
            <w:pPr>
              <w:pStyle w:val="TAL"/>
              <w:rPr>
                <w:lang w:eastAsia="en-US"/>
              </w:rPr>
            </w:pPr>
            <w:r w:rsidRPr="00F511A5">
              <w:rPr>
                <w:lang w:eastAsia="en-US"/>
              </w:rPr>
              <w:t>Addition of UE power saving  test case 7.1.1.12.3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E68B58" w14:textId="77777777" w:rsidR="005979E7" w:rsidRPr="00F511A5" w:rsidRDefault="005979E7" w:rsidP="00F17634">
            <w:pPr>
              <w:pStyle w:val="TAC"/>
              <w:rPr>
                <w:lang w:eastAsia="en-US"/>
              </w:rPr>
            </w:pPr>
            <w:r w:rsidRPr="00F511A5">
              <w:rPr>
                <w:lang w:eastAsia="en-US"/>
              </w:rPr>
              <w:t>16.6.0</w:t>
            </w:r>
          </w:p>
        </w:tc>
      </w:tr>
      <w:tr w:rsidR="005979E7" w:rsidRPr="00F511A5" w14:paraId="6AF81A8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8A5CFD"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D1E29C2"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34B4C4" w14:textId="77777777" w:rsidR="005979E7" w:rsidRPr="00F511A5" w:rsidRDefault="005979E7" w:rsidP="00F17634">
            <w:pPr>
              <w:pStyle w:val="TAC"/>
              <w:rPr>
                <w:lang w:eastAsia="en-US"/>
              </w:rPr>
            </w:pPr>
            <w:r w:rsidRPr="00F511A5">
              <w:rPr>
                <w:lang w:eastAsia="en-US"/>
              </w:rPr>
              <w:t>R5-206429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07B35F" w14:textId="77777777" w:rsidR="005979E7" w:rsidRPr="00F511A5" w:rsidRDefault="005979E7" w:rsidP="00F17634">
            <w:pPr>
              <w:pStyle w:val="TAC"/>
              <w:rPr>
                <w:lang w:eastAsia="en-US"/>
              </w:rPr>
            </w:pPr>
            <w:r w:rsidRPr="00F511A5">
              <w:rPr>
                <w:lang w:eastAsia="en-US"/>
              </w:rPr>
              <w:t>1764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791A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EC3CE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EA413E" w14:textId="77777777" w:rsidR="005979E7" w:rsidRPr="00F511A5" w:rsidRDefault="005979E7" w:rsidP="00F17634">
            <w:pPr>
              <w:pStyle w:val="TAL"/>
              <w:rPr>
                <w:lang w:eastAsia="en-US"/>
              </w:rPr>
            </w:pPr>
            <w:r w:rsidRPr="00F511A5">
              <w:rPr>
                <w:lang w:eastAsia="en-US"/>
              </w:rPr>
              <w:t>Update test case 8.1.5.1.1 to add UE capability nr-HO-ToEN-DC-r16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D5B11A" w14:textId="77777777" w:rsidR="005979E7" w:rsidRPr="00F511A5" w:rsidRDefault="005979E7" w:rsidP="00F17634">
            <w:pPr>
              <w:pStyle w:val="TAC"/>
              <w:rPr>
                <w:lang w:eastAsia="en-US"/>
              </w:rPr>
            </w:pPr>
            <w:r w:rsidRPr="00F511A5">
              <w:rPr>
                <w:lang w:eastAsia="en-US"/>
              </w:rPr>
              <w:t>16.6.0</w:t>
            </w:r>
          </w:p>
        </w:tc>
      </w:tr>
      <w:tr w:rsidR="005979E7" w:rsidRPr="00F511A5" w14:paraId="4C8C6E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1E459E"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61AE6A"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6D078D" w14:textId="77777777" w:rsidR="005979E7" w:rsidRPr="00F511A5" w:rsidRDefault="005979E7" w:rsidP="00F17634">
            <w:pPr>
              <w:pStyle w:val="TAC"/>
              <w:rPr>
                <w:lang w:eastAsia="en-US"/>
              </w:rPr>
            </w:pPr>
            <w:r w:rsidRPr="00F511A5">
              <w:rPr>
                <w:lang w:eastAsia="en-US"/>
              </w:rPr>
              <w:t>R5-206430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C78D68" w14:textId="77777777" w:rsidR="005979E7" w:rsidRPr="00F511A5" w:rsidRDefault="005979E7" w:rsidP="00F17634">
            <w:pPr>
              <w:pStyle w:val="TAC"/>
              <w:rPr>
                <w:lang w:eastAsia="en-US"/>
              </w:rPr>
            </w:pPr>
            <w:r w:rsidRPr="00F511A5">
              <w:rPr>
                <w:lang w:eastAsia="en-US"/>
              </w:rPr>
              <w:t>1765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8898D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5B28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360DC9" w14:textId="77777777" w:rsidR="005979E7" w:rsidRPr="00F511A5" w:rsidRDefault="005979E7" w:rsidP="00F17634">
            <w:pPr>
              <w:pStyle w:val="TAL"/>
              <w:rPr>
                <w:lang w:eastAsia="en-US"/>
              </w:rPr>
            </w:pPr>
            <w:r w:rsidRPr="00F511A5">
              <w:rPr>
                <w:lang w:eastAsia="en-US"/>
              </w:rPr>
              <w:t>Update of test case 8.2.1.1.1 to support Inter-RAT handover from NR to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BBA3EC" w14:textId="77777777" w:rsidR="005979E7" w:rsidRPr="00F511A5" w:rsidRDefault="005979E7" w:rsidP="00F17634">
            <w:pPr>
              <w:pStyle w:val="TAC"/>
              <w:rPr>
                <w:lang w:eastAsia="en-US"/>
              </w:rPr>
            </w:pPr>
            <w:r w:rsidRPr="00F511A5">
              <w:rPr>
                <w:lang w:eastAsia="en-US"/>
              </w:rPr>
              <w:t>16.6.0</w:t>
            </w:r>
          </w:p>
        </w:tc>
      </w:tr>
      <w:tr w:rsidR="005979E7" w:rsidRPr="00F511A5" w14:paraId="7DC466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7DAEF2" w14:textId="77777777" w:rsidR="005979E7" w:rsidRPr="00F511A5" w:rsidRDefault="005979E7" w:rsidP="00F17634">
            <w:pPr>
              <w:pStyle w:val="TAC"/>
              <w:rPr>
                <w:lang w:eastAsia="en-US"/>
              </w:rPr>
            </w:pPr>
            <w:r w:rsidRPr="00F511A5">
              <w:rPr>
                <w:lang w:eastAsia="en-US"/>
              </w:rPr>
              <w:t>2020-12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AD4F2E" w14:textId="77777777" w:rsidR="005979E7" w:rsidRPr="00F511A5" w:rsidRDefault="005979E7" w:rsidP="00F17634">
            <w:pPr>
              <w:pStyle w:val="TAC"/>
              <w:rPr>
                <w:lang w:eastAsia="en-US"/>
              </w:rPr>
            </w:pPr>
            <w:r w:rsidRPr="00F511A5">
              <w:rPr>
                <w:lang w:eastAsia="en-US"/>
              </w:rPr>
              <w:t>RAN#90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C38CAD" w14:textId="77777777" w:rsidR="005979E7" w:rsidRPr="00F511A5" w:rsidRDefault="005979E7" w:rsidP="00F17634">
            <w:pPr>
              <w:pStyle w:val="TAC"/>
              <w:rPr>
                <w:lang w:eastAsia="en-US"/>
              </w:rPr>
            </w:pPr>
            <w:r w:rsidRPr="00F511A5">
              <w:rPr>
                <w:lang w:eastAsia="en-US"/>
              </w:rPr>
              <w:t>R5-206431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F89115" w14:textId="77777777" w:rsidR="005979E7" w:rsidRPr="00F511A5" w:rsidRDefault="005979E7" w:rsidP="00F17634">
            <w:pPr>
              <w:pStyle w:val="TAC"/>
              <w:rPr>
                <w:lang w:eastAsia="en-US"/>
              </w:rPr>
            </w:pPr>
            <w:r w:rsidRPr="00F511A5">
              <w:rPr>
                <w:lang w:eastAsia="en-US"/>
              </w:rPr>
              <w:t>1878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E28A0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D504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244964" w14:textId="77777777" w:rsidR="005979E7" w:rsidRPr="00F511A5" w:rsidRDefault="005979E7" w:rsidP="00F17634">
            <w:pPr>
              <w:pStyle w:val="TAL"/>
              <w:rPr>
                <w:lang w:eastAsia="en-US"/>
              </w:rPr>
            </w:pPr>
            <w:r w:rsidRPr="00F511A5">
              <w:rPr>
                <w:lang w:eastAsia="en-US"/>
              </w:rPr>
              <w:t>Correction to 5GS Non-3GPP Access Test Case 9.2.2.1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203CAB" w14:textId="77777777" w:rsidR="005979E7" w:rsidRPr="00F511A5" w:rsidRDefault="005979E7" w:rsidP="00F17634">
            <w:pPr>
              <w:pStyle w:val="TAC"/>
              <w:rPr>
                <w:lang w:eastAsia="en-US"/>
              </w:rPr>
            </w:pPr>
            <w:r w:rsidRPr="00F511A5">
              <w:rPr>
                <w:lang w:eastAsia="en-US"/>
              </w:rPr>
              <w:t>16.6.0</w:t>
            </w:r>
          </w:p>
        </w:tc>
      </w:tr>
      <w:tr w:rsidR="005979E7" w:rsidRPr="00F511A5" w14:paraId="20CDC7B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AD872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6261911"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9C626F" w14:textId="77777777" w:rsidR="005979E7" w:rsidRPr="00F511A5" w:rsidRDefault="005979E7" w:rsidP="00F17634">
            <w:pPr>
              <w:pStyle w:val="TAC"/>
              <w:rPr>
                <w:lang w:eastAsia="en-US"/>
              </w:rPr>
            </w:pPr>
            <w:r w:rsidRPr="00F511A5">
              <w:rPr>
                <w:lang w:eastAsia="en-US"/>
              </w:rPr>
              <w:t>R5-210022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79448B" w14:textId="77777777" w:rsidR="005979E7" w:rsidRPr="00F511A5" w:rsidRDefault="005979E7" w:rsidP="00F17634">
            <w:pPr>
              <w:pStyle w:val="TAC"/>
              <w:rPr>
                <w:lang w:eastAsia="en-US"/>
              </w:rPr>
            </w:pPr>
            <w:r w:rsidRPr="00F511A5">
              <w:rPr>
                <w:lang w:eastAsia="en-US"/>
              </w:rPr>
              <w:t>1913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476B0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E1BF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8C3BB8" w14:textId="77777777" w:rsidR="005979E7" w:rsidRPr="00F511A5" w:rsidRDefault="005979E7" w:rsidP="00F17634">
            <w:pPr>
              <w:pStyle w:val="TAL"/>
              <w:rPr>
                <w:lang w:eastAsia="en-US"/>
              </w:rPr>
            </w:pPr>
            <w:r w:rsidRPr="00F511A5">
              <w:rPr>
                <w:lang w:eastAsia="en-US"/>
              </w:rPr>
              <w:t>Correction to NR MAC test case 7.1.1.4.2.5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DBAECD" w14:textId="77777777" w:rsidR="005979E7" w:rsidRPr="00F511A5" w:rsidRDefault="005979E7" w:rsidP="00F17634">
            <w:pPr>
              <w:pStyle w:val="TAC"/>
              <w:rPr>
                <w:lang w:eastAsia="en-US"/>
              </w:rPr>
            </w:pPr>
            <w:r w:rsidRPr="00F511A5">
              <w:rPr>
                <w:lang w:eastAsia="en-US"/>
              </w:rPr>
              <w:t>16.7.0</w:t>
            </w:r>
          </w:p>
        </w:tc>
      </w:tr>
      <w:tr w:rsidR="005979E7" w:rsidRPr="00F511A5" w14:paraId="70BB17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7377C6"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C69490"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3E2389" w14:textId="77777777" w:rsidR="005979E7" w:rsidRPr="00F511A5" w:rsidRDefault="005979E7" w:rsidP="00F17634">
            <w:pPr>
              <w:pStyle w:val="TAC"/>
              <w:rPr>
                <w:lang w:eastAsia="en-US"/>
              </w:rPr>
            </w:pPr>
            <w:r w:rsidRPr="00F511A5">
              <w:rPr>
                <w:lang w:eastAsia="en-US"/>
              </w:rPr>
              <w:t>R5-210032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E64D0F" w14:textId="77777777" w:rsidR="005979E7" w:rsidRPr="00F511A5" w:rsidRDefault="005979E7" w:rsidP="00F17634">
            <w:pPr>
              <w:pStyle w:val="TAC"/>
              <w:rPr>
                <w:lang w:eastAsia="en-US"/>
              </w:rPr>
            </w:pPr>
            <w:r w:rsidRPr="00F511A5">
              <w:rPr>
                <w:lang w:eastAsia="en-US"/>
              </w:rPr>
              <w:t>1920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270FE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9976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6B4E7A" w14:textId="77777777" w:rsidR="005979E7" w:rsidRPr="00F511A5" w:rsidRDefault="005979E7" w:rsidP="00F17634">
            <w:pPr>
              <w:pStyle w:val="TAL"/>
              <w:rPr>
                <w:lang w:eastAsia="en-US"/>
              </w:rPr>
            </w:pPr>
            <w:r w:rsidRPr="00F511A5">
              <w:rPr>
                <w:lang w:eastAsia="en-US"/>
              </w:rPr>
              <w:t>Addition of new MDT test case 8.1.6.1.2.4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AE608F" w14:textId="77777777" w:rsidR="005979E7" w:rsidRPr="00F511A5" w:rsidRDefault="005979E7" w:rsidP="00F17634">
            <w:pPr>
              <w:pStyle w:val="TAC"/>
              <w:rPr>
                <w:lang w:eastAsia="en-US"/>
              </w:rPr>
            </w:pPr>
            <w:r w:rsidRPr="00F511A5">
              <w:rPr>
                <w:lang w:eastAsia="en-US"/>
              </w:rPr>
              <w:t>16.7.0</w:t>
            </w:r>
          </w:p>
        </w:tc>
      </w:tr>
      <w:tr w:rsidR="005979E7" w:rsidRPr="00F511A5" w14:paraId="258A539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79DE8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59ECA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D9A5AE" w14:textId="77777777" w:rsidR="005979E7" w:rsidRPr="00F511A5" w:rsidRDefault="005979E7" w:rsidP="00F17634">
            <w:pPr>
              <w:pStyle w:val="TAC"/>
              <w:rPr>
                <w:lang w:eastAsia="en-US"/>
              </w:rPr>
            </w:pPr>
            <w:r w:rsidRPr="00F511A5">
              <w:rPr>
                <w:lang w:eastAsia="en-US"/>
              </w:rPr>
              <w:t>R5-210033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B5CF36" w14:textId="77777777" w:rsidR="005979E7" w:rsidRPr="00F511A5" w:rsidRDefault="005979E7" w:rsidP="00F17634">
            <w:pPr>
              <w:pStyle w:val="TAC"/>
              <w:rPr>
                <w:lang w:eastAsia="en-US"/>
              </w:rPr>
            </w:pPr>
            <w:r w:rsidRPr="00F511A5">
              <w:rPr>
                <w:lang w:eastAsia="en-US"/>
              </w:rPr>
              <w:t>1921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DB440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CC97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E5B1B5" w14:textId="77777777" w:rsidR="005979E7" w:rsidRPr="00F511A5" w:rsidRDefault="005979E7" w:rsidP="00F17634">
            <w:pPr>
              <w:pStyle w:val="TAL"/>
              <w:rPr>
                <w:lang w:eastAsia="en-US"/>
              </w:rPr>
            </w:pPr>
            <w:r w:rsidRPr="00F511A5">
              <w:rPr>
                <w:lang w:eastAsia="en-US"/>
              </w:rPr>
              <w:t>Addition of new MDT test case 8.1.6.1.2.5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DF3F41" w14:textId="77777777" w:rsidR="005979E7" w:rsidRPr="00F511A5" w:rsidRDefault="005979E7" w:rsidP="00F17634">
            <w:pPr>
              <w:pStyle w:val="TAC"/>
              <w:rPr>
                <w:lang w:eastAsia="en-US"/>
              </w:rPr>
            </w:pPr>
            <w:r w:rsidRPr="00F511A5">
              <w:rPr>
                <w:lang w:eastAsia="en-US"/>
              </w:rPr>
              <w:t>16.7.0</w:t>
            </w:r>
          </w:p>
        </w:tc>
      </w:tr>
      <w:tr w:rsidR="005979E7" w:rsidRPr="00F511A5" w14:paraId="7A1DC4C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B4A8EF"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C1A8B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71A6A1" w14:textId="77777777" w:rsidR="005979E7" w:rsidRPr="00F511A5" w:rsidRDefault="005979E7" w:rsidP="00F17634">
            <w:pPr>
              <w:pStyle w:val="TAC"/>
              <w:rPr>
                <w:lang w:eastAsia="en-US"/>
              </w:rPr>
            </w:pPr>
            <w:r w:rsidRPr="00F511A5">
              <w:rPr>
                <w:lang w:eastAsia="en-US"/>
              </w:rPr>
              <w:t>R5-210034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1252E4" w14:textId="77777777" w:rsidR="005979E7" w:rsidRPr="00F511A5" w:rsidRDefault="005979E7" w:rsidP="00F17634">
            <w:pPr>
              <w:pStyle w:val="TAC"/>
              <w:rPr>
                <w:lang w:eastAsia="en-US"/>
              </w:rPr>
            </w:pPr>
            <w:r w:rsidRPr="00F511A5">
              <w:rPr>
                <w:lang w:eastAsia="en-US"/>
              </w:rPr>
              <w:t>1922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02DDF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09AD7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5151B3" w14:textId="77777777" w:rsidR="005979E7" w:rsidRPr="00F511A5" w:rsidRDefault="005979E7" w:rsidP="00F17634">
            <w:pPr>
              <w:pStyle w:val="TAL"/>
              <w:rPr>
                <w:lang w:eastAsia="en-US"/>
              </w:rPr>
            </w:pPr>
            <w:r w:rsidRPr="00F511A5">
              <w:rPr>
                <w:lang w:eastAsia="en-US"/>
              </w:rPr>
              <w:t>Addition of new MDT test case 8.1.6.1.2.6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B83033" w14:textId="77777777" w:rsidR="005979E7" w:rsidRPr="00F511A5" w:rsidRDefault="005979E7" w:rsidP="00F17634">
            <w:pPr>
              <w:pStyle w:val="TAC"/>
              <w:rPr>
                <w:lang w:eastAsia="en-US"/>
              </w:rPr>
            </w:pPr>
            <w:r w:rsidRPr="00F511A5">
              <w:rPr>
                <w:lang w:eastAsia="en-US"/>
              </w:rPr>
              <w:t>16.7.0</w:t>
            </w:r>
          </w:p>
        </w:tc>
      </w:tr>
      <w:tr w:rsidR="005979E7" w:rsidRPr="00F511A5" w14:paraId="25256F8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3130598"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CA896F"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0752C5" w14:textId="77777777" w:rsidR="005979E7" w:rsidRPr="00F511A5" w:rsidRDefault="005979E7" w:rsidP="00F17634">
            <w:pPr>
              <w:pStyle w:val="TAC"/>
              <w:rPr>
                <w:lang w:eastAsia="en-US"/>
              </w:rPr>
            </w:pPr>
            <w:r w:rsidRPr="00F511A5">
              <w:rPr>
                <w:lang w:eastAsia="en-US"/>
              </w:rPr>
              <w:t>R5-210037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FF3BB0" w14:textId="77777777" w:rsidR="005979E7" w:rsidRPr="00F511A5" w:rsidRDefault="005979E7" w:rsidP="00F17634">
            <w:pPr>
              <w:pStyle w:val="TAC"/>
              <w:rPr>
                <w:lang w:eastAsia="en-US"/>
              </w:rPr>
            </w:pPr>
            <w:r w:rsidRPr="00F511A5">
              <w:rPr>
                <w:lang w:eastAsia="en-US"/>
              </w:rPr>
              <w:t>1925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A1ACE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72C4D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F6BC1B" w14:textId="77777777" w:rsidR="005979E7" w:rsidRPr="00F511A5" w:rsidRDefault="005979E7" w:rsidP="00F17634">
            <w:pPr>
              <w:pStyle w:val="TAL"/>
              <w:rPr>
                <w:lang w:eastAsia="en-US"/>
              </w:rPr>
            </w:pPr>
            <w:r w:rsidRPr="00F511A5">
              <w:rPr>
                <w:lang w:eastAsia="en-US"/>
              </w:rPr>
              <w:t>Addition of new MDT test case 8.1.6.1.2.9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9B3AA3" w14:textId="77777777" w:rsidR="005979E7" w:rsidRPr="00F511A5" w:rsidRDefault="005979E7" w:rsidP="00F17634">
            <w:pPr>
              <w:pStyle w:val="TAC"/>
              <w:rPr>
                <w:lang w:eastAsia="en-US"/>
              </w:rPr>
            </w:pPr>
            <w:r w:rsidRPr="00F511A5">
              <w:rPr>
                <w:lang w:eastAsia="en-US"/>
              </w:rPr>
              <w:t>16.7.0</w:t>
            </w:r>
          </w:p>
        </w:tc>
      </w:tr>
      <w:tr w:rsidR="005979E7" w:rsidRPr="00F511A5" w14:paraId="5845A4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349909"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DFC5F1"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B94F99" w14:textId="77777777" w:rsidR="005979E7" w:rsidRPr="00F511A5" w:rsidRDefault="005979E7" w:rsidP="00F17634">
            <w:pPr>
              <w:pStyle w:val="TAC"/>
              <w:rPr>
                <w:lang w:eastAsia="en-US"/>
              </w:rPr>
            </w:pPr>
            <w:r w:rsidRPr="00F511A5">
              <w:rPr>
                <w:lang w:eastAsia="en-US"/>
              </w:rPr>
              <w:t>R5-210038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2F5808" w14:textId="77777777" w:rsidR="005979E7" w:rsidRPr="00F511A5" w:rsidRDefault="005979E7" w:rsidP="00F17634">
            <w:pPr>
              <w:pStyle w:val="TAC"/>
              <w:rPr>
                <w:lang w:eastAsia="en-US"/>
              </w:rPr>
            </w:pPr>
            <w:r w:rsidRPr="00F511A5">
              <w:rPr>
                <w:lang w:eastAsia="en-US"/>
              </w:rPr>
              <w:t>1926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50EE4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D18B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EF32A4" w14:textId="77777777" w:rsidR="005979E7" w:rsidRPr="00F511A5" w:rsidRDefault="005979E7" w:rsidP="00F17634">
            <w:pPr>
              <w:pStyle w:val="TAL"/>
              <w:rPr>
                <w:lang w:eastAsia="en-US"/>
              </w:rPr>
            </w:pPr>
            <w:r w:rsidRPr="00F511A5">
              <w:rPr>
                <w:lang w:eastAsia="en-US"/>
              </w:rPr>
              <w:t>Addition of new MDT test case 8.1.6.1.2.10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768E80" w14:textId="77777777" w:rsidR="005979E7" w:rsidRPr="00F511A5" w:rsidRDefault="005979E7" w:rsidP="00F17634">
            <w:pPr>
              <w:pStyle w:val="TAC"/>
              <w:rPr>
                <w:lang w:eastAsia="en-US"/>
              </w:rPr>
            </w:pPr>
            <w:r w:rsidRPr="00F511A5">
              <w:rPr>
                <w:lang w:eastAsia="en-US"/>
              </w:rPr>
              <w:t>16.7.0</w:t>
            </w:r>
          </w:p>
        </w:tc>
      </w:tr>
      <w:tr w:rsidR="005979E7" w:rsidRPr="00F511A5" w14:paraId="324DE1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D535E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818090"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B2DDD26" w14:textId="77777777" w:rsidR="005979E7" w:rsidRPr="00F511A5" w:rsidRDefault="005979E7" w:rsidP="00F17634">
            <w:pPr>
              <w:pStyle w:val="TAC"/>
              <w:rPr>
                <w:lang w:eastAsia="en-US"/>
              </w:rPr>
            </w:pPr>
            <w:r w:rsidRPr="00F511A5">
              <w:rPr>
                <w:lang w:eastAsia="en-US"/>
              </w:rPr>
              <w:t>R5-210039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89B434" w14:textId="77777777" w:rsidR="005979E7" w:rsidRPr="00F511A5" w:rsidRDefault="005979E7" w:rsidP="00F17634">
            <w:pPr>
              <w:pStyle w:val="TAC"/>
              <w:rPr>
                <w:lang w:eastAsia="en-US"/>
              </w:rPr>
            </w:pPr>
            <w:r w:rsidRPr="00F511A5">
              <w:rPr>
                <w:lang w:eastAsia="en-US"/>
              </w:rPr>
              <w:t>1927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D2E79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0C38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EAA306" w14:textId="77777777" w:rsidR="005979E7" w:rsidRPr="00F511A5" w:rsidRDefault="005979E7" w:rsidP="00F17634">
            <w:pPr>
              <w:pStyle w:val="TAL"/>
              <w:rPr>
                <w:lang w:eastAsia="en-US"/>
              </w:rPr>
            </w:pPr>
            <w:r w:rsidRPr="00F511A5">
              <w:rPr>
                <w:lang w:eastAsia="en-US"/>
              </w:rPr>
              <w:t>Addition of new MDT test case 8.1.6.1.2.11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7D05A2" w14:textId="77777777" w:rsidR="005979E7" w:rsidRPr="00F511A5" w:rsidRDefault="005979E7" w:rsidP="00F17634">
            <w:pPr>
              <w:pStyle w:val="TAC"/>
              <w:rPr>
                <w:lang w:eastAsia="en-US"/>
              </w:rPr>
            </w:pPr>
            <w:r w:rsidRPr="00F511A5">
              <w:rPr>
                <w:lang w:eastAsia="en-US"/>
              </w:rPr>
              <w:t>16.7.0</w:t>
            </w:r>
          </w:p>
        </w:tc>
      </w:tr>
      <w:tr w:rsidR="005979E7" w:rsidRPr="00F511A5" w14:paraId="7BCF2E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BFC1A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762A20"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3AAF1E" w14:textId="77777777" w:rsidR="005979E7" w:rsidRPr="00F511A5" w:rsidRDefault="005979E7" w:rsidP="00F17634">
            <w:pPr>
              <w:pStyle w:val="TAC"/>
              <w:rPr>
                <w:lang w:eastAsia="en-US"/>
              </w:rPr>
            </w:pPr>
            <w:r w:rsidRPr="00F511A5">
              <w:rPr>
                <w:lang w:eastAsia="en-US"/>
              </w:rPr>
              <w:t>R5-210062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5CF327" w14:textId="77777777" w:rsidR="005979E7" w:rsidRPr="00F511A5" w:rsidRDefault="005979E7" w:rsidP="00F17634">
            <w:pPr>
              <w:pStyle w:val="TAC"/>
              <w:rPr>
                <w:lang w:eastAsia="en-US"/>
              </w:rPr>
            </w:pPr>
            <w:r w:rsidRPr="00F511A5">
              <w:rPr>
                <w:lang w:eastAsia="en-US"/>
              </w:rPr>
              <w:t>1930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E9168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12208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76623D" w14:textId="77777777" w:rsidR="005979E7" w:rsidRPr="00F511A5" w:rsidRDefault="005979E7" w:rsidP="00F17634">
            <w:pPr>
              <w:pStyle w:val="TAL"/>
              <w:rPr>
                <w:lang w:eastAsia="en-US"/>
              </w:rPr>
            </w:pPr>
            <w:r w:rsidRPr="00F511A5">
              <w:rPr>
                <w:lang w:eastAsia="en-US"/>
              </w:rPr>
              <w:t>Correction to NR Idle mode test case 6.4.1.1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A3826B" w14:textId="77777777" w:rsidR="005979E7" w:rsidRPr="00F511A5" w:rsidRDefault="005979E7" w:rsidP="00F17634">
            <w:pPr>
              <w:pStyle w:val="TAC"/>
              <w:rPr>
                <w:lang w:eastAsia="en-US"/>
              </w:rPr>
            </w:pPr>
            <w:r w:rsidRPr="00F511A5">
              <w:rPr>
                <w:lang w:eastAsia="en-US"/>
              </w:rPr>
              <w:t>16.7.0</w:t>
            </w:r>
          </w:p>
        </w:tc>
      </w:tr>
      <w:tr w:rsidR="005979E7" w:rsidRPr="00F511A5" w14:paraId="3A502E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47C45D"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44F94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1BFC4C" w14:textId="77777777" w:rsidR="005979E7" w:rsidRPr="00F511A5" w:rsidRDefault="005979E7" w:rsidP="00F17634">
            <w:pPr>
              <w:pStyle w:val="TAC"/>
              <w:rPr>
                <w:lang w:eastAsia="en-US"/>
              </w:rPr>
            </w:pPr>
            <w:r w:rsidRPr="00F511A5">
              <w:rPr>
                <w:lang w:eastAsia="en-US"/>
              </w:rPr>
              <w:t>R5-210066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AAD1D7" w14:textId="77777777" w:rsidR="005979E7" w:rsidRPr="00F511A5" w:rsidRDefault="005979E7" w:rsidP="00F17634">
            <w:pPr>
              <w:pStyle w:val="TAC"/>
              <w:rPr>
                <w:lang w:eastAsia="en-US"/>
              </w:rPr>
            </w:pPr>
            <w:r w:rsidRPr="00F511A5">
              <w:rPr>
                <w:lang w:eastAsia="en-US"/>
              </w:rPr>
              <w:t>1934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4103F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41F2E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11198E" w14:textId="77777777" w:rsidR="005979E7" w:rsidRPr="00F511A5" w:rsidRDefault="005979E7" w:rsidP="00F17634">
            <w:pPr>
              <w:pStyle w:val="TAL"/>
              <w:rPr>
                <w:lang w:eastAsia="en-US"/>
              </w:rPr>
            </w:pPr>
            <w:r w:rsidRPr="00F511A5">
              <w:rPr>
                <w:lang w:eastAsia="en-US"/>
              </w:rPr>
              <w:t>Correction to NR5GC IRAT test case 8.1.4.2.1.1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0E43EA" w14:textId="77777777" w:rsidR="005979E7" w:rsidRPr="00F511A5" w:rsidRDefault="005979E7" w:rsidP="00F17634">
            <w:pPr>
              <w:pStyle w:val="TAC"/>
              <w:rPr>
                <w:lang w:eastAsia="en-US"/>
              </w:rPr>
            </w:pPr>
            <w:r w:rsidRPr="00F511A5">
              <w:rPr>
                <w:lang w:eastAsia="en-US"/>
              </w:rPr>
              <w:t>16.7.0</w:t>
            </w:r>
          </w:p>
        </w:tc>
      </w:tr>
      <w:tr w:rsidR="005979E7" w:rsidRPr="00F511A5" w14:paraId="4A15E0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0415A6"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BF421F"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58574F" w14:textId="77777777" w:rsidR="005979E7" w:rsidRPr="00F511A5" w:rsidRDefault="005979E7" w:rsidP="00F17634">
            <w:pPr>
              <w:pStyle w:val="TAC"/>
              <w:rPr>
                <w:lang w:eastAsia="en-US"/>
              </w:rPr>
            </w:pPr>
            <w:r w:rsidRPr="00F511A5">
              <w:rPr>
                <w:lang w:eastAsia="en-US"/>
              </w:rPr>
              <w:t>R5-210131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1A4672" w14:textId="77777777" w:rsidR="005979E7" w:rsidRPr="00F511A5" w:rsidRDefault="005979E7" w:rsidP="00F17634">
            <w:pPr>
              <w:pStyle w:val="TAC"/>
              <w:rPr>
                <w:lang w:eastAsia="en-US"/>
              </w:rPr>
            </w:pPr>
            <w:r w:rsidRPr="00F511A5">
              <w:rPr>
                <w:lang w:eastAsia="en-US"/>
              </w:rPr>
              <w:t>1939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0D479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809DA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2D3795" w14:textId="77777777" w:rsidR="005979E7" w:rsidRPr="00F511A5" w:rsidRDefault="005979E7" w:rsidP="00F17634">
            <w:pPr>
              <w:pStyle w:val="TAL"/>
              <w:rPr>
                <w:lang w:eastAsia="en-US"/>
              </w:rPr>
            </w:pPr>
            <w:r w:rsidRPr="00F511A5">
              <w:rPr>
                <w:lang w:eastAsia="en-US"/>
              </w:rPr>
              <w:t>Correction of NR CA TC 8.1.4.1.7.x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BA2B24" w14:textId="77777777" w:rsidR="005979E7" w:rsidRPr="00F511A5" w:rsidRDefault="005979E7" w:rsidP="00F17634">
            <w:pPr>
              <w:pStyle w:val="TAC"/>
              <w:rPr>
                <w:lang w:eastAsia="en-US"/>
              </w:rPr>
            </w:pPr>
            <w:r w:rsidRPr="00F511A5">
              <w:rPr>
                <w:lang w:eastAsia="en-US"/>
              </w:rPr>
              <w:t>16.7.0</w:t>
            </w:r>
          </w:p>
        </w:tc>
      </w:tr>
      <w:tr w:rsidR="005979E7" w:rsidRPr="00F511A5" w14:paraId="7D38FF9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3FCE6C"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DEDE5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03EEDF" w14:textId="77777777" w:rsidR="005979E7" w:rsidRPr="00F511A5" w:rsidRDefault="005979E7" w:rsidP="00F17634">
            <w:pPr>
              <w:pStyle w:val="TAC"/>
              <w:rPr>
                <w:lang w:eastAsia="en-US"/>
              </w:rPr>
            </w:pPr>
            <w:r w:rsidRPr="00F511A5">
              <w:rPr>
                <w:lang w:eastAsia="en-US"/>
              </w:rPr>
              <w:t>R5-210133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EF96E2" w14:textId="77777777" w:rsidR="005979E7" w:rsidRPr="00F511A5" w:rsidRDefault="005979E7" w:rsidP="00F17634">
            <w:pPr>
              <w:pStyle w:val="TAC"/>
              <w:rPr>
                <w:lang w:eastAsia="en-US"/>
              </w:rPr>
            </w:pPr>
            <w:r w:rsidRPr="00F511A5">
              <w:rPr>
                <w:lang w:eastAsia="en-US"/>
              </w:rPr>
              <w:t>1941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7C4CF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A0A88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6DD09A" w14:textId="77777777" w:rsidR="005979E7" w:rsidRPr="00F511A5" w:rsidRDefault="005979E7" w:rsidP="00F17634">
            <w:pPr>
              <w:pStyle w:val="TAL"/>
              <w:rPr>
                <w:lang w:eastAsia="en-US"/>
              </w:rPr>
            </w:pPr>
            <w:r w:rsidRPr="00F511A5">
              <w:rPr>
                <w:lang w:eastAsia="en-US"/>
              </w:rPr>
              <w:t>Update of power level tables for Multilayer EPSFB TC 11.1.x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E89F6D" w14:textId="77777777" w:rsidR="005979E7" w:rsidRPr="00F511A5" w:rsidRDefault="005979E7" w:rsidP="00F17634">
            <w:pPr>
              <w:pStyle w:val="TAC"/>
              <w:rPr>
                <w:lang w:eastAsia="en-US"/>
              </w:rPr>
            </w:pPr>
            <w:r w:rsidRPr="00F511A5">
              <w:rPr>
                <w:lang w:eastAsia="en-US"/>
              </w:rPr>
              <w:t>16.7.0</w:t>
            </w:r>
          </w:p>
        </w:tc>
      </w:tr>
      <w:tr w:rsidR="005979E7" w:rsidRPr="00F511A5" w14:paraId="0EEB22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B36D9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8063B9"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7E5B38" w14:textId="77777777" w:rsidR="005979E7" w:rsidRPr="00F511A5" w:rsidRDefault="005979E7" w:rsidP="00F17634">
            <w:pPr>
              <w:pStyle w:val="TAC"/>
              <w:rPr>
                <w:lang w:eastAsia="en-US"/>
              </w:rPr>
            </w:pPr>
            <w:r w:rsidRPr="00F511A5">
              <w:rPr>
                <w:lang w:eastAsia="en-US"/>
              </w:rPr>
              <w:t>R5-210159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7E30DC" w14:textId="77777777" w:rsidR="005979E7" w:rsidRPr="00F511A5" w:rsidRDefault="005979E7" w:rsidP="00F17634">
            <w:pPr>
              <w:pStyle w:val="TAC"/>
              <w:rPr>
                <w:lang w:eastAsia="en-US"/>
              </w:rPr>
            </w:pPr>
            <w:r w:rsidRPr="00F511A5">
              <w:rPr>
                <w:lang w:eastAsia="en-US"/>
              </w:rPr>
              <w:t>1944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2546A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137F1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0008E0" w14:textId="77777777" w:rsidR="005979E7" w:rsidRPr="00F511A5" w:rsidRDefault="005979E7" w:rsidP="00F17634">
            <w:pPr>
              <w:pStyle w:val="TAL"/>
              <w:rPr>
                <w:lang w:eastAsia="en-US"/>
              </w:rPr>
            </w:pPr>
            <w:r w:rsidRPr="00F511A5">
              <w:rPr>
                <w:lang w:eastAsia="en-US"/>
              </w:rPr>
              <w:t>Editorial changes to 38.523-1 Section 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613997" w14:textId="77777777" w:rsidR="005979E7" w:rsidRPr="00F511A5" w:rsidRDefault="005979E7" w:rsidP="00F17634">
            <w:pPr>
              <w:pStyle w:val="TAC"/>
              <w:rPr>
                <w:lang w:eastAsia="en-US"/>
              </w:rPr>
            </w:pPr>
            <w:r w:rsidRPr="00F511A5">
              <w:rPr>
                <w:lang w:eastAsia="en-US"/>
              </w:rPr>
              <w:t>16.7.0</w:t>
            </w:r>
          </w:p>
        </w:tc>
      </w:tr>
      <w:tr w:rsidR="005979E7" w:rsidRPr="00F511A5" w14:paraId="339F7F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A60773"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78AE55"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C4A78E" w14:textId="77777777" w:rsidR="005979E7" w:rsidRPr="00F511A5" w:rsidRDefault="005979E7" w:rsidP="00F17634">
            <w:pPr>
              <w:pStyle w:val="TAC"/>
              <w:rPr>
                <w:lang w:eastAsia="en-US"/>
              </w:rPr>
            </w:pPr>
            <w:r w:rsidRPr="00F511A5">
              <w:rPr>
                <w:lang w:eastAsia="en-US"/>
              </w:rPr>
              <w:t>R5-210160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5CC0AA" w14:textId="77777777" w:rsidR="005979E7" w:rsidRPr="00F511A5" w:rsidRDefault="005979E7" w:rsidP="00F17634">
            <w:pPr>
              <w:pStyle w:val="TAC"/>
              <w:rPr>
                <w:lang w:eastAsia="en-US"/>
              </w:rPr>
            </w:pPr>
            <w:r w:rsidRPr="00F511A5">
              <w:rPr>
                <w:lang w:eastAsia="en-US"/>
              </w:rPr>
              <w:t>1945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57F79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C196A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BC4044" w14:textId="77777777" w:rsidR="005979E7" w:rsidRPr="00F511A5" w:rsidRDefault="005979E7" w:rsidP="00F17634">
            <w:pPr>
              <w:pStyle w:val="TAL"/>
              <w:rPr>
                <w:lang w:eastAsia="en-US"/>
              </w:rPr>
            </w:pPr>
            <w:r w:rsidRPr="00F511A5">
              <w:rPr>
                <w:lang w:eastAsia="en-US"/>
              </w:rPr>
              <w:t>Editorial changes to 38.523-1 Sections 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FA6272" w14:textId="77777777" w:rsidR="005979E7" w:rsidRPr="00F511A5" w:rsidRDefault="005979E7" w:rsidP="00F17634">
            <w:pPr>
              <w:pStyle w:val="TAC"/>
              <w:rPr>
                <w:lang w:eastAsia="en-US"/>
              </w:rPr>
            </w:pPr>
            <w:r w:rsidRPr="00F511A5">
              <w:rPr>
                <w:lang w:eastAsia="en-US"/>
              </w:rPr>
              <w:t>16.7.0</w:t>
            </w:r>
          </w:p>
        </w:tc>
      </w:tr>
      <w:tr w:rsidR="005979E7" w:rsidRPr="00F511A5" w14:paraId="5F4950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DA65E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830CC7"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8E164B" w14:textId="77777777" w:rsidR="005979E7" w:rsidRPr="00F511A5" w:rsidRDefault="005979E7" w:rsidP="00F17634">
            <w:pPr>
              <w:pStyle w:val="TAC"/>
              <w:rPr>
                <w:lang w:eastAsia="en-US"/>
              </w:rPr>
            </w:pPr>
            <w:r w:rsidRPr="00F511A5">
              <w:rPr>
                <w:lang w:eastAsia="en-US"/>
              </w:rPr>
              <w:t>R5-210163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FA1995" w14:textId="77777777" w:rsidR="005979E7" w:rsidRPr="00F511A5" w:rsidRDefault="005979E7" w:rsidP="00F17634">
            <w:pPr>
              <w:pStyle w:val="TAC"/>
              <w:rPr>
                <w:lang w:eastAsia="en-US"/>
              </w:rPr>
            </w:pPr>
            <w:r w:rsidRPr="00F511A5">
              <w:rPr>
                <w:lang w:eastAsia="en-US"/>
              </w:rPr>
              <w:t>1946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B436E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AB2A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8DA131" w14:textId="77777777" w:rsidR="005979E7" w:rsidRPr="00F511A5" w:rsidRDefault="005979E7" w:rsidP="00F17634">
            <w:pPr>
              <w:pStyle w:val="TAL"/>
              <w:rPr>
                <w:lang w:eastAsia="en-US"/>
              </w:rPr>
            </w:pPr>
            <w:r w:rsidRPr="00F511A5">
              <w:rPr>
                <w:lang w:eastAsia="en-US"/>
              </w:rPr>
              <w:t>Update of TC for IMS emergency TC 11.4.10 5GMM-REGISTERED.NORMAL-SERVICE N26 interface not supported N1 to S1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6DD9CD" w14:textId="77777777" w:rsidR="005979E7" w:rsidRPr="00F511A5" w:rsidRDefault="005979E7" w:rsidP="00F17634">
            <w:pPr>
              <w:pStyle w:val="TAC"/>
              <w:rPr>
                <w:lang w:eastAsia="en-US"/>
              </w:rPr>
            </w:pPr>
            <w:r w:rsidRPr="00F511A5">
              <w:rPr>
                <w:lang w:eastAsia="en-US"/>
              </w:rPr>
              <w:t>16.7.0</w:t>
            </w:r>
          </w:p>
        </w:tc>
      </w:tr>
      <w:tr w:rsidR="005979E7" w:rsidRPr="00F511A5" w14:paraId="0129A8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AEE089"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E8A37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D4C356" w14:textId="77777777" w:rsidR="005979E7" w:rsidRPr="00F511A5" w:rsidRDefault="005979E7" w:rsidP="00F17634">
            <w:pPr>
              <w:pStyle w:val="TAC"/>
              <w:rPr>
                <w:lang w:eastAsia="en-US"/>
              </w:rPr>
            </w:pPr>
            <w:r w:rsidRPr="00F511A5">
              <w:rPr>
                <w:lang w:eastAsia="en-US"/>
              </w:rPr>
              <w:t>R5-210164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567450" w14:textId="77777777" w:rsidR="005979E7" w:rsidRPr="00F511A5" w:rsidRDefault="005979E7" w:rsidP="00F17634">
            <w:pPr>
              <w:pStyle w:val="TAC"/>
              <w:rPr>
                <w:lang w:eastAsia="en-US"/>
              </w:rPr>
            </w:pPr>
            <w:r w:rsidRPr="00F511A5">
              <w:rPr>
                <w:lang w:eastAsia="en-US"/>
              </w:rPr>
              <w:t>1947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B8F22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2DF0B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78B209" w14:textId="77777777" w:rsidR="005979E7" w:rsidRPr="00F511A5" w:rsidRDefault="005979E7" w:rsidP="00F17634">
            <w:pPr>
              <w:pStyle w:val="TAL"/>
              <w:rPr>
                <w:lang w:eastAsia="en-US"/>
              </w:rPr>
            </w:pPr>
            <w:r w:rsidRPr="00F511A5">
              <w:rPr>
                <w:lang w:eastAsia="en-US"/>
              </w:rPr>
              <w:t>Update to indication of Max nr cells in emergency test cases being active during test execution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52F263" w14:textId="77777777" w:rsidR="005979E7" w:rsidRPr="00F511A5" w:rsidRDefault="005979E7" w:rsidP="00F17634">
            <w:pPr>
              <w:pStyle w:val="TAC"/>
              <w:rPr>
                <w:lang w:eastAsia="en-US"/>
              </w:rPr>
            </w:pPr>
            <w:r w:rsidRPr="00F511A5">
              <w:rPr>
                <w:lang w:eastAsia="en-US"/>
              </w:rPr>
              <w:t>16.7.0</w:t>
            </w:r>
          </w:p>
        </w:tc>
      </w:tr>
      <w:tr w:rsidR="005979E7" w:rsidRPr="00F511A5" w14:paraId="0A644A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234CCF"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4666B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E00ED1" w14:textId="77777777" w:rsidR="005979E7" w:rsidRPr="00F511A5" w:rsidRDefault="005979E7" w:rsidP="00F17634">
            <w:pPr>
              <w:pStyle w:val="TAC"/>
              <w:rPr>
                <w:lang w:eastAsia="en-US"/>
              </w:rPr>
            </w:pPr>
            <w:r w:rsidRPr="00F511A5">
              <w:rPr>
                <w:lang w:eastAsia="en-US"/>
              </w:rPr>
              <w:t>R5-210165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A53D92" w14:textId="77777777" w:rsidR="005979E7" w:rsidRPr="00F511A5" w:rsidRDefault="005979E7" w:rsidP="00F17634">
            <w:pPr>
              <w:pStyle w:val="TAC"/>
              <w:rPr>
                <w:lang w:eastAsia="en-US"/>
              </w:rPr>
            </w:pPr>
            <w:r w:rsidRPr="00F511A5">
              <w:rPr>
                <w:lang w:eastAsia="en-US"/>
              </w:rPr>
              <w:t>1948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37EC1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6A32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141581" w14:textId="77777777" w:rsidR="005979E7" w:rsidRPr="00F511A5" w:rsidRDefault="005979E7" w:rsidP="00F17634">
            <w:pPr>
              <w:pStyle w:val="TAL"/>
              <w:rPr>
                <w:lang w:eastAsia="en-US"/>
              </w:rPr>
            </w:pPr>
            <w:r w:rsidRPr="00F511A5">
              <w:rPr>
                <w:lang w:eastAsia="en-US"/>
              </w:rPr>
              <w:t>Introduction of new IMS emergency TC 11.4.11 5GMM-REGISTERED.NORMAL-SERVICE N26 interface not supported S1 to N1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89ED60" w14:textId="77777777" w:rsidR="005979E7" w:rsidRPr="00F511A5" w:rsidRDefault="005979E7" w:rsidP="00F17634">
            <w:pPr>
              <w:pStyle w:val="TAC"/>
              <w:rPr>
                <w:lang w:eastAsia="en-US"/>
              </w:rPr>
            </w:pPr>
            <w:r w:rsidRPr="00F511A5">
              <w:rPr>
                <w:lang w:eastAsia="en-US"/>
              </w:rPr>
              <w:t>16.7.0</w:t>
            </w:r>
          </w:p>
        </w:tc>
      </w:tr>
      <w:tr w:rsidR="005979E7" w:rsidRPr="00F511A5" w14:paraId="3EEB56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9851E8"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8AFA6A"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B572C6" w14:textId="77777777" w:rsidR="005979E7" w:rsidRPr="00F511A5" w:rsidRDefault="005979E7" w:rsidP="00F17634">
            <w:pPr>
              <w:pStyle w:val="TAC"/>
              <w:rPr>
                <w:lang w:eastAsia="en-US"/>
              </w:rPr>
            </w:pPr>
            <w:r w:rsidRPr="00F511A5">
              <w:rPr>
                <w:lang w:eastAsia="en-US"/>
              </w:rPr>
              <w:t>R5-210191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00ED98" w14:textId="77777777" w:rsidR="005979E7" w:rsidRPr="00F511A5" w:rsidRDefault="005979E7" w:rsidP="00F17634">
            <w:pPr>
              <w:pStyle w:val="TAC"/>
              <w:rPr>
                <w:lang w:eastAsia="en-US"/>
              </w:rPr>
            </w:pPr>
            <w:r w:rsidRPr="00F511A5">
              <w:rPr>
                <w:lang w:eastAsia="en-US"/>
              </w:rPr>
              <w:t>1949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A7CDF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9640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409C70" w14:textId="77777777" w:rsidR="005979E7" w:rsidRPr="00F511A5" w:rsidRDefault="005979E7" w:rsidP="00F17634">
            <w:pPr>
              <w:pStyle w:val="TAL"/>
              <w:rPr>
                <w:lang w:eastAsia="en-US"/>
              </w:rPr>
            </w:pPr>
            <w:r w:rsidRPr="00F511A5">
              <w:rPr>
                <w:lang w:eastAsia="en-US"/>
              </w:rPr>
              <w:t>Correction of NR test case 9.1.5.1.8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BE55B8" w14:textId="77777777" w:rsidR="005979E7" w:rsidRPr="00F511A5" w:rsidRDefault="005979E7" w:rsidP="00F17634">
            <w:pPr>
              <w:pStyle w:val="TAC"/>
              <w:rPr>
                <w:lang w:eastAsia="en-US"/>
              </w:rPr>
            </w:pPr>
            <w:r w:rsidRPr="00F511A5">
              <w:rPr>
                <w:lang w:eastAsia="en-US"/>
              </w:rPr>
              <w:t>16.7.0</w:t>
            </w:r>
          </w:p>
        </w:tc>
      </w:tr>
      <w:tr w:rsidR="005979E7" w:rsidRPr="00F511A5" w14:paraId="49A505C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5A955F"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214FB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FB7F57" w14:textId="77777777" w:rsidR="005979E7" w:rsidRPr="00F511A5" w:rsidRDefault="005979E7" w:rsidP="00F17634">
            <w:pPr>
              <w:pStyle w:val="TAC"/>
              <w:rPr>
                <w:lang w:eastAsia="en-US"/>
              </w:rPr>
            </w:pPr>
            <w:r w:rsidRPr="00F511A5">
              <w:rPr>
                <w:lang w:eastAsia="en-US"/>
              </w:rPr>
              <w:t>R5-210197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50E302" w14:textId="77777777" w:rsidR="005979E7" w:rsidRPr="00F511A5" w:rsidRDefault="005979E7" w:rsidP="00F17634">
            <w:pPr>
              <w:pStyle w:val="TAC"/>
              <w:rPr>
                <w:lang w:eastAsia="en-US"/>
              </w:rPr>
            </w:pPr>
            <w:r w:rsidRPr="00F511A5">
              <w:rPr>
                <w:lang w:eastAsia="en-US"/>
              </w:rPr>
              <w:t>1950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21724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29201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C13BEB" w14:textId="77777777" w:rsidR="005979E7" w:rsidRPr="00F511A5" w:rsidRDefault="005979E7" w:rsidP="00F17634">
            <w:pPr>
              <w:pStyle w:val="TAL"/>
              <w:rPr>
                <w:lang w:eastAsia="en-US"/>
              </w:rPr>
            </w:pPr>
            <w:r w:rsidRPr="00F511A5">
              <w:rPr>
                <w:lang w:eastAsia="en-US"/>
              </w:rPr>
              <w:t>Corrections to RLC test case 7.1.2.3.8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24823C" w14:textId="77777777" w:rsidR="005979E7" w:rsidRPr="00F511A5" w:rsidRDefault="005979E7" w:rsidP="00F17634">
            <w:pPr>
              <w:pStyle w:val="TAC"/>
              <w:rPr>
                <w:lang w:eastAsia="en-US"/>
              </w:rPr>
            </w:pPr>
            <w:r w:rsidRPr="00F511A5">
              <w:rPr>
                <w:lang w:eastAsia="en-US"/>
              </w:rPr>
              <w:t>16.7.0</w:t>
            </w:r>
          </w:p>
        </w:tc>
      </w:tr>
      <w:tr w:rsidR="005979E7" w:rsidRPr="00F511A5" w14:paraId="3A0FF0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DC405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9C6221"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6D6BBF" w14:textId="77777777" w:rsidR="005979E7" w:rsidRPr="00F511A5" w:rsidRDefault="005979E7" w:rsidP="00F17634">
            <w:pPr>
              <w:pStyle w:val="TAC"/>
              <w:rPr>
                <w:lang w:eastAsia="en-US"/>
              </w:rPr>
            </w:pPr>
            <w:r w:rsidRPr="00F511A5">
              <w:rPr>
                <w:lang w:eastAsia="en-US"/>
              </w:rPr>
              <w:t>R5-210200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CB5D78" w14:textId="77777777" w:rsidR="005979E7" w:rsidRPr="00F511A5" w:rsidRDefault="005979E7" w:rsidP="00F17634">
            <w:pPr>
              <w:pStyle w:val="TAC"/>
              <w:rPr>
                <w:lang w:eastAsia="en-US"/>
              </w:rPr>
            </w:pPr>
            <w:r w:rsidRPr="00F511A5">
              <w:rPr>
                <w:lang w:eastAsia="en-US"/>
              </w:rPr>
              <w:t>1952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CDB1B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2698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BF3300" w14:textId="77777777" w:rsidR="005979E7" w:rsidRPr="00F511A5" w:rsidRDefault="005979E7" w:rsidP="00F17634">
            <w:pPr>
              <w:pStyle w:val="TAL"/>
              <w:rPr>
                <w:lang w:eastAsia="en-US"/>
              </w:rPr>
            </w:pPr>
            <w:r w:rsidRPr="00F511A5">
              <w:rPr>
                <w:lang w:eastAsia="en-US"/>
              </w:rPr>
              <w:t>Corrections to test case 8.1.4.2.1.2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146FC0" w14:textId="77777777" w:rsidR="005979E7" w:rsidRPr="00F511A5" w:rsidRDefault="005979E7" w:rsidP="00F17634">
            <w:pPr>
              <w:pStyle w:val="TAC"/>
              <w:rPr>
                <w:lang w:eastAsia="en-US"/>
              </w:rPr>
            </w:pPr>
            <w:r w:rsidRPr="00F511A5">
              <w:rPr>
                <w:lang w:eastAsia="en-US"/>
              </w:rPr>
              <w:t>16.7.0</w:t>
            </w:r>
          </w:p>
        </w:tc>
      </w:tr>
      <w:tr w:rsidR="005979E7" w:rsidRPr="00F511A5" w14:paraId="02ECAD6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7E60AB"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4F43E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EDEA10" w14:textId="77777777" w:rsidR="005979E7" w:rsidRPr="00F511A5" w:rsidRDefault="005979E7" w:rsidP="00F17634">
            <w:pPr>
              <w:pStyle w:val="TAC"/>
              <w:rPr>
                <w:lang w:eastAsia="en-US"/>
              </w:rPr>
            </w:pPr>
            <w:r w:rsidRPr="00F511A5">
              <w:rPr>
                <w:lang w:eastAsia="en-US"/>
              </w:rPr>
              <w:t>R5-210320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39312A" w14:textId="77777777" w:rsidR="005979E7" w:rsidRPr="00F511A5" w:rsidRDefault="005979E7" w:rsidP="00F17634">
            <w:pPr>
              <w:pStyle w:val="TAC"/>
              <w:rPr>
                <w:lang w:eastAsia="en-US"/>
              </w:rPr>
            </w:pPr>
            <w:r w:rsidRPr="00F511A5">
              <w:rPr>
                <w:lang w:eastAsia="en-US"/>
              </w:rPr>
              <w:t>1957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2011C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57640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A60F42" w14:textId="77777777" w:rsidR="005979E7" w:rsidRPr="00F511A5" w:rsidRDefault="005979E7" w:rsidP="00F17634">
            <w:pPr>
              <w:pStyle w:val="TAL"/>
              <w:rPr>
                <w:lang w:eastAsia="en-US"/>
              </w:rPr>
            </w:pPr>
            <w:r w:rsidRPr="00F511A5">
              <w:rPr>
                <w:lang w:eastAsia="en-US"/>
              </w:rPr>
              <w:t>Correction to NR Idle mode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A40F52" w14:textId="77777777" w:rsidR="005979E7" w:rsidRPr="00F511A5" w:rsidRDefault="005979E7" w:rsidP="00F17634">
            <w:pPr>
              <w:pStyle w:val="TAC"/>
              <w:rPr>
                <w:lang w:eastAsia="en-US"/>
              </w:rPr>
            </w:pPr>
            <w:r w:rsidRPr="00F511A5">
              <w:rPr>
                <w:lang w:eastAsia="en-US"/>
              </w:rPr>
              <w:t>16.7.0</w:t>
            </w:r>
          </w:p>
        </w:tc>
      </w:tr>
      <w:tr w:rsidR="005979E7" w:rsidRPr="00F511A5" w14:paraId="27009F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C548EB"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8B4CEB"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12B347" w14:textId="77777777" w:rsidR="005979E7" w:rsidRPr="00F511A5" w:rsidRDefault="005979E7" w:rsidP="00F17634">
            <w:pPr>
              <w:pStyle w:val="TAC"/>
              <w:rPr>
                <w:lang w:eastAsia="en-US"/>
              </w:rPr>
            </w:pPr>
            <w:r w:rsidRPr="00F511A5">
              <w:rPr>
                <w:lang w:eastAsia="en-US"/>
              </w:rPr>
              <w:t>R5-210321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7497D0" w14:textId="77777777" w:rsidR="005979E7" w:rsidRPr="00F511A5" w:rsidRDefault="005979E7" w:rsidP="00F17634">
            <w:pPr>
              <w:pStyle w:val="TAC"/>
              <w:rPr>
                <w:lang w:eastAsia="en-US"/>
              </w:rPr>
            </w:pPr>
            <w:r w:rsidRPr="00F511A5">
              <w:rPr>
                <w:lang w:eastAsia="en-US"/>
              </w:rPr>
              <w:t>1958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F0EB6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842E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E896AC" w14:textId="77777777" w:rsidR="005979E7" w:rsidRPr="00F511A5" w:rsidRDefault="005979E7" w:rsidP="00F17634">
            <w:pPr>
              <w:pStyle w:val="TAL"/>
              <w:rPr>
                <w:lang w:eastAsia="en-US"/>
              </w:rPr>
            </w:pPr>
            <w:r w:rsidRPr="00F511A5">
              <w:rPr>
                <w:lang w:eastAsia="en-US"/>
              </w:rPr>
              <w:t>Correction to UL-SCH TBS selection test cases common clause 7.1.1.4.2.0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E9236B" w14:textId="77777777" w:rsidR="005979E7" w:rsidRPr="00F511A5" w:rsidRDefault="005979E7" w:rsidP="00F17634">
            <w:pPr>
              <w:pStyle w:val="TAC"/>
              <w:rPr>
                <w:lang w:eastAsia="en-US"/>
              </w:rPr>
            </w:pPr>
            <w:r w:rsidRPr="00F511A5">
              <w:rPr>
                <w:lang w:eastAsia="en-US"/>
              </w:rPr>
              <w:t>16.7.0</w:t>
            </w:r>
          </w:p>
        </w:tc>
      </w:tr>
      <w:tr w:rsidR="005979E7" w:rsidRPr="00F511A5" w14:paraId="6FF8082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E1C39B" w14:textId="77777777" w:rsidR="005979E7" w:rsidRPr="00F511A5" w:rsidRDefault="005979E7" w:rsidP="00F17634">
            <w:pPr>
              <w:pStyle w:val="TAC"/>
              <w:rPr>
                <w:lang w:eastAsia="en-US"/>
              </w:rPr>
            </w:pPr>
            <w:r w:rsidRPr="00F511A5">
              <w:rPr>
                <w:lang w:eastAsia="en-US"/>
              </w:rPr>
              <w:lastRenderedPageBreak/>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19F90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72AA8D" w14:textId="77777777" w:rsidR="005979E7" w:rsidRPr="00F511A5" w:rsidRDefault="005979E7" w:rsidP="00F17634">
            <w:pPr>
              <w:pStyle w:val="TAC"/>
              <w:rPr>
                <w:lang w:eastAsia="en-US"/>
              </w:rPr>
            </w:pPr>
            <w:r w:rsidRPr="00F511A5">
              <w:rPr>
                <w:lang w:eastAsia="en-US"/>
              </w:rPr>
              <w:t>R5-210322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05C17C" w14:textId="77777777" w:rsidR="005979E7" w:rsidRPr="00F511A5" w:rsidRDefault="005979E7" w:rsidP="00F17634">
            <w:pPr>
              <w:pStyle w:val="TAC"/>
              <w:rPr>
                <w:lang w:eastAsia="en-US"/>
              </w:rPr>
            </w:pPr>
            <w:r w:rsidRPr="00F511A5">
              <w:rPr>
                <w:lang w:eastAsia="en-US"/>
              </w:rPr>
              <w:t>1959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DC78D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1535F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C4E8E1" w14:textId="77777777" w:rsidR="005979E7" w:rsidRPr="00F511A5" w:rsidRDefault="005979E7" w:rsidP="00F17634">
            <w:pPr>
              <w:pStyle w:val="TAL"/>
              <w:rPr>
                <w:lang w:eastAsia="en-US"/>
              </w:rPr>
            </w:pPr>
            <w:r w:rsidRPr="00F511A5">
              <w:rPr>
                <w:lang w:eastAsia="en-US"/>
              </w:rPr>
              <w:t>Correction to 5GMM Initial Registration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26BB9B" w14:textId="77777777" w:rsidR="005979E7" w:rsidRPr="00F511A5" w:rsidRDefault="005979E7" w:rsidP="00F17634">
            <w:pPr>
              <w:pStyle w:val="TAC"/>
              <w:rPr>
                <w:lang w:eastAsia="en-US"/>
              </w:rPr>
            </w:pPr>
            <w:r w:rsidRPr="00F511A5">
              <w:rPr>
                <w:lang w:eastAsia="en-US"/>
              </w:rPr>
              <w:t>16.7.0</w:t>
            </w:r>
          </w:p>
        </w:tc>
      </w:tr>
      <w:tr w:rsidR="005979E7" w:rsidRPr="00F511A5" w14:paraId="3ECE9F0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95E31D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A9CA75"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C8D8CD" w14:textId="77777777" w:rsidR="005979E7" w:rsidRPr="00F511A5" w:rsidRDefault="005979E7" w:rsidP="00F17634">
            <w:pPr>
              <w:pStyle w:val="TAC"/>
              <w:rPr>
                <w:lang w:eastAsia="en-US"/>
              </w:rPr>
            </w:pPr>
            <w:r w:rsidRPr="00F511A5">
              <w:rPr>
                <w:lang w:eastAsia="en-US"/>
              </w:rPr>
              <w:t>R5-210356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31F257" w14:textId="77777777" w:rsidR="005979E7" w:rsidRPr="00F511A5" w:rsidRDefault="005979E7" w:rsidP="00F17634">
            <w:pPr>
              <w:pStyle w:val="TAC"/>
              <w:rPr>
                <w:lang w:eastAsia="en-US"/>
              </w:rPr>
            </w:pPr>
            <w:r w:rsidRPr="00F511A5">
              <w:rPr>
                <w:lang w:eastAsia="en-US"/>
              </w:rPr>
              <w:t>1964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82A9A1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6758A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C1AE47" w14:textId="77777777" w:rsidR="005979E7" w:rsidRPr="00F511A5" w:rsidRDefault="005979E7" w:rsidP="00F17634">
            <w:pPr>
              <w:pStyle w:val="TAL"/>
              <w:rPr>
                <w:lang w:eastAsia="en-US"/>
              </w:rPr>
            </w:pPr>
            <w:r w:rsidRPr="00F511A5">
              <w:rPr>
                <w:lang w:eastAsia="en-US"/>
              </w:rPr>
              <w:t>Corrections to test case 11.3.1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47B3EF" w14:textId="77777777" w:rsidR="005979E7" w:rsidRPr="00F511A5" w:rsidRDefault="005979E7" w:rsidP="00F17634">
            <w:pPr>
              <w:pStyle w:val="TAC"/>
              <w:rPr>
                <w:lang w:eastAsia="en-US"/>
              </w:rPr>
            </w:pPr>
            <w:r w:rsidRPr="00F511A5">
              <w:rPr>
                <w:lang w:eastAsia="en-US"/>
              </w:rPr>
              <w:t>16.7.0</w:t>
            </w:r>
          </w:p>
        </w:tc>
      </w:tr>
      <w:tr w:rsidR="005979E7" w:rsidRPr="00F511A5" w14:paraId="6D8C22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B6D8A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A18E9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E7816F" w14:textId="77777777" w:rsidR="005979E7" w:rsidRPr="00F511A5" w:rsidRDefault="005979E7" w:rsidP="00F17634">
            <w:pPr>
              <w:pStyle w:val="TAC"/>
              <w:rPr>
                <w:lang w:eastAsia="en-US"/>
              </w:rPr>
            </w:pPr>
            <w:r w:rsidRPr="00F511A5">
              <w:rPr>
                <w:lang w:eastAsia="en-US"/>
              </w:rPr>
              <w:t>R5-210361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5D459C" w14:textId="77777777" w:rsidR="005979E7" w:rsidRPr="00F511A5" w:rsidRDefault="005979E7" w:rsidP="00F17634">
            <w:pPr>
              <w:pStyle w:val="TAC"/>
              <w:rPr>
                <w:lang w:eastAsia="en-US"/>
              </w:rPr>
            </w:pPr>
            <w:r w:rsidRPr="00F511A5">
              <w:rPr>
                <w:lang w:eastAsia="en-US"/>
              </w:rPr>
              <w:t>1966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4433A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7F9B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79047F" w14:textId="77777777" w:rsidR="005979E7" w:rsidRPr="00F511A5" w:rsidRDefault="005979E7" w:rsidP="00F17634">
            <w:pPr>
              <w:pStyle w:val="TAL"/>
              <w:rPr>
                <w:lang w:eastAsia="en-US"/>
              </w:rPr>
            </w:pPr>
            <w:r w:rsidRPr="00F511A5">
              <w:rPr>
                <w:lang w:eastAsia="en-US"/>
              </w:rPr>
              <w:t>Correction to NR5G RRC TC 8.1.1.3.3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AE6CAD" w14:textId="77777777" w:rsidR="005979E7" w:rsidRPr="00F511A5" w:rsidRDefault="005979E7" w:rsidP="00F17634">
            <w:pPr>
              <w:pStyle w:val="TAC"/>
              <w:rPr>
                <w:lang w:eastAsia="en-US"/>
              </w:rPr>
            </w:pPr>
            <w:r w:rsidRPr="00F511A5">
              <w:rPr>
                <w:lang w:eastAsia="en-US"/>
              </w:rPr>
              <w:t>16.7.0</w:t>
            </w:r>
          </w:p>
        </w:tc>
      </w:tr>
      <w:tr w:rsidR="005979E7" w:rsidRPr="00F511A5" w14:paraId="270D509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0CF51C"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2406D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28485E" w14:textId="77777777" w:rsidR="005979E7" w:rsidRPr="00F511A5" w:rsidRDefault="005979E7" w:rsidP="00F17634">
            <w:pPr>
              <w:pStyle w:val="TAC"/>
              <w:rPr>
                <w:lang w:eastAsia="en-US"/>
              </w:rPr>
            </w:pPr>
            <w:r w:rsidRPr="00F511A5">
              <w:rPr>
                <w:lang w:eastAsia="en-US"/>
              </w:rPr>
              <w:t>R5-210366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6D1031" w14:textId="77777777" w:rsidR="005979E7" w:rsidRPr="00F511A5" w:rsidRDefault="005979E7" w:rsidP="00F17634">
            <w:pPr>
              <w:pStyle w:val="TAC"/>
              <w:rPr>
                <w:lang w:eastAsia="en-US"/>
              </w:rPr>
            </w:pPr>
            <w:r w:rsidRPr="00F511A5">
              <w:rPr>
                <w:lang w:eastAsia="en-US"/>
              </w:rPr>
              <w:t>1971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13240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5A27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988633" w14:textId="77777777" w:rsidR="005979E7" w:rsidRPr="00F511A5" w:rsidRDefault="005979E7" w:rsidP="00F17634">
            <w:pPr>
              <w:pStyle w:val="TAL"/>
              <w:rPr>
                <w:lang w:eastAsia="en-US"/>
              </w:rPr>
            </w:pPr>
            <w:r w:rsidRPr="00F511A5">
              <w:rPr>
                <w:lang w:eastAsia="en-US"/>
              </w:rPr>
              <w:t>Correction to NR-DC RRC TC 8.2.5.2.2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611272" w14:textId="77777777" w:rsidR="005979E7" w:rsidRPr="00F511A5" w:rsidRDefault="005979E7" w:rsidP="00F17634">
            <w:pPr>
              <w:pStyle w:val="TAC"/>
              <w:rPr>
                <w:lang w:eastAsia="en-US"/>
              </w:rPr>
            </w:pPr>
            <w:r w:rsidRPr="00F511A5">
              <w:rPr>
                <w:lang w:eastAsia="en-US"/>
              </w:rPr>
              <w:t>16.7.0</w:t>
            </w:r>
          </w:p>
        </w:tc>
      </w:tr>
      <w:tr w:rsidR="005979E7" w:rsidRPr="00F511A5" w14:paraId="1F136C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D8AA83"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1231AA"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082AF0" w14:textId="77777777" w:rsidR="005979E7" w:rsidRPr="00F511A5" w:rsidRDefault="005979E7" w:rsidP="00F17634">
            <w:pPr>
              <w:pStyle w:val="TAC"/>
              <w:rPr>
                <w:lang w:eastAsia="en-US"/>
              </w:rPr>
            </w:pPr>
            <w:r w:rsidRPr="00F511A5">
              <w:rPr>
                <w:lang w:eastAsia="en-US"/>
              </w:rPr>
              <w:t>R5-210367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640D67" w14:textId="77777777" w:rsidR="005979E7" w:rsidRPr="00F511A5" w:rsidRDefault="005979E7" w:rsidP="00F17634">
            <w:pPr>
              <w:pStyle w:val="TAC"/>
              <w:rPr>
                <w:lang w:eastAsia="en-US"/>
              </w:rPr>
            </w:pPr>
            <w:r w:rsidRPr="00F511A5">
              <w:rPr>
                <w:lang w:eastAsia="en-US"/>
              </w:rPr>
              <w:t>1972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632EE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0BA2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6B7366" w14:textId="77777777" w:rsidR="005979E7" w:rsidRPr="00F511A5" w:rsidRDefault="005979E7" w:rsidP="00F17634">
            <w:pPr>
              <w:pStyle w:val="TAL"/>
              <w:rPr>
                <w:lang w:eastAsia="en-US"/>
              </w:rPr>
            </w:pPr>
            <w:r w:rsidRPr="00F511A5">
              <w:rPr>
                <w:lang w:eastAsia="en-US"/>
              </w:rPr>
              <w:t>Correction to NR5G RRC IRAT TC 8.1.4.2.1.1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36F9A0" w14:textId="77777777" w:rsidR="005979E7" w:rsidRPr="00F511A5" w:rsidRDefault="005979E7" w:rsidP="00F17634">
            <w:pPr>
              <w:pStyle w:val="TAC"/>
              <w:rPr>
                <w:lang w:eastAsia="en-US"/>
              </w:rPr>
            </w:pPr>
            <w:r w:rsidRPr="00F511A5">
              <w:rPr>
                <w:lang w:eastAsia="en-US"/>
              </w:rPr>
              <w:t>16.7.0</w:t>
            </w:r>
          </w:p>
        </w:tc>
      </w:tr>
      <w:tr w:rsidR="005979E7" w:rsidRPr="00F511A5" w14:paraId="7B02280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3E1FB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537FA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551124" w14:textId="77777777" w:rsidR="005979E7" w:rsidRPr="00F511A5" w:rsidRDefault="005979E7" w:rsidP="00F17634">
            <w:pPr>
              <w:pStyle w:val="TAC"/>
              <w:rPr>
                <w:lang w:eastAsia="en-US"/>
              </w:rPr>
            </w:pPr>
            <w:r w:rsidRPr="00F511A5">
              <w:rPr>
                <w:lang w:eastAsia="en-US"/>
              </w:rPr>
              <w:t>R5-210378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7F8C5C" w14:textId="77777777" w:rsidR="005979E7" w:rsidRPr="00F511A5" w:rsidRDefault="005979E7" w:rsidP="00F17634">
            <w:pPr>
              <w:pStyle w:val="TAC"/>
              <w:rPr>
                <w:lang w:eastAsia="en-US"/>
              </w:rPr>
            </w:pPr>
            <w:r w:rsidRPr="00F511A5">
              <w:rPr>
                <w:lang w:eastAsia="en-US"/>
              </w:rPr>
              <w:t>1974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38900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FAE20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BE96FD" w14:textId="77777777" w:rsidR="005979E7" w:rsidRPr="00F511A5" w:rsidRDefault="005979E7" w:rsidP="00F17634">
            <w:pPr>
              <w:pStyle w:val="TAL"/>
              <w:rPr>
                <w:lang w:eastAsia="en-US"/>
              </w:rPr>
            </w:pPr>
            <w:r w:rsidRPr="00F511A5">
              <w:rPr>
                <w:lang w:eastAsia="en-US"/>
              </w:rPr>
              <w:t>Update of RRC TC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AB348F1" w14:textId="77777777" w:rsidR="005979E7" w:rsidRPr="00F511A5" w:rsidRDefault="005979E7" w:rsidP="00F17634">
            <w:pPr>
              <w:pStyle w:val="TAC"/>
              <w:rPr>
                <w:lang w:eastAsia="en-US"/>
              </w:rPr>
            </w:pPr>
            <w:r w:rsidRPr="00F511A5">
              <w:rPr>
                <w:lang w:eastAsia="en-US"/>
              </w:rPr>
              <w:t>16.7.0</w:t>
            </w:r>
          </w:p>
        </w:tc>
      </w:tr>
      <w:tr w:rsidR="005979E7" w:rsidRPr="00F511A5" w14:paraId="1684677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C5A22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4E997E4"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74DFBD" w14:textId="77777777" w:rsidR="005979E7" w:rsidRPr="00F511A5" w:rsidRDefault="005979E7" w:rsidP="00F17634">
            <w:pPr>
              <w:pStyle w:val="TAC"/>
              <w:rPr>
                <w:lang w:eastAsia="en-US"/>
              </w:rPr>
            </w:pPr>
            <w:r w:rsidRPr="00F511A5">
              <w:rPr>
                <w:lang w:eastAsia="en-US"/>
              </w:rPr>
              <w:t>R5-210379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B854AA" w14:textId="77777777" w:rsidR="005979E7" w:rsidRPr="00F511A5" w:rsidRDefault="005979E7" w:rsidP="00F17634">
            <w:pPr>
              <w:pStyle w:val="TAC"/>
              <w:rPr>
                <w:lang w:eastAsia="en-US"/>
              </w:rPr>
            </w:pPr>
            <w:r w:rsidRPr="00F511A5">
              <w:rPr>
                <w:lang w:eastAsia="en-US"/>
              </w:rPr>
              <w:t>1975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94D31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73620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83F790" w14:textId="77777777" w:rsidR="005979E7" w:rsidRPr="00F511A5" w:rsidRDefault="005979E7" w:rsidP="00F17634">
            <w:pPr>
              <w:pStyle w:val="TAL"/>
              <w:rPr>
                <w:lang w:eastAsia="en-US"/>
              </w:rPr>
            </w:pPr>
            <w:r w:rsidRPr="00F511A5">
              <w:rPr>
                <w:lang w:eastAsia="en-US"/>
              </w:rPr>
              <w:t>Update of RRC TC 8.1.5.6.5.1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BD2D6D" w14:textId="77777777" w:rsidR="005979E7" w:rsidRPr="00F511A5" w:rsidRDefault="005979E7" w:rsidP="00F17634">
            <w:pPr>
              <w:pStyle w:val="TAC"/>
              <w:rPr>
                <w:lang w:eastAsia="en-US"/>
              </w:rPr>
            </w:pPr>
            <w:r w:rsidRPr="00F511A5">
              <w:rPr>
                <w:lang w:eastAsia="en-US"/>
              </w:rPr>
              <w:t>16.7.0</w:t>
            </w:r>
          </w:p>
        </w:tc>
      </w:tr>
      <w:tr w:rsidR="005979E7" w:rsidRPr="00F511A5" w14:paraId="57F4C25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823B43"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285CEB"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818CA5" w14:textId="77777777" w:rsidR="005979E7" w:rsidRPr="00F511A5" w:rsidRDefault="005979E7" w:rsidP="00F17634">
            <w:pPr>
              <w:pStyle w:val="TAC"/>
              <w:rPr>
                <w:lang w:eastAsia="en-US"/>
              </w:rPr>
            </w:pPr>
            <w:r w:rsidRPr="00F511A5">
              <w:rPr>
                <w:lang w:eastAsia="en-US"/>
              </w:rPr>
              <w:t>R5-210389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FD77A6" w14:textId="77777777" w:rsidR="005979E7" w:rsidRPr="00F511A5" w:rsidRDefault="005979E7" w:rsidP="00F17634">
            <w:pPr>
              <w:pStyle w:val="TAC"/>
              <w:rPr>
                <w:lang w:eastAsia="en-US"/>
              </w:rPr>
            </w:pPr>
            <w:r w:rsidRPr="00F511A5">
              <w:rPr>
                <w:lang w:eastAsia="en-US"/>
              </w:rPr>
              <w:t>1977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E3EFC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7167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998FCC" w14:textId="77777777" w:rsidR="005979E7" w:rsidRPr="00F511A5" w:rsidRDefault="005979E7" w:rsidP="00F17634">
            <w:pPr>
              <w:pStyle w:val="TAL"/>
              <w:rPr>
                <w:lang w:eastAsia="en-US"/>
              </w:rPr>
            </w:pPr>
            <w:r w:rsidRPr="00F511A5">
              <w:rPr>
                <w:lang w:eastAsia="en-US"/>
              </w:rPr>
              <w:t>Correction to MR-DC test case 8.2.3.2.1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2E5EB9" w14:textId="77777777" w:rsidR="005979E7" w:rsidRPr="00F511A5" w:rsidRDefault="005979E7" w:rsidP="00F17634">
            <w:pPr>
              <w:pStyle w:val="TAC"/>
              <w:rPr>
                <w:lang w:eastAsia="en-US"/>
              </w:rPr>
            </w:pPr>
            <w:r w:rsidRPr="00F511A5">
              <w:rPr>
                <w:lang w:eastAsia="en-US"/>
              </w:rPr>
              <w:t>16.7.0</w:t>
            </w:r>
          </w:p>
        </w:tc>
      </w:tr>
      <w:tr w:rsidR="005979E7" w:rsidRPr="00F511A5" w14:paraId="3C17B1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3D042F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A6FDB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6111FA" w14:textId="77777777" w:rsidR="005979E7" w:rsidRPr="00F511A5" w:rsidRDefault="005979E7" w:rsidP="00F17634">
            <w:pPr>
              <w:pStyle w:val="TAC"/>
              <w:rPr>
                <w:lang w:eastAsia="en-US"/>
              </w:rPr>
            </w:pPr>
            <w:r w:rsidRPr="00F511A5">
              <w:rPr>
                <w:lang w:eastAsia="en-US"/>
              </w:rPr>
              <w:t>R5-210390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FB8740" w14:textId="77777777" w:rsidR="005979E7" w:rsidRPr="00F511A5" w:rsidRDefault="005979E7" w:rsidP="00F17634">
            <w:pPr>
              <w:pStyle w:val="TAC"/>
              <w:rPr>
                <w:lang w:eastAsia="en-US"/>
              </w:rPr>
            </w:pPr>
            <w:r w:rsidRPr="00F511A5">
              <w:rPr>
                <w:lang w:eastAsia="en-US"/>
              </w:rPr>
              <w:t>1978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807D9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5ECD7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FC3BBF" w14:textId="77777777" w:rsidR="005979E7" w:rsidRPr="00F511A5" w:rsidRDefault="005979E7" w:rsidP="00F17634">
            <w:pPr>
              <w:pStyle w:val="TAL"/>
              <w:rPr>
                <w:lang w:eastAsia="en-US"/>
              </w:rPr>
            </w:pPr>
            <w:r w:rsidRPr="00F511A5">
              <w:rPr>
                <w:lang w:eastAsia="en-US"/>
              </w:rPr>
              <w:t>Correction to MR-DC test case 8.2.3.6.1a and 8.2.3.6.1b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8CE41B" w14:textId="77777777" w:rsidR="005979E7" w:rsidRPr="00F511A5" w:rsidRDefault="005979E7" w:rsidP="00F17634">
            <w:pPr>
              <w:pStyle w:val="TAC"/>
              <w:rPr>
                <w:lang w:eastAsia="en-US"/>
              </w:rPr>
            </w:pPr>
            <w:r w:rsidRPr="00F511A5">
              <w:rPr>
                <w:lang w:eastAsia="en-US"/>
              </w:rPr>
              <w:t>16.7.0</w:t>
            </w:r>
          </w:p>
        </w:tc>
      </w:tr>
      <w:tr w:rsidR="005979E7" w:rsidRPr="00F511A5" w14:paraId="6C2B882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0EF46C"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C3D994"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7EF6D5" w14:textId="77777777" w:rsidR="005979E7" w:rsidRPr="00F511A5" w:rsidRDefault="005979E7" w:rsidP="00F17634">
            <w:pPr>
              <w:pStyle w:val="TAC"/>
              <w:rPr>
                <w:lang w:eastAsia="en-US"/>
              </w:rPr>
            </w:pPr>
            <w:r w:rsidRPr="00F511A5">
              <w:rPr>
                <w:lang w:eastAsia="en-US"/>
              </w:rPr>
              <w:t>R5-210392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D00ACB" w14:textId="77777777" w:rsidR="005979E7" w:rsidRPr="00F511A5" w:rsidRDefault="005979E7" w:rsidP="00F17634">
            <w:pPr>
              <w:pStyle w:val="TAC"/>
              <w:rPr>
                <w:lang w:eastAsia="en-US"/>
              </w:rPr>
            </w:pPr>
            <w:r w:rsidRPr="00F511A5">
              <w:rPr>
                <w:lang w:eastAsia="en-US"/>
              </w:rPr>
              <w:t>1980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3AD72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5DBEF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74C5C8" w14:textId="77777777" w:rsidR="005979E7" w:rsidRPr="00F511A5" w:rsidRDefault="005979E7" w:rsidP="00F17634">
            <w:pPr>
              <w:pStyle w:val="TAL"/>
              <w:rPr>
                <w:lang w:eastAsia="en-US"/>
              </w:rPr>
            </w:pPr>
            <w:r w:rsidRPr="00F511A5">
              <w:rPr>
                <w:lang w:eastAsia="en-US"/>
              </w:rPr>
              <w:t>Correction to MR-DC test case 8.2.3.9.1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AD4436C" w14:textId="77777777" w:rsidR="005979E7" w:rsidRPr="00F511A5" w:rsidRDefault="005979E7" w:rsidP="00F17634">
            <w:pPr>
              <w:pStyle w:val="TAC"/>
              <w:rPr>
                <w:lang w:eastAsia="en-US"/>
              </w:rPr>
            </w:pPr>
            <w:r w:rsidRPr="00F511A5">
              <w:rPr>
                <w:lang w:eastAsia="en-US"/>
              </w:rPr>
              <w:t>16.7.0</w:t>
            </w:r>
          </w:p>
        </w:tc>
      </w:tr>
      <w:tr w:rsidR="005979E7" w:rsidRPr="00F511A5" w14:paraId="168A50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136589"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2B0E1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C9441B" w14:textId="77777777" w:rsidR="005979E7" w:rsidRPr="00F511A5" w:rsidRDefault="005979E7" w:rsidP="00F17634">
            <w:pPr>
              <w:pStyle w:val="TAC"/>
              <w:rPr>
                <w:lang w:eastAsia="en-US"/>
              </w:rPr>
            </w:pPr>
            <w:r w:rsidRPr="00F511A5">
              <w:rPr>
                <w:lang w:eastAsia="en-US"/>
              </w:rPr>
              <w:t>R5-210397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4683EC" w14:textId="77777777" w:rsidR="005979E7" w:rsidRPr="00F511A5" w:rsidRDefault="005979E7" w:rsidP="00F17634">
            <w:pPr>
              <w:pStyle w:val="TAC"/>
              <w:rPr>
                <w:lang w:eastAsia="en-US"/>
              </w:rPr>
            </w:pPr>
            <w:r w:rsidRPr="00F511A5">
              <w:rPr>
                <w:lang w:eastAsia="en-US"/>
              </w:rPr>
              <w:t>1981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3FAC7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C8C9E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F7110A" w14:textId="77777777" w:rsidR="005979E7" w:rsidRPr="00F511A5" w:rsidRDefault="005979E7" w:rsidP="00F17634">
            <w:pPr>
              <w:pStyle w:val="TAL"/>
              <w:rPr>
                <w:lang w:eastAsia="en-US"/>
              </w:rPr>
            </w:pPr>
            <w:r w:rsidRPr="00F511A5">
              <w:rPr>
                <w:lang w:eastAsia="en-US"/>
              </w:rPr>
              <w:t>Correction to NR-DC Test case 8.2.2.8.2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559037" w14:textId="77777777" w:rsidR="005979E7" w:rsidRPr="00F511A5" w:rsidRDefault="005979E7" w:rsidP="00F17634">
            <w:pPr>
              <w:pStyle w:val="TAC"/>
              <w:rPr>
                <w:lang w:eastAsia="en-US"/>
              </w:rPr>
            </w:pPr>
            <w:r w:rsidRPr="00F511A5">
              <w:rPr>
                <w:lang w:eastAsia="en-US"/>
              </w:rPr>
              <w:t>16.7.0</w:t>
            </w:r>
          </w:p>
        </w:tc>
      </w:tr>
      <w:tr w:rsidR="005979E7" w:rsidRPr="00F511A5" w14:paraId="4ED46B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4B3CA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631E54"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8F2473" w14:textId="77777777" w:rsidR="005979E7" w:rsidRPr="00F511A5" w:rsidRDefault="005979E7" w:rsidP="00F17634">
            <w:pPr>
              <w:pStyle w:val="TAC"/>
              <w:rPr>
                <w:lang w:eastAsia="en-US"/>
              </w:rPr>
            </w:pPr>
            <w:r w:rsidRPr="00F511A5">
              <w:rPr>
                <w:lang w:eastAsia="en-US"/>
              </w:rPr>
              <w:t>R5-210398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7648DC" w14:textId="77777777" w:rsidR="005979E7" w:rsidRPr="00F511A5" w:rsidRDefault="005979E7" w:rsidP="00F17634">
            <w:pPr>
              <w:pStyle w:val="TAC"/>
              <w:rPr>
                <w:lang w:eastAsia="en-US"/>
              </w:rPr>
            </w:pPr>
            <w:r w:rsidRPr="00F511A5">
              <w:rPr>
                <w:lang w:eastAsia="en-US"/>
              </w:rPr>
              <w:t>1982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D60E2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E95C5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882063" w14:textId="77777777" w:rsidR="005979E7" w:rsidRPr="00F511A5" w:rsidRDefault="005979E7" w:rsidP="00F17634">
            <w:pPr>
              <w:pStyle w:val="TAL"/>
              <w:rPr>
                <w:lang w:eastAsia="en-US"/>
              </w:rPr>
            </w:pPr>
            <w:r w:rsidRPr="00F511A5">
              <w:rPr>
                <w:lang w:eastAsia="en-US"/>
              </w:rPr>
              <w:t>Correction to NR5GC NAS test cases for handling additional PDN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4F6B4E" w14:textId="77777777" w:rsidR="005979E7" w:rsidRPr="00F511A5" w:rsidRDefault="005979E7" w:rsidP="00F17634">
            <w:pPr>
              <w:pStyle w:val="TAC"/>
              <w:rPr>
                <w:lang w:eastAsia="en-US"/>
              </w:rPr>
            </w:pPr>
            <w:r w:rsidRPr="00F511A5">
              <w:rPr>
                <w:lang w:eastAsia="en-US"/>
              </w:rPr>
              <w:t>16.7.0</w:t>
            </w:r>
          </w:p>
        </w:tc>
      </w:tr>
      <w:tr w:rsidR="005979E7" w:rsidRPr="00F511A5" w14:paraId="60EDE33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1E71A8"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FB1B5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5596C0" w14:textId="77777777" w:rsidR="005979E7" w:rsidRPr="00F511A5" w:rsidRDefault="005979E7" w:rsidP="00F17634">
            <w:pPr>
              <w:pStyle w:val="TAC"/>
              <w:rPr>
                <w:lang w:eastAsia="en-US"/>
              </w:rPr>
            </w:pPr>
            <w:r w:rsidRPr="00F511A5">
              <w:rPr>
                <w:lang w:eastAsia="en-US"/>
              </w:rPr>
              <w:t>R5-210401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852708" w14:textId="77777777" w:rsidR="005979E7" w:rsidRPr="00F511A5" w:rsidRDefault="005979E7" w:rsidP="00F17634">
            <w:pPr>
              <w:pStyle w:val="TAC"/>
              <w:rPr>
                <w:lang w:eastAsia="en-US"/>
              </w:rPr>
            </w:pPr>
            <w:r w:rsidRPr="00F511A5">
              <w:rPr>
                <w:lang w:eastAsia="en-US"/>
              </w:rPr>
              <w:t>1983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372B4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8541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2FAAFD" w14:textId="77777777" w:rsidR="005979E7" w:rsidRPr="00F511A5" w:rsidRDefault="005979E7" w:rsidP="00F17634">
            <w:pPr>
              <w:pStyle w:val="TAL"/>
              <w:rPr>
                <w:lang w:eastAsia="en-US"/>
              </w:rPr>
            </w:pPr>
            <w:r w:rsidRPr="00F511A5">
              <w:rPr>
                <w:lang w:eastAsia="en-US"/>
              </w:rPr>
              <w:t>Correction to NR Idle mode test case 6.1.1.6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BF88BF" w14:textId="77777777" w:rsidR="005979E7" w:rsidRPr="00F511A5" w:rsidRDefault="005979E7" w:rsidP="00F17634">
            <w:pPr>
              <w:pStyle w:val="TAC"/>
              <w:rPr>
                <w:lang w:eastAsia="en-US"/>
              </w:rPr>
            </w:pPr>
            <w:r w:rsidRPr="00F511A5">
              <w:rPr>
                <w:lang w:eastAsia="en-US"/>
              </w:rPr>
              <w:t>16.7.0</w:t>
            </w:r>
          </w:p>
        </w:tc>
      </w:tr>
      <w:tr w:rsidR="005979E7" w:rsidRPr="00F511A5" w14:paraId="0B2C4E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33DC4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956076"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A26735" w14:textId="77777777" w:rsidR="005979E7" w:rsidRPr="00F511A5" w:rsidRDefault="005979E7" w:rsidP="00F17634">
            <w:pPr>
              <w:pStyle w:val="TAC"/>
              <w:rPr>
                <w:lang w:eastAsia="en-US"/>
              </w:rPr>
            </w:pPr>
            <w:r w:rsidRPr="00F511A5">
              <w:rPr>
                <w:lang w:eastAsia="en-US"/>
              </w:rPr>
              <w:t>R5-210430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5E3C03" w14:textId="77777777" w:rsidR="005979E7" w:rsidRPr="00F511A5" w:rsidRDefault="005979E7" w:rsidP="00F17634">
            <w:pPr>
              <w:pStyle w:val="TAC"/>
              <w:rPr>
                <w:lang w:eastAsia="en-US"/>
              </w:rPr>
            </w:pPr>
            <w:r w:rsidRPr="00F511A5">
              <w:rPr>
                <w:lang w:eastAsia="en-US"/>
              </w:rPr>
              <w:t>1985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311E2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5F6B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9BCA17" w14:textId="77777777" w:rsidR="005979E7" w:rsidRPr="00F511A5" w:rsidRDefault="005979E7" w:rsidP="00F17634">
            <w:pPr>
              <w:pStyle w:val="TAL"/>
              <w:rPr>
                <w:lang w:eastAsia="en-US"/>
              </w:rPr>
            </w:pPr>
            <w:r w:rsidRPr="00F511A5">
              <w:rPr>
                <w:lang w:eastAsia="en-US"/>
              </w:rPr>
              <w:t>Addition of new NAS Test case 9.1.9.2 for testing RACS UE Configuration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A49670" w14:textId="77777777" w:rsidR="005979E7" w:rsidRPr="00F511A5" w:rsidRDefault="005979E7" w:rsidP="00F17634">
            <w:pPr>
              <w:pStyle w:val="TAC"/>
              <w:rPr>
                <w:lang w:eastAsia="en-US"/>
              </w:rPr>
            </w:pPr>
            <w:r w:rsidRPr="00F511A5">
              <w:rPr>
                <w:lang w:eastAsia="en-US"/>
              </w:rPr>
              <w:t>16.7.0</w:t>
            </w:r>
          </w:p>
        </w:tc>
      </w:tr>
      <w:tr w:rsidR="005979E7" w:rsidRPr="00F511A5" w14:paraId="0DCF5B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D91CD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35422C"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385D71" w14:textId="77777777" w:rsidR="005979E7" w:rsidRPr="00F511A5" w:rsidRDefault="005979E7" w:rsidP="00F17634">
            <w:pPr>
              <w:pStyle w:val="TAC"/>
              <w:rPr>
                <w:lang w:eastAsia="en-US"/>
              </w:rPr>
            </w:pPr>
            <w:r w:rsidRPr="00F511A5">
              <w:rPr>
                <w:lang w:eastAsia="en-US"/>
              </w:rPr>
              <w:t>R5-210542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656829" w14:textId="77777777" w:rsidR="005979E7" w:rsidRPr="00F511A5" w:rsidRDefault="005979E7" w:rsidP="00F17634">
            <w:pPr>
              <w:pStyle w:val="TAC"/>
              <w:rPr>
                <w:lang w:eastAsia="en-US"/>
              </w:rPr>
            </w:pPr>
            <w:r w:rsidRPr="00F511A5">
              <w:rPr>
                <w:lang w:eastAsia="en-US"/>
              </w:rPr>
              <w:t>1986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59918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3107C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04C27F" w14:textId="77777777" w:rsidR="005979E7" w:rsidRPr="00F511A5" w:rsidRDefault="005979E7" w:rsidP="00F17634">
            <w:pPr>
              <w:pStyle w:val="TAL"/>
              <w:rPr>
                <w:lang w:eastAsia="en-US"/>
              </w:rPr>
            </w:pPr>
            <w:r w:rsidRPr="00F511A5">
              <w:rPr>
                <w:lang w:eastAsia="en-US"/>
              </w:rPr>
              <w:t>Corrections to MAC RACH Beam Failure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A6747A" w14:textId="77777777" w:rsidR="005979E7" w:rsidRPr="00F511A5" w:rsidRDefault="005979E7" w:rsidP="00F17634">
            <w:pPr>
              <w:pStyle w:val="TAC"/>
              <w:rPr>
                <w:lang w:eastAsia="en-US"/>
              </w:rPr>
            </w:pPr>
            <w:r w:rsidRPr="00F511A5">
              <w:rPr>
                <w:lang w:eastAsia="en-US"/>
              </w:rPr>
              <w:t>16.7.0</w:t>
            </w:r>
          </w:p>
        </w:tc>
      </w:tr>
      <w:tr w:rsidR="005979E7" w:rsidRPr="00F511A5" w14:paraId="696A449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F97FA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A314AB"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5CA648" w14:textId="77777777" w:rsidR="005979E7" w:rsidRPr="00F511A5" w:rsidRDefault="005979E7" w:rsidP="00F17634">
            <w:pPr>
              <w:pStyle w:val="TAC"/>
              <w:rPr>
                <w:lang w:eastAsia="en-US"/>
              </w:rPr>
            </w:pPr>
            <w:r w:rsidRPr="00F511A5">
              <w:rPr>
                <w:lang w:eastAsia="en-US"/>
              </w:rPr>
              <w:t>R5-210561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6400E7" w14:textId="77777777" w:rsidR="005979E7" w:rsidRPr="00F511A5" w:rsidRDefault="005979E7" w:rsidP="00F17634">
            <w:pPr>
              <w:pStyle w:val="TAC"/>
              <w:rPr>
                <w:lang w:eastAsia="en-US"/>
              </w:rPr>
            </w:pPr>
            <w:r w:rsidRPr="00F511A5">
              <w:rPr>
                <w:lang w:eastAsia="en-US"/>
              </w:rPr>
              <w:t>1987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839B9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F4215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AF85EE" w14:textId="77777777" w:rsidR="005979E7" w:rsidRPr="00F511A5" w:rsidRDefault="005979E7" w:rsidP="00F17634">
            <w:pPr>
              <w:pStyle w:val="TAL"/>
              <w:rPr>
                <w:lang w:eastAsia="en-US"/>
              </w:rPr>
            </w:pPr>
            <w:r w:rsidRPr="00F511A5">
              <w:rPr>
                <w:lang w:eastAsia="en-US"/>
              </w:rPr>
              <w:t>Correction to EN-DC test case 8.2.4.3.1.3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B1E34F" w14:textId="77777777" w:rsidR="005979E7" w:rsidRPr="00F511A5" w:rsidRDefault="005979E7" w:rsidP="00F17634">
            <w:pPr>
              <w:pStyle w:val="TAC"/>
              <w:rPr>
                <w:lang w:eastAsia="en-US"/>
              </w:rPr>
            </w:pPr>
            <w:r w:rsidRPr="00F511A5">
              <w:rPr>
                <w:lang w:eastAsia="en-US"/>
              </w:rPr>
              <w:t>16.7.0</w:t>
            </w:r>
          </w:p>
        </w:tc>
      </w:tr>
      <w:tr w:rsidR="005979E7" w:rsidRPr="00F511A5" w14:paraId="1BFD7B8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D6F8A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0CF7C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8B5FF8" w14:textId="77777777" w:rsidR="005979E7" w:rsidRPr="00F511A5" w:rsidRDefault="005979E7" w:rsidP="00F17634">
            <w:pPr>
              <w:pStyle w:val="TAC"/>
              <w:rPr>
                <w:lang w:eastAsia="en-US"/>
              </w:rPr>
            </w:pPr>
            <w:r w:rsidRPr="00F511A5">
              <w:rPr>
                <w:lang w:eastAsia="en-US"/>
              </w:rPr>
              <w:t>R5-210567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ED8789" w14:textId="77777777" w:rsidR="005979E7" w:rsidRPr="00F511A5" w:rsidRDefault="005979E7" w:rsidP="00F17634">
            <w:pPr>
              <w:pStyle w:val="TAC"/>
              <w:rPr>
                <w:lang w:eastAsia="en-US"/>
              </w:rPr>
            </w:pPr>
            <w:r w:rsidRPr="00F511A5">
              <w:rPr>
                <w:lang w:eastAsia="en-US"/>
              </w:rPr>
              <w:t>1988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754F7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7640A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9B17E3" w14:textId="77777777" w:rsidR="005979E7" w:rsidRPr="00F511A5" w:rsidRDefault="005979E7" w:rsidP="00F17634">
            <w:pPr>
              <w:pStyle w:val="TAL"/>
              <w:rPr>
                <w:lang w:eastAsia="en-US"/>
              </w:rPr>
            </w:pPr>
            <w:r w:rsidRPr="00F511A5">
              <w:rPr>
                <w:lang w:eastAsia="en-US"/>
              </w:rPr>
              <w:t>Corrections to DL SPS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F05BC6" w14:textId="77777777" w:rsidR="005979E7" w:rsidRPr="00F511A5" w:rsidRDefault="005979E7" w:rsidP="00F17634">
            <w:pPr>
              <w:pStyle w:val="TAC"/>
              <w:rPr>
                <w:lang w:eastAsia="en-US"/>
              </w:rPr>
            </w:pPr>
            <w:r w:rsidRPr="00F511A5">
              <w:rPr>
                <w:lang w:eastAsia="en-US"/>
              </w:rPr>
              <w:t>16.7.0</w:t>
            </w:r>
          </w:p>
        </w:tc>
      </w:tr>
      <w:tr w:rsidR="005979E7" w:rsidRPr="00F511A5" w14:paraId="02BFB3A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7866D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0D6766"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44771F" w14:textId="77777777" w:rsidR="005979E7" w:rsidRPr="00F511A5" w:rsidRDefault="005979E7" w:rsidP="00F17634">
            <w:pPr>
              <w:pStyle w:val="TAC"/>
              <w:rPr>
                <w:lang w:eastAsia="en-US"/>
              </w:rPr>
            </w:pPr>
            <w:r w:rsidRPr="00F511A5">
              <w:rPr>
                <w:lang w:eastAsia="en-US"/>
              </w:rPr>
              <w:t>R5-210568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9A832E" w14:textId="77777777" w:rsidR="005979E7" w:rsidRPr="00F511A5" w:rsidRDefault="005979E7" w:rsidP="00F17634">
            <w:pPr>
              <w:pStyle w:val="TAC"/>
              <w:rPr>
                <w:lang w:eastAsia="en-US"/>
              </w:rPr>
            </w:pPr>
            <w:r w:rsidRPr="00F511A5">
              <w:rPr>
                <w:lang w:eastAsia="en-US"/>
              </w:rPr>
              <w:t>1989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A747E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7EB6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3B55B2" w14:textId="77777777" w:rsidR="005979E7" w:rsidRPr="00F511A5" w:rsidRDefault="005979E7" w:rsidP="00F17634">
            <w:pPr>
              <w:pStyle w:val="TAL"/>
              <w:rPr>
                <w:lang w:eastAsia="en-US"/>
              </w:rPr>
            </w:pPr>
            <w:r w:rsidRPr="00F511A5">
              <w:rPr>
                <w:lang w:eastAsia="en-US"/>
              </w:rPr>
              <w:t>Corrections to UL configured grant type 1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5353B8" w14:textId="77777777" w:rsidR="005979E7" w:rsidRPr="00F511A5" w:rsidRDefault="005979E7" w:rsidP="00F17634">
            <w:pPr>
              <w:pStyle w:val="TAC"/>
              <w:rPr>
                <w:lang w:eastAsia="en-US"/>
              </w:rPr>
            </w:pPr>
            <w:r w:rsidRPr="00F511A5">
              <w:rPr>
                <w:lang w:eastAsia="en-US"/>
              </w:rPr>
              <w:t>16.7.0</w:t>
            </w:r>
          </w:p>
        </w:tc>
      </w:tr>
      <w:tr w:rsidR="005979E7" w:rsidRPr="00F511A5" w14:paraId="590C34B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5CDB0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4B5397"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D2B399" w14:textId="77777777" w:rsidR="005979E7" w:rsidRPr="00F511A5" w:rsidRDefault="005979E7" w:rsidP="00F17634">
            <w:pPr>
              <w:pStyle w:val="TAC"/>
              <w:rPr>
                <w:lang w:eastAsia="en-US"/>
              </w:rPr>
            </w:pPr>
            <w:r w:rsidRPr="00F511A5">
              <w:rPr>
                <w:lang w:eastAsia="en-US"/>
              </w:rPr>
              <w:t>R5-210569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40FC94" w14:textId="77777777" w:rsidR="005979E7" w:rsidRPr="00F511A5" w:rsidRDefault="005979E7" w:rsidP="00F17634">
            <w:pPr>
              <w:pStyle w:val="TAC"/>
              <w:rPr>
                <w:lang w:eastAsia="en-US"/>
              </w:rPr>
            </w:pPr>
            <w:r w:rsidRPr="00F511A5">
              <w:rPr>
                <w:lang w:eastAsia="en-US"/>
              </w:rPr>
              <w:t>1990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26875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22083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A10A81" w14:textId="77777777" w:rsidR="005979E7" w:rsidRPr="00F511A5" w:rsidRDefault="005979E7" w:rsidP="00F17634">
            <w:pPr>
              <w:pStyle w:val="TAL"/>
              <w:rPr>
                <w:lang w:eastAsia="en-US"/>
              </w:rPr>
            </w:pPr>
            <w:r w:rsidRPr="00F511A5">
              <w:rPr>
                <w:lang w:eastAsia="en-US"/>
              </w:rPr>
              <w:t>Corrections to UL configured grant type 2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1CD45F" w14:textId="77777777" w:rsidR="005979E7" w:rsidRPr="00F511A5" w:rsidRDefault="005979E7" w:rsidP="00F17634">
            <w:pPr>
              <w:pStyle w:val="TAC"/>
              <w:rPr>
                <w:lang w:eastAsia="en-US"/>
              </w:rPr>
            </w:pPr>
            <w:r w:rsidRPr="00F511A5">
              <w:rPr>
                <w:lang w:eastAsia="en-US"/>
              </w:rPr>
              <w:t>16.7.0</w:t>
            </w:r>
          </w:p>
        </w:tc>
      </w:tr>
      <w:tr w:rsidR="005979E7" w:rsidRPr="00F511A5" w14:paraId="109785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4F92D8"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C1490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1C56BC" w14:textId="77777777" w:rsidR="005979E7" w:rsidRPr="00F511A5" w:rsidRDefault="005979E7" w:rsidP="00F17634">
            <w:pPr>
              <w:pStyle w:val="TAC"/>
              <w:rPr>
                <w:lang w:eastAsia="en-US"/>
              </w:rPr>
            </w:pPr>
            <w:r w:rsidRPr="00F511A5">
              <w:rPr>
                <w:lang w:eastAsia="en-US"/>
              </w:rPr>
              <w:t>R5-210571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382A10" w14:textId="77777777" w:rsidR="005979E7" w:rsidRPr="00F511A5" w:rsidRDefault="005979E7" w:rsidP="00F17634">
            <w:pPr>
              <w:pStyle w:val="TAC"/>
              <w:rPr>
                <w:lang w:eastAsia="en-US"/>
              </w:rPr>
            </w:pPr>
            <w:r w:rsidRPr="00F511A5">
              <w:rPr>
                <w:lang w:eastAsia="en-US"/>
              </w:rPr>
              <w:t>1991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B2716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B4FCD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55ADF0" w14:textId="77777777" w:rsidR="005979E7" w:rsidRPr="00F511A5" w:rsidRDefault="005979E7" w:rsidP="00F17634">
            <w:pPr>
              <w:pStyle w:val="TAL"/>
              <w:rPr>
                <w:lang w:eastAsia="en-US"/>
              </w:rPr>
            </w:pPr>
            <w:r w:rsidRPr="00F511A5">
              <w:rPr>
                <w:lang w:eastAsia="en-US"/>
              </w:rPr>
              <w:t>Correction to 11.4.8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FE9499" w14:textId="77777777" w:rsidR="005979E7" w:rsidRPr="00F511A5" w:rsidRDefault="005979E7" w:rsidP="00F17634">
            <w:pPr>
              <w:pStyle w:val="TAC"/>
              <w:rPr>
                <w:lang w:eastAsia="en-US"/>
              </w:rPr>
            </w:pPr>
            <w:r w:rsidRPr="00F511A5">
              <w:rPr>
                <w:lang w:eastAsia="en-US"/>
              </w:rPr>
              <w:t>16.7.0</w:t>
            </w:r>
          </w:p>
        </w:tc>
      </w:tr>
      <w:tr w:rsidR="005979E7" w:rsidRPr="00F511A5" w14:paraId="3D4653F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DDEAA4"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F7F6BBF"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5553E0" w14:textId="77777777" w:rsidR="005979E7" w:rsidRPr="00F511A5" w:rsidRDefault="005979E7" w:rsidP="00F17634">
            <w:pPr>
              <w:pStyle w:val="TAC"/>
              <w:rPr>
                <w:lang w:eastAsia="en-US"/>
              </w:rPr>
            </w:pPr>
            <w:r w:rsidRPr="00F511A5">
              <w:rPr>
                <w:lang w:eastAsia="en-US"/>
              </w:rPr>
              <w:t>R5-210575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7FC23E" w14:textId="77777777" w:rsidR="005979E7" w:rsidRPr="00F511A5" w:rsidRDefault="005979E7" w:rsidP="00F17634">
            <w:pPr>
              <w:pStyle w:val="TAC"/>
              <w:rPr>
                <w:lang w:eastAsia="en-US"/>
              </w:rPr>
            </w:pPr>
            <w:r w:rsidRPr="00F511A5">
              <w:rPr>
                <w:lang w:eastAsia="en-US"/>
              </w:rPr>
              <w:t>1994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4BA6C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4918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4FE0A6" w14:textId="77777777" w:rsidR="005979E7" w:rsidRPr="00F511A5" w:rsidRDefault="005979E7" w:rsidP="00F17634">
            <w:pPr>
              <w:pStyle w:val="TAL"/>
              <w:rPr>
                <w:lang w:eastAsia="en-US"/>
              </w:rPr>
            </w:pPr>
            <w:r w:rsidRPr="00F511A5">
              <w:rPr>
                <w:lang w:eastAsia="en-US"/>
              </w:rPr>
              <w:t>Correction to NR5G MAC TC 7.1.1.1.3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6A1221" w14:textId="77777777" w:rsidR="005979E7" w:rsidRPr="00F511A5" w:rsidRDefault="005979E7" w:rsidP="00F17634">
            <w:pPr>
              <w:pStyle w:val="TAC"/>
              <w:rPr>
                <w:lang w:eastAsia="en-US"/>
              </w:rPr>
            </w:pPr>
            <w:r w:rsidRPr="00F511A5">
              <w:rPr>
                <w:lang w:eastAsia="en-US"/>
              </w:rPr>
              <w:t>16.7.0</w:t>
            </w:r>
          </w:p>
        </w:tc>
      </w:tr>
      <w:tr w:rsidR="005979E7" w:rsidRPr="00F511A5" w14:paraId="1F11254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E0F9AEC"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B71D0F"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E2B3AC" w14:textId="77777777" w:rsidR="005979E7" w:rsidRPr="00F511A5" w:rsidRDefault="005979E7" w:rsidP="00F17634">
            <w:pPr>
              <w:pStyle w:val="TAC"/>
              <w:rPr>
                <w:lang w:eastAsia="en-US"/>
              </w:rPr>
            </w:pPr>
            <w:r w:rsidRPr="00F511A5">
              <w:rPr>
                <w:lang w:eastAsia="en-US"/>
              </w:rPr>
              <w:t>R5-210610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13A48D" w14:textId="77777777" w:rsidR="005979E7" w:rsidRPr="00F511A5" w:rsidRDefault="005979E7" w:rsidP="00F17634">
            <w:pPr>
              <w:pStyle w:val="TAC"/>
              <w:rPr>
                <w:lang w:eastAsia="en-US"/>
              </w:rPr>
            </w:pPr>
            <w:r w:rsidRPr="00F511A5">
              <w:rPr>
                <w:lang w:eastAsia="en-US"/>
              </w:rPr>
              <w:t>1998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9C919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8AE6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A9C0B9" w14:textId="77777777" w:rsidR="005979E7" w:rsidRPr="00F511A5" w:rsidRDefault="005979E7" w:rsidP="00F17634">
            <w:pPr>
              <w:pStyle w:val="TAL"/>
              <w:rPr>
                <w:lang w:eastAsia="en-US"/>
              </w:rPr>
            </w:pPr>
            <w:r w:rsidRPr="00F511A5">
              <w:rPr>
                <w:lang w:eastAsia="en-US"/>
              </w:rPr>
              <w:t>Correction to Inter-RAT Cell Reselection Test Case 6.4.3.1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532DCE" w14:textId="77777777" w:rsidR="005979E7" w:rsidRPr="00F511A5" w:rsidRDefault="005979E7" w:rsidP="00F17634">
            <w:pPr>
              <w:pStyle w:val="TAC"/>
              <w:rPr>
                <w:lang w:eastAsia="en-US"/>
              </w:rPr>
            </w:pPr>
            <w:r w:rsidRPr="00F511A5">
              <w:rPr>
                <w:lang w:eastAsia="en-US"/>
              </w:rPr>
              <w:t>16.7.0</w:t>
            </w:r>
          </w:p>
        </w:tc>
      </w:tr>
      <w:tr w:rsidR="005979E7" w:rsidRPr="00F511A5" w14:paraId="53BE28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D109B5"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6E65E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493AFF" w14:textId="77777777" w:rsidR="005979E7" w:rsidRPr="00F511A5" w:rsidRDefault="005979E7" w:rsidP="00F17634">
            <w:pPr>
              <w:pStyle w:val="TAC"/>
              <w:rPr>
                <w:lang w:eastAsia="en-US"/>
              </w:rPr>
            </w:pPr>
            <w:r w:rsidRPr="00F511A5">
              <w:rPr>
                <w:lang w:eastAsia="en-US"/>
              </w:rPr>
              <w:t>R5-210628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6912D0" w14:textId="77777777" w:rsidR="005979E7" w:rsidRPr="00F511A5" w:rsidRDefault="005979E7" w:rsidP="00F17634">
            <w:pPr>
              <w:pStyle w:val="TAC"/>
              <w:rPr>
                <w:lang w:eastAsia="en-US"/>
              </w:rPr>
            </w:pPr>
            <w:r w:rsidRPr="00F511A5">
              <w:rPr>
                <w:lang w:eastAsia="en-US"/>
              </w:rPr>
              <w:t>2002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03AF0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5E3D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6D9D7B" w14:textId="77777777" w:rsidR="005979E7" w:rsidRPr="00F511A5" w:rsidRDefault="005979E7" w:rsidP="00F17634">
            <w:pPr>
              <w:pStyle w:val="TAL"/>
              <w:rPr>
                <w:lang w:eastAsia="en-US"/>
              </w:rPr>
            </w:pPr>
            <w:r w:rsidRPr="00F511A5">
              <w:rPr>
                <w:lang w:eastAsia="en-US"/>
              </w:rPr>
              <w:t>Correction to NR TC 6.1.1.6-PLMN Selection with MinimumPeriodicSearchTimer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3F2013" w14:textId="77777777" w:rsidR="005979E7" w:rsidRPr="00F511A5" w:rsidRDefault="005979E7" w:rsidP="00F17634">
            <w:pPr>
              <w:pStyle w:val="TAC"/>
              <w:rPr>
                <w:lang w:eastAsia="en-US"/>
              </w:rPr>
            </w:pPr>
            <w:r w:rsidRPr="00F511A5">
              <w:rPr>
                <w:lang w:eastAsia="en-US"/>
              </w:rPr>
              <w:t>16.7.0</w:t>
            </w:r>
          </w:p>
        </w:tc>
      </w:tr>
      <w:tr w:rsidR="005979E7" w:rsidRPr="00F511A5" w14:paraId="692C74B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2C7D3F"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CDBD64"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E78790" w14:textId="77777777" w:rsidR="005979E7" w:rsidRPr="00F511A5" w:rsidRDefault="005979E7" w:rsidP="00F17634">
            <w:pPr>
              <w:pStyle w:val="TAC"/>
              <w:rPr>
                <w:lang w:eastAsia="en-US"/>
              </w:rPr>
            </w:pPr>
            <w:r w:rsidRPr="00F511A5">
              <w:rPr>
                <w:lang w:eastAsia="en-US"/>
              </w:rPr>
              <w:t>R5-210630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4857D0" w14:textId="77777777" w:rsidR="005979E7" w:rsidRPr="00F511A5" w:rsidRDefault="005979E7" w:rsidP="00F17634">
            <w:pPr>
              <w:pStyle w:val="TAC"/>
              <w:rPr>
                <w:lang w:eastAsia="en-US"/>
              </w:rPr>
            </w:pPr>
            <w:r w:rsidRPr="00F511A5">
              <w:rPr>
                <w:lang w:eastAsia="en-US"/>
              </w:rPr>
              <w:t>2004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5D786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E0662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BBA722" w14:textId="77777777" w:rsidR="005979E7" w:rsidRPr="00F511A5" w:rsidRDefault="005979E7" w:rsidP="00F17634">
            <w:pPr>
              <w:pStyle w:val="TAL"/>
              <w:rPr>
                <w:lang w:eastAsia="en-US"/>
              </w:rPr>
            </w:pPr>
            <w:r w:rsidRPr="00F511A5">
              <w:rPr>
                <w:lang w:eastAsia="en-US"/>
              </w:rPr>
              <w:t>Correction to NR TC 6.1.2.9-Cell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078956" w14:textId="77777777" w:rsidR="005979E7" w:rsidRPr="00F511A5" w:rsidRDefault="005979E7" w:rsidP="00F17634">
            <w:pPr>
              <w:pStyle w:val="TAC"/>
              <w:rPr>
                <w:lang w:eastAsia="en-US"/>
              </w:rPr>
            </w:pPr>
            <w:r w:rsidRPr="00F511A5">
              <w:rPr>
                <w:lang w:eastAsia="en-US"/>
              </w:rPr>
              <w:t>16.7.0</w:t>
            </w:r>
          </w:p>
        </w:tc>
      </w:tr>
      <w:tr w:rsidR="005979E7" w:rsidRPr="00F511A5" w14:paraId="5AE9246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87885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858FD4"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EB69EC" w14:textId="77777777" w:rsidR="005979E7" w:rsidRPr="00F511A5" w:rsidRDefault="005979E7" w:rsidP="00F17634">
            <w:pPr>
              <w:pStyle w:val="TAC"/>
              <w:rPr>
                <w:lang w:eastAsia="en-US"/>
              </w:rPr>
            </w:pPr>
            <w:r w:rsidRPr="00F511A5">
              <w:rPr>
                <w:lang w:eastAsia="en-US"/>
              </w:rPr>
              <w:t>R5-210631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4B352A" w14:textId="77777777" w:rsidR="005979E7" w:rsidRPr="00F511A5" w:rsidRDefault="005979E7" w:rsidP="00F17634">
            <w:pPr>
              <w:pStyle w:val="TAC"/>
              <w:rPr>
                <w:lang w:eastAsia="en-US"/>
              </w:rPr>
            </w:pPr>
            <w:r w:rsidRPr="00F511A5">
              <w:rPr>
                <w:lang w:eastAsia="en-US"/>
              </w:rPr>
              <w:t>2005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43491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5830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5517D0" w14:textId="77777777" w:rsidR="005979E7" w:rsidRPr="00F511A5" w:rsidRDefault="005979E7" w:rsidP="00F17634">
            <w:pPr>
              <w:pStyle w:val="TAL"/>
              <w:rPr>
                <w:lang w:eastAsia="en-US"/>
              </w:rPr>
            </w:pPr>
            <w:r w:rsidRPr="00F511A5">
              <w:rPr>
                <w:lang w:eastAsia="en-US"/>
              </w:rPr>
              <w:t>Correction to NR TC 6.2.3.2-L2N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7F839D" w14:textId="77777777" w:rsidR="005979E7" w:rsidRPr="00F511A5" w:rsidRDefault="005979E7" w:rsidP="00F17634">
            <w:pPr>
              <w:pStyle w:val="TAC"/>
              <w:rPr>
                <w:lang w:eastAsia="en-US"/>
              </w:rPr>
            </w:pPr>
            <w:r w:rsidRPr="00F511A5">
              <w:rPr>
                <w:lang w:eastAsia="en-US"/>
              </w:rPr>
              <w:t>16.7.0</w:t>
            </w:r>
          </w:p>
        </w:tc>
      </w:tr>
      <w:tr w:rsidR="005979E7" w:rsidRPr="00F511A5" w14:paraId="06EEEE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25914D"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441EAC"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599550" w14:textId="77777777" w:rsidR="005979E7" w:rsidRPr="00F511A5" w:rsidRDefault="005979E7" w:rsidP="00F17634">
            <w:pPr>
              <w:pStyle w:val="TAC"/>
              <w:rPr>
                <w:lang w:eastAsia="en-US"/>
              </w:rPr>
            </w:pPr>
            <w:r w:rsidRPr="00F511A5">
              <w:rPr>
                <w:lang w:eastAsia="en-US"/>
              </w:rPr>
              <w:t>R5-210632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C1D5F5" w14:textId="77777777" w:rsidR="005979E7" w:rsidRPr="00F511A5" w:rsidRDefault="005979E7" w:rsidP="00F17634">
            <w:pPr>
              <w:pStyle w:val="TAC"/>
              <w:rPr>
                <w:lang w:eastAsia="en-US"/>
              </w:rPr>
            </w:pPr>
            <w:r w:rsidRPr="00F511A5">
              <w:rPr>
                <w:lang w:eastAsia="en-US"/>
              </w:rPr>
              <w:t>2006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3A052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E567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B66B8C" w14:textId="77777777" w:rsidR="005979E7" w:rsidRPr="00F511A5" w:rsidRDefault="005979E7" w:rsidP="00F17634">
            <w:pPr>
              <w:pStyle w:val="TAL"/>
              <w:rPr>
                <w:lang w:eastAsia="en-US"/>
              </w:rPr>
            </w:pPr>
            <w:r w:rsidRPr="00F511A5">
              <w:rPr>
                <w:lang w:eastAsia="en-US"/>
              </w:rPr>
              <w:t>Correction to NR TC 6.2.3.4-N2L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48B25A" w14:textId="77777777" w:rsidR="005979E7" w:rsidRPr="00F511A5" w:rsidRDefault="005979E7" w:rsidP="00F17634">
            <w:pPr>
              <w:pStyle w:val="TAC"/>
              <w:rPr>
                <w:lang w:eastAsia="en-US"/>
              </w:rPr>
            </w:pPr>
            <w:r w:rsidRPr="00F511A5">
              <w:rPr>
                <w:lang w:eastAsia="en-US"/>
              </w:rPr>
              <w:t>16.7.0</w:t>
            </w:r>
          </w:p>
        </w:tc>
      </w:tr>
      <w:tr w:rsidR="005979E7" w:rsidRPr="00F511A5" w14:paraId="4DB3A62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2E5963"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27F272"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8CE431" w14:textId="77777777" w:rsidR="005979E7" w:rsidRPr="00F511A5" w:rsidRDefault="005979E7" w:rsidP="00F17634">
            <w:pPr>
              <w:pStyle w:val="TAC"/>
              <w:rPr>
                <w:lang w:eastAsia="en-US"/>
              </w:rPr>
            </w:pPr>
            <w:r w:rsidRPr="00F511A5">
              <w:rPr>
                <w:lang w:eastAsia="en-US"/>
              </w:rPr>
              <w:t>R5-210643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1B1167" w14:textId="77777777" w:rsidR="005979E7" w:rsidRPr="00F511A5" w:rsidRDefault="005979E7" w:rsidP="00F17634">
            <w:pPr>
              <w:pStyle w:val="TAC"/>
              <w:rPr>
                <w:lang w:eastAsia="en-US"/>
              </w:rPr>
            </w:pPr>
            <w:r w:rsidRPr="00F511A5">
              <w:rPr>
                <w:lang w:eastAsia="en-US"/>
              </w:rPr>
              <w:t>2017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7781F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C0FF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15A7A2" w14:textId="77777777" w:rsidR="005979E7" w:rsidRPr="00F511A5" w:rsidRDefault="005979E7" w:rsidP="00F17634">
            <w:pPr>
              <w:pStyle w:val="TAL"/>
              <w:rPr>
                <w:lang w:eastAsia="en-US"/>
              </w:rPr>
            </w:pPr>
            <w:r w:rsidRPr="00F511A5">
              <w:rPr>
                <w:lang w:eastAsia="en-US"/>
              </w:rPr>
              <w:t>Correction to NR TC 8.1.3.1.15A-bliacklisting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CCFA86" w14:textId="77777777" w:rsidR="005979E7" w:rsidRPr="00F511A5" w:rsidRDefault="005979E7" w:rsidP="00F17634">
            <w:pPr>
              <w:pStyle w:val="TAC"/>
              <w:rPr>
                <w:lang w:eastAsia="en-US"/>
              </w:rPr>
            </w:pPr>
            <w:r w:rsidRPr="00F511A5">
              <w:rPr>
                <w:lang w:eastAsia="en-US"/>
              </w:rPr>
              <w:t>16.7.0</w:t>
            </w:r>
          </w:p>
        </w:tc>
      </w:tr>
      <w:tr w:rsidR="005979E7" w:rsidRPr="00F511A5" w14:paraId="4C84E6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F9AD8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824CCA"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C89EE7" w14:textId="77777777" w:rsidR="005979E7" w:rsidRPr="00F511A5" w:rsidRDefault="005979E7" w:rsidP="00F17634">
            <w:pPr>
              <w:pStyle w:val="TAC"/>
              <w:rPr>
                <w:lang w:eastAsia="en-US"/>
              </w:rPr>
            </w:pPr>
            <w:r w:rsidRPr="00F511A5">
              <w:rPr>
                <w:lang w:eastAsia="en-US"/>
              </w:rPr>
              <w:t>R5-210644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84BC44" w14:textId="77777777" w:rsidR="005979E7" w:rsidRPr="00F511A5" w:rsidRDefault="005979E7" w:rsidP="00F17634">
            <w:pPr>
              <w:pStyle w:val="TAC"/>
              <w:rPr>
                <w:lang w:eastAsia="en-US"/>
              </w:rPr>
            </w:pPr>
            <w:r w:rsidRPr="00F511A5">
              <w:rPr>
                <w:lang w:eastAsia="en-US"/>
              </w:rPr>
              <w:t>2018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3746F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A9FF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AB15C1" w14:textId="77777777" w:rsidR="005979E7" w:rsidRPr="00F511A5" w:rsidRDefault="005979E7" w:rsidP="00F17634">
            <w:pPr>
              <w:pStyle w:val="TAL"/>
              <w:rPr>
                <w:lang w:eastAsia="en-US"/>
              </w:rPr>
            </w:pPr>
            <w:r w:rsidRPr="00F511A5">
              <w:rPr>
                <w:lang w:eastAsia="en-US"/>
              </w:rPr>
              <w:t>Correction to NR TC 8.1.3.2.2-Event B2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6E5A24" w14:textId="77777777" w:rsidR="005979E7" w:rsidRPr="00F511A5" w:rsidRDefault="005979E7" w:rsidP="00F17634">
            <w:pPr>
              <w:pStyle w:val="TAC"/>
              <w:rPr>
                <w:lang w:eastAsia="en-US"/>
              </w:rPr>
            </w:pPr>
            <w:r w:rsidRPr="00F511A5">
              <w:rPr>
                <w:lang w:eastAsia="en-US"/>
              </w:rPr>
              <w:t>16.7.0</w:t>
            </w:r>
          </w:p>
        </w:tc>
      </w:tr>
      <w:tr w:rsidR="005979E7" w:rsidRPr="00F511A5" w14:paraId="41D9843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88CB2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E64BB2"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F2ABCD" w14:textId="77777777" w:rsidR="005979E7" w:rsidRPr="00F511A5" w:rsidRDefault="005979E7" w:rsidP="00F17634">
            <w:pPr>
              <w:pStyle w:val="TAC"/>
              <w:rPr>
                <w:lang w:eastAsia="en-US"/>
              </w:rPr>
            </w:pPr>
            <w:r w:rsidRPr="00F511A5">
              <w:rPr>
                <w:lang w:eastAsia="en-US"/>
              </w:rPr>
              <w:t>R5-210645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B5C3E6" w14:textId="77777777" w:rsidR="005979E7" w:rsidRPr="00F511A5" w:rsidRDefault="005979E7" w:rsidP="00F17634">
            <w:pPr>
              <w:pStyle w:val="TAC"/>
              <w:rPr>
                <w:lang w:eastAsia="en-US"/>
              </w:rPr>
            </w:pPr>
            <w:r w:rsidRPr="00F511A5">
              <w:rPr>
                <w:lang w:eastAsia="en-US"/>
              </w:rPr>
              <w:t>2019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28FBB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4E49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644E57" w14:textId="77777777" w:rsidR="005979E7" w:rsidRPr="00F511A5" w:rsidRDefault="005979E7" w:rsidP="00F17634">
            <w:pPr>
              <w:pStyle w:val="TAL"/>
              <w:rPr>
                <w:lang w:eastAsia="en-US"/>
              </w:rPr>
            </w:pPr>
            <w:r w:rsidRPr="00F511A5">
              <w:rPr>
                <w:lang w:eastAsia="en-US"/>
              </w:rPr>
              <w:t>Correction to NR TC 8.1.5.6.1-RLF</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1E34BA" w14:textId="77777777" w:rsidR="005979E7" w:rsidRPr="00F511A5" w:rsidRDefault="005979E7" w:rsidP="00F17634">
            <w:pPr>
              <w:pStyle w:val="TAC"/>
              <w:rPr>
                <w:lang w:eastAsia="en-US"/>
              </w:rPr>
            </w:pPr>
            <w:r w:rsidRPr="00F511A5">
              <w:rPr>
                <w:lang w:eastAsia="en-US"/>
              </w:rPr>
              <w:t>16.7.0</w:t>
            </w:r>
          </w:p>
        </w:tc>
      </w:tr>
      <w:tr w:rsidR="005979E7" w:rsidRPr="00F511A5" w14:paraId="378A50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B2C245"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D3AE0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C91285" w14:textId="77777777" w:rsidR="005979E7" w:rsidRPr="00F511A5" w:rsidRDefault="005979E7" w:rsidP="00F17634">
            <w:pPr>
              <w:pStyle w:val="TAC"/>
              <w:rPr>
                <w:lang w:eastAsia="en-US"/>
              </w:rPr>
            </w:pPr>
            <w:r w:rsidRPr="00F511A5">
              <w:rPr>
                <w:lang w:eastAsia="en-US"/>
              </w:rPr>
              <w:t>R5-210648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D8646F" w14:textId="77777777" w:rsidR="005979E7" w:rsidRPr="00F511A5" w:rsidRDefault="005979E7" w:rsidP="00F17634">
            <w:pPr>
              <w:pStyle w:val="TAC"/>
              <w:rPr>
                <w:lang w:eastAsia="en-US"/>
              </w:rPr>
            </w:pPr>
            <w:r w:rsidRPr="00F511A5">
              <w:rPr>
                <w:lang w:eastAsia="en-US"/>
              </w:rPr>
              <w:t>2022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91FAB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4C638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93D19E" w14:textId="77777777" w:rsidR="005979E7" w:rsidRPr="00F511A5" w:rsidRDefault="005979E7" w:rsidP="00F17634">
            <w:pPr>
              <w:pStyle w:val="TAL"/>
              <w:rPr>
                <w:lang w:eastAsia="en-US"/>
              </w:rPr>
            </w:pPr>
            <w:r w:rsidRPr="00F511A5">
              <w:rPr>
                <w:lang w:eastAsia="en-US"/>
              </w:rPr>
              <w:t>Addition of NR TC 8.1.5.8.2.2-inter-band SCell Latency check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DD797B" w14:textId="77777777" w:rsidR="005979E7" w:rsidRPr="00F511A5" w:rsidRDefault="005979E7" w:rsidP="00F17634">
            <w:pPr>
              <w:pStyle w:val="TAC"/>
              <w:rPr>
                <w:lang w:eastAsia="en-US"/>
              </w:rPr>
            </w:pPr>
            <w:r w:rsidRPr="00F511A5">
              <w:rPr>
                <w:lang w:eastAsia="en-US"/>
              </w:rPr>
              <w:t>16.7.0</w:t>
            </w:r>
          </w:p>
        </w:tc>
      </w:tr>
      <w:tr w:rsidR="005979E7" w:rsidRPr="00F511A5" w14:paraId="001035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49CE1D"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7516FC"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FFA354" w14:textId="77777777" w:rsidR="005979E7" w:rsidRPr="00F511A5" w:rsidRDefault="005979E7" w:rsidP="00F17634">
            <w:pPr>
              <w:pStyle w:val="TAC"/>
              <w:rPr>
                <w:lang w:eastAsia="en-US"/>
              </w:rPr>
            </w:pPr>
            <w:r w:rsidRPr="00F511A5">
              <w:rPr>
                <w:lang w:eastAsia="en-US"/>
              </w:rPr>
              <w:t>R5-210649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29A8EE" w14:textId="77777777" w:rsidR="005979E7" w:rsidRPr="00F511A5" w:rsidRDefault="005979E7" w:rsidP="00F17634">
            <w:pPr>
              <w:pStyle w:val="TAC"/>
              <w:rPr>
                <w:lang w:eastAsia="en-US"/>
              </w:rPr>
            </w:pPr>
            <w:r w:rsidRPr="00F511A5">
              <w:rPr>
                <w:lang w:eastAsia="en-US"/>
              </w:rPr>
              <w:t>2023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427D0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C2D2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002CA3" w14:textId="77777777" w:rsidR="005979E7" w:rsidRPr="00F511A5" w:rsidRDefault="005979E7" w:rsidP="00F17634">
            <w:pPr>
              <w:pStyle w:val="TAL"/>
              <w:rPr>
                <w:lang w:eastAsia="en-US"/>
              </w:rPr>
            </w:pPr>
            <w:r w:rsidRPr="00F511A5">
              <w:rPr>
                <w:lang w:eastAsia="en-US"/>
              </w:rPr>
              <w:t>Addition of NR TC 8.1.5.8.2.3-intra-band non-contiguous SCell Latency check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BD37BE" w14:textId="77777777" w:rsidR="005979E7" w:rsidRPr="00F511A5" w:rsidRDefault="005979E7" w:rsidP="00F17634">
            <w:pPr>
              <w:pStyle w:val="TAC"/>
              <w:rPr>
                <w:lang w:eastAsia="en-US"/>
              </w:rPr>
            </w:pPr>
            <w:r w:rsidRPr="00F511A5">
              <w:rPr>
                <w:lang w:eastAsia="en-US"/>
              </w:rPr>
              <w:t>16.7.0</w:t>
            </w:r>
          </w:p>
        </w:tc>
      </w:tr>
      <w:tr w:rsidR="005979E7" w:rsidRPr="00F511A5" w14:paraId="43CE2BF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D9136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C92C4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B3B410" w14:textId="77777777" w:rsidR="005979E7" w:rsidRPr="00F511A5" w:rsidRDefault="005979E7" w:rsidP="00F17634">
            <w:pPr>
              <w:pStyle w:val="TAC"/>
              <w:rPr>
                <w:lang w:eastAsia="en-US"/>
              </w:rPr>
            </w:pPr>
            <w:r w:rsidRPr="00F511A5">
              <w:rPr>
                <w:lang w:eastAsia="en-US"/>
              </w:rPr>
              <w:t>R5-210650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0FBA87" w14:textId="77777777" w:rsidR="005979E7" w:rsidRPr="00F511A5" w:rsidRDefault="005979E7" w:rsidP="00F17634">
            <w:pPr>
              <w:pStyle w:val="TAC"/>
              <w:rPr>
                <w:lang w:eastAsia="en-US"/>
              </w:rPr>
            </w:pPr>
            <w:r w:rsidRPr="00F511A5">
              <w:rPr>
                <w:lang w:eastAsia="en-US"/>
              </w:rPr>
              <w:t>2024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737FD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FC612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27ED48" w14:textId="77777777" w:rsidR="005979E7" w:rsidRPr="00F511A5" w:rsidRDefault="005979E7" w:rsidP="00F17634">
            <w:pPr>
              <w:pStyle w:val="TAL"/>
              <w:rPr>
                <w:lang w:eastAsia="en-US"/>
              </w:rPr>
            </w:pPr>
            <w:r w:rsidRPr="00F511A5">
              <w:rPr>
                <w:lang w:eastAsia="en-US"/>
              </w:rPr>
              <w:t>Correction to NR-DC TC 8.2.2.7.2-bearer type change without security key change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C6D461" w14:textId="77777777" w:rsidR="005979E7" w:rsidRPr="00F511A5" w:rsidRDefault="005979E7" w:rsidP="00F17634">
            <w:pPr>
              <w:pStyle w:val="TAC"/>
              <w:rPr>
                <w:lang w:eastAsia="en-US"/>
              </w:rPr>
            </w:pPr>
            <w:r w:rsidRPr="00F511A5">
              <w:rPr>
                <w:lang w:eastAsia="en-US"/>
              </w:rPr>
              <w:t>16.7.0</w:t>
            </w:r>
          </w:p>
        </w:tc>
      </w:tr>
      <w:tr w:rsidR="005979E7" w:rsidRPr="00F511A5" w14:paraId="0755B5B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7941F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E4FAD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78274F" w14:textId="77777777" w:rsidR="005979E7" w:rsidRPr="00F511A5" w:rsidRDefault="005979E7" w:rsidP="00F17634">
            <w:pPr>
              <w:pStyle w:val="TAC"/>
              <w:rPr>
                <w:lang w:eastAsia="en-US"/>
              </w:rPr>
            </w:pPr>
            <w:r w:rsidRPr="00F511A5">
              <w:rPr>
                <w:lang w:eastAsia="en-US"/>
              </w:rPr>
              <w:t>R5-210651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88B853" w14:textId="77777777" w:rsidR="005979E7" w:rsidRPr="00F511A5" w:rsidRDefault="005979E7" w:rsidP="00F17634">
            <w:pPr>
              <w:pStyle w:val="TAC"/>
              <w:rPr>
                <w:lang w:eastAsia="en-US"/>
              </w:rPr>
            </w:pPr>
            <w:r w:rsidRPr="00F511A5">
              <w:rPr>
                <w:lang w:eastAsia="en-US"/>
              </w:rPr>
              <w:t>2025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140B9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0D659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0015FF" w14:textId="77777777" w:rsidR="005979E7" w:rsidRPr="00F511A5" w:rsidRDefault="005979E7" w:rsidP="00F17634">
            <w:pPr>
              <w:pStyle w:val="TAL"/>
              <w:rPr>
                <w:lang w:eastAsia="en-US"/>
              </w:rPr>
            </w:pPr>
            <w:r w:rsidRPr="00F511A5">
              <w:rPr>
                <w:lang w:eastAsia="en-US"/>
              </w:rPr>
              <w:t>Correction to NR-DC TC 8.2.2.9.2-Split DRB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58A8EE" w14:textId="77777777" w:rsidR="005979E7" w:rsidRPr="00F511A5" w:rsidRDefault="005979E7" w:rsidP="00F17634">
            <w:pPr>
              <w:pStyle w:val="TAC"/>
              <w:rPr>
                <w:lang w:eastAsia="en-US"/>
              </w:rPr>
            </w:pPr>
            <w:r w:rsidRPr="00F511A5">
              <w:rPr>
                <w:lang w:eastAsia="en-US"/>
              </w:rPr>
              <w:t>16.7.0</w:t>
            </w:r>
          </w:p>
        </w:tc>
      </w:tr>
      <w:tr w:rsidR="005979E7" w:rsidRPr="00F511A5" w14:paraId="6036C17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29D02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224BDF"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C56163" w14:textId="77777777" w:rsidR="005979E7" w:rsidRPr="00F511A5" w:rsidRDefault="005979E7" w:rsidP="00F17634">
            <w:pPr>
              <w:pStyle w:val="TAC"/>
              <w:rPr>
                <w:lang w:eastAsia="en-US"/>
              </w:rPr>
            </w:pPr>
            <w:r w:rsidRPr="00F511A5">
              <w:rPr>
                <w:lang w:eastAsia="en-US"/>
              </w:rPr>
              <w:t>R5-210652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35CF5B" w14:textId="77777777" w:rsidR="005979E7" w:rsidRPr="00F511A5" w:rsidRDefault="005979E7" w:rsidP="00F17634">
            <w:pPr>
              <w:pStyle w:val="TAC"/>
              <w:rPr>
                <w:lang w:eastAsia="en-US"/>
              </w:rPr>
            </w:pPr>
            <w:r w:rsidRPr="00F511A5">
              <w:rPr>
                <w:lang w:eastAsia="en-US"/>
              </w:rPr>
              <w:t>2026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60BF5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9901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DEABF1" w14:textId="77777777" w:rsidR="005979E7" w:rsidRPr="00F511A5" w:rsidRDefault="005979E7" w:rsidP="00F17634">
            <w:pPr>
              <w:pStyle w:val="TAL"/>
              <w:rPr>
                <w:lang w:eastAsia="en-US"/>
              </w:rPr>
            </w:pPr>
            <w:r w:rsidRPr="00F511A5">
              <w:rPr>
                <w:lang w:eastAsia="en-US"/>
              </w:rPr>
              <w:t>Correction to NR-DC TC 8.2.3.16.2-Intra NR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476E4DE" w14:textId="77777777" w:rsidR="005979E7" w:rsidRPr="00F511A5" w:rsidRDefault="005979E7" w:rsidP="00F17634">
            <w:pPr>
              <w:pStyle w:val="TAC"/>
              <w:rPr>
                <w:lang w:eastAsia="en-US"/>
              </w:rPr>
            </w:pPr>
            <w:r w:rsidRPr="00F511A5">
              <w:rPr>
                <w:lang w:eastAsia="en-US"/>
              </w:rPr>
              <w:t>16.7.0</w:t>
            </w:r>
          </w:p>
        </w:tc>
      </w:tr>
      <w:tr w:rsidR="005979E7" w:rsidRPr="00F511A5" w14:paraId="52286C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A98BA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5FB587"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C3BB6E" w14:textId="77777777" w:rsidR="005979E7" w:rsidRPr="00F511A5" w:rsidRDefault="005979E7" w:rsidP="00F17634">
            <w:pPr>
              <w:pStyle w:val="TAC"/>
              <w:rPr>
                <w:lang w:eastAsia="en-US"/>
              </w:rPr>
            </w:pPr>
            <w:r w:rsidRPr="00F511A5">
              <w:rPr>
                <w:lang w:eastAsia="en-US"/>
              </w:rPr>
              <w:t>R5-210799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FA5E6D" w14:textId="77777777" w:rsidR="005979E7" w:rsidRPr="00F511A5" w:rsidRDefault="005979E7" w:rsidP="00F17634">
            <w:pPr>
              <w:pStyle w:val="TAC"/>
              <w:rPr>
                <w:lang w:eastAsia="en-US"/>
              </w:rPr>
            </w:pPr>
            <w:r w:rsidRPr="00F511A5">
              <w:rPr>
                <w:lang w:eastAsia="en-US"/>
              </w:rPr>
              <w:t>2044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0551F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27414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014AD8" w14:textId="77777777" w:rsidR="005979E7" w:rsidRPr="00F511A5" w:rsidRDefault="005979E7" w:rsidP="00F17634">
            <w:pPr>
              <w:pStyle w:val="TAL"/>
              <w:rPr>
                <w:lang w:eastAsia="en-US"/>
              </w:rPr>
            </w:pPr>
            <w:r w:rsidRPr="00F511A5">
              <w:rPr>
                <w:lang w:eastAsia="en-US"/>
              </w:rPr>
              <w:t>Addition of new MDT TC 8.1.6.1.3.2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A0FD77" w14:textId="77777777" w:rsidR="005979E7" w:rsidRPr="00F511A5" w:rsidRDefault="005979E7" w:rsidP="00F17634">
            <w:pPr>
              <w:pStyle w:val="TAC"/>
              <w:rPr>
                <w:lang w:eastAsia="en-US"/>
              </w:rPr>
            </w:pPr>
            <w:r w:rsidRPr="00F511A5">
              <w:rPr>
                <w:lang w:eastAsia="en-US"/>
              </w:rPr>
              <w:t>16.7.0</w:t>
            </w:r>
          </w:p>
        </w:tc>
      </w:tr>
      <w:tr w:rsidR="005979E7" w:rsidRPr="00F511A5" w14:paraId="6473F70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CA47F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38D914"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ECAD35" w14:textId="77777777" w:rsidR="005979E7" w:rsidRPr="00F511A5" w:rsidRDefault="005979E7" w:rsidP="00F17634">
            <w:pPr>
              <w:pStyle w:val="TAC"/>
              <w:rPr>
                <w:lang w:eastAsia="en-US"/>
              </w:rPr>
            </w:pPr>
            <w:r w:rsidRPr="00F511A5">
              <w:rPr>
                <w:lang w:eastAsia="en-US"/>
              </w:rPr>
              <w:t>R5-210807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BD9509" w14:textId="77777777" w:rsidR="005979E7" w:rsidRPr="00F511A5" w:rsidRDefault="005979E7" w:rsidP="00F17634">
            <w:pPr>
              <w:pStyle w:val="TAC"/>
              <w:rPr>
                <w:lang w:eastAsia="en-US"/>
              </w:rPr>
            </w:pPr>
            <w:r w:rsidRPr="00F511A5">
              <w:rPr>
                <w:lang w:eastAsia="en-US"/>
              </w:rPr>
              <w:t>2046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0B386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7EF7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F13750" w14:textId="77777777" w:rsidR="005979E7" w:rsidRPr="00F511A5" w:rsidRDefault="005979E7" w:rsidP="00F17634">
            <w:pPr>
              <w:pStyle w:val="TAL"/>
              <w:rPr>
                <w:lang w:eastAsia="en-US"/>
              </w:rPr>
            </w:pPr>
            <w:r w:rsidRPr="00F511A5">
              <w:rPr>
                <w:lang w:eastAsia="en-US"/>
              </w:rPr>
              <w:t>Correction to NR Idle Mode Test Case 6.3.1.7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E3D51F" w14:textId="77777777" w:rsidR="005979E7" w:rsidRPr="00F511A5" w:rsidRDefault="005979E7" w:rsidP="00F17634">
            <w:pPr>
              <w:pStyle w:val="TAC"/>
              <w:rPr>
                <w:lang w:eastAsia="en-US"/>
              </w:rPr>
            </w:pPr>
            <w:r w:rsidRPr="00F511A5">
              <w:rPr>
                <w:lang w:eastAsia="en-US"/>
              </w:rPr>
              <w:t>16.7.0</w:t>
            </w:r>
          </w:p>
        </w:tc>
      </w:tr>
      <w:tr w:rsidR="005979E7" w:rsidRPr="00F511A5" w14:paraId="516104B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D8AF8B"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D345D5"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2ACA28" w14:textId="77777777" w:rsidR="005979E7" w:rsidRPr="00F511A5" w:rsidRDefault="005979E7" w:rsidP="00F17634">
            <w:pPr>
              <w:pStyle w:val="TAC"/>
              <w:rPr>
                <w:lang w:eastAsia="en-US"/>
              </w:rPr>
            </w:pPr>
            <w:r w:rsidRPr="00F511A5">
              <w:rPr>
                <w:lang w:eastAsia="en-US"/>
              </w:rPr>
              <w:t>R5-210809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9A28D7" w14:textId="77777777" w:rsidR="005979E7" w:rsidRPr="00F511A5" w:rsidRDefault="005979E7" w:rsidP="00F17634">
            <w:pPr>
              <w:pStyle w:val="TAC"/>
              <w:rPr>
                <w:lang w:eastAsia="en-US"/>
              </w:rPr>
            </w:pPr>
            <w:r w:rsidRPr="00F511A5">
              <w:rPr>
                <w:lang w:eastAsia="en-US"/>
              </w:rPr>
              <w:t>2048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1D7E7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88BA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564815" w14:textId="77777777" w:rsidR="005979E7" w:rsidRPr="00F511A5" w:rsidRDefault="005979E7" w:rsidP="00F17634">
            <w:pPr>
              <w:pStyle w:val="TAL"/>
              <w:rPr>
                <w:lang w:eastAsia="en-US"/>
              </w:rPr>
            </w:pPr>
            <w:r w:rsidRPr="00F511A5">
              <w:rPr>
                <w:lang w:eastAsia="en-US"/>
              </w:rPr>
              <w:t>Correction to 5GS Non-3GPP Access Test Case 9.2.4.1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1832C9" w14:textId="77777777" w:rsidR="005979E7" w:rsidRPr="00F511A5" w:rsidRDefault="005979E7" w:rsidP="00F17634">
            <w:pPr>
              <w:pStyle w:val="TAC"/>
              <w:rPr>
                <w:lang w:eastAsia="en-US"/>
              </w:rPr>
            </w:pPr>
            <w:r w:rsidRPr="00F511A5">
              <w:rPr>
                <w:lang w:eastAsia="en-US"/>
              </w:rPr>
              <w:t>16.7.0</w:t>
            </w:r>
          </w:p>
        </w:tc>
      </w:tr>
      <w:tr w:rsidR="005979E7" w:rsidRPr="00F511A5" w14:paraId="688BE2F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FF9796"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670F91"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DCCD863" w14:textId="77777777" w:rsidR="005979E7" w:rsidRPr="00F511A5" w:rsidRDefault="005979E7" w:rsidP="00F17634">
            <w:pPr>
              <w:pStyle w:val="TAC"/>
              <w:rPr>
                <w:lang w:eastAsia="en-US"/>
              </w:rPr>
            </w:pPr>
            <w:r w:rsidRPr="00F511A5">
              <w:rPr>
                <w:lang w:eastAsia="en-US"/>
              </w:rPr>
              <w:t>R5-210810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9615F9" w14:textId="77777777" w:rsidR="005979E7" w:rsidRPr="00F511A5" w:rsidRDefault="005979E7" w:rsidP="00F17634">
            <w:pPr>
              <w:pStyle w:val="TAC"/>
              <w:rPr>
                <w:lang w:eastAsia="en-US"/>
              </w:rPr>
            </w:pPr>
            <w:r w:rsidRPr="00F511A5">
              <w:rPr>
                <w:lang w:eastAsia="en-US"/>
              </w:rPr>
              <w:t>2049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D5BA4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5871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0C625D" w14:textId="77777777" w:rsidR="005979E7" w:rsidRPr="00F511A5" w:rsidRDefault="005979E7" w:rsidP="00F17634">
            <w:pPr>
              <w:pStyle w:val="TAL"/>
              <w:rPr>
                <w:lang w:eastAsia="en-US"/>
              </w:rPr>
            </w:pPr>
            <w:r w:rsidRPr="00F511A5">
              <w:rPr>
                <w:lang w:eastAsia="en-US"/>
              </w:rPr>
              <w:t>Correction to 5GS Non-3GPP Access Test Case 9.2.5.1.4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26760F" w14:textId="77777777" w:rsidR="005979E7" w:rsidRPr="00F511A5" w:rsidRDefault="005979E7" w:rsidP="00F17634">
            <w:pPr>
              <w:pStyle w:val="TAC"/>
              <w:rPr>
                <w:lang w:eastAsia="en-US"/>
              </w:rPr>
            </w:pPr>
            <w:r w:rsidRPr="00F511A5">
              <w:rPr>
                <w:lang w:eastAsia="en-US"/>
              </w:rPr>
              <w:t>16.7.0</w:t>
            </w:r>
          </w:p>
        </w:tc>
      </w:tr>
      <w:tr w:rsidR="005979E7" w:rsidRPr="00F511A5" w14:paraId="39B0D1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8FA69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F73F9A"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4FF919" w14:textId="77777777" w:rsidR="005979E7" w:rsidRPr="00F511A5" w:rsidRDefault="005979E7" w:rsidP="00F17634">
            <w:pPr>
              <w:pStyle w:val="TAC"/>
              <w:rPr>
                <w:lang w:eastAsia="en-US"/>
              </w:rPr>
            </w:pPr>
            <w:r w:rsidRPr="00F511A5">
              <w:rPr>
                <w:lang w:eastAsia="en-US"/>
              </w:rPr>
              <w:t>R5-210880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13FB30" w14:textId="77777777" w:rsidR="005979E7" w:rsidRPr="00F511A5" w:rsidRDefault="005979E7" w:rsidP="00F17634">
            <w:pPr>
              <w:pStyle w:val="TAC"/>
              <w:rPr>
                <w:lang w:eastAsia="en-US"/>
              </w:rPr>
            </w:pPr>
            <w:r w:rsidRPr="00F511A5">
              <w:rPr>
                <w:lang w:eastAsia="en-US"/>
              </w:rPr>
              <w:t>2051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9848B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2B4E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6F8E85" w14:textId="77777777" w:rsidR="005979E7" w:rsidRPr="00F511A5" w:rsidRDefault="005979E7" w:rsidP="00F17634">
            <w:pPr>
              <w:pStyle w:val="TAL"/>
              <w:rPr>
                <w:lang w:eastAsia="en-US"/>
              </w:rPr>
            </w:pPr>
            <w:r w:rsidRPr="00F511A5">
              <w:rPr>
                <w:lang w:eastAsia="en-US"/>
              </w:rPr>
              <w:t>Correction to MultipleCoreset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BB4E1E" w14:textId="77777777" w:rsidR="005979E7" w:rsidRPr="00F511A5" w:rsidRDefault="005979E7" w:rsidP="00F17634">
            <w:pPr>
              <w:pStyle w:val="TAC"/>
              <w:rPr>
                <w:lang w:eastAsia="en-US"/>
              </w:rPr>
            </w:pPr>
            <w:r w:rsidRPr="00F511A5">
              <w:rPr>
                <w:lang w:eastAsia="en-US"/>
              </w:rPr>
              <w:t>16.7.0</w:t>
            </w:r>
          </w:p>
        </w:tc>
      </w:tr>
      <w:tr w:rsidR="005979E7" w:rsidRPr="00F511A5" w14:paraId="743D4D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707DAD"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9246F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BA3C63" w14:textId="77777777" w:rsidR="005979E7" w:rsidRPr="00F511A5" w:rsidRDefault="005979E7" w:rsidP="00F17634">
            <w:pPr>
              <w:pStyle w:val="TAC"/>
              <w:rPr>
                <w:lang w:eastAsia="en-US"/>
              </w:rPr>
            </w:pPr>
            <w:r w:rsidRPr="00F511A5">
              <w:rPr>
                <w:lang w:eastAsia="en-US"/>
              </w:rPr>
              <w:t>R5-211022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AB920E" w14:textId="77777777" w:rsidR="005979E7" w:rsidRPr="00F511A5" w:rsidRDefault="005979E7" w:rsidP="00F17634">
            <w:pPr>
              <w:pStyle w:val="TAC"/>
              <w:rPr>
                <w:lang w:eastAsia="en-US"/>
              </w:rPr>
            </w:pPr>
            <w:r w:rsidRPr="00F511A5">
              <w:rPr>
                <w:lang w:eastAsia="en-US"/>
              </w:rPr>
              <w:t>2056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0F191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42B1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92A2FF" w14:textId="77777777" w:rsidR="005979E7" w:rsidRPr="00F511A5" w:rsidRDefault="005979E7" w:rsidP="00F17634">
            <w:pPr>
              <w:pStyle w:val="TAL"/>
              <w:rPr>
                <w:lang w:eastAsia="en-US"/>
              </w:rPr>
            </w:pPr>
            <w:r w:rsidRPr="00F511A5">
              <w:rPr>
                <w:lang w:eastAsia="en-US"/>
              </w:rPr>
              <w:t>Update to idle mode test cases 6.2.1.2, 6.2.1.3, 6.4.3.1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83E037" w14:textId="77777777" w:rsidR="005979E7" w:rsidRPr="00F511A5" w:rsidRDefault="005979E7" w:rsidP="00F17634">
            <w:pPr>
              <w:pStyle w:val="TAC"/>
              <w:rPr>
                <w:lang w:eastAsia="en-US"/>
              </w:rPr>
            </w:pPr>
            <w:r w:rsidRPr="00F511A5">
              <w:rPr>
                <w:lang w:eastAsia="en-US"/>
              </w:rPr>
              <w:t>16.7.0</w:t>
            </w:r>
          </w:p>
        </w:tc>
      </w:tr>
      <w:tr w:rsidR="005979E7" w:rsidRPr="00F511A5" w14:paraId="049C11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DB0DA4"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4A73434"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8A90D2" w14:textId="77777777" w:rsidR="005979E7" w:rsidRPr="00F511A5" w:rsidRDefault="005979E7" w:rsidP="00F17634">
            <w:pPr>
              <w:pStyle w:val="TAC"/>
              <w:rPr>
                <w:lang w:eastAsia="en-US"/>
              </w:rPr>
            </w:pPr>
            <w:r w:rsidRPr="00F511A5">
              <w:rPr>
                <w:lang w:eastAsia="en-US"/>
              </w:rPr>
              <w:t>R5-211173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E2B1A3" w14:textId="77777777" w:rsidR="005979E7" w:rsidRPr="00F511A5" w:rsidRDefault="005979E7" w:rsidP="00F17634">
            <w:pPr>
              <w:pStyle w:val="TAC"/>
              <w:rPr>
                <w:lang w:eastAsia="en-US"/>
              </w:rPr>
            </w:pPr>
            <w:r w:rsidRPr="00F511A5">
              <w:rPr>
                <w:lang w:eastAsia="en-US"/>
              </w:rPr>
              <w:t>2059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C5A30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0C94E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B8DC01" w14:textId="77777777" w:rsidR="005979E7" w:rsidRPr="00F511A5" w:rsidRDefault="005979E7" w:rsidP="00F17634">
            <w:pPr>
              <w:pStyle w:val="TAL"/>
              <w:rPr>
                <w:lang w:eastAsia="en-US"/>
              </w:rPr>
            </w:pPr>
            <w:r w:rsidRPr="00F511A5">
              <w:rPr>
                <w:lang w:eastAsia="en-US"/>
              </w:rPr>
              <w:t>Correction NR RRC idle mode test case 6.1.2.14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DCB86D" w14:textId="77777777" w:rsidR="005979E7" w:rsidRPr="00F511A5" w:rsidRDefault="005979E7" w:rsidP="00F17634">
            <w:pPr>
              <w:pStyle w:val="TAC"/>
              <w:rPr>
                <w:lang w:eastAsia="en-US"/>
              </w:rPr>
            </w:pPr>
            <w:r w:rsidRPr="00F511A5">
              <w:rPr>
                <w:lang w:eastAsia="en-US"/>
              </w:rPr>
              <w:t>16.7.0</w:t>
            </w:r>
          </w:p>
        </w:tc>
      </w:tr>
      <w:tr w:rsidR="005979E7" w:rsidRPr="00F511A5" w14:paraId="0A6B20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689EB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9DC8B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2A0698" w14:textId="77777777" w:rsidR="005979E7" w:rsidRPr="00F511A5" w:rsidRDefault="005979E7" w:rsidP="00F17634">
            <w:pPr>
              <w:pStyle w:val="TAC"/>
              <w:rPr>
                <w:lang w:eastAsia="en-US"/>
              </w:rPr>
            </w:pPr>
            <w:r w:rsidRPr="00F511A5">
              <w:rPr>
                <w:lang w:eastAsia="en-US"/>
              </w:rPr>
              <w:t>R5-211234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4BE78F" w14:textId="77777777" w:rsidR="005979E7" w:rsidRPr="00F511A5" w:rsidRDefault="005979E7" w:rsidP="00F17634">
            <w:pPr>
              <w:pStyle w:val="TAC"/>
              <w:rPr>
                <w:lang w:eastAsia="en-US"/>
              </w:rPr>
            </w:pPr>
            <w:r w:rsidRPr="00F511A5">
              <w:rPr>
                <w:lang w:eastAsia="en-US"/>
              </w:rPr>
              <w:t>2060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FF39D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5A74E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437133" w14:textId="77777777" w:rsidR="005979E7" w:rsidRPr="00F511A5" w:rsidRDefault="005979E7" w:rsidP="00F17634">
            <w:pPr>
              <w:pStyle w:val="TAL"/>
              <w:rPr>
                <w:lang w:eastAsia="en-US"/>
              </w:rPr>
            </w:pPr>
            <w:r w:rsidRPr="00F511A5">
              <w:rPr>
                <w:lang w:eastAsia="en-US"/>
              </w:rPr>
              <w:t>Update to NR RRC UE capability transfer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5A7C9B" w14:textId="77777777" w:rsidR="005979E7" w:rsidRPr="00F511A5" w:rsidRDefault="005979E7" w:rsidP="00F17634">
            <w:pPr>
              <w:pStyle w:val="TAC"/>
              <w:rPr>
                <w:lang w:eastAsia="en-US"/>
              </w:rPr>
            </w:pPr>
            <w:r w:rsidRPr="00F511A5">
              <w:rPr>
                <w:lang w:eastAsia="en-US"/>
              </w:rPr>
              <w:t>16.7.0</w:t>
            </w:r>
          </w:p>
        </w:tc>
      </w:tr>
      <w:tr w:rsidR="005979E7" w:rsidRPr="00F511A5" w14:paraId="1B5D30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C2E338"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93AC7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4D2CC0" w14:textId="77777777" w:rsidR="005979E7" w:rsidRPr="00F511A5" w:rsidRDefault="005979E7" w:rsidP="00F17634">
            <w:pPr>
              <w:pStyle w:val="TAC"/>
              <w:rPr>
                <w:lang w:eastAsia="en-US"/>
              </w:rPr>
            </w:pPr>
            <w:r w:rsidRPr="00F511A5">
              <w:rPr>
                <w:lang w:eastAsia="en-US"/>
              </w:rPr>
              <w:t>R5-211246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BA8675" w14:textId="77777777" w:rsidR="005979E7" w:rsidRPr="00F511A5" w:rsidRDefault="005979E7" w:rsidP="00F17634">
            <w:pPr>
              <w:pStyle w:val="TAC"/>
              <w:rPr>
                <w:lang w:eastAsia="en-US"/>
              </w:rPr>
            </w:pPr>
            <w:r w:rsidRPr="00F511A5">
              <w:rPr>
                <w:lang w:eastAsia="en-US"/>
              </w:rPr>
              <w:t>2061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C525F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4F8C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C4E460" w14:textId="77777777" w:rsidR="005979E7" w:rsidRPr="00F511A5" w:rsidRDefault="005979E7" w:rsidP="00F17634">
            <w:pPr>
              <w:pStyle w:val="TAL"/>
              <w:rPr>
                <w:lang w:eastAsia="en-US"/>
              </w:rPr>
            </w:pPr>
            <w:r w:rsidRPr="00F511A5">
              <w:rPr>
                <w:lang w:eastAsia="en-US"/>
              </w:rPr>
              <w:t>Update to MR-DC RRC UE capability transfer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79D7EB" w14:textId="77777777" w:rsidR="005979E7" w:rsidRPr="00F511A5" w:rsidRDefault="005979E7" w:rsidP="00F17634">
            <w:pPr>
              <w:pStyle w:val="TAC"/>
              <w:rPr>
                <w:lang w:eastAsia="en-US"/>
              </w:rPr>
            </w:pPr>
            <w:r w:rsidRPr="00F511A5">
              <w:rPr>
                <w:lang w:eastAsia="en-US"/>
              </w:rPr>
              <w:t>16.7.0</w:t>
            </w:r>
          </w:p>
        </w:tc>
      </w:tr>
      <w:tr w:rsidR="005979E7" w:rsidRPr="00F511A5" w14:paraId="1C30849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0E557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F085C5"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48DFD7" w14:textId="77777777" w:rsidR="005979E7" w:rsidRPr="00F511A5" w:rsidRDefault="005979E7" w:rsidP="00F17634">
            <w:pPr>
              <w:pStyle w:val="TAC"/>
              <w:rPr>
                <w:lang w:eastAsia="en-US"/>
              </w:rPr>
            </w:pPr>
            <w:r w:rsidRPr="00F511A5">
              <w:rPr>
                <w:lang w:eastAsia="en-US"/>
              </w:rPr>
              <w:t>R5-211312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BFE596" w14:textId="77777777" w:rsidR="005979E7" w:rsidRPr="00F511A5" w:rsidRDefault="005979E7" w:rsidP="00F17634">
            <w:pPr>
              <w:pStyle w:val="TAC"/>
              <w:rPr>
                <w:lang w:eastAsia="en-US"/>
              </w:rPr>
            </w:pPr>
            <w:r w:rsidRPr="00F511A5">
              <w:rPr>
                <w:lang w:eastAsia="en-US"/>
              </w:rPr>
              <w:t>2064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D7AB5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D43E2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6073EC" w14:textId="77777777" w:rsidR="005979E7" w:rsidRPr="00F511A5" w:rsidRDefault="005979E7" w:rsidP="00F17634">
            <w:pPr>
              <w:pStyle w:val="TAL"/>
              <w:rPr>
                <w:lang w:eastAsia="en-US"/>
              </w:rPr>
            </w:pPr>
            <w:r w:rsidRPr="00F511A5">
              <w:rPr>
                <w:lang w:eastAsia="en-US"/>
              </w:rPr>
              <w:t>Correction to NR5GC RRC test case 8.1.1.2.4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4BE8D9" w14:textId="77777777" w:rsidR="005979E7" w:rsidRPr="00F511A5" w:rsidRDefault="005979E7" w:rsidP="00F17634">
            <w:pPr>
              <w:pStyle w:val="TAC"/>
              <w:rPr>
                <w:lang w:eastAsia="en-US"/>
              </w:rPr>
            </w:pPr>
            <w:r w:rsidRPr="00F511A5">
              <w:rPr>
                <w:lang w:eastAsia="en-US"/>
              </w:rPr>
              <w:t>16.7.0</w:t>
            </w:r>
          </w:p>
        </w:tc>
      </w:tr>
      <w:tr w:rsidR="005979E7" w:rsidRPr="00F511A5" w14:paraId="6C1E3E2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5B010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4231AC"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7850B3" w14:textId="77777777" w:rsidR="005979E7" w:rsidRPr="00F511A5" w:rsidRDefault="005979E7" w:rsidP="00F17634">
            <w:pPr>
              <w:pStyle w:val="TAC"/>
              <w:rPr>
                <w:lang w:eastAsia="en-US"/>
              </w:rPr>
            </w:pPr>
            <w:r w:rsidRPr="00F511A5">
              <w:rPr>
                <w:lang w:eastAsia="en-US"/>
              </w:rPr>
              <w:t>R5-211313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BCCC3A" w14:textId="77777777" w:rsidR="005979E7" w:rsidRPr="00F511A5" w:rsidRDefault="005979E7" w:rsidP="00F17634">
            <w:pPr>
              <w:pStyle w:val="TAC"/>
              <w:rPr>
                <w:lang w:eastAsia="en-US"/>
              </w:rPr>
            </w:pPr>
            <w:r w:rsidRPr="00F511A5">
              <w:rPr>
                <w:lang w:eastAsia="en-US"/>
              </w:rPr>
              <w:t>2065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F3A7C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7988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8095A8" w14:textId="77777777" w:rsidR="005979E7" w:rsidRPr="00F511A5" w:rsidRDefault="005979E7" w:rsidP="00F17634">
            <w:pPr>
              <w:pStyle w:val="TAL"/>
              <w:rPr>
                <w:lang w:eastAsia="en-US"/>
              </w:rPr>
            </w:pPr>
            <w:r w:rsidRPr="00F511A5">
              <w:rPr>
                <w:lang w:eastAsia="en-US"/>
              </w:rPr>
              <w:t>Addition of TC 7.1.1.3.11 - UL grant prioritization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FA0854" w14:textId="77777777" w:rsidR="005979E7" w:rsidRPr="00F511A5" w:rsidRDefault="005979E7" w:rsidP="00F17634">
            <w:pPr>
              <w:pStyle w:val="TAC"/>
              <w:rPr>
                <w:lang w:eastAsia="en-US"/>
              </w:rPr>
            </w:pPr>
            <w:r w:rsidRPr="00F511A5">
              <w:rPr>
                <w:lang w:eastAsia="en-US"/>
              </w:rPr>
              <w:t>16.7.0</w:t>
            </w:r>
          </w:p>
        </w:tc>
      </w:tr>
      <w:tr w:rsidR="005979E7" w:rsidRPr="00F511A5" w14:paraId="38535C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4259F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83559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776669" w14:textId="77777777" w:rsidR="005979E7" w:rsidRPr="00F511A5" w:rsidRDefault="005979E7" w:rsidP="00F17634">
            <w:pPr>
              <w:pStyle w:val="TAC"/>
              <w:rPr>
                <w:lang w:eastAsia="en-US"/>
              </w:rPr>
            </w:pPr>
            <w:r w:rsidRPr="00F511A5">
              <w:rPr>
                <w:lang w:eastAsia="en-US"/>
              </w:rPr>
              <w:t>R5-211321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A09AD8" w14:textId="77777777" w:rsidR="005979E7" w:rsidRPr="00F511A5" w:rsidRDefault="005979E7" w:rsidP="00F17634">
            <w:pPr>
              <w:pStyle w:val="TAC"/>
              <w:rPr>
                <w:lang w:eastAsia="en-US"/>
              </w:rPr>
            </w:pPr>
            <w:r w:rsidRPr="00F511A5">
              <w:rPr>
                <w:lang w:eastAsia="en-US"/>
              </w:rPr>
              <w:t>2069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611BF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7BE3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C316DC" w14:textId="77777777" w:rsidR="005979E7" w:rsidRPr="00F511A5" w:rsidRDefault="005979E7" w:rsidP="00F17634">
            <w:pPr>
              <w:pStyle w:val="TAL"/>
              <w:rPr>
                <w:lang w:eastAsia="en-US"/>
              </w:rPr>
            </w:pPr>
            <w:r w:rsidRPr="00F511A5">
              <w:rPr>
                <w:lang w:eastAsia="en-US"/>
              </w:rPr>
              <w:t>Voiding 5GS Non-3GPP Access Test Case 9.2.5.2.1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50D048" w14:textId="77777777" w:rsidR="005979E7" w:rsidRPr="00F511A5" w:rsidRDefault="005979E7" w:rsidP="00F17634">
            <w:pPr>
              <w:pStyle w:val="TAC"/>
              <w:rPr>
                <w:lang w:eastAsia="en-US"/>
              </w:rPr>
            </w:pPr>
            <w:r w:rsidRPr="00F511A5">
              <w:rPr>
                <w:lang w:eastAsia="en-US"/>
              </w:rPr>
              <w:t>16.7.0</w:t>
            </w:r>
          </w:p>
        </w:tc>
      </w:tr>
      <w:tr w:rsidR="005979E7" w:rsidRPr="00F511A5" w14:paraId="1EFD67F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148949"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E3B3B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71AF5F" w14:textId="77777777" w:rsidR="005979E7" w:rsidRPr="00F511A5" w:rsidRDefault="005979E7" w:rsidP="00F17634">
            <w:pPr>
              <w:pStyle w:val="TAC"/>
              <w:rPr>
                <w:lang w:eastAsia="en-US"/>
              </w:rPr>
            </w:pPr>
            <w:r w:rsidRPr="00F511A5">
              <w:rPr>
                <w:lang w:eastAsia="en-US"/>
              </w:rPr>
              <w:t>R5-211329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61A515" w14:textId="77777777" w:rsidR="005979E7" w:rsidRPr="00F511A5" w:rsidRDefault="005979E7" w:rsidP="00F17634">
            <w:pPr>
              <w:pStyle w:val="TAC"/>
              <w:rPr>
                <w:lang w:eastAsia="en-US"/>
              </w:rPr>
            </w:pPr>
            <w:r w:rsidRPr="00F511A5">
              <w:rPr>
                <w:lang w:eastAsia="en-US"/>
              </w:rPr>
              <w:t>1993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06DAB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0262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93FECD" w14:textId="77777777" w:rsidR="005979E7" w:rsidRPr="00F511A5" w:rsidRDefault="005979E7" w:rsidP="00F17634">
            <w:pPr>
              <w:pStyle w:val="TAL"/>
              <w:rPr>
                <w:lang w:eastAsia="en-US"/>
              </w:rPr>
            </w:pPr>
            <w:r w:rsidRPr="00F511A5">
              <w:rPr>
                <w:lang w:eastAsia="en-US"/>
              </w:rPr>
              <w:t>Correction to test case 6.1.1.3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A2EA25" w14:textId="77777777" w:rsidR="005979E7" w:rsidRPr="00F511A5" w:rsidRDefault="005979E7" w:rsidP="00F17634">
            <w:pPr>
              <w:pStyle w:val="TAC"/>
              <w:rPr>
                <w:lang w:eastAsia="en-US"/>
              </w:rPr>
            </w:pPr>
            <w:r w:rsidRPr="00F511A5">
              <w:rPr>
                <w:lang w:eastAsia="en-US"/>
              </w:rPr>
              <w:t>16.7.0</w:t>
            </w:r>
          </w:p>
        </w:tc>
      </w:tr>
      <w:tr w:rsidR="005979E7" w:rsidRPr="00F511A5" w14:paraId="6C2B135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89E5A9"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3C856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D751FC" w14:textId="77777777" w:rsidR="005979E7" w:rsidRPr="00F511A5" w:rsidRDefault="005979E7" w:rsidP="00F17634">
            <w:pPr>
              <w:pStyle w:val="TAC"/>
              <w:rPr>
                <w:lang w:eastAsia="en-US"/>
              </w:rPr>
            </w:pPr>
            <w:r w:rsidRPr="00F511A5">
              <w:rPr>
                <w:lang w:eastAsia="en-US"/>
              </w:rPr>
              <w:t>R5-211330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70EA8A" w14:textId="77777777" w:rsidR="005979E7" w:rsidRPr="00F511A5" w:rsidRDefault="005979E7" w:rsidP="00F17634">
            <w:pPr>
              <w:pStyle w:val="TAC"/>
              <w:rPr>
                <w:lang w:eastAsia="en-US"/>
              </w:rPr>
            </w:pPr>
            <w:r w:rsidRPr="00F511A5">
              <w:rPr>
                <w:lang w:eastAsia="en-US"/>
              </w:rPr>
              <w:t>1995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E2A09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3800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67A15B" w14:textId="77777777" w:rsidR="005979E7" w:rsidRPr="00F511A5" w:rsidRDefault="005979E7" w:rsidP="00F17634">
            <w:pPr>
              <w:pStyle w:val="TAL"/>
              <w:rPr>
                <w:lang w:eastAsia="en-US"/>
              </w:rPr>
            </w:pPr>
            <w:r w:rsidRPr="00F511A5">
              <w:rPr>
                <w:lang w:eastAsia="en-US"/>
              </w:rPr>
              <w:t>Correction to test case 6.1.2.8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A612C6" w14:textId="77777777" w:rsidR="005979E7" w:rsidRPr="00F511A5" w:rsidRDefault="005979E7" w:rsidP="00F17634">
            <w:pPr>
              <w:pStyle w:val="TAC"/>
              <w:rPr>
                <w:lang w:eastAsia="en-US"/>
              </w:rPr>
            </w:pPr>
            <w:r w:rsidRPr="00F511A5">
              <w:rPr>
                <w:lang w:eastAsia="en-US"/>
              </w:rPr>
              <w:t>16.7.0</w:t>
            </w:r>
          </w:p>
        </w:tc>
      </w:tr>
      <w:tr w:rsidR="005979E7" w:rsidRPr="00F511A5" w14:paraId="44AF87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92C408"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773A7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0A3BEB" w14:textId="77777777" w:rsidR="005979E7" w:rsidRPr="00F511A5" w:rsidRDefault="005979E7" w:rsidP="00F17634">
            <w:pPr>
              <w:pStyle w:val="TAC"/>
              <w:rPr>
                <w:lang w:eastAsia="en-US"/>
              </w:rPr>
            </w:pPr>
            <w:r w:rsidRPr="00F511A5">
              <w:rPr>
                <w:lang w:eastAsia="en-US"/>
              </w:rPr>
              <w:t>R5-211331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A9A706" w14:textId="77777777" w:rsidR="005979E7" w:rsidRPr="00F511A5" w:rsidRDefault="005979E7" w:rsidP="00F17634">
            <w:pPr>
              <w:pStyle w:val="TAC"/>
              <w:rPr>
                <w:lang w:eastAsia="en-US"/>
              </w:rPr>
            </w:pPr>
            <w:r w:rsidRPr="00F511A5">
              <w:rPr>
                <w:lang w:eastAsia="en-US"/>
              </w:rPr>
              <w:t>1996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79665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59388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D99F95" w14:textId="77777777" w:rsidR="005979E7" w:rsidRPr="00F511A5" w:rsidRDefault="005979E7" w:rsidP="00F17634">
            <w:pPr>
              <w:pStyle w:val="TAL"/>
              <w:rPr>
                <w:lang w:eastAsia="en-US"/>
              </w:rPr>
            </w:pPr>
            <w:r w:rsidRPr="00F511A5">
              <w:rPr>
                <w:lang w:eastAsia="en-US"/>
              </w:rPr>
              <w:t>Correction to test case 6.4.1.2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CBCE21" w14:textId="77777777" w:rsidR="005979E7" w:rsidRPr="00F511A5" w:rsidRDefault="005979E7" w:rsidP="00F17634">
            <w:pPr>
              <w:pStyle w:val="TAC"/>
              <w:rPr>
                <w:lang w:eastAsia="en-US"/>
              </w:rPr>
            </w:pPr>
            <w:r w:rsidRPr="00F511A5">
              <w:rPr>
                <w:lang w:eastAsia="en-US"/>
              </w:rPr>
              <w:t>16.7.0</w:t>
            </w:r>
          </w:p>
        </w:tc>
      </w:tr>
      <w:tr w:rsidR="005979E7" w:rsidRPr="00F511A5" w14:paraId="0FFFDC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FD807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35022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A09E95" w14:textId="77777777" w:rsidR="005979E7" w:rsidRPr="00F511A5" w:rsidRDefault="005979E7" w:rsidP="00F17634">
            <w:pPr>
              <w:pStyle w:val="TAC"/>
              <w:rPr>
                <w:lang w:eastAsia="en-US"/>
              </w:rPr>
            </w:pPr>
            <w:r w:rsidRPr="00F511A5">
              <w:rPr>
                <w:lang w:eastAsia="en-US"/>
              </w:rPr>
              <w:t>R5-211332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F0A31A" w14:textId="77777777" w:rsidR="005979E7" w:rsidRPr="00F511A5" w:rsidRDefault="005979E7" w:rsidP="00F17634">
            <w:pPr>
              <w:pStyle w:val="TAC"/>
              <w:rPr>
                <w:lang w:eastAsia="en-US"/>
              </w:rPr>
            </w:pPr>
            <w:r w:rsidRPr="00F511A5">
              <w:rPr>
                <w:lang w:eastAsia="en-US"/>
              </w:rPr>
              <w:t>1935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AE08A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8E60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192868" w14:textId="77777777" w:rsidR="005979E7" w:rsidRPr="00F511A5" w:rsidRDefault="005979E7" w:rsidP="00F17634">
            <w:pPr>
              <w:pStyle w:val="TAL"/>
              <w:rPr>
                <w:lang w:eastAsia="en-US"/>
              </w:rPr>
            </w:pPr>
            <w:r w:rsidRPr="00F511A5">
              <w:rPr>
                <w:lang w:eastAsia="en-US"/>
              </w:rPr>
              <w:t>Correction of NR RRC test case 8.1.4.1.5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2FD4B4" w14:textId="77777777" w:rsidR="005979E7" w:rsidRPr="00F511A5" w:rsidRDefault="005979E7" w:rsidP="00F17634">
            <w:pPr>
              <w:pStyle w:val="TAC"/>
              <w:rPr>
                <w:lang w:eastAsia="en-US"/>
              </w:rPr>
            </w:pPr>
            <w:r w:rsidRPr="00F511A5">
              <w:rPr>
                <w:lang w:eastAsia="en-US"/>
              </w:rPr>
              <w:t>16.7.0</w:t>
            </w:r>
          </w:p>
        </w:tc>
      </w:tr>
      <w:tr w:rsidR="005979E7" w:rsidRPr="00F511A5" w14:paraId="24FB4FD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C29AA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B44B37"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B6668F" w14:textId="77777777" w:rsidR="005979E7" w:rsidRPr="00F511A5" w:rsidRDefault="005979E7" w:rsidP="00F17634">
            <w:pPr>
              <w:pStyle w:val="TAC"/>
              <w:rPr>
                <w:lang w:eastAsia="en-US"/>
              </w:rPr>
            </w:pPr>
            <w:r w:rsidRPr="00F511A5">
              <w:rPr>
                <w:lang w:eastAsia="en-US"/>
              </w:rPr>
              <w:t>R5-211333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892CE1" w14:textId="77777777" w:rsidR="005979E7" w:rsidRPr="00F511A5" w:rsidRDefault="005979E7" w:rsidP="00F17634">
            <w:pPr>
              <w:pStyle w:val="TAC"/>
              <w:rPr>
                <w:lang w:eastAsia="en-US"/>
              </w:rPr>
            </w:pPr>
            <w:r w:rsidRPr="00F511A5">
              <w:rPr>
                <w:lang w:eastAsia="en-US"/>
              </w:rPr>
              <w:t>1992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8B7EA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87322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9CA9EA" w14:textId="77777777" w:rsidR="005979E7" w:rsidRPr="00F511A5" w:rsidRDefault="005979E7" w:rsidP="00F17634">
            <w:pPr>
              <w:pStyle w:val="TAL"/>
              <w:rPr>
                <w:lang w:eastAsia="en-US"/>
              </w:rPr>
            </w:pPr>
            <w:r w:rsidRPr="00F511A5">
              <w:rPr>
                <w:lang w:eastAsia="en-US"/>
              </w:rPr>
              <w:t>Removing test case 9.1.5.2.9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D2F2716" w14:textId="77777777" w:rsidR="005979E7" w:rsidRPr="00F511A5" w:rsidRDefault="005979E7" w:rsidP="00F17634">
            <w:pPr>
              <w:pStyle w:val="TAC"/>
              <w:rPr>
                <w:lang w:eastAsia="en-US"/>
              </w:rPr>
            </w:pPr>
            <w:r w:rsidRPr="00F511A5">
              <w:rPr>
                <w:lang w:eastAsia="en-US"/>
              </w:rPr>
              <w:t>16.7.0</w:t>
            </w:r>
          </w:p>
        </w:tc>
      </w:tr>
      <w:tr w:rsidR="005979E7" w:rsidRPr="00F511A5" w14:paraId="2C035AC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336EBB"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2BE489"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EB2520" w14:textId="77777777" w:rsidR="005979E7" w:rsidRPr="00F511A5" w:rsidRDefault="005979E7" w:rsidP="00F17634">
            <w:pPr>
              <w:pStyle w:val="TAC"/>
              <w:rPr>
                <w:lang w:eastAsia="en-US"/>
              </w:rPr>
            </w:pPr>
            <w:r w:rsidRPr="00F511A5">
              <w:rPr>
                <w:lang w:eastAsia="en-US"/>
              </w:rPr>
              <w:t>R5-211358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FC0FCC" w14:textId="77777777" w:rsidR="005979E7" w:rsidRPr="00F511A5" w:rsidRDefault="005979E7" w:rsidP="00F17634">
            <w:pPr>
              <w:pStyle w:val="TAC"/>
              <w:rPr>
                <w:lang w:eastAsia="en-US"/>
              </w:rPr>
            </w:pPr>
            <w:r w:rsidRPr="00F511A5">
              <w:rPr>
                <w:lang w:eastAsia="en-US"/>
              </w:rPr>
              <w:t>2070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F6D06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A63B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33C1E2" w14:textId="77777777" w:rsidR="005979E7" w:rsidRPr="00F511A5" w:rsidRDefault="005979E7" w:rsidP="00F17634">
            <w:pPr>
              <w:pStyle w:val="TAL"/>
              <w:rPr>
                <w:lang w:eastAsia="en-US"/>
              </w:rPr>
            </w:pPr>
            <w:r w:rsidRPr="00F511A5">
              <w:rPr>
                <w:lang w:eastAsia="en-US"/>
              </w:rPr>
              <w:t>Adding new test cases of SCell Dormancy Indication for UE power saving in NR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A1BE03" w14:textId="77777777" w:rsidR="005979E7" w:rsidRPr="00F511A5" w:rsidRDefault="005979E7" w:rsidP="00F17634">
            <w:pPr>
              <w:pStyle w:val="TAC"/>
              <w:rPr>
                <w:lang w:eastAsia="en-US"/>
              </w:rPr>
            </w:pPr>
            <w:r w:rsidRPr="00F511A5">
              <w:rPr>
                <w:lang w:eastAsia="en-US"/>
              </w:rPr>
              <w:t>16.7.0</w:t>
            </w:r>
          </w:p>
        </w:tc>
      </w:tr>
      <w:tr w:rsidR="005979E7" w:rsidRPr="00F511A5" w14:paraId="1ADC00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BF188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1DCE4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7EAF8A" w14:textId="77777777" w:rsidR="005979E7" w:rsidRPr="00F511A5" w:rsidRDefault="005979E7" w:rsidP="00F17634">
            <w:pPr>
              <w:pStyle w:val="TAC"/>
              <w:rPr>
                <w:lang w:eastAsia="en-US"/>
              </w:rPr>
            </w:pPr>
            <w:r w:rsidRPr="00F511A5">
              <w:rPr>
                <w:lang w:eastAsia="en-US"/>
              </w:rPr>
              <w:t>R5-211377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211ABF" w14:textId="77777777" w:rsidR="005979E7" w:rsidRPr="00F511A5" w:rsidRDefault="005979E7" w:rsidP="00F17634">
            <w:pPr>
              <w:pStyle w:val="TAC"/>
              <w:rPr>
                <w:lang w:eastAsia="en-US"/>
              </w:rPr>
            </w:pPr>
            <w:r w:rsidRPr="00F511A5">
              <w:rPr>
                <w:lang w:eastAsia="en-US"/>
              </w:rPr>
              <w:t>1942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0BF48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B051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3B59DB" w14:textId="77777777" w:rsidR="005979E7" w:rsidRPr="00F511A5" w:rsidRDefault="005979E7" w:rsidP="00F17634">
            <w:pPr>
              <w:pStyle w:val="TAL"/>
              <w:rPr>
                <w:lang w:eastAsia="en-US"/>
              </w:rPr>
            </w:pPr>
            <w:r w:rsidRPr="00F511A5">
              <w:rPr>
                <w:lang w:eastAsia="en-US"/>
              </w:rPr>
              <w:t>Editorial changes to 38.523-1 Section 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F2FCE1" w14:textId="77777777" w:rsidR="005979E7" w:rsidRPr="00F511A5" w:rsidRDefault="005979E7" w:rsidP="00F17634">
            <w:pPr>
              <w:pStyle w:val="TAC"/>
              <w:rPr>
                <w:lang w:eastAsia="en-US"/>
              </w:rPr>
            </w:pPr>
            <w:r w:rsidRPr="00F511A5">
              <w:rPr>
                <w:lang w:eastAsia="en-US"/>
              </w:rPr>
              <w:t>16.7.0</w:t>
            </w:r>
          </w:p>
        </w:tc>
      </w:tr>
      <w:tr w:rsidR="005979E7" w:rsidRPr="00F511A5" w14:paraId="0A18594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17BA1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4B340F"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1921A1" w14:textId="77777777" w:rsidR="005979E7" w:rsidRPr="00F511A5" w:rsidRDefault="005979E7" w:rsidP="00F17634">
            <w:pPr>
              <w:pStyle w:val="TAC"/>
              <w:rPr>
                <w:lang w:eastAsia="en-US"/>
              </w:rPr>
            </w:pPr>
            <w:r w:rsidRPr="00F511A5">
              <w:rPr>
                <w:lang w:eastAsia="en-US"/>
              </w:rPr>
              <w:t>R5-211378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2BF2D6" w14:textId="77777777" w:rsidR="005979E7" w:rsidRPr="00F511A5" w:rsidRDefault="005979E7" w:rsidP="00F17634">
            <w:pPr>
              <w:pStyle w:val="TAC"/>
              <w:rPr>
                <w:lang w:eastAsia="en-US"/>
              </w:rPr>
            </w:pPr>
            <w:r w:rsidRPr="00F511A5">
              <w:rPr>
                <w:lang w:eastAsia="en-US"/>
              </w:rPr>
              <w:t>1968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0FAAF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1DF0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9BE426" w14:textId="77777777" w:rsidR="005979E7" w:rsidRPr="00F511A5" w:rsidRDefault="005979E7" w:rsidP="00F17634">
            <w:pPr>
              <w:pStyle w:val="TAL"/>
              <w:rPr>
                <w:lang w:eastAsia="en-US"/>
              </w:rPr>
            </w:pPr>
            <w:r w:rsidRPr="00F511A5">
              <w:rPr>
                <w:lang w:eastAsia="en-US"/>
              </w:rPr>
              <w:t>Correction to NR5G Idle mode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8C6C02" w14:textId="77777777" w:rsidR="005979E7" w:rsidRPr="00F511A5" w:rsidRDefault="005979E7" w:rsidP="00F17634">
            <w:pPr>
              <w:pStyle w:val="TAC"/>
              <w:rPr>
                <w:lang w:eastAsia="en-US"/>
              </w:rPr>
            </w:pPr>
            <w:r w:rsidRPr="00F511A5">
              <w:rPr>
                <w:lang w:eastAsia="en-US"/>
              </w:rPr>
              <w:t>16.7.0</w:t>
            </w:r>
          </w:p>
        </w:tc>
      </w:tr>
      <w:tr w:rsidR="005979E7" w:rsidRPr="00F511A5" w14:paraId="2A10828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325B66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D2B34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34974B" w14:textId="77777777" w:rsidR="005979E7" w:rsidRPr="00F511A5" w:rsidRDefault="005979E7" w:rsidP="00F17634">
            <w:pPr>
              <w:pStyle w:val="TAC"/>
              <w:rPr>
                <w:lang w:eastAsia="en-US"/>
              </w:rPr>
            </w:pPr>
            <w:r w:rsidRPr="00F511A5">
              <w:rPr>
                <w:lang w:eastAsia="en-US"/>
              </w:rPr>
              <w:t>R5-211379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9CCC53" w14:textId="77777777" w:rsidR="005979E7" w:rsidRPr="00F511A5" w:rsidRDefault="005979E7" w:rsidP="00F17634">
            <w:pPr>
              <w:pStyle w:val="TAC"/>
              <w:rPr>
                <w:lang w:eastAsia="en-US"/>
              </w:rPr>
            </w:pPr>
            <w:r w:rsidRPr="00F511A5">
              <w:rPr>
                <w:lang w:eastAsia="en-US"/>
              </w:rPr>
              <w:t>2007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5748D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92654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433FD6" w14:textId="77777777" w:rsidR="005979E7" w:rsidRPr="00F511A5" w:rsidRDefault="005979E7" w:rsidP="00F17634">
            <w:pPr>
              <w:pStyle w:val="TAL"/>
              <w:rPr>
                <w:lang w:eastAsia="en-US"/>
              </w:rPr>
            </w:pPr>
            <w:r w:rsidRPr="00F511A5">
              <w:rPr>
                <w:lang w:eastAsia="en-US"/>
              </w:rPr>
              <w:t>Correction to NR TC 6.3.1.1-SoR security check successful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F4CAAF" w14:textId="77777777" w:rsidR="005979E7" w:rsidRPr="00F511A5" w:rsidRDefault="005979E7" w:rsidP="00F17634">
            <w:pPr>
              <w:pStyle w:val="TAC"/>
              <w:rPr>
                <w:lang w:eastAsia="en-US"/>
              </w:rPr>
            </w:pPr>
            <w:r w:rsidRPr="00F511A5">
              <w:rPr>
                <w:lang w:eastAsia="en-US"/>
              </w:rPr>
              <w:t>16.7.0</w:t>
            </w:r>
          </w:p>
        </w:tc>
      </w:tr>
      <w:tr w:rsidR="005979E7" w:rsidRPr="00F511A5" w14:paraId="3979B0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6C3E8C" w14:textId="77777777" w:rsidR="005979E7" w:rsidRPr="00F511A5" w:rsidRDefault="005979E7" w:rsidP="00F17634">
            <w:pPr>
              <w:pStyle w:val="TAC"/>
              <w:rPr>
                <w:lang w:eastAsia="en-US"/>
              </w:rPr>
            </w:pPr>
            <w:r w:rsidRPr="00F511A5">
              <w:rPr>
                <w:lang w:eastAsia="en-US"/>
              </w:rPr>
              <w:lastRenderedPageBreak/>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A861F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C32A29" w14:textId="77777777" w:rsidR="005979E7" w:rsidRPr="00F511A5" w:rsidRDefault="005979E7" w:rsidP="00F17634">
            <w:pPr>
              <w:pStyle w:val="TAC"/>
              <w:rPr>
                <w:lang w:eastAsia="en-US"/>
              </w:rPr>
            </w:pPr>
            <w:r w:rsidRPr="00F511A5">
              <w:rPr>
                <w:lang w:eastAsia="en-US"/>
              </w:rPr>
              <w:t>R5-211380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3509CF" w14:textId="77777777" w:rsidR="005979E7" w:rsidRPr="00F511A5" w:rsidRDefault="005979E7" w:rsidP="00F17634">
            <w:pPr>
              <w:pStyle w:val="TAC"/>
              <w:rPr>
                <w:lang w:eastAsia="en-US"/>
              </w:rPr>
            </w:pPr>
            <w:r w:rsidRPr="00F511A5">
              <w:rPr>
                <w:lang w:eastAsia="en-US"/>
              </w:rPr>
              <w:t>2008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C63CC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15FA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3F9A83" w14:textId="77777777" w:rsidR="005979E7" w:rsidRPr="00F511A5" w:rsidRDefault="005979E7" w:rsidP="00F17634">
            <w:pPr>
              <w:pStyle w:val="TAL"/>
              <w:rPr>
                <w:lang w:eastAsia="en-US"/>
              </w:rPr>
            </w:pPr>
            <w:r w:rsidRPr="00F511A5">
              <w:rPr>
                <w:lang w:eastAsia="en-US"/>
              </w:rPr>
              <w:t>Correction to NR TC 6.3.1.2-SoR ACK has NOT requested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178C9A" w14:textId="77777777" w:rsidR="005979E7" w:rsidRPr="00F511A5" w:rsidRDefault="005979E7" w:rsidP="00F17634">
            <w:pPr>
              <w:pStyle w:val="TAC"/>
              <w:rPr>
                <w:lang w:eastAsia="en-US"/>
              </w:rPr>
            </w:pPr>
            <w:r w:rsidRPr="00F511A5">
              <w:rPr>
                <w:lang w:eastAsia="en-US"/>
              </w:rPr>
              <w:t>16.7.0</w:t>
            </w:r>
          </w:p>
        </w:tc>
      </w:tr>
      <w:tr w:rsidR="005979E7" w:rsidRPr="00F511A5" w14:paraId="1EF202F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81C0C3"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CCBA1A"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0C594E" w14:textId="77777777" w:rsidR="005979E7" w:rsidRPr="00F511A5" w:rsidRDefault="005979E7" w:rsidP="00F17634">
            <w:pPr>
              <w:pStyle w:val="TAC"/>
              <w:rPr>
                <w:lang w:eastAsia="en-US"/>
              </w:rPr>
            </w:pPr>
            <w:r w:rsidRPr="00F511A5">
              <w:rPr>
                <w:lang w:eastAsia="en-US"/>
              </w:rPr>
              <w:t>R5-211381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CAC15B" w14:textId="77777777" w:rsidR="005979E7" w:rsidRPr="00F511A5" w:rsidRDefault="005979E7" w:rsidP="00F17634">
            <w:pPr>
              <w:pStyle w:val="TAC"/>
              <w:rPr>
                <w:lang w:eastAsia="en-US"/>
              </w:rPr>
            </w:pPr>
            <w:r w:rsidRPr="00F511A5">
              <w:rPr>
                <w:lang w:eastAsia="en-US"/>
              </w:rPr>
              <w:t>2066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68867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FC5F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F10EDA" w14:textId="77777777" w:rsidR="005979E7" w:rsidRPr="00F511A5" w:rsidRDefault="005979E7" w:rsidP="00F17634">
            <w:pPr>
              <w:pStyle w:val="TAL"/>
              <w:rPr>
                <w:lang w:eastAsia="en-US"/>
              </w:rPr>
            </w:pPr>
            <w:r w:rsidRPr="00F511A5">
              <w:rPr>
                <w:lang w:eastAsia="en-US"/>
              </w:rPr>
              <w:t>Remove Idle Mode test case 6.2.3.9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D3A872" w14:textId="77777777" w:rsidR="005979E7" w:rsidRPr="00F511A5" w:rsidRDefault="005979E7" w:rsidP="00F17634">
            <w:pPr>
              <w:pStyle w:val="TAC"/>
              <w:rPr>
                <w:lang w:eastAsia="en-US"/>
              </w:rPr>
            </w:pPr>
            <w:r w:rsidRPr="00F511A5">
              <w:rPr>
                <w:lang w:eastAsia="en-US"/>
              </w:rPr>
              <w:t>16.7.0</w:t>
            </w:r>
          </w:p>
        </w:tc>
      </w:tr>
      <w:tr w:rsidR="005979E7" w:rsidRPr="00F511A5" w14:paraId="588E419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67B61C"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C232DA"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25B780" w14:textId="77777777" w:rsidR="005979E7" w:rsidRPr="00F511A5" w:rsidRDefault="005979E7" w:rsidP="00F17634">
            <w:pPr>
              <w:pStyle w:val="TAC"/>
              <w:rPr>
                <w:lang w:eastAsia="en-US"/>
              </w:rPr>
            </w:pPr>
            <w:r w:rsidRPr="00F511A5">
              <w:rPr>
                <w:lang w:eastAsia="en-US"/>
              </w:rPr>
              <w:t>R5-211382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FD8F53" w14:textId="77777777" w:rsidR="005979E7" w:rsidRPr="00F511A5" w:rsidRDefault="005979E7" w:rsidP="00F17634">
            <w:pPr>
              <w:pStyle w:val="TAC"/>
              <w:rPr>
                <w:lang w:eastAsia="en-US"/>
              </w:rPr>
            </w:pPr>
            <w:r w:rsidRPr="00F511A5">
              <w:rPr>
                <w:lang w:eastAsia="en-US"/>
              </w:rPr>
              <w:t>1931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705D9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C315B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23E4BE" w14:textId="77777777" w:rsidR="005979E7" w:rsidRPr="00F511A5" w:rsidRDefault="005979E7" w:rsidP="00F17634">
            <w:pPr>
              <w:pStyle w:val="TAL"/>
              <w:rPr>
                <w:lang w:eastAsia="en-US"/>
              </w:rPr>
            </w:pPr>
            <w:r w:rsidRPr="00F511A5">
              <w:rPr>
                <w:lang w:eastAsia="en-US"/>
              </w:rPr>
              <w:t>Correction to NR MAC test case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0B24C4" w14:textId="77777777" w:rsidR="005979E7" w:rsidRPr="00F511A5" w:rsidRDefault="005979E7" w:rsidP="00F17634">
            <w:pPr>
              <w:pStyle w:val="TAC"/>
              <w:rPr>
                <w:lang w:eastAsia="en-US"/>
              </w:rPr>
            </w:pPr>
            <w:r w:rsidRPr="00F511A5">
              <w:rPr>
                <w:lang w:eastAsia="en-US"/>
              </w:rPr>
              <w:t>16.7.0</w:t>
            </w:r>
          </w:p>
        </w:tc>
      </w:tr>
      <w:tr w:rsidR="005979E7" w:rsidRPr="00F511A5" w14:paraId="05B4467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76A474"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8FE03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9A65CB" w14:textId="77777777" w:rsidR="005979E7" w:rsidRPr="00F511A5" w:rsidRDefault="005979E7" w:rsidP="00F17634">
            <w:pPr>
              <w:pStyle w:val="TAC"/>
              <w:rPr>
                <w:lang w:eastAsia="en-US"/>
              </w:rPr>
            </w:pPr>
            <w:r w:rsidRPr="00F511A5">
              <w:rPr>
                <w:lang w:eastAsia="en-US"/>
              </w:rPr>
              <w:t>R5-211383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3FEA38" w14:textId="77777777" w:rsidR="005979E7" w:rsidRPr="00F511A5" w:rsidRDefault="005979E7" w:rsidP="00F17634">
            <w:pPr>
              <w:pStyle w:val="TAC"/>
              <w:rPr>
                <w:lang w:eastAsia="en-US"/>
              </w:rPr>
            </w:pPr>
            <w:r w:rsidRPr="00F511A5">
              <w:rPr>
                <w:lang w:eastAsia="en-US"/>
              </w:rPr>
              <w:t>1943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095F8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A1A6B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848B12" w14:textId="77777777" w:rsidR="005979E7" w:rsidRPr="00F511A5" w:rsidRDefault="005979E7" w:rsidP="00F17634">
            <w:pPr>
              <w:pStyle w:val="TAL"/>
              <w:rPr>
                <w:lang w:eastAsia="en-US"/>
              </w:rPr>
            </w:pPr>
            <w:r w:rsidRPr="00F511A5">
              <w:rPr>
                <w:lang w:eastAsia="en-US"/>
              </w:rPr>
              <w:t>Editorial changes to 38.523-1 Section 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D82946" w14:textId="77777777" w:rsidR="005979E7" w:rsidRPr="00F511A5" w:rsidRDefault="005979E7" w:rsidP="00F17634">
            <w:pPr>
              <w:pStyle w:val="TAC"/>
              <w:rPr>
                <w:lang w:eastAsia="en-US"/>
              </w:rPr>
            </w:pPr>
            <w:r w:rsidRPr="00F511A5">
              <w:rPr>
                <w:lang w:eastAsia="en-US"/>
              </w:rPr>
              <w:t>16.7.0</w:t>
            </w:r>
          </w:p>
        </w:tc>
      </w:tr>
      <w:tr w:rsidR="005979E7" w:rsidRPr="00F511A5" w14:paraId="2DC56B6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FFE326"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BA112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31EC99" w14:textId="77777777" w:rsidR="005979E7" w:rsidRPr="00F511A5" w:rsidRDefault="005979E7" w:rsidP="00F17634">
            <w:pPr>
              <w:pStyle w:val="TAC"/>
              <w:rPr>
                <w:lang w:eastAsia="en-US"/>
              </w:rPr>
            </w:pPr>
            <w:r w:rsidRPr="00F511A5">
              <w:rPr>
                <w:lang w:eastAsia="en-US"/>
              </w:rPr>
              <w:t>R5-211384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4E9015" w14:textId="77777777" w:rsidR="005979E7" w:rsidRPr="00F511A5" w:rsidRDefault="005979E7" w:rsidP="00F17634">
            <w:pPr>
              <w:pStyle w:val="TAC"/>
              <w:rPr>
                <w:lang w:eastAsia="en-US"/>
              </w:rPr>
            </w:pPr>
            <w:r w:rsidRPr="00F511A5">
              <w:rPr>
                <w:lang w:eastAsia="en-US"/>
              </w:rPr>
              <w:t>2012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FA620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9060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C9FEDA" w14:textId="77777777" w:rsidR="005979E7" w:rsidRPr="00F511A5" w:rsidRDefault="005979E7" w:rsidP="00F17634">
            <w:pPr>
              <w:pStyle w:val="TAL"/>
              <w:rPr>
                <w:lang w:eastAsia="en-US"/>
              </w:rPr>
            </w:pPr>
            <w:r w:rsidRPr="00F511A5">
              <w:rPr>
                <w:lang w:eastAsia="en-US"/>
              </w:rPr>
              <w:t>Correction to NR TC 7.1.1.2.2-PDSCH Aggregate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42A520" w14:textId="77777777" w:rsidR="005979E7" w:rsidRPr="00F511A5" w:rsidRDefault="005979E7" w:rsidP="00F17634">
            <w:pPr>
              <w:pStyle w:val="TAC"/>
              <w:rPr>
                <w:lang w:eastAsia="en-US"/>
              </w:rPr>
            </w:pPr>
            <w:r w:rsidRPr="00F511A5">
              <w:rPr>
                <w:lang w:eastAsia="en-US"/>
              </w:rPr>
              <w:t>16.7.0</w:t>
            </w:r>
          </w:p>
        </w:tc>
      </w:tr>
      <w:tr w:rsidR="005979E7" w:rsidRPr="00F511A5" w14:paraId="1D9C2F6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B54F45"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AEB42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42FF55" w14:textId="77777777" w:rsidR="005979E7" w:rsidRPr="00F511A5" w:rsidRDefault="005979E7" w:rsidP="00F17634">
            <w:pPr>
              <w:pStyle w:val="TAC"/>
              <w:rPr>
                <w:lang w:eastAsia="en-US"/>
              </w:rPr>
            </w:pPr>
            <w:r w:rsidRPr="00F511A5">
              <w:rPr>
                <w:lang w:eastAsia="en-US"/>
              </w:rPr>
              <w:t>R5-211385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4A49AD" w14:textId="77777777" w:rsidR="005979E7" w:rsidRPr="00F511A5" w:rsidRDefault="005979E7" w:rsidP="00F17634">
            <w:pPr>
              <w:pStyle w:val="TAC"/>
              <w:rPr>
                <w:lang w:eastAsia="en-US"/>
              </w:rPr>
            </w:pPr>
            <w:r w:rsidRPr="00F511A5">
              <w:rPr>
                <w:lang w:eastAsia="en-US"/>
              </w:rPr>
              <w:t>2013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F95DF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96D10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DED762" w14:textId="77777777" w:rsidR="005979E7" w:rsidRPr="00F511A5" w:rsidRDefault="005979E7" w:rsidP="00F17634">
            <w:pPr>
              <w:pStyle w:val="TAL"/>
              <w:rPr>
                <w:lang w:eastAsia="en-US"/>
              </w:rPr>
            </w:pPr>
            <w:r w:rsidRPr="00F511A5">
              <w:rPr>
                <w:lang w:eastAsia="en-US"/>
              </w:rPr>
              <w:t>Correction to NR TC 7.1.1.3.8.X-PHR report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F9A783" w14:textId="77777777" w:rsidR="005979E7" w:rsidRPr="00F511A5" w:rsidRDefault="005979E7" w:rsidP="00F17634">
            <w:pPr>
              <w:pStyle w:val="TAC"/>
              <w:rPr>
                <w:lang w:eastAsia="en-US"/>
              </w:rPr>
            </w:pPr>
            <w:r w:rsidRPr="00F511A5">
              <w:rPr>
                <w:lang w:eastAsia="en-US"/>
              </w:rPr>
              <w:t>16.7.0</w:t>
            </w:r>
          </w:p>
        </w:tc>
      </w:tr>
      <w:tr w:rsidR="005979E7" w:rsidRPr="00F511A5" w14:paraId="1559FB2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D40C3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E471F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F5EDF9" w14:textId="77777777" w:rsidR="005979E7" w:rsidRPr="00F511A5" w:rsidRDefault="005979E7" w:rsidP="00F17634">
            <w:pPr>
              <w:pStyle w:val="TAC"/>
              <w:rPr>
                <w:lang w:eastAsia="en-US"/>
              </w:rPr>
            </w:pPr>
            <w:r w:rsidRPr="00F511A5">
              <w:rPr>
                <w:lang w:eastAsia="en-US"/>
              </w:rPr>
              <w:t>R5-211386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B734FD" w14:textId="77777777" w:rsidR="005979E7" w:rsidRPr="00F511A5" w:rsidRDefault="005979E7" w:rsidP="00F17634">
            <w:pPr>
              <w:pStyle w:val="TAC"/>
              <w:rPr>
                <w:lang w:eastAsia="en-US"/>
              </w:rPr>
            </w:pPr>
            <w:r w:rsidRPr="00F511A5">
              <w:rPr>
                <w:lang w:eastAsia="en-US"/>
              </w:rPr>
              <w:t>2014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7884F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927E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091581" w14:textId="77777777" w:rsidR="005979E7" w:rsidRPr="00F511A5" w:rsidRDefault="005979E7" w:rsidP="00F17634">
            <w:pPr>
              <w:pStyle w:val="TAL"/>
              <w:rPr>
                <w:lang w:eastAsia="en-US"/>
              </w:rPr>
            </w:pPr>
            <w:r w:rsidRPr="00F511A5">
              <w:rPr>
                <w:lang w:eastAsia="en-US"/>
              </w:rPr>
              <w:t>Correction to NR TC 7.1.2.3.3 and 7.1.2.3.4-RLC SN sequence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8AE402" w14:textId="77777777" w:rsidR="005979E7" w:rsidRPr="00F511A5" w:rsidRDefault="005979E7" w:rsidP="00F17634">
            <w:pPr>
              <w:pStyle w:val="TAC"/>
              <w:rPr>
                <w:lang w:eastAsia="en-US"/>
              </w:rPr>
            </w:pPr>
            <w:r w:rsidRPr="00F511A5">
              <w:rPr>
                <w:lang w:eastAsia="en-US"/>
              </w:rPr>
              <w:t>16.7.0</w:t>
            </w:r>
          </w:p>
        </w:tc>
      </w:tr>
      <w:tr w:rsidR="005979E7" w:rsidRPr="00F511A5" w14:paraId="2750E08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055D5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D9A4D9"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95EA0D" w14:textId="77777777" w:rsidR="005979E7" w:rsidRPr="00F511A5" w:rsidRDefault="005979E7" w:rsidP="00F17634">
            <w:pPr>
              <w:pStyle w:val="TAC"/>
              <w:rPr>
                <w:lang w:eastAsia="en-US"/>
              </w:rPr>
            </w:pPr>
            <w:r w:rsidRPr="00F511A5">
              <w:rPr>
                <w:lang w:eastAsia="en-US"/>
              </w:rPr>
              <w:t>R5-211387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40F108" w14:textId="77777777" w:rsidR="005979E7" w:rsidRPr="00F511A5" w:rsidRDefault="005979E7" w:rsidP="00F17634">
            <w:pPr>
              <w:pStyle w:val="TAC"/>
              <w:rPr>
                <w:lang w:eastAsia="en-US"/>
              </w:rPr>
            </w:pPr>
            <w:r w:rsidRPr="00F511A5">
              <w:rPr>
                <w:lang w:eastAsia="en-US"/>
              </w:rPr>
              <w:t>2015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6B809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3031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E84B94" w14:textId="77777777" w:rsidR="005979E7" w:rsidRPr="00F511A5" w:rsidRDefault="005979E7" w:rsidP="00F17634">
            <w:pPr>
              <w:pStyle w:val="TAL"/>
              <w:rPr>
                <w:lang w:eastAsia="en-US"/>
              </w:rPr>
            </w:pPr>
            <w:r w:rsidRPr="00F511A5">
              <w:rPr>
                <w:lang w:eastAsia="en-US"/>
              </w:rPr>
              <w:t>Correction to NR TC 7.1.3.1.1 and 7.1.3.1.2-PDCP SN sequence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A83047" w14:textId="77777777" w:rsidR="005979E7" w:rsidRPr="00F511A5" w:rsidRDefault="005979E7" w:rsidP="00F17634">
            <w:pPr>
              <w:pStyle w:val="TAC"/>
              <w:rPr>
                <w:lang w:eastAsia="en-US"/>
              </w:rPr>
            </w:pPr>
            <w:r w:rsidRPr="00F511A5">
              <w:rPr>
                <w:lang w:eastAsia="en-US"/>
              </w:rPr>
              <w:t>16.7.0</w:t>
            </w:r>
          </w:p>
        </w:tc>
      </w:tr>
      <w:tr w:rsidR="005979E7" w:rsidRPr="00F511A5" w14:paraId="6F3C15C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C2282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8B5835"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C39C49" w14:textId="77777777" w:rsidR="005979E7" w:rsidRPr="00F511A5" w:rsidRDefault="005979E7" w:rsidP="00F17634">
            <w:pPr>
              <w:pStyle w:val="TAC"/>
              <w:rPr>
                <w:lang w:eastAsia="en-US"/>
              </w:rPr>
            </w:pPr>
            <w:r w:rsidRPr="00F511A5">
              <w:rPr>
                <w:lang w:eastAsia="en-US"/>
              </w:rPr>
              <w:t>R5-211388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4F4461" w14:textId="77777777" w:rsidR="005979E7" w:rsidRPr="00F511A5" w:rsidRDefault="005979E7" w:rsidP="00F17634">
            <w:pPr>
              <w:pStyle w:val="TAC"/>
              <w:rPr>
                <w:lang w:eastAsia="en-US"/>
              </w:rPr>
            </w:pPr>
            <w:r w:rsidRPr="00F511A5">
              <w:rPr>
                <w:lang w:eastAsia="en-US"/>
              </w:rPr>
              <w:t>2054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FF2F5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C882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345407" w14:textId="77777777" w:rsidR="005979E7" w:rsidRPr="00F511A5" w:rsidRDefault="005979E7" w:rsidP="00F17634">
            <w:pPr>
              <w:pStyle w:val="TAL"/>
              <w:rPr>
                <w:lang w:eastAsia="en-US"/>
              </w:rPr>
            </w:pPr>
            <w:r w:rsidRPr="00F511A5">
              <w:rPr>
                <w:lang w:eastAsia="en-US"/>
              </w:rPr>
              <w:t>Update to NR RRC test case 8.1.1.3.2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883A93" w14:textId="77777777" w:rsidR="005979E7" w:rsidRPr="00F511A5" w:rsidRDefault="005979E7" w:rsidP="00F17634">
            <w:pPr>
              <w:pStyle w:val="TAC"/>
              <w:rPr>
                <w:lang w:eastAsia="en-US"/>
              </w:rPr>
            </w:pPr>
            <w:r w:rsidRPr="00F511A5">
              <w:rPr>
                <w:lang w:eastAsia="en-US"/>
              </w:rPr>
              <w:t>16.7.0</w:t>
            </w:r>
          </w:p>
        </w:tc>
      </w:tr>
      <w:tr w:rsidR="005979E7" w:rsidRPr="00F511A5" w14:paraId="659AF2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1C95F6"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B1E565"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BA243D" w14:textId="77777777" w:rsidR="005979E7" w:rsidRPr="00F511A5" w:rsidRDefault="005979E7" w:rsidP="00F17634">
            <w:pPr>
              <w:pStyle w:val="TAC"/>
              <w:rPr>
                <w:lang w:eastAsia="en-US"/>
              </w:rPr>
            </w:pPr>
            <w:r w:rsidRPr="00F511A5">
              <w:rPr>
                <w:lang w:eastAsia="en-US"/>
              </w:rPr>
              <w:t>R5-211389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0D1C1D" w14:textId="77777777" w:rsidR="005979E7" w:rsidRPr="00F511A5" w:rsidRDefault="005979E7" w:rsidP="00F17634">
            <w:pPr>
              <w:pStyle w:val="TAC"/>
              <w:rPr>
                <w:lang w:eastAsia="en-US"/>
              </w:rPr>
            </w:pPr>
            <w:r w:rsidRPr="00F511A5">
              <w:rPr>
                <w:lang w:eastAsia="en-US"/>
              </w:rPr>
              <w:t>1967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FC6A3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8386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BCE0F9" w14:textId="77777777" w:rsidR="005979E7" w:rsidRPr="00F511A5" w:rsidRDefault="005979E7" w:rsidP="00F17634">
            <w:pPr>
              <w:pStyle w:val="TAL"/>
              <w:rPr>
                <w:lang w:eastAsia="en-US"/>
              </w:rPr>
            </w:pPr>
            <w:r w:rsidRPr="00F511A5">
              <w:rPr>
                <w:lang w:eastAsia="en-US"/>
              </w:rPr>
              <w:t>Correction to NR5G TCs 8.1.X on SINR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0F9383" w14:textId="77777777" w:rsidR="005979E7" w:rsidRPr="00F511A5" w:rsidRDefault="005979E7" w:rsidP="00F17634">
            <w:pPr>
              <w:pStyle w:val="TAC"/>
              <w:rPr>
                <w:lang w:eastAsia="en-US"/>
              </w:rPr>
            </w:pPr>
            <w:r w:rsidRPr="00F511A5">
              <w:rPr>
                <w:lang w:eastAsia="en-US"/>
              </w:rPr>
              <w:t>16.7.0</w:t>
            </w:r>
          </w:p>
        </w:tc>
      </w:tr>
      <w:tr w:rsidR="005979E7" w:rsidRPr="00F511A5" w14:paraId="1BBEA65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62EB7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EFE109"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9907EF" w14:textId="77777777" w:rsidR="005979E7" w:rsidRPr="00F511A5" w:rsidRDefault="005979E7" w:rsidP="00F17634">
            <w:pPr>
              <w:pStyle w:val="TAC"/>
              <w:rPr>
                <w:lang w:eastAsia="en-US"/>
              </w:rPr>
            </w:pPr>
            <w:r w:rsidRPr="00F511A5">
              <w:rPr>
                <w:lang w:eastAsia="en-US"/>
              </w:rPr>
              <w:t>R5-211390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D24AB7" w14:textId="77777777" w:rsidR="005979E7" w:rsidRPr="00F511A5" w:rsidRDefault="005979E7" w:rsidP="00F17634">
            <w:pPr>
              <w:pStyle w:val="TAC"/>
              <w:rPr>
                <w:lang w:eastAsia="en-US"/>
              </w:rPr>
            </w:pPr>
            <w:r w:rsidRPr="00F511A5">
              <w:rPr>
                <w:lang w:eastAsia="en-US"/>
              </w:rPr>
              <w:t>2016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89481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9F6C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1A00D7" w14:textId="77777777" w:rsidR="005979E7" w:rsidRPr="00F511A5" w:rsidRDefault="005979E7" w:rsidP="00F17634">
            <w:pPr>
              <w:pStyle w:val="TAL"/>
              <w:rPr>
                <w:lang w:eastAsia="en-US"/>
              </w:rPr>
            </w:pPr>
            <w:r w:rsidRPr="00F511A5">
              <w:rPr>
                <w:lang w:eastAsia="en-US"/>
              </w:rPr>
              <w:t>Correction to NR test case 8.1.3.1.13-CSI-RS based intra-freq measure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9F34EF" w14:textId="77777777" w:rsidR="005979E7" w:rsidRPr="00F511A5" w:rsidRDefault="005979E7" w:rsidP="00F17634">
            <w:pPr>
              <w:pStyle w:val="TAC"/>
              <w:rPr>
                <w:lang w:eastAsia="en-US"/>
              </w:rPr>
            </w:pPr>
            <w:r w:rsidRPr="00F511A5">
              <w:rPr>
                <w:lang w:eastAsia="en-US"/>
              </w:rPr>
              <w:t>16.7.0</w:t>
            </w:r>
          </w:p>
        </w:tc>
      </w:tr>
      <w:tr w:rsidR="005979E7" w:rsidRPr="00F511A5" w14:paraId="749EE7D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00388F"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86C7C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ABD511" w14:textId="77777777" w:rsidR="005979E7" w:rsidRPr="00F511A5" w:rsidRDefault="005979E7" w:rsidP="00F17634">
            <w:pPr>
              <w:pStyle w:val="TAC"/>
              <w:rPr>
                <w:lang w:eastAsia="en-US"/>
              </w:rPr>
            </w:pPr>
            <w:r w:rsidRPr="00F511A5">
              <w:rPr>
                <w:lang w:eastAsia="en-US"/>
              </w:rPr>
              <w:t>R5-211391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19E5F6" w14:textId="77777777" w:rsidR="005979E7" w:rsidRPr="00F511A5" w:rsidRDefault="005979E7" w:rsidP="00F17634">
            <w:pPr>
              <w:pStyle w:val="TAC"/>
              <w:rPr>
                <w:lang w:eastAsia="en-US"/>
              </w:rPr>
            </w:pPr>
            <w:r w:rsidRPr="00F511A5">
              <w:rPr>
                <w:lang w:eastAsia="en-US"/>
              </w:rPr>
              <w:t>1940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97E0B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9497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92A292" w14:textId="77777777" w:rsidR="005979E7" w:rsidRPr="00F511A5" w:rsidRDefault="005979E7" w:rsidP="00F17634">
            <w:pPr>
              <w:pStyle w:val="TAL"/>
              <w:rPr>
                <w:lang w:eastAsia="en-US"/>
              </w:rPr>
            </w:pPr>
            <w:r w:rsidRPr="00F511A5">
              <w:rPr>
                <w:lang w:eastAsia="en-US"/>
              </w:rPr>
              <w:t>Correction of NR CA TC 8.1.4.1.9.x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73981A" w14:textId="77777777" w:rsidR="005979E7" w:rsidRPr="00F511A5" w:rsidRDefault="005979E7" w:rsidP="00F17634">
            <w:pPr>
              <w:pStyle w:val="TAC"/>
              <w:rPr>
                <w:lang w:eastAsia="en-US"/>
              </w:rPr>
            </w:pPr>
            <w:r w:rsidRPr="00F511A5">
              <w:rPr>
                <w:lang w:eastAsia="en-US"/>
              </w:rPr>
              <w:t>16.7.0</w:t>
            </w:r>
          </w:p>
        </w:tc>
      </w:tr>
      <w:tr w:rsidR="005979E7" w:rsidRPr="00F511A5" w14:paraId="7EA7D1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3157D6"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0364B6"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3B8E41" w14:textId="77777777" w:rsidR="005979E7" w:rsidRPr="00F511A5" w:rsidRDefault="005979E7" w:rsidP="00F17634">
            <w:pPr>
              <w:pStyle w:val="TAC"/>
              <w:rPr>
                <w:lang w:eastAsia="en-US"/>
              </w:rPr>
            </w:pPr>
            <w:r w:rsidRPr="00F511A5">
              <w:rPr>
                <w:lang w:eastAsia="en-US"/>
              </w:rPr>
              <w:t>R5-211392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CD426E" w14:textId="77777777" w:rsidR="005979E7" w:rsidRPr="00F511A5" w:rsidRDefault="005979E7" w:rsidP="00F17634">
            <w:pPr>
              <w:pStyle w:val="TAC"/>
              <w:rPr>
                <w:lang w:eastAsia="en-US"/>
              </w:rPr>
            </w:pPr>
            <w:r w:rsidRPr="00F511A5">
              <w:rPr>
                <w:lang w:eastAsia="en-US"/>
              </w:rPr>
              <w:t>2020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7A689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0BB25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C577B6" w14:textId="77777777" w:rsidR="005979E7" w:rsidRPr="00F511A5" w:rsidRDefault="005979E7" w:rsidP="00F17634">
            <w:pPr>
              <w:pStyle w:val="TAL"/>
              <w:rPr>
                <w:lang w:eastAsia="en-US"/>
              </w:rPr>
            </w:pPr>
            <w:r w:rsidRPr="00F511A5">
              <w:rPr>
                <w:lang w:eastAsia="en-US"/>
              </w:rPr>
              <w:t>Correction to NR TC 8.1.5.8.1-Latency check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8E8598" w14:textId="77777777" w:rsidR="005979E7" w:rsidRPr="00F511A5" w:rsidRDefault="005979E7" w:rsidP="00F17634">
            <w:pPr>
              <w:pStyle w:val="TAC"/>
              <w:rPr>
                <w:lang w:eastAsia="en-US"/>
              </w:rPr>
            </w:pPr>
            <w:r w:rsidRPr="00F511A5">
              <w:rPr>
                <w:lang w:eastAsia="en-US"/>
              </w:rPr>
              <w:t>16.7.0</w:t>
            </w:r>
          </w:p>
        </w:tc>
      </w:tr>
      <w:tr w:rsidR="005979E7" w:rsidRPr="00F511A5" w14:paraId="7B1556A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0D340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91ADE9"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C9946C" w14:textId="77777777" w:rsidR="005979E7" w:rsidRPr="00F511A5" w:rsidRDefault="005979E7" w:rsidP="00F17634">
            <w:pPr>
              <w:pStyle w:val="TAC"/>
              <w:rPr>
                <w:lang w:eastAsia="en-US"/>
              </w:rPr>
            </w:pPr>
            <w:r w:rsidRPr="00F511A5">
              <w:rPr>
                <w:lang w:eastAsia="en-US"/>
              </w:rPr>
              <w:t>R5-211393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4F9F5E" w14:textId="77777777" w:rsidR="005979E7" w:rsidRPr="00F511A5" w:rsidRDefault="005979E7" w:rsidP="00F17634">
            <w:pPr>
              <w:pStyle w:val="TAC"/>
              <w:rPr>
                <w:lang w:eastAsia="en-US"/>
              </w:rPr>
            </w:pPr>
            <w:r w:rsidRPr="00F511A5">
              <w:rPr>
                <w:lang w:eastAsia="en-US"/>
              </w:rPr>
              <w:t>2021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A1B27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48467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C4F949" w14:textId="77777777" w:rsidR="005979E7" w:rsidRPr="00F511A5" w:rsidRDefault="005979E7" w:rsidP="00F17634">
            <w:pPr>
              <w:pStyle w:val="TAL"/>
              <w:rPr>
                <w:lang w:eastAsia="en-US"/>
              </w:rPr>
            </w:pPr>
            <w:r w:rsidRPr="00F511A5">
              <w:rPr>
                <w:lang w:eastAsia="en-US"/>
              </w:rPr>
              <w:t>Addition of NR TC 8.1.5.8.2.1-intra-band SCell Latency check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9C311F" w14:textId="77777777" w:rsidR="005979E7" w:rsidRPr="00F511A5" w:rsidRDefault="005979E7" w:rsidP="00F17634">
            <w:pPr>
              <w:pStyle w:val="TAC"/>
              <w:rPr>
                <w:lang w:eastAsia="en-US"/>
              </w:rPr>
            </w:pPr>
            <w:r w:rsidRPr="00F511A5">
              <w:rPr>
                <w:lang w:eastAsia="en-US"/>
              </w:rPr>
              <w:t>16.7.0</w:t>
            </w:r>
          </w:p>
        </w:tc>
      </w:tr>
      <w:tr w:rsidR="005979E7" w:rsidRPr="00F511A5" w14:paraId="1585F97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AAA0E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EAD1F2"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8514A5" w14:textId="77777777" w:rsidR="005979E7" w:rsidRPr="00F511A5" w:rsidRDefault="005979E7" w:rsidP="00F17634">
            <w:pPr>
              <w:pStyle w:val="TAC"/>
              <w:rPr>
                <w:lang w:eastAsia="en-US"/>
              </w:rPr>
            </w:pPr>
            <w:r w:rsidRPr="00F511A5">
              <w:rPr>
                <w:lang w:eastAsia="en-US"/>
              </w:rPr>
              <w:t>R5-211394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75CEB7" w14:textId="77777777" w:rsidR="005979E7" w:rsidRPr="00F511A5" w:rsidRDefault="005979E7" w:rsidP="00F17634">
            <w:pPr>
              <w:pStyle w:val="TAC"/>
              <w:rPr>
                <w:lang w:eastAsia="en-US"/>
              </w:rPr>
            </w:pPr>
            <w:r w:rsidRPr="00F511A5">
              <w:rPr>
                <w:lang w:eastAsia="en-US"/>
              </w:rPr>
              <w:t>2062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8814F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9994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D4C9F8" w14:textId="77777777" w:rsidR="005979E7" w:rsidRPr="00F511A5" w:rsidRDefault="005979E7" w:rsidP="00F17634">
            <w:pPr>
              <w:pStyle w:val="TAL"/>
              <w:rPr>
                <w:lang w:eastAsia="en-US"/>
              </w:rPr>
            </w:pPr>
            <w:r w:rsidRPr="00F511A5">
              <w:rPr>
                <w:lang w:eastAsia="en-US"/>
              </w:rPr>
              <w:t>Correction to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552555" w14:textId="77777777" w:rsidR="005979E7" w:rsidRPr="00F511A5" w:rsidRDefault="005979E7" w:rsidP="00F17634">
            <w:pPr>
              <w:pStyle w:val="TAC"/>
              <w:rPr>
                <w:lang w:eastAsia="en-US"/>
              </w:rPr>
            </w:pPr>
            <w:r w:rsidRPr="00F511A5">
              <w:rPr>
                <w:lang w:eastAsia="en-US"/>
              </w:rPr>
              <w:t>16.7.0</w:t>
            </w:r>
          </w:p>
        </w:tc>
      </w:tr>
      <w:tr w:rsidR="005979E7" w:rsidRPr="00F511A5" w14:paraId="0FFF79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C0C816"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C8DD1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D79BAC" w14:textId="77777777" w:rsidR="005979E7" w:rsidRPr="00F511A5" w:rsidRDefault="005979E7" w:rsidP="00F17634">
            <w:pPr>
              <w:pStyle w:val="TAC"/>
              <w:rPr>
                <w:lang w:eastAsia="en-US"/>
              </w:rPr>
            </w:pPr>
            <w:r w:rsidRPr="00F511A5">
              <w:rPr>
                <w:lang w:eastAsia="en-US"/>
              </w:rPr>
              <w:t>R5-211395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7BCBCF" w14:textId="77777777" w:rsidR="005979E7" w:rsidRPr="00F511A5" w:rsidRDefault="005979E7" w:rsidP="00F17634">
            <w:pPr>
              <w:pStyle w:val="TAC"/>
              <w:rPr>
                <w:lang w:eastAsia="en-US"/>
              </w:rPr>
            </w:pPr>
            <w:r w:rsidRPr="00F511A5">
              <w:rPr>
                <w:lang w:eastAsia="en-US"/>
              </w:rPr>
              <w:t>2063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46922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60C2D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20B88F" w14:textId="77777777" w:rsidR="005979E7" w:rsidRPr="00F511A5" w:rsidRDefault="005979E7" w:rsidP="00F17634">
            <w:pPr>
              <w:pStyle w:val="TAL"/>
              <w:rPr>
                <w:lang w:eastAsia="en-US"/>
              </w:rPr>
            </w:pPr>
            <w:r w:rsidRPr="00F511A5">
              <w:rPr>
                <w:lang w:eastAsia="en-US"/>
              </w:rPr>
              <w:t>Correction to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550DCF" w14:textId="77777777" w:rsidR="005979E7" w:rsidRPr="00F511A5" w:rsidRDefault="005979E7" w:rsidP="00F17634">
            <w:pPr>
              <w:pStyle w:val="TAC"/>
              <w:rPr>
                <w:lang w:eastAsia="en-US"/>
              </w:rPr>
            </w:pPr>
            <w:r w:rsidRPr="00F511A5">
              <w:rPr>
                <w:lang w:eastAsia="en-US"/>
              </w:rPr>
              <w:t>16.7.0</w:t>
            </w:r>
          </w:p>
        </w:tc>
      </w:tr>
      <w:tr w:rsidR="005979E7" w:rsidRPr="00F511A5" w14:paraId="3086A13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D55EB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9F79E1"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13A00D" w14:textId="77777777" w:rsidR="005979E7" w:rsidRPr="00F511A5" w:rsidRDefault="005979E7" w:rsidP="00F17634">
            <w:pPr>
              <w:pStyle w:val="TAC"/>
              <w:rPr>
                <w:lang w:eastAsia="en-US"/>
              </w:rPr>
            </w:pPr>
            <w:r w:rsidRPr="00F511A5">
              <w:rPr>
                <w:lang w:eastAsia="en-US"/>
              </w:rPr>
              <w:t>R5-211396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F00177" w14:textId="77777777" w:rsidR="005979E7" w:rsidRPr="00F511A5" w:rsidRDefault="005979E7" w:rsidP="00F17634">
            <w:pPr>
              <w:pStyle w:val="TAC"/>
              <w:rPr>
                <w:lang w:eastAsia="en-US"/>
              </w:rPr>
            </w:pPr>
            <w:r w:rsidRPr="00F511A5">
              <w:rPr>
                <w:lang w:eastAsia="en-US"/>
              </w:rPr>
              <w:t>1979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751DE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0901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88C2FD" w14:textId="77777777" w:rsidR="005979E7" w:rsidRPr="00F511A5" w:rsidRDefault="005979E7" w:rsidP="00F17634">
            <w:pPr>
              <w:pStyle w:val="TAL"/>
              <w:rPr>
                <w:lang w:eastAsia="en-US"/>
              </w:rPr>
            </w:pPr>
            <w:r w:rsidRPr="00F511A5">
              <w:rPr>
                <w:lang w:eastAsia="en-US"/>
              </w:rPr>
              <w:t>Correction to MR-DC test case 8.2.3.7.1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AD1835" w14:textId="77777777" w:rsidR="005979E7" w:rsidRPr="00F511A5" w:rsidRDefault="005979E7" w:rsidP="00F17634">
            <w:pPr>
              <w:pStyle w:val="TAC"/>
              <w:rPr>
                <w:lang w:eastAsia="en-US"/>
              </w:rPr>
            </w:pPr>
            <w:r w:rsidRPr="00F511A5">
              <w:rPr>
                <w:lang w:eastAsia="en-US"/>
              </w:rPr>
              <w:t>16.7.0</w:t>
            </w:r>
          </w:p>
        </w:tc>
      </w:tr>
      <w:tr w:rsidR="005979E7" w:rsidRPr="00F511A5" w14:paraId="4718186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E38D6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B47AC4"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D67C95" w14:textId="77777777" w:rsidR="005979E7" w:rsidRPr="00F511A5" w:rsidRDefault="005979E7" w:rsidP="00F17634">
            <w:pPr>
              <w:pStyle w:val="TAC"/>
              <w:rPr>
                <w:lang w:eastAsia="en-US"/>
              </w:rPr>
            </w:pPr>
            <w:r w:rsidRPr="00F511A5">
              <w:rPr>
                <w:lang w:eastAsia="en-US"/>
              </w:rPr>
              <w:t>R5-211397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762FA0" w14:textId="77777777" w:rsidR="005979E7" w:rsidRPr="00F511A5" w:rsidRDefault="005979E7" w:rsidP="00F17634">
            <w:pPr>
              <w:pStyle w:val="TAC"/>
              <w:rPr>
                <w:lang w:eastAsia="en-US"/>
              </w:rPr>
            </w:pPr>
            <w:r w:rsidRPr="00F511A5">
              <w:rPr>
                <w:lang w:eastAsia="en-US"/>
              </w:rPr>
              <w:t>2000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0E029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8713A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0AE18A" w14:textId="77777777" w:rsidR="005979E7" w:rsidRPr="00F511A5" w:rsidRDefault="005979E7" w:rsidP="00F17634">
            <w:pPr>
              <w:pStyle w:val="TAL"/>
              <w:rPr>
                <w:lang w:eastAsia="en-US"/>
              </w:rPr>
            </w:pPr>
            <w:r w:rsidRPr="00F511A5">
              <w:rPr>
                <w:lang w:eastAsia="en-US"/>
              </w:rPr>
              <w:t>Correction to NR-DC RRC test case 8.2.3.14.2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7B311E" w14:textId="77777777" w:rsidR="005979E7" w:rsidRPr="00F511A5" w:rsidRDefault="005979E7" w:rsidP="00F17634">
            <w:pPr>
              <w:pStyle w:val="TAC"/>
              <w:rPr>
                <w:lang w:eastAsia="en-US"/>
              </w:rPr>
            </w:pPr>
            <w:r w:rsidRPr="00F511A5">
              <w:rPr>
                <w:lang w:eastAsia="en-US"/>
              </w:rPr>
              <w:t>16.7.0</w:t>
            </w:r>
          </w:p>
        </w:tc>
      </w:tr>
      <w:tr w:rsidR="005979E7" w:rsidRPr="00F511A5" w14:paraId="20FE09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6CEC5B"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B416BB"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D8DC34" w14:textId="77777777" w:rsidR="005979E7" w:rsidRPr="00F511A5" w:rsidRDefault="005979E7" w:rsidP="00F17634">
            <w:pPr>
              <w:pStyle w:val="TAC"/>
              <w:rPr>
                <w:lang w:eastAsia="en-US"/>
              </w:rPr>
            </w:pPr>
            <w:r w:rsidRPr="00F511A5">
              <w:rPr>
                <w:lang w:eastAsia="en-US"/>
              </w:rPr>
              <w:t>R5-211398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848053" w14:textId="77777777" w:rsidR="005979E7" w:rsidRPr="00F511A5" w:rsidRDefault="005979E7" w:rsidP="00F17634">
            <w:pPr>
              <w:pStyle w:val="TAC"/>
              <w:rPr>
                <w:lang w:eastAsia="en-US"/>
              </w:rPr>
            </w:pPr>
            <w:r w:rsidRPr="00F511A5">
              <w:rPr>
                <w:lang w:eastAsia="en-US"/>
              </w:rPr>
              <w:t>1953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3BA3E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0CA8A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AE8ADA" w14:textId="77777777" w:rsidR="005979E7" w:rsidRPr="00F511A5" w:rsidRDefault="005979E7" w:rsidP="00F17634">
            <w:pPr>
              <w:pStyle w:val="TAL"/>
              <w:rPr>
                <w:lang w:eastAsia="en-US"/>
              </w:rPr>
            </w:pPr>
            <w:r w:rsidRPr="00F511A5">
              <w:rPr>
                <w:lang w:eastAsia="en-US"/>
              </w:rPr>
              <w:t>Addition of NR-DC RRC TC 8.2.5.3.2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11768F" w14:textId="77777777" w:rsidR="005979E7" w:rsidRPr="00F511A5" w:rsidRDefault="005979E7" w:rsidP="00F17634">
            <w:pPr>
              <w:pStyle w:val="TAC"/>
              <w:rPr>
                <w:lang w:eastAsia="en-US"/>
              </w:rPr>
            </w:pPr>
            <w:r w:rsidRPr="00F511A5">
              <w:rPr>
                <w:lang w:eastAsia="en-US"/>
              </w:rPr>
              <w:t>16.7.0</w:t>
            </w:r>
          </w:p>
        </w:tc>
      </w:tr>
      <w:tr w:rsidR="005979E7" w:rsidRPr="00F511A5" w14:paraId="770065A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C3B8A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90D397"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11FC4E" w14:textId="77777777" w:rsidR="005979E7" w:rsidRPr="00F511A5" w:rsidRDefault="005979E7" w:rsidP="00F17634">
            <w:pPr>
              <w:pStyle w:val="TAC"/>
              <w:rPr>
                <w:lang w:eastAsia="en-US"/>
              </w:rPr>
            </w:pPr>
            <w:r w:rsidRPr="00F511A5">
              <w:rPr>
                <w:lang w:eastAsia="en-US"/>
              </w:rPr>
              <w:t>R5-211399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091BDF" w14:textId="77777777" w:rsidR="005979E7" w:rsidRPr="00F511A5" w:rsidRDefault="005979E7" w:rsidP="00F17634">
            <w:pPr>
              <w:pStyle w:val="TAC"/>
              <w:rPr>
                <w:lang w:eastAsia="en-US"/>
              </w:rPr>
            </w:pPr>
            <w:r w:rsidRPr="00F511A5">
              <w:rPr>
                <w:lang w:eastAsia="en-US"/>
              </w:rPr>
              <w:t>1954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7F043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D09E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6CA1E3" w14:textId="77777777" w:rsidR="005979E7" w:rsidRPr="00F511A5" w:rsidRDefault="005979E7" w:rsidP="00F17634">
            <w:pPr>
              <w:pStyle w:val="TAL"/>
              <w:rPr>
                <w:lang w:eastAsia="en-US"/>
              </w:rPr>
            </w:pPr>
            <w:r w:rsidRPr="00F511A5">
              <w:rPr>
                <w:lang w:eastAsia="en-US"/>
              </w:rPr>
              <w:t>Addition of NR-DC RRC TC 8.2.5.4.2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E8B747A" w14:textId="77777777" w:rsidR="005979E7" w:rsidRPr="00F511A5" w:rsidRDefault="005979E7" w:rsidP="00F17634">
            <w:pPr>
              <w:pStyle w:val="TAC"/>
              <w:rPr>
                <w:lang w:eastAsia="en-US"/>
              </w:rPr>
            </w:pPr>
            <w:r w:rsidRPr="00F511A5">
              <w:rPr>
                <w:lang w:eastAsia="en-US"/>
              </w:rPr>
              <w:t>16.7.0</w:t>
            </w:r>
          </w:p>
        </w:tc>
      </w:tr>
      <w:tr w:rsidR="005979E7" w:rsidRPr="00F511A5" w14:paraId="7514D07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47AE53"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F7821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468152" w14:textId="77777777" w:rsidR="005979E7" w:rsidRPr="00F511A5" w:rsidRDefault="005979E7" w:rsidP="00F17634">
            <w:pPr>
              <w:pStyle w:val="TAC"/>
              <w:rPr>
                <w:lang w:eastAsia="en-US"/>
              </w:rPr>
            </w:pPr>
            <w:r w:rsidRPr="00F511A5">
              <w:rPr>
                <w:lang w:eastAsia="en-US"/>
              </w:rPr>
              <w:t>R5-211400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DC263D" w14:textId="77777777" w:rsidR="005979E7" w:rsidRPr="00F511A5" w:rsidRDefault="005979E7" w:rsidP="00F17634">
            <w:pPr>
              <w:pStyle w:val="TAC"/>
              <w:rPr>
                <w:lang w:eastAsia="en-US"/>
              </w:rPr>
            </w:pPr>
            <w:r w:rsidRPr="00F511A5">
              <w:rPr>
                <w:lang w:eastAsia="en-US"/>
              </w:rPr>
              <w:t>1970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B3F15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3D6D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95B66D" w14:textId="77777777" w:rsidR="005979E7" w:rsidRPr="00F511A5" w:rsidRDefault="005979E7" w:rsidP="00F17634">
            <w:pPr>
              <w:pStyle w:val="TAL"/>
              <w:rPr>
                <w:lang w:eastAsia="en-US"/>
              </w:rPr>
            </w:pPr>
            <w:r w:rsidRPr="00F511A5">
              <w:rPr>
                <w:lang w:eastAsia="en-US"/>
              </w:rPr>
              <w:t>Correction to NR-DC RRC TC 8.2.5.1.2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843C95" w14:textId="77777777" w:rsidR="005979E7" w:rsidRPr="00F511A5" w:rsidRDefault="005979E7" w:rsidP="00F17634">
            <w:pPr>
              <w:pStyle w:val="TAC"/>
              <w:rPr>
                <w:lang w:eastAsia="en-US"/>
              </w:rPr>
            </w:pPr>
            <w:r w:rsidRPr="00F511A5">
              <w:rPr>
                <w:lang w:eastAsia="en-US"/>
              </w:rPr>
              <w:t>16.7.0</w:t>
            </w:r>
          </w:p>
        </w:tc>
      </w:tr>
      <w:tr w:rsidR="005979E7" w:rsidRPr="00F511A5" w14:paraId="3493A9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8DF86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7FC12A"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224D1D" w14:textId="77777777" w:rsidR="005979E7" w:rsidRPr="00F511A5" w:rsidRDefault="005979E7" w:rsidP="00F17634">
            <w:pPr>
              <w:pStyle w:val="TAC"/>
              <w:rPr>
                <w:lang w:eastAsia="en-US"/>
              </w:rPr>
            </w:pPr>
            <w:r w:rsidRPr="00F511A5">
              <w:rPr>
                <w:lang w:eastAsia="en-US"/>
              </w:rPr>
              <w:t>R5-211401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F517E4" w14:textId="77777777" w:rsidR="005979E7" w:rsidRPr="00F511A5" w:rsidRDefault="005979E7" w:rsidP="00F17634">
            <w:pPr>
              <w:pStyle w:val="TAC"/>
              <w:rPr>
                <w:lang w:eastAsia="en-US"/>
              </w:rPr>
            </w:pPr>
            <w:r w:rsidRPr="00F511A5">
              <w:rPr>
                <w:lang w:eastAsia="en-US"/>
              </w:rPr>
              <w:t>2027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A2752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75EFA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789FC2" w14:textId="77777777" w:rsidR="005979E7" w:rsidRPr="00F511A5" w:rsidRDefault="005979E7" w:rsidP="00F17634">
            <w:pPr>
              <w:pStyle w:val="TAL"/>
              <w:rPr>
                <w:lang w:eastAsia="en-US"/>
              </w:rPr>
            </w:pPr>
            <w:r w:rsidRPr="00F511A5">
              <w:rPr>
                <w:lang w:eastAsia="en-US"/>
              </w:rPr>
              <w:t>Correction to NR-DC TC 8.2.6.1.2.1-RLC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959C23" w14:textId="77777777" w:rsidR="005979E7" w:rsidRPr="00F511A5" w:rsidRDefault="005979E7" w:rsidP="00F17634">
            <w:pPr>
              <w:pStyle w:val="TAC"/>
              <w:rPr>
                <w:lang w:eastAsia="en-US"/>
              </w:rPr>
            </w:pPr>
            <w:r w:rsidRPr="00F511A5">
              <w:rPr>
                <w:lang w:eastAsia="en-US"/>
              </w:rPr>
              <w:t>16.7.0</w:t>
            </w:r>
          </w:p>
        </w:tc>
      </w:tr>
      <w:tr w:rsidR="005979E7" w:rsidRPr="00F511A5" w14:paraId="7131147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CF1C7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83BC46"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DAA85D" w14:textId="77777777" w:rsidR="005979E7" w:rsidRPr="00F511A5" w:rsidRDefault="005979E7" w:rsidP="00F17634">
            <w:pPr>
              <w:pStyle w:val="TAC"/>
              <w:rPr>
                <w:lang w:eastAsia="en-US"/>
              </w:rPr>
            </w:pPr>
            <w:r w:rsidRPr="00F511A5">
              <w:rPr>
                <w:lang w:eastAsia="en-US"/>
              </w:rPr>
              <w:t>R5-211402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79D6F2" w14:textId="77777777" w:rsidR="005979E7" w:rsidRPr="00F511A5" w:rsidRDefault="005979E7" w:rsidP="00F17634">
            <w:pPr>
              <w:pStyle w:val="TAC"/>
              <w:rPr>
                <w:lang w:eastAsia="en-US"/>
              </w:rPr>
            </w:pPr>
            <w:r w:rsidRPr="00F511A5">
              <w:rPr>
                <w:lang w:eastAsia="en-US"/>
              </w:rPr>
              <w:t>1914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37CF9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24A1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5D921F" w14:textId="77777777" w:rsidR="005979E7" w:rsidRPr="00F511A5" w:rsidRDefault="005979E7" w:rsidP="00F17634">
            <w:pPr>
              <w:pStyle w:val="TAL"/>
              <w:rPr>
                <w:lang w:eastAsia="en-US"/>
              </w:rPr>
            </w:pPr>
            <w:r w:rsidRPr="00F511A5">
              <w:rPr>
                <w:lang w:eastAsia="en-US"/>
              </w:rPr>
              <w:t>Addition of new 5GS NAS test case to test handling of extended octets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BB8D85" w14:textId="77777777" w:rsidR="005979E7" w:rsidRPr="00F511A5" w:rsidRDefault="005979E7" w:rsidP="00F17634">
            <w:pPr>
              <w:pStyle w:val="TAC"/>
              <w:rPr>
                <w:lang w:eastAsia="en-US"/>
              </w:rPr>
            </w:pPr>
            <w:r w:rsidRPr="00F511A5">
              <w:rPr>
                <w:lang w:eastAsia="en-US"/>
              </w:rPr>
              <w:t>16.7.0</w:t>
            </w:r>
          </w:p>
        </w:tc>
      </w:tr>
      <w:tr w:rsidR="005979E7" w:rsidRPr="00F511A5" w14:paraId="380686D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EBCBE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FA9505"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339F75" w14:textId="77777777" w:rsidR="005979E7" w:rsidRPr="00F511A5" w:rsidRDefault="005979E7" w:rsidP="00F17634">
            <w:pPr>
              <w:pStyle w:val="TAC"/>
              <w:rPr>
                <w:lang w:eastAsia="en-US"/>
              </w:rPr>
            </w:pPr>
            <w:r w:rsidRPr="00F511A5">
              <w:rPr>
                <w:lang w:eastAsia="en-US"/>
              </w:rPr>
              <w:t>R5-211403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7936A6" w14:textId="77777777" w:rsidR="005979E7" w:rsidRPr="00F511A5" w:rsidRDefault="005979E7" w:rsidP="00F17634">
            <w:pPr>
              <w:pStyle w:val="TAC"/>
              <w:rPr>
                <w:lang w:eastAsia="en-US"/>
              </w:rPr>
            </w:pPr>
            <w:r w:rsidRPr="00F511A5">
              <w:rPr>
                <w:lang w:eastAsia="en-US"/>
              </w:rPr>
              <w:t>2053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3274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B663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1C1529" w14:textId="77777777" w:rsidR="005979E7" w:rsidRPr="00F511A5" w:rsidRDefault="005979E7" w:rsidP="00F17634">
            <w:pPr>
              <w:pStyle w:val="TAL"/>
              <w:rPr>
                <w:lang w:eastAsia="en-US"/>
              </w:rPr>
            </w:pPr>
            <w:r w:rsidRPr="00F511A5">
              <w:rPr>
                <w:lang w:eastAsia="en-US"/>
              </w:rPr>
              <w:t>Correction to NR TC 9.1.8.1-SMS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6489C7" w14:textId="77777777" w:rsidR="005979E7" w:rsidRPr="00F511A5" w:rsidRDefault="005979E7" w:rsidP="00F17634">
            <w:pPr>
              <w:pStyle w:val="TAC"/>
              <w:rPr>
                <w:lang w:eastAsia="en-US"/>
              </w:rPr>
            </w:pPr>
            <w:r w:rsidRPr="00F511A5">
              <w:rPr>
                <w:lang w:eastAsia="en-US"/>
              </w:rPr>
              <w:t>16.7.0</w:t>
            </w:r>
          </w:p>
        </w:tc>
      </w:tr>
      <w:tr w:rsidR="005979E7" w:rsidRPr="00F511A5" w14:paraId="6904D88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70919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8E4EBC"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6F45F4" w14:textId="77777777" w:rsidR="005979E7" w:rsidRPr="00F511A5" w:rsidRDefault="005979E7" w:rsidP="00F17634">
            <w:pPr>
              <w:pStyle w:val="TAC"/>
              <w:rPr>
                <w:lang w:eastAsia="en-US"/>
              </w:rPr>
            </w:pPr>
            <w:r w:rsidRPr="00F511A5">
              <w:rPr>
                <w:lang w:eastAsia="en-US"/>
              </w:rPr>
              <w:t>R5-211404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DBA2AA" w14:textId="77777777" w:rsidR="005979E7" w:rsidRPr="00F511A5" w:rsidRDefault="005979E7" w:rsidP="00F17634">
            <w:pPr>
              <w:pStyle w:val="TAC"/>
              <w:rPr>
                <w:lang w:eastAsia="en-US"/>
              </w:rPr>
            </w:pPr>
            <w:r w:rsidRPr="00F511A5">
              <w:rPr>
                <w:lang w:eastAsia="en-US"/>
              </w:rPr>
              <w:t>2042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FC4BD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F7640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C46AD4" w14:textId="77777777" w:rsidR="005979E7" w:rsidRPr="00F511A5" w:rsidRDefault="005979E7" w:rsidP="00F17634">
            <w:pPr>
              <w:pStyle w:val="TAL"/>
              <w:rPr>
                <w:lang w:eastAsia="en-US"/>
              </w:rPr>
            </w:pPr>
            <w:r w:rsidRPr="00F511A5">
              <w:rPr>
                <w:lang w:eastAsia="en-US"/>
              </w:rPr>
              <w:t>Correction to 5GMM Inter-system mobility test case 9.3.1.2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433994" w14:textId="77777777" w:rsidR="005979E7" w:rsidRPr="00F511A5" w:rsidRDefault="005979E7" w:rsidP="00F17634">
            <w:pPr>
              <w:pStyle w:val="TAC"/>
              <w:rPr>
                <w:lang w:eastAsia="en-US"/>
              </w:rPr>
            </w:pPr>
            <w:r w:rsidRPr="00F511A5">
              <w:rPr>
                <w:lang w:eastAsia="en-US"/>
              </w:rPr>
              <w:t>16.7.0</w:t>
            </w:r>
          </w:p>
        </w:tc>
      </w:tr>
      <w:tr w:rsidR="005979E7" w:rsidRPr="00F511A5" w14:paraId="0CBDE22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F487BD"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085ACB"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8FDE69" w14:textId="77777777" w:rsidR="005979E7" w:rsidRPr="00F511A5" w:rsidRDefault="005979E7" w:rsidP="00F17634">
            <w:pPr>
              <w:pStyle w:val="TAC"/>
              <w:rPr>
                <w:lang w:eastAsia="en-US"/>
              </w:rPr>
            </w:pPr>
            <w:r w:rsidRPr="00F511A5">
              <w:rPr>
                <w:lang w:eastAsia="en-US"/>
              </w:rPr>
              <w:t>R5-211405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54329E" w14:textId="77777777" w:rsidR="005979E7" w:rsidRPr="00F511A5" w:rsidRDefault="005979E7" w:rsidP="00F17634">
            <w:pPr>
              <w:pStyle w:val="TAC"/>
              <w:rPr>
                <w:lang w:eastAsia="en-US"/>
              </w:rPr>
            </w:pPr>
            <w:r w:rsidRPr="00F511A5">
              <w:rPr>
                <w:lang w:eastAsia="en-US"/>
              </w:rPr>
              <w:t>2055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26B46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E2FD6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201E2C" w14:textId="77777777" w:rsidR="005979E7" w:rsidRPr="00F511A5" w:rsidRDefault="005979E7" w:rsidP="00F17634">
            <w:pPr>
              <w:pStyle w:val="TAL"/>
              <w:rPr>
                <w:lang w:eastAsia="en-US"/>
              </w:rPr>
            </w:pPr>
            <w:r w:rsidRPr="00F511A5">
              <w:rPr>
                <w:lang w:eastAsia="en-US"/>
              </w:rPr>
              <w:t>Update of Inter system mobility test case 9.3.1.1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32824E" w14:textId="77777777" w:rsidR="005979E7" w:rsidRPr="00F511A5" w:rsidRDefault="005979E7" w:rsidP="00F17634">
            <w:pPr>
              <w:pStyle w:val="TAC"/>
              <w:rPr>
                <w:lang w:eastAsia="en-US"/>
              </w:rPr>
            </w:pPr>
            <w:r w:rsidRPr="00F511A5">
              <w:rPr>
                <w:lang w:eastAsia="en-US"/>
              </w:rPr>
              <w:t>16.7.0</w:t>
            </w:r>
          </w:p>
        </w:tc>
      </w:tr>
      <w:tr w:rsidR="005979E7" w:rsidRPr="00F511A5" w14:paraId="72DB57D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999049"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41417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7989A9" w14:textId="77777777" w:rsidR="005979E7" w:rsidRPr="00F511A5" w:rsidRDefault="005979E7" w:rsidP="00F17634">
            <w:pPr>
              <w:pStyle w:val="TAC"/>
              <w:rPr>
                <w:lang w:eastAsia="en-US"/>
              </w:rPr>
            </w:pPr>
            <w:r w:rsidRPr="00F511A5">
              <w:rPr>
                <w:lang w:eastAsia="en-US"/>
              </w:rPr>
              <w:t>R5-211406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A2F5FC" w14:textId="77777777" w:rsidR="005979E7" w:rsidRPr="00F511A5" w:rsidRDefault="005979E7" w:rsidP="00F17634">
            <w:pPr>
              <w:pStyle w:val="TAC"/>
              <w:rPr>
                <w:lang w:eastAsia="en-US"/>
              </w:rPr>
            </w:pPr>
            <w:r w:rsidRPr="00F511A5">
              <w:rPr>
                <w:lang w:eastAsia="en-US"/>
              </w:rPr>
              <w:t>2028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C3730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1FB88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F680EA" w14:textId="77777777" w:rsidR="005979E7" w:rsidRPr="00F511A5" w:rsidRDefault="005979E7" w:rsidP="00F17634">
            <w:pPr>
              <w:pStyle w:val="TAL"/>
              <w:rPr>
                <w:lang w:eastAsia="en-US"/>
              </w:rPr>
            </w:pPr>
            <w:r w:rsidRPr="00F511A5">
              <w:rPr>
                <w:lang w:eastAsia="en-US"/>
              </w:rPr>
              <w:t>Correction to NR TC 11.1.3-EPS Fallback with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BC4623" w14:textId="77777777" w:rsidR="005979E7" w:rsidRPr="00F511A5" w:rsidRDefault="005979E7" w:rsidP="00F17634">
            <w:pPr>
              <w:pStyle w:val="TAC"/>
              <w:rPr>
                <w:lang w:eastAsia="en-US"/>
              </w:rPr>
            </w:pPr>
            <w:r w:rsidRPr="00F511A5">
              <w:rPr>
                <w:lang w:eastAsia="en-US"/>
              </w:rPr>
              <w:t>16.7.0</w:t>
            </w:r>
          </w:p>
        </w:tc>
      </w:tr>
      <w:tr w:rsidR="005979E7" w:rsidRPr="00F511A5" w14:paraId="72F668C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3C6F7D3"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1E568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EB7DEC" w14:textId="77777777" w:rsidR="005979E7" w:rsidRPr="00F511A5" w:rsidRDefault="005979E7" w:rsidP="00F17634">
            <w:pPr>
              <w:pStyle w:val="TAC"/>
              <w:rPr>
                <w:lang w:eastAsia="en-US"/>
              </w:rPr>
            </w:pPr>
            <w:r w:rsidRPr="00F511A5">
              <w:rPr>
                <w:lang w:eastAsia="en-US"/>
              </w:rPr>
              <w:t>R5-211407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4A95A2" w14:textId="77777777" w:rsidR="005979E7" w:rsidRPr="00F511A5" w:rsidRDefault="005979E7" w:rsidP="00F17634">
            <w:pPr>
              <w:pStyle w:val="TAC"/>
              <w:rPr>
                <w:lang w:eastAsia="en-US"/>
              </w:rPr>
            </w:pPr>
            <w:r w:rsidRPr="00F511A5">
              <w:rPr>
                <w:lang w:eastAsia="en-US"/>
              </w:rPr>
              <w:t>2068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5B4BF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7DC34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B878DF" w14:textId="77777777" w:rsidR="005979E7" w:rsidRPr="00F511A5" w:rsidRDefault="005979E7" w:rsidP="00F17634">
            <w:pPr>
              <w:pStyle w:val="TAL"/>
              <w:rPr>
                <w:lang w:eastAsia="en-US"/>
              </w:rPr>
            </w:pPr>
            <w:r w:rsidRPr="00F511A5">
              <w:rPr>
                <w:lang w:eastAsia="en-US"/>
              </w:rPr>
              <w:t>Correction to EPS FallBack test cases 11.1.X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01B7D7" w14:textId="77777777" w:rsidR="005979E7" w:rsidRPr="00F511A5" w:rsidRDefault="005979E7" w:rsidP="00F17634">
            <w:pPr>
              <w:pStyle w:val="TAC"/>
              <w:rPr>
                <w:lang w:eastAsia="en-US"/>
              </w:rPr>
            </w:pPr>
            <w:r w:rsidRPr="00F511A5">
              <w:rPr>
                <w:lang w:eastAsia="en-US"/>
              </w:rPr>
              <w:t>16.7.0</w:t>
            </w:r>
          </w:p>
        </w:tc>
      </w:tr>
      <w:tr w:rsidR="005979E7" w:rsidRPr="00F511A5" w14:paraId="241C685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1D900C"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2C17C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989A55" w14:textId="77777777" w:rsidR="005979E7" w:rsidRPr="00F511A5" w:rsidRDefault="005979E7" w:rsidP="00F17634">
            <w:pPr>
              <w:pStyle w:val="TAC"/>
              <w:rPr>
                <w:lang w:eastAsia="en-US"/>
              </w:rPr>
            </w:pPr>
            <w:r w:rsidRPr="00F511A5">
              <w:rPr>
                <w:lang w:eastAsia="en-US"/>
              </w:rPr>
              <w:t>R5-211408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65B0E1" w14:textId="77777777" w:rsidR="005979E7" w:rsidRPr="00F511A5" w:rsidRDefault="005979E7" w:rsidP="00F17634">
            <w:pPr>
              <w:pStyle w:val="TAC"/>
              <w:rPr>
                <w:lang w:eastAsia="en-US"/>
              </w:rPr>
            </w:pPr>
            <w:r w:rsidRPr="00F511A5">
              <w:rPr>
                <w:lang w:eastAsia="en-US"/>
              </w:rPr>
              <w:t>1969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3F874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3552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AEFDEB" w14:textId="77777777" w:rsidR="005979E7" w:rsidRPr="00F511A5" w:rsidRDefault="005979E7" w:rsidP="00F17634">
            <w:pPr>
              <w:pStyle w:val="TAL"/>
              <w:rPr>
                <w:lang w:eastAsia="en-US"/>
              </w:rPr>
            </w:pPr>
            <w:r w:rsidRPr="00F511A5">
              <w:rPr>
                <w:lang w:eastAsia="en-US"/>
              </w:rPr>
              <w:t>Correction to NR5G UAC TC 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4FF2A4" w14:textId="77777777" w:rsidR="005979E7" w:rsidRPr="00F511A5" w:rsidRDefault="005979E7" w:rsidP="00F17634">
            <w:pPr>
              <w:pStyle w:val="TAC"/>
              <w:rPr>
                <w:lang w:eastAsia="en-US"/>
              </w:rPr>
            </w:pPr>
            <w:r w:rsidRPr="00F511A5">
              <w:rPr>
                <w:lang w:eastAsia="en-US"/>
              </w:rPr>
              <w:t>16.7.0</w:t>
            </w:r>
          </w:p>
        </w:tc>
      </w:tr>
      <w:tr w:rsidR="005979E7" w:rsidRPr="00F511A5" w14:paraId="6BD4CF8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DC185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9DAA2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965698" w14:textId="77777777" w:rsidR="005979E7" w:rsidRPr="00F511A5" w:rsidRDefault="005979E7" w:rsidP="00F17634">
            <w:pPr>
              <w:pStyle w:val="TAC"/>
              <w:rPr>
                <w:lang w:eastAsia="en-US"/>
              </w:rPr>
            </w:pPr>
            <w:r w:rsidRPr="00F511A5">
              <w:rPr>
                <w:lang w:eastAsia="en-US"/>
              </w:rPr>
              <w:t>R5-211409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84BB52" w14:textId="77777777" w:rsidR="005979E7" w:rsidRPr="00F511A5" w:rsidRDefault="005979E7" w:rsidP="00F17634">
            <w:pPr>
              <w:pStyle w:val="TAC"/>
              <w:rPr>
                <w:lang w:eastAsia="en-US"/>
              </w:rPr>
            </w:pPr>
            <w:r w:rsidRPr="00F511A5">
              <w:rPr>
                <w:lang w:eastAsia="en-US"/>
              </w:rPr>
              <w:t>2057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12F1D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D374C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34DE2D" w14:textId="77777777" w:rsidR="005979E7" w:rsidRPr="00F511A5" w:rsidRDefault="005979E7" w:rsidP="00F17634">
            <w:pPr>
              <w:pStyle w:val="TAL"/>
              <w:rPr>
                <w:lang w:eastAsia="en-US"/>
              </w:rPr>
            </w:pPr>
            <w:r w:rsidRPr="00F511A5">
              <w:rPr>
                <w:lang w:eastAsia="en-US"/>
              </w:rPr>
              <w:t>Update of UAC test case 11.3.6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3C27EF" w14:textId="77777777" w:rsidR="005979E7" w:rsidRPr="00F511A5" w:rsidRDefault="005979E7" w:rsidP="00F17634">
            <w:pPr>
              <w:pStyle w:val="TAC"/>
              <w:rPr>
                <w:lang w:eastAsia="en-US"/>
              </w:rPr>
            </w:pPr>
            <w:r w:rsidRPr="00F511A5">
              <w:rPr>
                <w:lang w:eastAsia="en-US"/>
              </w:rPr>
              <w:t>16.7.0</w:t>
            </w:r>
          </w:p>
        </w:tc>
      </w:tr>
      <w:tr w:rsidR="005979E7" w:rsidRPr="00F511A5" w14:paraId="7F4E19B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29F708"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F6E652"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EE874B" w14:textId="77777777" w:rsidR="005979E7" w:rsidRPr="00F511A5" w:rsidRDefault="005979E7" w:rsidP="00F17634">
            <w:pPr>
              <w:pStyle w:val="TAC"/>
              <w:rPr>
                <w:lang w:eastAsia="en-US"/>
              </w:rPr>
            </w:pPr>
            <w:r w:rsidRPr="00F511A5">
              <w:rPr>
                <w:lang w:eastAsia="en-US"/>
              </w:rPr>
              <w:t>R5-211410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C9283B" w14:textId="77777777" w:rsidR="005979E7" w:rsidRPr="00F511A5" w:rsidRDefault="005979E7" w:rsidP="00F17634">
            <w:pPr>
              <w:pStyle w:val="TAC"/>
              <w:rPr>
                <w:lang w:eastAsia="en-US"/>
              </w:rPr>
            </w:pPr>
            <w:r w:rsidRPr="00F511A5">
              <w:rPr>
                <w:lang w:eastAsia="en-US"/>
              </w:rPr>
              <w:t>2067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192D0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E2792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4FC6A8" w14:textId="77777777" w:rsidR="005979E7" w:rsidRPr="00F511A5" w:rsidRDefault="005979E7" w:rsidP="00F17634">
            <w:pPr>
              <w:pStyle w:val="TAL"/>
              <w:rPr>
                <w:lang w:eastAsia="en-US"/>
              </w:rPr>
            </w:pPr>
            <w:r w:rsidRPr="00F511A5">
              <w:rPr>
                <w:lang w:eastAsia="en-US"/>
              </w:rPr>
              <w:t>Correction to NR5GC UAC test case 11.3.7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384F8EA" w14:textId="77777777" w:rsidR="005979E7" w:rsidRPr="00F511A5" w:rsidRDefault="005979E7" w:rsidP="00F17634">
            <w:pPr>
              <w:pStyle w:val="TAC"/>
              <w:rPr>
                <w:lang w:eastAsia="en-US"/>
              </w:rPr>
            </w:pPr>
            <w:r w:rsidRPr="00F511A5">
              <w:rPr>
                <w:lang w:eastAsia="en-US"/>
              </w:rPr>
              <w:t>16.7.0</w:t>
            </w:r>
          </w:p>
        </w:tc>
      </w:tr>
      <w:tr w:rsidR="005979E7" w:rsidRPr="00F511A5" w14:paraId="3AFC9AB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3CC90F"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FA26FB"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B63FA1" w14:textId="77777777" w:rsidR="005979E7" w:rsidRPr="00F511A5" w:rsidRDefault="005979E7" w:rsidP="00F17634">
            <w:pPr>
              <w:pStyle w:val="TAC"/>
              <w:rPr>
                <w:lang w:eastAsia="en-US"/>
              </w:rPr>
            </w:pPr>
            <w:r w:rsidRPr="00F511A5">
              <w:rPr>
                <w:lang w:eastAsia="en-US"/>
              </w:rPr>
              <w:t>R5-211411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B3D229" w14:textId="77777777" w:rsidR="005979E7" w:rsidRPr="00F511A5" w:rsidRDefault="005979E7" w:rsidP="00F17634">
            <w:pPr>
              <w:pStyle w:val="TAC"/>
              <w:rPr>
                <w:lang w:eastAsia="en-US"/>
              </w:rPr>
            </w:pPr>
            <w:r w:rsidRPr="00F511A5">
              <w:rPr>
                <w:lang w:eastAsia="en-US"/>
              </w:rPr>
              <w:t>1976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92647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24B61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6B8007" w14:textId="77777777" w:rsidR="005979E7" w:rsidRPr="00F511A5" w:rsidRDefault="005979E7" w:rsidP="00F17634">
            <w:pPr>
              <w:pStyle w:val="TAL"/>
              <w:rPr>
                <w:lang w:eastAsia="en-US"/>
              </w:rPr>
            </w:pPr>
            <w:r w:rsidRPr="00F511A5">
              <w:rPr>
                <w:lang w:eastAsia="en-US"/>
              </w:rPr>
              <w:t>Correction to 11.4.2 and 11.4.3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1B724B" w14:textId="77777777" w:rsidR="005979E7" w:rsidRPr="00F511A5" w:rsidRDefault="005979E7" w:rsidP="00F17634">
            <w:pPr>
              <w:pStyle w:val="TAC"/>
              <w:rPr>
                <w:lang w:eastAsia="en-US"/>
              </w:rPr>
            </w:pPr>
            <w:r w:rsidRPr="00F511A5">
              <w:rPr>
                <w:lang w:eastAsia="en-US"/>
              </w:rPr>
              <w:t>16.7.0</w:t>
            </w:r>
          </w:p>
        </w:tc>
      </w:tr>
      <w:tr w:rsidR="005979E7" w:rsidRPr="00F511A5" w14:paraId="006A01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C80E7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DE9BC2"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0A1661" w14:textId="77777777" w:rsidR="005979E7" w:rsidRPr="00F511A5" w:rsidRDefault="005979E7" w:rsidP="00F17634">
            <w:pPr>
              <w:pStyle w:val="TAC"/>
              <w:rPr>
                <w:lang w:eastAsia="en-US"/>
              </w:rPr>
            </w:pPr>
            <w:r w:rsidRPr="00F511A5">
              <w:rPr>
                <w:lang w:eastAsia="en-US"/>
              </w:rPr>
              <w:t>R5-211454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0943DA" w14:textId="77777777" w:rsidR="005979E7" w:rsidRPr="00F511A5" w:rsidRDefault="005979E7" w:rsidP="00F17634">
            <w:pPr>
              <w:pStyle w:val="TAC"/>
              <w:rPr>
                <w:lang w:eastAsia="en-US"/>
              </w:rPr>
            </w:pPr>
            <w:r w:rsidRPr="00F511A5">
              <w:rPr>
                <w:lang w:eastAsia="en-US"/>
              </w:rPr>
              <w:t>2041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7D005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8438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6D91FC" w14:textId="77777777" w:rsidR="005979E7" w:rsidRPr="00F511A5" w:rsidRDefault="005979E7" w:rsidP="00F17634">
            <w:pPr>
              <w:pStyle w:val="TAL"/>
              <w:rPr>
                <w:lang w:eastAsia="en-US"/>
              </w:rPr>
            </w:pPr>
            <w:r w:rsidRPr="00F511A5">
              <w:rPr>
                <w:lang w:eastAsia="en-US"/>
              </w:rPr>
              <w:t>Corrections to DL Multi SPS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8661FD" w14:textId="77777777" w:rsidR="005979E7" w:rsidRPr="00F511A5" w:rsidRDefault="005979E7" w:rsidP="00F17634">
            <w:pPr>
              <w:pStyle w:val="TAC"/>
              <w:rPr>
                <w:lang w:eastAsia="en-US"/>
              </w:rPr>
            </w:pPr>
            <w:r w:rsidRPr="00F511A5">
              <w:rPr>
                <w:lang w:eastAsia="en-US"/>
              </w:rPr>
              <w:t>16.7.0</w:t>
            </w:r>
          </w:p>
        </w:tc>
      </w:tr>
      <w:tr w:rsidR="005979E7" w:rsidRPr="00F511A5" w14:paraId="4D0D050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B716E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F68B2F"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468E9F" w14:textId="77777777" w:rsidR="005979E7" w:rsidRPr="00F511A5" w:rsidRDefault="005979E7" w:rsidP="00F17634">
            <w:pPr>
              <w:pStyle w:val="TAC"/>
              <w:rPr>
                <w:lang w:eastAsia="en-US"/>
              </w:rPr>
            </w:pPr>
            <w:r w:rsidRPr="00F511A5">
              <w:rPr>
                <w:lang w:eastAsia="en-US"/>
              </w:rPr>
              <w:t>R5-211458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DA500A" w14:textId="77777777" w:rsidR="005979E7" w:rsidRPr="00F511A5" w:rsidRDefault="005979E7" w:rsidP="00F17634">
            <w:pPr>
              <w:pStyle w:val="TAC"/>
              <w:rPr>
                <w:lang w:eastAsia="en-US"/>
              </w:rPr>
            </w:pPr>
            <w:r w:rsidRPr="00F511A5">
              <w:rPr>
                <w:lang w:eastAsia="en-US"/>
              </w:rPr>
              <w:t>2038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3D672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AAFC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AADF44" w14:textId="77777777" w:rsidR="005979E7" w:rsidRPr="00F511A5" w:rsidRDefault="005979E7" w:rsidP="00F17634">
            <w:pPr>
              <w:pStyle w:val="TAL"/>
              <w:rPr>
                <w:lang w:eastAsia="en-US"/>
              </w:rPr>
            </w:pPr>
            <w:r w:rsidRPr="00F511A5">
              <w:rPr>
                <w:lang w:eastAsia="en-US"/>
              </w:rPr>
              <w:t>Addition of NR TC 8.1.4.4.1-Conditional handover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441CAE" w14:textId="77777777" w:rsidR="005979E7" w:rsidRPr="00F511A5" w:rsidRDefault="005979E7" w:rsidP="00F17634">
            <w:pPr>
              <w:pStyle w:val="TAC"/>
              <w:rPr>
                <w:lang w:eastAsia="en-US"/>
              </w:rPr>
            </w:pPr>
            <w:r w:rsidRPr="00F511A5">
              <w:rPr>
                <w:lang w:eastAsia="en-US"/>
              </w:rPr>
              <w:t>16.7.0</w:t>
            </w:r>
          </w:p>
        </w:tc>
      </w:tr>
      <w:tr w:rsidR="005979E7" w:rsidRPr="00F511A5" w14:paraId="38DA47F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875BE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DE6045"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203AB7" w14:textId="77777777" w:rsidR="005979E7" w:rsidRPr="00F511A5" w:rsidRDefault="005979E7" w:rsidP="00F17634">
            <w:pPr>
              <w:pStyle w:val="TAC"/>
              <w:rPr>
                <w:lang w:eastAsia="en-US"/>
              </w:rPr>
            </w:pPr>
            <w:r w:rsidRPr="00F511A5">
              <w:rPr>
                <w:lang w:eastAsia="en-US"/>
              </w:rPr>
              <w:t>R5-211459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795DDD" w14:textId="77777777" w:rsidR="005979E7" w:rsidRPr="00F511A5" w:rsidRDefault="005979E7" w:rsidP="00F17634">
            <w:pPr>
              <w:pStyle w:val="TAC"/>
              <w:rPr>
                <w:lang w:eastAsia="en-US"/>
              </w:rPr>
            </w:pPr>
            <w:r w:rsidRPr="00F511A5">
              <w:rPr>
                <w:lang w:eastAsia="en-US"/>
              </w:rPr>
              <w:t>2039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12C9E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D80B2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313436" w14:textId="77777777" w:rsidR="005979E7" w:rsidRPr="00F511A5" w:rsidRDefault="005979E7" w:rsidP="00F17634">
            <w:pPr>
              <w:pStyle w:val="TAL"/>
              <w:rPr>
                <w:lang w:eastAsia="en-US"/>
              </w:rPr>
            </w:pPr>
            <w:r w:rsidRPr="00F511A5">
              <w:rPr>
                <w:lang w:eastAsia="en-US"/>
              </w:rPr>
              <w:t>Addition of NR TC 8.1.4.4.2 -Conditional handover modify conditional handover 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ACA8F3" w14:textId="77777777" w:rsidR="005979E7" w:rsidRPr="00F511A5" w:rsidRDefault="005979E7" w:rsidP="00F17634">
            <w:pPr>
              <w:pStyle w:val="TAC"/>
              <w:rPr>
                <w:lang w:eastAsia="en-US"/>
              </w:rPr>
            </w:pPr>
            <w:r w:rsidRPr="00F511A5">
              <w:rPr>
                <w:lang w:eastAsia="en-US"/>
              </w:rPr>
              <w:t>16.7.0</w:t>
            </w:r>
          </w:p>
        </w:tc>
      </w:tr>
      <w:tr w:rsidR="005979E7" w:rsidRPr="00F511A5" w14:paraId="6378612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08D3AF"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ADB671"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3CED08" w14:textId="77777777" w:rsidR="005979E7" w:rsidRPr="00F511A5" w:rsidRDefault="005979E7" w:rsidP="00F17634">
            <w:pPr>
              <w:pStyle w:val="TAC"/>
              <w:rPr>
                <w:lang w:eastAsia="en-US"/>
              </w:rPr>
            </w:pPr>
            <w:r w:rsidRPr="00F511A5">
              <w:rPr>
                <w:lang w:eastAsia="en-US"/>
              </w:rPr>
              <w:t>R5-211460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5E3FE5" w14:textId="77777777" w:rsidR="005979E7" w:rsidRPr="00F511A5" w:rsidRDefault="005979E7" w:rsidP="00F17634">
            <w:pPr>
              <w:pStyle w:val="TAC"/>
              <w:rPr>
                <w:lang w:eastAsia="en-US"/>
              </w:rPr>
            </w:pPr>
            <w:r w:rsidRPr="00F511A5">
              <w:rPr>
                <w:lang w:eastAsia="en-US"/>
              </w:rPr>
              <w:t>2040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C614E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1D8EA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F78719" w14:textId="77777777" w:rsidR="005979E7" w:rsidRPr="00F511A5" w:rsidRDefault="005979E7" w:rsidP="00F17634">
            <w:pPr>
              <w:pStyle w:val="TAL"/>
              <w:rPr>
                <w:lang w:eastAsia="en-US"/>
              </w:rPr>
            </w:pPr>
            <w:r w:rsidRPr="00F511A5">
              <w:rPr>
                <w:lang w:eastAsia="en-US"/>
              </w:rPr>
              <w:t>Addition of NR TC 8.1.4.4.3-Conditional handover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069469" w14:textId="77777777" w:rsidR="005979E7" w:rsidRPr="00F511A5" w:rsidRDefault="005979E7" w:rsidP="00F17634">
            <w:pPr>
              <w:pStyle w:val="TAC"/>
              <w:rPr>
                <w:lang w:eastAsia="en-US"/>
              </w:rPr>
            </w:pPr>
            <w:r w:rsidRPr="00F511A5">
              <w:rPr>
                <w:lang w:eastAsia="en-US"/>
              </w:rPr>
              <w:t>16.7.0</w:t>
            </w:r>
          </w:p>
        </w:tc>
      </w:tr>
      <w:tr w:rsidR="005979E7" w:rsidRPr="00F511A5" w14:paraId="1E90925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34DDC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2DF53D"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25F0FE" w14:textId="77777777" w:rsidR="005979E7" w:rsidRPr="00F511A5" w:rsidRDefault="005979E7" w:rsidP="00F17634">
            <w:pPr>
              <w:pStyle w:val="TAC"/>
              <w:rPr>
                <w:lang w:eastAsia="en-US"/>
              </w:rPr>
            </w:pPr>
            <w:r w:rsidRPr="00F511A5">
              <w:rPr>
                <w:lang w:eastAsia="en-US"/>
              </w:rPr>
              <w:t>R5-211470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9AECDC" w14:textId="77777777" w:rsidR="005979E7" w:rsidRPr="00F511A5" w:rsidRDefault="005979E7" w:rsidP="00F17634">
            <w:pPr>
              <w:pStyle w:val="TAC"/>
              <w:rPr>
                <w:lang w:eastAsia="en-US"/>
              </w:rPr>
            </w:pPr>
            <w:r w:rsidRPr="00F511A5">
              <w:rPr>
                <w:lang w:eastAsia="en-US"/>
              </w:rPr>
              <w:t>1917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17D6A5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64A0A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752BB3" w14:textId="77777777" w:rsidR="005979E7" w:rsidRPr="00F511A5" w:rsidRDefault="005979E7" w:rsidP="00F17634">
            <w:pPr>
              <w:pStyle w:val="TAL"/>
              <w:rPr>
                <w:lang w:eastAsia="en-US"/>
              </w:rPr>
            </w:pPr>
            <w:r w:rsidRPr="00F511A5">
              <w:rPr>
                <w:lang w:eastAsia="en-US"/>
              </w:rPr>
              <w:t>Addition of new MDT test case 8.1.6.1.2.1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1A287F" w14:textId="77777777" w:rsidR="005979E7" w:rsidRPr="00F511A5" w:rsidRDefault="005979E7" w:rsidP="00F17634">
            <w:pPr>
              <w:pStyle w:val="TAC"/>
              <w:rPr>
                <w:lang w:eastAsia="en-US"/>
              </w:rPr>
            </w:pPr>
            <w:r w:rsidRPr="00F511A5">
              <w:rPr>
                <w:lang w:eastAsia="en-US"/>
              </w:rPr>
              <w:t>16.7.0</w:t>
            </w:r>
          </w:p>
        </w:tc>
      </w:tr>
      <w:tr w:rsidR="005979E7" w:rsidRPr="00F511A5" w14:paraId="3D50B38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4BC7F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4206F9"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124E8F" w14:textId="77777777" w:rsidR="005979E7" w:rsidRPr="00F511A5" w:rsidRDefault="005979E7" w:rsidP="00F17634">
            <w:pPr>
              <w:pStyle w:val="TAC"/>
              <w:rPr>
                <w:lang w:eastAsia="en-US"/>
              </w:rPr>
            </w:pPr>
            <w:r w:rsidRPr="00F511A5">
              <w:rPr>
                <w:lang w:eastAsia="en-US"/>
              </w:rPr>
              <w:t>R5-211471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5C7E18" w14:textId="77777777" w:rsidR="005979E7" w:rsidRPr="00F511A5" w:rsidRDefault="005979E7" w:rsidP="00F17634">
            <w:pPr>
              <w:pStyle w:val="TAC"/>
              <w:rPr>
                <w:lang w:eastAsia="en-US"/>
              </w:rPr>
            </w:pPr>
            <w:r w:rsidRPr="00F511A5">
              <w:rPr>
                <w:lang w:eastAsia="en-US"/>
              </w:rPr>
              <w:t>1918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5E36C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679AB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A79AC6" w14:textId="77777777" w:rsidR="005979E7" w:rsidRPr="00F511A5" w:rsidRDefault="005979E7" w:rsidP="00F17634">
            <w:pPr>
              <w:pStyle w:val="TAL"/>
              <w:rPr>
                <w:lang w:eastAsia="en-US"/>
              </w:rPr>
            </w:pPr>
            <w:r w:rsidRPr="00F511A5">
              <w:rPr>
                <w:lang w:eastAsia="en-US"/>
              </w:rPr>
              <w:t>Addition of new MDT test case 8.1.6.1.2.2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E98999" w14:textId="77777777" w:rsidR="005979E7" w:rsidRPr="00F511A5" w:rsidRDefault="005979E7" w:rsidP="00F17634">
            <w:pPr>
              <w:pStyle w:val="TAC"/>
              <w:rPr>
                <w:lang w:eastAsia="en-US"/>
              </w:rPr>
            </w:pPr>
            <w:r w:rsidRPr="00F511A5">
              <w:rPr>
                <w:lang w:eastAsia="en-US"/>
              </w:rPr>
              <w:t>16.7.0</w:t>
            </w:r>
          </w:p>
        </w:tc>
      </w:tr>
      <w:tr w:rsidR="005979E7" w:rsidRPr="00F511A5" w14:paraId="59B5868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045979"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E95478"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5A4D71" w14:textId="77777777" w:rsidR="005979E7" w:rsidRPr="00F511A5" w:rsidRDefault="005979E7" w:rsidP="00F17634">
            <w:pPr>
              <w:pStyle w:val="TAC"/>
              <w:rPr>
                <w:lang w:eastAsia="en-US"/>
              </w:rPr>
            </w:pPr>
            <w:r w:rsidRPr="00F511A5">
              <w:rPr>
                <w:lang w:eastAsia="en-US"/>
              </w:rPr>
              <w:t>R5-211472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59DDB1" w14:textId="77777777" w:rsidR="005979E7" w:rsidRPr="00F511A5" w:rsidRDefault="005979E7" w:rsidP="00F17634">
            <w:pPr>
              <w:pStyle w:val="TAC"/>
              <w:rPr>
                <w:lang w:eastAsia="en-US"/>
              </w:rPr>
            </w:pPr>
            <w:r w:rsidRPr="00F511A5">
              <w:rPr>
                <w:lang w:eastAsia="en-US"/>
              </w:rPr>
              <w:t>1919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9A89A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A052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794B11" w14:textId="77777777" w:rsidR="005979E7" w:rsidRPr="00F511A5" w:rsidRDefault="005979E7" w:rsidP="00F17634">
            <w:pPr>
              <w:pStyle w:val="TAL"/>
              <w:rPr>
                <w:lang w:eastAsia="en-US"/>
              </w:rPr>
            </w:pPr>
            <w:r w:rsidRPr="00F511A5">
              <w:rPr>
                <w:lang w:eastAsia="en-US"/>
              </w:rPr>
              <w:t>Addition of new MDT test case 8.1.6.1.2.3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418C70" w14:textId="77777777" w:rsidR="005979E7" w:rsidRPr="00F511A5" w:rsidRDefault="005979E7" w:rsidP="00F17634">
            <w:pPr>
              <w:pStyle w:val="TAC"/>
              <w:rPr>
                <w:lang w:eastAsia="en-US"/>
              </w:rPr>
            </w:pPr>
            <w:r w:rsidRPr="00F511A5">
              <w:rPr>
                <w:lang w:eastAsia="en-US"/>
              </w:rPr>
              <w:t>16.7.0</w:t>
            </w:r>
          </w:p>
        </w:tc>
      </w:tr>
      <w:tr w:rsidR="005979E7" w:rsidRPr="00F511A5" w14:paraId="1FC8BB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F764E1"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4E5D22B"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BCB1EE" w14:textId="77777777" w:rsidR="005979E7" w:rsidRPr="00F511A5" w:rsidRDefault="005979E7" w:rsidP="00F17634">
            <w:pPr>
              <w:pStyle w:val="TAC"/>
              <w:rPr>
                <w:lang w:eastAsia="en-US"/>
              </w:rPr>
            </w:pPr>
            <w:r w:rsidRPr="00F511A5">
              <w:rPr>
                <w:lang w:eastAsia="en-US"/>
              </w:rPr>
              <w:t>R5-211473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02F065" w14:textId="77777777" w:rsidR="005979E7" w:rsidRPr="00F511A5" w:rsidRDefault="005979E7" w:rsidP="00F17634">
            <w:pPr>
              <w:pStyle w:val="TAC"/>
              <w:rPr>
                <w:lang w:eastAsia="en-US"/>
              </w:rPr>
            </w:pPr>
            <w:r w:rsidRPr="00F511A5">
              <w:rPr>
                <w:lang w:eastAsia="en-US"/>
              </w:rPr>
              <w:t>1923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CD32F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2963F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EC7E40" w14:textId="77777777" w:rsidR="005979E7" w:rsidRPr="00F511A5" w:rsidRDefault="005979E7" w:rsidP="00F17634">
            <w:pPr>
              <w:pStyle w:val="TAL"/>
              <w:rPr>
                <w:lang w:eastAsia="en-US"/>
              </w:rPr>
            </w:pPr>
            <w:r w:rsidRPr="00F511A5">
              <w:rPr>
                <w:lang w:eastAsia="en-US"/>
              </w:rPr>
              <w:t>Addition of new MDT test case 8.1.6.1.2.7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B44BB3" w14:textId="77777777" w:rsidR="005979E7" w:rsidRPr="00F511A5" w:rsidRDefault="005979E7" w:rsidP="00F17634">
            <w:pPr>
              <w:pStyle w:val="TAC"/>
              <w:rPr>
                <w:lang w:eastAsia="en-US"/>
              </w:rPr>
            </w:pPr>
            <w:r w:rsidRPr="00F511A5">
              <w:rPr>
                <w:lang w:eastAsia="en-US"/>
              </w:rPr>
              <w:t>16.7.0</w:t>
            </w:r>
          </w:p>
        </w:tc>
      </w:tr>
      <w:tr w:rsidR="005979E7" w:rsidRPr="00F511A5" w14:paraId="3BE63D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D2489B"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384E19"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18C09D" w14:textId="77777777" w:rsidR="005979E7" w:rsidRPr="00F511A5" w:rsidRDefault="005979E7" w:rsidP="00F17634">
            <w:pPr>
              <w:pStyle w:val="TAC"/>
              <w:rPr>
                <w:lang w:eastAsia="en-US"/>
              </w:rPr>
            </w:pPr>
            <w:r w:rsidRPr="00F511A5">
              <w:rPr>
                <w:lang w:eastAsia="en-US"/>
              </w:rPr>
              <w:t>R5-211474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A23555" w14:textId="77777777" w:rsidR="005979E7" w:rsidRPr="00F511A5" w:rsidRDefault="005979E7" w:rsidP="00F17634">
            <w:pPr>
              <w:pStyle w:val="TAC"/>
              <w:rPr>
                <w:lang w:eastAsia="en-US"/>
              </w:rPr>
            </w:pPr>
            <w:r w:rsidRPr="00F511A5">
              <w:rPr>
                <w:lang w:eastAsia="en-US"/>
              </w:rPr>
              <w:t>1924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E4BFB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9CA8E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086755" w14:textId="77777777" w:rsidR="005979E7" w:rsidRPr="00F511A5" w:rsidRDefault="005979E7" w:rsidP="00F17634">
            <w:pPr>
              <w:pStyle w:val="TAL"/>
              <w:rPr>
                <w:lang w:eastAsia="en-US"/>
              </w:rPr>
            </w:pPr>
            <w:r w:rsidRPr="00F511A5">
              <w:rPr>
                <w:lang w:eastAsia="en-US"/>
              </w:rPr>
              <w:t>Addition of new MDT test case 8.1.6.1.2.8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70F14F" w14:textId="77777777" w:rsidR="005979E7" w:rsidRPr="00F511A5" w:rsidRDefault="005979E7" w:rsidP="00F17634">
            <w:pPr>
              <w:pStyle w:val="TAC"/>
              <w:rPr>
                <w:lang w:eastAsia="en-US"/>
              </w:rPr>
            </w:pPr>
            <w:r w:rsidRPr="00F511A5">
              <w:rPr>
                <w:lang w:eastAsia="en-US"/>
              </w:rPr>
              <w:t>16.7.0</w:t>
            </w:r>
          </w:p>
        </w:tc>
      </w:tr>
      <w:tr w:rsidR="005979E7" w:rsidRPr="00F511A5" w14:paraId="37F182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DF284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1967CA"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AF801C" w14:textId="77777777" w:rsidR="005979E7" w:rsidRPr="00F511A5" w:rsidRDefault="005979E7" w:rsidP="00F17634">
            <w:pPr>
              <w:pStyle w:val="TAC"/>
              <w:rPr>
                <w:lang w:eastAsia="en-US"/>
              </w:rPr>
            </w:pPr>
            <w:r w:rsidRPr="00F511A5">
              <w:rPr>
                <w:lang w:eastAsia="en-US"/>
              </w:rPr>
              <w:t>R5-211475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D26FD7" w14:textId="77777777" w:rsidR="005979E7" w:rsidRPr="00F511A5" w:rsidRDefault="005979E7" w:rsidP="00F17634">
            <w:pPr>
              <w:pStyle w:val="TAC"/>
              <w:rPr>
                <w:lang w:eastAsia="en-US"/>
              </w:rPr>
            </w:pPr>
            <w:r w:rsidRPr="00F511A5">
              <w:rPr>
                <w:lang w:eastAsia="en-US"/>
              </w:rPr>
              <w:t>1928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19516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542B5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0F836B" w14:textId="77777777" w:rsidR="005979E7" w:rsidRPr="00F511A5" w:rsidRDefault="005979E7" w:rsidP="00F17634">
            <w:pPr>
              <w:pStyle w:val="TAL"/>
              <w:rPr>
                <w:lang w:eastAsia="en-US"/>
              </w:rPr>
            </w:pPr>
            <w:r w:rsidRPr="00F511A5">
              <w:rPr>
                <w:lang w:eastAsia="en-US"/>
              </w:rPr>
              <w:t>Addition of new MDT test case 8.1.6.1.2.12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317F67" w14:textId="77777777" w:rsidR="005979E7" w:rsidRPr="00F511A5" w:rsidRDefault="005979E7" w:rsidP="00F17634">
            <w:pPr>
              <w:pStyle w:val="TAC"/>
              <w:rPr>
                <w:lang w:eastAsia="en-US"/>
              </w:rPr>
            </w:pPr>
            <w:r w:rsidRPr="00F511A5">
              <w:rPr>
                <w:lang w:eastAsia="en-US"/>
              </w:rPr>
              <w:t>16.7.0</w:t>
            </w:r>
          </w:p>
        </w:tc>
      </w:tr>
      <w:tr w:rsidR="005979E7" w:rsidRPr="00F511A5" w14:paraId="52C465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39EA76"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E49B91"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30D654" w14:textId="77777777" w:rsidR="005979E7" w:rsidRPr="00F511A5" w:rsidRDefault="005979E7" w:rsidP="00F17634">
            <w:pPr>
              <w:pStyle w:val="TAC"/>
              <w:rPr>
                <w:lang w:eastAsia="en-US"/>
              </w:rPr>
            </w:pPr>
            <w:r w:rsidRPr="00F511A5">
              <w:rPr>
                <w:lang w:eastAsia="en-US"/>
              </w:rPr>
              <w:t>R5-211476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9B2763" w14:textId="77777777" w:rsidR="005979E7" w:rsidRPr="00F511A5" w:rsidRDefault="005979E7" w:rsidP="00F17634">
            <w:pPr>
              <w:pStyle w:val="TAC"/>
              <w:rPr>
                <w:lang w:eastAsia="en-US"/>
              </w:rPr>
            </w:pPr>
            <w:r w:rsidRPr="00F511A5">
              <w:rPr>
                <w:lang w:eastAsia="en-US"/>
              </w:rPr>
              <w:t>1929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42D6C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35A97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B41884" w14:textId="77777777" w:rsidR="005979E7" w:rsidRPr="00F511A5" w:rsidRDefault="005979E7" w:rsidP="00F17634">
            <w:pPr>
              <w:pStyle w:val="TAL"/>
              <w:rPr>
                <w:lang w:eastAsia="en-US"/>
              </w:rPr>
            </w:pPr>
            <w:r w:rsidRPr="00F511A5">
              <w:rPr>
                <w:lang w:eastAsia="en-US"/>
              </w:rPr>
              <w:t>Addition of new MDT test case 8.1.6.1.2.13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1D86AD" w14:textId="77777777" w:rsidR="005979E7" w:rsidRPr="00F511A5" w:rsidRDefault="005979E7" w:rsidP="00F17634">
            <w:pPr>
              <w:pStyle w:val="TAC"/>
              <w:rPr>
                <w:lang w:eastAsia="en-US"/>
              </w:rPr>
            </w:pPr>
            <w:r w:rsidRPr="00F511A5">
              <w:rPr>
                <w:lang w:eastAsia="en-US"/>
              </w:rPr>
              <w:t>16.7.0</w:t>
            </w:r>
          </w:p>
        </w:tc>
      </w:tr>
      <w:tr w:rsidR="005979E7" w:rsidRPr="00F511A5" w14:paraId="409415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67708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5411C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3BD8DD" w14:textId="77777777" w:rsidR="005979E7" w:rsidRPr="00F511A5" w:rsidRDefault="005979E7" w:rsidP="00F17634">
            <w:pPr>
              <w:pStyle w:val="TAC"/>
              <w:rPr>
                <w:lang w:eastAsia="en-US"/>
              </w:rPr>
            </w:pPr>
            <w:r w:rsidRPr="00F511A5">
              <w:rPr>
                <w:lang w:eastAsia="en-US"/>
              </w:rPr>
              <w:t>R5-211477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FB65A2" w14:textId="77777777" w:rsidR="005979E7" w:rsidRPr="00F511A5" w:rsidRDefault="005979E7" w:rsidP="00F17634">
            <w:pPr>
              <w:pStyle w:val="TAC"/>
              <w:rPr>
                <w:lang w:eastAsia="en-US"/>
              </w:rPr>
            </w:pPr>
            <w:r w:rsidRPr="00F511A5">
              <w:rPr>
                <w:lang w:eastAsia="en-US"/>
              </w:rPr>
              <w:t>1937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76DF6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654D4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538FEA" w14:textId="77777777" w:rsidR="005979E7" w:rsidRPr="00F511A5" w:rsidRDefault="005979E7" w:rsidP="00F17634">
            <w:pPr>
              <w:pStyle w:val="TAL"/>
              <w:rPr>
                <w:lang w:eastAsia="en-US"/>
              </w:rPr>
            </w:pPr>
            <w:r w:rsidRPr="00F511A5">
              <w:rPr>
                <w:lang w:eastAsia="en-US"/>
              </w:rPr>
              <w:t>Addition of new test case 8.1.6.1.1.1 for NR Immediate MDT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C4D109" w14:textId="77777777" w:rsidR="005979E7" w:rsidRPr="00F511A5" w:rsidRDefault="005979E7" w:rsidP="00F17634">
            <w:pPr>
              <w:pStyle w:val="TAC"/>
              <w:rPr>
                <w:lang w:eastAsia="en-US"/>
              </w:rPr>
            </w:pPr>
            <w:r w:rsidRPr="00F511A5">
              <w:rPr>
                <w:lang w:eastAsia="en-US"/>
              </w:rPr>
              <w:t>16.7.0</w:t>
            </w:r>
          </w:p>
        </w:tc>
      </w:tr>
      <w:tr w:rsidR="005979E7" w:rsidRPr="00F511A5" w14:paraId="3F82CFC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0E35F4"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38862B"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7FDFC2" w14:textId="77777777" w:rsidR="005979E7" w:rsidRPr="00F511A5" w:rsidRDefault="005979E7" w:rsidP="00F17634">
            <w:pPr>
              <w:pStyle w:val="TAC"/>
              <w:rPr>
                <w:lang w:eastAsia="en-US"/>
              </w:rPr>
            </w:pPr>
            <w:r w:rsidRPr="00F511A5">
              <w:rPr>
                <w:lang w:eastAsia="en-US"/>
              </w:rPr>
              <w:t>R5-211478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B801E7" w14:textId="77777777" w:rsidR="005979E7" w:rsidRPr="00F511A5" w:rsidRDefault="005979E7" w:rsidP="00F17634">
            <w:pPr>
              <w:pStyle w:val="TAC"/>
              <w:rPr>
                <w:lang w:eastAsia="en-US"/>
              </w:rPr>
            </w:pPr>
            <w:r w:rsidRPr="00F511A5">
              <w:rPr>
                <w:lang w:eastAsia="en-US"/>
              </w:rPr>
              <w:t>1938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2DA80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93D55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6CE278" w14:textId="77777777" w:rsidR="005979E7" w:rsidRPr="00F511A5" w:rsidRDefault="005979E7" w:rsidP="00F17634">
            <w:pPr>
              <w:pStyle w:val="TAL"/>
              <w:rPr>
                <w:lang w:eastAsia="en-US"/>
              </w:rPr>
            </w:pPr>
            <w:r w:rsidRPr="00F511A5">
              <w:rPr>
                <w:lang w:eastAsia="en-US"/>
              </w:rPr>
              <w:t>Addition of new test case 8.1.6.1.1.2 for NR L2 measurement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38EA57" w14:textId="77777777" w:rsidR="005979E7" w:rsidRPr="00F511A5" w:rsidRDefault="005979E7" w:rsidP="00F17634">
            <w:pPr>
              <w:pStyle w:val="TAC"/>
              <w:rPr>
                <w:lang w:eastAsia="en-US"/>
              </w:rPr>
            </w:pPr>
            <w:r w:rsidRPr="00F511A5">
              <w:rPr>
                <w:lang w:eastAsia="en-US"/>
              </w:rPr>
              <w:t>16.7.0</w:t>
            </w:r>
          </w:p>
        </w:tc>
      </w:tr>
      <w:tr w:rsidR="005979E7" w:rsidRPr="00F511A5" w14:paraId="418837F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6A5D7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9052FB"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CC3C3B" w14:textId="77777777" w:rsidR="005979E7" w:rsidRPr="00F511A5" w:rsidRDefault="005979E7" w:rsidP="00F17634">
            <w:pPr>
              <w:pStyle w:val="TAC"/>
              <w:rPr>
                <w:lang w:eastAsia="en-US"/>
              </w:rPr>
            </w:pPr>
            <w:r w:rsidRPr="00F511A5">
              <w:rPr>
                <w:lang w:eastAsia="en-US"/>
              </w:rPr>
              <w:t>R5-211479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2F5D21" w14:textId="77777777" w:rsidR="005979E7" w:rsidRPr="00F511A5" w:rsidRDefault="005979E7" w:rsidP="00F17634">
            <w:pPr>
              <w:pStyle w:val="TAC"/>
              <w:rPr>
                <w:lang w:eastAsia="en-US"/>
              </w:rPr>
            </w:pPr>
            <w:r w:rsidRPr="00F511A5">
              <w:rPr>
                <w:lang w:eastAsia="en-US"/>
              </w:rPr>
              <w:t>2030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148F9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D523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C8F6FB" w14:textId="77777777" w:rsidR="005979E7" w:rsidRPr="00F511A5" w:rsidRDefault="005979E7" w:rsidP="00F17634">
            <w:pPr>
              <w:pStyle w:val="TAL"/>
              <w:rPr>
                <w:lang w:eastAsia="en-US"/>
              </w:rPr>
            </w:pPr>
            <w:r w:rsidRPr="00F511A5">
              <w:rPr>
                <w:lang w:eastAsia="en-US"/>
              </w:rPr>
              <w:t>Addition of MDT TC 8.1.6.1.4.3-CEF-intra-NR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B7D58C" w14:textId="77777777" w:rsidR="005979E7" w:rsidRPr="00F511A5" w:rsidRDefault="005979E7" w:rsidP="00F17634">
            <w:pPr>
              <w:pStyle w:val="TAC"/>
              <w:rPr>
                <w:lang w:eastAsia="en-US"/>
              </w:rPr>
            </w:pPr>
            <w:r w:rsidRPr="00F511A5">
              <w:rPr>
                <w:lang w:eastAsia="en-US"/>
              </w:rPr>
              <w:t>16.7.0</w:t>
            </w:r>
          </w:p>
        </w:tc>
      </w:tr>
      <w:tr w:rsidR="005979E7" w:rsidRPr="00F511A5" w14:paraId="1F7C353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D721D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39462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44862F" w14:textId="77777777" w:rsidR="005979E7" w:rsidRPr="00F511A5" w:rsidRDefault="005979E7" w:rsidP="00F17634">
            <w:pPr>
              <w:pStyle w:val="TAC"/>
              <w:rPr>
                <w:lang w:eastAsia="en-US"/>
              </w:rPr>
            </w:pPr>
            <w:r w:rsidRPr="00F511A5">
              <w:rPr>
                <w:lang w:eastAsia="en-US"/>
              </w:rPr>
              <w:t>R5-211480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DC67E8" w14:textId="77777777" w:rsidR="005979E7" w:rsidRPr="00F511A5" w:rsidRDefault="005979E7" w:rsidP="00F17634">
            <w:pPr>
              <w:pStyle w:val="TAC"/>
              <w:rPr>
                <w:lang w:eastAsia="en-US"/>
              </w:rPr>
            </w:pPr>
            <w:r w:rsidRPr="00F511A5">
              <w:rPr>
                <w:lang w:eastAsia="en-US"/>
              </w:rPr>
              <w:t>2031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8AF6E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2F3B5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0515DC" w14:textId="77777777" w:rsidR="005979E7" w:rsidRPr="00F511A5" w:rsidRDefault="005979E7" w:rsidP="00F17634">
            <w:pPr>
              <w:pStyle w:val="TAL"/>
              <w:rPr>
                <w:lang w:eastAsia="en-US"/>
              </w:rPr>
            </w:pPr>
            <w:r w:rsidRPr="00F511A5">
              <w:rPr>
                <w:lang w:eastAsia="en-US"/>
              </w:rPr>
              <w:t>Addition of MDT TC 8.1.6.1.4.4-CEF-RRC re-establishment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245FCE" w14:textId="77777777" w:rsidR="005979E7" w:rsidRPr="00F511A5" w:rsidRDefault="005979E7" w:rsidP="00F17634">
            <w:pPr>
              <w:pStyle w:val="TAC"/>
              <w:rPr>
                <w:lang w:eastAsia="en-US"/>
              </w:rPr>
            </w:pPr>
            <w:r w:rsidRPr="00F511A5">
              <w:rPr>
                <w:lang w:eastAsia="en-US"/>
              </w:rPr>
              <w:t>16.7.0</w:t>
            </w:r>
          </w:p>
        </w:tc>
      </w:tr>
      <w:tr w:rsidR="005979E7" w:rsidRPr="00F511A5" w14:paraId="17A33F6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12F8A3"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D98E1C"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2D9C9E" w14:textId="77777777" w:rsidR="005979E7" w:rsidRPr="00F511A5" w:rsidRDefault="005979E7" w:rsidP="00F17634">
            <w:pPr>
              <w:pStyle w:val="TAC"/>
              <w:rPr>
                <w:lang w:eastAsia="en-US"/>
              </w:rPr>
            </w:pPr>
            <w:r w:rsidRPr="00F511A5">
              <w:rPr>
                <w:lang w:eastAsia="en-US"/>
              </w:rPr>
              <w:t>R5-211481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DE2813" w14:textId="77777777" w:rsidR="005979E7" w:rsidRPr="00F511A5" w:rsidRDefault="005979E7" w:rsidP="00F17634">
            <w:pPr>
              <w:pStyle w:val="TAC"/>
              <w:rPr>
                <w:lang w:eastAsia="en-US"/>
              </w:rPr>
            </w:pPr>
            <w:r w:rsidRPr="00F511A5">
              <w:rPr>
                <w:lang w:eastAsia="en-US"/>
              </w:rPr>
              <w:t>2032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B4301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A62F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683595" w14:textId="77777777" w:rsidR="005979E7" w:rsidRPr="00F511A5" w:rsidRDefault="005979E7" w:rsidP="00F17634">
            <w:pPr>
              <w:pStyle w:val="TAL"/>
              <w:rPr>
                <w:lang w:eastAsia="en-US"/>
              </w:rPr>
            </w:pPr>
            <w:r w:rsidRPr="00F511A5">
              <w:rPr>
                <w:lang w:eastAsia="en-US"/>
              </w:rPr>
              <w:t>Addition of MDT TC 8.1.6.1.4.5-CEF-location info</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DC5484" w14:textId="77777777" w:rsidR="005979E7" w:rsidRPr="00F511A5" w:rsidRDefault="005979E7" w:rsidP="00F17634">
            <w:pPr>
              <w:pStyle w:val="TAC"/>
              <w:rPr>
                <w:lang w:eastAsia="en-US"/>
              </w:rPr>
            </w:pPr>
            <w:r w:rsidRPr="00F511A5">
              <w:rPr>
                <w:lang w:eastAsia="en-US"/>
              </w:rPr>
              <w:t>16.7.0</w:t>
            </w:r>
          </w:p>
        </w:tc>
      </w:tr>
      <w:tr w:rsidR="005979E7" w:rsidRPr="00F511A5" w14:paraId="24E93B8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C4C23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35A8ED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27B5FC" w14:textId="77777777" w:rsidR="005979E7" w:rsidRPr="00F511A5" w:rsidRDefault="005979E7" w:rsidP="00F17634">
            <w:pPr>
              <w:pStyle w:val="TAC"/>
              <w:rPr>
                <w:lang w:eastAsia="en-US"/>
              </w:rPr>
            </w:pPr>
            <w:r w:rsidRPr="00F511A5">
              <w:rPr>
                <w:lang w:eastAsia="en-US"/>
              </w:rPr>
              <w:t>R5-211482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7D6E80" w14:textId="77777777" w:rsidR="005979E7" w:rsidRPr="00F511A5" w:rsidRDefault="005979E7" w:rsidP="00F17634">
            <w:pPr>
              <w:pStyle w:val="TAC"/>
              <w:rPr>
                <w:lang w:eastAsia="en-US"/>
              </w:rPr>
            </w:pPr>
            <w:r w:rsidRPr="00F511A5">
              <w:rPr>
                <w:lang w:eastAsia="en-US"/>
              </w:rPr>
              <w:t>2033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04D1D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F2AE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0DC721" w14:textId="77777777" w:rsidR="005979E7" w:rsidRPr="00F511A5" w:rsidRDefault="005979E7" w:rsidP="00F17634">
            <w:pPr>
              <w:pStyle w:val="TAL"/>
              <w:rPr>
                <w:lang w:eastAsia="en-US"/>
              </w:rPr>
            </w:pPr>
            <w:r w:rsidRPr="00F511A5">
              <w:rPr>
                <w:lang w:eastAsia="en-US"/>
              </w:rPr>
              <w:t>Addition of MDT TC 8.1.6.1.4.6-CEF-intra-freq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9D12DC" w14:textId="77777777" w:rsidR="005979E7" w:rsidRPr="00F511A5" w:rsidRDefault="005979E7" w:rsidP="00F17634">
            <w:pPr>
              <w:pStyle w:val="TAC"/>
              <w:rPr>
                <w:lang w:eastAsia="en-US"/>
              </w:rPr>
            </w:pPr>
            <w:r w:rsidRPr="00F511A5">
              <w:rPr>
                <w:lang w:eastAsia="en-US"/>
              </w:rPr>
              <w:t>16.7.0</w:t>
            </w:r>
          </w:p>
        </w:tc>
      </w:tr>
      <w:tr w:rsidR="005979E7" w:rsidRPr="00F511A5" w14:paraId="363B7E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9E1120"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503BE7F"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AFE35F" w14:textId="77777777" w:rsidR="005979E7" w:rsidRPr="00F511A5" w:rsidRDefault="005979E7" w:rsidP="00F17634">
            <w:pPr>
              <w:pStyle w:val="TAC"/>
              <w:rPr>
                <w:lang w:eastAsia="en-US"/>
              </w:rPr>
            </w:pPr>
            <w:r w:rsidRPr="00F511A5">
              <w:rPr>
                <w:lang w:eastAsia="en-US"/>
              </w:rPr>
              <w:t>R5-211483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B26B72" w14:textId="77777777" w:rsidR="005979E7" w:rsidRPr="00F511A5" w:rsidRDefault="005979E7" w:rsidP="00F17634">
            <w:pPr>
              <w:pStyle w:val="TAC"/>
              <w:rPr>
                <w:lang w:eastAsia="en-US"/>
              </w:rPr>
            </w:pPr>
            <w:r w:rsidRPr="00F511A5">
              <w:rPr>
                <w:lang w:eastAsia="en-US"/>
              </w:rPr>
              <w:t>2034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8D0D1E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10CE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E11AAB" w14:textId="77777777" w:rsidR="005979E7" w:rsidRPr="00F511A5" w:rsidRDefault="005979E7" w:rsidP="00F17634">
            <w:pPr>
              <w:pStyle w:val="TAL"/>
              <w:rPr>
                <w:lang w:eastAsia="en-US"/>
              </w:rPr>
            </w:pPr>
            <w:r w:rsidRPr="00F511A5">
              <w:rPr>
                <w:lang w:eastAsia="en-US"/>
              </w:rPr>
              <w:t>Addition of MDT TC 8.1.6.1.4.7-CEF-inter-freq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C907C2" w14:textId="77777777" w:rsidR="005979E7" w:rsidRPr="00F511A5" w:rsidRDefault="005979E7" w:rsidP="00F17634">
            <w:pPr>
              <w:pStyle w:val="TAC"/>
              <w:rPr>
                <w:lang w:eastAsia="en-US"/>
              </w:rPr>
            </w:pPr>
            <w:r w:rsidRPr="00F511A5">
              <w:rPr>
                <w:lang w:eastAsia="en-US"/>
              </w:rPr>
              <w:t>16.7.0</w:t>
            </w:r>
          </w:p>
        </w:tc>
      </w:tr>
      <w:tr w:rsidR="005979E7" w:rsidRPr="00F511A5" w14:paraId="398092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5FE476"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CC42A2"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250A6F" w14:textId="77777777" w:rsidR="005979E7" w:rsidRPr="00F511A5" w:rsidRDefault="005979E7" w:rsidP="00F17634">
            <w:pPr>
              <w:pStyle w:val="TAC"/>
              <w:rPr>
                <w:lang w:eastAsia="en-US"/>
              </w:rPr>
            </w:pPr>
            <w:r w:rsidRPr="00F511A5">
              <w:rPr>
                <w:lang w:eastAsia="en-US"/>
              </w:rPr>
              <w:t>R5-211484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0E0609" w14:textId="77777777" w:rsidR="005979E7" w:rsidRPr="00F511A5" w:rsidRDefault="005979E7" w:rsidP="00F17634">
            <w:pPr>
              <w:pStyle w:val="TAC"/>
              <w:rPr>
                <w:lang w:eastAsia="en-US"/>
              </w:rPr>
            </w:pPr>
            <w:r w:rsidRPr="00F511A5">
              <w:rPr>
                <w:lang w:eastAsia="en-US"/>
              </w:rPr>
              <w:t>2035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0A6C9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F40D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A5C122" w14:textId="77777777" w:rsidR="005979E7" w:rsidRPr="00F511A5" w:rsidRDefault="005979E7" w:rsidP="00F17634">
            <w:pPr>
              <w:pStyle w:val="TAL"/>
              <w:rPr>
                <w:lang w:eastAsia="en-US"/>
              </w:rPr>
            </w:pPr>
            <w:r w:rsidRPr="00F511A5">
              <w:rPr>
                <w:lang w:eastAsia="en-US"/>
              </w:rPr>
              <w:t>Addition of MDT TC 8.1.6.1.4.8-CEF-rach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EEF02C" w14:textId="77777777" w:rsidR="005979E7" w:rsidRPr="00F511A5" w:rsidRDefault="005979E7" w:rsidP="00F17634">
            <w:pPr>
              <w:pStyle w:val="TAC"/>
              <w:rPr>
                <w:lang w:eastAsia="en-US"/>
              </w:rPr>
            </w:pPr>
            <w:r w:rsidRPr="00F511A5">
              <w:rPr>
                <w:lang w:eastAsia="en-US"/>
              </w:rPr>
              <w:t>16.7.0</w:t>
            </w:r>
          </w:p>
        </w:tc>
      </w:tr>
      <w:tr w:rsidR="005979E7" w:rsidRPr="00F511A5" w14:paraId="480C71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6E689D"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B01B9C"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2021F1" w14:textId="77777777" w:rsidR="005979E7" w:rsidRPr="00F511A5" w:rsidRDefault="005979E7" w:rsidP="00F17634">
            <w:pPr>
              <w:pStyle w:val="TAC"/>
              <w:rPr>
                <w:lang w:eastAsia="en-US"/>
              </w:rPr>
            </w:pPr>
            <w:r w:rsidRPr="00F511A5">
              <w:rPr>
                <w:lang w:eastAsia="en-US"/>
              </w:rPr>
              <w:t>R5-211485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C2CE1A" w14:textId="77777777" w:rsidR="005979E7" w:rsidRPr="00F511A5" w:rsidRDefault="005979E7" w:rsidP="00F17634">
            <w:pPr>
              <w:pStyle w:val="TAC"/>
              <w:rPr>
                <w:lang w:eastAsia="en-US"/>
              </w:rPr>
            </w:pPr>
            <w:r w:rsidRPr="00F511A5">
              <w:rPr>
                <w:lang w:eastAsia="en-US"/>
              </w:rPr>
              <w:t>2043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69941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62F0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B9D63B" w14:textId="77777777" w:rsidR="005979E7" w:rsidRPr="00F511A5" w:rsidRDefault="005979E7" w:rsidP="00F17634">
            <w:pPr>
              <w:pStyle w:val="TAL"/>
              <w:rPr>
                <w:lang w:eastAsia="en-US"/>
              </w:rPr>
            </w:pPr>
            <w:r w:rsidRPr="00F511A5">
              <w:rPr>
                <w:lang w:eastAsia="en-US"/>
              </w:rPr>
              <w:t>Addition of new MDT TC 8.1.6.1.3.1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5C53ED" w14:textId="77777777" w:rsidR="005979E7" w:rsidRPr="00F511A5" w:rsidRDefault="005979E7" w:rsidP="00F17634">
            <w:pPr>
              <w:pStyle w:val="TAC"/>
              <w:rPr>
                <w:lang w:eastAsia="en-US"/>
              </w:rPr>
            </w:pPr>
            <w:r w:rsidRPr="00F511A5">
              <w:rPr>
                <w:lang w:eastAsia="en-US"/>
              </w:rPr>
              <w:t>16.7.0</w:t>
            </w:r>
          </w:p>
        </w:tc>
      </w:tr>
      <w:tr w:rsidR="005979E7" w:rsidRPr="00F511A5" w14:paraId="792750A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639EBF"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CDBDF6"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FD3F29" w14:textId="77777777" w:rsidR="005979E7" w:rsidRPr="00F511A5" w:rsidRDefault="005979E7" w:rsidP="00F17634">
            <w:pPr>
              <w:pStyle w:val="TAC"/>
              <w:rPr>
                <w:lang w:eastAsia="en-US"/>
              </w:rPr>
            </w:pPr>
            <w:r w:rsidRPr="00F511A5">
              <w:rPr>
                <w:lang w:eastAsia="en-US"/>
              </w:rPr>
              <w:t>R5-211486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6CFBF5" w14:textId="77777777" w:rsidR="005979E7" w:rsidRPr="00F511A5" w:rsidRDefault="005979E7" w:rsidP="00F17634">
            <w:pPr>
              <w:pStyle w:val="TAC"/>
              <w:rPr>
                <w:lang w:eastAsia="en-US"/>
              </w:rPr>
            </w:pPr>
            <w:r w:rsidRPr="00F511A5">
              <w:rPr>
                <w:lang w:eastAsia="en-US"/>
              </w:rPr>
              <w:t>2045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0ACDC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853B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389522" w14:textId="77777777" w:rsidR="005979E7" w:rsidRPr="00F511A5" w:rsidRDefault="005979E7" w:rsidP="00F17634">
            <w:pPr>
              <w:pStyle w:val="TAL"/>
              <w:rPr>
                <w:lang w:eastAsia="en-US"/>
              </w:rPr>
            </w:pPr>
            <w:r w:rsidRPr="00F511A5">
              <w:rPr>
                <w:lang w:eastAsia="en-US"/>
              </w:rPr>
              <w:t>Addition of new MDT TC 8.1.6.1.3.3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BE0089" w14:textId="77777777" w:rsidR="005979E7" w:rsidRPr="00F511A5" w:rsidRDefault="005979E7" w:rsidP="00F17634">
            <w:pPr>
              <w:pStyle w:val="TAC"/>
              <w:rPr>
                <w:lang w:eastAsia="en-US"/>
              </w:rPr>
            </w:pPr>
            <w:r w:rsidRPr="00F511A5">
              <w:rPr>
                <w:lang w:eastAsia="en-US"/>
              </w:rPr>
              <w:t>16.7.0</w:t>
            </w:r>
          </w:p>
        </w:tc>
      </w:tr>
      <w:tr w:rsidR="005979E7" w:rsidRPr="00F511A5" w14:paraId="2E0BDAB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4ECC92"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0AE112"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6935E5" w14:textId="77777777" w:rsidR="005979E7" w:rsidRPr="00F511A5" w:rsidRDefault="005979E7" w:rsidP="00F17634">
            <w:pPr>
              <w:pStyle w:val="TAC"/>
              <w:rPr>
                <w:lang w:eastAsia="en-US"/>
              </w:rPr>
            </w:pPr>
            <w:r w:rsidRPr="00F511A5">
              <w:rPr>
                <w:lang w:eastAsia="en-US"/>
              </w:rPr>
              <w:t>R5-211493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458189" w14:textId="77777777" w:rsidR="005979E7" w:rsidRPr="00F511A5" w:rsidRDefault="005979E7" w:rsidP="00F17634">
            <w:pPr>
              <w:pStyle w:val="TAC"/>
              <w:rPr>
                <w:lang w:eastAsia="en-US"/>
              </w:rPr>
            </w:pPr>
            <w:r w:rsidRPr="00F511A5">
              <w:rPr>
                <w:lang w:eastAsia="en-US"/>
              </w:rPr>
              <w:t>1984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873B7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00FD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1481F2" w14:textId="77777777" w:rsidR="005979E7" w:rsidRPr="00F511A5" w:rsidRDefault="005979E7" w:rsidP="00F17634">
            <w:pPr>
              <w:pStyle w:val="TAL"/>
              <w:rPr>
                <w:lang w:eastAsia="en-US"/>
              </w:rPr>
            </w:pPr>
            <w:r w:rsidRPr="00F511A5">
              <w:rPr>
                <w:lang w:eastAsia="en-US"/>
              </w:rPr>
              <w:t>Addition of a new test case for 5G-SRVCC from NG-RAN to 3GPP UTRAN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CA2C21" w14:textId="77777777" w:rsidR="005979E7" w:rsidRPr="00F511A5" w:rsidRDefault="005979E7" w:rsidP="00F17634">
            <w:pPr>
              <w:pStyle w:val="TAC"/>
              <w:rPr>
                <w:lang w:eastAsia="en-US"/>
              </w:rPr>
            </w:pPr>
            <w:r w:rsidRPr="00F511A5">
              <w:rPr>
                <w:lang w:eastAsia="en-US"/>
              </w:rPr>
              <w:t>16.7.0</w:t>
            </w:r>
          </w:p>
        </w:tc>
      </w:tr>
      <w:tr w:rsidR="005979E7" w:rsidRPr="00F511A5" w14:paraId="7EC137B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D2412D" w14:textId="77777777" w:rsidR="005979E7" w:rsidRPr="00F511A5" w:rsidRDefault="005979E7" w:rsidP="00F17634">
            <w:pPr>
              <w:pStyle w:val="TAC"/>
              <w:rPr>
                <w:lang w:eastAsia="en-US"/>
              </w:rPr>
            </w:pPr>
            <w:r w:rsidRPr="00F511A5">
              <w:rPr>
                <w:lang w:eastAsia="en-US"/>
              </w:rPr>
              <w:lastRenderedPageBreak/>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1B12A4"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A71FBB" w14:textId="77777777" w:rsidR="005979E7" w:rsidRPr="00F511A5" w:rsidRDefault="005979E7" w:rsidP="00F17634">
            <w:pPr>
              <w:pStyle w:val="TAC"/>
              <w:rPr>
                <w:lang w:eastAsia="en-US"/>
              </w:rPr>
            </w:pPr>
            <w:r w:rsidRPr="00F511A5">
              <w:rPr>
                <w:lang w:eastAsia="en-US"/>
              </w:rPr>
              <w:t>R5-211494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79100A" w14:textId="77777777" w:rsidR="005979E7" w:rsidRPr="00F511A5" w:rsidRDefault="005979E7" w:rsidP="00F17634">
            <w:pPr>
              <w:pStyle w:val="TAC"/>
              <w:rPr>
                <w:lang w:eastAsia="en-US"/>
              </w:rPr>
            </w:pPr>
            <w:r w:rsidRPr="00F511A5">
              <w:rPr>
                <w:lang w:eastAsia="en-US"/>
              </w:rPr>
              <w:t>2036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6937F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939F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6146C8" w14:textId="77777777" w:rsidR="005979E7" w:rsidRPr="00F511A5" w:rsidRDefault="005979E7" w:rsidP="00F17634">
            <w:pPr>
              <w:pStyle w:val="TAL"/>
              <w:rPr>
                <w:lang w:eastAsia="en-US"/>
              </w:rPr>
            </w:pPr>
            <w:r w:rsidRPr="00F511A5">
              <w:rPr>
                <w:lang w:eastAsia="en-US"/>
              </w:rPr>
              <w:t>Addition of 5G SRVCC TC 8.1.3.2.6-NR to UMTS Inter-RAT measurements-Event B1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E50A19" w14:textId="77777777" w:rsidR="005979E7" w:rsidRPr="00F511A5" w:rsidRDefault="005979E7" w:rsidP="00F17634">
            <w:pPr>
              <w:pStyle w:val="TAC"/>
              <w:rPr>
                <w:lang w:eastAsia="en-US"/>
              </w:rPr>
            </w:pPr>
            <w:r w:rsidRPr="00F511A5">
              <w:rPr>
                <w:lang w:eastAsia="en-US"/>
              </w:rPr>
              <w:t>16.7.0</w:t>
            </w:r>
          </w:p>
        </w:tc>
      </w:tr>
      <w:tr w:rsidR="005979E7" w:rsidRPr="00F511A5" w14:paraId="4602F84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82A6F7"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4C42F3"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B1295C" w14:textId="77777777" w:rsidR="005979E7" w:rsidRPr="00F511A5" w:rsidRDefault="005979E7" w:rsidP="00F17634">
            <w:pPr>
              <w:pStyle w:val="TAC"/>
              <w:rPr>
                <w:lang w:eastAsia="en-US"/>
              </w:rPr>
            </w:pPr>
            <w:r w:rsidRPr="00F511A5">
              <w:rPr>
                <w:lang w:eastAsia="en-US"/>
              </w:rPr>
              <w:t>R5-211495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8C9A65" w14:textId="77777777" w:rsidR="005979E7" w:rsidRPr="00F511A5" w:rsidRDefault="005979E7" w:rsidP="00F17634">
            <w:pPr>
              <w:pStyle w:val="TAC"/>
              <w:rPr>
                <w:lang w:eastAsia="en-US"/>
              </w:rPr>
            </w:pPr>
            <w:r w:rsidRPr="00F511A5">
              <w:rPr>
                <w:lang w:eastAsia="en-US"/>
              </w:rPr>
              <w:t>2037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0BE4B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521A0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BD0E0D" w14:textId="77777777" w:rsidR="005979E7" w:rsidRPr="00F511A5" w:rsidRDefault="005979E7" w:rsidP="00F17634">
            <w:pPr>
              <w:pStyle w:val="TAL"/>
              <w:rPr>
                <w:lang w:eastAsia="en-US"/>
              </w:rPr>
            </w:pPr>
            <w:r w:rsidRPr="00F511A5">
              <w:rPr>
                <w:lang w:eastAsia="en-US"/>
              </w:rPr>
              <w:t>Addition of 5G SRVCC TC 8.1.3.2.7-NR to UMTS Inter-RAT measurements-Event B2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D0F991" w14:textId="77777777" w:rsidR="005979E7" w:rsidRPr="00F511A5" w:rsidRDefault="005979E7" w:rsidP="00F17634">
            <w:pPr>
              <w:pStyle w:val="TAC"/>
              <w:rPr>
                <w:lang w:eastAsia="en-US"/>
              </w:rPr>
            </w:pPr>
            <w:r w:rsidRPr="00F511A5">
              <w:rPr>
                <w:lang w:eastAsia="en-US"/>
              </w:rPr>
              <w:t>16.7.0</w:t>
            </w:r>
          </w:p>
        </w:tc>
      </w:tr>
      <w:tr w:rsidR="005979E7" w:rsidRPr="00F511A5" w14:paraId="5E8764F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FBBC5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7656AA"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E77C9E" w14:textId="77777777" w:rsidR="005979E7" w:rsidRPr="00F511A5" w:rsidRDefault="005979E7" w:rsidP="00F17634">
            <w:pPr>
              <w:pStyle w:val="TAC"/>
              <w:rPr>
                <w:lang w:eastAsia="en-US"/>
              </w:rPr>
            </w:pPr>
            <w:r w:rsidRPr="00F511A5">
              <w:rPr>
                <w:lang w:eastAsia="en-US"/>
              </w:rPr>
              <w:t>R5-211500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A49077" w14:textId="77777777" w:rsidR="005979E7" w:rsidRPr="00F511A5" w:rsidRDefault="005979E7" w:rsidP="00F17634">
            <w:pPr>
              <w:pStyle w:val="TAC"/>
              <w:rPr>
                <w:lang w:eastAsia="en-US"/>
              </w:rPr>
            </w:pPr>
            <w:r w:rsidRPr="00F511A5">
              <w:rPr>
                <w:lang w:eastAsia="en-US"/>
              </w:rPr>
              <w:t>1916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47019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15E2D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AB2C4B" w14:textId="77777777" w:rsidR="005979E7" w:rsidRPr="00F511A5" w:rsidRDefault="005979E7" w:rsidP="00F17634">
            <w:pPr>
              <w:pStyle w:val="TAL"/>
              <w:rPr>
                <w:lang w:eastAsia="en-US"/>
              </w:rPr>
            </w:pPr>
            <w:r w:rsidRPr="00F511A5">
              <w:rPr>
                <w:lang w:eastAsia="en-US"/>
              </w:rPr>
              <w:t>Update test case 8.1.5.1.1 to add UE capability nr-HO-ToEN-DC-r16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CEEDD9" w14:textId="77777777" w:rsidR="005979E7" w:rsidRPr="00F511A5" w:rsidRDefault="005979E7" w:rsidP="00F17634">
            <w:pPr>
              <w:pStyle w:val="TAC"/>
              <w:rPr>
                <w:lang w:eastAsia="en-US"/>
              </w:rPr>
            </w:pPr>
            <w:r w:rsidRPr="00F511A5">
              <w:rPr>
                <w:lang w:eastAsia="en-US"/>
              </w:rPr>
              <w:t>16.7.0</w:t>
            </w:r>
          </w:p>
        </w:tc>
      </w:tr>
      <w:tr w:rsidR="005979E7" w:rsidRPr="00F511A5" w14:paraId="78B1234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38337E"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61C1642"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8E9F44" w14:textId="77777777" w:rsidR="005979E7" w:rsidRPr="00F511A5" w:rsidRDefault="005979E7" w:rsidP="00F17634">
            <w:pPr>
              <w:pStyle w:val="TAC"/>
              <w:rPr>
                <w:lang w:eastAsia="en-US"/>
              </w:rPr>
            </w:pPr>
            <w:r w:rsidRPr="00F511A5">
              <w:rPr>
                <w:lang w:eastAsia="en-US"/>
              </w:rPr>
              <w:t>R5-211501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80E3DF" w14:textId="77777777" w:rsidR="005979E7" w:rsidRPr="00F511A5" w:rsidRDefault="005979E7" w:rsidP="00F17634">
            <w:pPr>
              <w:pStyle w:val="TAC"/>
              <w:rPr>
                <w:lang w:eastAsia="en-US"/>
              </w:rPr>
            </w:pPr>
            <w:r w:rsidRPr="00F511A5">
              <w:rPr>
                <w:lang w:eastAsia="en-US"/>
              </w:rPr>
              <w:t>1915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B2B8B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64B14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F29DA1" w14:textId="77777777" w:rsidR="005979E7" w:rsidRPr="00F511A5" w:rsidRDefault="005979E7" w:rsidP="00F17634">
            <w:pPr>
              <w:pStyle w:val="TAL"/>
              <w:rPr>
                <w:lang w:eastAsia="en-US"/>
              </w:rPr>
            </w:pPr>
            <w:r w:rsidRPr="00F511A5">
              <w:rPr>
                <w:lang w:eastAsia="en-US"/>
              </w:rPr>
              <w:t>Update of test case 8.2.1.1.1 to support Inter-RAT handover from NR to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5960E58" w14:textId="77777777" w:rsidR="005979E7" w:rsidRPr="00F511A5" w:rsidRDefault="005979E7" w:rsidP="00F17634">
            <w:pPr>
              <w:pStyle w:val="TAC"/>
              <w:rPr>
                <w:lang w:eastAsia="en-US"/>
              </w:rPr>
            </w:pPr>
            <w:r w:rsidRPr="00F511A5">
              <w:rPr>
                <w:lang w:eastAsia="en-US"/>
              </w:rPr>
              <w:t>16.7.0</w:t>
            </w:r>
          </w:p>
        </w:tc>
      </w:tr>
      <w:tr w:rsidR="005979E7" w:rsidRPr="00F511A5" w14:paraId="19EE088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A253EC"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7A605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CFFBF9" w14:textId="77777777" w:rsidR="005979E7" w:rsidRPr="00F511A5" w:rsidRDefault="005979E7" w:rsidP="00F17634">
            <w:pPr>
              <w:pStyle w:val="TAC"/>
              <w:rPr>
                <w:lang w:eastAsia="en-US"/>
              </w:rPr>
            </w:pPr>
            <w:r w:rsidRPr="00F511A5">
              <w:rPr>
                <w:lang w:eastAsia="en-US"/>
              </w:rPr>
              <w:t>R5-211502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0242D1" w14:textId="77777777" w:rsidR="005979E7" w:rsidRPr="00F511A5" w:rsidRDefault="005979E7" w:rsidP="00F17634">
            <w:pPr>
              <w:pStyle w:val="TAC"/>
              <w:rPr>
                <w:lang w:eastAsia="en-US"/>
              </w:rPr>
            </w:pPr>
            <w:r w:rsidRPr="00F511A5">
              <w:rPr>
                <w:lang w:eastAsia="en-US"/>
              </w:rPr>
              <w:t>2047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CA311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C9AE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325D40" w14:textId="77777777" w:rsidR="005979E7" w:rsidRPr="00F511A5" w:rsidRDefault="005979E7" w:rsidP="00F17634">
            <w:pPr>
              <w:pStyle w:val="TAL"/>
              <w:rPr>
                <w:lang w:eastAsia="en-US"/>
              </w:rPr>
            </w:pPr>
            <w:r w:rsidRPr="00F511A5">
              <w:rPr>
                <w:lang w:eastAsia="en-US"/>
              </w:rPr>
              <w:t>Correction to 5GS Non-3GPP Access Test Case 9.2.2.2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30670C" w14:textId="77777777" w:rsidR="005979E7" w:rsidRPr="00F511A5" w:rsidRDefault="005979E7" w:rsidP="00F17634">
            <w:pPr>
              <w:pStyle w:val="TAC"/>
              <w:rPr>
                <w:lang w:eastAsia="en-US"/>
              </w:rPr>
            </w:pPr>
            <w:r w:rsidRPr="00F511A5">
              <w:rPr>
                <w:lang w:eastAsia="en-US"/>
              </w:rPr>
              <w:t>16.7.0</w:t>
            </w:r>
          </w:p>
        </w:tc>
      </w:tr>
      <w:tr w:rsidR="005979E7" w:rsidRPr="00F511A5" w14:paraId="706B5B6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C93233"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97B999"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B81213" w14:textId="77777777" w:rsidR="005979E7" w:rsidRPr="00F511A5" w:rsidRDefault="005979E7" w:rsidP="00F17634">
            <w:pPr>
              <w:pStyle w:val="TAC"/>
              <w:rPr>
                <w:lang w:eastAsia="en-US"/>
              </w:rPr>
            </w:pPr>
            <w:r w:rsidRPr="00F511A5">
              <w:rPr>
                <w:lang w:eastAsia="en-US"/>
              </w:rPr>
              <w:t>R5-211503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9A4789" w14:textId="77777777" w:rsidR="005979E7" w:rsidRPr="00F511A5" w:rsidRDefault="005979E7" w:rsidP="00F17634">
            <w:pPr>
              <w:pStyle w:val="TAC"/>
              <w:rPr>
                <w:lang w:eastAsia="en-US"/>
              </w:rPr>
            </w:pPr>
            <w:r w:rsidRPr="00F511A5">
              <w:rPr>
                <w:lang w:eastAsia="en-US"/>
              </w:rPr>
              <w:t>1963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B7041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24144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32BF883" w14:textId="77777777" w:rsidR="005979E7" w:rsidRPr="00F511A5" w:rsidRDefault="005979E7" w:rsidP="00F17634">
            <w:pPr>
              <w:pStyle w:val="TAL"/>
              <w:rPr>
                <w:lang w:eastAsia="en-US"/>
              </w:rPr>
            </w:pPr>
            <w:r w:rsidRPr="00F511A5">
              <w:rPr>
                <w:lang w:eastAsia="en-US"/>
              </w:rPr>
              <w:t>Introduction of a new test case for voice fallback indication under EPS Fallback with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E97CF3" w14:textId="77777777" w:rsidR="005979E7" w:rsidRPr="00F511A5" w:rsidRDefault="005979E7" w:rsidP="00F17634">
            <w:pPr>
              <w:pStyle w:val="TAC"/>
              <w:rPr>
                <w:lang w:eastAsia="en-US"/>
              </w:rPr>
            </w:pPr>
            <w:r w:rsidRPr="00F511A5">
              <w:rPr>
                <w:lang w:eastAsia="en-US"/>
              </w:rPr>
              <w:t>16.7.0</w:t>
            </w:r>
          </w:p>
        </w:tc>
      </w:tr>
      <w:tr w:rsidR="005979E7" w:rsidRPr="00F511A5" w14:paraId="71958C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9F6D0A" w14:textId="77777777" w:rsidR="005979E7" w:rsidRPr="00F511A5" w:rsidRDefault="005979E7" w:rsidP="00F17634">
            <w:pPr>
              <w:pStyle w:val="TAC"/>
              <w:rPr>
                <w:lang w:eastAsia="en-US"/>
              </w:rPr>
            </w:pPr>
            <w:r w:rsidRPr="00F511A5">
              <w:rPr>
                <w:lang w:eastAsia="en-US"/>
              </w:rPr>
              <w:t>2021-03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270FFE" w14:textId="77777777" w:rsidR="005979E7" w:rsidRPr="00F511A5" w:rsidRDefault="005979E7" w:rsidP="00F17634">
            <w:pPr>
              <w:pStyle w:val="TAC"/>
              <w:rPr>
                <w:lang w:eastAsia="en-US"/>
              </w:rPr>
            </w:pPr>
            <w:r w:rsidRPr="00F511A5">
              <w:rPr>
                <w:lang w:eastAsia="en-US"/>
              </w:rPr>
              <w:t>RAN#91</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9D6AAD" w14:textId="77777777" w:rsidR="005979E7" w:rsidRPr="00F511A5" w:rsidRDefault="005979E7" w:rsidP="00F17634">
            <w:pPr>
              <w:pStyle w:val="TAC"/>
              <w:rPr>
                <w:lang w:eastAsia="en-US"/>
              </w:rPr>
            </w:pPr>
            <w:r w:rsidRPr="00F511A5">
              <w:rPr>
                <w:lang w:eastAsia="en-US"/>
              </w:rPr>
              <w:t>R5-211547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123BCC" w14:textId="77777777" w:rsidR="005979E7" w:rsidRPr="00F511A5" w:rsidRDefault="005979E7" w:rsidP="00F17634">
            <w:pPr>
              <w:pStyle w:val="TAC"/>
              <w:rPr>
                <w:lang w:eastAsia="en-US"/>
              </w:rPr>
            </w:pPr>
            <w:r w:rsidRPr="00F511A5">
              <w:rPr>
                <w:lang w:eastAsia="en-US"/>
              </w:rPr>
              <w:t>1956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8CEFD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DA69D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1C442A" w14:textId="77777777" w:rsidR="005979E7" w:rsidRPr="00F511A5" w:rsidRDefault="005979E7" w:rsidP="00F17634">
            <w:pPr>
              <w:pStyle w:val="TAL"/>
              <w:rPr>
                <w:lang w:eastAsia="en-US"/>
              </w:rPr>
            </w:pPr>
            <w:r w:rsidRPr="00F511A5">
              <w:rPr>
                <w:lang w:eastAsia="en-US"/>
              </w:rPr>
              <w:t>Correction to EPS Fallback Test Case 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6FC2EC" w14:textId="77777777" w:rsidR="005979E7" w:rsidRPr="00F511A5" w:rsidRDefault="005979E7" w:rsidP="00F17634">
            <w:pPr>
              <w:pStyle w:val="TAC"/>
              <w:rPr>
                <w:lang w:eastAsia="en-US"/>
              </w:rPr>
            </w:pPr>
            <w:r w:rsidRPr="00F511A5">
              <w:rPr>
                <w:lang w:eastAsia="en-US"/>
              </w:rPr>
              <w:t>16.7.0</w:t>
            </w:r>
          </w:p>
        </w:tc>
      </w:tr>
      <w:tr w:rsidR="005979E7" w:rsidRPr="00F511A5" w14:paraId="2E1ED43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2A06D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56452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A775C1" w14:textId="77777777" w:rsidR="005979E7" w:rsidRPr="00F511A5" w:rsidRDefault="005979E7" w:rsidP="00F17634">
            <w:pPr>
              <w:pStyle w:val="TAC"/>
              <w:rPr>
                <w:lang w:eastAsia="en-US"/>
              </w:rPr>
            </w:pPr>
            <w:r w:rsidRPr="00F511A5">
              <w:rPr>
                <w:lang w:eastAsia="en-US"/>
              </w:rPr>
              <w:t>R5-212046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5D5ABC" w14:textId="77777777" w:rsidR="005979E7" w:rsidRPr="00F511A5" w:rsidRDefault="005979E7" w:rsidP="00F17634">
            <w:pPr>
              <w:pStyle w:val="TAC"/>
              <w:rPr>
                <w:lang w:eastAsia="en-US"/>
              </w:rPr>
            </w:pPr>
            <w:r w:rsidRPr="00F511A5">
              <w:rPr>
                <w:lang w:eastAsia="en-US"/>
              </w:rPr>
              <w:t>2076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6EAE2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1C99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3CF3E6" w14:textId="77777777" w:rsidR="005979E7" w:rsidRPr="00F511A5" w:rsidRDefault="005979E7" w:rsidP="00F17634">
            <w:pPr>
              <w:pStyle w:val="TAL"/>
              <w:rPr>
                <w:lang w:eastAsia="en-US"/>
              </w:rPr>
            </w:pPr>
            <w:r w:rsidRPr="00F511A5">
              <w:rPr>
                <w:lang w:eastAsia="en-US"/>
              </w:rPr>
              <w:t>Update test case 8.1.2.1.5.1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658152" w14:textId="77777777" w:rsidR="005979E7" w:rsidRPr="00F511A5" w:rsidRDefault="005979E7" w:rsidP="00F17634">
            <w:pPr>
              <w:pStyle w:val="TAC"/>
              <w:rPr>
                <w:lang w:eastAsia="en-US"/>
              </w:rPr>
            </w:pPr>
            <w:r w:rsidRPr="00F511A5">
              <w:rPr>
                <w:lang w:eastAsia="en-US"/>
              </w:rPr>
              <w:t>16.8.0</w:t>
            </w:r>
          </w:p>
        </w:tc>
      </w:tr>
      <w:tr w:rsidR="005979E7" w:rsidRPr="00F511A5" w14:paraId="2209219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BF5ED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A6AAA0"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EC7AB0" w14:textId="77777777" w:rsidR="005979E7" w:rsidRPr="00F511A5" w:rsidRDefault="005979E7" w:rsidP="00F17634">
            <w:pPr>
              <w:pStyle w:val="TAC"/>
              <w:rPr>
                <w:lang w:eastAsia="en-US"/>
              </w:rPr>
            </w:pPr>
            <w:r w:rsidRPr="00F511A5">
              <w:rPr>
                <w:lang w:eastAsia="en-US"/>
              </w:rPr>
              <w:t>R5-212079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2BA57B" w14:textId="77777777" w:rsidR="005979E7" w:rsidRPr="00F511A5" w:rsidRDefault="005979E7" w:rsidP="00F17634">
            <w:pPr>
              <w:pStyle w:val="TAC"/>
              <w:rPr>
                <w:lang w:eastAsia="en-US"/>
              </w:rPr>
            </w:pPr>
            <w:r w:rsidRPr="00F511A5">
              <w:rPr>
                <w:lang w:eastAsia="en-US"/>
              </w:rPr>
              <w:t>2077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78169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08179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7EFB0A" w14:textId="77777777" w:rsidR="005979E7" w:rsidRPr="00F511A5" w:rsidRDefault="005979E7" w:rsidP="00F17634">
            <w:pPr>
              <w:pStyle w:val="TAL"/>
              <w:rPr>
                <w:lang w:eastAsia="en-US"/>
              </w:rPr>
            </w:pPr>
            <w:r w:rsidRPr="00F511A5">
              <w:rPr>
                <w:lang w:eastAsia="en-US"/>
              </w:rPr>
              <w:t>Correction to NR-DC RRC TC 8.2.5.2.2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718506" w14:textId="77777777" w:rsidR="005979E7" w:rsidRPr="00F511A5" w:rsidRDefault="005979E7" w:rsidP="00F17634">
            <w:pPr>
              <w:pStyle w:val="TAC"/>
              <w:rPr>
                <w:lang w:eastAsia="en-US"/>
              </w:rPr>
            </w:pPr>
            <w:r w:rsidRPr="00F511A5">
              <w:rPr>
                <w:lang w:eastAsia="en-US"/>
              </w:rPr>
              <w:t>16.8.0</w:t>
            </w:r>
          </w:p>
        </w:tc>
      </w:tr>
      <w:tr w:rsidR="005979E7" w:rsidRPr="00F511A5" w14:paraId="3F6001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5A01E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0804A3"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A6B583" w14:textId="77777777" w:rsidR="005979E7" w:rsidRPr="00F511A5" w:rsidRDefault="005979E7" w:rsidP="00F17634">
            <w:pPr>
              <w:pStyle w:val="TAC"/>
              <w:rPr>
                <w:lang w:eastAsia="en-US"/>
              </w:rPr>
            </w:pPr>
            <w:r w:rsidRPr="00F511A5">
              <w:rPr>
                <w:lang w:eastAsia="en-US"/>
              </w:rPr>
              <w:t>R5-212084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8E2353" w14:textId="77777777" w:rsidR="005979E7" w:rsidRPr="00F511A5" w:rsidRDefault="005979E7" w:rsidP="00F17634">
            <w:pPr>
              <w:pStyle w:val="TAC"/>
              <w:rPr>
                <w:lang w:eastAsia="en-US"/>
              </w:rPr>
            </w:pPr>
            <w:r w:rsidRPr="00F511A5">
              <w:rPr>
                <w:lang w:eastAsia="en-US"/>
              </w:rPr>
              <w:t>2080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EE24F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0CA3D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F765D3" w14:textId="77777777" w:rsidR="005979E7" w:rsidRPr="00F511A5" w:rsidRDefault="005979E7" w:rsidP="00F17634">
            <w:pPr>
              <w:pStyle w:val="TAL"/>
              <w:rPr>
                <w:lang w:eastAsia="en-US"/>
              </w:rPr>
            </w:pPr>
            <w:r w:rsidRPr="00F511A5">
              <w:rPr>
                <w:lang w:eastAsia="en-US"/>
              </w:rPr>
              <w:t>Correction to Idle mode TC 6.4.2.1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0A11F8" w14:textId="77777777" w:rsidR="005979E7" w:rsidRPr="00F511A5" w:rsidRDefault="005979E7" w:rsidP="00F17634">
            <w:pPr>
              <w:pStyle w:val="TAC"/>
              <w:rPr>
                <w:lang w:eastAsia="en-US"/>
              </w:rPr>
            </w:pPr>
            <w:r w:rsidRPr="00F511A5">
              <w:rPr>
                <w:lang w:eastAsia="en-US"/>
              </w:rPr>
              <w:t>16.8.0</w:t>
            </w:r>
          </w:p>
        </w:tc>
      </w:tr>
      <w:tr w:rsidR="005979E7" w:rsidRPr="00F511A5" w14:paraId="4005BD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15452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0A1B6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C9B6B4" w14:textId="77777777" w:rsidR="005979E7" w:rsidRPr="00F511A5" w:rsidRDefault="005979E7" w:rsidP="00F17634">
            <w:pPr>
              <w:pStyle w:val="TAC"/>
              <w:rPr>
                <w:lang w:eastAsia="en-US"/>
              </w:rPr>
            </w:pPr>
            <w:r w:rsidRPr="00F511A5">
              <w:rPr>
                <w:lang w:eastAsia="en-US"/>
              </w:rPr>
              <w:t>R5-212085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72D609" w14:textId="77777777" w:rsidR="005979E7" w:rsidRPr="00F511A5" w:rsidRDefault="005979E7" w:rsidP="00F17634">
            <w:pPr>
              <w:pStyle w:val="TAC"/>
              <w:rPr>
                <w:lang w:eastAsia="en-US"/>
              </w:rPr>
            </w:pPr>
            <w:r w:rsidRPr="00F511A5">
              <w:rPr>
                <w:lang w:eastAsia="en-US"/>
              </w:rPr>
              <w:t>2081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89C50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595CE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4D5027" w14:textId="77777777" w:rsidR="005979E7" w:rsidRPr="00F511A5" w:rsidRDefault="005979E7" w:rsidP="00F17634">
            <w:pPr>
              <w:pStyle w:val="TAL"/>
              <w:rPr>
                <w:lang w:eastAsia="en-US"/>
              </w:rPr>
            </w:pPr>
            <w:r w:rsidRPr="00F511A5">
              <w:rPr>
                <w:lang w:eastAsia="en-US"/>
              </w:rPr>
              <w:t>Update of RSRP threshold in MAC TC 7.1.1.1.4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0899EC" w14:textId="77777777" w:rsidR="005979E7" w:rsidRPr="00F511A5" w:rsidRDefault="005979E7" w:rsidP="00F17634">
            <w:pPr>
              <w:pStyle w:val="TAC"/>
              <w:rPr>
                <w:lang w:eastAsia="en-US"/>
              </w:rPr>
            </w:pPr>
            <w:r w:rsidRPr="00F511A5">
              <w:rPr>
                <w:lang w:eastAsia="en-US"/>
              </w:rPr>
              <w:t>16.8.0</w:t>
            </w:r>
          </w:p>
        </w:tc>
      </w:tr>
      <w:tr w:rsidR="005979E7" w:rsidRPr="00F511A5" w14:paraId="5243C15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470EF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14F92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A769EC" w14:textId="77777777" w:rsidR="005979E7" w:rsidRPr="00F511A5" w:rsidRDefault="005979E7" w:rsidP="00F17634">
            <w:pPr>
              <w:pStyle w:val="TAC"/>
              <w:rPr>
                <w:lang w:eastAsia="en-US"/>
              </w:rPr>
            </w:pPr>
            <w:r w:rsidRPr="00F511A5">
              <w:rPr>
                <w:lang w:eastAsia="en-US"/>
              </w:rPr>
              <w:t>R5-212086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9735E9" w14:textId="77777777" w:rsidR="005979E7" w:rsidRPr="00F511A5" w:rsidRDefault="005979E7" w:rsidP="00F17634">
            <w:pPr>
              <w:pStyle w:val="TAC"/>
              <w:rPr>
                <w:lang w:eastAsia="en-US"/>
              </w:rPr>
            </w:pPr>
            <w:r w:rsidRPr="00F511A5">
              <w:rPr>
                <w:lang w:eastAsia="en-US"/>
              </w:rPr>
              <w:t>2082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FC07C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C453B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CC39D9" w14:textId="77777777" w:rsidR="005979E7" w:rsidRPr="00F511A5" w:rsidRDefault="005979E7" w:rsidP="00F17634">
            <w:pPr>
              <w:pStyle w:val="TAL"/>
              <w:rPr>
                <w:lang w:eastAsia="en-US"/>
              </w:rPr>
            </w:pPr>
            <w:r w:rsidRPr="00F511A5">
              <w:rPr>
                <w:lang w:eastAsia="en-US"/>
              </w:rPr>
              <w:t>Update of servCellIndex in MAC TC 7.1.1.6.1 and 7.1.1.6.4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D3ED4E" w14:textId="77777777" w:rsidR="005979E7" w:rsidRPr="00F511A5" w:rsidRDefault="005979E7" w:rsidP="00F17634">
            <w:pPr>
              <w:pStyle w:val="TAC"/>
              <w:rPr>
                <w:lang w:eastAsia="en-US"/>
              </w:rPr>
            </w:pPr>
            <w:r w:rsidRPr="00F511A5">
              <w:rPr>
                <w:lang w:eastAsia="en-US"/>
              </w:rPr>
              <w:t>16.8.0</w:t>
            </w:r>
          </w:p>
        </w:tc>
      </w:tr>
      <w:tr w:rsidR="005979E7" w:rsidRPr="00F511A5" w14:paraId="0F7368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5E330E"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D955E3"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C0A8F9" w14:textId="77777777" w:rsidR="005979E7" w:rsidRPr="00F511A5" w:rsidRDefault="005979E7" w:rsidP="00F17634">
            <w:pPr>
              <w:pStyle w:val="TAC"/>
              <w:rPr>
                <w:lang w:eastAsia="en-US"/>
              </w:rPr>
            </w:pPr>
            <w:r w:rsidRPr="00F511A5">
              <w:rPr>
                <w:lang w:eastAsia="en-US"/>
              </w:rPr>
              <w:t>R5-212087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1F4B8C" w14:textId="77777777" w:rsidR="005979E7" w:rsidRPr="00F511A5" w:rsidRDefault="005979E7" w:rsidP="00F17634">
            <w:pPr>
              <w:pStyle w:val="TAC"/>
              <w:rPr>
                <w:lang w:eastAsia="en-US"/>
              </w:rPr>
            </w:pPr>
            <w:r w:rsidRPr="00F511A5">
              <w:rPr>
                <w:lang w:eastAsia="en-US"/>
              </w:rPr>
              <w:t>2083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A213B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DA8B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2E2B6A" w14:textId="77777777" w:rsidR="005979E7" w:rsidRPr="00F511A5" w:rsidRDefault="005979E7" w:rsidP="00F17634">
            <w:pPr>
              <w:pStyle w:val="TAL"/>
              <w:rPr>
                <w:lang w:eastAsia="en-US"/>
              </w:rPr>
            </w:pPr>
            <w:r w:rsidRPr="00F511A5">
              <w:rPr>
                <w:lang w:eastAsia="en-US"/>
              </w:rPr>
              <w:t>Update of cnType in RRC TC 8.1.1.3.2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447618" w14:textId="77777777" w:rsidR="005979E7" w:rsidRPr="00F511A5" w:rsidRDefault="005979E7" w:rsidP="00F17634">
            <w:pPr>
              <w:pStyle w:val="TAC"/>
              <w:rPr>
                <w:lang w:eastAsia="en-US"/>
              </w:rPr>
            </w:pPr>
            <w:r w:rsidRPr="00F511A5">
              <w:rPr>
                <w:lang w:eastAsia="en-US"/>
              </w:rPr>
              <w:t>16.8.0</w:t>
            </w:r>
          </w:p>
        </w:tc>
      </w:tr>
      <w:tr w:rsidR="005979E7" w:rsidRPr="00F511A5" w14:paraId="44742B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89A5B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A764B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D00818" w14:textId="77777777" w:rsidR="005979E7" w:rsidRPr="00F511A5" w:rsidRDefault="005979E7" w:rsidP="00F17634">
            <w:pPr>
              <w:pStyle w:val="TAC"/>
              <w:rPr>
                <w:lang w:eastAsia="en-US"/>
              </w:rPr>
            </w:pPr>
            <w:r w:rsidRPr="00F511A5">
              <w:rPr>
                <w:lang w:eastAsia="en-US"/>
              </w:rPr>
              <w:t>R5-212088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D33000" w14:textId="77777777" w:rsidR="005979E7" w:rsidRPr="00F511A5" w:rsidRDefault="005979E7" w:rsidP="00F17634">
            <w:pPr>
              <w:pStyle w:val="TAC"/>
              <w:rPr>
                <w:lang w:eastAsia="en-US"/>
              </w:rPr>
            </w:pPr>
            <w:r w:rsidRPr="00F511A5">
              <w:rPr>
                <w:lang w:eastAsia="en-US"/>
              </w:rPr>
              <w:t>2084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E53B1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1853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50916F" w14:textId="77777777" w:rsidR="005979E7" w:rsidRPr="00F511A5" w:rsidRDefault="005979E7" w:rsidP="00F17634">
            <w:pPr>
              <w:pStyle w:val="TAL"/>
              <w:rPr>
                <w:lang w:eastAsia="en-US"/>
              </w:rPr>
            </w:pPr>
            <w:r w:rsidRPr="00F511A5">
              <w:rPr>
                <w:lang w:eastAsia="en-US"/>
              </w:rPr>
              <w:t>Update of RRC message in RRC TC 8.1.1.3.3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E83634" w14:textId="77777777" w:rsidR="005979E7" w:rsidRPr="00F511A5" w:rsidRDefault="005979E7" w:rsidP="00F17634">
            <w:pPr>
              <w:pStyle w:val="TAC"/>
              <w:rPr>
                <w:lang w:eastAsia="en-US"/>
              </w:rPr>
            </w:pPr>
            <w:r w:rsidRPr="00F511A5">
              <w:rPr>
                <w:lang w:eastAsia="en-US"/>
              </w:rPr>
              <w:t>16.8.0</w:t>
            </w:r>
          </w:p>
        </w:tc>
      </w:tr>
      <w:tr w:rsidR="005979E7" w:rsidRPr="00F511A5" w14:paraId="11DB33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B2D9D4"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5B73B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72AA7D" w14:textId="77777777" w:rsidR="005979E7" w:rsidRPr="00F511A5" w:rsidRDefault="005979E7" w:rsidP="00F17634">
            <w:pPr>
              <w:pStyle w:val="TAC"/>
              <w:rPr>
                <w:lang w:eastAsia="en-US"/>
              </w:rPr>
            </w:pPr>
            <w:r w:rsidRPr="00F511A5">
              <w:rPr>
                <w:lang w:eastAsia="en-US"/>
              </w:rPr>
              <w:t>R5-212089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035F0B" w14:textId="77777777" w:rsidR="005979E7" w:rsidRPr="00F511A5" w:rsidRDefault="005979E7" w:rsidP="00F17634">
            <w:pPr>
              <w:pStyle w:val="TAC"/>
              <w:rPr>
                <w:lang w:eastAsia="en-US"/>
              </w:rPr>
            </w:pPr>
            <w:r w:rsidRPr="00F511A5">
              <w:rPr>
                <w:lang w:eastAsia="en-US"/>
              </w:rPr>
              <w:t>2085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61F67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3952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288503" w14:textId="77777777" w:rsidR="005979E7" w:rsidRPr="00F511A5" w:rsidRDefault="005979E7" w:rsidP="00F17634">
            <w:pPr>
              <w:pStyle w:val="TAL"/>
              <w:rPr>
                <w:lang w:eastAsia="en-US"/>
              </w:rPr>
            </w:pPr>
            <w:r w:rsidRPr="00F511A5">
              <w:rPr>
                <w:lang w:eastAsia="en-US"/>
              </w:rPr>
              <w:t>Update of RSRP threshold in RRC TC 8.1.3.1.14A and 8.1.3.1.18.1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83A844" w14:textId="77777777" w:rsidR="005979E7" w:rsidRPr="00F511A5" w:rsidRDefault="005979E7" w:rsidP="00F17634">
            <w:pPr>
              <w:pStyle w:val="TAC"/>
              <w:rPr>
                <w:lang w:eastAsia="en-US"/>
              </w:rPr>
            </w:pPr>
            <w:r w:rsidRPr="00F511A5">
              <w:rPr>
                <w:lang w:eastAsia="en-US"/>
              </w:rPr>
              <w:t>16.8.0</w:t>
            </w:r>
          </w:p>
        </w:tc>
      </w:tr>
      <w:tr w:rsidR="005979E7" w:rsidRPr="00F511A5" w14:paraId="5685F64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4B57A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6E7D3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C718ED" w14:textId="77777777" w:rsidR="005979E7" w:rsidRPr="00F511A5" w:rsidRDefault="005979E7" w:rsidP="00F17634">
            <w:pPr>
              <w:pStyle w:val="TAC"/>
              <w:rPr>
                <w:lang w:eastAsia="en-US"/>
              </w:rPr>
            </w:pPr>
            <w:r w:rsidRPr="00F511A5">
              <w:rPr>
                <w:lang w:eastAsia="en-US"/>
              </w:rPr>
              <w:t>R5-212090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14036E" w14:textId="77777777" w:rsidR="005979E7" w:rsidRPr="00F511A5" w:rsidRDefault="005979E7" w:rsidP="00F17634">
            <w:pPr>
              <w:pStyle w:val="TAC"/>
              <w:rPr>
                <w:lang w:eastAsia="en-US"/>
              </w:rPr>
            </w:pPr>
            <w:r w:rsidRPr="00F511A5">
              <w:rPr>
                <w:lang w:eastAsia="en-US"/>
              </w:rPr>
              <w:t>2086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D469C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EBCB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E3C735" w14:textId="77777777" w:rsidR="005979E7" w:rsidRPr="00F511A5" w:rsidRDefault="005979E7" w:rsidP="00F17634">
            <w:pPr>
              <w:pStyle w:val="TAL"/>
              <w:rPr>
                <w:lang w:eastAsia="en-US"/>
              </w:rPr>
            </w:pPr>
            <w:r w:rsidRPr="00F511A5">
              <w:rPr>
                <w:lang w:eastAsia="en-US"/>
              </w:rPr>
              <w:t>Update of MeasurementReport in RRC TC 8.1.3.1.20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5DFB7E" w14:textId="77777777" w:rsidR="005979E7" w:rsidRPr="00F511A5" w:rsidRDefault="005979E7" w:rsidP="00F17634">
            <w:pPr>
              <w:pStyle w:val="TAC"/>
              <w:rPr>
                <w:lang w:eastAsia="en-US"/>
              </w:rPr>
            </w:pPr>
            <w:r w:rsidRPr="00F511A5">
              <w:rPr>
                <w:lang w:eastAsia="en-US"/>
              </w:rPr>
              <w:t>16.8.0</w:t>
            </w:r>
          </w:p>
        </w:tc>
      </w:tr>
      <w:tr w:rsidR="005979E7" w:rsidRPr="00F511A5" w14:paraId="0DB9B89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46C68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3B321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FD585F" w14:textId="77777777" w:rsidR="005979E7" w:rsidRPr="00F511A5" w:rsidRDefault="005979E7" w:rsidP="00F17634">
            <w:pPr>
              <w:pStyle w:val="TAC"/>
              <w:rPr>
                <w:lang w:eastAsia="en-US"/>
              </w:rPr>
            </w:pPr>
            <w:r w:rsidRPr="00F511A5">
              <w:rPr>
                <w:lang w:eastAsia="en-US"/>
              </w:rPr>
              <w:t>R5-212091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342163" w14:textId="77777777" w:rsidR="005979E7" w:rsidRPr="00F511A5" w:rsidRDefault="005979E7" w:rsidP="00F17634">
            <w:pPr>
              <w:pStyle w:val="TAC"/>
              <w:rPr>
                <w:lang w:eastAsia="en-US"/>
              </w:rPr>
            </w:pPr>
            <w:r w:rsidRPr="00F511A5">
              <w:rPr>
                <w:lang w:eastAsia="en-US"/>
              </w:rPr>
              <w:t>2087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F1838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4F53C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4D66DD" w14:textId="77777777" w:rsidR="005979E7" w:rsidRPr="00F511A5" w:rsidRDefault="005979E7" w:rsidP="00F17634">
            <w:pPr>
              <w:pStyle w:val="TAL"/>
              <w:rPr>
                <w:lang w:eastAsia="en-US"/>
              </w:rPr>
            </w:pPr>
            <w:r w:rsidRPr="00F511A5">
              <w:rPr>
                <w:lang w:eastAsia="en-US"/>
              </w:rPr>
              <w:t>Update of RRC messages in RRC TC 8.1.3.1.21, 8.1.3.3.1 and 8.1.3.3.2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6FEBE7" w14:textId="77777777" w:rsidR="005979E7" w:rsidRPr="00F511A5" w:rsidRDefault="005979E7" w:rsidP="00F17634">
            <w:pPr>
              <w:pStyle w:val="TAC"/>
              <w:rPr>
                <w:lang w:eastAsia="en-US"/>
              </w:rPr>
            </w:pPr>
            <w:r w:rsidRPr="00F511A5">
              <w:rPr>
                <w:lang w:eastAsia="en-US"/>
              </w:rPr>
              <w:t>16.8.0</w:t>
            </w:r>
          </w:p>
        </w:tc>
      </w:tr>
      <w:tr w:rsidR="005979E7" w:rsidRPr="00F511A5" w14:paraId="0419693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EA41C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E9EF68"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9239E4" w14:textId="77777777" w:rsidR="005979E7" w:rsidRPr="00F511A5" w:rsidRDefault="005979E7" w:rsidP="00F17634">
            <w:pPr>
              <w:pStyle w:val="TAC"/>
              <w:rPr>
                <w:lang w:eastAsia="en-US"/>
              </w:rPr>
            </w:pPr>
            <w:r w:rsidRPr="00F511A5">
              <w:rPr>
                <w:lang w:eastAsia="en-US"/>
              </w:rPr>
              <w:t>R5-212092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C3BE89" w14:textId="77777777" w:rsidR="005979E7" w:rsidRPr="00F511A5" w:rsidRDefault="005979E7" w:rsidP="00F17634">
            <w:pPr>
              <w:pStyle w:val="TAC"/>
              <w:rPr>
                <w:lang w:eastAsia="en-US"/>
              </w:rPr>
            </w:pPr>
            <w:r w:rsidRPr="00F511A5">
              <w:rPr>
                <w:lang w:eastAsia="en-US"/>
              </w:rPr>
              <w:t>2088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717E6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0A760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5ED11F" w14:textId="77777777" w:rsidR="005979E7" w:rsidRPr="00F511A5" w:rsidRDefault="005979E7" w:rsidP="00F17634">
            <w:pPr>
              <w:pStyle w:val="TAL"/>
              <w:rPr>
                <w:lang w:eastAsia="en-US"/>
              </w:rPr>
            </w:pPr>
            <w:r w:rsidRPr="00F511A5">
              <w:rPr>
                <w:lang w:eastAsia="en-US"/>
              </w:rPr>
              <w:t>Update of RRC message in RRC TC 8.1.4.1.9.1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895F49" w14:textId="77777777" w:rsidR="005979E7" w:rsidRPr="00F511A5" w:rsidRDefault="005979E7" w:rsidP="00F17634">
            <w:pPr>
              <w:pStyle w:val="TAC"/>
              <w:rPr>
                <w:lang w:eastAsia="en-US"/>
              </w:rPr>
            </w:pPr>
            <w:r w:rsidRPr="00F511A5">
              <w:rPr>
                <w:lang w:eastAsia="en-US"/>
              </w:rPr>
              <w:t>16.8.0</w:t>
            </w:r>
          </w:p>
        </w:tc>
      </w:tr>
      <w:tr w:rsidR="005979E7" w:rsidRPr="00F511A5" w14:paraId="0B24DB8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E6E40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C7F54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1A93B7" w14:textId="77777777" w:rsidR="005979E7" w:rsidRPr="00F511A5" w:rsidRDefault="005979E7" w:rsidP="00F17634">
            <w:pPr>
              <w:pStyle w:val="TAC"/>
              <w:rPr>
                <w:lang w:eastAsia="en-US"/>
              </w:rPr>
            </w:pPr>
            <w:r w:rsidRPr="00F511A5">
              <w:rPr>
                <w:lang w:eastAsia="en-US"/>
              </w:rPr>
              <w:t>R5-212093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A1C05A" w14:textId="77777777" w:rsidR="005979E7" w:rsidRPr="00F511A5" w:rsidRDefault="005979E7" w:rsidP="00F17634">
            <w:pPr>
              <w:pStyle w:val="TAC"/>
              <w:rPr>
                <w:lang w:eastAsia="en-US"/>
              </w:rPr>
            </w:pPr>
            <w:r w:rsidRPr="00F511A5">
              <w:rPr>
                <w:lang w:eastAsia="en-US"/>
              </w:rPr>
              <w:t>2089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5D13A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C91C5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51AB98" w14:textId="77777777" w:rsidR="005979E7" w:rsidRPr="00F511A5" w:rsidRDefault="005979E7" w:rsidP="00F17634">
            <w:pPr>
              <w:pStyle w:val="TAL"/>
              <w:rPr>
                <w:lang w:eastAsia="en-US"/>
              </w:rPr>
            </w:pPr>
            <w:r w:rsidRPr="00F511A5">
              <w:rPr>
                <w:lang w:eastAsia="en-US"/>
              </w:rPr>
              <w:t>Update of TAU Req for I-RAT TC 8.1.4.2.1.1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30CC93" w14:textId="77777777" w:rsidR="005979E7" w:rsidRPr="00F511A5" w:rsidRDefault="005979E7" w:rsidP="00F17634">
            <w:pPr>
              <w:pStyle w:val="TAC"/>
              <w:rPr>
                <w:lang w:eastAsia="en-US"/>
              </w:rPr>
            </w:pPr>
            <w:r w:rsidRPr="00F511A5">
              <w:rPr>
                <w:lang w:eastAsia="en-US"/>
              </w:rPr>
              <w:t>16.8.0</w:t>
            </w:r>
          </w:p>
        </w:tc>
      </w:tr>
      <w:tr w:rsidR="005979E7" w:rsidRPr="00F511A5" w14:paraId="19A0A7C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067F6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5205C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B3A291" w14:textId="77777777" w:rsidR="005979E7" w:rsidRPr="00F511A5" w:rsidRDefault="005979E7" w:rsidP="00F17634">
            <w:pPr>
              <w:pStyle w:val="TAC"/>
              <w:rPr>
                <w:lang w:eastAsia="en-US"/>
              </w:rPr>
            </w:pPr>
            <w:r w:rsidRPr="00F511A5">
              <w:rPr>
                <w:lang w:eastAsia="en-US"/>
              </w:rPr>
              <w:t>R5-212094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706C45" w14:textId="77777777" w:rsidR="005979E7" w:rsidRPr="00F511A5" w:rsidRDefault="005979E7" w:rsidP="00F17634">
            <w:pPr>
              <w:pStyle w:val="TAC"/>
              <w:rPr>
                <w:lang w:eastAsia="en-US"/>
              </w:rPr>
            </w:pPr>
            <w:r w:rsidRPr="00F511A5">
              <w:rPr>
                <w:lang w:eastAsia="en-US"/>
              </w:rPr>
              <w:t>2090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F6538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EE5D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911E2C" w14:textId="77777777" w:rsidR="005979E7" w:rsidRPr="00F511A5" w:rsidRDefault="005979E7" w:rsidP="00F17634">
            <w:pPr>
              <w:pStyle w:val="TAL"/>
              <w:rPr>
                <w:lang w:eastAsia="en-US"/>
              </w:rPr>
            </w:pPr>
            <w:r w:rsidRPr="00F511A5">
              <w:rPr>
                <w:lang w:eastAsia="en-US"/>
              </w:rPr>
              <w:t>Update of RRC message in RRC TC 8.1.5.6.1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3F4756" w14:textId="77777777" w:rsidR="005979E7" w:rsidRPr="00F511A5" w:rsidRDefault="005979E7" w:rsidP="00F17634">
            <w:pPr>
              <w:pStyle w:val="TAC"/>
              <w:rPr>
                <w:lang w:eastAsia="en-US"/>
              </w:rPr>
            </w:pPr>
            <w:r w:rsidRPr="00F511A5">
              <w:rPr>
                <w:lang w:eastAsia="en-US"/>
              </w:rPr>
              <w:t>16.8.0</w:t>
            </w:r>
          </w:p>
        </w:tc>
      </w:tr>
      <w:tr w:rsidR="005979E7" w:rsidRPr="00F511A5" w14:paraId="58231C2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51489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5ADE1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07D1C7" w14:textId="77777777" w:rsidR="005979E7" w:rsidRPr="00F511A5" w:rsidRDefault="005979E7" w:rsidP="00F17634">
            <w:pPr>
              <w:pStyle w:val="TAC"/>
              <w:rPr>
                <w:lang w:eastAsia="en-US"/>
              </w:rPr>
            </w:pPr>
            <w:r w:rsidRPr="00F511A5">
              <w:rPr>
                <w:lang w:eastAsia="en-US"/>
              </w:rPr>
              <w:t>R5-212095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07B7EE" w14:textId="77777777" w:rsidR="005979E7" w:rsidRPr="00F511A5" w:rsidRDefault="005979E7" w:rsidP="00F17634">
            <w:pPr>
              <w:pStyle w:val="TAC"/>
              <w:rPr>
                <w:lang w:eastAsia="en-US"/>
              </w:rPr>
            </w:pPr>
            <w:r w:rsidRPr="00F511A5">
              <w:rPr>
                <w:lang w:eastAsia="en-US"/>
              </w:rPr>
              <w:t>2091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27E9D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43E3A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808C99" w14:textId="77777777" w:rsidR="005979E7" w:rsidRPr="00F511A5" w:rsidRDefault="005979E7" w:rsidP="00F17634">
            <w:pPr>
              <w:pStyle w:val="TAL"/>
              <w:rPr>
                <w:lang w:eastAsia="en-US"/>
              </w:rPr>
            </w:pPr>
            <w:r w:rsidRPr="00F511A5">
              <w:rPr>
                <w:lang w:eastAsia="en-US"/>
              </w:rPr>
              <w:t>Correction of MR-DC RRC TC 8.2.3.1.1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9EC61E" w14:textId="77777777" w:rsidR="005979E7" w:rsidRPr="00F511A5" w:rsidRDefault="005979E7" w:rsidP="00F17634">
            <w:pPr>
              <w:pStyle w:val="TAC"/>
              <w:rPr>
                <w:lang w:eastAsia="en-US"/>
              </w:rPr>
            </w:pPr>
            <w:r w:rsidRPr="00F511A5">
              <w:rPr>
                <w:lang w:eastAsia="en-US"/>
              </w:rPr>
              <w:t>16.8.0</w:t>
            </w:r>
          </w:p>
        </w:tc>
      </w:tr>
      <w:tr w:rsidR="005979E7" w:rsidRPr="00F511A5" w14:paraId="507690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FCDBCA"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88AE5F"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96521E" w14:textId="77777777" w:rsidR="005979E7" w:rsidRPr="00F511A5" w:rsidRDefault="005979E7" w:rsidP="00F17634">
            <w:pPr>
              <w:pStyle w:val="TAC"/>
              <w:rPr>
                <w:lang w:eastAsia="en-US"/>
              </w:rPr>
            </w:pPr>
            <w:r w:rsidRPr="00F511A5">
              <w:rPr>
                <w:lang w:eastAsia="en-US"/>
              </w:rPr>
              <w:t>R5-212096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D94068" w14:textId="77777777" w:rsidR="005979E7" w:rsidRPr="00F511A5" w:rsidRDefault="005979E7" w:rsidP="00F17634">
            <w:pPr>
              <w:pStyle w:val="TAC"/>
              <w:rPr>
                <w:lang w:eastAsia="en-US"/>
              </w:rPr>
            </w:pPr>
            <w:r w:rsidRPr="00F511A5">
              <w:rPr>
                <w:lang w:eastAsia="en-US"/>
              </w:rPr>
              <w:t>2092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88CB3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E808E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AAEB58" w14:textId="77777777" w:rsidR="005979E7" w:rsidRPr="00F511A5" w:rsidRDefault="005979E7" w:rsidP="00F17634">
            <w:pPr>
              <w:pStyle w:val="TAL"/>
              <w:rPr>
                <w:lang w:eastAsia="en-US"/>
              </w:rPr>
            </w:pPr>
            <w:r w:rsidRPr="00F511A5">
              <w:rPr>
                <w:lang w:eastAsia="en-US"/>
              </w:rPr>
              <w:t>Editorial correction of MR-DC RRC TC 8.2.3.6.1b and 8.2.3.7.1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139636" w14:textId="77777777" w:rsidR="005979E7" w:rsidRPr="00F511A5" w:rsidRDefault="005979E7" w:rsidP="00F17634">
            <w:pPr>
              <w:pStyle w:val="TAC"/>
              <w:rPr>
                <w:lang w:eastAsia="en-US"/>
              </w:rPr>
            </w:pPr>
            <w:r w:rsidRPr="00F511A5">
              <w:rPr>
                <w:lang w:eastAsia="en-US"/>
              </w:rPr>
              <w:t>16.8.0</w:t>
            </w:r>
          </w:p>
        </w:tc>
      </w:tr>
      <w:tr w:rsidR="005979E7" w:rsidRPr="00F511A5" w14:paraId="3AC328B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953416"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FC2448"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08B466" w14:textId="77777777" w:rsidR="005979E7" w:rsidRPr="00F511A5" w:rsidRDefault="005979E7" w:rsidP="00F17634">
            <w:pPr>
              <w:pStyle w:val="TAC"/>
              <w:rPr>
                <w:lang w:eastAsia="en-US"/>
              </w:rPr>
            </w:pPr>
            <w:r w:rsidRPr="00F511A5">
              <w:rPr>
                <w:lang w:eastAsia="en-US"/>
              </w:rPr>
              <w:t>R5-212098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FD8985" w14:textId="77777777" w:rsidR="005979E7" w:rsidRPr="00F511A5" w:rsidRDefault="005979E7" w:rsidP="00F17634">
            <w:pPr>
              <w:pStyle w:val="TAC"/>
              <w:rPr>
                <w:lang w:eastAsia="en-US"/>
              </w:rPr>
            </w:pPr>
            <w:r w:rsidRPr="00F511A5">
              <w:rPr>
                <w:lang w:eastAsia="en-US"/>
              </w:rPr>
              <w:t>2094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916C5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F601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B1BD2C" w14:textId="77777777" w:rsidR="005979E7" w:rsidRPr="00F511A5" w:rsidRDefault="005979E7" w:rsidP="00F17634">
            <w:pPr>
              <w:pStyle w:val="TAL"/>
              <w:rPr>
                <w:lang w:eastAsia="en-US"/>
              </w:rPr>
            </w:pPr>
            <w:r w:rsidRPr="00F511A5">
              <w:rPr>
                <w:lang w:eastAsia="en-US"/>
              </w:rPr>
              <w:t>Update of RSRP threshold in MR-DC RRC TC 8.2.3.8.1a and 8.2.3.15.1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B30492" w14:textId="77777777" w:rsidR="005979E7" w:rsidRPr="00F511A5" w:rsidRDefault="005979E7" w:rsidP="00F17634">
            <w:pPr>
              <w:pStyle w:val="TAC"/>
              <w:rPr>
                <w:lang w:eastAsia="en-US"/>
              </w:rPr>
            </w:pPr>
            <w:r w:rsidRPr="00F511A5">
              <w:rPr>
                <w:lang w:eastAsia="en-US"/>
              </w:rPr>
              <w:t>16.8.0</w:t>
            </w:r>
          </w:p>
        </w:tc>
      </w:tr>
      <w:tr w:rsidR="005979E7" w:rsidRPr="00F511A5" w14:paraId="075A11B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FE8A03"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F018D80"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9E3D72" w14:textId="77777777" w:rsidR="005979E7" w:rsidRPr="00F511A5" w:rsidRDefault="005979E7" w:rsidP="00F17634">
            <w:pPr>
              <w:pStyle w:val="TAC"/>
              <w:rPr>
                <w:lang w:eastAsia="en-US"/>
              </w:rPr>
            </w:pPr>
            <w:r w:rsidRPr="00F511A5">
              <w:rPr>
                <w:lang w:eastAsia="en-US"/>
              </w:rPr>
              <w:t>R5-212100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A7FF00" w14:textId="77777777" w:rsidR="005979E7" w:rsidRPr="00F511A5" w:rsidRDefault="005979E7" w:rsidP="00F17634">
            <w:pPr>
              <w:pStyle w:val="TAC"/>
              <w:rPr>
                <w:lang w:eastAsia="en-US"/>
              </w:rPr>
            </w:pPr>
            <w:r w:rsidRPr="00F511A5">
              <w:rPr>
                <w:lang w:eastAsia="en-US"/>
              </w:rPr>
              <w:t>2096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EE92D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852F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85E889" w14:textId="77777777" w:rsidR="005979E7" w:rsidRPr="00F511A5" w:rsidRDefault="005979E7" w:rsidP="00F17634">
            <w:pPr>
              <w:pStyle w:val="TAL"/>
              <w:rPr>
                <w:lang w:eastAsia="en-US"/>
              </w:rPr>
            </w:pPr>
            <w:r w:rsidRPr="00F511A5">
              <w:rPr>
                <w:lang w:eastAsia="en-US"/>
              </w:rPr>
              <w:t>Update of RSRP threshold in MR-DC RRC 8.2.4.3.1.3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36BF6A" w14:textId="77777777" w:rsidR="005979E7" w:rsidRPr="00F511A5" w:rsidRDefault="005979E7" w:rsidP="00F17634">
            <w:pPr>
              <w:pStyle w:val="TAC"/>
              <w:rPr>
                <w:lang w:eastAsia="en-US"/>
              </w:rPr>
            </w:pPr>
            <w:r w:rsidRPr="00F511A5">
              <w:rPr>
                <w:lang w:eastAsia="en-US"/>
              </w:rPr>
              <w:t>16.8.0</w:t>
            </w:r>
          </w:p>
        </w:tc>
      </w:tr>
      <w:tr w:rsidR="005979E7" w:rsidRPr="00F511A5" w14:paraId="760C1C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66428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1396A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875B70" w14:textId="77777777" w:rsidR="005979E7" w:rsidRPr="00F511A5" w:rsidRDefault="005979E7" w:rsidP="00F17634">
            <w:pPr>
              <w:pStyle w:val="TAC"/>
              <w:rPr>
                <w:lang w:eastAsia="en-US"/>
              </w:rPr>
            </w:pPr>
            <w:r w:rsidRPr="00F511A5">
              <w:rPr>
                <w:lang w:eastAsia="en-US"/>
              </w:rPr>
              <w:t>R5-212101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CB9834" w14:textId="77777777" w:rsidR="005979E7" w:rsidRPr="00F511A5" w:rsidRDefault="005979E7" w:rsidP="00F17634">
            <w:pPr>
              <w:pStyle w:val="TAC"/>
              <w:rPr>
                <w:lang w:eastAsia="en-US"/>
              </w:rPr>
            </w:pPr>
            <w:r w:rsidRPr="00F511A5">
              <w:rPr>
                <w:lang w:eastAsia="en-US"/>
              </w:rPr>
              <w:t>2097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9AC56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94CBD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5C46B3" w14:textId="77777777" w:rsidR="005979E7" w:rsidRPr="00F511A5" w:rsidRDefault="005979E7" w:rsidP="00F17634">
            <w:pPr>
              <w:pStyle w:val="TAL"/>
              <w:rPr>
                <w:lang w:eastAsia="en-US"/>
              </w:rPr>
            </w:pPr>
            <w:r w:rsidRPr="00F511A5">
              <w:rPr>
                <w:lang w:eastAsia="en-US"/>
              </w:rPr>
              <w:t>Update of SMS over NAS TC 9.1.8.1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113430" w14:textId="77777777" w:rsidR="005979E7" w:rsidRPr="00F511A5" w:rsidRDefault="005979E7" w:rsidP="00F17634">
            <w:pPr>
              <w:pStyle w:val="TAC"/>
              <w:rPr>
                <w:lang w:eastAsia="en-US"/>
              </w:rPr>
            </w:pPr>
            <w:r w:rsidRPr="00F511A5">
              <w:rPr>
                <w:lang w:eastAsia="en-US"/>
              </w:rPr>
              <w:t>16.8.0</w:t>
            </w:r>
          </w:p>
        </w:tc>
      </w:tr>
      <w:tr w:rsidR="005979E7" w:rsidRPr="00F511A5" w14:paraId="7DD33A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B25A3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3C168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39CA88" w14:textId="77777777" w:rsidR="005979E7" w:rsidRPr="00F511A5" w:rsidRDefault="005979E7" w:rsidP="00F17634">
            <w:pPr>
              <w:pStyle w:val="TAC"/>
              <w:rPr>
                <w:lang w:eastAsia="en-US"/>
              </w:rPr>
            </w:pPr>
            <w:r w:rsidRPr="00F511A5">
              <w:rPr>
                <w:lang w:eastAsia="en-US"/>
              </w:rPr>
              <w:t>R5-212106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1B9CCC" w14:textId="77777777" w:rsidR="005979E7" w:rsidRPr="00F511A5" w:rsidRDefault="005979E7" w:rsidP="00F17634">
            <w:pPr>
              <w:pStyle w:val="TAC"/>
              <w:rPr>
                <w:lang w:eastAsia="en-US"/>
              </w:rPr>
            </w:pPr>
            <w:r w:rsidRPr="00F511A5">
              <w:rPr>
                <w:lang w:eastAsia="en-US"/>
              </w:rPr>
              <w:t>2100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5B0C5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F50AF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B3A49D" w14:textId="77777777" w:rsidR="005979E7" w:rsidRPr="00F511A5" w:rsidRDefault="005979E7" w:rsidP="00F17634">
            <w:pPr>
              <w:pStyle w:val="TAL"/>
              <w:rPr>
                <w:lang w:eastAsia="en-US"/>
              </w:rPr>
            </w:pPr>
            <w:r w:rsidRPr="00F511A5">
              <w:rPr>
                <w:lang w:eastAsia="en-US"/>
              </w:rPr>
              <w:t>Editorial update TP of MDT TC 8.1.6.1.3.2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BEFBEC" w14:textId="77777777" w:rsidR="005979E7" w:rsidRPr="00F511A5" w:rsidRDefault="005979E7" w:rsidP="00F17634">
            <w:pPr>
              <w:pStyle w:val="TAC"/>
              <w:rPr>
                <w:lang w:eastAsia="en-US"/>
              </w:rPr>
            </w:pPr>
            <w:r w:rsidRPr="00F511A5">
              <w:rPr>
                <w:lang w:eastAsia="en-US"/>
              </w:rPr>
              <w:t>16.8.0</w:t>
            </w:r>
          </w:p>
        </w:tc>
      </w:tr>
      <w:tr w:rsidR="005979E7" w:rsidRPr="00F511A5" w14:paraId="671D3C0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87127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DC771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D24E21" w14:textId="77777777" w:rsidR="005979E7" w:rsidRPr="00F511A5" w:rsidRDefault="005979E7" w:rsidP="00F17634">
            <w:pPr>
              <w:pStyle w:val="TAC"/>
              <w:rPr>
                <w:lang w:eastAsia="en-US"/>
              </w:rPr>
            </w:pPr>
            <w:r w:rsidRPr="00F511A5">
              <w:rPr>
                <w:lang w:eastAsia="en-US"/>
              </w:rPr>
              <w:t>R5-212107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0C23A1" w14:textId="77777777" w:rsidR="005979E7" w:rsidRPr="00F511A5" w:rsidRDefault="005979E7" w:rsidP="00F17634">
            <w:pPr>
              <w:pStyle w:val="TAC"/>
              <w:rPr>
                <w:lang w:eastAsia="en-US"/>
              </w:rPr>
            </w:pPr>
            <w:r w:rsidRPr="00F511A5">
              <w:rPr>
                <w:lang w:eastAsia="en-US"/>
              </w:rPr>
              <w:t>2101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BF909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1A8D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BB099C" w14:textId="77777777" w:rsidR="005979E7" w:rsidRPr="00F511A5" w:rsidRDefault="005979E7" w:rsidP="00F17634">
            <w:pPr>
              <w:pStyle w:val="TAL"/>
              <w:rPr>
                <w:lang w:eastAsia="en-US"/>
              </w:rPr>
            </w:pPr>
            <w:r w:rsidRPr="00F511A5">
              <w:rPr>
                <w:lang w:eastAsia="en-US"/>
              </w:rPr>
              <w:t>Update of RRC messages in MDT TC 8.1.6.1.2.7, 8.1.6.1.2.8, and 8.1.6.1.4.8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6C69A1" w14:textId="77777777" w:rsidR="005979E7" w:rsidRPr="00F511A5" w:rsidRDefault="005979E7" w:rsidP="00F17634">
            <w:pPr>
              <w:pStyle w:val="TAC"/>
              <w:rPr>
                <w:lang w:eastAsia="en-US"/>
              </w:rPr>
            </w:pPr>
            <w:r w:rsidRPr="00F511A5">
              <w:rPr>
                <w:lang w:eastAsia="en-US"/>
              </w:rPr>
              <w:t>16.8.0</w:t>
            </w:r>
          </w:p>
        </w:tc>
      </w:tr>
      <w:tr w:rsidR="005979E7" w:rsidRPr="00F511A5" w14:paraId="376986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9499CE"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DD55B1"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2D49AF" w14:textId="77777777" w:rsidR="005979E7" w:rsidRPr="00F511A5" w:rsidRDefault="005979E7" w:rsidP="00F17634">
            <w:pPr>
              <w:pStyle w:val="TAC"/>
              <w:rPr>
                <w:lang w:eastAsia="en-US"/>
              </w:rPr>
            </w:pPr>
            <w:r w:rsidRPr="00F511A5">
              <w:rPr>
                <w:lang w:eastAsia="en-US"/>
              </w:rPr>
              <w:t>R5-212113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708501" w14:textId="77777777" w:rsidR="005979E7" w:rsidRPr="00F511A5" w:rsidRDefault="005979E7" w:rsidP="00F17634">
            <w:pPr>
              <w:pStyle w:val="TAC"/>
              <w:rPr>
                <w:lang w:eastAsia="en-US"/>
              </w:rPr>
            </w:pPr>
            <w:r w:rsidRPr="00F511A5">
              <w:rPr>
                <w:lang w:eastAsia="en-US"/>
              </w:rPr>
              <w:t>2106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AB6DA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9B587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9EC107" w14:textId="77777777" w:rsidR="005979E7" w:rsidRPr="00F511A5" w:rsidRDefault="005979E7" w:rsidP="00F17634">
            <w:pPr>
              <w:pStyle w:val="TAL"/>
              <w:rPr>
                <w:lang w:eastAsia="en-US"/>
              </w:rPr>
            </w:pPr>
            <w:r w:rsidRPr="00F511A5">
              <w:rPr>
                <w:lang w:eastAsia="en-US"/>
              </w:rPr>
              <w:t>Update of EPSFB TC 11.1.8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5FE88E" w14:textId="77777777" w:rsidR="005979E7" w:rsidRPr="00F511A5" w:rsidRDefault="005979E7" w:rsidP="00F17634">
            <w:pPr>
              <w:pStyle w:val="TAC"/>
              <w:rPr>
                <w:lang w:eastAsia="en-US"/>
              </w:rPr>
            </w:pPr>
            <w:r w:rsidRPr="00F511A5">
              <w:rPr>
                <w:lang w:eastAsia="en-US"/>
              </w:rPr>
              <w:t>16.8.0</w:t>
            </w:r>
          </w:p>
        </w:tc>
      </w:tr>
      <w:tr w:rsidR="005979E7" w:rsidRPr="00F511A5" w14:paraId="202EF5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5C79F6"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BFB3EE"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66519B" w14:textId="77777777" w:rsidR="005979E7" w:rsidRPr="00F511A5" w:rsidRDefault="005979E7" w:rsidP="00F17634">
            <w:pPr>
              <w:pStyle w:val="TAC"/>
              <w:rPr>
                <w:lang w:eastAsia="en-US"/>
              </w:rPr>
            </w:pPr>
            <w:r w:rsidRPr="00F511A5">
              <w:rPr>
                <w:lang w:eastAsia="en-US"/>
              </w:rPr>
              <w:t>R5-212115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557E39" w14:textId="77777777" w:rsidR="005979E7" w:rsidRPr="00F511A5" w:rsidRDefault="005979E7" w:rsidP="00F17634">
            <w:pPr>
              <w:pStyle w:val="TAC"/>
              <w:rPr>
                <w:lang w:eastAsia="en-US"/>
              </w:rPr>
            </w:pPr>
            <w:r w:rsidRPr="00F511A5">
              <w:rPr>
                <w:lang w:eastAsia="en-US"/>
              </w:rPr>
              <w:t>2107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D8458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EFE0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731962" w14:textId="77777777" w:rsidR="005979E7" w:rsidRPr="00F511A5" w:rsidRDefault="005979E7" w:rsidP="00F17634">
            <w:pPr>
              <w:pStyle w:val="TAL"/>
              <w:rPr>
                <w:lang w:eastAsia="en-US"/>
              </w:rPr>
            </w:pPr>
            <w:r w:rsidRPr="00F511A5">
              <w:rPr>
                <w:lang w:eastAsia="en-US"/>
              </w:rPr>
              <w:t>Correction to test case 8.1.6.1.4.3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A18318" w14:textId="77777777" w:rsidR="005979E7" w:rsidRPr="00F511A5" w:rsidRDefault="005979E7" w:rsidP="00F17634">
            <w:pPr>
              <w:pStyle w:val="TAC"/>
              <w:rPr>
                <w:lang w:eastAsia="en-US"/>
              </w:rPr>
            </w:pPr>
            <w:r w:rsidRPr="00F511A5">
              <w:rPr>
                <w:lang w:eastAsia="en-US"/>
              </w:rPr>
              <w:t>16.8.0</w:t>
            </w:r>
          </w:p>
        </w:tc>
      </w:tr>
      <w:tr w:rsidR="005979E7" w:rsidRPr="00F511A5" w14:paraId="1521CA8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9D668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7241C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530E44" w14:textId="77777777" w:rsidR="005979E7" w:rsidRPr="00F511A5" w:rsidRDefault="005979E7" w:rsidP="00F17634">
            <w:pPr>
              <w:pStyle w:val="TAC"/>
              <w:rPr>
                <w:lang w:eastAsia="en-US"/>
              </w:rPr>
            </w:pPr>
            <w:r w:rsidRPr="00F511A5">
              <w:rPr>
                <w:lang w:eastAsia="en-US"/>
              </w:rPr>
              <w:t>R5-212116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573AC4" w14:textId="77777777" w:rsidR="005979E7" w:rsidRPr="00F511A5" w:rsidRDefault="005979E7" w:rsidP="00F17634">
            <w:pPr>
              <w:pStyle w:val="TAC"/>
              <w:rPr>
                <w:lang w:eastAsia="en-US"/>
              </w:rPr>
            </w:pPr>
            <w:r w:rsidRPr="00F511A5">
              <w:rPr>
                <w:lang w:eastAsia="en-US"/>
              </w:rPr>
              <w:t>2108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7658F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405EA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7D670B" w14:textId="77777777" w:rsidR="005979E7" w:rsidRPr="00F511A5" w:rsidRDefault="005979E7" w:rsidP="00F17634">
            <w:pPr>
              <w:pStyle w:val="TAL"/>
              <w:rPr>
                <w:lang w:eastAsia="en-US"/>
              </w:rPr>
            </w:pPr>
            <w:r w:rsidRPr="00F511A5">
              <w:rPr>
                <w:lang w:eastAsia="en-US"/>
              </w:rPr>
              <w:t>Correction to test case 8.1.6.1.4.8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E6FA6D" w14:textId="77777777" w:rsidR="005979E7" w:rsidRPr="00F511A5" w:rsidRDefault="005979E7" w:rsidP="00F17634">
            <w:pPr>
              <w:pStyle w:val="TAC"/>
              <w:rPr>
                <w:lang w:eastAsia="en-US"/>
              </w:rPr>
            </w:pPr>
            <w:r w:rsidRPr="00F511A5">
              <w:rPr>
                <w:lang w:eastAsia="en-US"/>
              </w:rPr>
              <w:t>16.8.0</w:t>
            </w:r>
          </w:p>
        </w:tc>
      </w:tr>
      <w:tr w:rsidR="005979E7" w:rsidRPr="00F511A5" w14:paraId="0A1DD92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C62F62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B8A42F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379675" w14:textId="77777777" w:rsidR="005979E7" w:rsidRPr="00F511A5" w:rsidRDefault="005979E7" w:rsidP="00F17634">
            <w:pPr>
              <w:pStyle w:val="TAC"/>
              <w:rPr>
                <w:lang w:eastAsia="en-US"/>
              </w:rPr>
            </w:pPr>
            <w:r w:rsidRPr="00F511A5">
              <w:rPr>
                <w:lang w:eastAsia="en-US"/>
              </w:rPr>
              <w:t>R5-212118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93DE19" w14:textId="77777777" w:rsidR="005979E7" w:rsidRPr="00F511A5" w:rsidRDefault="005979E7" w:rsidP="00F17634">
            <w:pPr>
              <w:pStyle w:val="TAC"/>
              <w:rPr>
                <w:lang w:eastAsia="en-US"/>
              </w:rPr>
            </w:pPr>
            <w:r w:rsidRPr="00F511A5">
              <w:rPr>
                <w:lang w:eastAsia="en-US"/>
              </w:rPr>
              <w:t>2109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BC258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F841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EBF750" w14:textId="77777777" w:rsidR="005979E7" w:rsidRPr="00F511A5" w:rsidRDefault="005979E7" w:rsidP="00F17634">
            <w:pPr>
              <w:pStyle w:val="TAL"/>
              <w:rPr>
                <w:lang w:eastAsia="en-US"/>
              </w:rPr>
            </w:pPr>
            <w:r w:rsidRPr="00F511A5">
              <w:rPr>
                <w:lang w:eastAsia="en-US"/>
              </w:rPr>
              <w:t>Correction to NSSAI Test Case 9.1.5.1.3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7B8157" w14:textId="77777777" w:rsidR="005979E7" w:rsidRPr="00F511A5" w:rsidRDefault="005979E7" w:rsidP="00F17634">
            <w:pPr>
              <w:pStyle w:val="TAC"/>
              <w:rPr>
                <w:lang w:eastAsia="en-US"/>
              </w:rPr>
            </w:pPr>
            <w:r w:rsidRPr="00F511A5">
              <w:rPr>
                <w:lang w:eastAsia="en-US"/>
              </w:rPr>
              <w:t>16.8.0</w:t>
            </w:r>
          </w:p>
        </w:tc>
      </w:tr>
      <w:tr w:rsidR="005979E7" w:rsidRPr="00F511A5" w14:paraId="0545689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213C6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17504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7070BC" w14:textId="77777777" w:rsidR="005979E7" w:rsidRPr="00F511A5" w:rsidRDefault="005979E7" w:rsidP="00F17634">
            <w:pPr>
              <w:pStyle w:val="TAC"/>
              <w:rPr>
                <w:lang w:eastAsia="en-US"/>
              </w:rPr>
            </w:pPr>
            <w:r w:rsidRPr="00F511A5">
              <w:rPr>
                <w:lang w:eastAsia="en-US"/>
              </w:rPr>
              <w:t>R5-212130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A1E989" w14:textId="77777777" w:rsidR="005979E7" w:rsidRPr="00F511A5" w:rsidRDefault="005979E7" w:rsidP="00F17634">
            <w:pPr>
              <w:pStyle w:val="TAC"/>
              <w:rPr>
                <w:lang w:eastAsia="en-US"/>
              </w:rPr>
            </w:pPr>
            <w:r w:rsidRPr="00F511A5">
              <w:rPr>
                <w:lang w:eastAsia="en-US"/>
              </w:rPr>
              <w:t>2111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8915B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1406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3F7747" w14:textId="77777777" w:rsidR="005979E7" w:rsidRPr="00F511A5" w:rsidRDefault="005979E7" w:rsidP="00F17634">
            <w:pPr>
              <w:pStyle w:val="TAL"/>
              <w:rPr>
                <w:lang w:eastAsia="en-US"/>
              </w:rPr>
            </w:pPr>
            <w:r w:rsidRPr="00F511A5">
              <w:rPr>
                <w:lang w:eastAsia="en-US"/>
              </w:rPr>
              <w:t>Addition of 5G SRVCC TC 8.1.3.2.8-NR to UMTS Inter-RAT measurements-Periodic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CF859C" w14:textId="77777777" w:rsidR="005979E7" w:rsidRPr="00F511A5" w:rsidRDefault="005979E7" w:rsidP="00F17634">
            <w:pPr>
              <w:pStyle w:val="TAC"/>
              <w:rPr>
                <w:lang w:eastAsia="en-US"/>
              </w:rPr>
            </w:pPr>
            <w:r w:rsidRPr="00F511A5">
              <w:rPr>
                <w:lang w:eastAsia="en-US"/>
              </w:rPr>
              <w:t>16.8.0</w:t>
            </w:r>
          </w:p>
        </w:tc>
      </w:tr>
      <w:tr w:rsidR="005979E7" w:rsidRPr="00F511A5" w14:paraId="11B006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CA6E8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FF0CAE"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964EAB" w14:textId="77777777" w:rsidR="005979E7" w:rsidRPr="00F511A5" w:rsidRDefault="005979E7" w:rsidP="00F17634">
            <w:pPr>
              <w:pStyle w:val="TAC"/>
              <w:rPr>
                <w:lang w:eastAsia="en-US"/>
              </w:rPr>
            </w:pPr>
            <w:r w:rsidRPr="00F511A5">
              <w:rPr>
                <w:lang w:eastAsia="en-US"/>
              </w:rPr>
              <w:t>R5-212155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54DFB2" w14:textId="77777777" w:rsidR="005979E7" w:rsidRPr="00F511A5" w:rsidRDefault="005979E7" w:rsidP="00F17634">
            <w:pPr>
              <w:pStyle w:val="TAC"/>
              <w:rPr>
                <w:lang w:eastAsia="en-US"/>
              </w:rPr>
            </w:pPr>
            <w:r w:rsidRPr="00F511A5">
              <w:rPr>
                <w:lang w:eastAsia="en-US"/>
              </w:rPr>
              <w:t>2114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1686E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4150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A945FC" w14:textId="77777777" w:rsidR="005979E7" w:rsidRPr="00F511A5" w:rsidRDefault="005979E7" w:rsidP="00F17634">
            <w:pPr>
              <w:pStyle w:val="TAL"/>
              <w:rPr>
                <w:lang w:eastAsia="en-US"/>
              </w:rPr>
            </w:pPr>
            <w:r w:rsidRPr="00F511A5">
              <w:rPr>
                <w:lang w:eastAsia="en-US"/>
              </w:rPr>
              <w:t>Editorial update of EPS Fallback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EEBC05" w14:textId="77777777" w:rsidR="005979E7" w:rsidRPr="00F511A5" w:rsidRDefault="005979E7" w:rsidP="00F17634">
            <w:pPr>
              <w:pStyle w:val="TAC"/>
              <w:rPr>
                <w:lang w:eastAsia="en-US"/>
              </w:rPr>
            </w:pPr>
            <w:r w:rsidRPr="00F511A5">
              <w:rPr>
                <w:lang w:eastAsia="en-US"/>
              </w:rPr>
              <w:t>16.8.0</w:t>
            </w:r>
          </w:p>
        </w:tc>
      </w:tr>
      <w:tr w:rsidR="005979E7" w:rsidRPr="00F511A5" w14:paraId="6C5A11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E6D7B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EE0070"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939FAE" w14:textId="77777777" w:rsidR="005979E7" w:rsidRPr="00F511A5" w:rsidRDefault="005979E7" w:rsidP="00F17634">
            <w:pPr>
              <w:pStyle w:val="TAC"/>
              <w:rPr>
                <w:lang w:eastAsia="en-US"/>
              </w:rPr>
            </w:pPr>
            <w:r w:rsidRPr="00F511A5">
              <w:rPr>
                <w:lang w:eastAsia="en-US"/>
              </w:rPr>
              <w:t>R5-212156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61ABA1" w14:textId="77777777" w:rsidR="005979E7" w:rsidRPr="00F511A5" w:rsidRDefault="005979E7" w:rsidP="00F17634">
            <w:pPr>
              <w:pStyle w:val="TAC"/>
              <w:rPr>
                <w:lang w:eastAsia="en-US"/>
              </w:rPr>
            </w:pPr>
            <w:r w:rsidRPr="00F511A5">
              <w:rPr>
                <w:lang w:eastAsia="en-US"/>
              </w:rPr>
              <w:t>2115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021C0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F9F8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C057E4" w14:textId="77777777" w:rsidR="005979E7" w:rsidRPr="00F511A5" w:rsidRDefault="005979E7" w:rsidP="00F17634">
            <w:pPr>
              <w:pStyle w:val="TAL"/>
              <w:rPr>
                <w:lang w:eastAsia="en-US"/>
              </w:rPr>
            </w:pPr>
            <w:r w:rsidRPr="00F511A5">
              <w:rPr>
                <w:lang w:eastAsia="en-US"/>
              </w:rPr>
              <w:t>Correction of TC 11.4.8 Handling of Local and extended emergency numbers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F8A18A" w14:textId="77777777" w:rsidR="005979E7" w:rsidRPr="00F511A5" w:rsidRDefault="005979E7" w:rsidP="00F17634">
            <w:pPr>
              <w:pStyle w:val="TAC"/>
              <w:rPr>
                <w:lang w:eastAsia="en-US"/>
              </w:rPr>
            </w:pPr>
            <w:r w:rsidRPr="00F511A5">
              <w:rPr>
                <w:lang w:eastAsia="en-US"/>
              </w:rPr>
              <w:t>16.8.0</w:t>
            </w:r>
          </w:p>
        </w:tc>
      </w:tr>
      <w:tr w:rsidR="005979E7" w:rsidRPr="00F511A5" w14:paraId="781D8DD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60806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2AC72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273E45" w14:textId="77777777" w:rsidR="005979E7" w:rsidRPr="00F511A5" w:rsidRDefault="005979E7" w:rsidP="00F17634">
            <w:pPr>
              <w:pStyle w:val="TAC"/>
              <w:rPr>
                <w:lang w:eastAsia="en-US"/>
              </w:rPr>
            </w:pPr>
            <w:r w:rsidRPr="00F511A5">
              <w:rPr>
                <w:lang w:eastAsia="en-US"/>
              </w:rPr>
              <w:t>R5-212159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8CB6C1" w14:textId="77777777" w:rsidR="005979E7" w:rsidRPr="00F511A5" w:rsidRDefault="005979E7" w:rsidP="00F17634">
            <w:pPr>
              <w:pStyle w:val="TAC"/>
              <w:rPr>
                <w:lang w:eastAsia="en-US"/>
              </w:rPr>
            </w:pPr>
            <w:r w:rsidRPr="00F511A5">
              <w:rPr>
                <w:lang w:eastAsia="en-US"/>
              </w:rPr>
              <w:t>2116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4BF43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E49D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716DCD" w14:textId="77777777" w:rsidR="005979E7" w:rsidRPr="00F511A5" w:rsidRDefault="005979E7" w:rsidP="00F17634">
            <w:pPr>
              <w:pStyle w:val="TAL"/>
              <w:rPr>
                <w:lang w:eastAsia="en-US"/>
              </w:rPr>
            </w:pPr>
            <w:r w:rsidRPr="00F511A5">
              <w:rPr>
                <w:lang w:eastAsia="en-US"/>
              </w:rPr>
              <w:t>Update test case 9.3.1.2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8E2B3C" w14:textId="77777777" w:rsidR="005979E7" w:rsidRPr="00F511A5" w:rsidRDefault="005979E7" w:rsidP="00F17634">
            <w:pPr>
              <w:pStyle w:val="TAC"/>
              <w:rPr>
                <w:lang w:eastAsia="en-US"/>
              </w:rPr>
            </w:pPr>
            <w:r w:rsidRPr="00F511A5">
              <w:rPr>
                <w:lang w:eastAsia="en-US"/>
              </w:rPr>
              <w:t>16.8.0</w:t>
            </w:r>
          </w:p>
        </w:tc>
      </w:tr>
      <w:tr w:rsidR="005979E7" w:rsidRPr="00F511A5" w14:paraId="1D5CA5A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D834C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6E43F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E3203A5" w14:textId="77777777" w:rsidR="005979E7" w:rsidRPr="00F511A5" w:rsidRDefault="005979E7" w:rsidP="00F17634">
            <w:pPr>
              <w:pStyle w:val="TAC"/>
              <w:rPr>
                <w:lang w:eastAsia="en-US"/>
              </w:rPr>
            </w:pPr>
            <w:r w:rsidRPr="00F511A5">
              <w:rPr>
                <w:lang w:eastAsia="en-US"/>
              </w:rPr>
              <w:t>R5-212173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C28B28" w14:textId="77777777" w:rsidR="005979E7" w:rsidRPr="00F511A5" w:rsidRDefault="005979E7" w:rsidP="00F17634">
            <w:pPr>
              <w:pStyle w:val="TAC"/>
              <w:rPr>
                <w:lang w:eastAsia="en-US"/>
              </w:rPr>
            </w:pPr>
            <w:r w:rsidRPr="00F511A5">
              <w:rPr>
                <w:lang w:eastAsia="en-US"/>
              </w:rPr>
              <w:t>2117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56182E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E7BE0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729BF1" w14:textId="77777777" w:rsidR="005979E7" w:rsidRPr="00F511A5" w:rsidRDefault="005979E7" w:rsidP="00F17634">
            <w:pPr>
              <w:pStyle w:val="TAL"/>
              <w:rPr>
                <w:lang w:eastAsia="en-US"/>
              </w:rPr>
            </w:pPr>
            <w:r w:rsidRPr="00F511A5">
              <w:rPr>
                <w:lang w:eastAsia="en-US"/>
              </w:rPr>
              <w:t>Removal of technical content in 38.523-1 v15.4.0 and substitution with pointer to the next 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D52E43" w14:textId="77777777" w:rsidR="005979E7" w:rsidRPr="00F511A5" w:rsidRDefault="005979E7" w:rsidP="00F17634">
            <w:pPr>
              <w:pStyle w:val="TAC"/>
              <w:rPr>
                <w:lang w:eastAsia="en-US"/>
              </w:rPr>
            </w:pPr>
            <w:r w:rsidRPr="00F511A5">
              <w:rPr>
                <w:lang w:eastAsia="en-US"/>
              </w:rPr>
              <w:t>16.8.0</w:t>
            </w:r>
          </w:p>
        </w:tc>
      </w:tr>
      <w:tr w:rsidR="005979E7" w:rsidRPr="00F511A5" w14:paraId="7204721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4B749A"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C4DA4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F61D85" w14:textId="77777777" w:rsidR="005979E7" w:rsidRPr="00F511A5" w:rsidRDefault="005979E7" w:rsidP="00F17634">
            <w:pPr>
              <w:pStyle w:val="TAC"/>
              <w:rPr>
                <w:lang w:eastAsia="en-US"/>
              </w:rPr>
            </w:pPr>
            <w:r w:rsidRPr="00F511A5">
              <w:rPr>
                <w:lang w:eastAsia="en-US"/>
              </w:rPr>
              <w:t>R5-212368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D767B5" w14:textId="77777777" w:rsidR="005979E7" w:rsidRPr="00F511A5" w:rsidRDefault="005979E7" w:rsidP="00F17634">
            <w:pPr>
              <w:pStyle w:val="TAC"/>
              <w:rPr>
                <w:lang w:eastAsia="en-US"/>
              </w:rPr>
            </w:pPr>
            <w:r w:rsidRPr="00F511A5">
              <w:rPr>
                <w:lang w:eastAsia="en-US"/>
              </w:rPr>
              <w:t>2128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B2764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704E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7E3E49" w14:textId="77777777" w:rsidR="005979E7" w:rsidRPr="00F511A5" w:rsidRDefault="005979E7" w:rsidP="00F17634">
            <w:pPr>
              <w:pStyle w:val="TAL"/>
              <w:rPr>
                <w:lang w:eastAsia="en-US"/>
              </w:rPr>
            </w:pPr>
            <w:r w:rsidRPr="00F511A5">
              <w:rPr>
                <w:lang w:eastAsia="en-US"/>
              </w:rPr>
              <w:t>Correction to NR Idle mode test case 6.4.3.1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284C50" w14:textId="77777777" w:rsidR="005979E7" w:rsidRPr="00F511A5" w:rsidRDefault="005979E7" w:rsidP="00F17634">
            <w:pPr>
              <w:pStyle w:val="TAC"/>
              <w:rPr>
                <w:lang w:eastAsia="en-US"/>
              </w:rPr>
            </w:pPr>
            <w:r w:rsidRPr="00F511A5">
              <w:rPr>
                <w:lang w:eastAsia="en-US"/>
              </w:rPr>
              <w:t>16.8.0</w:t>
            </w:r>
          </w:p>
        </w:tc>
      </w:tr>
      <w:tr w:rsidR="005979E7" w:rsidRPr="00F511A5" w14:paraId="51F2326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993B04"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79C28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285FC0" w14:textId="77777777" w:rsidR="005979E7" w:rsidRPr="00F511A5" w:rsidRDefault="005979E7" w:rsidP="00F17634">
            <w:pPr>
              <w:pStyle w:val="TAC"/>
              <w:rPr>
                <w:lang w:eastAsia="en-US"/>
              </w:rPr>
            </w:pPr>
            <w:r w:rsidRPr="00F511A5">
              <w:rPr>
                <w:lang w:eastAsia="en-US"/>
              </w:rPr>
              <w:t>R5-212369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EE371F" w14:textId="77777777" w:rsidR="005979E7" w:rsidRPr="00F511A5" w:rsidRDefault="005979E7" w:rsidP="00F17634">
            <w:pPr>
              <w:pStyle w:val="TAC"/>
              <w:rPr>
                <w:lang w:eastAsia="en-US"/>
              </w:rPr>
            </w:pPr>
            <w:r w:rsidRPr="00F511A5">
              <w:rPr>
                <w:lang w:eastAsia="en-US"/>
              </w:rPr>
              <w:t>2129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C5692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6066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432201" w14:textId="77777777" w:rsidR="005979E7" w:rsidRPr="00F511A5" w:rsidRDefault="005979E7" w:rsidP="00F17634">
            <w:pPr>
              <w:pStyle w:val="TAL"/>
              <w:rPr>
                <w:lang w:eastAsia="en-US"/>
              </w:rPr>
            </w:pPr>
            <w:r w:rsidRPr="00F511A5">
              <w:rPr>
                <w:lang w:eastAsia="en-US"/>
              </w:rPr>
              <w:t>Correction to NR Idle mode test case 6.2.3.4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7C205C" w14:textId="77777777" w:rsidR="005979E7" w:rsidRPr="00F511A5" w:rsidRDefault="005979E7" w:rsidP="00F17634">
            <w:pPr>
              <w:pStyle w:val="TAC"/>
              <w:rPr>
                <w:lang w:eastAsia="en-US"/>
              </w:rPr>
            </w:pPr>
            <w:r w:rsidRPr="00F511A5">
              <w:rPr>
                <w:lang w:eastAsia="en-US"/>
              </w:rPr>
              <w:t>16.8.0</w:t>
            </w:r>
          </w:p>
        </w:tc>
      </w:tr>
      <w:tr w:rsidR="005979E7" w:rsidRPr="00F511A5" w14:paraId="7DB8911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84871D"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403A61"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0C62B9" w14:textId="77777777" w:rsidR="005979E7" w:rsidRPr="00F511A5" w:rsidRDefault="005979E7" w:rsidP="00F17634">
            <w:pPr>
              <w:pStyle w:val="TAC"/>
              <w:rPr>
                <w:lang w:eastAsia="en-US"/>
              </w:rPr>
            </w:pPr>
            <w:r w:rsidRPr="00F511A5">
              <w:rPr>
                <w:lang w:eastAsia="en-US"/>
              </w:rPr>
              <w:t>R5-212370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34119F" w14:textId="77777777" w:rsidR="005979E7" w:rsidRPr="00F511A5" w:rsidRDefault="005979E7" w:rsidP="00F17634">
            <w:pPr>
              <w:pStyle w:val="TAC"/>
              <w:rPr>
                <w:lang w:eastAsia="en-US"/>
              </w:rPr>
            </w:pPr>
            <w:r w:rsidRPr="00F511A5">
              <w:rPr>
                <w:lang w:eastAsia="en-US"/>
              </w:rPr>
              <w:t>2130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94E65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56634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2CD29F" w14:textId="77777777" w:rsidR="005979E7" w:rsidRPr="00F511A5" w:rsidRDefault="005979E7" w:rsidP="00F17634">
            <w:pPr>
              <w:pStyle w:val="TAL"/>
              <w:rPr>
                <w:lang w:eastAsia="en-US"/>
              </w:rPr>
            </w:pPr>
            <w:r w:rsidRPr="00F511A5">
              <w:rPr>
                <w:lang w:eastAsia="en-US"/>
              </w:rPr>
              <w:t>Correction to NR PDCP test case 7.1.3.2.x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990097" w14:textId="77777777" w:rsidR="005979E7" w:rsidRPr="00F511A5" w:rsidRDefault="005979E7" w:rsidP="00F17634">
            <w:pPr>
              <w:pStyle w:val="TAC"/>
              <w:rPr>
                <w:lang w:eastAsia="en-US"/>
              </w:rPr>
            </w:pPr>
            <w:r w:rsidRPr="00F511A5">
              <w:rPr>
                <w:lang w:eastAsia="en-US"/>
              </w:rPr>
              <w:t>16.8.0</w:t>
            </w:r>
          </w:p>
        </w:tc>
      </w:tr>
      <w:tr w:rsidR="005979E7" w:rsidRPr="00F511A5" w14:paraId="52F9A22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A349D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53B9C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0A115C" w14:textId="77777777" w:rsidR="005979E7" w:rsidRPr="00F511A5" w:rsidRDefault="005979E7" w:rsidP="00F17634">
            <w:pPr>
              <w:pStyle w:val="TAC"/>
              <w:rPr>
                <w:lang w:eastAsia="en-US"/>
              </w:rPr>
            </w:pPr>
            <w:r w:rsidRPr="00F511A5">
              <w:rPr>
                <w:lang w:eastAsia="en-US"/>
              </w:rPr>
              <w:t>R5-212371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48ADA6" w14:textId="77777777" w:rsidR="005979E7" w:rsidRPr="00F511A5" w:rsidRDefault="005979E7" w:rsidP="00F17634">
            <w:pPr>
              <w:pStyle w:val="TAC"/>
              <w:rPr>
                <w:lang w:eastAsia="en-US"/>
              </w:rPr>
            </w:pPr>
            <w:r w:rsidRPr="00F511A5">
              <w:rPr>
                <w:lang w:eastAsia="en-US"/>
              </w:rPr>
              <w:t>2131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3A67C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AB6E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CDE74E" w14:textId="77777777" w:rsidR="005979E7" w:rsidRPr="00F511A5" w:rsidRDefault="005979E7" w:rsidP="00F17634">
            <w:pPr>
              <w:pStyle w:val="TAL"/>
              <w:rPr>
                <w:lang w:eastAsia="en-US"/>
              </w:rPr>
            </w:pPr>
            <w:r w:rsidRPr="00F511A5">
              <w:rPr>
                <w:lang w:eastAsia="en-US"/>
              </w:rPr>
              <w:t>Correction to NR PDCP test case 7.1.3.3.x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2F7DCA" w14:textId="77777777" w:rsidR="005979E7" w:rsidRPr="00F511A5" w:rsidRDefault="005979E7" w:rsidP="00F17634">
            <w:pPr>
              <w:pStyle w:val="TAC"/>
              <w:rPr>
                <w:lang w:eastAsia="en-US"/>
              </w:rPr>
            </w:pPr>
            <w:r w:rsidRPr="00F511A5">
              <w:rPr>
                <w:lang w:eastAsia="en-US"/>
              </w:rPr>
              <w:t>16.8.0</w:t>
            </w:r>
          </w:p>
        </w:tc>
      </w:tr>
      <w:tr w:rsidR="005979E7" w:rsidRPr="00F511A5" w14:paraId="5258B04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CE57A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04B4C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98D2DF" w14:textId="77777777" w:rsidR="005979E7" w:rsidRPr="00F511A5" w:rsidRDefault="005979E7" w:rsidP="00F17634">
            <w:pPr>
              <w:pStyle w:val="TAC"/>
              <w:rPr>
                <w:lang w:eastAsia="en-US"/>
              </w:rPr>
            </w:pPr>
            <w:r w:rsidRPr="00F511A5">
              <w:rPr>
                <w:lang w:eastAsia="en-US"/>
              </w:rPr>
              <w:t>R5-212374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DE89E8" w14:textId="77777777" w:rsidR="005979E7" w:rsidRPr="00F511A5" w:rsidRDefault="005979E7" w:rsidP="00F17634">
            <w:pPr>
              <w:pStyle w:val="TAC"/>
              <w:rPr>
                <w:lang w:eastAsia="en-US"/>
              </w:rPr>
            </w:pPr>
            <w:r w:rsidRPr="00F511A5">
              <w:rPr>
                <w:lang w:eastAsia="en-US"/>
              </w:rPr>
              <w:t>2134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5D694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9C23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042E40" w14:textId="77777777" w:rsidR="005979E7" w:rsidRPr="00F511A5" w:rsidRDefault="005979E7" w:rsidP="00F17634">
            <w:pPr>
              <w:pStyle w:val="TAL"/>
              <w:rPr>
                <w:lang w:eastAsia="en-US"/>
              </w:rPr>
            </w:pPr>
            <w:r w:rsidRPr="00F511A5">
              <w:rPr>
                <w:lang w:eastAsia="en-US"/>
              </w:rPr>
              <w:t>Correction to NR5GC IRAT test case 8.1.4.2.2.1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6F13D5" w14:textId="77777777" w:rsidR="005979E7" w:rsidRPr="00F511A5" w:rsidRDefault="005979E7" w:rsidP="00F17634">
            <w:pPr>
              <w:pStyle w:val="TAC"/>
              <w:rPr>
                <w:lang w:eastAsia="en-US"/>
              </w:rPr>
            </w:pPr>
            <w:r w:rsidRPr="00F511A5">
              <w:rPr>
                <w:lang w:eastAsia="en-US"/>
              </w:rPr>
              <w:t>16.8.0</w:t>
            </w:r>
          </w:p>
        </w:tc>
      </w:tr>
      <w:tr w:rsidR="005979E7" w:rsidRPr="00F511A5" w14:paraId="2911A5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6EEB0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3B72F0"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B543A4" w14:textId="77777777" w:rsidR="005979E7" w:rsidRPr="00F511A5" w:rsidRDefault="005979E7" w:rsidP="00F17634">
            <w:pPr>
              <w:pStyle w:val="TAC"/>
              <w:rPr>
                <w:lang w:eastAsia="en-US"/>
              </w:rPr>
            </w:pPr>
            <w:r w:rsidRPr="00F511A5">
              <w:rPr>
                <w:lang w:eastAsia="en-US"/>
              </w:rPr>
              <w:t>R5-212383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F0DE57" w14:textId="77777777" w:rsidR="005979E7" w:rsidRPr="00F511A5" w:rsidRDefault="005979E7" w:rsidP="00F17634">
            <w:pPr>
              <w:pStyle w:val="TAC"/>
              <w:rPr>
                <w:lang w:eastAsia="en-US"/>
              </w:rPr>
            </w:pPr>
            <w:r w:rsidRPr="00F511A5">
              <w:rPr>
                <w:lang w:eastAsia="en-US"/>
              </w:rPr>
              <w:t>2138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8EA1D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E4C1E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F079BD" w14:textId="77777777" w:rsidR="005979E7" w:rsidRPr="00F511A5" w:rsidRDefault="005979E7" w:rsidP="00F17634">
            <w:pPr>
              <w:pStyle w:val="TAL"/>
              <w:rPr>
                <w:lang w:eastAsia="en-US"/>
              </w:rPr>
            </w:pPr>
            <w:r w:rsidRPr="00F511A5">
              <w:rPr>
                <w:lang w:eastAsia="en-US"/>
              </w:rPr>
              <w:t>Correction of TC 11.4.10 N26 interface not supported - N1 to S1 transfer of an existing emergency PDU session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7B1CED" w14:textId="77777777" w:rsidR="005979E7" w:rsidRPr="00F511A5" w:rsidRDefault="005979E7" w:rsidP="00F17634">
            <w:pPr>
              <w:pStyle w:val="TAC"/>
              <w:rPr>
                <w:lang w:eastAsia="en-US"/>
              </w:rPr>
            </w:pPr>
            <w:r w:rsidRPr="00F511A5">
              <w:rPr>
                <w:lang w:eastAsia="en-US"/>
              </w:rPr>
              <w:t>16.8.0</w:t>
            </w:r>
          </w:p>
        </w:tc>
      </w:tr>
      <w:tr w:rsidR="005979E7" w:rsidRPr="00F511A5" w14:paraId="32552A5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F61F0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11C6B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01D6B0" w14:textId="77777777" w:rsidR="005979E7" w:rsidRPr="00F511A5" w:rsidRDefault="005979E7" w:rsidP="00F17634">
            <w:pPr>
              <w:pStyle w:val="TAC"/>
              <w:rPr>
                <w:lang w:eastAsia="en-US"/>
              </w:rPr>
            </w:pPr>
            <w:r w:rsidRPr="00F511A5">
              <w:rPr>
                <w:lang w:eastAsia="en-US"/>
              </w:rPr>
              <w:t>R5-212384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960736" w14:textId="77777777" w:rsidR="005979E7" w:rsidRPr="00F511A5" w:rsidRDefault="005979E7" w:rsidP="00F17634">
            <w:pPr>
              <w:pStyle w:val="TAC"/>
              <w:rPr>
                <w:lang w:eastAsia="en-US"/>
              </w:rPr>
            </w:pPr>
            <w:r w:rsidRPr="00F511A5">
              <w:rPr>
                <w:lang w:eastAsia="en-US"/>
              </w:rPr>
              <w:t>2139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9F846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A7187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627E26" w14:textId="77777777" w:rsidR="005979E7" w:rsidRPr="00F511A5" w:rsidRDefault="005979E7" w:rsidP="00F17634">
            <w:pPr>
              <w:pStyle w:val="TAL"/>
              <w:rPr>
                <w:lang w:eastAsia="en-US"/>
              </w:rPr>
            </w:pPr>
            <w:r w:rsidRPr="00F511A5">
              <w:rPr>
                <w:lang w:eastAsia="en-US"/>
              </w:rPr>
              <w:t>Correction of TC 11.4.11 N26 interface not supported - S1 to N1 transfer of an existing emergency PDN connection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8E4762" w14:textId="77777777" w:rsidR="005979E7" w:rsidRPr="00F511A5" w:rsidRDefault="005979E7" w:rsidP="00F17634">
            <w:pPr>
              <w:pStyle w:val="TAC"/>
              <w:rPr>
                <w:lang w:eastAsia="en-US"/>
              </w:rPr>
            </w:pPr>
            <w:r w:rsidRPr="00F511A5">
              <w:rPr>
                <w:lang w:eastAsia="en-US"/>
              </w:rPr>
              <w:t>16.8.0</w:t>
            </w:r>
          </w:p>
        </w:tc>
      </w:tr>
      <w:tr w:rsidR="005979E7" w:rsidRPr="00F511A5" w14:paraId="62CC4A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45CD6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E5D00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6B17DB" w14:textId="77777777" w:rsidR="005979E7" w:rsidRPr="00F511A5" w:rsidRDefault="005979E7" w:rsidP="00F17634">
            <w:pPr>
              <w:pStyle w:val="TAC"/>
              <w:rPr>
                <w:lang w:eastAsia="en-US"/>
              </w:rPr>
            </w:pPr>
            <w:r w:rsidRPr="00F511A5">
              <w:rPr>
                <w:lang w:eastAsia="en-US"/>
              </w:rPr>
              <w:t>R5-212392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7EE8B9" w14:textId="77777777" w:rsidR="005979E7" w:rsidRPr="00F511A5" w:rsidRDefault="005979E7" w:rsidP="00F17634">
            <w:pPr>
              <w:pStyle w:val="TAC"/>
              <w:rPr>
                <w:lang w:eastAsia="en-US"/>
              </w:rPr>
            </w:pPr>
            <w:r w:rsidRPr="00F511A5">
              <w:rPr>
                <w:lang w:eastAsia="en-US"/>
              </w:rPr>
              <w:t>2142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B2FBF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78144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ADFB4C" w14:textId="77777777" w:rsidR="005979E7" w:rsidRPr="00F511A5" w:rsidRDefault="005979E7" w:rsidP="00F17634">
            <w:pPr>
              <w:pStyle w:val="TAL"/>
              <w:rPr>
                <w:lang w:eastAsia="en-US"/>
              </w:rPr>
            </w:pPr>
            <w:r w:rsidRPr="00F511A5">
              <w:rPr>
                <w:lang w:eastAsia="en-US"/>
              </w:rPr>
              <w:t>Updates to NR-DC MAC TC 7.1.1.11.1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8E6BDA" w14:textId="77777777" w:rsidR="005979E7" w:rsidRPr="00F511A5" w:rsidRDefault="005979E7" w:rsidP="00F17634">
            <w:pPr>
              <w:pStyle w:val="TAC"/>
              <w:rPr>
                <w:lang w:eastAsia="en-US"/>
              </w:rPr>
            </w:pPr>
            <w:r w:rsidRPr="00F511A5">
              <w:rPr>
                <w:lang w:eastAsia="en-US"/>
              </w:rPr>
              <w:t>16.8.0</w:t>
            </w:r>
          </w:p>
        </w:tc>
      </w:tr>
      <w:tr w:rsidR="005979E7" w:rsidRPr="00F511A5" w14:paraId="64EDD5B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524B0A"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15B03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1662A1" w14:textId="77777777" w:rsidR="005979E7" w:rsidRPr="00F511A5" w:rsidRDefault="005979E7" w:rsidP="00F17634">
            <w:pPr>
              <w:pStyle w:val="TAC"/>
              <w:rPr>
                <w:lang w:eastAsia="en-US"/>
              </w:rPr>
            </w:pPr>
            <w:r w:rsidRPr="00F511A5">
              <w:rPr>
                <w:lang w:eastAsia="en-US"/>
              </w:rPr>
              <w:t>R5-212393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D2B839" w14:textId="77777777" w:rsidR="005979E7" w:rsidRPr="00F511A5" w:rsidRDefault="005979E7" w:rsidP="00F17634">
            <w:pPr>
              <w:pStyle w:val="TAC"/>
              <w:rPr>
                <w:lang w:eastAsia="en-US"/>
              </w:rPr>
            </w:pPr>
            <w:r w:rsidRPr="00F511A5">
              <w:rPr>
                <w:lang w:eastAsia="en-US"/>
              </w:rPr>
              <w:t>2143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F20E6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1EE8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BEA625" w14:textId="77777777" w:rsidR="005979E7" w:rsidRPr="00F511A5" w:rsidRDefault="005979E7" w:rsidP="00F17634">
            <w:pPr>
              <w:pStyle w:val="TAL"/>
              <w:rPr>
                <w:lang w:eastAsia="en-US"/>
              </w:rPr>
            </w:pPr>
            <w:r w:rsidRPr="00F511A5">
              <w:rPr>
                <w:lang w:eastAsia="en-US"/>
              </w:rPr>
              <w:t>Updates to NR-DC RRC test cases for SysInfo combination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F8CD6D" w14:textId="77777777" w:rsidR="005979E7" w:rsidRPr="00F511A5" w:rsidRDefault="005979E7" w:rsidP="00F17634">
            <w:pPr>
              <w:pStyle w:val="TAC"/>
              <w:rPr>
                <w:lang w:eastAsia="en-US"/>
              </w:rPr>
            </w:pPr>
            <w:r w:rsidRPr="00F511A5">
              <w:rPr>
                <w:lang w:eastAsia="en-US"/>
              </w:rPr>
              <w:t>16.8.0</w:t>
            </w:r>
          </w:p>
        </w:tc>
      </w:tr>
      <w:tr w:rsidR="005979E7" w:rsidRPr="00F511A5" w14:paraId="45EF684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2BD453"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7D32A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0CAA26" w14:textId="77777777" w:rsidR="005979E7" w:rsidRPr="00F511A5" w:rsidRDefault="005979E7" w:rsidP="00F17634">
            <w:pPr>
              <w:pStyle w:val="TAC"/>
              <w:rPr>
                <w:lang w:eastAsia="en-US"/>
              </w:rPr>
            </w:pPr>
            <w:r w:rsidRPr="00F511A5">
              <w:rPr>
                <w:lang w:eastAsia="en-US"/>
              </w:rPr>
              <w:t>R5-212411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E85537" w14:textId="77777777" w:rsidR="005979E7" w:rsidRPr="00F511A5" w:rsidRDefault="005979E7" w:rsidP="00F17634">
            <w:pPr>
              <w:pStyle w:val="TAC"/>
              <w:rPr>
                <w:lang w:eastAsia="en-US"/>
              </w:rPr>
            </w:pPr>
            <w:r w:rsidRPr="00F511A5">
              <w:rPr>
                <w:lang w:eastAsia="en-US"/>
              </w:rPr>
              <w:t>2146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19D78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6F1B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7A4C4E" w14:textId="77777777" w:rsidR="005979E7" w:rsidRPr="00F511A5" w:rsidRDefault="005979E7" w:rsidP="00F17634">
            <w:pPr>
              <w:pStyle w:val="TAL"/>
              <w:rPr>
                <w:lang w:eastAsia="en-US"/>
              </w:rPr>
            </w:pPr>
            <w:r w:rsidRPr="00F511A5">
              <w:rPr>
                <w:lang w:eastAsia="en-US"/>
              </w:rPr>
              <w:t>Correction to NR TC 6.1.2.2-Cell Selection Qqualmin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CE0DAC" w14:textId="77777777" w:rsidR="005979E7" w:rsidRPr="00F511A5" w:rsidRDefault="005979E7" w:rsidP="00F17634">
            <w:pPr>
              <w:pStyle w:val="TAC"/>
              <w:rPr>
                <w:lang w:eastAsia="en-US"/>
              </w:rPr>
            </w:pPr>
            <w:r w:rsidRPr="00F511A5">
              <w:rPr>
                <w:lang w:eastAsia="en-US"/>
              </w:rPr>
              <w:t>16.8.0</w:t>
            </w:r>
          </w:p>
        </w:tc>
      </w:tr>
      <w:tr w:rsidR="005979E7" w:rsidRPr="00F511A5" w14:paraId="448EF94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817CF6"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A3B02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AA7AC6" w14:textId="77777777" w:rsidR="005979E7" w:rsidRPr="00F511A5" w:rsidRDefault="005979E7" w:rsidP="00F17634">
            <w:pPr>
              <w:pStyle w:val="TAC"/>
              <w:rPr>
                <w:lang w:eastAsia="en-US"/>
              </w:rPr>
            </w:pPr>
            <w:r w:rsidRPr="00F511A5">
              <w:rPr>
                <w:lang w:eastAsia="en-US"/>
              </w:rPr>
              <w:t>R5-212413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34E242" w14:textId="77777777" w:rsidR="005979E7" w:rsidRPr="00F511A5" w:rsidRDefault="005979E7" w:rsidP="00F17634">
            <w:pPr>
              <w:pStyle w:val="TAC"/>
              <w:rPr>
                <w:lang w:eastAsia="en-US"/>
              </w:rPr>
            </w:pPr>
            <w:r w:rsidRPr="00F511A5">
              <w:rPr>
                <w:lang w:eastAsia="en-US"/>
              </w:rPr>
              <w:t>2148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D8E02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1B503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E236D7" w14:textId="77777777" w:rsidR="005979E7" w:rsidRPr="00F511A5" w:rsidRDefault="005979E7" w:rsidP="00F17634">
            <w:pPr>
              <w:pStyle w:val="TAL"/>
              <w:rPr>
                <w:lang w:eastAsia="en-US"/>
              </w:rPr>
            </w:pPr>
            <w:r w:rsidRPr="00F511A5">
              <w:rPr>
                <w:lang w:eastAsia="en-US"/>
              </w:rPr>
              <w:t>Correction to NR TC 6.3.1.7-Emergency service pending to be activated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5E8132" w14:textId="77777777" w:rsidR="005979E7" w:rsidRPr="00F511A5" w:rsidRDefault="005979E7" w:rsidP="00F17634">
            <w:pPr>
              <w:pStyle w:val="TAC"/>
              <w:rPr>
                <w:lang w:eastAsia="en-US"/>
              </w:rPr>
            </w:pPr>
            <w:r w:rsidRPr="00F511A5">
              <w:rPr>
                <w:lang w:eastAsia="en-US"/>
              </w:rPr>
              <w:t>16.8.0</w:t>
            </w:r>
          </w:p>
        </w:tc>
      </w:tr>
      <w:tr w:rsidR="005979E7" w:rsidRPr="00F511A5" w14:paraId="5735E50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FE401C" w14:textId="77777777" w:rsidR="005979E7" w:rsidRPr="00F511A5" w:rsidRDefault="005979E7" w:rsidP="00F17634">
            <w:pPr>
              <w:pStyle w:val="TAC"/>
              <w:rPr>
                <w:lang w:eastAsia="en-US"/>
              </w:rPr>
            </w:pPr>
            <w:r w:rsidRPr="00F511A5">
              <w:rPr>
                <w:lang w:eastAsia="en-US"/>
              </w:rPr>
              <w:lastRenderedPageBreak/>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EE4B30"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C74230" w14:textId="77777777" w:rsidR="005979E7" w:rsidRPr="00F511A5" w:rsidRDefault="005979E7" w:rsidP="00F17634">
            <w:pPr>
              <w:pStyle w:val="TAC"/>
              <w:rPr>
                <w:lang w:eastAsia="en-US"/>
              </w:rPr>
            </w:pPr>
            <w:r w:rsidRPr="00F511A5">
              <w:rPr>
                <w:lang w:eastAsia="en-US"/>
              </w:rPr>
              <w:t>R5-212415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42E570" w14:textId="77777777" w:rsidR="005979E7" w:rsidRPr="00F511A5" w:rsidRDefault="005979E7" w:rsidP="00F17634">
            <w:pPr>
              <w:pStyle w:val="TAC"/>
              <w:rPr>
                <w:lang w:eastAsia="en-US"/>
              </w:rPr>
            </w:pPr>
            <w:r w:rsidRPr="00F511A5">
              <w:rPr>
                <w:lang w:eastAsia="en-US"/>
              </w:rPr>
              <w:t>2150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689D6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6C511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6FBED0" w14:textId="77777777" w:rsidR="005979E7" w:rsidRPr="00F511A5" w:rsidRDefault="005979E7" w:rsidP="00F17634">
            <w:pPr>
              <w:pStyle w:val="TAL"/>
              <w:rPr>
                <w:lang w:eastAsia="en-US"/>
              </w:rPr>
            </w:pPr>
            <w:r w:rsidRPr="00F511A5">
              <w:rPr>
                <w:lang w:eastAsia="en-US"/>
              </w:rPr>
              <w:t>Correction to NR TC 7.1.1.5.4-DRX command MAC control element reception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F81B22" w14:textId="77777777" w:rsidR="005979E7" w:rsidRPr="00F511A5" w:rsidRDefault="005979E7" w:rsidP="00F17634">
            <w:pPr>
              <w:pStyle w:val="TAC"/>
              <w:rPr>
                <w:lang w:eastAsia="en-US"/>
              </w:rPr>
            </w:pPr>
            <w:r w:rsidRPr="00F511A5">
              <w:rPr>
                <w:lang w:eastAsia="en-US"/>
              </w:rPr>
              <w:t>16.8.0</w:t>
            </w:r>
          </w:p>
        </w:tc>
      </w:tr>
      <w:tr w:rsidR="005979E7" w:rsidRPr="00F511A5" w14:paraId="51976AD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9F48A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B3211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090A7B" w14:textId="77777777" w:rsidR="005979E7" w:rsidRPr="00F511A5" w:rsidRDefault="005979E7" w:rsidP="00F17634">
            <w:pPr>
              <w:pStyle w:val="TAC"/>
              <w:rPr>
                <w:lang w:eastAsia="en-US"/>
              </w:rPr>
            </w:pPr>
            <w:r w:rsidRPr="00F511A5">
              <w:rPr>
                <w:lang w:eastAsia="en-US"/>
              </w:rPr>
              <w:t>R5-212417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E3E13C" w14:textId="77777777" w:rsidR="005979E7" w:rsidRPr="00F511A5" w:rsidRDefault="005979E7" w:rsidP="00F17634">
            <w:pPr>
              <w:pStyle w:val="TAC"/>
              <w:rPr>
                <w:lang w:eastAsia="en-US"/>
              </w:rPr>
            </w:pPr>
            <w:r w:rsidRPr="00F511A5">
              <w:rPr>
                <w:lang w:eastAsia="en-US"/>
              </w:rPr>
              <w:t>2152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44786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CB53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54A714" w14:textId="77777777" w:rsidR="005979E7" w:rsidRPr="00F511A5" w:rsidRDefault="005979E7" w:rsidP="00F17634">
            <w:pPr>
              <w:pStyle w:val="TAL"/>
              <w:rPr>
                <w:lang w:eastAsia="en-US"/>
              </w:rPr>
            </w:pPr>
            <w:r w:rsidRPr="00F511A5">
              <w:rPr>
                <w:lang w:eastAsia="en-US"/>
              </w:rPr>
              <w:t>Correction to NR TC 7.1.3.3.1-Ciphering and deciphering SNOW3G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9A756B" w14:textId="77777777" w:rsidR="005979E7" w:rsidRPr="00F511A5" w:rsidRDefault="005979E7" w:rsidP="00F17634">
            <w:pPr>
              <w:pStyle w:val="TAC"/>
              <w:rPr>
                <w:lang w:eastAsia="en-US"/>
              </w:rPr>
            </w:pPr>
            <w:r w:rsidRPr="00F511A5">
              <w:rPr>
                <w:lang w:eastAsia="en-US"/>
              </w:rPr>
              <w:t>16.8.0</w:t>
            </w:r>
          </w:p>
        </w:tc>
      </w:tr>
      <w:tr w:rsidR="005979E7" w:rsidRPr="00F511A5" w14:paraId="3FB3AFC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EA228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3A806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5C216B" w14:textId="77777777" w:rsidR="005979E7" w:rsidRPr="00F511A5" w:rsidRDefault="005979E7" w:rsidP="00F17634">
            <w:pPr>
              <w:pStyle w:val="TAC"/>
              <w:rPr>
                <w:lang w:eastAsia="en-US"/>
              </w:rPr>
            </w:pPr>
            <w:r w:rsidRPr="00F511A5">
              <w:rPr>
                <w:lang w:eastAsia="en-US"/>
              </w:rPr>
              <w:t>R5-212420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7ADC56" w14:textId="77777777" w:rsidR="005979E7" w:rsidRPr="00F511A5" w:rsidRDefault="005979E7" w:rsidP="00F17634">
            <w:pPr>
              <w:pStyle w:val="TAC"/>
              <w:rPr>
                <w:lang w:eastAsia="en-US"/>
              </w:rPr>
            </w:pPr>
            <w:r w:rsidRPr="00F511A5">
              <w:rPr>
                <w:lang w:eastAsia="en-US"/>
              </w:rPr>
              <w:t>2155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63C09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E0F3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F490FA" w14:textId="77777777" w:rsidR="005979E7" w:rsidRPr="00F511A5" w:rsidRDefault="005979E7" w:rsidP="00F17634">
            <w:pPr>
              <w:pStyle w:val="TAL"/>
              <w:rPr>
                <w:lang w:eastAsia="en-US"/>
              </w:rPr>
            </w:pPr>
            <w:r w:rsidRPr="00F511A5">
              <w:rPr>
                <w:lang w:eastAsia="en-US"/>
              </w:rPr>
              <w:t>Correction to NR TC 8.1.5.8.1-Latency check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6A9A71" w14:textId="77777777" w:rsidR="005979E7" w:rsidRPr="00F511A5" w:rsidRDefault="005979E7" w:rsidP="00F17634">
            <w:pPr>
              <w:pStyle w:val="TAC"/>
              <w:rPr>
                <w:lang w:eastAsia="en-US"/>
              </w:rPr>
            </w:pPr>
            <w:r w:rsidRPr="00F511A5">
              <w:rPr>
                <w:lang w:eastAsia="en-US"/>
              </w:rPr>
              <w:t>16.8.0</w:t>
            </w:r>
          </w:p>
        </w:tc>
      </w:tr>
      <w:tr w:rsidR="005979E7" w:rsidRPr="00F511A5" w14:paraId="36A67FC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6C21A3"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536613"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7FA41E" w14:textId="77777777" w:rsidR="005979E7" w:rsidRPr="00F511A5" w:rsidRDefault="005979E7" w:rsidP="00F17634">
            <w:pPr>
              <w:pStyle w:val="TAC"/>
              <w:rPr>
                <w:lang w:eastAsia="en-US"/>
              </w:rPr>
            </w:pPr>
            <w:r w:rsidRPr="00F511A5">
              <w:rPr>
                <w:lang w:eastAsia="en-US"/>
              </w:rPr>
              <w:t>R5-212424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C7FC19" w14:textId="77777777" w:rsidR="005979E7" w:rsidRPr="00F511A5" w:rsidRDefault="005979E7" w:rsidP="00F17634">
            <w:pPr>
              <w:pStyle w:val="TAC"/>
              <w:rPr>
                <w:lang w:eastAsia="en-US"/>
              </w:rPr>
            </w:pPr>
            <w:r w:rsidRPr="00F511A5">
              <w:rPr>
                <w:lang w:eastAsia="en-US"/>
              </w:rPr>
              <w:t>2159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1F25D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FAC1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EBBCDC" w14:textId="77777777" w:rsidR="005979E7" w:rsidRPr="00F511A5" w:rsidRDefault="005979E7" w:rsidP="00F17634">
            <w:pPr>
              <w:pStyle w:val="TAL"/>
              <w:rPr>
                <w:lang w:eastAsia="en-US"/>
              </w:rPr>
            </w:pPr>
            <w:r w:rsidRPr="00F511A5">
              <w:rPr>
                <w:lang w:eastAsia="en-US"/>
              </w:rPr>
              <w:t>Correction to NR TC 11.1.2-EPS Fallback with redirection without N26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B916A4" w14:textId="77777777" w:rsidR="005979E7" w:rsidRPr="00F511A5" w:rsidRDefault="005979E7" w:rsidP="00F17634">
            <w:pPr>
              <w:pStyle w:val="TAC"/>
              <w:rPr>
                <w:lang w:eastAsia="en-US"/>
              </w:rPr>
            </w:pPr>
            <w:r w:rsidRPr="00F511A5">
              <w:rPr>
                <w:lang w:eastAsia="en-US"/>
              </w:rPr>
              <w:t>16.8.0</w:t>
            </w:r>
          </w:p>
        </w:tc>
      </w:tr>
      <w:tr w:rsidR="005979E7" w:rsidRPr="00F511A5" w14:paraId="59625DB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81967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75450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E58DBB" w14:textId="77777777" w:rsidR="005979E7" w:rsidRPr="00F511A5" w:rsidRDefault="005979E7" w:rsidP="00F17634">
            <w:pPr>
              <w:pStyle w:val="TAC"/>
              <w:rPr>
                <w:lang w:eastAsia="en-US"/>
              </w:rPr>
            </w:pPr>
            <w:r w:rsidRPr="00F511A5">
              <w:rPr>
                <w:lang w:eastAsia="en-US"/>
              </w:rPr>
              <w:t>R5-212425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7B329F" w14:textId="77777777" w:rsidR="005979E7" w:rsidRPr="00F511A5" w:rsidRDefault="005979E7" w:rsidP="00F17634">
            <w:pPr>
              <w:pStyle w:val="TAC"/>
              <w:rPr>
                <w:lang w:eastAsia="en-US"/>
              </w:rPr>
            </w:pPr>
            <w:r w:rsidRPr="00F511A5">
              <w:rPr>
                <w:lang w:eastAsia="en-US"/>
              </w:rPr>
              <w:t>2160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51FFF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D65B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70399A" w14:textId="77777777" w:rsidR="005979E7" w:rsidRPr="00F511A5" w:rsidRDefault="005979E7" w:rsidP="00F17634">
            <w:pPr>
              <w:pStyle w:val="TAL"/>
              <w:rPr>
                <w:lang w:eastAsia="en-US"/>
              </w:rPr>
            </w:pPr>
            <w:r w:rsidRPr="00F511A5">
              <w:rPr>
                <w:lang w:eastAsia="en-US"/>
              </w:rPr>
              <w:t>Correction to NR TC 11.1.4-Fallback with redirection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5E72AF" w14:textId="77777777" w:rsidR="005979E7" w:rsidRPr="00F511A5" w:rsidRDefault="005979E7" w:rsidP="00F17634">
            <w:pPr>
              <w:pStyle w:val="TAC"/>
              <w:rPr>
                <w:lang w:eastAsia="en-US"/>
              </w:rPr>
            </w:pPr>
            <w:r w:rsidRPr="00F511A5">
              <w:rPr>
                <w:lang w:eastAsia="en-US"/>
              </w:rPr>
              <w:t>16.8.0</w:t>
            </w:r>
          </w:p>
        </w:tc>
      </w:tr>
      <w:tr w:rsidR="005979E7" w:rsidRPr="00F511A5" w14:paraId="7718781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B233E3"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7D4F5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59F8E6" w14:textId="77777777" w:rsidR="005979E7" w:rsidRPr="00F511A5" w:rsidRDefault="005979E7" w:rsidP="00F17634">
            <w:pPr>
              <w:pStyle w:val="TAC"/>
              <w:rPr>
                <w:lang w:eastAsia="en-US"/>
              </w:rPr>
            </w:pPr>
            <w:r w:rsidRPr="00F511A5">
              <w:rPr>
                <w:lang w:eastAsia="en-US"/>
              </w:rPr>
              <w:t>R5-212431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AE7B28" w14:textId="77777777" w:rsidR="005979E7" w:rsidRPr="00F511A5" w:rsidRDefault="005979E7" w:rsidP="00F17634">
            <w:pPr>
              <w:pStyle w:val="TAC"/>
              <w:rPr>
                <w:lang w:eastAsia="en-US"/>
              </w:rPr>
            </w:pPr>
            <w:r w:rsidRPr="00F511A5">
              <w:rPr>
                <w:lang w:eastAsia="en-US"/>
              </w:rPr>
              <w:t>2166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B75AB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1FE6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D172C7" w14:textId="77777777" w:rsidR="005979E7" w:rsidRPr="00F511A5" w:rsidRDefault="005979E7" w:rsidP="00F17634">
            <w:pPr>
              <w:pStyle w:val="TAL"/>
              <w:rPr>
                <w:lang w:eastAsia="en-US"/>
              </w:rPr>
            </w:pPr>
            <w:r w:rsidRPr="00F511A5">
              <w:rPr>
                <w:lang w:eastAsia="en-US"/>
              </w:rPr>
              <w:t>Correction to NR TC 11.3.8-UAC AI0 Cell re-selection while T390 is running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2D1F59" w14:textId="77777777" w:rsidR="005979E7" w:rsidRPr="00F511A5" w:rsidRDefault="005979E7" w:rsidP="00F17634">
            <w:pPr>
              <w:pStyle w:val="TAC"/>
              <w:rPr>
                <w:lang w:eastAsia="en-US"/>
              </w:rPr>
            </w:pPr>
            <w:r w:rsidRPr="00F511A5">
              <w:rPr>
                <w:lang w:eastAsia="en-US"/>
              </w:rPr>
              <w:t>16.8.0</w:t>
            </w:r>
          </w:p>
        </w:tc>
      </w:tr>
      <w:tr w:rsidR="005979E7" w:rsidRPr="00F511A5" w14:paraId="4663418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C4E833"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0CA32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DBD29C" w14:textId="77777777" w:rsidR="005979E7" w:rsidRPr="00F511A5" w:rsidRDefault="005979E7" w:rsidP="00F17634">
            <w:pPr>
              <w:pStyle w:val="TAC"/>
              <w:rPr>
                <w:lang w:eastAsia="en-US"/>
              </w:rPr>
            </w:pPr>
            <w:r w:rsidRPr="00F511A5">
              <w:rPr>
                <w:lang w:eastAsia="en-US"/>
              </w:rPr>
              <w:t>R5-212494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2B5591" w14:textId="77777777" w:rsidR="005979E7" w:rsidRPr="00F511A5" w:rsidRDefault="005979E7" w:rsidP="00F17634">
            <w:pPr>
              <w:pStyle w:val="TAC"/>
              <w:rPr>
                <w:lang w:eastAsia="en-US"/>
              </w:rPr>
            </w:pPr>
            <w:r w:rsidRPr="00F511A5">
              <w:rPr>
                <w:lang w:eastAsia="en-US"/>
              </w:rPr>
              <w:t>2176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7E884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3F2A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455310" w14:textId="77777777" w:rsidR="005979E7" w:rsidRPr="00F511A5" w:rsidRDefault="005979E7" w:rsidP="00F17634">
            <w:pPr>
              <w:pStyle w:val="TAL"/>
              <w:rPr>
                <w:lang w:eastAsia="en-US"/>
              </w:rPr>
            </w:pPr>
            <w:r w:rsidRPr="00F511A5">
              <w:rPr>
                <w:lang w:eastAsia="en-US"/>
              </w:rPr>
              <w:t>Addition of NR MDT TC 8.1.6.3.1.3-inter system immediate-sensor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9056EB" w14:textId="77777777" w:rsidR="005979E7" w:rsidRPr="00F511A5" w:rsidRDefault="005979E7" w:rsidP="00F17634">
            <w:pPr>
              <w:pStyle w:val="TAC"/>
              <w:rPr>
                <w:lang w:eastAsia="en-US"/>
              </w:rPr>
            </w:pPr>
            <w:r w:rsidRPr="00F511A5">
              <w:rPr>
                <w:lang w:eastAsia="en-US"/>
              </w:rPr>
              <w:t>16.8.0</w:t>
            </w:r>
          </w:p>
        </w:tc>
      </w:tr>
      <w:tr w:rsidR="005979E7" w:rsidRPr="00F511A5" w14:paraId="3759C6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D493F4"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3CEA48"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F4A28C" w14:textId="77777777" w:rsidR="005979E7" w:rsidRPr="00F511A5" w:rsidRDefault="005979E7" w:rsidP="00F17634">
            <w:pPr>
              <w:pStyle w:val="TAC"/>
              <w:rPr>
                <w:lang w:eastAsia="en-US"/>
              </w:rPr>
            </w:pPr>
            <w:r w:rsidRPr="00F511A5">
              <w:rPr>
                <w:lang w:eastAsia="en-US"/>
              </w:rPr>
              <w:t>R5-212495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0CBF41" w14:textId="77777777" w:rsidR="005979E7" w:rsidRPr="00F511A5" w:rsidRDefault="005979E7" w:rsidP="00F17634">
            <w:pPr>
              <w:pStyle w:val="TAC"/>
              <w:rPr>
                <w:lang w:eastAsia="en-US"/>
              </w:rPr>
            </w:pPr>
            <w:r w:rsidRPr="00F511A5">
              <w:rPr>
                <w:lang w:eastAsia="en-US"/>
              </w:rPr>
              <w:t>2177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121E1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1A48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52B9E8" w14:textId="77777777" w:rsidR="005979E7" w:rsidRPr="00F511A5" w:rsidRDefault="005979E7" w:rsidP="00F17634">
            <w:pPr>
              <w:pStyle w:val="TAL"/>
              <w:rPr>
                <w:lang w:eastAsia="en-US"/>
              </w:rPr>
            </w:pPr>
            <w:r w:rsidRPr="00F511A5">
              <w:rPr>
                <w:lang w:eastAsia="en-US"/>
              </w:rPr>
              <w:t>Addition of NR MDT TC 8.1.6.3.2.1-inter system logged-bluetooth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B2E076" w14:textId="77777777" w:rsidR="005979E7" w:rsidRPr="00F511A5" w:rsidRDefault="005979E7" w:rsidP="00F17634">
            <w:pPr>
              <w:pStyle w:val="TAC"/>
              <w:rPr>
                <w:lang w:eastAsia="en-US"/>
              </w:rPr>
            </w:pPr>
            <w:r w:rsidRPr="00F511A5">
              <w:rPr>
                <w:lang w:eastAsia="en-US"/>
              </w:rPr>
              <w:t>16.8.0</w:t>
            </w:r>
          </w:p>
        </w:tc>
      </w:tr>
      <w:tr w:rsidR="005979E7" w:rsidRPr="00F511A5" w14:paraId="3F81128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30D3C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38574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79E3B1" w14:textId="77777777" w:rsidR="005979E7" w:rsidRPr="00F511A5" w:rsidRDefault="005979E7" w:rsidP="00F17634">
            <w:pPr>
              <w:pStyle w:val="TAC"/>
              <w:rPr>
                <w:lang w:eastAsia="en-US"/>
              </w:rPr>
            </w:pPr>
            <w:r w:rsidRPr="00F511A5">
              <w:rPr>
                <w:lang w:eastAsia="en-US"/>
              </w:rPr>
              <w:t>R5-212538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20B20D" w14:textId="77777777" w:rsidR="005979E7" w:rsidRPr="00F511A5" w:rsidRDefault="005979E7" w:rsidP="00F17634">
            <w:pPr>
              <w:pStyle w:val="TAC"/>
              <w:rPr>
                <w:lang w:eastAsia="en-US"/>
              </w:rPr>
            </w:pPr>
            <w:r w:rsidRPr="00F511A5">
              <w:rPr>
                <w:lang w:eastAsia="en-US"/>
              </w:rPr>
              <w:t>2188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5B71C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284C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027AEF" w14:textId="77777777" w:rsidR="005979E7" w:rsidRPr="00F511A5" w:rsidRDefault="005979E7" w:rsidP="00F17634">
            <w:pPr>
              <w:pStyle w:val="TAL"/>
              <w:rPr>
                <w:lang w:eastAsia="en-US"/>
              </w:rPr>
            </w:pPr>
            <w:r w:rsidRPr="00F511A5">
              <w:rPr>
                <w:lang w:eastAsia="en-US"/>
              </w:rPr>
              <w:t>Remove MAC cross slot scheduling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32FF84" w14:textId="77777777" w:rsidR="005979E7" w:rsidRPr="00F511A5" w:rsidRDefault="005979E7" w:rsidP="00F17634">
            <w:pPr>
              <w:pStyle w:val="TAC"/>
              <w:rPr>
                <w:lang w:eastAsia="en-US"/>
              </w:rPr>
            </w:pPr>
            <w:r w:rsidRPr="00F511A5">
              <w:rPr>
                <w:lang w:eastAsia="en-US"/>
              </w:rPr>
              <w:t>16.8.0</w:t>
            </w:r>
          </w:p>
        </w:tc>
      </w:tr>
      <w:tr w:rsidR="005979E7" w:rsidRPr="00F511A5" w14:paraId="7FB3320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B0283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02F103"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E4DAAE" w14:textId="77777777" w:rsidR="005979E7" w:rsidRPr="00F511A5" w:rsidRDefault="005979E7" w:rsidP="00F17634">
            <w:pPr>
              <w:pStyle w:val="TAC"/>
              <w:rPr>
                <w:lang w:eastAsia="en-US"/>
              </w:rPr>
            </w:pPr>
            <w:r w:rsidRPr="00F511A5">
              <w:rPr>
                <w:lang w:eastAsia="en-US"/>
              </w:rPr>
              <w:t>R5-212763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A60FD7" w14:textId="77777777" w:rsidR="005979E7" w:rsidRPr="00F511A5" w:rsidRDefault="005979E7" w:rsidP="00F17634">
            <w:pPr>
              <w:pStyle w:val="TAC"/>
              <w:rPr>
                <w:lang w:eastAsia="en-US"/>
              </w:rPr>
            </w:pPr>
            <w:r w:rsidRPr="00F511A5">
              <w:rPr>
                <w:lang w:eastAsia="en-US"/>
              </w:rPr>
              <w:t>2207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BA81A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0C8F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E165B1" w14:textId="77777777" w:rsidR="005979E7" w:rsidRPr="00F511A5" w:rsidRDefault="005979E7" w:rsidP="00F17634">
            <w:pPr>
              <w:pStyle w:val="TAL"/>
              <w:rPr>
                <w:lang w:eastAsia="en-US"/>
              </w:rPr>
            </w:pPr>
            <w:r w:rsidRPr="00F511A5">
              <w:rPr>
                <w:lang w:eastAsia="en-US"/>
              </w:rPr>
              <w:t>Editorial updates to NR5G Idle Mode Test Case 6.1.2.23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071B67" w14:textId="77777777" w:rsidR="005979E7" w:rsidRPr="00F511A5" w:rsidRDefault="005979E7" w:rsidP="00F17634">
            <w:pPr>
              <w:pStyle w:val="TAC"/>
              <w:rPr>
                <w:lang w:eastAsia="en-US"/>
              </w:rPr>
            </w:pPr>
            <w:r w:rsidRPr="00F511A5">
              <w:rPr>
                <w:lang w:eastAsia="en-US"/>
              </w:rPr>
              <w:t>16.8.0</w:t>
            </w:r>
          </w:p>
        </w:tc>
      </w:tr>
      <w:tr w:rsidR="005979E7" w:rsidRPr="00F511A5" w14:paraId="12C87A4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93412A"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4379D3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97CA62" w14:textId="77777777" w:rsidR="005979E7" w:rsidRPr="00F511A5" w:rsidRDefault="005979E7" w:rsidP="00F17634">
            <w:pPr>
              <w:pStyle w:val="TAC"/>
              <w:rPr>
                <w:lang w:eastAsia="en-US"/>
              </w:rPr>
            </w:pPr>
            <w:r w:rsidRPr="00F511A5">
              <w:rPr>
                <w:lang w:eastAsia="en-US"/>
              </w:rPr>
              <w:t>R5-212764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3BE54D" w14:textId="77777777" w:rsidR="005979E7" w:rsidRPr="00F511A5" w:rsidRDefault="005979E7" w:rsidP="00F17634">
            <w:pPr>
              <w:pStyle w:val="TAC"/>
              <w:rPr>
                <w:lang w:eastAsia="en-US"/>
              </w:rPr>
            </w:pPr>
            <w:r w:rsidRPr="00F511A5">
              <w:rPr>
                <w:lang w:eastAsia="en-US"/>
              </w:rPr>
              <w:t>2208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D86A5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73EA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FA6C2E" w14:textId="77777777" w:rsidR="005979E7" w:rsidRPr="00F511A5" w:rsidRDefault="005979E7" w:rsidP="00F17634">
            <w:pPr>
              <w:pStyle w:val="TAL"/>
              <w:rPr>
                <w:lang w:eastAsia="en-US"/>
              </w:rPr>
            </w:pPr>
            <w:r w:rsidRPr="00F511A5">
              <w:rPr>
                <w:lang w:eastAsia="en-US"/>
              </w:rPr>
              <w:t>Void NR5G Idle Mode Test Cases 6.3.1.6, 6.1.2.6 and 6.1.2.10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1500B1" w14:textId="77777777" w:rsidR="005979E7" w:rsidRPr="00F511A5" w:rsidRDefault="005979E7" w:rsidP="00F17634">
            <w:pPr>
              <w:pStyle w:val="TAC"/>
              <w:rPr>
                <w:lang w:eastAsia="en-US"/>
              </w:rPr>
            </w:pPr>
            <w:r w:rsidRPr="00F511A5">
              <w:rPr>
                <w:lang w:eastAsia="en-US"/>
              </w:rPr>
              <w:t>16.8.0</w:t>
            </w:r>
          </w:p>
        </w:tc>
      </w:tr>
      <w:tr w:rsidR="005979E7" w:rsidRPr="00F511A5" w14:paraId="763C682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08499E"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8FCF8F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BE89312" w14:textId="77777777" w:rsidR="005979E7" w:rsidRPr="00F511A5" w:rsidRDefault="005979E7" w:rsidP="00F17634">
            <w:pPr>
              <w:pStyle w:val="TAC"/>
              <w:rPr>
                <w:lang w:eastAsia="en-US"/>
              </w:rPr>
            </w:pPr>
            <w:r w:rsidRPr="00F511A5">
              <w:rPr>
                <w:lang w:eastAsia="en-US"/>
              </w:rPr>
              <w:t>R5-212767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5EE3DF" w14:textId="77777777" w:rsidR="005979E7" w:rsidRPr="00F511A5" w:rsidRDefault="005979E7" w:rsidP="00F17634">
            <w:pPr>
              <w:pStyle w:val="TAC"/>
              <w:rPr>
                <w:lang w:eastAsia="en-US"/>
              </w:rPr>
            </w:pPr>
            <w:r w:rsidRPr="00F511A5">
              <w:rPr>
                <w:lang w:eastAsia="en-US"/>
              </w:rPr>
              <w:t>2211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589CA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7FA1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69EA85" w14:textId="77777777" w:rsidR="005979E7" w:rsidRPr="00F511A5" w:rsidRDefault="005979E7" w:rsidP="00F17634">
            <w:pPr>
              <w:pStyle w:val="TAL"/>
              <w:rPr>
                <w:lang w:eastAsia="en-US"/>
              </w:rPr>
            </w:pPr>
            <w:r w:rsidRPr="00F511A5">
              <w:rPr>
                <w:lang w:eastAsia="en-US"/>
              </w:rPr>
              <w:t>Void NR5G RRC Test Case 8.1.5.2.1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56E282" w14:textId="77777777" w:rsidR="005979E7" w:rsidRPr="00F511A5" w:rsidRDefault="005979E7" w:rsidP="00F17634">
            <w:pPr>
              <w:pStyle w:val="TAC"/>
              <w:rPr>
                <w:lang w:eastAsia="en-US"/>
              </w:rPr>
            </w:pPr>
            <w:r w:rsidRPr="00F511A5">
              <w:rPr>
                <w:lang w:eastAsia="en-US"/>
              </w:rPr>
              <w:t>16.8.0</w:t>
            </w:r>
          </w:p>
        </w:tc>
      </w:tr>
      <w:tr w:rsidR="005979E7" w:rsidRPr="00F511A5" w14:paraId="5A2F861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753CC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A8406E"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BC9C06" w14:textId="77777777" w:rsidR="005979E7" w:rsidRPr="00F511A5" w:rsidRDefault="005979E7" w:rsidP="00F17634">
            <w:pPr>
              <w:pStyle w:val="TAC"/>
              <w:rPr>
                <w:lang w:eastAsia="en-US"/>
              </w:rPr>
            </w:pPr>
            <w:r w:rsidRPr="00F511A5">
              <w:rPr>
                <w:lang w:eastAsia="en-US"/>
              </w:rPr>
              <w:t>R5-212791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BA4068" w14:textId="77777777" w:rsidR="005979E7" w:rsidRPr="00F511A5" w:rsidRDefault="005979E7" w:rsidP="00F17634">
            <w:pPr>
              <w:pStyle w:val="TAC"/>
              <w:rPr>
                <w:lang w:eastAsia="en-US"/>
              </w:rPr>
            </w:pPr>
            <w:r w:rsidRPr="00F511A5">
              <w:rPr>
                <w:lang w:eastAsia="en-US"/>
              </w:rPr>
              <w:t>2222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45D8C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9951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D5E9B1" w14:textId="77777777" w:rsidR="005979E7" w:rsidRPr="00F511A5" w:rsidRDefault="005979E7" w:rsidP="00F17634">
            <w:pPr>
              <w:pStyle w:val="TAL"/>
              <w:rPr>
                <w:lang w:eastAsia="en-US"/>
              </w:rPr>
            </w:pPr>
            <w:r w:rsidRPr="00F511A5">
              <w:rPr>
                <w:lang w:eastAsia="en-US"/>
              </w:rPr>
              <w:t>Addition of NR5G RRC Test Case 8.1.1.3.7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72E107" w14:textId="77777777" w:rsidR="005979E7" w:rsidRPr="00F511A5" w:rsidRDefault="005979E7" w:rsidP="00F17634">
            <w:pPr>
              <w:pStyle w:val="TAC"/>
              <w:rPr>
                <w:lang w:eastAsia="en-US"/>
              </w:rPr>
            </w:pPr>
            <w:r w:rsidRPr="00F511A5">
              <w:rPr>
                <w:lang w:eastAsia="en-US"/>
              </w:rPr>
              <w:t>16.8.0</w:t>
            </w:r>
          </w:p>
        </w:tc>
      </w:tr>
      <w:tr w:rsidR="005979E7" w:rsidRPr="00F511A5" w14:paraId="128D7DF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37CAD6"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6D739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F77D63" w14:textId="77777777" w:rsidR="005979E7" w:rsidRPr="00F511A5" w:rsidRDefault="005979E7" w:rsidP="00F17634">
            <w:pPr>
              <w:pStyle w:val="TAC"/>
              <w:rPr>
                <w:lang w:eastAsia="en-US"/>
              </w:rPr>
            </w:pPr>
            <w:r w:rsidRPr="00F511A5">
              <w:rPr>
                <w:lang w:eastAsia="en-US"/>
              </w:rPr>
              <w:t>R5-212847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91EE2C" w14:textId="77777777" w:rsidR="005979E7" w:rsidRPr="00F511A5" w:rsidRDefault="005979E7" w:rsidP="00F17634">
            <w:pPr>
              <w:pStyle w:val="TAC"/>
              <w:rPr>
                <w:lang w:eastAsia="en-US"/>
              </w:rPr>
            </w:pPr>
            <w:r w:rsidRPr="00F511A5">
              <w:rPr>
                <w:lang w:eastAsia="en-US"/>
              </w:rPr>
              <w:t>2233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6AD21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0AC0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946440" w14:textId="77777777" w:rsidR="005979E7" w:rsidRPr="00F511A5" w:rsidRDefault="005979E7" w:rsidP="00F17634">
            <w:pPr>
              <w:pStyle w:val="TAL"/>
              <w:rPr>
                <w:lang w:eastAsia="en-US"/>
              </w:rPr>
            </w:pPr>
            <w:r w:rsidRPr="00F511A5">
              <w:rPr>
                <w:lang w:eastAsia="en-US"/>
              </w:rPr>
              <w:t>Update of test case titles of 5GC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D6BFEB" w14:textId="77777777" w:rsidR="005979E7" w:rsidRPr="00F511A5" w:rsidRDefault="005979E7" w:rsidP="00F17634">
            <w:pPr>
              <w:pStyle w:val="TAC"/>
              <w:rPr>
                <w:lang w:eastAsia="en-US"/>
              </w:rPr>
            </w:pPr>
            <w:r w:rsidRPr="00F511A5">
              <w:rPr>
                <w:lang w:eastAsia="en-US"/>
              </w:rPr>
              <w:t>16.8.0</w:t>
            </w:r>
          </w:p>
        </w:tc>
      </w:tr>
      <w:tr w:rsidR="005979E7" w:rsidRPr="00F511A5" w14:paraId="1C9FF8D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25BC7A"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BC6F10"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FD6B04" w14:textId="77777777" w:rsidR="005979E7" w:rsidRPr="00F511A5" w:rsidRDefault="005979E7" w:rsidP="00F17634">
            <w:pPr>
              <w:pStyle w:val="TAC"/>
              <w:rPr>
                <w:lang w:eastAsia="en-US"/>
              </w:rPr>
            </w:pPr>
            <w:r w:rsidRPr="00F511A5">
              <w:rPr>
                <w:lang w:eastAsia="en-US"/>
              </w:rPr>
              <w:t>R5-213064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FF46C1" w14:textId="77777777" w:rsidR="005979E7" w:rsidRPr="00F511A5" w:rsidRDefault="005979E7" w:rsidP="00F17634">
            <w:pPr>
              <w:pStyle w:val="TAC"/>
              <w:rPr>
                <w:lang w:eastAsia="en-US"/>
              </w:rPr>
            </w:pPr>
            <w:r w:rsidRPr="00F511A5">
              <w:rPr>
                <w:lang w:eastAsia="en-US"/>
              </w:rPr>
              <w:t>2238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4A2CD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A6D59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5D2FD6" w14:textId="77777777" w:rsidR="005979E7" w:rsidRPr="00F511A5" w:rsidRDefault="005979E7" w:rsidP="00F17634">
            <w:pPr>
              <w:pStyle w:val="TAL"/>
              <w:rPr>
                <w:lang w:eastAsia="en-US"/>
              </w:rPr>
            </w:pPr>
            <w:r w:rsidRPr="00F511A5">
              <w:rPr>
                <w:lang w:eastAsia="en-US"/>
              </w:rPr>
              <w:t>Addition of NR-DC TC 8.2.2.3.2-SRB3 and split SRB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011C1A" w14:textId="77777777" w:rsidR="005979E7" w:rsidRPr="00F511A5" w:rsidRDefault="005979E7" w:rsidP="00F17634">
            <w:pPr>
              <w:pStyle w:val="TAC"/>
              <w:rPr>
                <w:lang w:eastAsia="en-US"/>
              </w:rPr>
            </w:pPr>
            <w:r w:rsidRPr="00F511A5">
              <w:rPr>
                <w:lang w:eastAsia="en-US"/>
              </w:rPr>
              <w:t>16.8.0</w:t>
            </w:r>
          </w:p>
        </w:tc>
      </w:tr>
      <w:tr w:rsidR="005979E7" w:rsidRPr="00F511A5" w14:paraId="2CFCB98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1A69C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590C6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3D90BB" w14:textId="77777777" w:rsidR="005979E7" w:rsidRPr="00F511A5" w:rsidRDefault="005979E7" w:rsidP="00F17634">
            <w:pPr>
              <w:pStyle w:val="TAC"/>
              <w:rPr>
                <w:lang w:eastAsia="en-US"/>
              </w:rPr>
            </w:pPr>
            <w:r w:rsidRPr="00F511A5">
              <w:rPr>
                <w:lang w:eastAsia="en-US"/>
              </w:rPr>
              <w:t>R5-213078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E60A15" w14:textId="77777777" w:rsidR="005979E7" w:rsidRPr="00F511A5" w:rsidRDefault="005979E7" w:rsidP="00F17634">
            <w:pPr>
              <w:pStyle w:val="TAC"/>
              <w:rPr>
                <w:lang w:eastAsia="en-US"/>
              </w:rPr>
            </w:pPr>
            <w:r w:rsidRPr="00F511A5">
              <w:rPr>
                <w:lang w:eastAsia="en-US"/>
              </w:rPr>
              <w:t>2242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1DB1A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3545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B1BCD8" w14:textId="77777777" w:rsidR="005979E7" w:rsidRPr="00F511A5" w:rsidRDefault="005979E7" w:rsidP="00F17634">
            <w:pPr>
              <w:pStyle w:val="TAL"/>
              <w:rPr>
                <w:lang w:eastAsia="en-US"/>
              </w:rPr>
            </w:pPr>
            <w:r w:rsidRPr="00F511A5">
              <w:rPr>
                <w:lang w:eastAsia="en-US"/>
              </w:rPr>
              <w:t>Update test case 8.2.4.2.1.1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A6AB0B" w14:textId="77777777" w:rsidR="005979E7" w:rsidRPr="00F511A5" w:rsidRDefault="005979E7" w:rsidP="00F17634">
            <w:pPr>
              <w:pStyle w:val="TAC"/>
              <w:rPr>
                <w:lang w:eastAsia="en-US"/>
              </w:rPr>
            </w:pPr>
            <w:r w:rsidRPr="00F511A5">
              <w:rPr>
                <w:lang w:eastAsia="en-US"/>
              </w:rPr>
              <w:t>16.8.0</w:t>
            </w:r>
          </w:p>
        </w:tc>
      </w:tr>
      <w:tr w:rsidR="005979E7" w:rsidRPr="00F511A5" w14:paraId="29A7B2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6659B7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0961D8"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FB7802" w14:textId="77777777" w:rsidR="005979E7" w:rsidRPr="00F511A5" w:rsidRDefault="005979E7" w:rsidP="00F17634">
            <w:pPr>
              <w:pStyle w:val="TAC"/>
              <w:rPr>
                <w:lang w:eastAsia="en-US"/>
              </w:rPr>
            </w:pPr>
            <w:r w:rsidRPr="00F511A5">
              <w:rPr>
                <w:lang w:eastAsia="en-US"/>
              </w:rPr>
              <w:t>R5-213108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37A4B8" w14:textId="77777777" w:rsidR="005979E7" w:rsidRPr="00F511A5" w:rsidRDefault="005979E7" w:rsidP="00F17634">
            <w:pPr>
              <w:pStyle w:val="TAC"/>
              <w:rPr>
                <w:lang w:eastAsia="en-US"/>
              </w:rPr>
            </w:pPr>
            <w:r w:rsidRPr="00F511A5">
              <w:rPr>
                <w:lang w:eastAsia="en-US"/>
              </w:rPr>
              <w:t>2247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B6DEF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9485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D0267B" w14:textId="77777777" w:rsidR="005979E7" w:rsidRPr="00F511A5" w:rsidRDefault="005979E7" w:rsidP="00F17634">
            <w:pPr>
              <w:pStyle w:val="TAL"/>
              <w:rPr>
                <w:lang w:eastAsia="en-US"/>
              </w:rPr>
            </w:pPr>
            <w:r w:rsidRPr="00F511A5">
              <w:rPr>
                <w:lang w:eastAsia="en-US"/>
              </w:rPr>
              <w:t>Correction to 5GMM test case 9.1.5.1.3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60FBC6" w14:textId="77777777" w:rsidR="005979E7" w:rsidRPr="00F511A5" w:rsidRDefault="005979E7" w:rsidP="00F17634">
            <w:pPr>
              <w:pStyle w:val="TAC"/>
              <w:rPr>
                <w:lang w:eastAsia="en-US"/>
              </w:rPr>
            </w:pPr>
            <w:r w:rsidRPr="00F511A5">
              <w:rPr>
                <w:lang w:eastAsia="en-US"/>
              </w:rPr>
              <w:t>16.8.0</w:t>
            </w:r>
          </w:p>
        </w:tc>
      </w:tr>
      <w:tr w:rsidR="005979E7" w:rsidRPr="00F511A5" w14:paraId="6ADF7C8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787F1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B183D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1B455E" w14:textId="77777777" w:rsidR="005979E7" w:rsidRPr="00F511A5" w:rsidRDefault="005979E7" w:rsidP="00F17634">
            <w:pPr>
              <w:pStyle w:val="TAC"/>
              <w:rPr>
                <w:lang w:eastAsia="en-US"/>
              </w:rPr>
            </w:pPr>
            <w:r w:rsidRPr="00F511A5">
              <w:rPr>
                <w:lang w:eastAsia="en-US"/>
              </w:rPr>
              <w:t>R5-213111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40E976" w14:textId="77777777" w:rsidR="005979E7" w:rsidRPr="00F511A5" w:rsidRDefault="005979E7" w:rsidP="00F17634">
            <w:pPr>
              <w:pStyle w:val="TAC"/>
              <w:rPr>
                <w:lang w:eastAsia="en-US"/>
              </w:rPr>
            </w:pPr>
            <w:r w:rsidRPr="00F511A5">
              <w:rPr>
                <w:lang w:eastAsia="en-US"/>
              </w:rPr>
              <w:t>2249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49243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FE51D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970152" w14:textId="77777777" w:rsidR="005979E7" w:rsidRPr="00F511A5" w:rsidRDefault="005979E7" w:rsidP="00F17634">
            <w:pPr>
              <w:pStyle w:val="TAL"/>
              <w:rPr>
                <w:lang w:eastAsia="en-US"/>
              </w:rPr>
            </w:pPr>
            <w:r w:rsidRPr="00F511A5">
              <w:rPr>
                <w:lang w:eastAsia="en-US"/>
              </w:rPr>
              <w:t>Correction to EN-DC SM Test case 10.2.2.1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1A7AA2" w14:textId="77777777" w:rsidR="005979E7" w:rsidRPr="00F511A5" w:rsidRDefault="005979E7" w:rsidP="00F17634">
            <w:pPr>
              <w:pStyle w:val="TAC"/>
              <w:rPr>
                <w:lang w:eastAsia="en-US"/>
              </w:rPr>
            </w:pPr>
            <w:r w:rsidRPr="00F511A5">
              <w:rPr>
                <w:lang w:eastAsia="en-US"/>
              </w:rPr>
              <w:t>16.8.0</w:t>
            </w:r>
          </w:p>
        </w:tc>
      </w:tr>
      <w:tr w:rsidR="005979E7" w:rsidRPr="00F511A5" w14:paraId="7DBAEAB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B8510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09769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17AB7F" w14:textId="77777777" w:rsidR="005979E7" w:rsidRPr="00F511A5" w:rsidRDefault="005979E7" w:rsidP="00F17634">
            <w:pPr>
              <w:pStyle w:val="TAC"/>
              <w:rPr>
                <w:lang w:eastAsia="en-US"/>
              </w:rPr>
            </w:pPr>
            <w:r w:rsidRPr="00F511A5">
              <w:rPr>
                <w:lang w:eastAsia="en-US"/>
              </w:rPr>
              <w:t>R5-213112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1AC76E" w14:textId="77777777" w:rsidR="005979E7" w:rsidRPr="00F511A5" w:rsidRDefault="005979E7" w:rsidP="00F17634">
            <w:pPr>
              <w:pStyle w:val="TAC"/>
              <w:rPr>
                <w:lang w:eastAsia="en-US"/>
              </w:rPr>
            </w:pPr>
            <w:r w:rsidRPr="00F511A5">
              <w:rPr>
                <w:lang w:eastAsia="en-US"/>
              </w:rPr>
              <w:t>2250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61ABD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094E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076D0D" w14:textId="77777777" w:rsidR="005979E7" w:rsidRPr="00F511A5" w:rsidRDefault="005979E7" w:rsidP="00F17634">
            <w:pPr>
              <w:pStyle w:val="TAL"/>
              <w:rPr>
                <w:lang w:eastAsia="en-US"/>
              </w:rPr>
            </w:pPr>
            <w:r w:rsidRPr="00F511A5">
              <w:rPr>
                <w:lang w:eastAsia="en-US"/>
              </w:rPr>
              <w:t>Update to NR RRC test cases 8.1.1.1.1 and 8.1.1.1.2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EF91D9" w14:textId="77777777" w:rsidR="005979E7" w:rsidRPr="00F511A5" w:rsidRDefault="005979E7" w:rsidP="00F17634">
            <w:pPr>
              <w:pStyle w:val="TAC"/>
              <w:rPr>
                <w:lang w:eastAsia="en-US"/>
              </w:rPr>
            </w:pPr>
            <w:r w:rsidRPr="00F511A5">
              <w:rPr>
                <w:lang w:eastAsia="en-US"/>
              </w:rPr>
              <w:t>16.8.0</w:t>
            </w:r>
          </w:p>
        </w:tc>
      </w:tr>
      <w:tr w:rsidR="005979E7" w:rsidRPr="00F511A5" w14:paraId="2D0A37E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CAD01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9CB32E"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92BC7B" w14:textId="77777777" w:rsidR="005979E7" w:rsidRPr="00F511A5" w:rsidRDefault="005979E7" w:rsidP="00F17634">
            <w:pPr>
              <w:pStyle w:val="TAC"/>
              <w:rPr>
                <w:lang w:eastAsia="en-US"/>
              </w:rPr>
            </w:pPr>
            <w:r w:rsidRPr="00F511A5">
              <w:rPr>
                <w:lang w:eastAsia="en-US"/>
              </w:rPr>
              <w:t>R5-213113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55B38A" w14:textId="77777777" w:rsidR="005979E7" w:rsidRPr="00F511A5" w:rsidRDefault="005979E7" w:rsidP="00F17634">
            <w:pPr>
              <w:pStyle w:val="TAC"/>
              <w:rPr>
                <w:lang w:eastAsia="en-US"/>
              </w:rPr>
            </w:pPr>
            <w:r w:rsidRPr="00F511A5">
              <w:rPr>
                <w:lang w:eastAsia="en-US"/>
              </w:rPr>
              <w:t>2251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D5B4E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8936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06CFED" w14:textId="77777777" w:rsidR="005979E7" w:rsidRPr="00F511A5" w:rsidRDefault="005979E7" w:rsidP="00F17634">
            <w:pPr>
              <w:pStyle w:val="TAL"/>
              <w:rPr>
                <w:lang w:eastAsia="en-US"/>
              </w:rPr>
            </w:pPr>
            <w:r w:rsidRPr="00F511A5">
              <w:rPr>
                <w:lang w:eastAsia="en-US"/>
              </w:rPr>
              <w:t>Update to NR RRC test cases 8.1.3.1.23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637EF4" w14:textId="77777777" w:rsidR="005979E7" w:rsidRPr="00F511A5" w:rsidRDefault="005979E7" w:rsidP="00F17634">
            <w:pPr>
              <w:pStyle w:val="TAC"/>
              <w:rPr>
                <w:lang w:eastAsia="en-US"/>
              </w:rPr>
            </w:pPr>
            <w:r w:rsidRPr="00F511A5">
              <w:rPr>
                <w:lang w:eastAsia="en-US"/>
              </w:rPr>
              <w:t>16.8.0</w:t>
            </w:r>
          </w:p>
        </w:tc>
      </w:tr>
      <w:tr w:rsidR="005979E7" w:rsidRPr="00F511A5" w14:paraId="33D05E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0F438D"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9F5F9F"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D244A14" w14:textId="77777777" w:rsidR="005979E7" w:rsidRPr="00F511A5" w:rsidRDefault="005979E7" w:rsidP="00F17634">
            <w:pPr>
              <w:pStyle w:val="TAC"/>
              <w:rPr>
                <w:lang w:eastAsia="en-US"/>
              </w:rPr>
            </w:pPr>
            <w:r w:rsidRPr="00F511A5">
              <w:rPr>
                <w:lang w:eastAsia="en-US"/>
              </w:rPr>
              <w:t>R5-213117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3AA9B8" w14:textId="77777777" w:rsidR="005979E7" w:rsidRPr="00F511A5" w:rsidRDefault="005979E7" w:rsidP="00F17634">
            <w:pPr>
              <w:pStyle w:val="TAC"/>
              <w:rPr>
                <w:lang w:eastAsia="en-US"/>
              </w:rPr>
            </w:pPr>
            <w:r w:rsidRPr="00F511A5">
              <w:rPr>
                <w:lang w:eastAsia="en-US"/>
              </w:rPr>
              <w:t>2252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8DEA7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696D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984C16" w14:textId="77777777" w:rsidR="005979E7" w:rsidRPr="00F511A5" w:rsidRDefault="005979E7" w:rsidP="00F17634">
            <w:pPr>
              <w:pStyle w:val="TAL"/>
              <w:rPr>
                <w:lang w:eastAsia="en-US"/>
              </w:rPr>
            </w:pPr>
            <w:r w:rsidRPr="00F511A5">
              <w:rPr>
                <w:lang w:eastAsia="en-US"/>
              </w:rPr>
              <w:t>Correction of NR test cases 9.1.5.1.3a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ABBF23" w14:textId="77777777" w:rsidR="005979E7" w:rsidRPr="00F511A5" w:rsidRDefault="005979E7" w:rsidP="00F17634">
            <w:pPr>
              <w:pStyle w:val="TAC"/>
              <w:rPr>
                <w:lang w:eastAsia="en-US"/>
              </w:rPr>
            </w:pPr>
            <w:r w:rsidRPr="00F511A5">
              <w:rPr>
                <w:lang w:eastAsia="en-US"/>
              </w:rPr>
              <w:t>16.8.0</w:t>
            </w:r>
          </w:p>
        </w:tc>
      </w:tr>
      <w:tr w:rsidR="005979E7" w:rsidRPr="00F511A5" w14:paraId="6E5275F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CE1A0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CA257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0BF74F" w14:textId="77777777" w:rsidR="005979E7" w:rsidRPr="00F511A5" w:rsidRDefault="005979E7" w:rsidP="00F17634">
            <w:pPr>
              <w:pStyle w:val="TAC"/>
              <w:rPr>
                <w:lang w:eastAsia="en-US"/>
              </w:rPr>
            </w:pPr>
            <w:r w:rsidRPr="00F511A5">
              <w:rPr>
                <w:lang w:eastAsia="en-US"/>
              </w:rPr>
              <w:t>R5-213121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1B6A90" w14:textId="77777777" w:rsidR="005979E7" w:rsidRPr="00F511A5" w:rsidRDefault="005979E7" w:rsidP="00F17634">
            <w:pPr>
              <w:pStyle w:val="TAC"/>
              <w:rPr>
                <w:lang w:eastAsia="en-US"/>
              </w:rPr>
            </w:pPr>
            <w:r w:rsidRPr="00F511A5">
              <w:rPr>
                <w:lang w:eastAsia="en-US"/>
              </w:rPr>
              <w:t>2254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D4007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237DA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9812AA" w14:textId="77777777" w:rsidR="005979E7" w:rsidRPr="00F511A5" w:rsidRDefault="005979E7" w:rsidP="00F17634">
            <w:pPr>
              <w:pStyle w:val="TAL"/>
              <w:rPr>
                <w:lang w:eastAsia="en-US"/>
              </w:rPr>
            </w:pPr>
            <w:r w:rsidRPr="00F511A5">
              <w:rPr>
                <w:lang w:eastAsia="en-US"/>
              </w:rPr>
              <w:t>Editorial Correction to NR RRC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10B090" w14:textId="77777777" w:rsidR="005979E7" w:rsidRPr="00F511A5" w:rsidRDefault="005979E7" w:rsidP="00F17634">
            <w:pPr>
              <w:pStyle w:val="TAC"/>
              <w:rPr>
                <w:lang w:eastAsia="en-US"/>
              </w:rPr>
            </w:pPr>
            <w:r w:rsidRPr="00F511A5">
              <w:rPr>
                <w:lang w:eastAsia="en-US"/>
              </w:rPr>
              <w:t>16.8.0</w:t>
            </w:r>
          </w:p>
        </w:tc>
      </w:tr>
      <w:tr w:rsidR="005979E7" w:rsidRPr="00F511A5" w14:paraId="7424C4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84E6C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96ADA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9174AD" w14:textId="77777777" w:rsidR="005979E7" w:rsidRPr="00F511A5" w:rsidRDefault="005979E7" w:rsidP="00F17634">
            <w:pPr>
              <w:pStyle w:val="TAC"/>
              <w:rPr>
                <w:lang w:eastAsia="en-US"/>
              </w:rPr>
            </w:pPr>
            <w:r w:rsidRPr="00F511A5">
              <w:rPr>
                <w:lang w:eastAsia="en-US"/>
              </w:rPr>
              <w:t>R5-213132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35FED9" w14:textId="77777777" w:rsidR="005979E7" w:rsidRPr="00F511A5" w:rsidRDefault="005979E7" w:rsidP="00F17634">
            <w:pPr>
              <w:pStyle w:val="TAC"/>
              <w:rPr>
                <w:lang w:eastAsia="en-US"/>
              </w:rPr>
            </w:pPr>
            <w:r w:rsidRPr="00F511A5">
              <w:rPr>
                <w:lang w:eastAsia="en-US"/>
              </w:rPr>
              <w:t>2255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7E70D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BB05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D4AE96" w14:textId="77777777" w:rsidR="005979E7" w:rsidRPr="00F511A5" w:rsidRDefault="005979E7" w:rsidP="00F17634">
            <w:pPr>
              <w:pStyle w:val="TAL"/>
              <w:rPr>
                <w:lang w:eastAsia="en-US"/>
              </w:rPr>
            </w:pPr>
            <w:r w:rsidRPr="00F511A5">
              <w:rPr>
                <w:lang w:eastAsia="en-US"/>
              </w:rPr>
              <w:t>Correction to NR MAC test case 7.1.1.9.1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3A7EF2" w14:textId="77777777" w:rsidR="005979E7" w:rsidRPr="00F511A5" w:rsidRDefault="005979E7" w:rsidP="00F17634">
            <w:pPr>
              <w:pStyle w:val="TAC"/>
              <w:rPr>
                <w:lang w:eastAsia="en-US"/>
              </w:rPr>
            </w:pPr>
            <w:r w:rsidRPr="00F511A5">
              <w:rPr>
                <w:lang w:eastAsia="en-US"/>
              </w:rPr>
              <w:t>16.8.0</w:t>
            </w:r>
          </w:p>
        </w:tc>
      </w:tr>
      <w:tr w:rsidR="005979E7" w:rsidRPr="00F511A5" w14:paraId="30FF8AB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880B3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23B88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6A70E0" w14:textId="77777777" w:rsidR="005979E7" w:rsidRPr="00F511A5" w:rsidRDefault="005979E7" w:rsidP="00F17634">
            <w:pPr>
              <w:pStyle w:val="TAC"/>
              <w:rPr>
                <w:lang w:eastAsia="en-US"/>
              </w:rPr>
            </w:pPr>
            <w:r w:rsidRPr="00F511A5">
              <w:rPr>
                <w:lang w:eastAsia="en-US"/>
              </w:rPr>
              <w:t>R5-213161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7921CF" w14:textId="77777777" w:rsidR="005979E7" w:rsidRPr="00F511A5" w:rsidRDefault="005979E7" w:rsidP="00F17634">
            <w:pPr>
              <w:pStyle w:val="TAC"/>
              <w:rPr>
                <w:lang w:eastAsia="en-US"/>
              </w:rPr>
            </w:pPr>
            <w:r w:rsidRPr="00F511A5">
              <w:rPr>
                <w:lang w:eastAsia="en-US"/>
              </w:rPr>
              <w:t>2256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12D34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3FEC7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5E4D84" w14:textId="77777777" w:rsidR="005979E7" w:rsidRPr="00F511A5" w:rsidRDefault="005979E7" w:rsidP="00F17634">
            <w:pPr>
              <w:pStyle w:val="TAL"/>
              <w:rPr>
                <w:lang w:eastAsia="en-US"/>
              </w:rPr>
            </w:pPr>
            <w:r w:rsidRPr="00F511A5">
              <w:rPr>
                <w:lang w:eastAsia="en-US"/>
              </w:rPr>
              <w:t>Update test case 10.2.1.1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D0B013" w14:textId="77777777" w:rsidR="005979E7" w:rsidRPr="00F511A5" w:rsidRDefault="005979E7" w:rsidP="00F17634">
            <w:pPr>
              <w:pStyle w:val="TAC"/>
              <w:rPr>
                <w:lang w:eastAsia="en-US"/>
              </w:rPr>
            </w:pPr>
            <w:r w:rsidRPr="00F511A5">
              <w:rPr>
                <w:lang w:eastAsia="en-US"/>
              </w:rPr>
              <w:t>16.8.0</w:t>
            </w:r>
          </w:p>
        </w:tc>
      </w:tr>
      <w:tr w:rsidR="005979E7" w:rsidRPr="00F511A5" w14:paraId="47A036F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786E3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28D32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394839" w14:textId="77777777" w:rsidR="005979E7" w:rsidRPr="00F511A5" w:rsidRDefault="005979E7" w:rsidP="00F17634">
            <w:pPr>
              <w:pStyle w:val="TAC"/>
              <w:rPr>
                <w:lang w:eastAsia="en-US"/>
              </w:rPr>
            </w:pPr>
            <w:r w:rsidRPr="00F511A5">
              <w:rPr>
                <w:lang w:eastAsia="en-US"/>
              </w:rPr>
              <w:t>R5-213163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94905E" w14:textId="77777777" w:rsidR="005979E7" w:rsidRPr="00F511A5" w:rsidRDefault="005979E7" w:rsidP="00F17634">
            <w:pPr>
              <w:pStyle w:val="TAC"/>
              <w:rPr>
                <w:lang w:eastAsia="en-US"/>
              </w:rPr>
            </w:pPr>
            <w:r w:rsidRPr="00F511A5">
              <w:rPr>
                <w:lang w:eastAsia="en-US"/>
              </w:rPr>
              <w:t>2257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7341F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B55B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7954AC" w14:textId="77777777" w:rsidR="005979E7" w:rsidRPr="00F511A5" w:rsidRDefault="005979E7" w:rsidP="00F17634">
            <w:pPr>
              <w:pStyle w:val="TAL"/>
              <w:rPr>
                <w:lang w:eastAsia="en-US"/>
              </w:rPr>
            </w:pPr>
            <w:r w:rsidRPr="00F511A5">
              <w:rPr>
                <w:lang w:eastAsia="en-US"/>
              </w:rPr>
              <w:t>Correction to test case 6.4.1.2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B248CF" w14:textId="77777777" w:rsidR="005979E7" w:rsidRPr="00F511A5" w:rsidRDefault="005979E7" w:rsidP="00F17634">
            <w:pPr>
              <w:pStyle w:val="TAC"/>
              <w:rPr>
                <w:lang w:eastAsia="en-US"/>
              </w:rPr>
            </w:pPr>
            <w:r w:rsidRPr="00F511A5">
              <w:rPr>
                <w:lang w:eastAsia="en-US"/>
              </w:rPr>
              <w:t>16.8.0</w:t>
            </w:r>
          </w:p>
        </w:tc>
      </w:tr>
      <w:tr w:rsidR="005979E7" w:rsidRPr="00F511A5" w14:paraId="3839CA9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6A899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2E0F9F"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1A1A75" w14:textId="77777777" w:rsidR="005979E7" w:rsidRPr="00F511A5" w:rsidRDefault="005979E7" w:rsidP="00F17634">
            <w:pPr>
              <w:pStyle w:val="TAC"/>
              <w:rPr>
                <w:lang w:eastAsia="en-US"/>
              </w:rPr>
            </w:pPr>
            <w:r w:rsidRPr="00F511A5">
              <w:rPr>
                <w:lang w:eastAsia="en-US"/>
              </w:rPr>
              <w:t>R5-213164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75D038" w14:textId="77777777" w:rsidR="005979E7" w:rsidRPr="00F511A5" w:rsidRDefault="005979E7" w:rsidP="00F17634">
            <w:pPr>
              <w:pStyle w:val="TAC"/>
              <w:rPr>
                <w:lang w:eastAsia="en-US"/>
              </w:rPr>
            </w:pPr>
            <w:r w:rsidRPr="00F511A5">
              <w:rPr>
                <w:lang w:eastAsia="en-US"/>
              </w:rPr>
              <w:t>2258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C1ECC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A47DF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81E62A" w14:textId="77777777" w:rsidR="005979E7" w:rsidRPr="00F511A5" w:rsidRDefault="005979E7" w:rsidP="00F17634">
            <w:pPr>
              <w:pStyle w:val="TAL"/>
              <w:rPr>
                <w:lang w:eastAsia="en-US"/>
              </w:rPr>
            </w:pPr>
            <w:r w:rsidRPr="00F511A5">
              <w:rPr>
                <w:lang w:eastAsia="en-US"/>
              </w:rPr>
              <w:t>Update test case 10.2.1.2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67CD3F" w14:textId="77777777" w:rsidR="005979E7" w:rsidRPr="00F511A5" w:rsidRDefault="005979E7" w:rsidP="00F17634">
            <w:pPr>
              <w:pStyle w:val="TAC"/>
              <w:rPr>
                <w:lang w:eastAsia="en-US"/>
              </w:rPr>
            </w:pPr>
            <w:r w:rsidRPr="00F511A5">
              <w:rPr>
                <w:lang w:eastAsia="en-US"/>
              </w:rPr>
              <w:t>16.8.0</w:t>
            </w:r>
          </w:p>
        </w:tc>
      </w:tr>
      <w:tr w:rsidR="005979E7" w:rsidRPr="00F511A5" w14:paraId="769D72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1EFC5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C399D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F230E3" w14:textId="77777777" w:rsidR="005979E7" w:rsidRPr="00F511A5" w:rsidRDefault="005979E7" w:rsidP="00F17634">
            <w:pPr>
              <w:pStyle w:val="TAC"/>
              <w:rPr>
                <w:lang w:eastAsia="en-US"/>
              </w:rPr>
            </w:pPr>
            <w:r w:rsidRPr="00F511A5">
              <w:rPr>
                <w:lang w:eastAsia="en-US"/>
              </w:rPr>
              <w:t>R5-213185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4A557F" w14:textId="77777777" w:rsidR="005979E7" w:rsidRPr="00F511A5" w:rsidRDefault="005979E7" w:rsidP="00F17634">
            <w:pPr>
              <w:pStyle w:val="TAC"/>
              <w:rPr>
                <w:lang w:eastAsia="en-US"/>
              </w:rPr>
            </w:pPr>
            <w:r w:rsidRPr="00F511A5">
              <w:rPr>
                <w:lang w:eastAsia="en-US"/>
              </w:rPr>
              <w:t>2262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BECB9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9553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BB8654" w14:textId="77777777" w:rsidR="005979E7" w:rsidRPr="00F511A5" w:rsidRDefault="005979E7" w:rsidP="00F17634">
            <w:pPr>
              <w:pStyle w:val="TAL"/>
              <w:rPr>
                <w:lang w:eastAsia="en-US"/>
              </w:rPr>
            </w:pPr>
            <w:r w:rsidRPr="00F511A5">
              <w:rPr>
                <w:lang w:eastAsia="en-US"/>
              </w:rPr>
              <w:t>New MAC test case on 2-Step RACH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1D3595" w14:textId="77777777" w:rsidR="005979E7" w:rsidRPr="00F511A5" w:rsidRDefault="005979E7" w:rsidP="00F17634">
            <w:pPr>
              <w:pStyle w:val="TAC"/>
              <w:rPr>
                <w:lang w:eastAsia="en-US"/>
              </w:rPr>
            </w:pPr>
            <w:r w:rsidRPr="00F511A5">
              <w:rPr>
                <w:lang w:eastAsia="en-US"/>
              </w:rPr>
              <w:t>16.8.0</w:t>
            </w:r>
          </w:p>
        </w:tc>
      </w:tr>
      <w:tr w:rsidR="005979E7" w:rsidRPr="00F511A5" w14:paraId="027719C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43CB6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E00A4F"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F86040" w14:textId="77777777" w:rsidR="005979E7" w:rsidRPr="00F511A5" w:rsidRDefault="005979E7" w:rsidP="00F17634">
            <w:pPr>
              <w:pStyle w:val="TAC"/>
              <w:rPr>
                <w:lang w:eastAsia="en-US"/>
              </w:rPr>
            </w:pPr>
            <w:r w:rsidRPr="00F511A5">
              <w:rPr>
                <w:lang w:eastAsia="en-US"/>
              </w:rPr>
              <w:t>R5-213186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91524A" w14:textId="77777777" w:rsidR="005979E7" w:rsidRPr="00F511A5" w:rsidRDefault="005979E7" w:rsidP="00F17634">
            <w:pPr>
              <w:pStyle w:val="TAC"/>
              <w:rPr>
                <w:lang w:eastAsia="en-US"/>
              </w:rPr>
            </w:pPr>
            <w:r w:rsidRPr="00F511A5">
              <w:rPr>
                <w:lang w:eastAsia="en-US"/>
              </w:rPr>
              <w:t>2263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0EAEF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5AD1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17CC4C" w14:textId="77777777" w:rsidR="005979E7" w:rsidRPr="00F511A5" w:rsidRDefault="005979E7" w:rsidP="00F17634">
            <w:pPr>
              <w:pStyle w:val="TAL"/>
              <w:rPr>
                <w:lang w:eastAsia="en-US"/>
              </w:rPr>
            </w:pPr>
            <w:r w:rsidRPr="00F511A5">
              <w:rPr>
                <w:lang w:eastAsia="en-US"/>
              </w:rPr>
              <w:t>New MAC test case on 2-Step RACH Explicitly signalled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053961" w14:textId="77777777" w:rsidR="005979E7" w:rsidRPr="00F511A5" w:rsidRDefault="005979E7" w:rsidP="00F17634">
            <w:pPr>
              <w:pStyle w:val="TAC"/>
              <w:rPr>
                <w:lang w:eastAsia="en-US"/>
              </w:rPr>
            </w:pPr>
            <w:r w:rsidRPr="00F511A5">
              <w:rPr>
                <w:lang w:eastAsia="en-US"/>
              </w:rPr>
              <w:t>16.8.0</w:t>
            </w:r>
          </w:p>
        </w:tc>
      </w:tr>
      <w:tr w:rsidR="005979E7" w:rsidRPr="00F511A5" w14:paraId="794096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25A5F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5CBC10"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A79FA9" w14:textId="77777777" w:rsidR="005979E7" w:rsidRPr="00F511A5" w:rsidRDefault="005979E7" w:rsidP="00F17634">
            <w:pPr>
              <w:pStyle w:val="TAC"/>
              <w:rPr>
                <w:lang w:eastAsia="en-US"/>
              </w:rPr>
            </w:pPr>
            <w:r w:rsidRPr="00F511A5">
              <w:rPr>
                <w:lang w:eastAsia="en-US"/>
              </w:rPr>
              <w:t>R5-213277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A4D4F6" w14:textId="77777777" w:rsidR="005979E7" w:rsidRPr="00F511A5" w:rsidRDefault="005979E7" w:rsidP="00F17634">
            <w:pPr>
              <w:pStyle w:val="TAC"/>
              <w:rPr>
                <w:lang w:eastAsia="en-US"/>
              </w:rPr>
            </w:pPr>
            <w:r w:rsidRPr="00F511A5">
              <w:rPr>
                <w:lang w:eastAsia="en-US"/>
              </w:rPr>
              <w:t>2270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8AAE8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56F34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BFFF27" w14:textId="77777777" w:rsidR="005979E7" w:rsidRPr="00F511A5" w:rsidRDefault="005979E7" w:rsidP="00F17634">
            <w:pPr>
              <w:pStyle w:val="TAL"/>
              <w:rPr>
                <w:lang w:eastAsia="en-US"/>
              </w:rPr>
            </w:pPr>
            <w:r w:rsidRPr="00F511A5">
              <w:rPr>
                <w:lang w:eastAsia="en-US"/>
              </w:rPr>
              <w:t>Editorial correction to NR RRC test case 8.1.2.1.1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AC4784" w14:textId="77777777" w:rsidR="005979E7" w:rsidRPr="00F511A5" w:rsidRDefault="005979E7" w:rsidP="00F17634">
            <w:pPr>
              <w:pStyle w:val="TAC"/>
              <w:rPr>
                <w:lang w:eastAsia="en-US"/>
              </w:rPr>
            </w:pPr>
            <w:r w:rsidRPr="00F511A5">
              <w:rPr>
                <w:lang w:eastAsia="en-US"/>
              </w:rPr>
              <w:t>16.8.0</w:t>
            </w:r>
          </w:p>
        </w:tc>
      </w:tr>
      <w:tr w:rsidR="005979E7" w:rsidRPr="00F511A5" w14:paraId="63E7B1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E15146"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F7CFF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F1C890" w14:textId="77777777" w:rsidR="005979E7" w:rsidRPr="00F511A5" w:rsidRDefault="005979E7" w:rsidP="00F17634">
            <w:pPr>
              <w:pStyle w:val="TAC"/>
              <w:rPr>
                <w:lang w:eastAsia="en-US"/>
              </w:rPr>
            </w:pPr>
            <w:r w:rsidRPr="00F511A5">
              <w:rPr>
                <w:lang w:eastAsia="en-US"/>
              </w:rPr>
              <w:t>R5-213349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A81EFD" w14:textId="77777777" w:rsidR="005979E7" w:rsidRPr="00F511A5" w:rsidRDefault="005979E7" w:rsidP="00F17634">
            <w:pPr>
              <w:pStyle w:val="TAC"/>
              <w:rPr>
                <w:lang w:eastAsia="en-US"/>
              </w:rPr>
            </w:pPr>
            <w:r w:rsidRPr="00F511A5">
              <w:rPr>
                <w:lang w:eastAsia="en-US"/>
              </w:rPr>
              <w:t>2271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B9D89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B68B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161A4A" w14:textId="77777777" w:rsidR="005979E7" w:rsidRPr="00F511A5" w:rsidRDefault="005979E7" w:rsidP="00F17634">
            <w:pPr>
              <w:pStyle w:val="TAL"/>
              <w:rPr>
                <w:lang w:eastAsia="en-US"/>
              </w:rPr>
            </w:pPr>
            <w:r w:rsidRPr="00F511A5">
              <w:rPr>
                <w:lang w:eastAsia="en-US"/>
              </w:rPr>
              <w:t>Correction to NR Idle mode SOR test case 6.3.1.1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FB5B3B" w14:textId="77777777" w:rsidR="005979E7" w:rsidRPr="00F511A5" w:rsidRDefault="005979E7" w:rsidP="00F17634">
            <w:pPr>
              <w:pStyle w:val="TAC"/>
              <w:rPr>
                <w:lang w:eastAsia="en-US"/>
              </w:rPr>
            </w:pPr>
            <w:r w:rsidRPr="00F511A5">
              <w:rPr>
                <w:lang w:eastAsia="en-US"/>
              </w:rPr>
              <w:t>16.8.0</w:t>
            </w:r>
          </w:p>
        </w:tc>
      </w:tr>
      <w:tr w:rsidR="005979E7" w:rsidRPr="00F511A5" w14:paraId="153D9F1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9D481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E25CF1"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1435D6" w14:textId="77777777" w:rsidR="005979E7" w:rsidRPr="00F511A5" w:rsidRDefault="005979E7" w:rsidP="00F17634">
            <w:pPr>
              <w:pStyle w:val="TAC"/>
              <w:rPr>
                <w:lang w:eastAsia="en-US"/>
              </w:rPr>
            </w:pPr>
            <w:r w:rsidRPr="00F511A5">
              <w:rPr>
                <w:lang w:eastAsia="en-US"/>
              </w:rPr>
              <w:t>R5-213384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6213A2" w14:textId="77777777" w:rsidR="005979E7" w:rsidRPr="00F511A5" w:rsidRDefault="005979E7" w:rsidP="00F17634">
            <w:pPr>
              <w:pStyle w:val="TAC"/>
              <w:rPr>
                <w:lang w:eastAsia="en-US"/>
              </w:rPr>
            </w:pPr>
            <w:r w:rsidRPr="00F511A5">
              <w:rPr>
                <w:lang w:eastAsia="en-US"/>
              </w:rPr>
              <w:t>2273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97ECD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66D1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772EFD" w14:textId="77777777" w:rsidR="005979E7" w:rsidRPr="00F511A5" w:rsidRDefault="005979E7" w:rsidP="00F17634">
            <w:pPr>
              <w:pStyle w:val="TAL"/>
              <w:rPr>
                <w:lang w:eastAsia="en-US"/>
              </w:rPr>
            </w:pPr>
            <w:r w:rsidRPr="00F511A5">
              <w:rPr>
                <w:lang w:eastAsia="en-US"/>
              </w:rPr>
              <w:t>Update of CellGroupConfig for RRC TC 8.1.4.1.8.1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528178" w14:textId="77777777" w:rsidR="005979E7" w:rsidRPr="00F511A5" w:rsidRDefault="005979E7" w:rsidP="00F17634">
            <w:pPr>
              <w:pStyle w:val="TAC"/>
              <w:rPr>
                <w:lang w:eastAsia="en-US"/>
              </w:rPr>
            </w:pPr>
            <w:r w:rsidRPr="00F511A5">
              <w:rPr>
                <w:lang w:eastAsia="en-US"/>
              </w:rPr>
              <w:t>16.8.0</w:t>
            </w:r>
          </w:p>
        </w:tc>
      </w:tr>
      <w:tr w:rsidR="005979E7" w:rsidRPr="00F511A5" w14:paraId="3BC8EA3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0D7F5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DBE13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5C9B87" w14:textId="77777777" w:rsidR="005979E7" w:rsidRPr="00F511A5" w:rsidRDefault="005979E7" w:rsidP="00F17634">
            <w:pPr>
              <w:pStyle w:val="TAC"/>
              <w:rPr>
                <w:lang w:eastAsia="en-US"/>
              </w:rPr>
            </w:pPr>
            <w:r w:rsidRPr="00F511A5">
              <w:rPr>
                <w:lang w:eastAsia="en-US"/>
              </w:rPr>
              <w:t>R5-213401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C776FE" w14:textId="77777777" w:rsidR="005979E7" w:rsidRPr="00F511A5" w:rsidRDefault="005979E7" w:rsidP="00F17634">
            <w:pPr>
              <w:pStyle w:val="TAC"/>
              <w:rPr>
                <w:lang w:eastAsia="en-US"/>
              </w:rPr>
            </w:pPr>
            <w:r w:rsidRPr="00F511A5">
              <w:rPr>
                <w:lang w:eastAsia="en-US"/>
              </w:rPr>
              <w:t>2274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2CA5C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E14D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64A2B9" w14:textId="77777777" w:rsidR="005979E7" w:rsidRPr="00F511A5" w:rsidRDefault="005979E7" w:rsidP="00F17634">
            <w:pPr>
              <w:pStyle w:val="TAL"/>
              <w:rPr>
                <w:lang w:eastAsia="en-US"/>
              </w:rPr>
            </w:pPr>
            <w:r w:rsidRPr="00F511A5">
              <w:rPr>
                <w:lang w:eastAsia="en-US"/>
              </w:rPr>
              <w:t>Addition of unrestricted nr PDN parameter for Idle Mode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C34F61" w14:textId="77777777" w:rsidR="005979E7" w:rsidRPr="00F511A5" w:rsidRDefault="005979E7" w:rsidP="00F17634">
            <w:pPr>
              <w:pStyle w:val="TAC"/>
              <w:rPr>
                <w:lang w:eastAsia="en-US"/>
              </w:rPr>
            </w:pPr>
            <w:r w:rsidRPr="00F511A5">
              <w:rPr>
                <w:lang w:eastAsia="en-US"/>
              </w:rPr>
              <w:t>16.8.0</w:t>
            </w:r>
          </w:p>
        </w:tc>
      </w:tr>
      <w:tr w:rsidR="005979E7" w:rsidRPr="00F511A5" w14:paraId="4A3E3AB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CF461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C0E8B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ACF186" w14:textId="77777777" w:rsidR="005979E7" w:rsidRPr="00F511A5" w:rsidRDefault="005979E7" w:rsidP="00F17634">
            <w:pPr>
              <w:pStyle w:val="TAC"/>
              <w:rPr>
                <w:lang w:eastAsia="en-US"/>
              </w:rPr>
            </w:pPr>
            <w:r w:rsidRPr="00F511A5">
              <w:rPr>
                <w:lang w:eastAsia="en-US"/>
              </w:rPr>
              <w:t>R5-213402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BA863C" w14:textId="77777777" w:rsidR="005979E7" w:rsidRPr="00F511A5" w:rsidRDefault="005979E7" w:rsidP="00F17634">
            <w:pPr>
              <w:pStyle w:val="TAC"/>
              <w:rPr>
                <w:lang w:eastAsia="en-US"/>
              </w:rPr>
            </w:pPr>
            <w:r w:rsidRPr="00F511A5">
              <w:rPr>
                <w:lang w:eastAsia="en-US"/>
              </w:rPr>
              <w:t>2275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BC7C7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00DFA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915A31" w14:textId="77777777" w:rsidR="005979E7" w:rsidRPr="00F511A5" w:rsidRDefault="005979E7" w:rsidP="00F17634">
            <w:pPr>
              <w:pStyle w:val="TAL"/>
              <w:rPr>
                <w:lang w:eastAsia="en-US"/>
              </w:rPr>
            </w:pPr>
            <w:r w:rsidRPr="00F511A5">
              <w:rPr>
                <w:lang w:eastAsia="en-US"/>
              </w:rPr>
              <w:t>Addition of unrestricted nr PDN parameter for RRC Connection Management Procedures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E3DF720" w14:textId="77777777" w:rsidR="005979E7" w:rsidRPr="00F511A5" w:rsidRDefault="005979E7" w:rsidP="00F17634">
            <w:pPr>
              <w:pStyle w:val="TAC"/>
              <w:rPr>
                <w:lang w:eastAsia="en-US"/>
              </w:rPr>
            </w:pPr>
            <w:r w:rsidRPr="00F511A5">
              <w:rPr>
                <w:lang w:eastAsia="en-US"/>
              </w:rPr>
              <w:t>16.8.0</w:t>
            </w:r>
          </w:p>
        </w:tc>
      </w:tr>
      <w:tr w:rsidR="005979E7" w:rsidRPr="00F511A5" w14:paraId="5C7C872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5EC81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2EAC6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992FBC" w14:textId="77777777" w:rsidR="005979E7" w:rsidRPr="00F511A5" w:rsidRDefault="005979E7" w:rsidP="00F17634">
            <w:pPr>
              <w:pStyle w:val="TAC"/>
              <w:rPr>
                <w:lang w:eastAsia="en-US"/>
              </w:rPr>
            </w:pPr>
            <w:r w:rsidRPr="00F511A5">
              <w:rPr>
                <w:lang w:eastAsia="en-US"/>
              </w:rPr>
              <w:t>R5-213403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C8EEE0" w14:textId="77777777" w:rsidR="005979E7" w:rsidRPr="00F511A5" w:rsidRDefault="005979E7" w:rsidP="00F17634">
            <w:pPr>
              <w:pStyle w:val="TAC"/>
              <w:rPr>
                <w:lang w:eastAsia="en-US"/>
              </w:rPr>
            </w:pPr>
            <w:r w:rsidRPr="00F511A5">
              <w:rPr>
                <w:lang w:eastAsia="en-US"/>
              </w:rPr>
              <w:t>2276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80EE5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43D6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765EED" w14:textId="77777777" w:rsidR="005979E7" w:rsidRPr="00F511A5" w:rsidRDefault="005979E7" w:rsidP="00F17634">
            <w:pPr>
              <w:pStyle w:val="TAL"/>
              <w:rPr>
                <w:lang w:eastAsia="en-US"/>
              </w:rPr>
            </w:pPr>
            <w:r w:rsidRPr="00F511A5">
              <w:rPr>
                <w:lang w:eastAsia="en-US"/>
              </w:rPr>
              <w:t>Addition of unrestricted nr PDN parameter for RRC Handover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246D29" w14:textId="77777777" w:rsidR="005979E7" w:rsidRPr="00F511A5" w:rsidRDefault="005979E7" w:rsidP="00F17634">
            <w:pPr>
              <w:pStyle w:val="TAC"/>
              <w:rPr>
                <w:lang w:eastAsia="en-US"/>
              </w:rPr>
            </w:pPr>
            <w:r w:rsidRPr="00F511A5">
              <w:rPr>
                <w:lang w:eastAsia="en-US"/>
              </w:rPr>
              <w:t>16.8.0</w:t>
            </w:r>
          </w:p>
        </w:tc>
      </w:tr>
      <w:tr w:rsidR="005979E7" w:rsidRPr="00F511A5" w14:paraId="7EE4B4A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5A958D"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2811A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39D577" w14:textId="77777777" w:rsidR="005979E7" w:rsidRPr="00F511A5" w:rsidRDefault="005979E7" w:rsidP="00F17634">
            <w:pPr>
              <w:pStyle w:val="TAC"/>
              <w:rPr>
                <w:lang w:eastAsia="en-US"/>
              </w:rPr>
            </w:pPr>
            <w:r w:rsidRPr="00F511A5">
              <w:rPr>
                <w:lang w:eastAsia="en-US"/>
              </w:rPr>
              <w:t>R5-213404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BEE6A1" w14:textId="77777777" w:rsidR="005979E7" w:rsidRPr="00F511A5" w:rsidRDefault="005979E7" w:rsidP="00F17634">
            <w:pPr>
              <w:pStyle w:val="TAC"/>
              <w:rPr>
                <w:lang w:eastAsia="en-US"/>
              </w:rPr>
            </w:pPr>
            <w:r w:rsidRPr="00F511A5">
              <w:rPr>
                <w:lang w:eastAsia="en-US"/>
              </w:rPr>
              <w:t>2277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A2BBB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08CE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E5D41F" w14:textId="77777777" w:rsidR="005979E7" w:rsidRPr="00F511A5" w:rsidRDefault="005979E7" w:rsidP="00F17634">
            <w:pPr>
              <w:pStyle w:val="TAL"/>
              <w:rPr>
                <w:lang w:eastAsia="en-US"/>
              </w:rPr>
            </w:pPr>
            <w:r w:rsidRPr="00F511A5">
              <w:rPr>
                <w:lang w:eastAsia="en-US"/>
              </w:rPr>
              <w:t>Addition of unrestricted nr PDN parameter for RRC Others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076CC5" w14:textId="77777777" w:rsidR="005979E7" w:rsidRPr="00F511A5" w:rsidRDefault="005979E7" w:rsidP="00F17634">
            <w:pPr>
              <w:pStyle w:val="TAC"/>
              <w:rPr>
                <w:lang w:eastAsia="en-US"/>
              </w:rPr>
            </w:pPr>
            <w:r w:rsidRPr="00F511A5">
              <w:rPr>
                <w:lang w:eastAsia="en-US"/>
              </w:rPr>
              <w:t>16.8.0</w:t>
            </w:r>
          </w:p>
        </w:tc>
      </w:tr>
      <w:tr w:rsidR="005979E7" w:rsidRPr="00F511A5" w14:paraId="42E98F5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F36AD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57BEC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3DF8D6" w14:textId="77777777" w:rsidR="005979E7" w:rsidRPr="00F511A5" w:rsidRDefault="005979E7" w:rsidP="00F17634">
            <w:pPr>
              <w:pStyle w:val="TAC"/>
              <w:rPr>
                <w:lang w:eastAsia="en-US"/>
              </w:rPr>
            </w:pPr>
            <w:r w:rsidRPr="00F511A5">
              <w:rPr>
                <w:lang w:eastAsia="en-US"/>
              </w:rPr>
              <w:t>R5-213410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7FF3D9" w14:textId="77777777" w:rsidR="005979E7" w:rsidRPr="00F511A5" w:rsidRDefault="005979E7" w:rsidP="00F17634">
            <w:pPr>
              <w:pStyle w:val="TAC"/>
              <w:rPr>
                <w:lang w:eastAsia="en-US"/>
              </w:rPr>
            </w:pPr>
            <w:r w:rsidRPr="00F511A5">
              <w:rPr>
                <w:lang w:eastAsia="en-US"/>
              </w:rPr>
              <w:t>2125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BA97F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6480D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AEEAEE" w14:textId="77777777" w:rsidR="005979E7" w:rsidRPr="00F511A5" w:rsidRDefault="005979E7" w:rsidP="00F17634">
            <w:pPr>
              <w:pStyle w:val="TAL"/>
              <w:rPr>
                <w:lang w:eastAsia="en-US"/>
              </w:rPr>
            </w:pPr>
            <w:r w:rsidRPr="00F511A5">
              <w:rPr>
                <w:lang w:eastAsia="en-US"/>
              </w:rPr>
              <w:t>Corrections to NR MAC TC 7.1.1.3.9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778301" w14:textId="77777777" w:rsidR="005979E7" w:rsidRPr="00F511A5" w:rsidRDefault="005979E7" w:rsidP="00F17634">
            <w:pPr>
              <w:pStyle w:val="TAC"/>
              <w:rPr>
                <w:lang w:eastAsia="en-US"/>
              </w:rPr>
            </w:pPr>
            <w:r w:rsidRPr="00F511A5">
              <w:rPr>
                <w:lang w:eastAsia="en-US"/>
              </w:rPr>
              <w:t>16.8.0</w:t>
            </w:r>
          </w:p>
        </w:tc>
      </w:tr>
      <w:tr w:rsidR="005979E7" w:rsidRPr="00F511A5" w14:paraId="196F6E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2CA52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C83A2E"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6CEA53" w14:textId="77777777" w:rsidR="005979E7" w:rsidRPr="00F511A5" w:rsidRDefault="005979E7" w:rsidP="00F17634">
            <w:pPr>
              <w:pStyle w:val="TAC"/>
              <w:rPr>
                <w:lang w:eastAsia="en-US"/>
              </w:rPr>
            </w:pPr>
            <w:r w:rsidRPr="00F511A5">
              <w:rPr>
                <w:lang w:eastAsia="en-US"/>
              </w:rPr>
              <w:t>R5-213411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66567B" w14:textId="77777777" w:rsidR="005979E7" w:rsidRPr="00F511A5" w:rsidRDefault="005979E7" w:rsidP="00F17634">
            <w:pPr>
              <w:pStyle w:val="TAC"/>
              <w:rPr>
                <w:lang w:eastAsia="en-US"/>
              </w:rPr>
            </w:pPr>
            <w:r w:rsidRPr="00F511A5">
              <w:rPr>
                <w:lang w:eastAsia="en-US"/>
              </w:rPr>
              <w:t>2153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108ED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44A5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A103F4" w14:textId="77777777" w:rsidR="005979E7" w:rsidRPr="00F511A5" w:rsidRDefault="005979E7" w:rsidP="00F17634">
            <w:pPr>
              <w:pStyle w:val="TAL"/>
              <w:rPr>
                <w:lang w:eastAsia="en-US"/>
              </w:rPr>
            </w:pPr>
            <w:r w:rsidRPr="00F511A5">
              <w:rPr>
                <w:lang w:eastAsia="en-US"/>
              </w:rPr>
              <w:t>Correction to NR TC 8.1.3.1.13-SS/PBCH block and CSI-RS based intra-frequency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2152BB" w14:textId="77777777" w:rsidR="005979E7" w:rsidRPr="00F511A5" w:rsidRDefault="005979E7" w:rsidP="00F17634">
            <w:pPr>
              <w:pStyle w:val="TAC"/>
              <w:rPr>
                <w:lang w:eastAsia="en-US"/>
              </w:rPr>
            </w:pPr>
            <w:r w:rsidRPr="00F511A5">
              <w:rPr>
                <w:lang w:eastAsia="en-US"/>
              </w:rPr>
              <w:t>16.8.0</w:t>
            </w:r>
          </w:p>
        </w:tc>
      </w:tr>
      <w:tr w:rsidR="005979E7" w:rsidRPr="00F511A5" w14:paraId="7783C9E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DDE9AD"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65A6AD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C1BA16" w14:textId="77777777" w:rsidR="005979E7" w:rsidRPr="00F511A5" w:rsidRDefault="005979E7" w:rsidP="00F17634">
            <w:pPr>
              <w:pStyle w:val="TAC"/>
              <w:rPr>
                <w:lang w:eastAsia="en-US"/>
              </w:rPr>
            </w:pPr>
            <w:r w:rsidRPr="00F511A5">
              <w:rPr>
                <w:lang w:eastAsia="en-US"/>
              </w:rPr>
              <w:t>R5-213412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0C9AC2" w14:textId="77777777" w:rsidR="005979E7" w:rsidRPr="00F511A5" w:rsidRDefault="005979E7" w:rsidP="00F17634">
            <w:pPr>
              <w:pStyle w:val="TAC"/>
              <w:rPr>
                <w:lang w:eastAsia="en-US"/>
              </w:rPr>
            </w:pPr>
            <w:r w:rsidRPr="00F511A5">
              <w:rPr>
                <w:lang w:eastAsia="en-US"/>
              </w:rPr>
              <w:t>2156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99EA3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BBA6B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F66BD5" w14:textId="77777777" w:rsidR="005979E7" w:rsidRPr="00F511A5" w:rsidRDefault="005979E7" w:rsidP="00F17634">
            <w:pPr>
              <w:pStyle w:val="TAL"/>
              <w:rPr>
                <w:lang w:eastAsia="en-US"/>
              </w:rPr>
            </w:pPr>
            <w:r w:rsidRPr="00F511A5">
              <w:rPr>
                <w:lang w:eastAsia="en-US"/>
              </w:rPr>
              <w:t>Correction to ENDC TC 8.2.2.3.1-SRB3 and Split SRB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937F34" w14:textId="77777777" w:rsidR="005979E7" w:rsidRPr="00F511A5" w:rsidRDefault="005979E7" w:rsidP="00F17634">
            <w:pPr>
              <w:pStyle w:val="TAC"/>
              <w:rPr>
                <w:lang w:eastAsia="en-US"/>
              </w:rPr>
            </w:pPr>
            <w:r w:rsidRPr="00F511A5">
              <w:rPr>
                <w:lang w:eastAsia="en-US"/>
              </w:rPr>
              <w:t>16.8.0</w:t>
            </w:r>
          </w:p>
        </w:tc>
      </w:tr>
      <w:tr w:rsidR="005979E7" w:rsidRPr="00F511A5" w14:paraId="274CB9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E57ED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406C9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2933000" w14:textId="77777777" w:rsidR="005979E7" w:rsidRPr="00F511A5" w:rsidRDefault="005979E7" w:rsidP="00F17634">
            <w:pPr>
              <w:pStyle w:val="TAC"/>
              <w:rPr>
                <w:lang w:eastAsia="en-US"/>
              </w:rPr>
            </w:pPr>
            <w:r w:rsidRPr="00F511A5">
              <w:rPr>
                <w:lang w:eastAsia="en-US"/>
              </w:rPr>
              <w:t>R5-213413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A56AF5" w14:textId="77777777" w:rsidR="005979E7" w:rsidRPr="00F511A5" w:rsidRDefault="005979E7" w:rsidP="00F17634">
            <w:pPr>
              <w:pStyle w:val="TAC"/>
              <w:rPr>
                <w:lang w:eastAsia="en-US"/>
              </w:rPr>
            </w:pPr>
            <w:r w:rsidRPr="00F511A5">
              <w:rPr>
                <w:lang w:eastAsia="en-US"/>
              </w:rPr>
              <w:t>2135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05159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1B155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0F1E6B" w14:textId="77777777" w:rsidR="005979E7" w:rsidRPr="00F511A5" w:rsidRDefault="005979E7" w:rsidP="00F17634">
            <w:pPr>
              <w:pStyle w:val="TAL"/>
              <w:rPr>
                <w:lang w:eastAsia="en-US"/>
              </w:rPr>
            </w:pPr>
            <w:r w:rsidRPr="00F511A5">
              <w:rPr>
                <w:lang w:eastAsia="en-US"/>
              </w:rPr>
              <w:t>Correction to 5GMM test case 9.1.5.1.15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0EF153" w14:textId="77777777" w:rsidR="005979E7" w:rsidRPr="00F511A5" w:rsidRDefault="005979E7" w:rsidP="00F17634">
            <w:pPr>
              <w:pStyle w:val="TAC"/>
              <w:rPr>
                <w:lang w:eastAsia="en-US"/>
              </w:rPr>
            </w:pPr>
            <w:r w:rsidRPr="00F511A5">
              <w:rPr>
                <w:lang w:eastAsia="en-US"/>
              </w:rPr>
              <w:t>16.8.0</w:t>
            </w:r>
          </w:p>
        </w:tc>
      </w:tr>
      <w:tr w:rsidR="005979E7" w:rsidRPr="00F511A5" w14:paraId="690228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7F926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1F8EF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BBAF7C" w14:textId="77777777" w:rsidR="005979E7" w:rsidRPr="00F511A5" w:rsidRDefault="005979E7" w:rsidP="00F17634">
            <w:pPr>
              <w:pStyle w:val="TAC"/>
              <w:rPr>
                <w:lang w:eastAsia="en-US"/>
              </w:rPr>
            </w:pPr>
            <w:r w:rsidRPr="00F511A5">
              <w:rPr>
                <w:lang w:eastAsia="en-US"/>
              </w:rPr>
              <w:t>R5-213422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47EC28" w14:textId="77777777" w:rsidR="005979E7" w:rsidRPr="00F511A5" w:rsidRDefault="005979E7" w:rsidP="00F17634">
            <w:pPr>
              <w:pStyle w:val="TAC"/>
              <w:rPr>
                <w:lang w:eastAsia="en-US"/>
              </w:rPr>
            </w:pPr>
            <w:r w:rsidRPr="00F511A5">
              <w:rPr>
                <w:lang w:eastAsia="en-US"/>
              </w:rPr>
              <w:t>2174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3B98A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5BAAD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B4C23C" w14:textId="77777777" w:rsidR="005979E7" w:rsidRPr="00F511A5" w:rsidRDefault="005979E7" w:rsidP="00F17634">
            <w:pPr>
              <w:pStyle w:val="TAL"/>
              <w:rPr>
                <w:lang w:eastAsia="en-US"/>
              </w:rPr>
            </w:pPr>
            <w:r w:rsidRPr="00F511A5">
              <w:rPr>
                <w:lang w:eastAsia="en-US"/>
              </w:rPr>
              <w:t>Correction to 5G-SRVCC TC 8.1.3.2.6-MkHz typo</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8C4364" w14:textId="77777777" w:rsidR="005979E7" w:rsidRPr="00F511A5" w:rsidRDefault="005979E7" w:rsidP="00F17634">
            <w:pPr>
              <w:pStyle w:val="TAC"/>
              <w:rPr>
                <w:lang w:eastAsia="en-US"/>
              </w:rPr>
            </w:pPr>
            <w:r w:rsidRPr="00F511A5">
              <w:rPr>
                <w:lang w:eastAsia="en-US"/>
              </w:rPr>
              <w:t>16.8.0</w:t>
            </w:r>
          </w:p>
        </w:tc>
      </w:tr>
      <w:tr w:rsidR="005979E7" w:rsidRPr="00F511A5" w14:paraId="2100382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D7F46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1C8586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F455B5" w14:textId="77777777" w:rsidR="005979E7" w:rsidRPr="00F511A5" w:rsidRDefault="005979E7" w:rsidP="00F17634">
            <w:pPr>
              <w:pStyle w:val="TAC"/>
              <w:rPr>
                <w:lang w:eastAsia="en-US"/>
              </w:rPr>
            </w:pPr>
            <w:r w:rsidRPr="00F511A5">
              <w:rPr>
                <w:lang w:eastAsia="en-US"/>
              </w:rPr>
              <w:t>R5-213455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890F59" w14:textId="77777777" w:rsidR="005979E7" w:rsidRPr="00F511A5" w:rsidRDefault="005979E7" w:rsidP="00F17634">
            <w:pPr>
              <w:pStyle w:val="TAC"/>
              <w:rPr>
                <w:lang w:eastAsia="en-US"/>
              </w:rPr>
            </w:pPr>
            <w:r w:rsidRPr="00F511A5">
              <w:rPr>
                <w:lang w:eastAsia="en-US"/>
              </w:rPr>
              <w:t>2147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1E86D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28118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35CBC1" w14:textId="77777777" w:rsidR="005979E7" w:rsidRPr="00F511A5" w:rsidRDefault="005979E7" w:rsidP="00F17634">
            <w:pPr>
              <w:pStyle w:val="TAL"/>
              <w:rPr>
                <w:lang w:eastAsia="en-US"/>
              </w:rPr>
            </w:pPr>
            <w:r w:rsidRPr="00F511A5">
              <w:rPr>
                <w:lang w:eastAsia="en-US"/>
              </w:rPr>
              <w:t>Correction to NR TC 6.2.3.4-N2L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ED65ED1" w14:textId="77777777" w:rsidR="005979E7" w:rsidRPr="00F511A5" w:rsidRDefault="005979E7" w:rsidP="00F17634">
            <w:pPr>
              <w:pStyle w:val="TAC"/>
              <w:rPr>
                <w:lang w:eastAsia="en-US"/>
              </w:rPr>
            </w:pPr>
            <w:r w:rsidRPr="00F511A5">
              <w:rPr>
                <w:lang w:eastAsia="en-US"/>
              </w:rPr>
              <w:t>16.8.0</w:t>
            </w:r>
          </w:p>
        </w:tc>
      </w:tr>
      <w:tr w:rsidR="005979E7" w:rsidRPr="00F511A5" w14:paraId="1F67FC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768A1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9CFD2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A8CF14" w14:textId="77777777" w:rsidR="005979E7" w:rsidRPr="00F511A5" w:rsidRDefault="005979E7" w:rsidP="00F17634">
            <w:pPr>
              <w:pStyle w:val="TAC"/>
              <w:rPr>
                <w:lang w:eastAsia="en-US"/>
              </w:rPr>
            </w:pPr>
            <w:r w:rsidRPr="00F511A5">
              <w:rPr>
                <w:lang w:eastAsia="en-US"/>
              </w:rPr>
              <w:t>R5-213456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1D33AA" w14:textId="77777777" w:rsidR="005979E7" w:rsidRPr="00F511A5" w:rsidRDefault="005979E7" w:rsidP="00F17634">
            <w:pPr>
              <w:pStyle w:val="TAC"/>
              <w:rPr>
                <w:lang w:eastAsia="en-US"/>
              </w:rPr>
            </w:pPr>
            <w:r w:rsidRPr="00F511A5">
              <w:rPr>
                <w:lang w:eastAsia="en-US"/>
              </w:rPr>
              <w:t>2203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53F53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F263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D9FB31" w14:textId="77777777" w:rsidR="005979E7" w:rsidRPr="00F511A5" w:rsidRDefault="005979E7" w:rsidP="00F17634">
            <w:pPr>
              <w:pStyle w:val="TAL"/>
              <w:rPr>
                <w:lang w:eastAsia="en-US"/>
              </w:rPr>
            </w:pPr>
            <w:r w:rsidRPr="00F511A5">
              <w:rPr>
                <w:lang w:eastAsia="en-US"/>
              </w:rPr>
              <w:t>Addition of new test case 6.3.1.10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E864093" w14:textId="77777777" w:rsidR="005979E7" w:rsidRPr="00F511A5" w:rsidRDefault="005979E7" w:rsidP="00F17634">
            <w:pPr>
              <w:pStyle w:val="TAC"/>
              <w:rPr>
                <w:lang w:eastAsia="en-US"/>
              </w:rPr>
            </w:pPr>
            <w:r w:rsidRPr="00F511A5">
              <w:rPr>
                <w:lang w:eastAsia="en-US"/>
              </w:rPr>
              <w:t>16.8.0</w:t>
            </w:r>
          </w:p>
        </w:tc>
      </w:tr>
      <w:tr w:rsidR="005979E7" w:rsidRPr="00F511A5" w14:paraId="0303CB7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52786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E3280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831EA8" w14:textId="77777777" w:rsidR="005979E7" w:rsidRPr="00F511A5" w:rsidRDefault="005979E7" w:rsidP="00F17634">
            <w:pPr>
              <w:pStyle w:val="TAC"/>
              <w:rPr>
                <w:lang w:eastAsia="en-US"/>
              </w:rPr>
            </w:pPr>
            <w:r w:rsidRPr="00F511A5">
              <w:rPr>
                <w:lang w:eastAsia="en-US"/>
              </w:rPr>
              <w:t>R5-213457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3C00E1" w14:textId="77777777" w:rsidR="005979E7" w:rsidRPr="00F511A5" w:rsidRDefault="005979E7" w:rsidP="00F17634">
            <w:pPr>
              <w:pStyle w:val="TAC"/>
              <w:rPr>
                <w:lang w:eastAsia="en-US"/>
              </w:rPr>
            </w:pPr>
            <w:r w:rsidRPr="00F511A5">
              <w:rPr>
                <w:lang w:eastAsia="en-US"/>
              </w:rPr>
              <w:t>2234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FA762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939B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CBBA18" w14:textId="77777777" w:rsidR="005979E7" w:rsidRPr="00F511A5" w:rsidRDefault="005979E7" w:rsidP="00F17634">
            <w:pPr>
              <w:pStyle w:val="TAL"/>
              <w:rPr>
                <w:lang w:eastAsia="en-US"/>
              </w:rPr>
            </w:pPr>
            <w:r w:rsidRPr="00F511A5">
              <w:rPr>
                <w:lang w:eastAsia="en-US"/>
              </w:rPr>
              <w:t>Update of clearing RPLMN in Idle mode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AF0948" w14:textId="77777777" w:rsidR="005979E7" w:rsidRPr="00F511A5" w:rsidRDefault="005979E7" w:rsidP="00F17634">
            <w:pPr>
              <w:pStyle w:val="TAC"/>
              <w:rPr>
                <w:lang w:eastAsia="en-US"/>
              </w:rPr>
            </w:pPr>
            <w:r w:rsidRPr="00F511A5">
              <w:rPr>
                <w:lang w:eastAsia="en-US"/>
              </w:rPr>
              <w:t>16.8.0</w:t>
            </w:r>
          </w:p>
        </w:tc>
      </w:tr>
      <w:tr w:rsidR="005979E7" w:rsidRPr="00F511A5" w14:paraId="428BD05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A1C343"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CCC72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01A7B1" w14:textId="77777777" w:rsidR="005979E7" w:rsidRPr="00F511A5" w:rsidRDefault="005979E7" w:rsidP="00F17634">
            <w:pPr>
              <w:pStyle w:val="TAC"/>
              <w:rPr>
                <w:lang w:eastAsia="en-US"/>
              </w:rPr>
            </w:pPr>
            <w:r w:rsidRPr="00F511A5">
              <w:rPr>
                <w:lang w:eastAsia="en-US"/>
              </w:rPr>
              <w:t>R5-213458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8B20CC" w14:textId="77777777" w:rsidR="005979E7" w:rsidRPr="00F511A5" w:rsidRDefault="005979E7" w:rsidP="00F17634">
            <w:pPr>
              <w:pStyle w:val="TAC"/>
              <w:rPr>
                <w:lang w:eastAsia="en-US"/>
              </w:rPr>
            </w:pPr>
            <w:r w:rsidRPr="00F511A5">
              <w:rPr>
                <w:lang w:eastAsia="en-US"/>
              </w:rPr>
              <w:t>2149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75F05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936A8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6B2972" w14:textId="77777777" w:rsidR="005979E7" w:rsidRPr="00F511A5" w:rsidRDefault="005979E7" w:rsidP="00F17634">
            <w:pPr>
              <w:pStyle w:val="TAL"/>
              <w:rPr>
                <w:lang w:eastAsia="en-US"/>
              </w:rPr>
            </w:pPr>
            <w:r w:rsidRPr="00F511A5">
              <w:rPr>
                <w:lang w:eastAsia="en-US"/>
              </w:rPr>
              <w:t>Correction to NR TC 7.1.1.3.2b-Logical channel prioritization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21B0E3" w14:textId="77777777" w:rsidR="005979E7" w:rsidRPr="00F511A5" w:rsidRDefault="005979E7" w:rsidP="00F17634">
            <w:pPr>
              <w:pStyle w:val="TAC"/>
              <w:rPr>
                <w:lang w:eastAsia="en-US"/>
              </w:rPr>
            </w:pPr>
            <w:r w:rsidRPr="00F511A5">
              <w:rPr>
                <w:lang w:eastAsia="en-US"/>
              </w:rPr>
              <w:t>16.8.0</w:t>
            </w:r>
          </w:p>
        </w:tc>
      </w:tr>
      <w:tr w:rsidR="005979E7" w:rsidRPr="00F511A5" w14:paraId="6CE8F1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C3F48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88492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6BA899" w14:textId="77777777" w:rsidR="005979E7" w:rsidRPr="00F511A5" w:rsidRDefault="005979E7" w:rsidP="00F17634">
            <w:pPr>
              <w:pStyle w:val="TAC"/>
              <w:rPr>
                <w:lang w:eastAsia="en-US"/>
              </w:rPr>
            </w:pPr>
            <w:r w:rsidRPr="00F511A5">
              <w:rPr>
                <w:lang w:eastAsia="en-US"/>
              </w:rPr>
              <w:t>R5-213459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2FD558" w14:textId="77777777" w:rsidR="005979E7" w:rsidRPr="00F511A5" w:rsidRDefault="005979E7" w:rsidP="00F17634">
            <w:pPr>
              <w:pStyle w:val="TAC"/>
              <w:rPr>
                <w:lang w:eastAsia="en-US"/>
              </w:rPr>
            </w:pPr>
            <w:r w:rsidRPr="00F511A5">
              <w:rPr>
                <w:lang w:eastAsia="en-US"/>
              </w:rPr>
              <w:t>2221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1849B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CFD2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B968BB" w14:textId="77777777" w:rsidR="005979E7" w:rsidRPr="00F511A5" w:rsidRDefault="005979E7" w:rsidP="00F17634">
            <w:pPr>
              <w:pStyle w:val="TAL"/>
              <w:rPr>
                <w:lang w:eastAsia="en-US"/>
              </w:rPr>
            </w:pPr>
            <w:r w:rsidRPr="00F511A5">
              <w:rPr>
                <w:lang w:eastAsia="en-US"/>
              </w:rPr>
              <w:t>Corrections to NR5G MAC BWP TC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F39004" w14:textId="77777777" w:rsidR="005979E7" w:rsidRPr="00F511A5" w:rsidRDefault="005979E7" w:rsidP="00F17634">
            <w:pPr>
              <w:pStyle w:val="TAC"/>
              <w:rPr>
                <w:lang w:eastAsia="en-US"/>
              </w:rPr>
            </w:pPr>
            <w:r w:rsidRPr="00F511A5">
              <w:rPr>
                <w:lang w:eastAsia="en-US"/>
              </w:rPr>
              <w:t>16.8.0</w:t>
            </w:r>
          </w:p>
        </w:tc>
      </w:tr>
      <w:tr w:rsidR="005979E7" w:rsidRPr="00F511A5" w14:paraId="133B68D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89561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B7C22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9F8B23" w14:textId="77777777" w:rsidR="005979E7" w:rsidRPr="00F511A5" w:rsidRDefault="005979E7" w:rsidP="00F17634">
            <w:pPr>
              <w:pStyle w:val="TAC"/>
              <w:rPr>
                <w:lang w:eastAsia="en-US"/>
              </w:rPr>
            </w:pPr>
            <w:r w:rsidRPr="00F511A5">
              <w:rPr>
                <w:lang w:eastAsia="en-US"/>
              </w:rPr>
              <w:t>R5-213460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A99010" w14:textId="77777777" w:rsidR="005979E7" w:rsidRPr="00F511A5" w:rsidRDefault="005979E7" w:rsidP="00F17634">
            <w:pPr>
              <w:pStyle w:val="TAC"/>
              <w:rPr>
                <w:lang w:eastAsia="en-US"/>
              </w:rPr>
            </w:pPr>
            <w:r w:rsidRPr="00F511A5">
              <w:rPr>
                <w:lang w:eastAsia="en-US"/>
              </w:rPr>
              <w:t>2144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08813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51044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1ECD19" w14:textId="77777777" w:rsidR="005979E7" w:rsidRPr="00F511A5" w:rsidRDefault="005979E7" w:rsidP="00F17634">
            <w:pPr>
              <w:pStyle w:val="TAL"/>
              <w:rPr>
                <w:lang w:eastAsia="en-US"/>
              </w:rPr>
            </w:pPr>
            <w:r w:rsidRPr="00F511A5">
              <w:rPr>
                <w:lang w:eastAsia="en-US"/>
              </w:rPr>
              <w:t>Correction to RLC TCs to clarify reception of UL PDUs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AF0ABA" w14:textId="77777777" w:rsidR="005979E7" w:rsidRPr="00F511A5" w:rsidRDefault="005979E7" w:rsidP="00F17634">
            <w:pPr>
              <w:pStyle w:val="TAC"/>
              <w:rPr>
                <w:lang w:eastAsia="en-US"/>
              </w:rPr>
            </w:pPr>
            <w:r w:rsidRPr="00F511A5">
              <w:rPr>
                <w:lang w:eastAsia="en-US"/>
              </w:rPr>
              <w:t>16.8.0</w:t>
            </w:r>
          </w:p>
        </w:tc>
      </w:tr>
      <w:tr w:rsidR="005979E7" w:rsidRPr="00F511A5" w14:paraId="405627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3125AA"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7EE1BF"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A720F3" w14:textId="77777777" w:rsidR="005979E7" w:rsidRPr="00F511A5" w:rsidRDefault="005979E7" w:rsidP="00F17634">
            <w:pPr>
              <w:pStyle w:val="TAC"/>
              <w:rPr>
                <w:lang w:eastAsia="en-US"/>
              </w:rPr>
            </w:pPr>
            <w:r w:rsidRPr="00F511A5">
              <w:rPr>
                <w:lang w:eastAsia="en-US"/>
              </w:rPr>
              <w:t>R5-213461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A7C578" w14:textId="77777777" w:rsidR="005979E7" w:rsidRPr="00F511A5" w:rsidRDefault="005979E7" w:rsidP="00F17634">
            <w:pPr>
              <w:pStyle w:val="TAC"/>
              <w:rPr>
                <w:lang w:eastAsia="en-US"/>
              </w:rPr>
            </w:pPr>
            <w:r w:rsidRPr="00F511A5">
              <w:rPr>
                <w:lang w:eastAsia="en-US"/>
              </w:rPr>
              <w:t>2132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4F797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F3A1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79FD41" w14:textId="77777777" w:rsidR="005979E7" w:rsidRPr="00F511A5" w:rsidRDefault="005979E7" w:rsidP="00F17634">
            <w:pPr>
              <w:pStyle w:val="TAL"/>
              <w:rPr>
                <w:lang w:eastAsia="en-US"/>
              </w:rPr>
            </w:pPr>
            <w:r w:rsidRPr="00F511A5">
              <w:rPr>
                <w:lang w:eastAsia="en-US"/>
              </w:rPr>
              <w:t>Correction to NR PDCP test case 7.1.3.5.5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F58759" w14:textId="77777777" w:rsidR="005979E7" w:rsidRPr="00F511A5" w:rsidRDefault="005979E7" w:rsidP="00F17634">
            <w:pPr>
              <w:pStyle w:val="TAC"/>
              <w:rPr>
                <w:lang w:eastAsia="en-US"/>
              </w:rPr>
            </w:pPr>
            <w:r w:rsidRPr="00F511A5">
              <w:rPr>
                <w:lang w:eastAsia="en-US"/>
              </w:rPr>
              <w:t>16.8.0</w:t>
            </w:r>
          </w:p>
        </w:tc>
      </w:tr>
      <w:tr w:rsidR="005979E7" w:rsidRPr="00F511A5" w14:paraId="6D65957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4619E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5C308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BE3F58" w14:textId="77777777" w:rsidR="005979E7" w:rsidRPr="00F511A5" w:rsidRDefault="005979E7" w:rsidP="00F17634">
            <w:pPr>
              <w:pStyle w:val="TAC"/>
              <w:rPr>
                <w:lang w:eastAsia="en-US"/>
              </w:rPr>
            </w:pPr>
            <w:r w:rsidRPr="00F511A5">
              <w:rPr>
                <w:lang w:eastAsia="en-US"/>
              </w:rPr>
              <w:t>R5-213462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911BCA" w14:textId="77777777" w:rsidR="005979E7" w:rsidRPr="00F511A5" w:rsidRDefault="005979E7" w:rsidP="00F17634">
            <w:pPr>
              <w:pStyle w:val="TAC"/>
              <w:rPr>
                <w:lang w:eastAsia="en-US"/>
              </w:rPr>
            </w:pPr>
            <w:r w:rsidRPr="00F511A5">
              <w:rPr>
                <w:lang w:eastAsia="en-US"/>
              </w:rPr>
              <w:t>2145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E3E1E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5F67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15D6B5" w14:textId="77777777" w:rsidR="005979E7" w:rsidRPr="00F511A5" w:rsidRDefault="005979E7" w:rsidP="00F17634">
            <w:pPr>
              <w:pStyle w:val="TAL"/>
              <w:rPr>
                <w:lang w:eastAsia="en-US"/>
              </w:rPr>
            </w:pPr>
            <w:r w:rsidRPr="00F511A5">
              <w:rPr>
                <w:lang w:eastAsia="en-US"/>
              </w:rPr>
              <w:t>Correction to PDCP TCs to clarify reception of UL PDUs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DAC934" w14:textId="77777777" w:rsidR="005979E7" w:rsidRPr="00F511A5" w:rsidRDefault="005979E7" w:rsidP="00F17634">
            <w:pPr>
              <w:pStyle w:val="TAC"/>
              <w:rPr>
                <w:lang w:eastAsia="en-US"/>
              </w:rPr>
            </w:pPr>
            <w:r w:rsidRPr="00F511A5">
              <w:rPr>
                <w:lang w:eastAsia="en-US"/>
              </w:rPr>
              <w:t>16.8.0</w:t>
            </w:r>
          </w:p>
        </w:tc>
      </w:tr>
      <w:tr w:rsidR="005979E7" w:rsidRPr="00F511A5" w14:paraId="5C61A4F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251F8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373138"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680D95" w14:textId="77777777" w:rsidR="005979E7" w:rsidRPr="00F511A5" w:rsidRDefault="005979E7" w:rsidP="00F17634">
            <w:pPr>
              <w:pStyle w:val="TAC"/>
              <w:rPr>
                <w:lang w:eastAsia="en-US"/>
              </w:rPr>
            </w:pPr>
            <w:r w:rsidRPr="00F511A5">
              <w:rPr>
                <w:lang w:eastAsia="en-US"/>
              </w:rPr>
              <w:t>R5-213463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DDD79B" w14:textId="77777777" w:rsidR="005979E7" w:rsidRPr="00F511A5" w:rsidRDefault="005979E7" w:rsidP="00F17634">
            <w:pPr>
              <w:pStyle w:val="TAC"/>
              <w:rPr>
                <w:lang w:eastAsia="en-US"/>
              </w:rPr>
            </w:pPr>
            <w:r w:rsidRPr="00F511A5">
              <w:rPr>
                <w:lang w:eastAsia="en-US"/>
              </w:rPr>
              <w:t>2133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A544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3932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4324BF" w14:textId="77777777" w:rsidR="005979E7" w:rsidRPr="00F511A5" w:rsidRDefault="005979E7" w:rsidP="00F17634">
            <w:pPr>
              <w:pStyle w:val="TAL"/>
              <w:rPr>
                <w:lang w:eastAsia="en-US"/>
              </w:rPr>
            </w:pPr>
            <w:r w:rsidRPr="00F511A5">
              <w:rPr>
                <w:lang w:eastAsia="en-US"/>
              </w:rPr>
              <w:t>Correction of NR RRC test case 8.1.1.3.2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E59A6A" w14:textId="77777777" w:rsidR="005979E7" w:rsidRPr="00F511A5" w:rsidRDefault="005979E7" w:rsidP="00F17634">
            <w:pPr>
              <w:pStyle w:val="TAC"/>
              <w:rPr>
                <w:lang w:eastAsia="en-US"/>
              </w:rPr>
            </w:pPr>
            <w:r w:rsidRPr="00F511A5">
              <w:rPr>
                <w:lang w:eastAsia="en-US"/>
              </w:rPr>
              <w:t>16.8.0</w:t>
            </w:r>
          </w:p>
        </w:tc>
      </w:tr>
      <w:tr w:rsidR="005979E7" w:rsidRPr="00F511A5" w14:paraId="27945A0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030E2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43716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6301FE" w14:textId="77777777" w:rsidR="005979E7" w:rsidRPr="00F511A5" w:rsidRDefault="005979E7" w:rsidP="00F17634">
            <w:pPr>
              <w:pStyle w:val="TAC"/>
              <w:rPr>
                <w:lang w:eastAsia="en-US"/>
              </w:rPr>
            </w:pPr>
            <w:r w:rsidRPr="00F511A5">
              <w:rPr>
                <w:lang w:eastAsia="en-US"/>
              </w:rPr>
              <w:t>R5-213464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504B4E" w14:textId="77777777" w:rsidR="005979E7" w:rsidRPr="00F511A5" w:rsidRDefault="005979E7" w:rsidP="00F17634">
            <w:pPr>
              <w:pStyle w:val="TAC"/>
              <w:rPr>
                <w:lang w:eastAsia="en-US"/>
              </w:rPr>
            </w:pPr>
            <w:r w:rsidRPr="00F511A5">
              <w:rPr>
                <w:lang w:eastAsia="en-US"/>
              </w:rPr>
              <w:t>2209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65EDF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66F5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EB9243" w14:textId="77777777" w:rsidR="005979E7" w:rsidRPr="00F511A5" w:rsidRDefault="005979E7" w:rsidP="00F17634">
            <w:pPr>
              <w:pStyle w:val="TAL"/>
              <w:rPr>
                <w:lang w:eastAsia="en-US"/>
              </w:rPr>
            </w:pPr>
            <w:r w:rsidRPr="00F511A5">
              <w:rPr>
                <w:lang w:eastAsia="en-US"/>
              </w:rPr>
              <w:t>Editorial Updates to NR5G RRC Test Cases 8.1.1.2.1, 8.1.1.3.3 and 8.1.1.3.4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56F8D1" w14:textId="77777777" w:rsidR="005979E7" w:rsidRPr="00F511A5" w:rsidRDefault="005979E7" w:rsidP="00F17634">
            <w:pPr>
              <w:pStyle w:val="TAC"/>
              <w:rPr>
                <w:lang w:eastAsia="en-US"/>
              </w:rPr>
            </w:pPr>
            <w:r w:rsidRPr="00F511A5">
              <w:rPr>
                <w:lang w:eastAsia="en-US"/>
              </w:rPr>
              <w:t>16.8.0</w:t>
            </w:r>
          </w:p>
        </w:tc>
      </w:tr>
      <w:tr w:rsidR="005979E7" w:rsidRPr="00F511A5" w14:paraId="289DB3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4E417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324F4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18BAA7" w14:textId="77777777" w:rsidR="005979E7" w:rsidRPr="00F511A5" w:rsidRDefault="005979E7" w:rsidP="00F17634">
            <w:pPr>
              <w:pStyle w:val="TAC"/>
              <w:rPr>
                <w:lang w:eastAsia="en-US"/>
              </w:rPr>
            </w:pPr>
            <w:r w:rsidRPr="00F511A5">
              <w:rPr>
                <w:lang w:eastAsia="en-US"/>
              </w:rPr>
              <w:t>R5-213465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BD65D0" w14:textId="77777777" w:rsidR="005979E7" w:rsidRPr="00F511A5" w:rsidRDefault="005979E7" w:rsidP="00F17634">
            <w:pPr>
              <w:pStyle w:val="TAC"/>
              <w:rPr>
                <w:lang w:eastAsia="en-US"/>
              </w:rPr>
            </w:pPr>
            <w:r w:rsidRPr="00F511A5">
              <w:rPr>
                <w:lang w:eastAsia="en-US"/>
              </w:rPr>
              <w:t>2210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F77CC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7AE2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51CFD4" w14:textId="77777777" w:rsidR="005979E7" w:rsidRPr="00F511A5" w:rsidRDefault="005979E7" w:rsidP="00F17634">
            <w:pPr>
              <w:pStyle w:val="TAL"/>
              <w:rPr>
                <w:lang w:eastAsia="en-US"/>
              </w:rPr>
            </w:pPr>
            <w:r w:rsidRPr="00F511A5">
              <w:rPr>
                <w:lang w:eastAsia="en-US"/>
              </w:rPr>
              <w:t>Updates to NR5G RRC Test Case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9ECFFB" w14:textId="77777777" w:rsidR="005979E7" w:rsidRPr="00F511A5" w:rsidRDefault="005979E7" w:rsidP="00F17634">
            <w:pPr>
              <w:pStyle w:val="TAC"/>
              <w:rPr>
                <w:lang w:eastAsia="en-US"/>
              </w:rPr>
            </w:pPr>
            <w:r w:rsidRPr="00F511A5">
              <w:rPr>
                <w:lang w:eastAsia="en-US"/>
              </w:rPr>
              <w:t>16.8.0</w:t>
            </w:r>
          </w:p>
        </w:tc>
      </w:tr>
      <w:tr w:rsidR="005979E7" w:rsidRPr="00F511A5" w14:paraId="5D47D7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FAA98E" w14:textId="77777777" w:rsidR="005979E7" w:rsidRPr="00F511A5" w:rsidRDefault="005979E7" w:rsidP="00F17634">
            <w:pPr>
              <w:pStyle w:val="TAC"/>
              <w:rPr>
                <w:lang w:eastAsia="en-US"/>
              </w:rPr>
            </w:pPr>
            <w:r w:rsidRPr="00F511A5">
              <w:rPr>
                <w:lang w:eastAsia="en-US"/>
              </w:rPr>
              <w:lastRenderedPageBreak/>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4797CF"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97B744" w14:textId="77777777" w:rsidR="005979E7" w:rsidRPr="00F511A5" w:rsidRDefault="005979E7" w:rsidP="00F17634">
            <w:pPr>
              <w:pStyle w:val="TAC"/>
              <w:rPr>
                <w:lang w:eastAsia="en-US"/>
              </w:rPr>
            </w:pPr>
            <w:r w:rsidRPr="00F511A5">
              <w:rPr>
                <w:lang w:eastAsia="en-US"/>
              </w:rPr>
              <w:t>R5-213466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5E8817" w14:textId="77777777" w:rsidR="005979E7" w:rsidRPr="00F511A5" w:rsidRDefault="005979E7" w:rsidP="00F17634">
            <w:pPr>
              <w:pStyle w:val="TAC"/>
              <w:rPr>
                <w:lang w:eastAsia="en-US"/>
              </w:rPr>
            </w:pPr>
            <w:r w:rsidRPr="00F511A5">
              <w:rPr>
                <w:lang w:eastAsia="en-US"/>
              </w:rPr>
              <w:t>2237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97B2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B2164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0E1649" w14:textId="77777777" w:rsidR="005979E7" w:rsidRPr="00F511A5" w:rsidRDefault="005979E7" w:rsidP="00F17634">
            <w:pPr>
              <w:pStyle w:val="TAL"/>
              <w:rPr>
                <w:lang w:eastAsia="en-US"/>
              </w:rPr>
            </w:pPr>
            <w:r w:rsidRPr="00F511A5">
              <w:rPr>
                <w:lang w:eastAsia="en-US"/>
              </w:rPr>
              <w:t>Correction to NR SA TC 8.1.1.2.1-T300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79BCAB" w14:textId="77777777" w:rsidR="005979E7" w:rsidRPr="00F511A5" w:rsidRDefault="005979E7" w:rsidP="00F17634">
            <w:pPr>
              <w:pStyle w:val="TAC"/>
              <w:rPr>
                <w:lang w:eastAsia="en-US"/>
              </w:rPr>
            </w:pPr>
            <w:r w:rsidRPr="00F511A5">
              <w:rPr>
                <w:lang w:eastAsia="en-US"/>
              </w:rPr>
              <w:t>16.8.0</w:t>
            </w:r>
          </w:p>
        </w:tc>
      </w:tr>
      <w:tr w:rsidR="005979E7" w:rsidRPr="00F511A5" w14:paraId="7667DFD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1A422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6925C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DAA83E" w14:textId="77777777" w:rsidR="005979E7" w:rsidRPr="00F511A5" w:rsidRDefault="005979E7" w:rsidP="00F17634">
            <w:pPr>
              <w:pStyle w:val="TAC"/>
              <w:rPr>
                <w:lang w:eastAsia="en-US"/>
              </w:rPr>
            </w:pPr>
            <w:r w:rsidRPr="00F511A5">
              <w:rPr>
                <w:lang w:eastAsia="en-US"/>
              </w:rPr>
              <w:t>R5-213467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753CC5" w14:textId="77777777" w:rsidR="005979E7" w:rsidRPr="00F511A5" w:rsidRDefault="005979E7" w:rsidP="00F17634">
            <w:pPr>
              <w:pStyle w:val="TAC"/>
              <w:rPr>
                <w:lang w:eastAsia="en-US"/>
              </w:rPr>
            </w:pPr>
            <w:r w:rsidRPr="00F511A5">
              <w:rPr>
                <w:lang w:eastAsia="en-US"/>
              </w:rPr>
              <w:t>2246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A941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34A1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123DB1" w14:textId="77777777" w:rsidR="005979E7" w:rsidRPr="00F511A5" w:rsidRDefault="005979E7" w:rsidP="00F17634">
            <w:pPr>
              <w:pStyle w:val="TAL"/>
              <w:rPr>
                <w:lang w:eastAsia="en-US"/>
              </w:rPr>
            </w:pPr>
            <w:r w:rsidRPr="00F511A5">
              <w:rPr>
                <w:lang w:eastAsia="en-US"/>
              </w:rPr>
              <w:t>Correction to test case RRC NR5GC TC 8.1.1.2.4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DD59953" w14:textId="77777777" w:rsidR="005979E7" w:rsidRPr="00F511A5" w:rsidRDefault="005979E7" w:rsidP="00F17634">
            <w:pPr>
              <w:pStyle w:val="TAC"/>
              <w:rPr>
                <w:lang w:eastAsia="en-US"/>
              </w:rPr>
            </w:pPr>
            <w:r w:rsidRPr="00F511A5">
              <w:rPr>
                <w:lang w:eastAsia="en-US"/>
              </w:rPr>
              <w:t>16.8.0</w:t>
            </w:r>
          </w:p>
        </w:tc>
      </w:tr>
      <w:tr w:rsidR="005979E7" w:rsidRPr="00F511A5" w14:paraId="5707872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02268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8CB52E"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0F58AA" w14:textId="77777777" w:rsidR="005979E7" w:rsidRPr="00F511A5" w:rsidRDefault="005979E7" w:rsidP="00F17634">
            <w:pPr>
              <w:pStyle w:val="TAC"/>
              <w:rPr>
                <w:lang w:eastAsia="en-US"/>
              </w:rPr>
            </w:pPr>
            <w:r w:rsidRPr="00F511A5">
              <w:rPr>
                <w:lang w:eastAsia="en-US"/>
              </w:rPr>
              <w:t>R5-213468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C93903" w14:textId="77777777" w:rsidR="005979E7" w:rsidRPr="00F511A5" w:rsidRDefault="005979E7" w:rsidP="00F17634">
            <w:pPr>
              <w:pStyle w:val="TAC"/>
              <w:rPr>
                <w:lang w:eastAsia="en-US"/>
              </w:rPr>
            </w:pPr>
            <w:r w:rsidRPr="00F511A5">
              <w:rPr>
                <w:lang w:eastAsia="en-US"/>
              </w:rPr>
              <w:t>2260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9D1E5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A1484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5E4B1E" w14:textId="77777777" w:rsidR="005979E7" w:rsidRPr="00F511A5" w:rsidRDefault="005979E7" w:rsidP="00F17634">
            <w:pPr>
              <w:pStyle w:val="TAL"/>
              <w:rPr>
                <w:lang w:eastAsia="en-US"/>
              </w:rPr>
            </w:pPr>
            <w:r w:rsidRPr="00F511A5">
              <w:rPr>
                <w:lang w:eastAsia="en-US"/>
              </w:rPr>
              <w:t>Correction to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74A5C0" w14:textId="77777777" w:rsidR="005979E7" w:rsidRPr="00F511A5" w:rsidRDefault="005979E7" w:rsidP="00F17634">
            <w:pPr>
              <w:pStyle w:val="TAC"/>
              <w:rPr>
                <w:lang w:eastAsia="en-US"/>
              </w:rPr>
            </w:pPr>
            <w:r w:rsidRPr="00F511A5">
              <w:rPr>
                <w:lang w:eastAsia="en-US"/>
              </w:rPr>
              <w:t>16.8.0</w:t>
            </w:r>
          </w:p>
        </w:tc>
      </w:tr>
      <w:tr w:rsidR="005979E7" w:rsidRPr="00F511A5" w14:paraId="397E5C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D892D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85703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2E8D01" w14:textId="77777777" w:rsidR="005979E7" w:rsidRPr="00F511A5" w:rsidRDefault="005979E7" w:rsidP="00F17634">
            <w:pPr>
              <w:pStyle w:val="TAC"/>
              <w:rPr>
                <w:lang w:eastAsia="en-US"/>
              </w:rPr>
            </w:pPr>
            <w:r w:rsidRPr="00F511A5">
              <w:rPr>
                <w:lang w:eastAsia="en-US"/>
              </w:rPr>
              <w:t>R5-213469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E41A7A" w14:textId="77777777" w:rsidR="005979E7" w:rsidRPr="00F511A5" w:rsidRDefault="005979E7" w:rsidP="00F17634">
            <w:pPr>
              <w:pStyle w:val="TAC"/>
              <w:rPr>
                <w:lang w:eastAsia="en-US"/>
              </w:rPr>
            </w:pPr>
            <w:r w:rsidRPr="00F511A5">
              <w:rPr>
                <w:lang w:eastAsia="en-US"/>
              </w:rPr>
              <w:t>2119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D8C69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4743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F6868E" w14:textId="77777777" w:rsidR="005979E7" w:rsidRPr="00F511A5" w:rsidRDefault="005979E7" w:rsidP="00F17634">
            <w:pPr>
              <w:pStyle w:val="TAL"/>
              <w:rPr>
                <w:lang w:eastAsia="en-US"/>
              </w:rPr>
            </w:pPr>
            <w:r w:rsidRPr="00F511A5">
              <w:rPr>
                <w:lang w:eastAsia="en-US"/>
              </w:rPr>
              <w:t>Update test case 8.2.2.4.1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94E0BC" w14:textId="77777777" w:rsidR="005979E7" w:rsidRPr="00F511A5" w:rsidRDefault="005979E7" w:rsidP="00F17634">
            <w:pPr>
              <w:pStyle w:val="TAC"/>
              <w:rPr>
                <w:lang w:eastAsia="en-US"/>
              </w:rPr>
            </w:pPr>
            <w:r w:rsidRPr="00F511A5">
              <w:rPr>
                <w:lang w:eastAsia="en-US"/>
              </w:rPr>
              <w:t>16.8.0</w:t>
            </w:r>
          </w:p>
        </w:tc>
      </w:tr>
      <w:tr w:rsidR="005979E7" w:rsidRPr="00F511A5" w14:paraId="4EE76FB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AB6F33"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D5CF9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88D7EC" w14:textId="77777777" w:rsidR="005979E7" w:rsidRPr="00F511A5" w:rsidRDefault="005979E7" w:rsidP="00F17634">
            <w:pPr>
              <w:pStyle w:val="TAC"/>
              <w:rPr>
                <w:lang w:eastAsia="en-US"/>
              </w:rPr>
            </w:pPr>
            <w:r w:rsidRPr="00F511A5">
              <w:rPr>
                <w:lang w:eastAsia="en-US"/>
              </w:rPr>
              <w:t>R5-213470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D0684E" w14:textId="77777777" w:rsidR="005979E7" w:rsidRPr="00F511A5" w:rsidRDefault="005979E7" w:rsidP="00F17634">
            <w:pPr>
              <w:pStyle w:val="TAC"/>
              <w:rPr>
                <w:lang w:eastAsia="en-US"/>
              </w:rPr>
            </w:pPr>
            <w:r w:rsidRPr="00F511A5">
              <w:rPr>
                <w:lang w:eastAsia="en-US"/>
              </w:rPr>
              <w:t>2127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3E3D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CCDD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5D8B5A" w14:textId="77777777" w:rsidR="005979E7" w:rsidRPr="00F511A5" w:rsidRDefault="005979E7" w:rsidP="00F17634">
            <w:pPr>
              <w:pStyle w:val="TAL"/>
              <w:rPr>
                <w:lang w:eastAsia="en-US"/>
              </w:rPr>
            </w:pPr>
            <w:r w:rsidRPr="00F511A5">
              <w:rPr>
                <w:lang w:eastAsia="en-US"/>
              </w:rPr>
              <w:t>Update test case 8.2.2.5.1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B7B6AB" w14:textId="77777777" w:rsidR="005979E7" w:rsidRPr="00F511A5" w:rsidRDefault="005979E7" w:rsidP="00F17634">
            <w:pPr>
              <w:pStyle w:val="TAC"/>
              <w:rPr>
                <w:lang w:eastAsia="en-US"/>
              </w:rPr>
            </w:pPr>
            <w:r w:rsidRPr="00F511A5">
              <w:rPr>
                <w:lang w:eastAsia="en-US"/>
              </w:rPr>
              <w:t>16.8.0</w:t>
            </w:r>
          </w:p>
        </w:tc>
      </w:tr>
      <w:tr w:rsidR="005979E7" w:rsidRPr="00F511A5" w14:paraId="456FAC7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B5EF7D"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B15BB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192685" w14:textId="77777777" w:rsidR="005979E7" w:rsidRPr="00F511A5" w:rsidRDefault="005979E7" w:rsidP="00F17634">
            <w:pPr>
              <w:pStyle w:val="TAC"/>
              <w:rPr>
                <w:lang w:eastAsia="en-US"/>
              </w:rPr>
            </w:pPr>
            <w:r w:rsidRPr="00F511A5">
              <w:rPr>
                <w:lang w:eastAsia="en-US"/>
              </w:rPr>
              <w:t>R5-213471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E79362" w14:textId="77777777" w:rsidR="005979E7" w:rsidRPr="00F511A5" w:rsidRDefault="005979E7" w:rsidP="00F17634">
            <w:pPr>
              <w:pStyle w:val="TAC"/>
              <w:rPr>
                <w:lang w:eastAsia="en-US"/>
              </w:rPr>
            </w:pPr>
            <w:r w:rsidRPr="00F511A5">
              <w:rPr>
                <w:lang w:eastAsia="en-US"/>
              </w:rPr>
              <w:t>2137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0DF2F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2FAC5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F2D2E1" w14:textId="77777777" w:rsidR="005979E7" w:rsidRPr="00F511A5" w:rsidRDefault="005979E7" w:rsidP="00F17634">
            <w:pPr>
              <w:pStyle w:val="TAL"/>
              <w:rPr>
                <w:lang w:eastAsia="en-US"/>
              </w:rPr>
            </w:pPr>
            <w:r w:rsidRPr="00F511A5">
              <w:rPr>
                <w:lang w:eastAsia="en-US"/>
              </w:rPr>
              <w:t>Update test case 8.2.2.6.1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90DCB3" w14:textId="77777777" w:rsidR="005979E7" w:rsidRPr="00F511A5" w:rsidRDefault="005979E7" w:rsidP="00F17634">
            <w:pPr>
              <w:pStyle w:val="TAC"/>
              <w:rPr>
                <w:lang w:eastAsia="en-US"/>
              </w:rPr>
            </w:pPr>
            <w:r w:rsidRPr="00F511A5">
              <w:rPr>
                <w:lang w:eastAsia="en-US"/>
              </w:rPr>
              <w:t>16.8.0</w:t>
            </w:r>
          </w:p>
        </w:tc>
      </w:tr>
      <w:tr w:rsidR="005979E7" w:rsidRPr="00F511A5" w14:paraId="0066A03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396C8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04B86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2326F4" w14:textId="77777777" w:rsidR="005979E7" w:rsidRPr="00F511A5" w:rsidRDefault="005979E7" w:rsidP="00F17634">
            <w:pPr>
              <w:pStyle w:val="TAC"/>
              <w:rPr>
                <w:lang w:eastAsia="en-US"/>
              </w:rPr>
            </w:pPr>
            <w:r w:rsidRPr="00F511A5">
              <w:rPr>
                <w:lang w:eastAsia="en-US"/>
              </w:rPr>
              <w:t>R5-213472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9A28E5" w14:textId="77777777" w:rsidR="005979E7" w:rsidRPr="00F511A5" w:rsidRDefault="005979E7" w:rsidP="00F17634">
            <w:pPr>
              <w:pStyle w:val="TAC"/>
              <w:rPr>
                <w:lang w:eastAsia="en-US"/>
              </w:rPr>
            </w:pPr>
            <w:r w:rsidRPr="00F511A5">
              <w:rPr>
                <w:lang w:eastAsia="en-US"/>
              </w:rPr>
              <w:t>2205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1FB34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2CAB3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B043E7" w14:textId="77777777" w:rsidR="005979E7" w:rsidRPr="00F511A5" w:rsidRDefault="005979E7" w:rsidP="00F17634">
            <w:pPr>
              <w:pStyle w:val="TAL"/>
              <w:rPr>
                <w:lang w:eastAsia="en-US"/>
              </w:rPr>
            </w:pPr>
            <w:r w:rsidRPr="00F511A5">
              <w:rPr>
                <w:lang w:eastAsia="en-US"/>
              </w:rPr>
              <w:t>Correction to MR-DC RRC test case 8.2.2.2.1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29CB3D" w14:textId="77777777" w:rsidR="005979E7" w:rsidRPr="00F511A5" w:rsidRDefault="005979E7" w:rsidP="00F17634">
            <w:pPr>
              <w:pStyle w:val="TAC"/>
              <w:rPr>
                <w:lang w:eastAsia="en-US"/>
              </w:rPr>
            </w:pPr>
            <w:r w:rsidRPr="00F511A5">
              <w:rPr>
                <w:lang w:eastAsia="en-US"/>
              </w:rPr>
              <w:t>16.8.0</w:t>
            </w:r>
          </w:p>
        </w:tc>
      </w:tr>
      <w:tr w:rsidR="005979E7" w:rsidRPr="00F511A5" w14:paraId="43BF15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1DAC54"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691BD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5EAD32" w14:textId="77777777" w:rsidR="005979E7" w:rsidRPr="00F511A5" w:rsidRDefault="005979E7" w:rsidP="00F17634">
            <w:pPr>
              <w:pStyle w:val="TAC"/>
              <w:rPr>
                <w:lang w:eastAsia="en-US"/>
              </w:rPr>
            </w:pPr>
            <w:r w:rsidRPr="00F511A5">
              <w:rPr>
                <w:lang w:eastAsia="en-US"/>
              </w:rPr>
              <w:t>R5-213473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27550A" w14:textId="77777777" w:rsidR="005979E7" w:rsidRPr="00F511A5" w:rsidRDefault="005979E7" w:rsidP="00F17634">
            <w:pPr>
              <w:pStyle w:val="TAC"/>
              <w:rPr>
                <w:lang w:eastAsia="en-US"/>
              </w:rPr>
            </w:pPr>
            <w:r w:rsidRPr="00F511A5">
              <w:rPr>
                <w:lang w:eastAsia="en-US"/>
              </w:rPr>
              <w:t>2272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F666D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D3B9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728A04" w14:textId="77777777" w:rsidR="005979E7" w:rsidRPr="00F511A5" w:rsidRDefault="005979E7" w:rsidP="00F17634">
            <w:pPr>
              <w:pStyle w:val="TAL"/>
              <w:rPr>
                <w:lang w:eastAsia="en-US"/>
              </w:rPr>
            </w:pPr>
            <w:r w:rsidRPr="00F511A5">
              <w:rPr>
                <w:lang w:eastAsia="en-US"/>
              </w:rPr>
              <w:t>Correction to NR CA RRC test cases 8.1.3.1.18.x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25C9E5" w14:textId="77777777" w:rsidR="005979E7" w:rsidRPr="00F511A5" w:rsidRDefault="005979E7" w:rsidP="00F17634">
            <w:pPr>
              <w:pStyle w:val="TAC"/>
              <w:rPr>
                <w:lang w:eastAsia="en-US"/>
              </w:rPr>
            </w:pPr>
            <w:r w:rsidRPr="00F511A5">
              <w:rPr>
                <w:lang w:eastAsia="en-US"/>
              </w:rPr>
              <w:t>16.8.0</w:t>
            </w:r>
          </w:p>
        </w:tc>
      </w:tr>
      <w:tr w:rsidR="005979E7" w:rsidRPr="00F511A5" w14:paraId="7F0886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9D62E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E7164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4F432A" w14:textId="77777777" w:rsidR="005979E7" w:rsidRPr="00F511A5" w:rsidRDefault="005979E7" w:rsidP="00F17634">
            <w:pPr>
              <w:pStyle w:val="TAC"/>
              <w:rPr>
                <w:lang w:eastAsia="en-US"/>
              </w:rPr>
            </w:pPr>
            <w:r w:rsidRPr="00F511A5">
              <w:rPr>
                <w:lang w:eastAsia="en-US"/>
              </w:rPr>
              <w:t>R5-213474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D08F47" w14:textId="77777777" w:rsidR="005979E7" w:rsidRPr="00F511A5" w:rsidRDefault="005979E7" w:rsidP="00F17634">
            <w:pPr>
              <w:pStyle w:val="TAC"/>
              <w:rPr>
                <w:lang w:eastAsia="en-US"/>
              </w:rPr>
            </w:pPr>
            <w:r w:rsidRPr="00F511A5">
              <w:rPr>
                <w:lang w:eastAsia="en-US"/>
              </w:rPr>
              <w:t>2093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157BA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35558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1E6412" w14:textId="77777777" w:rsidR="005979E7" w:rsidRPr="00F511A5" w:rsidRDefault="005979E7" w:rsidP="00F17634">
            <w:pPr>
              <w:pStyle w:val="TAL"/>
              <w:rPr>
                <w:lang w:eastAsia="en-US"/>
              </w:rPr>
            </w:pPr>
            <w:r w:rsidRPr="00F511A5">
              <w:rPr>
                <w:lang w:eastAsia="en-US"/>
              </w:rPr>
              <w:t>Correction to MR-DC RRC TC 8.2.3.9.1 and 8.2.3.10.1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F1EC70" w14:textId="77777777" w:rsidR="005979E7" w:rsidRPr="00F511A5" w:rsidRDefault="005979E7" w:rsidP="00F17634">
            <w:pPr>
              <w:pStyle w:val="TAC"/>
              <w:rPr>
                <w:lang w:eastAsia="en-US"/>
              </w:rPr>
            </w:pPr>
            <w:r w:rsidRPr="00F511A5">
              <w:rPr>
                <w:lang w:eastAsia="en-US"/>
              </w:rPr>
              <w:t>16.8.0</w:t>
            </w:r>
          </w:p>
        </w:tc>
      </w:tr>
      <w:tr w:rsidR="005979E7" w:rsidRPr="00F511A5" w14:paraId="0BDBBE8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0CEE8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26B61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24410F" w14:textId="77777777" w:rsidR="005979E7" w:rsidRPr="00F511A5" w:rsidRDefault="005979E7" w:rsidP="00F17634">
            <w:pPr>
              <w:pStyle w:val="TAC"/>
              <w:rPr>
                <w:lang w:eastAsia="en-US"/>
              </w:rPr>
            </w:pPr>
            <w:r w:rsidRPr="00F511A5">
              <w:rPr>
                <w:lang w:eastAsia="en-US"/>
              </w:rPr>
              <w:t>R5-213476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E0B8D7" w14:textId="77777777" w:rsidR="005979E7" w:rsidRPr="00F511A5" w:rsidRDefault="005979E7" w:rsidP="00F17634">
            <w:pPr>
              <w:pStyle w:val="TAC"/>
              <w:rPr>
                <w:lang w:eastAsia="en-US"/>
              </w:rPr>
            </w:pPr>
            <w:r w:rsidRPr="00F511A5">
              <w:rPr>
                <w:lang w:eastAsia="en-US"/>
              </w:rPr>
              <w:t>2216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1FC22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685F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1B41F1" w14:textId="77777777" w:rsidR="005979E7" w:rsidRPr="00F511A5" w:rsidRDefault="005979E7" w:rsidP="00F17634">
            <w:pPr>
              <w:pStyle w:val="TAL"/>
              <w:rPr>
                <w:lang w:eastAsia="en-US"/>
              </w:rPr>
            </w:pPr>
            <w:r w:rsidRPr="00F511A5">
              <w:rPr>
                <w:lang w:eastAsia="en-US"/>
              </w:rPr>
              <w:t>Update test case 8.2.3.1.1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BD8D20" w14:textId="77777777" w:rsidR="005979E7" w:rsidRPr="00F511A5" w:rsidRDefault="005979E7" w:rsidP="00F17634">
            <w:pPr>
              <w:pStyle w:val="TAC"/>
              <w:rPr>
                <w:lang w:eastAsia="en-US"/>
              </w:rPr>
            </w:pPr>
            <w:r w:rsidRPr="00F511A5">
              <w:rPr>
                <w:lang w:eastAsia="en-US"/>
              </w:rPr>
              <w:t>16.8.0</w:t>
            </w:r>
          </w:p>
        </w:tc>
      </w:tr>
      <w:tr w:rsidR="005979E7" w:rsidRPr="00F511A5" w14:paraId="402B5A4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829C40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50DDE3"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A5D158C" w14:textId="77777777" w:rsidR="005979E7" w:rsidRPr="00F511A5" w:rsidRDefault="005979E7" w:rsidP="00F17634">
            <w:pPr>
              <w:pStyle w:val="TAC"/>
              <w:rPr>
                <w:lang w:eastAsia="en-US"/>
              </w:rPr>
            </w:pPr>
            <w:r w:rsidRPr="00F511A5">
              <w:rPr>
                <w:lang w:eastAsia="en-US"/>
              </w:rPr>
              <w:t>R5-213477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106BA8" w14:textId="77777777" w:rsidR="005979E7" w:rsidRPr="00F511A5" w:rsidRDefault="005979E7" w:rsidP="00F17634">
            <w:pPr>
              <w:pStyle w:val="TAC"/>
              <w:rPr>
                <w:lang w:eastAsia="en-US"/>
              </w:rPr>
            </w:pPr>
            <w:r w:rsidRPr="00F511A5">
              <w:rPr>
                <w:lang w:eastAsia="en-US"/>
              </w:rPr>
              <w:t>2217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FEF70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57B0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0A64EE" w14:textId="77777777" w:rsidR="005979E7" w:rsidRPr="00F511A5" w:rsidRDefault="005979E7" w:rsidP="00F17634">
            <w:pPr>
              <w:pStyle w:val="TAL"/>
              <w:rPr>
                <w:lang w:eastAsia="en-US"/>
              </w:rPr>
            </w:pPr>
            <w:r w:rsidRPr="00F511A5">
              <w:rPr>
                <w:lang w:eastAsia="en-US"/>
              </w:rPr>
              <w:t>Update test case 8.2.3.2.1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CEAF64" w14:textId="77777777" w:rsidR="005979E7" w:rsidRPr="00F511A5" w:rsidRDefault="005979E7" w:rsidP="00F17634">
            <w:pPr>
              <w:pStyle w:val="TAC"/>
              <w:rPr>
                <w:lang w:eastAsia="en-US"/>
              </w:rPr>
            </w:pPr>
            <w:r w:rsidRPr="00F511A5">
              <w:rPr>
                <w:lang w:eastAsia="en-US"/>
              </w:rPr>
              <w:t>16.8.0</w:t>
            </w:r>
          </w:p>
        </w:tc>
      </w:tr>
      <w:tr w:rsidR="005979E7" w:rsidRPr="00F511A5" w14:paraId="620223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32620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E78E6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4E8917" w14:textId="77777777" w:rsidR="005979E7" w:rsidRPr="00F511A5" w:rsidRDefault="005979E7" w:rsidP="00F17634">
            <w:pPr>
              <w:pStyle w:val="TAC"/>
              <w:rPr>
                <w:lang w:eastAsia="en-US"/>
              </w:rPr>
            </w:pPr>
            <w:r w:rsidRPr="00F511A5">
              <w:rPr>
                <w:lang w:eastAsia="en-US"/>
              </w:rPr>
              <w:t>R5-213478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EE0D60" w14:textId="77777777" w:rsidR="005979E7" w:rsidRPr="00F511A5" w:rsidRDefault="005979E7" w:rsidP="00F17634">
            <w:pPr>
              <w:pStyle w:val="TAC"/>
              <w:rPr>
                <w:lang w:eastAsia="en-US"/>
              </w:rPr>
            </w:pPr>
            <w:r w:rsidRPr="00F511A5">
              <w:rPr>
                <w:lang w:eastAsia="en-US"/>
              </w:rPr>
              <w:t>2218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83E36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B8DEB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44A73D" w14:textId="77777777" w:rsidR="005979E7" w:rsidRPr="00F511A5" w:rsidRDefault="005979E7" w:rsidP="00F17634">
            <w:pPr>
              <w:pStyle w:val="TAL"/>
              <w:rPr>
                <w:lang w:eastAsia="en-US"/>
              </w:rPr>
            </w:pPr>
            <w:r w:rsidRPr="00F511A5">
              <w:rPr>
                <w:lang w:eastAsia="en-US"/>
              </w:rPr>
              <w:t>Update test case 8.2.3.3.1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D08EC6" w14:textId="77777777" w:rsidR="005979E7" w:rsidRPr="00F511A5" w:rsidRDefault="005979E7" w:rsidP="00F17634">
            <w:pPr>
              <w:pStyle w:val="TAC"/>
              <w:rPr>
                <w:lang w:eastAsia="en-US"/>
              </w:rPr>
            </w:pPr>
            <w:r w:rsidRPr="00F511A5">
              <w:rPr>
                <w:lang w:eastAsia="en-US"/>
              </w:rPr>
              <w:t>16.8.0</w:t>
            </w:r>
          </w:p>
        </w:tc>
      </w:tr>
      <w:tr w:rsidR="005979E7" w:rsidRPr="00F511A5" w14:paraId="706FEBA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29782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F2E1A1"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C6D48C" w14:textId="77777777" w:rsidR="005979E7" w:rsidRPr="00F511A5" w:rsidRDefault="005979E7" w:rsidP="00F17634">
            <w:pPr>
              <w:pStyle w:val="TAC"/>
              <w:rPr>
                <w:lang w:eastAsia="en-US"/>
              </w:rPr>
            </w:pPr>
            <w:r w:rsidRPr="00F511A5">
              <w:rPr>
                <w:lang w:eastAsia="en-US"/>
              </w:rPr>
              <w:t>R5-213479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D4F0C1" w14:textId="77777777" w:rsidR="005979E7" w:rsidRPr="00F511A5" w:rsidRDefault="005979E7" w:rsidP="00F17634">
            <w:pPr>
              <w:pStyle w:val="TAC"/>
              <w:rPr>
                <w:lang w:eastAsia="en-US"/>
              </w:rPr>
            </w:pPr>
            <w:r w:rsidRPr="00F511A5">
              <w:rPr>
                <w:lang w:eastAsia="en-US"/>
              </w:rPr>
              <w:t>2219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24D32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C69F5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DAE02F" w14:textId="77777777" w:rsidR="005979E7" w:rsidRPr="00F511A5" w:rsidRDefault="005979E7" w:rsidP="00F17634">
            <w:pPr>
              <w:pStyle w:val="TAL"/>
              <w:rPr>
                <w:lang w:eastAsia="en-US"/>
              </w:rPr>
            </w:pPr>
            <w:r w:rsidRPr="00F511A5">
              <w:rPr>
                <w:lang w:eastAsia="en-US"/>
              </w:rPr>
              <w:t>Update test case 8.2.3.12.1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D74B48" w14:textId="77777777" w:rsidR="005979E7" w:rsidRPr="00F511A5" w:rsidRDefault="005979E7" w:rsidP="00F17634">
            <w:pPr>
              <w:pStyle w:val="TAC"/>
              <w:rPr>
                <w:lang w:eastAsia="en-US"/>
              </w:rPr>
            </w:pPr>
            <w:r w:rsidRPr="00F511A5">
              <w:rPr>
                <w:lang w:eastAsia="en-US"/>
              </w:rPr>
              <w:t>16.8.0</w:t>
            </w:r>
          </w:p>
        </w:tc>
      </w:tr>
      <w:tr w:rsidR="005979E7" w:rsidRPr="00F511A5" w14:paraId="27156B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B1934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6D058F"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7AF9D7" w14:textId="77777777" w:rsidR="005979E7" w:rsidRPr="00F511A5" w:rsidRDefault="005979E7" w:rsidP="00F17634">
            <w:pPr>
              <w:pStyle w:val="TAC"/>
              <w:rPr>
                <w:lang w:eastAsia="en-US"/>
              </w:rPr>
            </w:pPr>
            <w:r w:rsidRPr="00F511A5">
              <w:rPr>
                <w:lang w:eastAsia="en-US"/>
              </w:rPr>
              <w:t>R5-213480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CFA478" w14:textId="77777777" w:rsidR="005979E7" w:rsidRPr="00F511A5" w:rsidRDefault="005979E7" w:rsidP="00F17634">
            <w:pPr>
              <w:pStyle w:val="TAC"/>
              <w:rPr>
                <w:lang w:eastAsia="en-US"/>
              </w:rPr>
            </w:pPr>
            <w:r w:rsidRPr="00F511A5">
              <w:rPr>
                <w:lang w:eastAsia="en-US"/>
              </w:rPr>
              <w:t>2126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E550B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5603A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D7C81B" w14:textId="77777777" w:rsidR="005979E7" w:rsidRPr="00F511A5" w:rsidRDefault="005979E7" w:rsidP="00F17634">
            <w:pPr>
              <w:pStyle w:val="TAL"/>
              <w:rPr>
                <w:lang w:eastAsia="en-US"/>
              </w:rPr>
            </w:pPr>
            <w:r w:rsidRPr="00F511A5">
              <w:rPr>
                <w:lang w:eastAsia="en-US"/>
              </w:rPr>
              <w:t>Correction to NR CA test case 8.2.4.3.1.1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249FDB" w14:textId="77777777" w:rsidR="005979E7" w:rsidRPr="00F511A5" w:rsidRDefault="005979E7" w:rsidP="00F17634">
            <w:pPr>
              <w:pStyle w:val="TAC"/>
              <w:rPr>
                <w:lang w:eastAsia="en-US"/>
              </w:rPr>
            </w:pPr>
            <w:r w:rsidRPr="00F511A5">
              <w:rPr>
                <w:lang w:eastAsia="en-US"/>
              </w:rPr>
              <w:t>16.8.0</w:t>
            </w:r>
          </w:p>
        </w:tc>
      </w:tr>
      <w:tr w:rsidR="005979E7" w:rsidRPr="00F511A5" w14:paraId="0ABC9F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D1956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5CA4E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2ECC5F" w14:textId="77777777" w:rsidR="005979E7" w:rsidRPr="00F511A5" w:rsidRDefault="005979E7" w:rsidP="00F17634">
            <w:pPr>
              <w:pStyle w:val="TAC"/>
              <w:rPr>
                <w:lang w:eastAsia="en-US"/>
              </w:rPr>
            </w:pPr>
            <w:r w:rsidRPr="00F511A5">
              <w:rPr>
                <w:lang w:eastAsia="en-US"/>
              </w:rPr>
              <w:t>R5-213481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63108F" w14:textId="77777777" w:rsidR="005979E7" w:rsidRPr="00F511A5" w:rsidRDefault="005979E7" w:rsidP="00F17634">
            <w:pPr>
              <w:pStyle w:val="TAC"/>
              <w:rPr>
                <w:lang w:eastAsia="en-US"/>
              </w:rPr>
            </w:pPr>
            <w:r w:rsidRPr="00F511A5">
              <w:rPr>
                <w:lang w:eastAsia="en-US"/>
              </w:rPr>
              <w:t>2253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7F12B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FCFA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303C10" w14:textId="77777777" w:rsidR="005979E7" w:rsidRPr="00F511A5" w:rsidRDefault="005979E7" w:rsidP="00F17634">
            <w:pPr>
              <w:pStyle w:val="TAL"/>
              <w:rPr>
                <w:lang w:eastAsia="en-US"/>
              </w:rPr>
            </w:pPr>
            <w:r w:rsidRPr="00F511A5">
              <w:rPr>
                <w:lang w:eastAsia="en-US"/>
              </w:rPr>
              <w:t>Correction to NR RRC testcase 8.1.5.4.1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7CF480" w14:textId="77777777" w:rsidR="005979E7" w:rsidRPr="00F511A5" w:rsidRDefault="005979E7" w:rsidP="00F17634">
            <w:pPr>
              <w:pStyle w:val="TAC"/>
              <w:rPr>
                <w:lang w:eastAsia="en-US"/>
              </w:rPr>
            </w:pPr>
            <w:r w:rsidRPr="00F511A5">
              <w:rPr>
                <w:lang w:eastAsia="en-US"/>
              </w:rPr>
              <w:t>16.8.0</w:t>
            </w:r>
          </w:p>
        </w:tc>
      </w:tr>
      <w:tr w:rsidR="005979E7" w:rsidRPr="00F511A5" w14:paraId="6048251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382DC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411F3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570E05" w14:textId="77777777" w:rsidR="005979E7" w:rsidRPr="00F511A5" w:rsidRDefault="005979E7" w:rsidP="00F17634">
            <w:pPr>
              <w:pStyle w:val="TAC"/>
              <w:rPr>
                <w:lang w:eastAsia="en-US"/>
              </w:rPr>
            </w:pPr>
            <w:r w:rsidRPr="00F511A5">
              <w:rPr>
                <w:lang w:eastAsia="en-US"/>
              </w:rPr>
              <w:t>R5-213482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C1ABFC" w14:textId="77777777" w:rsidR="005979E7" w:rsidRPr="00F511A5" w:rsidRDefault="005979E7" w:rsidP="00F17634">
            <w:pPr>
              <w:pStyle w:val="TAC"/>
              <w:rPr>
                <w:lang w:eastAsia="en-US"/>
              </w:rPr>
            </w:pPr>
            <w:r w:rsidRPr="00F511A5">
              <w:rPr>
                <w:lang w:eastAsia="en-US"/>
              </w:rPr>
              <w:t>2259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EFB80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743B2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0D8FF3" w14:textId="77777777" w:rsidR="005979E7" w:rsidRPr="00F511A5" w:rsidRDefault="005979E7" w:rsidP="00F17634">
            <w:pPr>
              <w:pStyle w:val="TAL"/>
              <w:rPr>
                <w:lang w:eastAsia="en-US"/>
              </w:rPr>
            </w:pPr>
            <w:r w:rsidRPr="00F511A5">
              <w:rPr>
                <w:lang w:eastAsia="en-US"/>
              </w:rPr>
              <w:t>Correction to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5815C6" w14:textId="77777777" w:rsidR="005979E7" w:rsidRPr="00F511A5" w:rsidRDefault="005979E7" w:rsidP="00F17634">
            <w:pPr>
              <w:pStyle w:val="TAC"/>
              <w:rPr>
                <w:lang w:eastAsia="en-US"/>
              </w:rPr>
            </w:pPr>
            <w:r w:rsidRPr="00F511A5">
              <w:rPr>
                <w:lang w:eastAsia="en-US"/>
              </w:rPr>
              <w:t>16.8.0</w:t>
            </w:r>
          </w:p>
        </w:tc>
      </w:tr>
      <w:tr w:rsidR="005979E7" w:rsidRPr="00F511A5" w14:paraId="38FB82A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C4FF16"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7ACD4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20FD6C" w14:textId="77777777" w:rsidR="005979E7" w:rsidRPr="00F511A5" w:rsidRDefault="005979E7" w:rsidP="00F17634">
            <w:pPr>
              <w:pStyle w:val="TAC"/>
              <w:rPr>
                <w:lang w:eastAsia="en-US"/>
              </w:rPr>
            </w:pPr>
            <w:r w:rsidRPr="00F511A5">
              <w:rPr>
                <w:lang w:eastAsia="en-US"/>
              </w:rPr>
              <w:t>R5-213483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A6E4AA" w14:textId="77777777" w:rsidR="005979E7" w:rsidRPr="00F511A5" w:rsidRDefault="005979E7" w:rsidP="00F17634">
            <w:pPr>
              <w:pStyle w:val="TAC"/>
              <w:rPr>
                <w:lang w:eastAsia="en-US"/>
              </w:rPr>
            </w:pPr>
            <w:r w:rsidRPr="00F511A5">
              <w:rPr>
                <w:lang w:eastAsia="en-US"/>
              </w:rPr>
              <w:t>2223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9F22B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0412A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4CB61C" w14:textId="77777777" w:rsidR="005979E7" w:rsidRPr="00F511A5" w:rsidRDefault="005979E7" w:rsidP="00F17634">
            <w:pPr>
              <w:pStyle w:val="TAL"/>
              <w:rPr>
                <w:lang w:eastAsia="en-US"/>
              </w:rPr>
            </w:pPr>
            <w:r w:rsidRPr="00F511A5">
              <w:rPr>
                <w:lang w:eastAsia="en-US"/>
              </w:rPr>
              <w:t>Addition of NRDC Test Case 8.2.6.2.2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F32C69" w14:textId="77777777" w:rsidR="005979E7" w:rsidRPr="00F511A5" w:rsidRDefault="005979E7" w:rsidP="00F17634">
            <w:pPr>
              <w:pStyle w:val="TAC"/>
              <w:rPr>
                <w:lang w:eastAsia="en-US"/>
              </w:rPr>
            </w:pPr>
            <w:r w:rsidRPr="00F511A5">
              <w:rPr>
                <w:lang w:eastAsia="en-US"/>
              </w:rPr>
              <w:t>16.8.0</w:t>
            </w:r>
          </w:p>
        </w:tc>
      </w:tr>
      <w:tr w:rsidR="005979E7" w:rsidRPr="00F511A5" w14:paraId="18017E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CEFCB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C26C2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BBBBF4" w14:textId="77777777" w:rsidR="005979E7" w:rsidRPr="00F511A5" w:rsidRDefault="005979E7" w:rsidP="00F17634">
            <w:pPr>
              <w:pStyle w:val="TAC"/>
              <w:rPr>
                <w:lang w:eastAsia="en-US"/>
              </w:rPr>
            </w:pPr>
            <w:r w:rsidRPr="00F511A5">
              <w:rPr>
                <w:lang w:eastAsia="en-US"/>
              </w:rPr>
              <w:t>R5-213484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266AC9" w14:textId="77777777" w:rsidR="005979E7" w:rsidRPr="00F511A5" w:rsidRDefault="005979E7" w:rsidP="00F17634">
            <w:pPr>
              <w:pStyle w:val="TAC"/>
              <w:rPr>
                <w:lang w:eastAsia="en-US"/>
              </w:rPr>
            </w:pPr>
            <w:r w:rsidRPr="00F511A5">
              <w:rPr>
                <w:lang w:eastAsia="en-US"/>
              </w:rPr>
              <w:t>2245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DB97A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54EA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A2257E" w14:textId="77777777" w:rsidR="005979E7" w:rsidRPr="00F511A5" w:rsidRDefault="005979E7" w:rsidP="00F17634">
            <w:pPr>
              <w:pStyle w:val="TAL"/>
              <w:rPr>
                <w:lang w:eastAsia="en-US"/>
              </w:rPr>
            </w:pPr>
            <w:r w:rsidRPr="00F511A5">
              <w:rPr>
                <w:lang w:eastAsia="en-US"/>
              </w:rPr>
              <w:t>Update test case 8.2.6.2.1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8539A7" w14:textId="77777777" w:rsidR="005979E7" w:rsidRPr="00F511A5" w:rsidRDefault="005979E7" w:rsidP="00F17634">
            <w:pPr>
              <w:pStyle w:val="TAC"/>
              <w:rPr>
                <w:lang w:eastAsia="en-US"/>
              </w:rPr>
            </w:pPr>
            <w:r w:rsidRPr="00F511A5">
              <w:rPr>
                <w:lang w:eastAsia="en-US"/>
              </w:rPr>
              <w:t>16.8.0</w:t>
            </w:r>
          </w:p>
        </w:tc>
      </w:tr>
      <w:tr w:rsidR="005979E7" w:rsidRPr="00F511A5" w14:paraId="7E69A9F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53761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E745F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734814" w14:textId="77777777" w:rsidR="005979E7" w:rsidRPr="00F511A5" w:rsidRDefault="005979E7" w:rsidP="00F17634">
            <w:pPr>
              <w:pStyle w:val="TAC"/>
              <w:rPr>
                <w:lang w:eastAsia="en-US"/>
              </w:rPr>
            </w:pPr>
            <w:r w:rsidRPr="00F511A5">
              <w:rPr>
                <w:lang w:eastAsia="en-US"/>
              </w:rPr>
              <w:t>R5-213485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A10825" w14:textId="77777777" w:rsidR="005979E7" w:rsidRPr="00F511A5" w:rsidRDefault="005979E7" w:rsidP="00F17634">
            <w:pPr>
              <w:pStyle w:val="TAC"/>
              <w:rPr>
                <w:lang w:eastAsia="en-US"/>
              </w:rPr>
            </w:pPr>
            <w:r w:rsidRPr="00F511A5">
              <w:rPr>
                <w:lang w:eastAsia="en-US"/>
              </w:rPr>
              <w:t>2110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C26E5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0F3B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75CC43" w14:textId="77777777" w:rsidR="005979E7" w:rsidRPr="00F511A5" w:rsidRDefault="005979E7" w:rsidP="00F17634">
            <w:pPr>
              <w:pStyle w:val="TAL"/>
              <w:rPr>
                <w:lang w:eastAsia="en-US"/>
              </w:rPr>
            </w:pPr>
            <w:r w:rsidRPr="00F511A5">
              <w:rPr>
                <w:lang w:eastAsia="en-US"/>
              </w:rPr>
              <w:t>Correction of TC 9.1.5.1.15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2A0760" w14:textId="77777777" w:rsidR="005979E7" w:rsidRPr="00F511A5" w:rsidRDefault="005979E7" w:rsidP="00F17634">
            <w:pPr>
              <w:pStyle w:val="TAC"/>
              <w:rPr>
                <w:lang w:eastAsia="en-US"/>
              </w:rPr>
            </w:pPr>
            <w:r w:rsidRPr="00F511A5">
              <w:rPr>
                <w:lang w:eastAsia="en-US"/>
              </w:rPr>
              <w:t>16.8.0</w:t>
            </w:r>
          </w:p>
        </w:tc>
      </w:tr>
      <w:tr w:rsidR="005979E7" w:rsidRPr="00F511A5" w14:paraId="29AD31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AA5C7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AB56F8"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3431FA" w14:textId="77777777" w:rsidR="005979E7" w:rsidRPr="00F511A5" w:rsidRDefault="005979E7" w:rsidP="00F17634">
            <w:pPr>
              <w:pStyle w:val="TAC"/>
              <w:rPr>
                <w:lang w:eastAsia="en-US"/>
              </w:rPr>
            </w:pPr>
            <w:r w:rsidRPr="00F511A5">
              <w:rPr>
                <w:lang w:eastAsia="en-US"/>
              </w:rPr>
              <w:t>R5-213486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6DFB0B" w14:textId="77777777" w:rsidR="005979E7" w:rsidRPr="00F511A5" w:rsidRDefault="005979E7" w:rsidP="00F17634">
            <w:pPr>
              <w:pStyle w:val="TAC"/>
              <w:rPr>
                <w:lang w:eastAsia="en-US"/>
              </w:rPr>
            </w:pPr>
            <w:r w:rsidRPr="00F511A5">
              <w:rPr>
                <w:lang w:eastAsia="en-US"/>
              </w:rPr>
              <w:t>2157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44A9D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3382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121A4C" w14:textId="77777777" w:rsidR="005979E7" w:rsidRPr="00F511A5" w:rsidRDefault="005979E7" w:rsidP="00F17634">
            <w:pPr>
              <w:pStyle w:val="TAL"/>
              <w:rPr>
                <w:lang w:eastAsia="en-US"/>
              </w:rPr>
            </w:pPr>
            <w:r w:rsidRPr="00F511A5">
              <w:rPr>
                <w:lang w:eastAsia="en-US"/>
              </w:rPr>
              <w:t>Correction to NR TC 9.1.5.2.2-Periodic registration update accepted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87B811" w14:textId="77777777" w:rsidR="005979E7" w:rsidRPr="00F511A5" w:rsidRDefault="005979E7" w:rsidP="00F17634">
            <w:pPr>
              <w:pStyle w:val="TAC"/>
              <w:rPr>
                <w:lang w:eastAsia="en-US"/>
              </w:rPr>
            </w:pPr>
            <w:r w:rsidRPr="00F511A5">
              <w:rPr>
                <w:lang w:eastAsia="en-US"/>
              </w:rPr>
              <w:t>16.8.0</w:t>
            </w:r>
          </w:p>
        </w:tc>
      </w:tr>
      <w:tr w:rsidR="005979E7" w:rsidRPr="00F511A5" w14:paraId="77F9BED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459865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835BF3"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6B3080" w14:textId="77777777" w:rsidR="005979E7" w:rsidRPr="00F511A5" w:rsidRDefault="005979E7" w:rsidP="00F17634">
            <w:pPr>
              <w:pStyle w:val="TAC"/>
              <w:rPr>
                <w:lang w:eastAsia="en-US"/>
              </w:rPr>
            </w:pPr>
            <w:r w:rsidRPr="00F511A5">
              <w:rPr>
                <w:lang w:eastAsia="en-US"/>
              </w:rPr>
              <w:t>R5-213487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307352" w14:textId="77777777" w:rsidR="005979E7" w:rsidRPr="00F511A5" w:rsidRDefault="005979E7" w:rsidP="00F17634">
            <w:pPr>
              <w:pStyle w:val="TAC"/>
              <w:rPr>
                <w:lang w:eastAsia="en-US"/>
              </w:rPr>
            </w:pPr>
            <w:r w:rsidRPr="00F511A5">
              <w:rPr>
                <w:lang w:eastAsia="en-US"/>
              </w:rPr>
              <w:t>2158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C4DBF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368D8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DF8FB7" w14:textId="77777777" w:rsidR="005979E7" w:rsidRPr="00F511A5" w:rsidRDefault="005979E7" w:rsidP="00F17634">
            <w:pPr>
              <w:pStyle w:val="TAL"/>
              <w:rPr>
                <w:lang w:eastAsia="en-US"/>
              </w:rPr>
            </w:pPr>
            <w:r w:rsidRPr="00F511A5">
              <w:rPr>
                <w:lang w:eastAsia="en-US"/>
              </w:rPr>
              <w:t>Correction to NR TC 9.1.5.2.4-Mobility registration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993102" w14:textId="77777777" w:rsidR="005979E7" w:rsidRPr="00F511A5" w:rsidRDefault="005979E7" w:rsidP="00F17634">
            <w:pPr>
              <w:pStyle w:val="TAC"/>
              <w:rPr>
                <w:lang w:eastAsia="en-US"/>
              </w:rPr>
            </w:pPr>
            <w:r w:rsidRPr="00F511A5">
              <w:rPr>
                <w:lang w:eastAsia="en-US"/>
              </w:rPr>
              <w:t>16.8.0</w:t>
            </w:r>
          </w:p>
        </w:tc>
      </w:tr>
      <w:tr w:rsidR="005979E7" w:rsidRPr="00F511A5" w14:paraId="19113D0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1A2E6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72A3D8"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04766C" w14:textId="77777777" w:rsidR="005979E7" w:rsidRPr="00F511A5" w:rsidRDefault="005979E7" w:rsidP="00F17634">
            <w:pPr>
              <w:pStyle w:val="TAC"/>
              <w:rPr>
                <w:lang w:eastAsia="en-US"/>
              </w:rPr>
            </w:pPr>
            <w:r w:rsidRPr="00F511A5">
              <w:rPr>
                <w:lang w:eastAsia="en-US"/>
              </w:rPr>
              <w:t>R5-213488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400F16" w14:textId="77777777" w:rsidR="005979E7" w:rsidRPr="00F511A5" w:rsidRDefault="005979E7" w:rsidP="00F17634">
            <w:pPr>
              <w:pStyle w:val="TAC"/>
              <w:rPr>
                <w:lang w:eastAsia="en-US"/>
              </w:rPr>
            </w:pPr>
            <w:r w:rsidRPr="00F511A5">
              <w:rPr>
                <w:lang w:eastAsia="en-US"/>
              </w:rPr>
              <w:t>2113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8F909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AAC34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124D23" w14:textId="77777777" w:rsidR="005979E7" w:rsidRPr="00F511A5" w:rsidRDefault="005979E7" w:rsidP="00F17634">
            <w:pPr>
              <w:pStyle w:val="TAL"/>
              <w:rPr>
                <w:lang w:eastAsia="en-US"/>
              </w:rPr>
            </w:pPr>
            <w:r w:rsidRPr="00F511A5">
              <w:rPr>
                <w:lang w:eastAsia="en-US"/>
              </w:rPr>
              <w:t>Update test case 9.3.1.1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262974" w14:textId="77777777" w:rsidR="005979E7" w:rsidRPr="00F511A5" w:rsidRDefault="005979E7" w:rsidP="00F17634">
            <w:pPr>
              <w:pStyle w:val="TAC"/>
              <w:rPr>
                <w:lang w:eastAsia="en-US"/>
              </w:rPr>
            </w:pPr>
            <w:r w:rsidRPr="00F511A5">
              <w:rPr>
                <w:lang w:eastAsia="en-US"/>
              </w:rPr>
              <w:t>16.8.0</w:t>
            </w:r>
          </w:p>
        </w:tc>
      </w:tr>
      <w:tr w:rsidR="005979E7" w:rsidRPr="00F511A5" w14:paraId="1C9316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5E1E9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C753E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EB8E3A" w14:textId="77777777" w:rsidR="005979E7" w:rsidRPr="00F511A5" w:rsidRDefault="005979E7" w:rsidP="00F17634">
            <w:pPr>
              <w:pStyle w:val="TAC"/>
              <w:rPr>
                <w:lang w:eastAsia="en-US"/>
              </w:rPr>
            </w:pPr>
            <w:r w:rsidRPr="00F511A5">
              <w:rPr>
                <w:lang w:eastAsia="en-US"/>
              </w:rPr>
              <w:t>R5-213489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BC2CD2" w14:textId="77777777" w:rsidR="005979E7" w:rsidRPr="00F511A5" w:rsidRDefault="005979E7" w:rsidP="00F17634">
            <w:pPr>
              <w:pStyle w:val="TAC"/>
              <w:rPr>
                <w:lang w:eastAsia="en-US"/>
              </w:rPr>
            </w:pPr>
            <w:r w:rsidRPr="00F511A5">
              <w:rPr>
                <w:lang w:eastAsia="en-US"/>
              </w:rPr>
              <w:t>2120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1067C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692D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00B865" w14:textId="77777777" w:rsidR="005979E7" w:rsidRPr="00F511A5" w:rsidRDefault="005979E7" w:rsidP="00F17634">
            <w:pPr>
              <w:pStyle w:val="TAL"/>
              <w:rPr>
                <w:lang w:eastAsia="en-US"/>
              </w:rPr>
            </w:pPr>
            <w:r w:rsidRPr="00F511A5">
              <w:rPr>
                <w:lang w:eastAsia="en-US"/>
              </w:rPr>
              <w:t>Update test case 9.3.1.3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AEAF97" w14:textId="77777777" w:rsidR="005979E7" w:rsidRPr="00F511A5" w:rsidRDefault="005979E7" w:rsidP="00F17634">
            <w:pPr>
              <w:pStyle w:val="TAC"/>
              <w:rPr>
                <w:lang w:eastAsia="en-US"/>
              </w:rPr>
            </w:pPr>
            <w:r w:rsidRPr="00F511A5">
              <w:rPr>
                <w:lang w:eastAsia="en-US"/>
              </w:rPr>
              <w:t>16.8.0</w:t>
            </w:r>
          </w:p>
        </w:tc>
      </w:tr>
      <w:tr w:rsidR="005979E7" w:rsidRPr="00F511A5" w14:paraId="0D93FD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DFE78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C32E4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D3C8D0" w14:textId="77777777" w:rsidR="005979E7" w:rsidRPr="00F511A5" w:rsidRDefault="005979E7" w:rsidP="00F17634">
            <w:pPr>
              <w:pStyle w:val="TAC"/>
              <w:rPr>
                <w:lang w:eastAsia="en-US"/>
              </w:rPr>
            </w:pPr>
            <w:r w:rsidRPr="00F511A5">
              <w:rPr>
                <w:lang w:eastAsia="en-US"/>
              </w:rPr>
              <w:t>R5-213490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CBBE0A" w14:textId="77777777" w:rsidR="005979E7" w:rsidRPr="00F511A5" w:rsidRDefault="005979E7" w:rsidP="00F17634">
            <w:pPr>
              <w:pStyle w:val="TAC"/>
              <w:rPr>
                <w:lang w:eastAsia="en-US"/>
              </w:rPr>
            </w:pPr>
            <w:r w:rsidRPr="00F511A5">
              <w:rPr>
                <w:lang w:eastAsia="en-US"/>
              </w:rPr>
              <w:t>2187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463D7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B071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F90D85" w14:textId="77777777" w:rsidR="005979E7" w:rsidRPr="00F511A5" w:rsidRDefault="005979E7" w:rsidP="00F17634">
            <w:pPr>
              <w:pStyle w:val="TAL"/>
              <w:rPr>
                <w:lang w:eastAsia="en-US"/>
              </w:rPr>
            </w:pPr>
            <w:r w:rsidRPr="00F511A5">
              <w:rPr>
                <w:lang w:eastAsia="en-US"/>
              </w:rPr>
              <w:t>Correction to NR TC 10.1.4.1-T3580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A8864E8" w14:textId="77777777" w:rsidR="005979E7" w:rsidRPr="00F511A5" w:rsidRDefault="005979E7" w:rsidP="00F17634">
            <w:pPr>
              <w:pStyle w:val="TAC"/>
              <w:rPr>
                <w:lang w:eastAsia="en-US"/>
              </w:rPr>
            </w:pPr>
            <w:r w:rsidRPr="00F511A5">
              <w:rPr>
                <w:lang w:eastAsia="en-US"/>
              </w:rPr>
              <w:t>16.8.0</w:t>
            </w:r>
          </w:p>
        </w:tc>
      </w:tr>
      <w:tr w:rsidR="005979E7" w:rsidRPr="00F511A5" w14:paraId="1AFCB2C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828C8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54E4F1"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DFAE3F" w14:textId="77777777" w:rsidR="005979E7" w:rsidRPr="00F511A5" w:rsidRDefault="005979E7" w:rsidP="00F17634">
            <w:pPr>
              <w:pStyle w:val="TAC"/>
              <w:rPr>
                <w:lang w:eastAsia="en-US"/>
              </w:rPr>
            </w:pPr>
            <w:r w:rsidRPr="00F511A5">
              <w:rPr>
                <w:lang w:eastAsia="en-US"/>
              </w:rPr>
              <w:t>R5-213491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2C6AD0" w14:textId="77777777" w:rsidR="005979E7" w:rsidRPr="00F511A5" w:rsidRDefault="005979E7" w:rsidP="00F17634">
            <w:pPr>
              <w:pStyle w:val="TAC"/>
              <w:rPr>
                <w:lang w:eastAsia="en-US"/>
              </w:rPr>
            </w:pPr>
            <w:r w:rsidRPr="00F511A5">
              <w:rPr>
                <w:lang w:eastAsia="en-US"/>
              </w:rPr>
              <w:t>2278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0A671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2263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5CA0DE" w14:textId="77777777" w:rsidR="005979E7" w:rsidRPr="00F511A5" w:rsidRDefault="005979E7" w:rsidP="00F17634">
            <w:pPr>
              <w:pStyle w:val="TAL"/>
              <w:rPr>
                <w:lang w:eastAsia="en-US"/>
              </w:rPr>
            </w:pPr>
            <w:r w:rsidRPr="00F511A5">
              <w:rPr>
                <w:lang w:eastAsia="en-US"/>
              </w:rPr>
              <w:t>Updates to test case 10.2.2.1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945137" w14:textId="77777777" w:rsidR="005979E7" w:rsidRPr="00F511A5" w:rsidRDefault="005979E7" w:rsidP="00F17634">
            <w:pPr>
              <w:pStyle w:val="TAC"/>
              <w:rPr>
                <w:lang w:eastAsia="en-US"/>
              </w:rPr>
            </w:pPr>
            <w:r w:rsidRPr="00F511A5">
              <w:rPr>
                <w:lang w:eastAsia="en-US"/>
              </w:rPr>
              <w:t>16.8.0</w:t>
            </w:r>
          </w:p>
        </w:tc>
      </w:tr>
      <w:tr w:rsidR="005979E7" w:rsidRPr="00F511A5" w14:paraId="3247FEF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624EA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716EB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B1F025" w14:textId="77777777" w:rsidR="005979E7" w:rsidRPr="00F511A5" w:rsidRDefault="005979E7" w:rsidP="00F17634">
            <w:pPr>
              <w:pStyle w:val="TAC"/>
              <w:rPr>
                <w:lang w:eastAsia="en-US"/>
              </w:rPr>
            </w:pPr>
            <w:r w:rsidRPr="00F511A5">
              <w:rPr>
                <w:lang w:eastAsia="en-US"/>
              </w:rPr>
              <w:t>R5-213492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56B114" w14:textId="77777777" w:rsidR="005979E7" w:rsidRPr="00F511A5" w:rsidRDefault="005979E7" w:rsidP="00F17634">
            <w:pPr>
              <w:pStyle w:val="TAC"/>
              <w:rPr>
                <w:lang w:eastAsia="en-US"/>
              </w:rPr>
            </w:pPr>
            <w:r w:rsidRPr="00F511A5">
              <w:rPr>
                <w:lang w:eastAsia="en-US"/>
              </w:rPr>
              <w:t>2121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D42CD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C95F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6EA13B" w14:textId="77777777" w:rsidR="005979E7" w:rsidRPr="00F511A5" w:rsidRDefault="005979E7" w:rsidP="00F17634">
            <w:pPr>
              <w:pStyle w:val="TAL"/>
              <w:rPr>
                <w:lang w:eastAsia="en-US"/>
              </w:rPr>
            </w:pPr>
            <w:r w:rsidRPr="00F511A5">
              <w:rPr>
                <w:lang w:eastAsia="en-US"/>
              </w:rPr>
              <w:t>Update test case 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2C4460" w14:textId="77777777" w:rsidR="005979E7" w:rsidRPr="00F511A5" w:rsidRDefault="005979E7" w:rsidP="00F17634">
            <w:pPr>
              <w:pStyle w:val="TAC"/>
              <w:rPr>
                <w:lang w:eastAsia="en-US"/>
              </w:rPr>
            </w:pPr>
            <w:r w:rsidRPr="00F511A5">
              <w:rPr>
                <w:lang w:eastAsia="en-US"/>
              </w:rPr>
              <w:t>16.8.0</w:t>
            </w:r>
          </w:p>
        </w:tc>
      </w:tr>
      <w:tr w:rsidR="005979E7" w:rsidRPr="00F511A5" w14:paraId="102D71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0C95A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D61EA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62D797" w14:textId="77777777" w:rsidR="005979E7" w:rsidRPr="00F511A5" w:rsidRDefault="005979E7" w:rsidP="00F17634">
            <w:pPr>
              <w:pStyle w:val="TAC"/>
              <w:rPr>
                <w:lang w:eastAsia="en-US"/>
              </w:rPr>
            </w:pPr>
            <w:r w:rsidRPr="00F511A5">
              <w:rPr>
                <w:lang w:eastAsia="en-US"/>
              </w:rPr>
              <w:t>R5-213493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F59D7D" w14:textId="77777777" w:rsidR="005979E7" w:rsidRPr="00F511A5" w:rsidRDefault="005979E7" w:rsidP="00F17634">
            <w:pPr>
              <w:pStyle w:val="TAC"/>
              <w:rPr>
                <w:lang w:eastAsia="en-US"/>
              </w:rPr>
            </w:pPr>
            <w:r w:rsidRPr="00F511A5">
              <w:rPr>
                <w:lang w:eastAsia="en-US"/>
              </w:rPr>
              <w:t>2122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A791E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9484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A2CD2B" w14:textId="77777777" w:rsidR="005979E7" w:rsidRPr="00F511A5" w:rsidRDefault="005979E7" w:rsidP="00F17634">
            <w:pPr>
              <w:pStyle w:val="TAL"/>
              <w:rPr>
                <w:lang w:eastAsia="en-US"/>
              </w:rPr>
            </w:pPr>
            <w:r w:rsidRPr="00F511A5">
              <w:rPr>
                <w:lang w:eastAsia="en-US"/>
              </w:rPr>
              <w:t>Update test case 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A5A164" w14:textId="77777777" w:rsidR="005979E7" w:rsidRPr="00F511A5" w:rsidRDefault="005979E7" w:rsidP="00F17634">
            <w:pPr>
              <w:pStyle w:val="TAC"/>
              <w:rPr>
                <w:lang w:eastAsia="en-US"/>
              </w:rPr>
            </w:pPr>
            <w:r w:rsidRPr="00F511A5">
              <w:rPr>
                <w:lang w:eastAsia="en-US"/>
              </w:rPr>
              <w:t>16.8.0</w:t>
            </w:r>
          </w:p>
        </w:tc>
      </w:tr>
      <w:tr w:rsidR="005979E7" w:rsidRPr="00F511A5" w14:paraId="099D8F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5756D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AB62C0"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F84821" w14:textId="77777777" w:rsidR="005979E7" w:rsidRPr="00F511A5" w:rsidRDefault="005979E7" w:rsidP="00F17634">
            <w:pPr>
              <w:pStyle w:val="TAC"/>
              <w:rPr>
                <w:lang w:eastAsia="en-US"/>
              </w:rPr>
            </w:pPr>
            <w:r w:rsidRPr="00F511A5">
              <w:rPr>
                <w:lang w:eastAsia="en-US"/>
              </w:rPr>
              <w:t>R5-213494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F3CE6F" w14:textId="77777777" w:rsidR="005979E7" w:rsidRPr="00F511A5" w:rsidRDefault="005979E7" w:rsidP="00F17634">
            <w:pPr>
              <w:pStyle w:val="TAC"/>
              <w:rPr>
                <w:lang w:eastAsia="en-US"/>
              </w:rPr>
            </w:pPr>
            <w:r w:rsidRPr="00F511A5">
              <w:rPr>
                <w:lang w:eastAsia="en-US"/>
              </w:rPr>
              <w:t>2140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437E3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4E1AF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6D2982" w14:textId="77777777" w:rsidR="005979E7" w:rsidRPr="00F511A5" w:rsidRDefault="005979E7" w:rsidP="00F17634">
            <w:pPr>
              <w:pStyle w:val="TAL"/>
              <w:rPr>
                <w:lang w:eastAsia="en-US"/>
              </w:rPr>
            </w:pPr>
            <w:r w:rsidRPr="00F511A5">
              <w:rPr>
                <w:lang w:eastAsia="en-US"/>
              </w:rPr>
              <w:t>Update test case 11.1.3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DE277B" w14:textId="77777777" w:rsidR="005979E7" w:rsidRPr="00F511A5" w:rsidRDefault="005979E7" w:rsidP="00F17634">
            <w:pPr>
              <w:pStyle w:val="TAC"/>
              <w:rPr>
                <w:lang w:eastAsia="en-US"/>
              </w:rPr>
            </w:pPr>
            <w:r w:rsidRPr="00F511A5">
              <w:rPr>
                <w:lang w:eastAsia="en-US"/>
              </w:rPr>
              <w:t>16.8.0</w:t>
            </w:r>
          </w:p>
        </w:tc>
      </w:tr>
      <w:tr w:rsidR="005979E7" w:rsidRPr="00F511A5" w14:paraId="0E70A16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CA71C7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FCB363"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7ABDFF" w14:textId="77777777" w:rsidR="005979E7" w:rsidRPr="00F511A5" w:rsidRDefault="005979E7" w:rsidP="00F17634">
            <w:pPr>
              <w:pStyle w:val="TAC"/>
              <w:rPr>
                <w:lang w:eastAsia="en-US"/>
              </w:rPr>
            </w:pPr>
            <w:r w:rsidRPr="00F511A5">
              <w:rPr>
                <w:lang w:eastAsia="en-US"/>
              </w:rPr>
              <w:t>R5-213495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D7C217" w14:textId="77777777" w:rsidR="005979E7" w:rsidRPr="00F511A5" w:rsidRDefault="005979E7" w:rsidP="00F17634">
            <w:pPr>
              <w:pStyle w:val="TAC"/>
              <w:rPr>
                <w:lang w:eastAsia="en-US"/>
              </w:rPr>
            </w:pPr>
            <w:r w:rsidRPr="00F511A5">
              <w:rPr>
                <w:lang w:eastAsia="en-US"/>
              </w:rPr>
              <w:t>2141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3DE02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CBD12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24122D" w14:textId="77777777" w:rsidR="005979E7" w:rsidRPr="00F511A5" w:rsidRDefault="005979E7" w:rsidP="00F17634">
            <w:pPr>
              <w:pStyle w:val="TAL"/>
              <w:rPr>
                <w:lang w:eastAsia="en-US"/>
              </w:rPr>
            </w:pPr>
            <w:r w:rsidRPr="00F511A5">
              <w:rPr>
                <w:lang w:eastAsia="en-US"/>
              </w:rPr>
              <w:t>Update test case 11.1.4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D9FAA0" w14:textId="77777777" w:rsidR="005979E7" w:rsidRPr="00F511A5" w:rsidRDefault="005979E7" w:rsidP="00F17634">
            <w:pPr>
              <w:pStyle w:val="TAC"/>
              <w:rPr>
                <w:lang w:eastAsia="en-US"/>
              </w:rPr>
            </w:pPr>
            <w:r w:rsidRPr="00F511A5">
              <w:rPr>
                <w:lang w:eastAsia="en-US"/>
              </w:rPr>
              <w:t>16.8.0</w:t>
            </w:r>
          </w:p>
        </w:tc>
      </w:tr>
      <w:tr w:rsidR="005979E7" w:rsidRPr="00F511A5" w14:paraId="2C274D6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EC6E4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4FFB7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6F550E" w14:textId="77777777" w:rsidR="005979E7" w:rsidRPr="00F511A5" w:rsidRDefault="005979E7" w:rsidP="00F17634">
            <w:pPr>
              <w:pStyle w:val="TAC"/>
              <w:rPr>
                <w:lang w:eastAsia="en-US"/>
              </w:rPr>
            </w:pPr>
            <w:r w:rsidRPr="00F511A5">
              <w:rPr>
                <w:lang w:eastAsia="en-US"/>
              </w:rPr>
              <w:t>R5-213496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1EDCD8" w14:textId="77777777" w:rsidR="005979E7" w:rsidRPr="00F511A5" w:rsidRDefault="005979E7" w:rsidP="00F17634">
            <w:pPr>
              <w:pStyle w:val="TAC"/>
              <w:rPr>
                <w:lang w:eastAsia="en-US"/>
              </w:rPr>
            </w:pPr>
            <w:r w:rsidRPr="00F511A5">
              <w:rPr>
                <w:lang w:eastAsia="en-US"/>
              </w:rPr>
              <w:t>2161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0B0D6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0D23F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28CF5B" w14:textId="77777777" w:rsidR="005979E7" w:rsidRPr="00F511A5" w:rsidRDefault="005979E7" w:rsidP="00F17634">
            <w:pPr>
              <w:pStyle w:val="TAL"/>
              <w:rPr>
                <w:lang w:eastAsia="en-US"/>
              </w:rPr>
            </w:pPr>
            <w:r w:rsidRPr="00F511A5">
              <w:rPr>
                <w:lang w:eastAsia="en-US"/>
              </w:rPr>
              <w:t>Correction to NR TC 11.1.5-Fallback with redirection without N26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A7CB18" w14:textId="77777777" w:rsidR="005979E7" w:rsidRPr="00F511A5" w:rsidRDefault="005979E7" w:rsidP="00F17634">
            <w:pPr>
              <w:pStyle w:val="TAC"/>
              <w:rPr>
                <w:lang w:eastAsia="en-US"/>
              </w:rPr>
            </w:pPr>
            <w:r w:rsidRPr="00F511A5">
              <w:rPr>
                <w:lang w:eastAsia="en-US"/>
              </w:rPr>
              <w:t>16.8.0</w:t>
            </w:r>
          </w:p>
        </w:tc>
      </w:tr>
      <w:tr w:rsidR="005979E7" w:rsidRPr="00F511A5" w14:paraId="04F3936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D25C8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33E87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6A76E6" w14:textId="77777777" w:rsidR="005979E7" w:rsidRPr="00F511A5" w:rsidRDefault="005979E7" w:rsidP="00F17634">
            <w:pPr>
              <w:pStyle w:val="TAC"/>
              <w:rPr>
                <w:lang w:eastAsia="en-US"/>
              </w:rPr>
            </w:pPr>
            <w:r w:rsidRPr="00F511A5">
              <w:rPr>
                <w:lang w:eastAsia="en-US"/>
              </w:rPr>
              <w:t>R5-213497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6022A7" w14:textId="77777777" w:rsidR="005979E7" w:rsidRPr="00F511A5" w:rsidRDefault="005979E7" w:rsidP="00F17634">
            <w:pPr>
              <w:pStyle w:val="TAC"/>
              <w:rPr>
                <w:lang w:eastAsia="en-US"/>
              </w:rPr>
            </w:pPr>
            <w:r w:rsidRPr="00F511A5">
              <w:rPr>
                <w:lang w:eastAsia="en-US"/>
              </w:rPr>
              <w:t>2162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1E5D5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F002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A6CE1A" w14:textId="77777777" w:rsidR="005979E7" w:rsidRPr="00F511A5" w:rsidRDefault="005979E7" w:rsidP="00F17634">
            <w:pPr>
              <w:pStyle w:val="TAL"/>
              <w:rPr>
                <w:lang w:eastAsia="en-US"/>
              </w:rPr>
            </w:pPr>
            <w:r w:rsidRPr="00F511A5">
              <w:rPr>
                <w:lang w:eastAsia="en-US"/>
              </w:rPr>
              <w:t>Correction to NR TC 11.1.7-Emergency Services Fallback to EPS with redirection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3D9E6E" w14:textId="77777777" w:rsidR="005979E7" w:rsidRPr="00F511A5" w:rsidRDefault="005979E7" w:rsidP="00F17634">
            <w:pPr>
              <w:pStyle w:val="TAC"/>
              <w:rPr>
                <w:lang w:eastAsia="en-US"/>
              </w:rPr>
            </w:pPr>
            <w:r w:rsidRPr="00F511A5">
              <w:rPr>
                <w:lang w:eastAsia="en-US"/>
              </w:rPr>
              <w:t>16.8.0</w:t>
            </w:r>
          </w:p>
        </w:tc>
      </w:tr>
      <w:tr w:rsidR="005979E7" w:rsidRPr="00F511A5" w14:paraId="616D1B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6B1ED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8B66C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F23150" w14:textId="77777777" w:rsidR="005979E7" w:rsidRPr="00F511A5" w:rsidRDefault="005979E7" w:rsidP="00F17634">
            <w:pPr>
              <w:pStyle w:val="TAC"/>
              <w:rPr>
                <w:lang w:eastAsia="en-US"/>
              </w:rPr>
            </w:pPr>
            <w:r w:rsidRPr="00F511A5">
              <w:rPr>
                <w:lang w:eastAsia="en-US"/>
              </w:rPr>
              <w:t>R5-213498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5AA82C" w14:textId="77777777" w:rsidR="005979E7" w:rsidRPr="00F511A5" w:rsidRDefault="005979E7" w:rsidP="00F17634">
            <w:pPr>
              <w:pStyle w:val="TAC"/>
              <w:rPr>
                <w:lang w:eastAsia="en-US"/>
              </w:rPr>
            </w:pPr>
            <w:r w:rsidRPr="00F511A5">
              <w:rPr>
                <w:lang w:eastAsia="en-US"/>
              </w:rPr>
              <w:t>2204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F27F3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075C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A61C2AC" w14:textId="77777777" w:rsidR="005979E7" w:rsidRPr="00F511A5" w:rsidRDefault="005979E7" w:rsidP="00F17634">
            <w:pPr>
              <w:pStyle w:val="TAL"/>
              <w:rPr>
                <w:lang w:eastAsia="en-US"/>
              </w:rPr>
            </w:pPr>
            <w:r w:rsidRPr="00F511A5">
              <w:rPr>
                <w:lang w:eastAsia="en-US"/>
              </w:rPr>
              <w:t>Update test case 11.1.5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760366" w14:textId="77777777" w:rsidR="005979E7" w:rsidRPr="00F511A5" w:rsidRDefault="005979E7" w:rsidP="00F17634">
            <w:pPr>
              <w:pStyle w:val="TAC"/>
              <w:rPr>
                <w:lang w:eastAsia="en-US"/>
              </w:rPr>
            </w:pPr>
            <w:r w:rsidRPr="00F511A5">
              <w:rPr>
                <w:lang w:eastAsia="en-US"/>
              </w:rPr>
              <w:t>16.8.0</w:t>
            </w:r>
          </w:p>
        </w:tc>
      </w:tr>
      <w:tr w:rsidR="005979E7" w:rsidRPr="00F511A5" w14:paraId="7DF87BF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C0EC8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3DB92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F5C28C" w14:textId="77777777" w:rsidR="005979E7" w:rsidRPr="00F511A5" w:rsidRDefault="005979E7" w:rsidP="00F17634">
            <w:pPr>
              <w:pStyle w:val="TAC"/>
              <w:rPr>
                <w:lang w:eastAsia="en-US"/>
              </w:rPr>
            </w:pPr>
            <w:r w:rsidRPr="00F511A5">
              <w:rPr>
                <w:lang w:eastAsia="en-US"/>
              </w:rPr>
              <w:t>R5-213499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354E79" w14:textId="77777777" w:rsidR="005979E7" w:rsidRPr="00F511A5" w:rsidRDefault="005979E7" w:rsidP="00F17634">
            <w:pPr>
              <w:pStyle w:val="TAC"/>
              <w:rPr>
                <w:lang w:eastAsia="en-US"/>
              </w:rPr>
            </w:pPr>
            <w:r w:rsidRPr="00F511A5">
              <w:rPr>
                <w:lang w:eastAsia="en-US"/>
              </w:rPr>
              <w:t>2206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105B1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8340B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57AC7D" w14:textId="77777777" w:rsidR="005979E7" w:rsidRPr="00F511A5" w:rsidRDefault="005979E7" w:rsidP="00F17634">
            <w:pPr>
              <w:pStyle w:val="TAL"/>
              <w:rPr>
                <w:lang w:eastAsia="en-US"/>
              </w:rPr>
            </w:pPr>
            <w:r w:rsidRPr="00F511A5">
              <w:rPr>
                <w:lang w:eastAsia="en-US"/>
              </w:rPr>
              <w:t>Update test case 11.1.6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810DB9" w14:textId="77777777" w:rsidR="005979E7" w:rsidRPr="00F511A5" w:rsidRDefault="005979E7" w:rsidP="00F17634">
            <w:pPr>
              <w:pStyle w:val="TAC"/>
              <w:rPr>
                <w:lang w:eastAsia="en-US"/>
              </w:rPr>
            </w:pPr>
            <w:r w:rsidRPr="00F511A5">
              <w:rPr>
                <w:lang w:eastAsia="en-US"/>
              </w:rPr>
              <w:t>16.8.0</w:t>
            </w:r>
          </w:p>
        </w:tc>
      </w:tr>
      <w:tr w:rsidR="005979E7" w:rsidRPr="00F511A5" w14:paraId="1FF2598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B9E756"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ECB84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65E35E" w14:textId="77777777" w:rsidR="005979E7" w:rsidRPr="00F511A5" w:rsidRDefault="005979E7" w:rsidP="00F17634">
            <w:pPr>
              <w:pStyle w:val="TAC"/>
              <w:rPr>
                <w:lang w:eastAsia="en-US"/>
              </w:rPr>
            </w:pPr>
            <w:r w:rsidRPr="00F511A5">
              <w:rPr>
                <w:lang w:eastAsia="en-US"/>
              </w:rPr>
              <w:t>R5-213500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D05EC0" w14:textId="77777777" w:rsidR="005979E7" w:rsidRPr="00F511A5" w:rsidRDefault="005979E7" w:rsidP="00F17634">
            <w:pPr>
              <w:pStyle w:val="TAC"/>
              <w:rPr>
                <w:lang w:eastAsia="en-US"/>
              </w:rPr>
            </w:pPr>
            <w:r w:rsidRPr="00F511A5">
              <w:rPr>
                <w:lang w:eastAsia="en-US"/>
              </w:rPr>
              <w:t>2213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CF97C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FFB28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71703D" w14:textId="77777777" w:rsidR="005979E7" w:rsidRPr="00F511A5" w:rsidRDefault="005979E7" w:rsidP="00F17634">
            <w:pPr>
              <w:pStyle w:val="TAL"/>
              <w:rPr>
                <w:lang w:eastAsia="en-US"/>
              </w:rPr>
            </w:pPr>
            <w:r w:rsidRPr="00F511A5">
              <w:rPr>
                <w:lang w:eastAsia="en-US"/>
              </w:rPr>
              <w:t>Update test case 11.1.7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EBA3A9" w14:textId="77777777" w:rsidR="005979E7" w:rsidRPr="00F511A5" w:rsidRDefault="005979E7" w:rsidP="00F17634">
            <w:pPr>
              <w:pStyle w:val="TAC"/>
              <w:rPr>
                <w:lang w:eastAsia="en-US"/>
              </w:rPr>
            </w:pPr>
            <w:r w:rsidRPr="00F511A5">
              <w:rPr>
                <w:lang w:eastAsia="en-US"/>
              </w:rPr>
              <w:t>16.8.0</w:t>
            </w:r>
          </w:p>
        </w:tc>
      </w:tr>
      <w:tr w:rsidR="005979E7" w:rsidRPr="00F511A5" w14:paraId="02C9ADF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6115F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94659E"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0B43C6" w14:textId="77777777" w:rsidR="005979E7" w:rsidRPr="00F511A5" w:rsidRDefault="005979E7" w:rsidP="00F17634">
            <w:pPr>
              <w:pStyle w:val="TAC"/>
              <w:rPr>
                <w:lang w:eastAsia="en-US"/>
              </w:rPr>
            </w:pPr>
            <w:r w:rsidRPr="00F511A5">
              <w:rPr>
                <w:lang w:eastAsia="en-US"/>
              </w:rPr>
              <w:t>R5-213501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33F9EA" w14:textId="77777777" w:rsidR="005979E7" w:rsidRPr="00F511A5" w:rsidRDefault="005979E7" w:rsidP="00F17634">
            <w:pPr>
              <w:pStyle w:val="TAC"/>
              <w:rPr>
                <w:lang w:eastAsia="en-US"/>
              </w:rPr>
            </w:pPr>
            <w:r w:rsidRPr="00F511A5">
              <w:rPr>
                <w:lang w:eastAsia="en-US"/>
              </w:rPr>
              <w:t>2136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0770E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843C0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FF5254" w14:textId="77777777" w:rsidR="005979E7" w:rsidRPr="00F511A5" w:rsidRDefault="005979E7" w:rsidP="00F17634">
            <w:pPr>
              <w:pStyle w:val="TAL"/>
              <w:rPr>
                <w:lang w:eastAsia="en-US"/>
              </w:rPr>
            </w:pPr>
            <w:r w:rsidRPr="00F511A5">
              <w:rPr>
                <w:lang w:eastAsia="en-US"/>
              </w:rPr>
              <w:t>Correction to UAC test case 11.3.8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061113" w14:textId="77777777" w:rsidR="005979E7" w:rsidRPr="00F511A5" w:rsidRDefault="005979E7" w:rsidP="00F17634">
            <w:pPr>
              <w:pStyle w:val="TAC"/>
              <w:rPr>
                <w:lang w:eastAsia="en-US"/>
              </w:rPr>
            </w:pPr>
            <w:r w:rsidRPr="00F511A5">
              <w:rPr>
                <w:lang w:eastAsia="en-US"/>
              </w:rPr>
              <w:t>16.8.0</w:t>
            </w:r>
          </w:p>
        </w:tc>
      </w:tr>
      <w:tr w:rsidR="005979E7" w:rsidRPr="00F511A5" w14:paraId="38FB785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24A39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A3D7A8"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951AAD" w14:textId="77777777" w:rsidR="005979E7" w:rsidRPr="00F511A5" w:rsidRDefault="005979E7" w:rsidP="00F17634">
            <w:pPr>
              <w:pStyle w:val="TAC"/>
              <w:rPr>
                <w:lang w:eastAsia="en-US"/>
              </w:rPr>
            </w:pPr>
            <w:r w:rsidRPr="00F511A5">
              <w:rPr>
                <w:lang w:eastAsia="en-US"/>
              </w:rPr>
              <w:t>R5-213502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2D461A" w14:textId="77777777" w:rsidR="005979E7" w:rsidRPr="00F511A5" w:rsidRDefault="005979E7" w:rsidP="00F17634">
            <w:pPr>
              <w:pStyle w:val="TAC"/>
              <w:rPr>
                <w:lang w:eastAsia="en-US"/>
              </w:rPr>
            </w:pPr>
            <w:r w:rsidRPr="00F511A5">
              <w:rPr>
                <w:lang w:eastAsia="en-US"/>
              </w:rPr>
              <w:t>2163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E7127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BC097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C4EB55" w14:textId="77777777" w:rsidR="005979E7" w:rsidRPr="00F511A5" w:rsidRDefault="005979E7" w:rsidP="00F17634">
            <w:pPr>
              <w:pStyle w:val="TAL"/>
              <w:rPr>
                <w:lang w:eastAsia="en-US"/>
              </w:rPr>
            </w:pPr>
            <w:r w:rsidRPr="00F511A5">
              <w:rPr>
                <w:lang w:eastAsia="en-US"/>
              </w:rPr>
              <w:t>Correction to NR TC 11.3.1-UAC AI0 with 0 percentage access probability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84FD6F" w14:textId="77777777" w:rsidR="005979E7" w:rsidRPr="00F511A5" w:rsidRDefault="005979E7" w:rsidP="00F17634">
            <w:pPr>
              <w:pStyle w:val="TAC"/>
              <w:rPr>
                <w:lang w:eastAsia="en-US"/>
              </w:rPr>
            </w:pPr>
            <w:r w:rsidRPr="00F511A5">
              <w:rPr>
                <w:lang w:eastAsia="en-US"/>
              </w:rPr>
              <w:t>16.8.0</w:t>
            </w:r>
          </w:p>
        </w:tc>
      </w:tr>
      <w:tr w:rsidR="005979E7" w:rsidRPr="00F511A5" w14:paraId="4B6709B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44ACE6"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A9C0B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53A338" w14:textId="77777777" w:rsidR="005979E7" w:rsidRPr="00F511A5" w:rsidRDefault="005979E7" w:rsidP="00F17634">
            <w:pPr>
              <w:pStyle w:val="TAC"/>
              <w:rPr>
                <w:lang w:eastAsia="en-US"/>
              </w:rPr>
            </w:pPr>
            <w:r w:rsidRPr="00F511A5">
              <w:rPr>
                <w:lang w:eastAsia="en-US"/>
              </w:rPr>
              <w:t>R5-213503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A97AA8" w14:textId="77777777" w:rsidR="005979E7" w:rsidRPr="00F511A5" w:rsidRDefault="005979E7" w:rsidP="00F17634">
            <w:pPr>
              <w:pStyle w:val="TAC"/>
              <w:rPr>
                <w:lang w:eastAsia="en-US"/>
              </w:rPr>
            </w:pPr>
            <w:r w:rsidRPr="00F511A5">
              <w:rPr>
                <w:lang w:eastAsia="en-US"/>
              </w:rPr>
              <w:t>2165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D3344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8A73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891C51" w14:textId="77777777" w:rsidR="005979E7" w:rsidRPr="00F511A5" w:rsidRDefault="005979E7" w:rsidP="00F17634">
            <w:pPr>
              <w:pStyle w:val="TAL"/>
              <w:rPr>
                <w:lang w:eastAsia="en-US"/>
              </w:rPr>
            </w:pPr>
            <w:r w:rsidRPr="00F511A5">
              <w:rPr>
                <w:lang w:eastAsia="en-US"/>
              </w:rPr>
              <w:t>Correction to NR TC 11.3.5-UAC AI1 MPS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104D01" w14:textId="77777777" w:rsidR="005979E7" w:rsidRPr="00F511A5" w:rsidRDefault="005979E7" w:rsidP="00F17634">
            <w:pPr>
              <w:pStyle w:val="TAC"/>
              <w:rPr>
                <w:lang w:eastAsia="en-US"/>
              </w:rPr>
            </w:pPr>
            <w:r w:rsidRPr="00F511A5">
              <w:rPr>
                <w:lang w:eastAsia="en-US"/>
              </w:rPr>
              <w:t>16.8.0</w:t>
            </w:r>
          </w:p>
        </w:tc>
      </w:tr>
      <w:tr w:rsidR="005979E7" w:rsidRPr="00F511A5" w14:paraId="2E69C33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EB751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F89AA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51A639" w14:textId="77777777" w:rsidR="005979E7" w:rsidRPr="00F511A5" w:rsidRDefault="005979E7" w:rsidP="00F17634">
            <w:pPr>
              <w:pStyle w:val="TAC"/>
              <w:rPr>
                <w:lang w:eastAsia="en-US"/>
              </w:rPr>
            </w:pPr>
            <w:r w:rsidRPr="00F511A5">
              <w:rPr>
                <w:lang w:eastAsia="en-US"/>
              </w:rPr>
              <w:t>R5-213504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62C354" w14:textId="77777777" w:rsidR="005979E7" w:rsidRPr="00F511A5" w:rsidRDefault="005979E7" w:rsidP="00F17634">
            <w:pPr>
              <w:pStyle w:val="TAC"/>
              <w:rPr>
                <w:lang w:eastAsia="en-US"/>
              </w:rPr>
            </w:pPr>
            <w:r w:rsidRPr="00F511A5">
              <w:rPr>
                <w:lang w:eastAsia="en-US"/>
              </w:rPr>
              <w:t>2220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EC59A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37A0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0B8F84" w14:textId="77777777" w:rsidR="005979E7" w:rsidRPr="00F511A5" w:rsidRDefault="005979E7" w:rsidP="00F17634">
            <w:pPr>
              <w:pStyle w:val="TAL"/>
              <w:rPr>
                <w:lang w:eastAsia="en-US"/>
              </w:rPr>
            </w:pPr>
            <w:r w:rsidRPr="00F511A5">
              <w:rPr>
                <w:lang w:eastAsia="en-US"/>
              </w:rPr>
              <w:t>Corrections to NR5G UAC TC 11.3.7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8D93BF" w14:textId="77777777" w:rsidR="005979E7" w:rsidRPr="00F511A5" w:rsidRDefault="005979E7" w:rsidP="00F17634">
            <w:pPr>
              <w:pStyle w:val="TAC"/>
              <w:rPr>
                <w:lang w:eastAsia="en-US"/>
              </w:rPr>
            </w:pPr>
            <w:r w:rsidRPr="00F511A5">
              <w:rPr>
                <w:lang w:eastAsia="en-US"/>
              </w:rPr>
              <w:t>16.8.0</w:t>
            </w:r>
          </w:p>
        </w:tc>
      </w:tr>
      <w:tr w:rsidR="005979E7" w:rsidRPr="00F511A5" w14:paraId="3ACA07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7374C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5458B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DCAE44" w14:textId="77777777" w:rsidR="005979E7" w:rsidRPr="00F511A5" w:rsidRDefault="005979E7" w:rsidP="00F17634">
            <w:pPr>
              <w:pStyle w:val="TAC"/>
              <w:rPr>
                <w:lang w:eastAsia="en-US"/>
              </w:rPr>
            </w:pPr>
            <w:r w:rsidRPr="00F511A5">
              <w:rPr>
                <w:lang w:eastAsia="en-US"/>
              </w:rPr>
              <w:t>R5-213505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162040" w14:textId="77777777" w:rsidR="005979E7" w:rsidRPr="00F511A5" w:rsidRDefault="005979E7" w:rsidP="00F17634">
            <w:pPr>
              <w:pStyle w:val="TAC"/>
              <w:rPr>
                <w:lang w:eastAsia="en-US"/>
              </w:rPr>
            </w:pPr>
            <w:r w:rsidRPr="00F511A5">
              <w:rPr>
                <w:lang w:eastAsia="en-US"/>
              </w:rPr>
              <w:t>2224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DFFDE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1C9DA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D84B09" w14:textId="77777777" w:rsidR="005979E7" w:rsidRPr="00F511A5" w:rsidRDefault="005979E7" w:rsidP="00F17634">
            <w:pPr>
              <w:pStyle w:val="TAL"/>
              <w:rPr>
                <w:lang w:eastAsia="en-US"/>
              </w:rPr>
            </w:pPr>
            <w:r w:rsidRPr="00F511A5">
              <w:rPr>
                <w:lang w:eastAsia="en-US"/>
              </w:rPr>
              <w:t>Corrections to NR5G UAC TC 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C3636C" w14:textId="77777777" w:rsidR="005979E7" w:rsidRPr="00F511A5" w:rsidRDefault="005979E7" w:rsidP="00F17634">
            <w:pPr>
              <w:pStyle w:val="TAC"/>
              <w:rPr>
                <w:lang w:eastAsia="en-US"/>
              </w:rPr>
            </w:pPr>
            <w:r w:rsidRPr="00F511A5">
              <w:rPr>
                <w:lang w:eastAsia="en-US"/>
              </w:rPr>
              <w:t>16.8.0</w:t>
            </w:r>
          </w:p>
        </w:tc>
      </w:tr>
      <w:tr w:rsidR="005979E7" w:rsidRPr="00F511A5" w14:paraId="3A74A1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82BE4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CAEE6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28D73B" w14:textId="77777777" w:rsidR="005979E7" w:rsidRPr="00F511A5" w:rsidRDefault="005979E7" w:rsidP="00F17634">
            <w:pPr>
              <w:pStyle w:val="TAC"/>
              <w:rPr>
                <w:lang w:eastAsia="en-US"/>
              </w:rPr>
            </w:pPr>
            <w:r w:rsidRPr="00F511A5">
              <w:rPr>
                <w:lang w:eastAsia="en-US"/>
              </w:rPr>
              <w:t>R5-213506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D5EF57" w14:textId="77777777" w:rsidR="005979E7" w:rsidRPr="00F511A5" w:rsidRDefault="005979E7" w:rsidP="00F17634">
            <w:pPr>
              <w:pStyle w:val="TAC"/>
              <w:rPr>
                <w:lang w:eastAsia="en-US"/>
              </w:rPr>
            </w:pPr>
            <w:r w:rsidRPr="00F511A5">
              <w:rPr>
                <w:lang w:eastAsia="en-US"/>
              </w:rPr>
              <w:t>2239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4BAE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7812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6BF1C0" w14:textId="77777777" w:rsidR="005979E7" w:rsidRPr="00F511A5" w:rsidRDefault="005979E7" w:rsidP="00F17634">
            <w:pPr>
              <w:pStyle w:val="TAL"/>
              <w:rPr>
                <w:lang w:eastAsia="en-US"/>
              </w:rPr>
            </w:pPr>
            <w:r w:rsidRPr="00F511A5">
              <w:rPr>
                <w:lang w:eastAsia="en-US"/>
              </w:rPr>
              <w:t>Correction to NR TC 11.3.6-UAC AI2 MCS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2646BD" w14:textId="77777777" w:rsidR="005979E7" w:rsidRPr="00F511A5" w:rsidRDefault="005979E7" w:rsidP="00F17634">
            <w:pPr>
              <w:pStyle w:val="TAC"/>
              <w:rPr>
                <w:lang w:eastAsia="en-US"/>
              </w:rPr>
            </w:pPr>
            <w:r w:rsidRPr="00F511A5">
              <w:rPr>
                <w:lang w:eastAsia="en-US"/>
              </w:rPr>
              <w:t>16.8.0</w:t>
            </w:r>
          </w:p>
        </w:tc>
      </w:tr>
      <w:tr w:rsidR="005979E7" w:rsidRPr="00F511A5" w14:paraId="5B4740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60664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406951"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1512C2" w14:textId="77777777" w:rsidR="005979E7" w:rsidRPr="00F511A5" w:rsidRDefault="005979E7" w:rsidP="00F17634">
            <w:pPr>
              <w:pStyle w:val="TAC"/>
              <w:rPr>
                <w:lang w:eastAsia="en-US"/>
              </w:rPr>
            </w:pPr>
            <w:r w:rsidRPr="00F511A5">
              <w:rPr>
                <w:lang w:eastAsia="en-US"/>
              </w:rPr>
              <w:t>R5-213507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7D5725" w14:textId="77777777" w:rsidR="005979E7" w:rsidRPr="00F511A5" w:rsidRDefault="005979E7" w:rsidP="00F17634">
            <w:pPr>
              <w:pStyle w:val="TAC"/>
              <w:rPr>
                <w:lang w:eastAsia="en-US"/>
              </w:rPr>
            </w:pPr>
            <w:r w:rsidRPr="00F511A5">
              <w:rPr>
                <w:lang w:eastAsia="en-US"/>
              </w:rPr>
              <w:t>2243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8508E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B32CF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D07ED4" w14:textId="77777777" w:rsidR="005979E7" w:rsidRPr="00F511A5" w:rsidRDefault="005979E7" w:rsidP="00F17634">
            <w:pPr>
              <w:pStyle w:val="TAL"/>
              <w:rPr>
                <w:lang w:eastAsia="en-US"/>
              </w:rPr>
            </w:pPr>
            <w:r w:rsidRPr="00F511A5">
              <w:rPr>
                <w:lang w:eastAsia="en-US"/>
              </w:rPr>
              <w:t>Correction to NR5GC testcase 11.3.9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B9E8454" w14:textId="77777777" w:rsidR="005979E7" w:rsidRPr="00F511A5" w:rsidRDefault="005979E7" w:rsidP="00F17634">
            <w:pPr>
              <w:pStyle w:val="TAC"/>
              <w:rPr>
                <w:lang w:eastAsia="en-US"/>
              </w:rPr>
            </w:pPr>
            <w:r w:rsidRPr="00F511A5">
              <w:rPr>
                <w:lang w:eastAsia="en-US"/>
              </w:rPr>
              <w:t>16.8.0</w:t>
            </w:r>
          </w:p>
        </w:tc>
      </w:tr>
      <w:tr w:rsidR="005979E7" w:rsidRPr="00F511A5" w14:paraId="399C906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9225E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C4E10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FA1978" w14:textId="77777777" w:rsidR="005979E7" w:rsidRPr="00F511A5" w:rsidRDefault="005979E7" w:rsidP="00F17634">
            <w:pPr>
              <w:pStyle w:val="TAC"/>
              <w:rPr>
                <w:lang w:eastAsia="en-US"/>
              </w:rPr>
            </w:pPr>
            <w:r w:rsidRPr="00F511A5">
              <w:rPr>
                <w:lang w:eastAsia="en-US"/>
              </w:rPr>
              <w:t>R5-213508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AFEC74" w14:textId="77777777" w:rsidR="005979E7" w:rsidRPr="00F511A5" w:rsidRDefault="005979E7" w:rsidP="00F17634">
            <w:pPr>
              <w:pStyle w:val="TAC"/>
              <w:rPr>
                <w:lang w:eastAsia="en-US"/>
              </w:rPr>
            </w:pPr>
            <w:r w:rsidRPr="00F511A5">
              <w:rPr>
                <w:lang w:eastAsia="en-US"/>
              </w:rPr>
              <w:t>2169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0F128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45BC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4CFD3E" w14:textId="77777777" w:rsidR="005979E7" w:rsidRPr="00F511A5" w:rsidRDefault="005979E7" w:rsidP="00F17634">
            <w:pPr>
              <w:pStyle w:val="TAL"/>
              <w:rPr>
                <w:lang w:eastAsia="en-US"/>
              </w:rPr>
            </w:pPr>
            <w:r w:rsidRPr="00F511A5">
              <w:rPr>
                <w:lang w:eastAsia="en-US"/>
              </w:rPr>
              <w:t>Correction to NR TC 11.4.4-Emergency call establishment before T3396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9C1347" w14:textId="77777777" w:rsidR="005979E7" w:rsidRPr="00F511A5" w:rsidRDefault="005979E7" w:rsidP="00F17634">
            <w:pPr>
              <w:pStyle w:val="TAC"/>
              <w:rPr>
                <w:lang w:eastAsia="en-US"/>
              </w:rPr>
            </w:pPr>
            <w:r w:rsidRPr="00F511A5">
              <w:rPr>
                <w:lang w:eastAsia="en-US"/>
              </w:rPr>
              <w:t>16.8.0</w:t>
            </w:r>
          </w:p>
        </w:tc>
      </w:tr>
      <w:tr w:rsidR="005979E7" w:rsidRPr="00F511A5" w14:paraId="6F79033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5C211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6D9A1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BD2313" w14:textId="77777777" w:rsidR="005979E7" w:rsidRPr="00F511A5" w:rsidRDefault="005979E7" w:rsidP="00F17634">
            <w:pPr>
              <w:pStyle w:val="TAC"/>
              <w:rPr>
                <w:lang w:eastAsia="en-US"/>
              </w:rPr>
            </w:pPr>
            <w:r w:rsidRPr="00F511A5">
              <w:rPr>
                <w:lang w:eastAsia="en-US"/>
              </w:rPr>
              <w:t>R5-213510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F744A7" w14:textId="77777777" w:rsidR="005979E7" w:rsidRPr="00F511A5" w:rsidRDefault="005979E7" w:rsidP="00F17634">
            <w:pPr>
              <w:pStyle w:val="TAC"/>
              <w:rPr>
                <w:lang w:eastAsia="en-US"/>
              </w:rPr>
            </w:pPr>
            <w:r w:rsidRPr="00F511A5">
              <w:rPr>
                <w:lang w:eastAsia="en-US"/>
              </w:rPr>
              <w:t>2171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118FB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C319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A9A7F1" w14:textId="77777777" w:rsidR="005979E7" w:rsidRPr="00F511A5" w:rsidRDefault="005979E7" w:rsidP="00F17634">
            <w:pPr>
              <w:pStyle w:val="TAL"/>
              <w:rPr>
                <w:lang w:eastAsia="en-US"/>
              </w:rPr>
            </w:pPr>
            <w:r w:rsidRPr="00F511A5">
              <w:rPr>
                <w:lang w:eastAsia="en-US"/>
              </w:rPr>
              <w:t>Correction to NR TC 11.4.6-Handling of non-allowed tracking areas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9CA52A" w14:textId="77777777" w:rsidR="005979E7" w:rsidRPr="00F511A5" w:rsidRDefault="005979E7" w:rsidP="00F17634">
            <w:pPr>
              <w:pStyle w:val="TAC"/>
              <w:rPr>
                <w:lang w:eastAsia="en-US"/>
              </w:rPr>
            </w:pPr>
            <w:r w:rsidRPr="00F511A5">
              <w:rPr>
                <w:lang w:eastAsia="en-US"/>
              </w:rPr>
              <w:t>16.8.0</w:t>
            </w:r>
          </w:p>
        </w:tc>
      </w:tr>
      <w:tr w:rsidR="005979E7" w:rsidRPr="00F511A5" w14:paraId="61F208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7D2F5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8E1F3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4FFEBC" w14:textId="77777777" w:rsidR="005979E7" w:rsidRPr="00F511A5" w:rsidRDefault="005979E7" w:rsidP="00F17634">
            <w:pPr>
              <w:pStyle w:val="TAC"/>
              <w:rPr>
                <w:lang w:eastAsia="en-US"/>
              </w:rPr>
            </w:pPr>
            <w:r w:rsidRPr="00F511A5">
              <w:rPr>
                <w:lang w:eastAsia="en-US"/>
              </w:rPr>
              <w:t>R5-213512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EC3AE7" w14:textId="77777777" w:rsidR="005979E7" w:rsidRPr="00F511A5" w:rsidRDefault="005979E7" w:rsidP="00F17634">
            <w:pPr>
              <w:pStyle w:val="TAC"/>
              <w:rPr>
                <w:lang w:eastAsia="en-US"/>
              </w:rPr>
            </w:pPr>
            <w:r w:rsidRPr="00F511A5">
              <w:rPr>
                <w:lang w:eastAsia="en-US"/>
              </w:rPr>
              <w:t>2241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9C8A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6C08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8F01A6" w14:textId="77777777" w:rsidR="005979E7" w:rsidRPr="00F511A5" w:rsidRDefault="005979E7" w:rsidP="00F17634">
            <w:pPr>
              <w:pStyle w:val="TAL"/>
              <w:rPr>
                <w:lang w:eastAsia="en-US"/>
              </w:rPr>
            </w:pPr>
            <w:r w:rsidRPr="00F511A5">
              <w:rPr>
                <w:lang w:eastAsia="en-US"/>
              </w:rPr>
              <w:t>Correction to NR TC 11.4.1-Emergency Call with Network failing the authentication check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3F0D67" w14:textId="77777777" w:rsidR="005979E7" w:rsidRPr="00F511A5" w:rsidRDefault="005979E7" w:rsidP="00F17634">
            <w:pPr>
              <w:pStyle w:val="TAC"/>
              <w:rPr>
                <w:lang w:eastAsia="en-US"/>
              </w:rPr>
            </w:pPr>
            <w:r w:rsidRPr="00F511A5">
              <w:rPr>
                <w:lang w:eastAsia="en-US"/>
              </w:rPr>
              <w:t>16.8.0</w:t>
            </w:r>
          </w:p>
        </w:tc>
      </w:tr>
      <w:tr w:rsidR="005979E7" w:rsidRPr="00F511A5" w14:paraId="266395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4D4424"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3BDCF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98B8EF" w14:textId="77777777" w:rsidR="005979E7" w:rsidRPr="00F511A5" w:rsidRDefault="005979E7" w:rsidP="00F17634">
            <w:pPr>
              <w:pStyle w:val="TAC"/>
              <w:rPr>
                <w:lang w:eastAsia="en-US"/>
              </w:rPr>
            </w:pPr>
            <w:r w:rsidRPr="00F511A5">
              <w:rPr>
                <w:lang w:eastAsia="en-US"/>
              </w:rPr>
              <w:t>R5-213553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FB946B" w14:textId="77777777" w:rsidR="005979E7" w:rsidRPr="00F511A5" w:rsidRDefault="005979E7" w:rsidP="00F17634">
            <w:pPr>
              <w:pStyle w:val="TAC"/>
              <w:rPr>
                <w:lang w:eastAsia="en-US"/>
              </w:rPr>
            </w:pPr>
            <w:r w:rsidRPr="00F511A5">
              <w:rPr>
                <w:lang w:eastAsia="en-US"/>
              </w:rPr>
              <w:t>2112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79C6C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CBAE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EFD8FA" w14:textId="77777777" w:rsidR="005979E7" w:rsidRPr="00F511A5" w:rsidRDefault="005979E7" w:rsidP="00F17634">
            <w:pPr>
              <w:pStyle w:val="TAL"/>
              <w:rPr>
                <w:lang w:eastAsia="en-US"/>
              </w:rPr>
            </w:pPr>
            <w:r w:rsidRPr="00F511A5">
              <w:rPr>
                <w:lang w:eastAsia="en-US"/>
              </w:rPr>
              <w:t>Addition of NR TC 8.1.4.3.4 for Mobility Enhancement Inter-frequency DAPS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63C403" w14:textId="77777777" w:rsidR="005979E7" w:rsidRPr="00F511A5" w:rsidRDefault="005979E7" w:rsidP="00F17634">
            <w:pPr>
              <w:pStyle w:val="TAC"/>
              <w:rPr>
                <w:lang w:eastAsia="en-US"/>
              </w:rPr>
            </w:pPr>
            <w:r w:rsidRPr="00F511A5">
              <w:rPr>
                <w:lang w:eastAsia="en-US"/>
              </w:rPr>
              <w:t>16.8.0</w:t>
            </w:r>
          </w:p>
        </w:tc>
      </w:tr>
      <w:tr w:rsidR="005979E7" w:rsidRPr="00F511A5" w14:paraId="69F174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5B395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B3C25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32F6CB" w14:textId="77777777" w:rsidR="005979E7" w:rsidRPr="00F511A5" w:rsidRDefault="005979E7" w:rsidP="00F17634">
            <w:pPr>
              <w:pStyle w:val="TAC"/>
              <w:rPr>
                <w:lang w:eastAsia="en-US"/>
              </w:rPr>
            </w:pPr>
            <w:r w:rsidRPr="00F511A5">
              <w:rPr>
                <w:lang w:eastAsia="en-US"/>
              </w:rPr>
              <w:t>R5-213554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32A143" w14:textId="77777777" w:rsidR="005979E7" w:rsidRPr="00F511A5" w:rsidRDefault="005979E7" w:rsidP="00F17634">
            <w:pPr>
              <w:pStyle w:val="TAC"/>
              <w:rPr>
                <w:lang w:eastAsia="en-US"/>
              </w:rPr>
            </w:pPr>
            <w:r w:rsidRPr="00F511A5">
              <w:rPr>
                <w:lang w:eastAsia="en-US"/>
              </w:rPr>
              <w:t>2173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61672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BFE90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5BE73F" w14:textId="77777777" w:rsidR="005979E7" w:rsidRPr="00F511A5" w:rsidRDefault="005979E7" w:rsidP="00F17634">
            <w:pPr>
              <w:pStyle w:val="TAL"/>
              <w:rPr>
                <w:lang w:eastAsia="en-US"/>
              </w:rPr>
            </w:pPr>
            <w:r w:rsidRPr="00F511A5">
              <w:rPr>
                <w:lang w:eastAsia="en-US"/>
              </w:rPr>
              <w:t>Correction to NR TC 8.1.4.3.1-DAPS handover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C321B8" w14:textId="77777777" w:rsidR="005979E7" w:rsidRPr="00F511A5" w:rsidRDefault="005979E7" w:rsidP="00F17634">
            <w:pPr>
              <w:pStyle w:val="TAC"/>
              <w:rPr>
                <w:lang w:eastAsia="en-US"/>
              </w:rPr>
            </w:pPr>
            <w:r w:rsidRPr="00F511A5">
              <w:rPr>
                <w:lang w:eastAsia="en-US"/>
              </w:rPr>
              <w:t>16.8.0</w:t>
            </w:r>
          </w:p>
        </w:tc>
      </w:tr>
      <w:tr w:rsidR="005979E7" w:rsidRPr="00F511A5" w14:paraId="3AAACDA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199D1A"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ACF218"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D0621A" w14:textId="77777777" w:rsidR="005979E7" w:rsidRPr="00F511A5" w:rsidRDefault="005979E7" w:rsidP="00F17634">
            <w:pPr>
              <w:pStyle w:val="TAC"/>
              <w:rPr>
                <w:lang w:eastAsia="en-US"/>
              </w:rPr>
            </w:pPr>
            <w:r w:rsidRPr="00F511A5">
              <w:rPr>
                <w:lang w:eastAsia="en-US"/>
              </w:rPr>
              <w:t>R5-213555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50620E" w14:textId="77777777" w:rsidR="005979E7" w:rsidRPr="00F511A5" w:rsidRDefault="005979E7" w:rsidP="00F17634">
            <w:pPr>
              <w:pStyle w:val="TAC"/>
              <w:rPr>
                <w:lang w:eastAsia="en-US"/>
              </w:rPr>
            </w:pPr>
            <w:r w:rsidRPr="00F511A5">
              <w:rPr>
                <w:lang w:eastAsia="en-US"/>
              </w:rPr>
              <w:t>2236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CE680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7AF16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8BA9C0" w14:textId="77777777" w:rsidR="005979E7" w:rsidRPr="00F511A5" w:rsidRDefault="005979E7" w:rsidP="00F17634">
            <w:pPr>
              <w:pStyle w:val="TAL"/>
              <w:rPr>
                <w:lang w:eastAsia="en-US"/>
              </w:rPr>
            </w:pPr>
            <w:r w:rsidRPr="00F511A5">
              <w:rPr>
                <w:lang w:eastAsia="en-US"/>
              </w:rPr>
              <w:t>Addition to NR TC 7.1.3.4.3-PDCP DAPS handover for Intra-frequency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FC0079" w14:textId="77777777" w:rsidR="005979E7" w:rsidRPr="00F511A5" w:rsidRDefault="005979E7" w:rsidP="00F17634">
            <w:pPr>
              <w:pStyle w:val="TAC"/>
              <w:rPr>
                <w:lang w:eastAsia="en-US"/>
              </w:rPr>
            </w:pPr>
            <w:r w:rsidRPr="00F511A5">
              <w:rPr>
                <w:lang w:eastAsia="en-US"/>
              </w:rPr>
              <w:t>16.8.0</w:t>
            </w:r>
          </w:p>
        </w:tc>
      </w:tr>
      <w:tr w:rsidR="005979E7" w:rsidRPr="00F511A5" w14:paraId="1542CC5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59FE27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BF0F6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BE89AE" w14:textId="77777777" w:rsidR="005979E7" w:rsidRPr="00F511A5" w:rsidRDefault="005979E7" w:rsidP="00F17634">
            <w:pPr>
              <w:pStyle w:val="TAC"/>
              <w:rPr>
                <w:lang w:eastAsia="en-US"/>
              </w:rPr>
            </w:pPr>
            <w:r w:rsidRPr="00F511A5">
              <w:rPr>
                <w:lang w:eastAsia="en-US"/>
              </w:rPr>
              <w:t>R5-213570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B4B8F1" w14:textId="77777777" w:rsidR="005979E7" w:rsidRPr="00F511A5" w:rsidRDefault="005979E7" w:rsidP="00F17634">
            <w:pPr>
              <w:pStyle w:val="TAC"/>
              <w:rPr>
                <w:lang w:eastAsia="en-US"/>
              </w:rPr>
            </w:pPr>
            <w:r w:rsidRPr="00F511A5">
              <w:rPr>
                <w:lang w:eastAsia="en-US"/>
              </w:rPr>
              <w:t>2268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27E27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290007" w14:textId="77777777" w:rsidR="005979E7" w:rsidRPr="00F511A5" w:rsidRDefault="005979E7" w:rsidP="00F17634">
            <w:pPr>
              <w:pStyle w:val="TAC"/>
              <w:rPr>
                <w:lang w:eastAsia="en-US"/>
              </w:rPr>
            </w:pPr>
            <w:r w:rsidRPr="00F511A5">
              <w:rPr>
                <w:lang w:eastAsia="en-US"/>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F2B095" w14:textId="77777777" w:rsidR="005979E7" w:rsidRPr="00F511A5" w:rsidRDefault="005979E7" w:rsidP="00F17634">
            <w:pPr>
              <w:pStyle w:val="TAL"/>
              <w:rPr>
                <w:lang w:eastAsia="en-US"/>
              </w:rPr>
            </w:pPr>
            <w:r w:rsidRPr="00F511A5">
              <w:rPr>
                <w:lang w:eastAsia="en-US"/>
              </w:rPr>
              <w:t>Addition of NR V2X test case 12.1.7.1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66D2C21" w14:textId="77777777" w:rsidR="005979E7" w:rsidRPr="00F511A5" w:rsidRDefault="005979E7" w:rsidP="00F17634">
            <w:pPr>
              <w:pStyle w:val="TAC"/>
              <w:rPr>
                <w:lang w:eastAsia="en-US"/>
              </w:rPr>
            </w:pPr>
            <w:r w:rsidRPr="00F511A5">
              <w:rPr>
                <w:lang w:eastAsia="en-US"/>
              </w:rPr>
              <w:t>16.8.0</w:t>
            </w:r>
          </w:p>
        </w:tc>
      </w:tr>
      <w:tr w:rsidR="005979E7" w:rsidRPr="00F511A5" w14:paraId="46FFB3B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A559EE"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77C7C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378EE8" w14:textId="77777777" w:rsidR="005979E7" w:rsidRPr="00F511A5" w:rsidRDefault="005979E7" w:rsidP="00F17634">
            <w:pPr>
              <w:pStyle w:val="TAC"/>
              <w:rPr>
                <w:lang w:eastAsia="en-US"/>
              </w:rPr>
            </w:pPr>
            <w:r w:rsidRPr="00F511A5">
              <w:rPr>
                <w:lang w:eastAsia="en-US"/>
              </w:rPr>
              <w:t>R5-213576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7238EB" w14:textId="77777777" w:rsidR="005979E7" w:rsidRPr="00F511A5" w:rsidRDefault="005979E7" w:rsidP="00F17634">
            <w:pPr>
              <w:pStyle w:val="TAC"/>
              <w:rPr>
                <w:lang w:eastAsia="en-US"/>
              </w:rPr>
            </w:pPr>
            <w:r w:rsidRPr="00F511A5">
              <w:rPr>
                <w:lang w:eastAsia="en-US"/>
              </w:rPr>
              <w:t>2228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FE52A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B5D5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C1852F" w14:textId="77777777" w:rsidR="005979E7" w:rsidRPr="00F511A5" w:rsidRDefault="005979E7" w:rsidP="00F17634">
            <w:pPr>
              <w:pStyle w:val="TAL"/>
              <w:rPr>
                <w:lang w:eastAsia="en-US"/>
              </w:rPr>
            </w:pPr>
            <w:r w:rsidRPr="00F511A5">
              <w:rPr>
                <w:lang w:eastAsia="en-US"/>
              </w:rPr>
              <w:t>Addition of Rel-16 NPN TC 6.5.1.2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1F2CA0" w14:textId="77777777" w:rsidR="005979E7" w:rsidRPr="00F511A5" w:rsidRDefault="005979E7" w:rsidP="00F17634">
            <w:pPr>
              <w:pStyle w:val="TAC"/>
              <w:rPr>
                <w:lang w:eastAsia="en-US"/>
              </w:rPr>
            </w:pPr>
            <w:r w:rsidRPr="00F511A5">
              <w:rPr>
                <w:lang w:eastAsia="en-US"/>
              </w:rPr>
              <w:t>16.8.0</w:t>
            </w:r>
          </w:p>
        </w:tc>
      </w:tr>
      <w:tr w:rsidR="005979E7" w:rsidRPr="00F511A5" w14:paraId="21701A7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9E592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CF4E6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000E27" w14:textId="77777777" w:rsidR="005979E7" w:rsidRPr="00F511A5" w:rsidRDefault="005979E7" w:rsidP="00F17634">
            <w:pPr>
              <w:pStyle w:val="TAC"/>
              <w:rPr>
                <w:lang w:eastAsia="en-US"/>
              </w:rPr>
            </w:pPr>
            <w:r w:rsidRPr="00F511A5">
              <w:rPr>
                <w:lang w:eastAsia="en-US"/>
              </w:rPr>
              <w:t>R5-213577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2BB940" w14:textId="77777777" w:rsidR="005979E7" w:rsidRPr="00F511A5" w:rsidRDefault="005979E7" w:rsidP="00F17634">
            <w:pPr>
              <w:pStyle w:val="TAC"/>
              <w:rPr>
                <w:lang w:eastAsia="en-US"/>
              </w:rPr>
            </w:pPr>
            <w:r w:rsidRPr="00F511A5">
              <w:rPr>
                <w:lang w:eastAsia="en-US"/>
              </w:rPr>
              <w:t>2229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6E7FE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2C93F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35FBB1" w14:textId="77777777" w:rsidR="005979E7" w:rsidRPr="00F511A5" w:rsidRDefault="005979E7" w:rsidP="00F17634">
            <w:pPr>
              <w:pStyle w:val="TAL"/>
              <w:rPr>
                <w:lang w:eastAsia="en-US"/>
              </w:rPr>
            </w:pPr>
            <w:r w:rsidRPr="00F511A5">
              <w:rPr>
                <w:lang w:eastAsia="en-US"/>
              </w:rPr>
              <w:t>Addition of Rel-16 NPN TC 6.5.2.2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05AAA4" w14:textId="77777777" w:rsidR="005979E7" w:rsidRPr="00F511A5" w:rsidRDefault="005979E7" w:rsidP="00F17634">
            <w:pPr>
              <w:pStyle w:val="TAC"/>
              <w:rPr>
                <w:lang w:eastAsia="en-US"/>
              </w:rPr>
            </w:pPr>
            <w:r w:rsidRPr="00F511A5">
              <w:rPr>
                <w:lang w:eastAsia="en-US"/>
              </w:rPr>
              <w:t>16.8.0</w:t>
            </w:r>
          </w:p>
        </w:tc>
      </w:tr>
      <w:tr w:rsidR="005979E7" w:rsidRPr="00F511A5" w14:paraId="475D69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B311C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BCF580"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2307EB" w14:textId="77777777" w:rsidR="005979E7" w:rsidRPr="00F511A5" w:rsidRDefault="005979E7" w:rsidP="00F17634">
            <w:pPr>
              <w:pStyle w:val="TAC"/>
              <w:rPr>
                <w:lang w:eastAsia="en-US"/>
              </w:rPr>
            </w:pPr>
            <w:r w:rsidRPr="00F511A5">
              <w:rPr>
                <w:lang w:eastAsia="en-US"/>
              </w:rPr>
              <w:t>R5-213578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F382BB" w14:textId="77777777" w:rsidR="005979E7" w:rsidRPr="00F511A5" w:rsidRDefault="005979E7" w:rsidP="00F17634">
            <w:pPr>
              <w:pStyle w:val="TAC"/>
              <w:rPr>
                <w:lang w:eastAsia="en-US"/>
              </w:rPr>
            </w:pPr>
            <w:r w:rsidRPr="00F511A5">
              <w:rPr>
                <w:lang w:eastAsia="en-US"/>
              </w:rPr>
              <w:t>2230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EB414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336E9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26B387" w14:textId="77777777" w:rsidR="005979E7" w:rsidRPr="00F511A5" w:rsidRDefault="005979E7" w:rsidP="00F17634">
            <w:pPr>
              <w:pStyle w:val="TAL"/>
              <w:rPr>
                <w:lang w:eastAsia="en-US"/>
              </w:rPr>
            </w:pPr>
            <w:r w:rsidRPr="00F511A5">
              <w:rPr>
                <w:lang w:eastAsia="en-US"/>
              </w:rPr>
              <w:t>Addition of Rel-16 NPN TC 6.5.1.1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C23AFA" w14:textId="77777777" w:rsidR="005979E7" w:rsidRPr="00F511A5" w:rsidRDefault="005979E7" w:rsidP="00F17634">
            <w:pPr>
              <w:pStyle w:val="TAC"/>
              <w:rPr>
                <w:lang w:eastAsia="en-US"/>
              </w:rPr>
            </w:pPr>
            <w:r w:rsidRPr="00F511A5">
              <w:rPr>
                <w:lang w:eastAsia="en-US"/>
              </w:rPr>
              <w:t>16.8.0</w:t>
            </w:r>
          </w:p>
        </w:tc>
      </w:tr>
      <w:tr w:rsidR="005979E7" w:rsidRPr="00F511A5" w14:paraId="29DD23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9BB3A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492EF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9AC2BF" w14:textId="77777777" w:rsidR="005979E7" w:rsidRPr="00F511A5" w:rsidRDefault="005979E7" w:rsidP="00F17634">
            <w:pPr>
              <w:pStyle w:val="TAC"/>
              <w:rPr>
                <w:lang w:eastAsia="en-US"/>
              </w:rPr>
            </w:pPr>
            <w:r w:rsidRPr="00F511A5">
              <w:rPr>
                <w:lang w:eastAsia="en-US"/>
              </w:rPr>
              <w:t>R5-213579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2DE224" w14:textId="77777777" w:rsidR="005979E7" w:rsidRPr="00F511A5" w:rsidRDefault="005979E7" w:rsidP="00F17634">
            <w:pPr>
              <w:pStyle w:val="TAC"/>
              <w:rPr>
                <w:lang w:eastAsia="en-US"/>
              </w:rPr>
            </w:pPr>
            <w:r w:rsidRPr="00F511A5">
              <w:rPr>
                <w:lang w:eastAsia="en-US"/>
              </w:rPr>
              <w:t>2231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49673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0A08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EEDD81" w14:textId="77777777" w:rsidR="005979E7" w:rsidRPr="00F511A5" w:rsidRDefault="005979E7" w:rsidP="00F17634">
            <w:pPr>
              <w:pStyle w:val="TAL"/>
              <w:rPr>
                <w:lang w:eastAsia="en-US"/>
              </w:rPr>
            </w:pPr>
            <w:r w:rsidRPr="00F511A5">
              <w:rPr>
                <w:lang w:eastAsia="en-US"/>
              </w:rPr>
              <w:t>Addition of Rel-16 NPN TC 6.5.2.1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B466EB" w14:textId="77777777" w:rsidR="005979E7" w:rsidRPr="00F511A5" w:rsidRDefault="005979E7" w:rsidP="00F17634">
            <w:pPr>
              <w:pStyle w:val="TAC"/>
              <w:rPr>
                <w:lang w:eastAsia="en-US"/>
              </w:rPr>
            </w:pPr>
            <w:r w:rsidRPr="00F511A5">
              <w:rPr>
                <w:lang w:eastAsia="en-US"/>
              </w:rPr>
              <w:t>16.8.0</w:t>
            </w:r>
          </w:p>
        </w:tc>
      </w:tr>
      <w:tr w:rsidR="005979E7" w:rsidRPr="00F511A5" w14:paraId="543A5E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395C5B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CE04B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9701FF" w14:textId="77777777" w:rsidR="005979E7" w:rsidRPr="00F511A5" w:rsidRDefault="005979E7" w:rsidP="00F17634">
            <w:pPr>
              <w:pStyle w:val="TAC"/>
              <w:rPr>
                <w:lang w:eastAsia="en-US"/>
              </w:rPr>
            </w:pPr>
            <w:r w:rsidRPr="00F511A5">
              <w:rPr>
                <w:lang w:eastAsia="en-US"/>
              </w:rPr>
              <w:t>R5-213583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346B9B" w14:textId="77777777" w:rsidR="005979E7" w:rsidRPr="00F511A5" w:rsidRDefault="005979E7" w:rsidP="00F17634">
            <w:pPr>
              <w:pStyle w:val="TAC"/>
              <w:rPr>
                <w:lang w:eastAsia="en-US"/>
              </w:rPr>
            </w:pPr>
            <w:r w:rsidRPr="00F511A5">
              <w:rPr>
                <w:lang w:eastAsia="en-US"/>
              </w:rPr>
              <w:t>2225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10D63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F73C6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D4D9EA" w14:textId="77777777" w:rsidR="005979E7" w:rsidRPr="00F511A5" w:rsidRDefault="005979E7" w:rsidP="00F17634">
            <w:pPr>
              <w:pStyle w:val="TAL"/>
              <w:rPr>
                <w:lang w:eastAsia="en-US"/>
              </w:rPr>
            </w:pPr>
            <w:r w:rsidRPr="00F511A5">
              <w:rPr>
                <w:lang w:eastAsia="en-US"/>
              </w:rPr>
              <w:t>Addition of Rel-16 RACS RRC TC 8.1.5.9.1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B8BD14" w14:textId="77777777" w:rsidR="005979E7" w:rsidRPr="00F511A5" w:rsidRDefault="005979E7" w:rsidP="00F17634">
            <w:pPr>
              <w:pStyle w:val="TAC"/>
              <w:rPr>
                <w:lang w:eastAsia="en-US"/>
              </w:rPr>
            </w:pPr>
            <w:r w:rsidRPr="00F511A5">
              <w:rPr>
                <w:lang w:eastAsia="en-US"/>
              </w:rPr>
              <w:t>16.8.0</w:t>
            </w:r>
          </w:p>
        </w:tc>
      </w:tr>
      <w:tr w:rsidR="005979E7" w:rsidRPr="00F511A5" w14:paraId="45F118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40154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7DEB5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BA1D35" w14:textId="77777777" w:rsidR="005979E7" w:rsidRPr="00F511A5" w:rsidRDefault="005979E7" w:rsidP="00F17634">
            <w:pPr>
              <w:pStyle w:val="TAC"/>
              <w:rPr>
                <w:lang w:eastAsia="en-US"/>
              </w:rPr>
            </w:pPr>
            <w:r w:rsidRPr="00F511A5">
              <w:rPr>
                <w:lang w:eastAsia="en-US"/>
              </w:rPr>
              <w:t>R5-213584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FF415C" w14:textId="77777777" w:rsidR="005979E7" w:rsidRPr="00F511A5" w:rsidRDefault="005979E7" w:rsidP="00F17634">
            <w:pPr>
              <w:pStyle w:val="TAC"/>
              <w:rPr>
                <w:lang w:eastAsia="en-US"/>
              </w:rPr>
            </w:pPr>
            <w:r w:rsidRPr="00F511A5">
              <w:rPr>
                <w:lang w:eastAsia="en-US"/>
              </w:rPr>
              <w:t>2226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7B4EB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87E30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1E4D62" w14:textId="77777777" w:rsidR="005979E7" w:rsidRPr="00F511A5" w:rsidRDefault="005979E7" w:rsidP="00F17634">
            <w:pPr>
              <w:pStyle w:val="TAL"/>
              <w:rPr>
                <w:lang w:eastAsia="en-US"/>
              </w:rPr>
            </w:pPr>
            <w:r w:rsidRPr="00F511A5">
              <w:rPr>
                <w:lang w:eastAsia="en-US"/>
              </w:rPr>
              <w:t>Addition of Rel-16 RACS TC 9.1.9.5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8B4C0B" w14:textId="77777777" w:rsidR="005979E7" w:rsidRPr="00F511A5" w:rsidRDefault="005979E7" w:rsidP="00F17634">
            <w:pPr>
              <w:pStyle w:val="TAC"/>
              <w:rPr>
                <w:lang w:eastAsia="en-US"/>
              </w:rPr>
            </w:pPr>
            <w:r w:rsidRPr="00F511A5">
              <w:rPr>
                <w:lang w:eastAsia="en-US"/>
              </w:rPr>
              <w:t>16.8.0</w:t>
            </w:r>
          </w:p>
        </w:tc>
      </w:tr>
      <w:tr w:rsidR="005979E7" w:rsidRPr="00F511A5" w14:paraId="3026A3B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4A17F9" w14:textId="77777777" w:rsidR="005979E7" w:rsidRPr="00F511A5" w:rsidRDefault="005979E7" w:rsidP="00F17634">
            <w:pPr>
              <w:pStyle w:val="TAC"/>
              <w:rPr>
                <w:lang w:eastAsia="en-US"/>
              </w:rPr>
            </w:pPr>
            <w:r w:rsidRPr="00F511A5">
              <w:rPr>
                <w:lang w:eastAsia="en-US"/>
              </w:rPr>
              <w:lastRenderedPageBreak/>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869C9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327E0F" w14:textId="77777777" w:rsidR="005979E7" w:rsidRPr="00F511A5" w:rsidRDefault="005979E7" w:rsidP="00F17634">
            <w:pPr>
              <w:pStyle w:val="TAC"/>
              <w:rPr>
                <w:lang w:eastAsia="en-US"/>
              </w:rPr>
            </w:pPr>
            <w:r w:rsidRPr="00F511A5">
              <w:rPr>
                <w:lang w:eastAsia="en-US"/>
              </w:rPr>
              <w:t>R5-213585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1AF58B" w14:textId="77777777" w:rsidR="005979E7" w:rsidRPr="00F511A5" w:rsidRDefault="005979E7" w:rsidP="00F17634">
            <w:pPr>
              <w:pStyle w:val="TAC"/>
              <w:rPr>
                <w:lang w:eastAsia="en-US"/>
              </w:rPr>
            </w:pPr>
            <w:r w:rsidRPr="00F511A5">
              <w:rPr>
                <w:lang w:eastAsia="en-US"/>
              </w:rPr>
              <w:t>2227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4AA52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AE59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AC7445" w14:textId="77777777" w:rsidR="005979E7" w:rsidRPr="00F511A5" w:rsidRDefault="005979E7" w:rsidP="00F17634">
            <w:pPr>
              <w:pStyle w:val="TAL"/>
              <w:rPr>
                <w:lang w:eastAsia="en-US"/>
              </w:rPr>
            </w:pPr>
            <w:r w:rsidRPr="00F511A5">
              <w:rPr>
                <w:lang w:eastAsia="en-US"/>
              </w:rPr>
              <w:t>Addition of Rel-16 RACS TC 9.1.9.1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F53CB4" w14:textId="77777777" w:rsidR="005979E7" w:rsidRPr="00F511A5" w:rsidRDefault="005979E7" w:rsidP="00F17634">
            <w:pPr>
              <w:pStyle w:val="TAC"/>
              <w:rPr>
                <w:lang w:eastAsia="en-US"/>
              </w:rPr>
            </w:pPr>
            <w:r w:rsidRPr="00F511A5">
              <w:rPr>
                <w:lang w:eastAsia="en-US"/>
              </w:rPr>
              <w:t>16.8.0</w:t>
            </w:r>
          </w:p>
        </w:tc>
      </w:tr>
      <w:tr w:rsidR="005979E7" w:rsidRPr="00F511A5" w14:paraId="5C1872E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63E45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3BF2A3"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D83BEB" w14:textId="77777777" w:rsidR="005979E7" w:rsidRPr="00F511A5" w:rsidRDefault="005979E7" w:rsidP="00F17634">
            <w:pPr>
              <w:pStyle w:val="TAC"/>
              <w:rPr>
                <w:lang w:eastAsia="en-US"/>
              </w:rPr>
            </w:pPr>
            <w:r w:rsidRPr="00F511A5">
              <w:rPr>
                <w:lang w:eastAsia="en-US"/>
              </w:rPr>
              <w:t>R5-213603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7F8502" w14:textId="77777777" w:rsidR="005979E7" w:rsidRPr="00F511A5" w:rsidRDefault="005979E7" w:rsidP="00F17634">
            <w:pPr>
              <w:pStyle w:val="TAC"/>
              <w:rPr>
                <w:lang w:eastAsia="en-US"/>
              </w:rPr>
            </w:pPr>
            <w:r w:rsidRPr="00F511A5">
              <w:rPr>
                <w:lang w:eastAsia="en-US"/>
              </w:rPr>
              <w:t>2072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1E610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7C8E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6AF9B5" w14:textId="77777777" w:rsidR="005979E7" w:rsidRPr="00F511A5" w:rsidRDefault="005979E7" w:rsidP="00F17634">
            <w:pPr>
              <w:pStyle w:val="TAL"/>
              <w:rPr>
                <w:lang w:eastAsia="en-US"/>
              </w:rPr>
            </w:pPr>
            <w:r w:rsidRPr="00F511A5">
              <w:rPr>
                <w:lang w:eastAsia="en-US"/>
              </w:rPr>
              <w:t>Addition of new test case 8.1.6.1.4.1 for Connection Establishment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FA6C46" w14:textId="77777777" w:rsidR="005979E7" w:rsidRPr="00F511A5" w:rsidRDefault="005979E7" w:rsidP="00F17634">
            <w:pPr>
              <w:pStyle w:val="TAC"/>
              <w:rPr>
                <w:lang w:eastAsia="en-US"/>
              </w:rPr>
            </w:pPr>
            <w:r w:rsidRPr="00F511A5">
              <w:rPr>
                <w:lang w:eastAsia="en-US"/>
              </w:rPr>
              <w:t>16.8.0</w:t>
            </w:r>
          </w:p>
        </w:tc>
      </w:tr>
      <w:tr w:rsidR="005979E7" w:rsidRPr="00F511A5" w14:paraId="2B8FCA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FCC79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82854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4024A6" w14:textId="77777777" w:rsidR="005979E7" w:rsidRPr="00F511A5" w:rsidRDefault="005979E7" w:rsidP="00F17634">
            <w:pPr>
              <w:pStyle w:val="TAC"/>
              <w:rPr>
                <w:lang w:eastAsia="en-US"/>
              </w:rPr>
            </w:pPr>
            <w:r w:rsidRPr="00F511A5">
              <w:rPr>
                <w:lang w:eastAsia="en-US"/>
              </w:rPr>
              <w:t>R5-213604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CADA22" w14:textId="77777777" w:rsidR="005979E7" w:rsidRPr="00F511A5" w:rsidRDefault="005979E7" w:rsidP="00F17634">
            <w:pPr>
              <w:pStyle w:val="TAC"/>
              <w:rPr>
                <w:lang w:eastAsia="en-US"/>
              </w:rPr>
            </w:pPr>
            <w:r w:rsidRPr="00F511A5">
              <w:rPr>
                <w:lang w:eastAsia="en-US"/>
              </w:rPr>
              <w:t>2073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1F1E6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DEE7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614AC4" w14:textId="77777777" w:rsidR="005979E7" w:rsidRPr="00F511A5" w:rsidRDefault="005979E7" w:rsidP="00F17634">
            <w:pPr>
              <w:pStyle w:val="TAL"/>
              <w:rPr>
                <w:lang w:eastAsia="en-US"/>
              </w:rPr>
            </w:pPr>
            <w:r w:rsidRPr="00F511A5">
              <w:rPr>
                <w:lang w:eastAsia="en-US"/>
              </w:rPr>
              <w:t>Addition of new test case 8.1.6.1.4.2 for Connection Establishment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7E18F2" w14:textId="77777777" w:rsidR="005979E7" w:rsidRPr="00F511A5" w:rsidRDefault="005979E7" w:rsidP="00F17634">
            <w:pPr>
              <w:pStyle w:val="TAC"/>
              <w:rPr>
                <w:lang w:eastAsia="en-US"/>
              </w:rPr>
            </w:pPr>
            <w:r w:rsidRPr="00F511A5">
              <w:rPr>
                <w:lang w:eastAsia="en-US"/>
              </w:rPr>
              <w:t>16.8.0</w:t>
            </w:r>
          </w:p>
        </w:tc>
      </w:tr>
      <w:tr w:rsidR="005979E7" w:rsidRPr="00F511A5" w14:paraId="64F2172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50529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7C9524"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724159" w14:textId="77777777" w:rsidR="005979E7" w:rsidRPr="00F511A5" w:rsidRDefault="005979E7" w:rsidP="00F17634">
            <w:pPr>
              <w:pStyle w:val="TAC"/>
              <w:rPr>
                <w:lang w:eastAsia="en-US"/>
              </w:rPr>
            </w:pPr>
            <w:r w:rsidRPr="00F511A5">
              <w:rPr>
                <w:lang w:eastAsia="en-US"/>
              </w:rPr>
              <w:t>R5-213605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41C0CF" w14:textId="77777777" w:rsidR="005979E7" w:rsidRPr="00F511A5" w:rsidRDefault="005979E7" w:rsidP="00F17634">
            <w:pPr>
              <w:pStyle w:val="TAC"/>
              <w:rPr>
                <w:lang w:eastAsia="en-US"/>
              </w:rPr>
            </w:pPr>
            <w:r w:rsidRPr="00F511A5">
              <w:rPr>
                <w:lang w:eastAsia="en-US"/>
              </w:rPr>
              <w:t>2074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8E97F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69E07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D4EC01" w14:textId="77777777" w:rsidR="005979E7" w:rsidRPr="00F511A5" w:rsidRDefault="005979E7" w:rsidP="00F17634">
            <w:pPr>
              <w:pStyle w:val="TAL"/>
              <w:rPr>
                <w:lang w:eastAsia="en-US"/>
              </w:rPr>
            </w:pPr>
            <w:r w:rsidRPr="00F511A5">
              <w:rPr>
                <w:lang w:eastAsia="en-US"/>
              </w:rPr>
              <w:t>Addition of new test case 8.1.6.3.1.1 for Bluetooth measurement collection in Immediate MDT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6EB3BC" w14:textId="77777777" w:rsidR="005979E7" w:rsidRPr="00F511A5" w:rsidRDefault="005979E7" w:rsidP="00F17634">
            <w:pPr>
              <w:pStyle w:val="TAC"/>
              <w:rPr>
                <w:lang w:eastAsia="en-US"/>
              </w:rPr>
            </w:pPr>
            <w:r w:rsidRPr="00F511A5">
              <w:rPr>
                <w:lang w:eastAsia="en-US"/>
              </w:rPr>
              <w:t>16.8.0</w:t>
            </w:r>
          </w:p>
        </w:tc>
      </w:tr>
      <w:tr w:rsidR="005979E7" w:rsidRPr="00F511A5" w14:paraId="62B4898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6FF80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8C21B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F5D075" w14:textId="77777777" w:rsidR="005979E7" w:rsidRPr="00F511A5" w:rsidRDefault="005979E7" w:rsidP="00F17634">
            <w:pPr>
              <w:pStyle w:val="TAC"/>
              <w:rPr>
                <w:lang w:eastAsia="en-US"/>
              </w:rPr>
            </w:pPr>
            <w:r w:rsidRPr="00F511A5">
              <w:rPr>
                <w:lang w:eastAsia="en-US"/>
              </w:rPr>
              <w:t>R5-213606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4AD8B8" w14:textId="77777777" w:rsidR="005979E7" w:rsidRPr="00F511A5" w:rsidRDefault="005979E7" w:rsidP="00F17634">
            <w:pPr>
              <w:pStyle w:val="TAC"/>
              <w:rPr>
                <w:lang w:eastAsia="en-US"/>
              </w:rPr>
            </w:pPr>
            <w:r w:rsidRPr="00F511A5">
              <w:rPr>
                <w:lang w:eastAsia="en-US"/>
              </w:rPr>
              <w:t>2075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68E35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E791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C4A041" w14:textId="77777777" w:rsidR="005979E7" w:rsidRPr="00F511A5" w:rsidRDefault="005979E7" w:rsidP="00F17634">
            <w:pPr>
              <w:pStyle w:val="TAL"/>
              <w:rPr>
                <w:lang w:eastAsia="en-US"/>
              </w:rPr>
            </w:pPr>
            <w:r w:rsidRPr="00F511A5">
              <w:rPr>
                <w:lang w:eastAsia="en-US"/>
              </w:rPr>
              <w:t>Addition of new test case 8.1.6.3.1.2 for WLAN measurement collection in Immediate MDT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44BA86" w14:textId="77777777" w:rsidR="005979E7" w:rsidRPr="00F511A5" w:rsidRDefault="005979E7" w:rsidP="00F17634">
            <w:pPr>
              <w:pStyle w:val="TAC"/>
              <w:rPr>
                <w:lang w:eastAsia="en-US"/>
              </w:rPr>
            </w:pPr>
            <w:r w:rsidRPr="00F511A5">
              <w:rPr>
                <w:lang w:eastAsia="en-US"/>
              </w:rPr>
              <w:t>16.8.0</w:t>
            </w:r>
          </w:p>
        </w:tc>
      </w:tr>
      <w:tr w:rsidR="005979E7" w:rsidRPr="00F511A5" w14:paraId="68AFBE0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0C307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5AC492E"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803E87" w14:textId="77777777" w:rsidR="005979E7" w:rsidRPr="00F511A5" w:rsidRDefault="005979E7" w:rsidP="00F17634">
            <w:pPr>
              <w:pStyle w:val="TAC"/>
              <w:rPr>
                <w:lang w:eastAsia="en-US"/>
              </w:rPr>
            </w:pPr>
            <w:r w:rsidRPr="00F511A5">
              <w:rPr>
                <w:lang w:eastAsia="en-US"/>
              </w:rPr>
              <w:t>R5-213607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EBB28F" w14:textId="77777777" w:rsidR="005979E7" w:rsidRPr="00F511A5" w:rsidRDefault="005979E7" w:rsidP="00F17634">
            <w:pPr>
              <w:pStyle w:val="TAC"/>
              <w:rPr>
                <w:lang w:eastAsia="en-US"/>
              </w:rPr>
            </w:pPr>
            <w:r w:rsidRPr="00F511A5">
              <w:rPr>
                <w:lang w:eastAsia="en-US"/>
              </w:rPr>
              <w:t>2099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2DF8F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B597A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873BFA" w14:textId="77777777" w:rsidR="005979E7" w:rsidRPr="00F511A5" w:rsidRDefault="005979E7" w:rsidP="00F17634">
            <w:pPr>
              <w:pStyle w:val="TAL"/>
              <w:rPr>
                <w:lang w:eastAsia="en-US"/>
              </w:rPr>
            </w:pPr>
            <w:r w:rsidRPr="00F511A5">
              <w:rPr>
                <w:lang w:eastAsia="en-US"/>
              </w:rPr>
              <w:t>Update of MDT TC 8.1.6.1.3.1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14D804" w14:textId="77777777" w:rsidR="005979E7" w:rsidRPr="00F511A5" w:rsidRDefault="005979E7" w:rsidP="00F17634">
            <w:pPr>
              <w:pStyle w:val="TAC"/>
              <w:rPr>
                <w:lang w:eastAsia="en-US"/>
              </w:rPr>
            </w:pPr>
            <w:r w:rsidRPr="00F511A5">
              <w:rPr>
                <w:lang w:eastAsia="en-US"/>
              </w:rPr>
              <w:t>16.8.0</w:t>
            </w:r>
          </w:p>
        </w:tc>
      </w:tr>
      <w:tr w:rsidR="005979E7" w:rsidRPr="00F511A5" w14:paraId="733F086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1A3C0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7DD3C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333197" w14:textId="77777777" w:rsidR="005979E7" w:rsidRPr="00F511A5" w:rsidRDefault="005979E7" w:rsidP="00F17634">
            <w:pPr>
              <w:pStyle w:val="TAC"/>
              <w:rPr>
                <w:lang w:eastAsia="en-US"/>
              </w:rPr>
            </w:pPr>
            <w:r w:rsidRPr="00F511A5">
              <w:rPr>
                <w:lang w:eastAsia="en-US"/>
              </w:rPr>
              <w:t>R5-213608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02710E" w14:textId="77777777" w:rsidR="005979E7" w:rsidRPr="00F511A5" w:rsidRDefault="005979E7" w:rsidP="00F17634">
            <w:pPr>
              <w:pStyle w:val="TAC"/>
              <w:rPr>
                <w:lang w:eastAsia="en-US"/>
              </w:rPr>
            </w:pPr>
            <w:r w:rsidRPr="00F511A5">
              <w:rPr>
                <w:lang w:eastAsia="en-US"/>
              </w:rPr>
              <w:t>2102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B8020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3275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C50BE5" w14:textId="77777777" w:rsidR="005979E7" w:rsidRPr="00F511A5" w:rsidRDefault="005979E7" w:rsidP="00F17634">
            <w:pPr>
              <w:pStyle w:val="TAL"/>
              <w:rPr>
                <w:lang w:eastAsia="en-US"/>
              </w:rPr>
            </w:pPr>
            <w:r w:rsidRPr="00F511A5">
              <w:rPr>
                <w:lang w:eastAsia="en-US"/>
              </w:rPr>
              <w:t>Addition of new MDT TC 8.1.6.1.3.4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6628FC" w14:textId="77777777" w:rsidR="005979E7" w:rsidRPr="00F511A5" w:rsidRDefault="005979E7" w:rsidP="00F17634">
            <w:pPr>
              <w:pStyle w:val="TAC"/>
              <w:rPr>
                <w:lang w:eastAsia="en-US"/>
              </w:rPr>
            </w:pPr>
            <w:r w:rsidRPr="00F511A5">
              <w:rPr>
                <w:lang w:eastAsia="en-US"/>
              </w:rPr>
              <w:t>16.8.0</w:t>
            </w:r>
          </w:p>
        </w:tc>
      </w:tr>
      <w:tr w:rsidR="005979E7" w:rsidRPr="00F511A5" w14:paraId="387105F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31AAA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6DEAFF"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DCEFEF" w14:textId="77777777" w:rsidR="005979E7" w:rsidRPr="00F511A5" w:rsidRDefault="005979E7" w:rsidP="00F17634">
            <w:pPr>
              <w:pStyle w:val="TAC"/>
              <w:rPr>
                <w:lang w:eastAsia="en-US"/>
              </w:rPr>
            </w:pPr>
            <w:r w:rsidRPr="00F511A5">
              <w:rPr>
                <w:lang w:eastAsia="en-US"/>
              </w:rPr>
              <w:t>R5-213609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ED7F9D" w14:textId="77777777" w:rsidR="005979E7" w:rsidRPr="00F511A5" w:rsidRDefault="005979E7" w:rsidP="00F17634">
            <w:pPr>
              <w:pStyle w:val="TAC"/>
              <w:rPr>
                <w:lang w:eastAsia="en-US"/>
              </w:rPr>
            </w:pPr>
            <w:r w:rsidRPr="00F511A5">
              <w:rPr>
                <w:lang w:eastAsia="en-US"/>
              </w:rPr>
              <w:t>2103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45711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0F7A8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DBA532" w14:textId="77777777" w:rsidR="005979E7" w:rsidRPr="00F511A5" w:rsidRDefault="005979E7" w:rsidP="00F17634">
            <w:pPr>
              <w:pStyle w:val="TAL"/>
              <w:rPr>
                <w:lang w:eastAsia="en-US"/>
              </w:rPr>
            </w:pPr>
            <w:r w:rsidRPr="00F511A5">
              <w:rPr>
                <w:lang w:eastAsia="en-US"/>
              </w:rPr>
              <w:t>Addition of new MDT TC 8.1.6.1.3.5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5D2C15" w14:textId="77777777" w:rsidR="005979E7" w:rsidRPr="00F511A5" w:rsidRDefault="005979E7" w:rsidP="00F17634">
            <w:pPr>
              <w:pStyle w:val="TAC"/>
              <w:rPr>
                <w:lang w:eastAsia="en-US"/>
              </w:rPr>
            </w:pPr>
            <w:r w:rsidRPr="00F511A5">
              <w:rPr>
                <w:lang w:eastAsia="en-US"/>
              </w:rPr>
              <w:t>16.8.0</w:t>
            </w:r>
          </w:p>
        </w:tc>
      </w:tr>
      <w:tr w:rsidR="005979E7" w:rsidRPr="00F511A5" w14:paraId="0EF430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FE6A2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3B7EC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7BC154" w14:textId="77777777" w:rsidR="005979E7" w:rsidRPr="00F511A5" w:rsidRDefault="005979E7" w:rsidP="00F17634">
            <w:pPr>
              <w:pStyle w:val="TAC"/>
              <w:rPr>
                <w:lang w:eastAsia="en-US"/>
              </w:rPr>
            </w:pPr>
            <w:r w:rsidRPr="00F511A5">
              <w:rPr>
                <w:lang w:eastAsia="en-US"/>
              </w:rPr>
              <w:t>R5-213610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B4AB54" w14:textId="77777777" w:rsidR="005979E7" w:rsidRPr="00F511A5" w:rsidRDefault="005979E7" w:rsidP="00F17634">
            <w:pPr>
              <w:pStyle w:val="TAC"/>
              <w:rPr>
                <w:lang w:eastAsia="en-US"/>
              </w:rPr>
            </w:pPr>
            <w:r w:rsidRPr="00F511A5">
              <w:rPr>
                <w:lang w:eastAsia="en-US"/>
              </w:rPr>
              <w:t>2104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1D7A0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DE2C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61677C" w14:textId="77777777" w:rsidR="005979E7" w:rsidRPr="00F511A5" w:rsidRDefault="005979E7" w:rsidP="00F17634">
            <w:pPr>
              <w:pStyle w:val="TAL"/>
              <w:rPr>
                <w:lang w:eastAsia="en-US"/>
              </w:rPr>
            </w:pPr>
            <w:r w:rsidRPr="00F511A5">
              <w:rPr>
                <w:lang w:eastAsia="en-US"/>
              </w:rPr>
              <w:t>Addition of new MDT TC 8.1.6.1.3.6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CBD698" w14:textId="77777777" w:rsidR="005979E7" w:rsidRPr="00F511A5" w:rsidRDefault="005979E7" w:rsidP="00F17634">
            <w:pPr>
              <w:pStyle w:val="TAC"/>
              <w:rPr>
                <w:lang w:eastAsia="en-US"/>
              </w:rPr>
            </w:pPr>
            <w:r w:rsidRPr="00F511A5">
              <w:rPr>
                <w:lang w:eastAsia="en-US"/>
              </w:rPr>
              <w:t>16.8.0</w:t>
            </w:r>
          </w:p>
        </w:tc>
      </w:tr>
      <w:tr w:rsidR="005979E7" w:rsidRPr="00F511A5" w14:paraId="2E05B8F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90203EA"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5D0C1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A681CA" w14:textId="77777777" w:rsidR="005979E7" w:rsidRPr="00F511A5" w:rsidRDefault="005979E7" w:rsidP="00F17634">
            <w:pPr>
              <w:pStyle w:val="TAC"/>
              <w:rPr>
                <w:lang w:eastAsia="en-US"/>
              </w:rPr>
            </w:pPr>
            <w:r w:rsidRPr="00F511A5">
              <w:rPr>
                <w:lang w:eastAsia="en-US"/>
              </w:rPr>
              <w:t>R5-213611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CDE058" w14:textId="77777777" w:rsidR="005979E7" w:rsidRPr="00F511A5" w:rsidRDefault="005979E7" w:rsidP="00F17634">
            <w:pPr>
              <w:pStyle w:val="TAC"/>
              <w:rPr>
                <w:lang w:eastAsia="en-US"/>
              </w:rPr>
            </w:pPr>
            <w:r w:rsidRPr="00F511A5">
              <w:rPr>
                <w:lang w:eastAsia="en-US"/>
              </w:rPr>
              <w:t>2105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24987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FACB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5BE508" w14:textId="77777777" w:rsidR="005979E7" w:rsidRPr="00F511A5" w:rsidRDefault="005979E7" w:rsidP="00F17634">
            <w:pPr>
              <w:pStyle w:val="TAL"/>
              <w:rPr>
                <w:lang w:eastAsia="en-US"/>
              </w:rPr>
            </w:pPr>
            <w:r w:rsidRPr="00F511A5">
              <w:rPr>
                <w:lang w:eastAsia="en-US"/>
              </w:rPr>
              <w:t>Addition of new MDT TC 8.1.6.1.3.7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6E06C0" w14:textId="77777777" w:rsidR="005979E7" w:rsidRPr="00F511A5" w:rsidRDefault="005979E7" w:rsidP="00F17634">
            <w:pPr>
              <w:pStyle w:val="TAC"/>
              <w:rPr>
                <w:lang w:eastAsia="en-US"/>
              </w:rPr>
            </w:pPr>
            <w:r w:rsidRPr="00F511A5">
              <w:rPr>
                <w:lang w:eastAsia="en-US"/>
              </w:rPr>
              <w:t>16.8.0</w:t>
            </w:r>
          </w:p>
        </w:tc>
      </w:tr>
      <w:tr w:rsidR="005979E7" w:rsidRPr="00F511A5" w14:paraId="39A5B8A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966F18"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30B381"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630FCA" w14:textId="77777777" w:rsidR="005979E7" w:rsidRPr="00F511A5" w:rsidRDefault="005979E7" w:rsidP="00F17634">
            <w:pPr>
              <w:pStyle w:val="TAC"/>
              <w:rPr>
                <w:lang w:eastAsia="en-US"/>
              </w:rPr>
            </w:pPr>
            <w:r w:rsidRPr="00F511A5">
              <w:rPr>
                <w:lang w:eastAsia="en-US"/>
              </w:rPr>
              <w:t>R5-213612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618D81" w14:textId="77777777" w:rsidR="005979E7" w:rsidRPr="00F511A5" w:rsidRDefault="005979E7" w:rsidP="00F17634">
            <w:pPr>
              <w:pStyle w:val="TAC"/>
              <w:rPr>
                <w:lang w:eastAsia="en-US"/>
              </w:rPr>
            </w:pPr>
            <w:r w:rsidRPr="00F511A5">
              <w:rPr>
                <w:lang w:eastAsia="en-US"/>
              </w:rPr>
              <w:t>2178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7E4E8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97618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84E1F0" w14:textId="77777777" w:rsidR="005979E7" w:rsidRPr="00F511A5" w:rsidRDefault="005979E7" w:rsidP="00F17634">
            <w:pPr>
              <w:pStyle w:val="TAL"/>
              <w:rPr>
                <w:lang w:eastAsia="en-US"/>
              </w:rPr>
            </w:pPr>
            <w:r w:rsidRPr="00F511A5">
              <w:rPr>
                <w:lang w:eastAsia="en-US"/>
              </w:rPr>
              <w:t>Addition of NR MDT TC 8.1.6.3.2.2-inter system logged-WLAN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DC9DFC" w14:textId="77777777" w:rsidR="005979E7" w:rsidRPr="00F511A5" w:rsidRDefault="005979E7" w:rsidP="00F17634">
            <w:pPr>
              <w:pStyle w:val="TAC"/>
              <w:rPr>
                <w:lang w:eastAsia="en-US"/>
              </w:rPr>
            </w:pPr>
            <w:r w:rsidRPr="00F511A5">
              <w:rPr>
                <w:lang w:eastAsia="en-US"/>
              </w:rPr>
              <w:t>16.8.0</w:t>
            </w:r>
          </w:p>
        </w:tc>
      </w:tr>
      <w:tr w:rsidR="005979E7" w:rsidRPr="00F511A5" w14:paraId="5E63DF6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AA561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B534EE"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BC4502" w14:textId="77777777" w:rsidR="005979E7" w:rsidRPr="00F511A5" w:rsidRDefault="005979E7" w:rsidP="00F17634">
            <w:pPr>
              <w:pStyle w:val="TAC"/>
              <w:rPr>
                <w:lang w:eastAsia="en-US"/>
              </w:rPr>
            </w:pPr>
            <w:r w:rsidRPr="00F511A5">
              <w:rPr>
                <w:lang w:eastAsia="en-US"/>
              </w:rPr>
              <w:t>R5-213613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B0408E" w14:textId="77777777" w:rsidR="005979E7" w:rsidRPr="00F511A5" w:rsidRDefault="005979E7" w:rsidP="00F17634">
            <w:pPr>
              <w:pStyle w:val="TAC"/>
              <w:rPr>
                <w:lang w:eastAsia="en-US"/>
              </w:rPr>
            </w:pPr>
            <w:r w:rsidRPr="00F511A5">
              <w:rPr>
                <w:lang w:eastAsia="en-US"/>
              </w:rPr>
              <w:t>2179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A977D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66DD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55F181" w14:textId="77777777" w:rsidR="005979E7" w:rsidRPr="00F511A5" w:rsidRDefault="005979E7" w:rsidP="00F17634">
            <w:pPr>
              <w:pStyle w:val="TAL"/>
              <w:rPr>
                <w:lang w:eastAsia="en-US"/>
              </w:rPr>
            </w:pPr>
            <w:r w:rsidRPr="00F511A5">
              <w:rPr>
                <w:lang w:eastAsia="en-US"/>
              </w:rPr>
              <w:t>Addition of NR MDT TC 8.1.6.3.2.3-inter system logged-sensor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1ECB23" w14:textId="77777777" w:rsidR="005979E7" w:rsidRPr="00F511A5" w:rsidRDefault="005979E7" w:rsidP="00F17634">
            <w:pPr>
              <w:pStyle w:val="TAC"/>
              <w:rPr>
                <w:lang w:eastAsia="en-US"/>
              </w:rPr>
            </w:pPr>
            <w:r w:rsidRPr="00F511A5">
              <w:rPr>
                <w:lang w:eastAsia="en-US"/>
              </w:rPr>
              <w:t>16.8.0</w:t>
            </w:r>
          </w:p>
        </w:tc>
      </w:tr>
      <w:tr w:rsidR="005979E7" w:rsidRPr="00F511A5" w14:paraId="160205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87F06AE"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300FE2"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DE46AA" w14:textId="77777777" w:rsidR="005979E7" w:rsidRPr="00F511A5" w:rsidRDefault="005979E7" w:rsidP="00F17634">
            <w:pPr>
              <w:pStyle w:val="TAC"/>
              <w:rPr>
                <w:lang w:eastAsia="en-US"/>
              </w:rPr>
            </w:pPr>
            <w:r w:rsidRPr="00F511A5">
              <w:rPr>
                <w:lang w:eastAsia="en-US"/>
              </w:rPr>
              <w:t>R5-213614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49C173" w14:textId="77777777" w:rsidR="005979E7" w:rsidRPr="00F511A5" w:rsidRDefault="005979E7" w:rsidP="00F17634">
            <w:pPr>
              <w:pStyle w:val="TAC"/>
              <w:rPr>
                <w:lang w:eastAsia="en-US"/>
              </w:rPr>
            </w:pPr>
            <w:r w:rsidRPr="00F511A5">
              <w:rPr>
                <w:lang w:eastAsia="en-US"/>
              </w:rPr>
              <w:t>2180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8F1C8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45AF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5FEB2F" w14:textId="77777777" w:rsidR="005979E7" w:rsidRPr="00F511A5" w:rsidRDefault="005979E7" w:rsidP="00F17634">
            <w:pPr>
              <w:pStyle w:val="TAL"/>
              <w:rPr>
                <w:lang w:eastAsia="en-US"/>
              </w:rPr>
            </w:pPr>
            <w:r w:rsidRPr="00F511A5">
              <w:rPr>
                <w:lang w:eastAsia="en-US"/>
              </w:rPr>
              <w:t>Addition of NR MDT TC 8.1.6.3.3.1-inter system RLF-bluetooth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CE3CDF" w14:textId="77777777" w:rsidR="005979E7" w:rsidRPr="00F511A5" w:rsidRDefault="005979E7" w:rsidP="00F17634">
            <w:pPr>
              <w:pStyle w:val="TAC"/>
              <w:rPr>
                <w:lang w:eastAsia="en-US"/>
              </w:rPr>
            </w:pPr>
            <w:r w:rsidRPr="00F511A5">
              <w:rPr>
                <w:lang w:eastAsia="en-US"/>
              </w:rPr>
              <w:t>16.8.0</w:t>
            </w:r>
          </w:p>
        </w:tc>
      </w:tr>
      <w:tr w:rsidR="005979E7" w:rsidRPr="00F511A5" w14:paraId="5356690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A6BFE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1BEC1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3DD20E" w14:textId="77777777" w:rsidR="005979E7" w:rsidRPr="00F511A5" w:rsidRDefault="005979E7" w:rsidP="00F17634">
            <w:pPr>
              <w:pStyle w:val="TAC"/>
              <w:rPr>
                <w:lang w:eastAsia="en-US"/>
              </w:rPr>
            </w:pPr>
            <w:r w:rsidRPr="00F511A5">
              <w:rPr>
                <w:lang w:eastAsia="en-US"/>
              </w:rPr>
              <w:t>R5-213615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B01B6F" w14:textId="77777777" w:rsidR="005979E7" w:rsidRPr="00F511A5" w:rsidRDefault="005979E7" w:rsidP="00F17634">
            <w:pPr>
              <w:pStyle w:val="TAC"/>
              <w:rPr>
                <w:lang w:eastAsia="en-US"/>
              </w:rPr>
            </w:pPr>
            <w:r w:rsidRPr="00F511A5">
              <w:rPr>
                <w:lang w:eastAsia="en-US"/>
              </w:rPr>
              <w:t>2181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193B9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0F76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4E89BF" w14:textId="77777777" w:rsidR="005979E7" w:rsidRPr="00F511A5" w:rsidRDefault="005979E7" w:rsidP="00F17634">
            <w:pPr>
              <w:pStyle w:val="TAL"/>
              <w:rPr>
                <w:lang w:eastAsia="en-US"/>
              </w:rPr>
            </w:pPr>
            <w:r w:rsidRPr="00F511A5">
              <w:rPr>
                <w:lang w:eastAsia="en-US"/>
              </w:rPr>
              <w:t>Addition of NR MDT TC 8.1.6.3.3.2-inter system RLF-WLAN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0718FC" w14:textId="77777777" w:rsidR="005979E7" w:rsidRPr="00F511A5" w:rsidRDefault="005979E7" w:rsidP="00F17634">
            <w:pPr>
              <w:pStyle w:val="TAC"/>
              <w:rPr>
                <w:lang w:eastAsia="en-US"/>
              </w:rPr>
            </w:pPr>
            <w:r w:rsidRPr="00F511A5">
              <w:rPr>
                <w:lang w:eastAsia="en-US"/>
              </w:rPr>
              <w:t>16.8.0</w:t>
            </w:r>
          </w:p>
        </w:tc>
      </w:tr>
      <w:tr w:rsidR="005979E7" w:rsidRPr="00F511A5" w14:paraId="0B8DCA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07A6C1"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1950DF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4553A8" w14:textId="77777777" w:rsidR="005979E7" w:rsidRPr="00F511A5" w:rsidRDefault="005979E7" w:rsidP="00F17634">
            <w:pPr>
              <w:pStyle w:val="TAC"/>
              <w:rPr>
                <w:lang w:eastAsia="en-US"/>
              </w:rPr>
            </w:pPr>
            <w:r w:rsidRPr="00F511A5">
              <w:rPr>
                <w:lang w:eastAsia="en-US"/>
              </w:rPr>
              <w:t>R5-213616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A74433" w14:textId="77777777" w:rsidR="005979E7" w:rsidRPr="00F511A5" w:rsidRDefault="005979E7" w:rsidP="00F17634">
            <w:pPr>
              <w:pStyle w:val="TAC"/>
              <w:rPr>
                <w:lang w:eastAsia="en-US"/>
              </w:rPr>
            </w:pPr>
            <w:r w:rsidRPr="00F511A5">
              <w:rPr>
                <w:lang w:eastAsia="en-US"/>
              </w:rPr>
              <w:t>2182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F03A9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05439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FEFEA7" w14:textId="77777777" w:rsidR="005979E7" w:rsidRPr="00F511A5" w:rsidRDefault="005979E7" w:rsidP="00F17634">
            <w:pPr>
              <w:pStyle w:val="TAL"/>
              <w:rPr>
                <w:lang w:eastAsia="en-US"/>
              </w:rPr>
            </w:pPr>
            <w:r w:rsidRPr="00F511A5">
              <w:rPr>
                <w:lang w:eastAsia="en-US"/>
              </w:rPr>
              <w:t>Addition of NR MDT TC 8.1.6.3.3.3-inter system RLF-sensor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7C1DBE" w14:textId="77777777" w:rsidR="005979E7" w:rsidRPr="00F511A5" w:rsidRDefault="005979E7" w:rsidP="00F17634">
            <w:pPr>
              <w:pStyle w:val="TAC"/>
              <w:rPr>
                <w:lang w:eastAsia="en-US"/>
              </w:rPr>
            </w:pPr>
            <w:r w:rsidRPr="00F511A5">
              <w:rPr>
                <w:lang w:eastAsia="en-US"/>
              </w:rPr>
              <w:t>16.8.0</w:t>
            </w:r>
          </w:p>
        </w:tc>
      </w:tr>
      <w:tr w:rsidR="005979E7" w:rsidRPr="00F511A5" w14:paraId="42E7BE2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8C5DB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8F4E46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EB9EA8" w14:textId="77777777" w:rsidR="005979E7" w:rsidRPr="00F511A5" w:rsidRDefault="005979E7" w:rsidP="00F17634">
            <w:pPr>
              <w:pStyle w:val="TAC"/>
              <w:rPr>
                <w:lang w:eastAsia="en-US"/>
              </w:rPr>
            </w:pPr>
            <w:r w:rsidRPr="00F511A5">
              <w:rPr>
                <w:lang w:eastAsia="en-US"/>
              </w:rPr>
              <w:t>R5-213617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327F74" w14:textId="77777777" w:rsidR="005979E7" w:rsidRPr="00F511A5" w:rsidRDefault="005979E7" w:rsidP="00F17634">
            <w:pPr>
              <w:pStyle w:val="TAC"/>
              <w:rPr>
                <w:lang w:eastAsia="en-US"/>
              </w:rPr>
            </w:pPr>
            <w:r w:rsidRPr="00F511A5">
              <w:rPr>
                <w:lang w:eastAsia="en-US"/>
              </w:rPr>
              <w:t>2183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50589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643F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F24652" w14:textId="77777777" w:rsidR="005979E7" w:rsidRPr="00F511A5" w:rsidRDefault="005979E7" w:rsidP="00F17634">
            <w:pPr>
              <w:pStyle w:val="TAL"/>
              <w:rPr>
                <w:lang w:eastAsia="en-US"/>
              </w:rPr>
            </w:pPr>
            <w:r w:rsidRPr="00F511A5">
              <w:rPr>
                <w:lang w:eastAsia="en-US"/>
              </w:rPr>
              <w:t>Correction to NR MDT TC 8.1.6.1.4.4-CEF-RRC re-establishment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806D22" w14:textId="77777777" w:rsidR="005979E7" w:rsidRPr="00F511A5" w:rsidRDefault="005979E7" w:rsidP="00F17634">
            <w:pPr>
              <w:pStyle w:val="TAC"/>
              <w:rPr>
                <w:lang w:eastAsia="en-US"/>
              </w:rPr>
            </w:pPr>
            <w:r w:rsidRPr="00F511A5">
              <w:rPr>
                <w:lang w:eastAsia="en-US"/>
              </w:rPr>
              <w:t>16.8.0</w:t>
            </w:r>
          </w:p>
        </w:tc>
      </w:tr>
      <w:tr w:rsidR="005979E7" w:rsidRPr="00F511A5" w14:paraId="74E16C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F76509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FF28DF"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CFAF54" w14:textId="77777777" w:rsidR="005979E7" w:rsidRPr="00F511A5" w:rsidRDefault="005979E7" w:rsidP="00F17634">
            <w:pPr>
              <w:pStyle w:val="TAC"/>
              <w:rPr>
                <w:lang w:eastAsia="en-US"/>
              </w:rPr>
            </w:pPr>
            <w:r w:rsidRPr="00F511A5">
              <w:rPr>
                <w:lang w:eastAsia="en-US"/>
              </w:rPr>
              <w:t>R5-213618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860BD3" w14:textId="77777777" w:rsidR="005979E7" w:rsidRPr="00F511A5" w:rsidRDefault="005979E7" w:rsidP="00F17634">
            <w:pPr>
              <w:pStyle w:val="TAC"/>
              <w:rPr>
                <w:lang w:eastAsia="en-US"/>
              </w:rPr>
            </w:pPr>
            <w:r w:rsidRPr="00F511A5">
              <w:rPr>
                <w:lang w:eastAsia="en-US"/>
              </w:rPr>
              <w:t>2184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805D1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811BF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1ACB4B" w14:textId="77777777" w:rsidR="005979E7" w:rsidRPr="00F511A5" w:rsidRDefault="005979E7" w:rsidP="00F17634">
            <w:pPr>
              <w:pStyle w:val="TAL"/>
              <w:rPr>
                <w:lang w:eastAsia="en-US"/>
              </w:rPr>
            </w:pPr>
            <w:r w:rsidRPr="00F511A5">
              <w:rPr>
                <w:lang w:eastAsia="en-US"/>
              </w:rPr>
              <w:t>Correction to NR MDT TC 8.1.6.1.4.5-CEF-location info</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F5B9B0" w14:textId="77777777" w:rsidR="005979E7" w:rsidRPr="00F511A5" w:rsidRDefault="005979E7" w:rsidP="00F17634">
            <w:pPr>
              <w:pStyle w:val="TAC"/>
              <w:rPr>
                <w:lang w:eastAsia="en-US"/>
              </w:rPr>
            </w:pPr>
            <w:r w:rsidRPr="00F511A5">
              <w:rPr>
                <w:lang w:eastAsia="en-US"/>
              </w:rPr>
              <w:t>16.8.0</w:t>
            </w:r>
          </w:p>
        </w:tc>
      </w:tr>
      <w:tr w:rsidR="005979E7" w:rsidRPr="00F511A5" w14:paraId="5F609E7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131D9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362DD56"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D1D78E" w14:textId="77777777" w:rsidR="005979E7" w:rsidRPr="00F511A5" w:rsidRDefault="005979E7" w:rsidP="00F17634">
            <w:pPr>
              <w:pStyle w:val="TAC"/>
              <w:rPr>
                <w:lang w:eastAsia="en-US"/>
              </w:rPr>
            </w:pPr>
            <w:r w:rsidRPr="00F511A5">
              <w:rPr>
                <w:lang w:eastAsia="en-US"/>
              </w:rPr>
              <w:t>R5-213619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47159D" w14:textId="77777777" w:rsidR="005979E7" w:rsidRPr="00F511A5" w:rsidRDefault="005979E7" w:rsidP="00F17634">
            <w:pPr>
              <w:pStyle w:val="TAC"/>
              <w:rPr>
                <w:lang w:eastAsia="en-US"/>
              </w:rPr>
            </w:pPr>
            <w:r w:rsidRPr="00F511A5">
              <w:rPr>
                <w:lang w:eastAsia="en-US"/>
              </w:rPr>
              <w:t>2185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14F64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384B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A5C0FF" w14:textId="77777777" w:rsidR="005979E7" w:rsidRPr="00F511A5" w:rsidRDefault="005979E7" w:rsidP="00F17634">
            <w:pPr>
              <w:pStyle w:val="TAL"/>
              <w:rPr>
                <w:lang w:eastAsia="en-US"/>
              </w:rPr>
            </w:pPr>
            <w:r w:rsidRPr="00F511A5">
              <w:rPr>
                <w:lang w:eastAsia="en-US"/>
              </w:rPr>
              <w:t>Correction to NR MDT TC 8.1.6.1.4.6-CEF-intra-freq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E9B20E" w14:textId="77777777" w:rsidR="005979E7" w:rsidRPr="00F511A5" w:rsidRDefault="005979E7" w:rsidP="00F17634">
            <w:pPr>
              <w:pStyle w:val="TAC"/>
              <w:rPr>
                <w:lang w:eastAsia="en-US"/>
              </w:rPr>
            </w:pPr>
            <w:r w:rsidRPr="00F511A5">
              <w:rPr>
                <w:lang w:eastAsia="en-US"/>
              </w:rPr>
              <w:t>16.8.0</w:t>
            </w:r>
          </w:p>
        </w:tc>
      </w:tr>
      <w:tr w:rsidR="005979E7" w:rsidRPr="00F511A5" w14:paraId="437152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AD5F0E"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246BA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43087C" w14:textId="77777777" w:rsidR="005979E7" w:rsidRPr="00F511A5" w:rsidRDefault="005979E7" w:rsidP="00F17634">
            <w:pPr>
              <w:pStyle w:val="TAC"/>
              <w:rPr>
                <w:lang w:eastAsia="en-US"/>
              </w:rPr>
            </w:pPr>
            <w:r w:rsidRPr="00F511A5">
              <w:rPr>
                <w:lang w:eastAsia="en-US"/>
              </w:rPr>
              <w:t>R5-213620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A971F0" w14:textId="77777777" w:rsidR="005979E7" w:rsidRPr="00F511A5" w:rsidRDefault="005979E7" w:rsidP="00F17634">
            <w:pPr>
              <w:pStyle w:val="TAC"/>
              <w:rPr>
                <w:lang w:eastAsia="en-US"/>
              </w:rPr>
            </w:pPr>
            <w:r w:rsidRPr="00F511A5">
              <w:rPr>
                <w:lang w:eastAsia="en-US"/>
              </w:rPr>
              <w:t>2186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84C57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97AEA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135F3C" w14:textId="77777777" w:rsidR="005979E7" w:rsidRPr="00F511A5" w:rsidRDefault="005979E7" w:rsidP="00F17634">
            <w:pPr>
              <w:pStyle w:val="TAL"/>
              <w:rPr>
                <w:lang w:eastAsia="en-US"/>
              </w:rPr>
            </w:pPr>
            <w:r w:rsidRPr="00F511A5">
              <w:rPr>
                <w:lang w:eastAsia="en-US"/>
              </w:rPr>
              <w:t>Correction to NR MDT TC 8.1.6.1.4.7-CEF-inter-freq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39474E" w14:textId="77777777" w:rsidR="005979E7" w:rsidRPr="00F511A5" w:rsidRDefault="005979E7" w:rsidP="00F17634">
            <w:pPr>
              <w:pStyle w:val="TAC"/>
              <w:rPr>
                <w:lang w:eastAsia="en-US"/>
              </w:rPr>
            </w:pPr>
            <w:r w:rsidRPr="00F511A5">
              <w:rPr>
                <w:lang w:eastAsia="en-US"/>
              </w:rPr>
              <w:t>16.8.0</w:t>
            </w:r>
          </w:p>
        </w:tc>
      </w:tr>
      <w:tr w:rsidR="005979E7" w:rsidRPr="00F511A5" w14:paraId="6EFFEC7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D6D561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8B847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65D5BA" w14:textId="77777777" w:rsidR="005979E7" w:rsidRPr="00F511A5" w:rsidRDefault="005979E7" w:rsidP="00F17634">
            <w:pPr>
              <w:pStyle w:val="TAC"/>
              <w:rPr>
                <w:lang w:eastAsia="en-US"/>
              </w:rPr>
            </w:pPr>
            <w:r w:rsidRPr="00F511A5">
              <w:rPr>
                <w:lang w:eastAsia="en-US"/>
              </w:rPr>
              <w:t>R5-213621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C4E3CA" w14:textId="77777777" w:rsidR="005979E7" w:rsidRPr="00F511A5" w:rsidRDefault="005979E7" w:rsidP="00F17634">
            <w:pPr>
              <w:pStyle w:val="TAC"/>
              <w:rPr>
                <w:lang w:eastAsia="en-US"/>
              </w:rPr>
            </w:pPr>
            <w:r w:rsidRPr="00F511A5">
              <w:rPr>
                <w:lang w:eastAsia="en-US"/>
              </w:rPr>
              <w:t>2189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637E1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E94F7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9B300C" w14:textId="77777777" w:rsidR="005979E7" w:rsidRPr="00F511A5" w:rsidRDefault="005979E7" w:rsidP="00F17634">
            <w:pPr>
              <w:pStyle w:val="TAL"/>
              <w:rPr>
                <w:lang w:eastAsia="en-US"/>
              </w:rPr>
            </w:pPr>
            <w:r w:rsidRPr="00F511A5">
              <w:rPr>
                <w:lang w:eastAsia="en-US"/>
              </w:rPr>
              <w:t>Update of MDT test case 8.1.6.1.2.1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8F1AB2" w14:textId="77777777" w:rsidR="005979E7" w:rsidRPr="00F511A5" w:rsidRDefault="005979E7" w:rsidP="00F17634">
            <w:pPr>
              <w:pStyle w:val="TAC"/>
              <w:rPr>
                <w:lang w:eastAsia="en-US"/>
              </w:rPr>
            </w:pPr>
            <w:r w:rsidRPr="00F511A5">
              <w:rPr>
                <w:lang w:eastAsia="en-US"/>
              </w:rPr>
              <w:t>16.8.0</w:t>
            </w:r>
          </w:p>
        </w:tc>
      </w:tr>
      <w:tr w:rsidR="005979E7" w:rsidRPr="00F511A5" w14:paraId="5CDB183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B1E735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A3C4ED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A94D6B" w14:textId="77777777" w:rsidR="005979E7" w:rsidRPr="00F511A5" w:rsidRDefault="005979E7" w:rsidP="00F17634">
            <w:pPr>
              <w:pStyle w:val="TAC"/>
              <w:rPr>
                <w:lang w:eastAsia="en-US"/>
              </w:rPr>
            </w:pPr>
            <w:r w:rsidRPr="00F511A5">
              <w:rPr>
                <w:lang w:eastAsia="en-US"/>
              </w:rPr>
              <w:t>R5-213622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0BEE5D" w14:textId="77777777" w:rsidR="005979E7" w:rsidRPr="00F511A5" w:rsidRDefault="005979E7" w:rsidP="00F17634">
            <w:pPr>
              <w:pStyle w:val="TAC"/>
              <w:rPr>
                <w:lang w:eastAsia="en-US"/>
              </w:rPr>
            </w:pPr>
            <w:r w:rsidRPr="00F511A5">
              <w:rPr>
                <w:lang w:eastAsia="en-US"/>
              </w:rPr>
              <w:t>2190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C4669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A06B8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4AB8A4" w14:textId="77777777" w:rsidR="005979E7" w:rsidRPr="00F511A5" w:rsidRDefault="005979E7" w:rsidP="00F17634">
            <w:pPr>
              <w:pStyle w:val="TAL"/>
              <w:rPr>
                <w:lang w:eastAsia="en-US"/>
              </w:rPr>
            </w:pPr>
            <w:r w:rsidRPr="00F511A5">
              <w:rPr>
                <w:lang w:eastAsia="en-US"/>
              </w:rPr>
              <w:t>Update of MDT test case 8.1.6.1.2.2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9A632A" w14:textId="77777777" w:rsidR="005979E7" w:rsidRPr="00F511A5" w:rsidRDefault="005979E7" w:rsidP="00F17634">
            <w:pPr>
              <w:pStyle w:val="TAC"/>
              <w:rPr>
                <w:lang w:eastAsia="en-US"/>
              </w:rPr>
            </w:pPr>
            <w:r w:rsidRPr="00F511A5">
              <w:rPr>
                <w:lang w:eastAsia="en-US"/>
              </w:rPr>
              <w:t>16.8.0</w:t>
            </w:r>
          </w:p>
        </w:tc>
      </w:tr>
      <w:tr w:rsidR="005979E7" w:rsidRPr="00F511A5" w14:paraId="112507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3C437A"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F58F31"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83058B" w14:textId="77777777" w:rsidR="005979E7" w:rsidRPr="00F511A5" w:rsidRDefault="005979E7" w:rsidP="00F17634">
            <w:pPr>
              <w:pStyle w:val="TAC"/>
              <w:rPr>
                <w:lang w:eastAsia="en-US"/>
              </w:rPr>
            </w:pPr>
            <w:r w:rsidRPr="00F511A5">
              <w:rPr>
                <w:lang w:eastAsia="en-US"/>
              </w:rPr>
              <w:t>R5-213623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788EEC" w14:textId="77777777" w:rsidR="005979E7" w:rsidRPr="00F511A5" w:rsidRDefault="005979E7" w:rsidP="00F17634">
            <w:pPr>
              <w:pStyle w:val="TAC"/>
              <w:rPr>
                <w:lang w:eastAsia="en-US"/>
              </w:rPr>
            </w:pPr>
            <w:r w:rsidRPr="00F511A5">
              <w:rPr>
                <w:lang w:eastAsia="en-US"/>
              </w:rPr>
              <w:t>2191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0FBD1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D5EE8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2C7C7F" w14:textId="77777777" w:rsidR="005979E7" w:rsidRPr="00F511A5" w:rsidRDefault="005979E7" w:rsidP="00F17634">
            <w:pPr>
              <w:pStyle w:val="TAL"/>
              <w:rPr>
                <w:lang w:eastAsia="en-US"/>
              </w:rPr>
            </w:pPr>
            <w:r w:rsidRPr="00F511A5">
              <w:rPr>
                <w:lang w:eastAsia="en-US"/>
              </w:rPr>
              <w:t>Update of MDT test case 8.1.6.1.2.3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B0EA9B" w14:textId="77777777" w:rsidR="005979E7" w:rsidRPr="00F511A5" w:rsidRDefault="005979E7" w:rsidP="00F17634">
            <w:pPr>
              <w:pStyle w:val="TAC"/>
              <w:rPr>
                <w:lang w:eastAsia="en-US"/>
              </w:rPr>
            </w:pPr>
            <w:r w:rsidRPr="00F511A5">
              <w:rPr>
                <w:lang w:eastAsia="en-US"/>
              </w:rPr>
              <w:t>16.8.0</w:t>
            </w:r>
          </w:p>
        </w:tc>
      </w:tr>
      <w:tr w:rsidR="005979E7" w:rsidRPr="00F511A5" w14:paraId="5C828F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965B15"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31185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805232" w14:textId="77777777" w:rsidR="005979E7" w:rsidRPr="00F511A5" w:rsidRDefault="005979E7" w:rsidP="00F17634">
            <w:pPr>
              <w:pStyle w:val="TAC"/>
              <w:rPr>
                <w:lang w:eastAsia="en-US"/>
              </w:rPr>
            </w:pPr>
            <w:r w:rsidRPr="00F511A5">
              <w:rPr>
                <w:lang w:eastAsia="en-US"/>
              </w:rPr>
              <w:t>R5-213624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DE1AA9" w14:textId="77777777" w:rsidR="005979E7" w:rsidRPr="00F511A5" w:rsidRDefault="005979E7" w:rsidP="00F17634">
            <w:pPr>
              <w:pStyle w:val="TAC"/>
              <w:rPr>
                <w:lang w:eastAsia="en-US"/>
              </w:rPr>
            </w:pPr>
            <w:r w:rsidRPr="00F511A5">
              <w:rPr>
                <w:lang w:eastAsia="en-US"/>
              </w:rPr>
              <w:t>2192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B19EB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2273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B0F9BF" w14:textId="77777777" w:rsidR="005979E7" w:rsidRPr="00F511A5" w:rsidRDefault="005979E7" w:rsidP="00F17634">
            <w:pPr>
              <w:pStyle w:val="TAL"/>
              <w:rPr>
                <w:lang w:eastAsia="en-US"/>
              </w:rPr>
            </w:pPr>
            <w:r w:rsidRPr="00F511A5">
              <w:rPr>
                <w:lang w:eastAsia="en-US"/>
              </w:rPr>
              <w:t>Update of MDT test case 8.1.6.1.2.4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6A065A" w14:textId="77777777" w:rsidR="005979E7" w:rsidRPr="00F511A5" w:rsidRDefault="005979E7" w:rsidP="00F17634">
            <w:pPr>
              <w:pStyle w:val="TAC"/>
              <w:rPr>
                <w:lang w:eastAsia="en-US"/>
              </w:rPr>
            </w:pPr>
            <w:r w:rsidRPr="00F511A5">
              <w:rPr>
                <w:lang w:eastAsia="en-US"/>
              </w:rPr>
              <w:t>16.8.0</w:t>
            </w:r>
          </w:p>
        </w:tc>
      </w:tr>
      <w:tr w:rsidR="005979E7" w:rsidRPr="00F511A5" w14:paraId="358952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B89B36"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0271407"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3806DE" w14:textId="77777777" w:rsidR="005979E7" w:rsidRPr="00F511A5" w:rsidRDefault="005979E7" w:rsidP="00F17634">
            <w:pPr>
              <w:pStyle w:val="TAC"/>
              <w:rPr>
                <w:lang w:eastAsia="en-US"/>
              </w:rPr>
            </w:pPr>
            <w:r w:rsidRPr="00F511A5">
              <w:rPr>
                <w:lang w:eastAsia="en-US"/>
              </w:rPr>
              <w:t>R5-213625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6C4092" w14:textId="77777777" w:rsidR="005979E7" w:rsidRPr="00F511A5" w:rsidRDefault="005979E7" w:rsidP="00F17634">
            <w:pPr>
              <w:pStyle w:val="TAC"/>
              <w:rPr>
                <w:lang w:eastAsia="en-US"/>
              </w:rPr>
            </w:pPr>
            <w:r w:rsidRPr="00F511A5">
              <w:rPr>
                <w:lang w:eastAsia="en-US"/>
              </w:rPr>
              <w:t>2193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F61D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DC1F7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B071AC" w14:textId="77777777" w:rsidR="005979E7" w:rsidRPr="00F511A5" w:rsidRDefault="005979E7" w:rsidP="00F17634">
            <w:pPr>
              <w:pStyle w:val="TAL"/>
              <w:rPr>
                <w:lang w:eastAsia="en-US"/>
              </w:rPr>
            </w:pPr>
            <w:r w:rsidRPr="00F511A5">
              <w:rPr>
                <w:lang w:eastAsia="en-US"/>
              </w:rPr>
              <w:t>Update of MDT test case 8.1.6.1.2.5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05B1F8" w14:textId="77777777" w:rsidR="005979E7" w:rsidRPr="00F511A5" w:rsidRDefault="005979E7" w:rsidP="00F17634">
            <w:pPr>
              <w:pStyle w:val="TAC"/>
              <w:rPr>
                <w:lang w:eastAsia="en-US"/>
              </w:rPr>
            </w:pPr>
            <w:r w:rsidRPr="00F511A5">
              <w:rPr>
                <w:lang w:eastAsia="en-US"/>
              </w:rPr>
              <w:t>16.8.0</w:t>
            </w:r>
          </w:p>
        </w:tc>
      </w:tr>
      <w:tr w:rsidR="005979E7" w:rsidRPr="00F511A5" w14:paraId="355E399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3A8F43"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96E2CC"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875D7C" w14:textId="77777777" w:rsidR="005979E7" w:rsidRPr="00F511A5" w:rsidRDefault="005979E7" w:rsidP="00F17634">
            <w:pPr>
              <w:pStyle w:val="TAC"/>
              <w:rPr>
                <w:lang w:eastAsia="en-US"/>
              </w:rPr>
            </w:pPr>
            <w:r w:rsidRPr="00F511A5">
              <w:rPr>
                <w:lang w:eastAsia="en-US"/>
              </w:rPr>
              <w:t>R5-213626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1A52C9" w14:textId="77777777" w:rsidR="005979E7" w:rsidRPr="00F511A5" w:rsidRDefault="005979E7" w:rsidP="00F17634">
            <w:pPr>
              <w:pStyle w:val="TAC"/>
              <w:rPr>
                <w:lang w:eastAsia="en-US"/>
              </w:rPr>
            </w:pPr>
            <w:r w:rsidRPr="00F511A5">
              <w:rPr>
                <w:lang w:eastAsia="en-US"/>
              </w:rPr>
              <w:t>2194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E6C2B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C883D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7723D4" w14:textId="77777777" w:rsidR="005979E7" w:rsidRPr="00F511A5" w:rsidRDefault="005979E7" w:rsidP="00F17634">
            <w:pPr>
              <w:pStyle w:val="TAL"/>
              <w:rPr>
                <w:lang w:eastAsia="en-US"/>
              </w:rPr>
            </w:pPr>
            <w:r w:rsidRPr="00F511A5">
              <w:rPr>
                <w:lang w:eastAsia="en-US"/>
              </w:rPr>
              <w:t>Update of MDT test case 8.1.6.1.2.6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A6497D" w14:textId="77777777" w:rsidR="005979E7" w:rsidRPr="00F511A5" w:rsidRDefault="005979E7" w:rsidP="00F17634">
            <w:pPr>
              <w:pStyle w:val="TAC"/>
              <w:rPr>
                <w:lang w:eastAsia="en-US"/>
              </w:rPr>
            </w:pPr>
            <w:r w:rsidRPr="00F511A5">
              <w:rPr>
                <w:lang w:eastAsia="en-US"/>
              </w:rPr>
              <w:t>16.8.0</w:t>
            </w:r>
          </w:p>
        </w:tc>
      </w:tr>
      <w:tr w:rsidR="005979E7" w:rsidRPr="00F511A5" w14:paraId="52A7EA7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D364E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D42F4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271D7F" w14:textId="77777777" w:rsidR="005979E7" w:rsidRPr="00F511A5" w:rsidRDefault="005979E7" w:rsidP="00F17634">
            <w:pPr>
              <w:pStyle w:val="TAC"/>
              <w:rPr>
                <w:lang w:eastAsia="en-US"/>
              </w:rPr>
            </w:pPr>
            <w:r w:rsidRPr="00F511A5">
              <w:rPr>
                <w:lang w:eastAsia="en-US"/>
              </w:rPr>
              <w:t>R5-213627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A37564" w14:textId="77777777" w:rsidR="005979E7" w:rsidRPr="00F511A5" w:rsidRDefault="005979E7" w:rsidP="00F17634">
            <w:pPr>
              <w:pStyle w:val="TAC"/>
              <w:rPr>
                <w:lang w:eastAsia="en-US"/>
              </w:rPr>
            </w:pPr>
            <w:r w:rsidRPr="00F511A5">
              <w:rPr>
                <w:lang w:eastAsia="en-US"/>
              </w:rPr>
              <w:t>2195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DB588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DF9BF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6F2EAB" w14:textId="77777777" w:rsidR="005979E7" w:rsidRPr="00F511A5" w:rsidRDefault="005979E7" w:rsidP="00F17634">
            <w:pPr>
              <w:pStyle w:val="TAL"/>
              <w:rPr>
                <w:lang w:eastAsia="en-US"/>
              </w:rPr>
            </w:pPr>
            <w:r w:rsidRPr="00F511A5">
              <w:rPr>
                <w:lang w:eastAsia="en-US"/>
              </w:rPr>
              <w:t>Update of MDT test case 8.1.6.1.2.7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5E2B17" w14:textId="77777777" w:rsidR="005979E7" w:rsidRPr="00F511A5" w:rsidRDefault="005979E7" w:rsidP="00F17634">
            <w:pPr>
              <w:pStyle w:val="TAC"/>
              <w:rPr>
                <w:lang w:eastAsia="en-US"/>
              </w:rPr>
            </w:pPr>
            <w:r w:rsidRPr="00F511A5">
              <w:rPr>
                <w:lang w:eastAsia="en-US"/>
              </w:rPr>
              <w:t>16.8.0</w:t>
            </w:r>
          </w:p>
        </w:tc>
      </w:tr>
      <w:tr w:rsidR="005979E7" w:rsidRPr="00F511A5" w14:paraId="6818493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D9F022"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DDFE3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6EC18D" w14:textId="77777777" w:rsidR="005979E7" w:rsidRPr="00F511A5" w:rsidRDefault="005979E7" w:rsidP="00F17634">
            <w:pPr>
              <w:pStyle w:val="TAC"/>
              <w:rPr>
                <w:lang w:eastAsia="en-US"/>
              </w:rPr>
            </w:pPr>
            <w:r w:rsidRPr="00F511A5">
              <w:rPr>
                <w:lang w:eastAsia="en-US"/>
              </w:rPr>
              <w:t>R5-213628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0406D5" w14:textId="77777777" w:rsidR="005979E7" w:rsidRPr="00F511A5" w:rsidRDefault="005979E7" w:rsidP="00F17634">
            <w:pPr>
              <w:pStyle w:val="TAC"/>
              <w:rPr>
                <w:lang w:eastAsia="en-US"/>
              </w:rPr>
            </w:pPr>
            <w:r w:rsidRPr="00F511A5">
              <w:rPr>
                <w:lang w:eastAsia="en-US"/>
              </w:rPr>
              <w:t>2196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86CD3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7C1E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AE255B" w14:textId="77777777" w:rsidR="005979E7" w:rsidRPr="00F511A5" w:rsidRDefault="005979E7" w:rsidP="00F17634">
            <w:pPr>
              <w:pStyle w:val="TAL"/>
              <w:rPr>
                <w:lang w:eastAsia="en-US"/>
              </w:rPr>
            </w:pPr>
            <w:r w:rsidRPr="00F511A5">
              <w:rPr>
                <w:lang w:eastAsia="en-US"/>
              </w:rPr>
              <w:t>Update of MDT test case 8.1.6.1.2.8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DBC4C2" w14:textId="77777777" w:rsidR="005979E7" w:rsidRPr="00F511A5" w:rsidRDefault="005979E7" w:rsidP="00F17634">
            <w:pPr>
              <w:pStyle w:val="TAC"/>
              <w:rPr>
                <w:lang w:eastAsia="en-US"/>
              </w:rPr>
            </w:pPr>
            <w:r w:rsidRPr="00F511A5">
              <w:rPr>
                <w:lang w:eastAsia="en-US"/>
              </w:rPr>
              <w:t>16.8.0</w:t>
            </w:r>
          </w:p>
        </w:tc>
      </w:tr>
      <w:tr w:rsidR="005979E7" w:rsidRPr="00F511A5" w14:paraId="1178359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BE0E9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4171A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B19DC9" w14:textId="77777777" w:rsidR="005979E7" w:rsidRPr="00F511A5" w:rsidRDefault="005979E7" w:rsidP="00F17634">
            <w:pPr>
              <w:pStyle w:val="TAC"/>
              <w:rPr>
                <w:lang w:eastAsia="en-US"/>
              </w:rPr>
            </w:pPr>
            <w:r w:rsidRPr="00F511A5">
              <w:rPr>
                <w:lang w:eastAsia="en-US"/>
              </w:rPr>
              <w:t>R5-213629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FEEF80" w14:textId="77777777" w:rsidR="005979E7" w:rsidRPr="00F511A5" w:rsidRDefault="005979E7" w:rsidP="00F17634">
            <w:pPr>
              <w:pStyle w:val="TAC"/>
              <w:rPr>
                <w:lang w:eastAsia="en-US"/>
              </w:rPr>
            </w:pPr>
            <w:r w:rsidRPr="00F511A5">
              <w:rPr>
                <w:lang w:eastAsia="en-US"/>
              </w:rPr>
              <w:t>2197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36E6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2D176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E76339" w14:textId="77777777" w:rsidR="005979E7" w:rsidRPr="00F511A5" w:rsidRDefault="005979E7" w:rsidP="00F17634">
            <w:pPr>
              <w:pStyle w:val="TAL"/>
              <w:rPr>
                <w:lang w:eastAsia="en-US"/>
              </w:rPr>
            </w:pPr>
            <w:r w:rsidRPr="00F511A5">
              <w:rPr>
                <w:lang w:eastAsia="en-US"/>
              </w:rPr>
              <w:t>Update of MDT test case 8.1.6.1.2.9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D639E8" w14:textId="77777777" w:rsidR="005979E7" w:rsidRPr="00F511A5" w:rsidRDefault="005979E7" w:rsidP="00F17634">
            <w:pPr>
              <w:pStyle w:val="TAC"/>
              <w:rPr>
                <w:lang w:eastAsia="en-US"/>
              </w:rPr>
            </w:pPr>
            <w:r w:rsidRPr="00F511A5">
              <w:rPr>
                <w:lang w:eastAsia="en-US"/>
              </w:rPr>
              <w:t>16.8.0</w:t>
            </w:r>
          </w:p>
        </w:tc>
      </w:tr>
      <w:tr w:rsidR="005979E7" w:rsidRPr="00F511A5" w14:paraId="47859F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AD10E3"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6DBA4B"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90A352" w14:textId="77777777" w:rsidR="005979E7" w:rsidRPr="00F511A5" w:rsidRDefault="005979E7" w:rsidP="00F17634">
            <w:pPr>
              <w:pStyle w:val="TAC"/>
              <w:rPr>
                <w:lang w:eastAsia="en-US"/>
              </w:rPr>
            </w:pPr>
            <w:r w:rsidRPr="00F511A5">
              <w:rPr>
                <w:lang w:eastAsia="en-US"/>
              </w:rPr>
              <w:t>R5-213630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D62C9F" w14:textId="77777777" w:rsidR="005979E7" w:rsidRPr="00F511A5" w:rsidRDefault="005979E7" w:rsidP="00F17634">
            <w:pPr>
              <w:pStyle w:val="TAC"/>
              <w:rPr>
                <w:lang w:eastAsia="en-US"/>
              </w:rPr>
            </w:pPr>
            <w:r w:rsidRPr="00F511A5">
              <w:rPr>
                <w:lang w:eastAsia="en-US"/>
              </w:rPr>
              <w:t>2198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7AB3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47996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D56C3E" w14:textId="77777777" w:rsidR="005979E7" w:rsidRPr="00F511A5" w:rsidRDefault="005979E7" w:rsidP="00F17634">
            <w:pPr>
              <w:pStyle w:val="TAL"/>
              <w:rPr>
                <w:lang w:eastAsia="en-US"/>
              </w:rPr>
            </w:pPr>
            <w:r w:rsidRPr="00F511A5">
              <w:rPr>
                <w:lang w:eastAsia="en-US"/>
              </w:rPr>
              <w:t>Update of MDT test case 8.1.6.1.2.10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A68694" w14:textId="77777777" w:rsidR="005979E7" w:rsidRPr="00F511A5" w:rsidRDefault="005979E7" w:rsidP="00F17634">
            <w:pPr>
              <w:pStyle w:val="TAC"/>
              <w:rPr>
                <w:lang w:eastAsia="en-US"/>
              </w:rPr>
            </w:pPr>
            <w:r w:rsidRPr="00F511A5">
              <w:rPr>
                <w:lang w:eastAsia="en-US"/>
              </w:rPr>
              <w:t>16.8.0</w:t>
            </w:r>
          </w:p>
        </w:tc>
      </w:tr>
      <w:tr w:rsidR="005979E7" w:rsidRPr="00F511A5" w14:paraId="4FCCF5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47B300"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AAF6B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C7C416" w14:textId="77777777" w:rsidR="005979E7" w:rsidRPr="00F511A5" w:rsidRDefault="005979E7" w:rsidP="00F17634">
            <w:pPr>
              <w:pStyle w:val="TAC"/>
              <w:rPr>
                <w:lang w:eastAsia="en-US"/>
              </w:rPr>
            </w:pPr>
            <w:r w:rsidRPr="00F511A5">
              <w:rPr>
                <w:lang w:eastAsia="en-US"/>
              </w:rPr>
              <w:t>R5-213631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BA78A1" w14:textId="77777777" w:rsidR="005979E7" w:rsidRPr="00F511A5" w:rsidRDefault="005979E7" w:rsidP="00F17634">
            <w:pPr>
              <w:pStyle w:val="TAC"/>
              <w:rPr>
                <w:lang w:eastAsia="en-US"/>
              </w:rPr>
            </w:pPr>
            <w:r w:rsidRPr="00F511A5">
              <w:rPr>
                <w:lang w:eastAsia="en-US"/>
              </w:rPr>
              <w:t>2199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B27CE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6E57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132818" w14:textId="77777777" w:rsidR="005979E7" w:rsidRPr="00F511A5" w:rsidRDefault="005979E7" w:rsidP="00F17634">
            <w:pPr>
              <w:pStyle w:val="TAL"/>
              <w:rPr>
                <w:lang w:eastAsia="en-US"/>
              </w:rPr>
            </w:pPr>
            <w:r w:rsidRPr="00F511A5">
              <w:rPr>
                <w:lang w:eastAsia="en-US"/>
              </w:rPr>
              <w:t>Update of MDT test case 8.1.6.1.2.11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F61D3F" w14:textId="77777777" w:rsidR="005979E7" w:rsidRPr="00F511A5" w:rsidRDefault="005979E7" w:rsidP="00F17634">
            <w:pPr>
              <w:pStyle w:val="TAC"/>
              <w:rPr>
                <w:lang w:eastAsia="en-US"/>
              </w:rPr>
            </w:pPr>
            <w:r w:rsidRPr="00F511A5">
              <w:rPr>
                <w:lang w:eastAsia="en-US"/>
              </w:rPr>
              <w:t>16.8.0</w:t>
            </w:r>
          </w:p>
        </w:tc>
      </w:tr>
      <w:tr w:rsidR="005979E7" w:rsidRPr="00F511A5" w14:paraId="0937451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021D59"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2C99ED"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19F495" w14:textId="77777777" w:rsidR="005979E7" w:rsidRPr="00F511A5" w:rsidRDefault="005979E7" w:rsidP="00F17634">
            <w:pPr>
              <w:pStyle w:val="TAC"/>
              <w:rPr>
                <w:lang w:eastAsia="en-US"/>
              </w:rPr>
            </w:pPr>
            <w:r w:rsidRPr="00F511A5">
              <w:rPr>
                <w:lang w:eastAsia="en-US"/>
              </w:rPr>
              <w:t>R5-213632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C8F004" w14:textId="77777777" w:rsidR="005979E7" w:rsidRPr="00F511A5" w:rsidRDefault="005979E7" w:rsidP="00F17634">
            <w:pPr>
              <w:pStyle w:val="TAC"/>
              <w:rPr>
                <w:lang w:eastAsia="en-US"/>
              </w:rPr>
            </w:pPr>
            <w:r w:rsidRPr="00F511A5">
              <w:rPr>
                <w:lang w:eastAsia="en-US"/>
              </w:rPr>
              <w:t>2200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AC94E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D95E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14B6C0" w14:textId="77777777" w:rsidR="005979E7" w:rsidRPr="00F511A5" w:rsidRDefault="005979E7" w:rsidP="00F17634">
            <w:pPr>
              <w:pStyle w:val="TAL"/>
              <w:rPr>
                <w:lang w:eastAsia="en-US"/>
              </w:rPr>
            </w:pPr>
            <w:r w:rsidRPr="00F511A5">
              <w:rPr>
                <w:lang w:eastAsia="en-US"/>
              </w:rPr>
              <w:t>Update of MDT test case 8.1.6.1.2.12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B3DD22" w14:textId="77777777" w:rsidR="005979E7" w:rsidRPr="00F511A5" w:rsidRDefault="005979E7" w:rsidP="00F17634">
            <w:pPr>
              <w:pStyle w:val="TAC"/>
              <w:rPr>
                <w:lang w:eastAsia="en-US"/>
              </w:rPr>
            </w:pPr>
            <w:r w:rsidRPr="00F511A5">
              <w:rPr>
                <w:lang w:eastAsia="en-US"/>
              </w:rPr>
              <w:t>16.8.0</w:t>
            </w:r>
          </w:p>
        </w:tc>
      </w:tr>
      <w:tr w:rsidR="005979E7" w:rsidRPr="00F511A5" w14:paraId="32996D8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620767"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3C2CCE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3C0652" w14:textId="77777777" w:rsidR="005979E7" w:rsidRPr="00F511A5" w:rsidRDefault="005979E7" w:rsidP="00F17634">
            <w:pPr>
              <w:pStyle w:val="TAC"/>
              <w:rPr>
                <w:lang w:eastAsia="en-US"/>
              </w:rPr>
            </w:pPr>
            <w:r w:rsidRPr="00F511A5">
              <w:rPr>
                <w:lang w:eastAsia="en-US"/>
              </w:rPr>
              <w:t>R5-213633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CB6568" w14:textId="77777777" w:rsidR="005979E7" w:rsidRPr="00F511A5" w:rsidRDefault="005979E7" w:rsidP="00F17634">
            <w:pPr>
              <w:pStyle w:val="TAC"/>
              <w:rPr>
                <w:lang w:eastAsia="en-US"/>
              </w:rPr>
            </w:pPr>
            <w:r w:rsidRPr="00F511A5">
              <w:rPr>
                <w:lang w:eastAsia="en-US"/>
              </w:rPr>
              <w:t>2201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FE3D1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7A944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97BB51" w14:textId="77777777" w:rsidR="005979E7" w:rsidRPr="00F511A5" w:rsidRDefault="005979E7" w:rsidP="00F17634">
            <w:pPr>
              <w:pStyle w:val="TAL"/>
              <w:rPr>
                <w:lang w:eastAsia="en-US"/>
              </w:rPr>
            </w:pPr>
            <w:r w:rsidRPr="00F511A5">
              <w:rPr>
                <w:lang w:eastAsia="en-US"/>
              </w:rPr>
              <w:t>Update of MDT test case 8.1.6.1.2.13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9F9E37F" w14:textId="77777777" w:rsidR="005979E7" w:rsidRPr="00F511A5" w:rsidRDefault="005979E7" w:rsidP="00F17634">
            <w:pPr>
              <w:pStyle w:val="TAC"/>
              <w:rPr>
                <w:lang w:eastAsia="en-US"/>
              </w:rPr>
            </w:pPr>
            <w:r w:rsidRPr="00F511A5">
              <w:rPr>
                <w:lang w:eastAsia="en-US"/>
              </w:rPr>
              <w:t>16.8.0</w:t>
            </w:r>
          </w:p>
        </w:tc>
      </w:tr>
      <w:tr w:rsidR="005979E7" w:rsidRPr="00F511A5" w14:paraId="0952110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0ADD0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CF5135"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6B200B" w14:textId="77777777" w:rsidR="005979E7" w:rsidRPr="00F511A5" w:rsidRDefault="005979E7" w:rsidP="00F17634">
            <w:pPr>
              <w:pStyle w:val="TAC"/>
              <w:rPr>
                <w:lang w:eastAsia="en-US"/>
              </w:rPr>
            </w:pPr>
            <w:r w:rsidRPr="00F511A5">
              <w:rPr>
                <w:lang w:eastAsia="en-US"/>
              </w:rPr>
              <w:t>R5-213637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B90BE7" w14:textId="77777777" w:rsidR="005979E7" w:rsidRPr="00F511A5" w:rsidRDefault="005979E7" w:rsidP="00F17634">
            <w:pPr>
              <w:pStyle w:val="TAC"/>
              <w:rPr>
                <w:lang w:eastAsia="en-US"/>
              </w:rPr>
            </w:pPr>
            <w:r w:rsidRPr="00F511A5">
              <w:rPr>
                <w:lang w:eastAsia="en-US"/>
              </w:rPr>
              <w:t>2267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0A88D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2F82F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C0B4D8" w14:textId="77777777" w:rsidR="005979E7" w:rsidRPr="00F511A5" w:rsidRDefault="005979E7" w:rsidP="00F17634">
            <w:pPr>
              <w:pStyle w:val="TAL"/>
              <w:rPr>
                <w:lang w:eastAsia="en-US"/>
              </w:rPr>
            </w:pPr>
            <w:r w:rsidRPr="00F511A5">
              <w:rPr>
                <w:lang w:eastAsia="en-US"/>
              </w:rPr>
              <w:t>New MAC test case for NR URLLC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E69E41" w14:textId="77777777" w:rsidR="005979E7" w:rsidRPr="00F511A5" w:rsidRDefault="005979E7" w:rsidP="00F17634">
            <w:pPr>
              <w:pStyle w:val="TAC"/>
              <w:rPr>
                <w:lang w:eastAsia="en-US"/>
              </w:rPr>
            </w:pPr>
            <w:r w:rsidRPr="00F511A5">
              <w:rPr>
                <w:lang w:eastAsia="en-US"/>
              </w:rPr>
              <w:t>16.8.0</w:t>
            </w:r>
          </w:p>
        </w:tc>
      </w:tr>
      <w:tr w:rsidR="005979E7" w:rsidRPr="00F511A5" w14:paraId="101DB14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635B0F"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A9266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3393CA" w14:textId="77777777" w:rsidR="005979E7" w:rsidRPr="00F511A5" w:rsidRDefault="005979E7" w:rsidP="00F17634">
            <w:pPr>
              <w:pStyle w:val="TAC"/>
              <w:rPr>
                <w:lang w:eastAsia="en-US"/>
              </w:rPr>
            </w:pPr>
            <w:r w:rsidRPr="00F511A5">
              <w:rPr>
                <w:lang w:eastAsia="en-US"/>
              </w:rPr>
              <w:t>R5-213647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B979C9" w14:textId="77777777" w:rsidR="005979E7" w:rsidRPr="00F511A5" w:rsidRDefault="005979E7" w:rsidP="00F17634">
            <w:pPr>
              <w:pStyle w:val="TAC"/>
              <w:rPr>
                <w:lang w:eastAsia="en-US"/>
              </w:rPr>
            </w:pPr>
            <w:r w:rsidRPr="00F511A5">
              <w:rPr>
                <w:lang w:eastAsia="en-US"/>
              </w:rPr>
              <w:t>2214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81DFD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755A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28610E" w14:textId="77777777" w:rsidR="005979E7" w:rsidRPr="00F511A5" w:rsidRDefault="005979E7" w:rsidP="00F17634">
            <w:pPr>
              <w:pStyle w:val="TAL"/>
              <w:rPr>
                <w:lang w:eastAsia="en-US"/>
              </w:rPr>
            </w:pPr>
            <w:r w:rsidRPr="00F511A5">
              <w:rPr>
                <w:lang w:eastAsia="en-US"/>
              </w:rPr>
              <w:t>Update test case 11.1.8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F202AFA" w14:textId="77777777" w:rsidR="005979E7" w:rsidRPr="00F511A5" w:rsidRDefault="005979E7" w:rsidP="00F17634">
            <w:pPr>
              <w:pStyle w:val="TAC"/>
              <w:rPr>
                <w:lang w:eastAsia="en-US"/>
              </w:rPr>
            </w:pPr>
            <w:r w:rsidRPr="00F511A5">
              <w:rPr>
                <w:lang w:eastAsia="en-US"/>
              </w:rPr>
              <w:t>16.8.0</w:t>
            </w:r>
          </w:p>
        </w:tc>
      </w:tr>
      <w:tr w:rsidR="005979E7" w:rsidRPr="00F511A5" w14:paraId="52CFF7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27DA2C"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E9A5D9"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8C43D5" w14:textId="77777777" w:rsidR="005979E7" w:rsidRPr="00F511A5" w:rsidRDefault="005979E7" w:rsidP="00F17634">
            <w:pPr>
              <w:pStyle w:val="TAC"/>
              <w:rPr>
                <w:lang w:eastAsia="en-US"/>
              </w:rPr>
            </w:pPr>
            <w:r w:rsidRPr="00F511A5">
              <w:rPr>
                <w:lang w:eastAsia="en-US"/>
              </w:rPr>
              <w:t>R5-213648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131F97" w14:textId="77777777" w:rsidR="005979E7" w:rsidRPr="00F511A5" w:rsidRDefault="005979E7" w:rsidP="00F17634">
            <w:pPr>
              <w:pStyle w:val="TAC"/>
              <w:rPr>
                <w:lang w:eastAsia="en-US"/>
              </w:rPr>
            </w:pPr>
            <w:r w:rsidRPr="00F511A5">
              <w:rPr>
                <w:lang w:eastAsia="en-US"/>
              </w:rPr>
              <w:t>2215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AFBC3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D3A9E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2AA1D2" w14:textId="77777777" w:rsidR="005979E7" w:rsidRPr="00F511A5" w:rsidRDefault="005979E7" w:rsidP="00F17634">
            <w:pPr>
              <w:pStyle w:val="TAL"/>
              <w:rPr>
                <w:lang w:eastAsia="en-US"/>
              </w:rPr>
            </w:pPr>
            <w:r w:rsidRPr="00F511A5">
              <w:rPr>
                <w:lang w:eastAsia="en-US"/>
              </w:rPr>
              <w:t>Update test case 11.1.9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8EBC05" w14:textId="77777777" w:rsidR="005979E7" w:rsidRPr="00F511A5" w:rsidRDefault="005979E7" w:rsidP="00F17634">
            <w:pPr>
              <w:pStyle w:val="TAC"/>
              <w:rPr>
                <w:lang w:eastAsia="en-US"/>
              </w:rPr>
            </w:pPr>
            <w:r w:rsidRPr="00F511A5">
              <w:rPr>
                <w:lang w:eastAsia="en-US"/>
              </w:rPr>
              <w:t>16.8.0</w:t>
            </w:r>
          </w:p>
        </w:tc>
      </w:tr>
      <w:tr w:rsidR="005979E7" w:rsidRPr="00F511A5" w14:paraId="3044E9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5C10AB" w14:textId="77777777" w:rsidR="005979E7" w:rsidRPr="00F511A5" w:rsidRDefault="005979E7" w:rsidP="00F17634">
            <w:pPr>
              <w:pStyle w:val="TAC"/>
              <w:rPr>
                <w:lang w:eastAsia="en-US"/>
              </w:rPr>
            </w:pPr>
            <w:r w:rsidRPr="00F511A5">
              <w:rPr>
                <w:lang w:eastAsia="en-US"/>
              </w:rPr>
              <w:t>2021-06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F82B8A" w14:textId="77777777" w:rsidR="005979E7" w:rsidRPr="00F511A5" w:rsidRDefault="005979E7" w:rsidP="00F17634">
            <w:pPr>
              <w:pStyle w:val="TAC"/>
              <w:rPr>
                <w:lang w:eastAsia="en-US"/>
              </w:rPr>
            </w:pPr>
            <w:r w:rsidRPr="00F511A5">
              <w:rPr>
                <w:lang w:eastAsia="en-US"/>
              </w:rPr>
              <w:t>RAN#92</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AB288C" w14:textId="77777777" w:rsidR="005979E7" w:rsidRPr="00F511A5" w:rsidRDefault="005979E7" w:rsidP="00F17634">
            <w:pPr>
              <w:pStyle w:val="TAC"/>
              <w:rPr>
                <w:lang w:eastAsia="en-US"/>
              </w:rPr>
            </w:pPr>
            <w:r w:rsidRPr="00F511A5">
              <w:rPr>
                <w:lang w:eastAsia="en-US"/>
              </w:rPr>
              <w:t>R5-213673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3F4D69" w14:textId="77777777" w:rsidR="005979E7" w:rsidRPr="00F511A5" w:rsidRDefault="005979E7" w:rsidP="00F17634">
            <w:pPr>
              <w:pStyle w:val="TAC"/>
              <w:rPr>
                <w:lang w:eastAsia="en-US"/>
              </w:rPr>
            </w:pPr>
            <w:r w:rsidRPr="00F511A5">
              <w:rPr>
                <w:lang w:eastAsia="en-US"/>
              </w:rPr>
              <w:t>2079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89AB1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751AB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8EF9BB" w14:textId="77777777" w:rsidR="005979E7" w:rsidRPr="00F511A5" w:rsidRDefault="005979E7" w:rsidP="00F17634">
            <w:pPr>
              <w:pStyle w:val="TAL"/>
              <w:rPr>
                <w:lang w:eastAsia="en-US"/>
              </w:rPr>
            </w:pPr>
            <w:r w:rsidRPr="00F511A5">
              <w:rPr>
                <w:lang w:eastAsia="en-US"/>
              </w:rPr>
              <w:t>Correction to Idle mode TC 6.1.1.1, 6.1.1.5 and 6.1.1.6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0F628E" w14:textId="77777777" w:rsidR="005979E7" w:rsidRPr="00F511A5" w:rsidRDefault="005979E7" w:rsidP="00F17634">
            <w:pPr>
              <w:pStyle w:val="TAC"/>
              <w:rPr>
                <w:lang w:eastAsia="en-US"/>
              </w:rPr>
            </w:pPr>
            <w:r w:rsidRPr="00F511A5">
              <w:rPr>
                <w:lang w:eastAsia="en-US"/>
              </w:rPr>
              <w:t>16.8.0</w:t>
            </w:r>
          </w:p>
        </w:tc>
      </w:tr>
      <w:tr w:rsidR="005979E7" w:rsidRPr="00F511A5" w14:paraId="5896C6C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CA665D"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C5F885"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DBCE05" w14:textId="77777777" w:rsidR="005979E7" w:rsidRPr="00F511A5" w:rsidRDefault="005979E7" w:rsidP="00F17634">
            <w:pPr>
              <w:pStyle w:val="TAC"/>
              <w:rPr>
                <w:lang w:eastAsia="en-US"/>
              </w:rPr>
            </w:pPr>
            <w:r w:rsidRPr="00F511A5">
              <w:rPr>
                <w:lang w:eastAsia="en-US"/>
              </w:rPr>
              <w:t>R5-214208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7B8F81" w14:textId="77777777" w:rsidR="005979E7" w:rsidRPr="00F511A5" w:rsidRDefault="005979E7" w:rsidP="00F17634">
            <w:pPr>
              <w:pStyle w:val="TAC"/>
              <w:rPr>
                <w:lang w:eastAsia="en-US"/>
              </w:rPr>
            </w:pPr>
            <w:r w:rsidRPr="00F511A5">
              <w:rPr>
                <w:lang w:eastAsia="en-US"/>
              </w:rPr>
              <w:t>2279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3CFAB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6C0B5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FAD00F" w14:textId="77777777" w:rsidR="005979E7" w:rsidRPr="00F511A5" w:rsidRDefault="005979E7" w:rsidP="00F17634">
            <w:pPr>
              <w:pStyle w:val="TAL"/>
              <w:rPr>
                <w:lang w:eastAsia="en-US"/>
              </w:rPr>
            </w:pPr>
            <w:r w:rsidRPr="00F511A5">
              <w:rPr>
                <w:lang w:eastAsia="en-US"/>
              </w:rPr>
              <w:t>Addition of new test case 7.1.1.6.5 for Multi configured uplink grants in NR IIoT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0C9AAE" w14:textId="77777777" w:rsidR="005979E7" w:rsidRPr="00F511A5" w:rsidRDefault="005979E7" w:rsidP="00F17634">
            <w:pPr>
              <w:pStyle w:val="TAC"/>
              <w:rPr>
                <w:lang w:eastAsia="en-US"/>
              </w:rPr>
            </w:pPr>
            <w:r w:rsidRPr="00F511A5">
              <w:rPr>
                <w:lang w:eastAsia="en-US"/>
              </w:rPr>
              <w:t>16.9.0</w:t>
            </w:r>
          </w:p>
        </w:tc>
      </w:tr>
      <w:tr w:rsidR="005979E7" w:rsidRPr="00F511A5" w14:paraId="549F95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B54714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8B4281"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833D29" w14:textId="77777777" w:rsidR="005979E7" w:rsidRPr="00F511A5" w:rsidRDefault="005979E7" w:rsidP="00F17634">
            <w:pPr>
              <w:pStyle w:val="TAC"/>
              <w:rPr>
                <w:lang w:eastAsia="en-US"/>
              </w:rPr>
            </w:pPr>
            <w:r w:rsidRPr="00F511A5">
              <w:rPr>
                <w:lang w:eastAsia="en-US"/>
              </w:rPr>
              <w:t>R5-214390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CE0FC1" w14:textId="77777777" w:rsidR="005979E7" w:rsidRPr="00F511A5" w:rsidRDefault="005979E7" w:rsidP="00F17634">
            <w:pPr>
              <w:pStyle w:val="TAC"/>
              <w:rPr>
                <w:lang w:eastAsia="en-US"/>
              </w:rPr>
            </w:pPr>
            <w:r w:rsidRPr="00F511A5">
              <w:rPr>
                <w:lang w:eastAsia="en-US"/>
              </w:rPr>
              <w:t>2284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3F525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472E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CEA176" w14:textId="77777777" w:rsidR="005979E7" w:rsidRPr="00F511A5" w:rsidRDefault="005979E7" w:rsidP="00F17634">
            <w:pPr>
              <w:pStyle w:val="TAL"/>
              <w:rPr>
                <w:lang w:eastAsia="en-US"/>
              </w:rPr>
            </w:pPr>
            <w:r w:rsidRPr="00F511A5">
              <w:rPr>
                <w:lang w:eastAsia="en-US"/>
              </w:rPr>
              <w:t>Add test case 8.1.1.4.4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150CFA" w14:textId="77777777" w:rsidR="005979E7" w:rsidRPr="00F511A5" w:rsidRDefault="005979E7" w:rsidP="00F17634">
            <w:pPr>
              <w:pStyle w:val="TAC"/>
              <w:rPr>
                <w:lang w:eastAsia="en-US"/>
              </w:rPr>
            </w:pPr>
            <w:r w:rsidRPr="00F511A5">
              <w:rPr>
                <w:lang w:eastAsia="en-US"/>
              </w:rPr>
              <w:t>16.9.0</w:t>
            </w:r>
          </w:p>
        </w:tc>
      </w:tr>
      <w:tr w:rsidR="005979E7" w:rsidRPr="00F511A5" w14:paraId="449A2AA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45C86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2523C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DB6543" w14:textId="77777777" w:rsidR="005979E7" w:rsidRPr="00F511A5" w:rsidRDefault="005979E7" w:rsidP="00F17634">
            <w:pPr>
              <w:pStyle w:val="TAC"/>
              <w:rPr>
                <w:lang w:eastAsia="en-US"/>
              </w:rPr>
            </w:pPr>
            <w:r w:rsidRPr="00F511A5">
              <w:rPr>
                <w:lang w:eastAsia="en-US"/>
              </w:rPr>
              <w:t>R5-214391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C8837F" w14:textId="77777777" w:rsidR="005979E7" w:rsidRPr="00F511A5" w:rsidRDefault="005979E7" w:rsidP="00F17634">
            <w:pPr>
              <w:pStyle w:val="TAC"/>
              <w:rPr>
                <w:lang w:eastAsia="en-US"/>
              </w:rPr>
            </w:pPr>
            <w:r w:rsidRPr="00F511A5">
              <w:rPr>
                <w:lang w:eastAsia="en-US"/>
              </w:rPr>
              <w:t>2285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6975E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DD05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3425A5" w14:textId="77777777" w:rsidR="005979E7" w:rsidRPr="00F511A5" w:rsidRDefault="005979E7" w:rsidP="00F17634">
            <w:pPr>
              <w:pStyle w:val="TAL"/>
              <w:rPr>
                <w:lang w:eastAsia="en-US"/>
              </w:rPr>
            </w:pPr>
            <w:r w:rsidRPr="00F511A5">
              <w:rPr>
                <w:lang w:eastAsia="en-US"/>
              </w:rPr>
              <w:t>Add test case 8.1.1.4.5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95102B" w14:textId="77777777" w:rsidR="005979E7" w:rsidRPr="00F511A5" w:rsidRDefault="005979E7" w:rsidP="00F17634">
            <w:pPr>
              <w:pStyle w:val="TAC"/>
              <w:rPr>
                <w:lang w:eastAsia="en-US"/>
              </w:rPr>
            </w:pPr>
            <w:r w:rsidRPr="00F511A5">
              <w:rPr>
                <w:lang w:eastAsia="en-US"/>
              </w:rPr>
              <w:t>16.9.0</w:t>
            </w:r>
          </w:p>
        </w:tc>
      </w:tr>
      <w:tr w:rsidR="005979E7" w:rsidRPr="00F511A5" w14:paraId="5A42BD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63D56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FFF212"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F661D9" w14:textId="77777777" w:rsidR="005979E7" w:rsidRPr="00F511A5" w:rsidRDefault="005979E7" w:rsidP="00F17634">
            <w:pPr>
              <w:pStyle w:val="TAC"/>
              <w:rPr>
                <w:lang w:eastAsia="en-US"/>
              </w:rPr>
            </w:pPr>
            <w:r w:rsidRPr="00F511A5">
              <w:rPr>
                <w:lang w:eastAsia="en-US"/>
              </w:rPr>
              <w:t>R5-214392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149C59" w14:textId="77777777" w:rsidR="005979E7" w:rsidRPr="00F511A5" w:rsidRDefault="005979E7" w:rsidP="00F17634">
            <w:pPr>
              <w:pStyle w:val="TAC"/>
              <w:rPr>
                <w:lang w:eastAsia="en-US"/>
              </w:rPr>
            </w:pPr>
            <w:r w:rsidRPr="00F511A5">
              <w:rPr>
                <w:lang w:eastAsia="en-US"/>
              </w:rPr>
              <w:t>2286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BEC5F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BE7BF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A577C9" w14:textId="77777777" w:rsidR="005979E7" w:rsidRPr="00F511A5" w:rsidRDefault="005979E7" w:rsidP="00F17634">
            <w:pPr>
              <w:pStyle w:val="TAL"/>
              <w:rPr>
                <w:lang w:eastAsia="en-US"/>
              </w:rPr>
            </w:pPr>
            <w:r w:rsidRPr="00F511A5">
              <w:rPr>
                <w:lang w:eastAsia="en-US"/>
              </w:rPr>
              <w:t>Add test case 8.1.1.4.6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F12C71" w14:textId="77777777" w:rsidR="005979E7" w:rsidRPr="00F511A5" w:rsidRDefault="005979E7" w:rsidP="00F17634">
            <w:pPr>
              <w:pStyle w:val="TAC"/>
              <w:rPr>
                <w:lang w:eastAsia="en-US"/>
              </w:rPr>
            </w:pPr>
            <w:r w:rsidRPr="00F511A5">
              <w:rPr>
                <w:lang w:eastAsia="en-US"/>
              </w:rPr>
              <w:t>16.9.0</w:t>
            </w:r>
          </w:p>
        </w:tc>
      </w:tr>
      <w:tr w:rsidR="005979E7" w:rsidRPr="00F511A5" w14:paraId="4F30CF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D68BD6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381AD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69DFC6" w14:textId="77777777" w:rsidR="005979E7" w:rsidRPr="00F511A5" w:rsidRDefault="005979E7" w:rsidP="00F17634">
            <w:pPr>
              <w:pStyle w:val="TAC"/>
              <w:rPr>
                <w:lang w:eastAsia="en-US"/>
              </w:rPr>
            </w:pPr>
            <w:r w:rsidRPr="00F511A5">
              <w:rPr>
                <w:lang w:eastAsia="en-US"/>
              </w:rPr>
              <w:t>R5-214433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BAA7F1" w14:textId="77777777" w:rsidR="005979E7" w:rsidRPr="00F511A5" w:rsidRDefault="005979E7" w:rsidP="00F17634">
            <w:pPr>
              <w:pStyle w:val="TAC"/>
              <w:rPr>
                <w:lang w:eastAsia="en-US"/>
              </w:rPr>
            </w:pPr>
            <w:r w:rsidRPr="00F511A5">
              <w:rPr>
                <w:lang w:eastAsia="en-US"/>
              </w:rPr>
              <w:t>2289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C9898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AD52F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538DB0" w14:textId="77777777" w:rsidR="005979E7" w:rsidRPr="00F511A5" w:rsidRDefault="005979E7" w:rsidP="00F17634">
            <w:pPr>
              <w:pStyle w:val="TAL"/>
              <w:rPr>
                <w:lang w:eastAsia="en-US"/>
              </w:rPr>
            </w:pPr>
            <w:r w:rsidRPr="00F511A5">
              <w:rPr>
                <w:lang w:eastAsia="en-US"/>
              </w:rPr>
              <w:t>Add test case 8.1.1.4.7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6F843D" w14:textId="77777777" w:rsidR="005979E7" w:rsidRPr="00F511A5" w:rsidRDefault="005979E7" w:rsidP="00F17634">
            <w:pPr>
              <w:pStyle w:val="TAC"/>
              <w:rPr>
                <w:lang w:eastAsia="en-US"/>
              </w:rPr>
            </w:pPr>
            <w:r w:rsidRPr="00F511A5">
              <w:rPr>
                <w:lang w:eastAsia="en-US"/>
              </w:rPr>
              <w:t>16.9.0</w:t>
            </w:r>
          </w:p>
        </w:tc>
      </w:tr>
      <w:tr w:rsidR="005979E7" w:rsidRPr="00F511A5" w14:paraId="6F3045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A1F6A6"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7FF0B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431924" w14:textId="77777777" w:rsidR="005979E7" w:rsidRPr="00F511A5" w:rsidRDefault="005979E7" w:rsidP="00F17634">
            <w:pPr>
              <w:pStyle w:val="TAC"/>
              <w:rPr>
                <w:lang w:eastAsia="en-US"/>
              </w:rPr>
            </w:pPr>
            <w:r w:rsidRPr="00F511A5">
              <w:rPr>
                <w:lang w:eastAsia="en-US"/>
              </w:rPr>
              <w:t>R5-214434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28406F" w14:textId="77777777" w:rsidR="005979E7" w:rsidRPr="00F511A5" w:rsidRDefault="005979E7" w:rsidP="00F17634">
            <w:pPr>
              <w:pStyle w:val="TAC"/>
              <w:rPr>
                <w:lang w:eastAsia="en-US"/>
              </w:rPr>
            </w:pPr>
            <w:r w:rsidRPr="00F511A5">
              <w:rPr>
                <w:lang w:eastAsia="en-US"/>
              </w:rPr>
              <w:t>2290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3CD1A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4463D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B60279" w14:textId="77777777" w:rsidR="005979E7" w:rsidRPr="00F511A5" w:rsidRDefault="005979E7" w:rsidP="00F17634">
            <w:pPr>
              <w:pStyle w:val="TAL"/>
              <w:rPr>
                <w:lang w:eastAsia="en-US"/>
              </w:rPr>
            </w:pPr>
            <w:r w:rsidRPr="00F511A5">
              <w:rPr>
                <w:lang w:eastAsia="en-US"/>
              </w:rPr>
              <w:t>Add test case 8.1.1.4.8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89A29D" w14:textId="77777777" w:rsidR="005979E7" w:rsidRPr="00F511A5" w:rsidRDefault="005979E7" w:rsidP="00F17634">
            <w:pPr>
              <w:pStyle w:val="TAC"/>
              <w:rPr>
                <w:lang w:eastAsia="en-US"/>
              </w:rPr>
            </w:pPr>
            <w:r w:rsidRPr="00F511A5">
              <w:rPr>
                <w:lang w:eastAsia="en-US"/>
              </w:rPr>
              <w:t>16.9.0</w:t>
            </w:r>
          </w:p>
        </w:tc>
      </w:tr>
      <w:tr w:rsidR="005979E7" w:rsidRPr="00F511A5" w14:paraId="0D86365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F6020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B8F4C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924FA8" w14:textId="77777777" w:rsidR="005979E7" w:rsidRPr="00F511A5" w:rsidRDefault="005979E7" w:rsidP="00F17634">
            <w:pPr>
              <w:pStyle w:val="TAC"/>
              <w:rPr>
                <w:lang w:eastAsia="en-US"/>
              </w:rPr>
            </w:pPr>
            <w:r w:rsidRPr="00F511A5">
              <w:rPr>
                <w:lang w:eastAsia="en-US"/>
              </w:rPr>
              <w:t>R5-214435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0694B4" w14:textId="77777777" w:rsidR="005979E7" w:rsidRPr="00F511A5" w:rsidRDefault="005979E7" w:rsidP="00F17634">
            <w:pPr>
              <w:pStyle w:val="TAC"/>
              <w:rPr>
                <w:lang w:eastAsia="en-US"/>
              </w:rPr>
            </w:pPr>
            <w:r w:rsidRPr="00F511A5">
              <w:rPr>
                <w:lang w:eastAsia="en-US"/>
              </w:rPr>
              <w:t>2291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83B1D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49F6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76B063" w14:textId="77777777" w:rsidR="005979E7" w:rsidRPr="00F511A5" w:rsidRDefault="005979E7" w:rsidP="00F17634">
            <w:pPr>
              <w:pStyle w:val="TAL"/>
              <w:rPr>
                <w:lang w:eastAsia="en-US"/>
              </w:rPr>
            </w:pPr>
            <w:r w:rsidRPr="00F511A5">
              <w:rPr>
                <w:lang w:eastAsia="en-US"/>
              </w:rPr>
              <w:t>Add test case 8.1.1.4.9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597FBD" w14:textId="77777777" w:rsidR="005979E7" w:rsidRPr="00F511A5" w:rsidRDefault="005979E7" w:rsidP="00F17634">
            <w:pPr>
              <w:pStyle w:val="TAC"/>
              <w:rPr>
                <w:lang w:eastAsia="en-US"/>
              </w:rPr>
            </w:pPr>
            <w:r w:rsidRPr="00F511A5">
              <w:rPr>
                <w:lang w:eastAsia="en-US"/>
              </w:rPr>
              <w:t>16.9.0</w:t>
            </w:r>
          </w:p>
        </w:tc>
      </w:tr>
      <w:tr w:rsidR="005979E7" w:rsidRPr="00F511A5" w14:paraId="1EA4BB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E04E8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32B20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E5AD1B" w14:textId="77777777" w:rsidR="005979E7" w:rsidRPr="00F511A5" w:rsidRDefault="005979E7" w:rsidP="00F17634">
            <w:pPr>
              <w:pStyle w:val="TAC"/>
              <w:rPr>
                <w:lang w:eastAsia="en-US"/>
              </w:rPr>
            </w:pPr>
            <w:r w:rsidRPr="00F511A5">
              <w:rPr>
                <w:lang w:eastAsia="en-US"/>
              </w:rPr>
              <w:t>R5-214512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2EE5D6" w14:textId="77777777" w:rsidR="005979E7" w:rsidRPr="00F511A5" w:rsidRDefault="005979E7" w:rsidP="00F17634">
            <w:pPr>
              <w:pStyle w:val="TAC"/>
              <w:rPr>
                <w:lang w:eastAsia="en-US"/>
              </w:rPr>
            </w:pPr>
            <w:r w:rsidRPr="00F511A5">
              <w:rPr>
                <w:lang w:eastAsia="en-US"/>
              </w:rPr>
              <w:t>2296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34147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02DFC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4F52AB" w14:textId="77777777" w:rsidR="005979E7" w:rsidRPr="00F511A5" w:rsidRDefault="005979E7" w:rsidP="00F17634">
            <w:pPr>
              <w:pStyle w:val="TAL"/>
              <w:rPr>
                <w:lang w:eastAsia="en-US"/>
              </w:rPr>
            </w:pPr>
            <w:r w:rsidRPr="00F511A5">
              <w:rPr>
                <w:lang w:eastAsia="en-US"/>
              </w:rPr>
              <w:t>Editorial changes of the title for subclause 8.1.6.3.2 and 8.1.6.3.3 in Inter-System MDT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235C9D" w14:textId="77777777" w:rsidR="005979E7" w:rsidRPr="00F511A5" w:rsidRDefault="005979E7" w:rsidP="00F17634">
            <w:pPr>
              <w:pStyle w:val="TAC"/>
              <w:rPr>
                <w:lang w:eastAsia="en-US"/>
              </w:rPr>
            </w:pPr>
            <w:r w:rsidRPr="00F511A5">
              <w:rPr>
                <w:lang w:eastAsia="en-US"/>
              </w:rPr>
              <w:t>16.9.0</w:t>
            </w:r>
          </w:p>
        </w:tc>
      </w:tr>
      <w:tr w:rsidR="005979E7" w:rsidRPr="00F511A5" w14:paraId="5B486F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0B99D0D"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CAD21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EB8CF0" w14:textId="77777777" w:rsidR="005979E7" w:rsidRPr="00F511A5" w:rsidRDefault="005979E7" w:rsidP="00F17634">
            <w:pPr>
              <w:pStyle w:val="TAC"/>
              <w:rPr>
                <w:lang w:eastAsia="en-US"/>
              </w:rPr>
            </w:pPr>
            <w:r w:rsidRPr="00F511A5">
              <w:rPr>
                <w:lang w:eastAsia="en-US"/>
              </w:rPr>
              <w:t>R5-214547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8A83F6" w14:textId="77777777" w:rsidR="005979E7" w:rsidRPr="00F511A5" w:rsidRDefault="005979E7" w:rsidP="00F17634">
            <w:pPr>
              <w:pStyle w:val="TAC"/>
              <w:rPr>
                <w:lang w:eastAsia="en-US"/>
              </w:rPr>
            </w:pPr>
            <w:r w:rsidRPr="00F511A5">
              <w:rPr>
                <w:lang w:eastAsia="en-US"/>
              </w:rPr>
              <w:t>2297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F57E1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F2E66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7F255E" w14:textId="77777777" w:rsidR="005979E7" w:rsidRPr="00F511A5" w:rsidRDefault="005979E7" w:rsidP="00F17634">
            <w:pPr>
              <w:pStyle w:val="TAL"/>
              <w:rPr>
                <w:lang w:eastAsia="en-US"/>
              </w:rPr>
            </w:pPr>
            <w:r w:rsidRPr="00F511A5">
              <w:rPr>
                <w:lang w:eastAsia="en-US"/>
              </w:rPr>
              <w:t>Update of RSRP threshold for RRC TC 8.1.3.1.13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C93022" w14:textId="77777777" w:rsidR="005979E7" w:rsidRPr="00F511A5" w:rsidRDefault="005979E7" w:rsidP="00F17634">
            <w:pPr>
              <w:pStyle w:val="TAC"/>
              <w:rPr>
                <w:lang w:eastAsia="en-US"/>
              </w:rPr>
            </w:pPr>
            <w:r w:rsidRPr="00F511A5">
              <w:rPr>
                <w:lang w:eastAsia="en-US"/>
              </w:rPr>
              <w:t>16.9.0</w:t>
            </w:r>
          </w:p>
        </w:tc>
      </w:tr>
      <w:tr w:rsidR="005979E7" w:rsidRPr="00F511A5" w14:paraId="60D3D3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F9E2D0"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17EFCA4"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AEC018" w14:textId="77777777" w:rsidR="005979E7" w:rsidRPr="00F511A5" w:rsidRDefault="005979E7" w:rsidP="00F17634">
            <w:pPr>
              <w:pStyle w:val="TAC"/>
              <w:rPr>
                <w:lang w:eastAsia="en-US"/>
              </w:rPr>
            </w:pPr>
            <w:r w:rsidRPr="00F511A5">
              <w:rPr>
                <w:lang w:eastAsia="en-US"/>
              </w:rPr>
              <w:t>R5-214548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0C527A" w14:textId="77777777" w:rsidR="005979E7" w:rsidRPr="00F511A5" w:rsidRDefault="005979E7" w:rsidP="00F17634">
            <w:pPr>
              <w:pStyle w:val="TAC"/>
              <w:rPr>
                <w:lang w:eastAsia="en-US"/>
              </w:rPr>
            </w:pPr>
            <w:r w:rsidRPr="00F511A5">
              <w:rPr>
                <w:lang w:eastAsia="en-US"/>
              </w:rPr>
              <w:t>2298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C4FE2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5693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6963B2" w14:textId="77777777" w:rsidR="005979E7" w:rsidRPr="00F511A5" w:rsidRDefault="005979E7" w:rsidP="00F17634">
            <w:pPr>
              <w:pStyle w:val="TAL"/>
              <w:rPr>
                <w:lang w:eastAsia="en-US"/>
              </w:rPr>
            </w:pPr>
            <w:r w:rsidRPr="00F511A5">
              <w:rPr>
                <w:lang w:eastAsia="en-US"/>
              </w:rPr>
              <w:t>Correction of 5GMM TC 9.1.5.1.8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227AF4" w14:textId="77777777" w:rsidR="005979E7" w:rsidRPr="00F511A5" w:rsidRDefault="005979E7" w:rsidP="00F17634">
            <w:pPr>
              <w:pStyle w:val="TAC"/>
              <w:rPr>
                <w:lang w:eastAsia="en-US"/>
              </w:rPr>
            </w:pPr>
            <w:r w:rsidRPr="00F511A5">
              <w:rPr>
                <w:lang w:eastAsia="en-US"/>
              </w:rPr>
              <w:t>16.9.0</w:t>
            </w:r>
          </w:p>
        </w:tc>
      </w:tr>
      <w:tr w:rsidR="005979E7" w:rsidRPr="00F511A5" w14:paraId="5DB0658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7643E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16D03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3F1178" w14:textId="77777777" w:rsidR="005979E7" w:rsidRPr="00F511A5" w:rsidRDefault="005979E7" w:rsidP="00F17634">
            <w:pPr>
              <w:pStyle w:val="TAC"/>
              <w:rPr>
                <w:lang w:eastAsia="en-US"/>
              </w:rPr>
            </w:pPr>
            <w:r w:rsidRPr="00F511A5">
              <w:rPr>
                <w:lang w:eastAsia="en-US"/>
              </w:rPr>
              <w:t>R5-214550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8DFE9C" w14:textId="77777777" w:rsidR="005979E7" w:rsidRPr="00F511A5" w:rsidRDefault="005979E7" w:rsidP="00F17634">
            <w:pPr>
              <w:pStyle w:val="TAC"/>
              <w:rPr>
                <w:lang w:eastAsia="en-US"/>
              </w:rPr>
            </w:pPr>
            <w:r w:rsidRPr="00F511A5">
              <w:rPr>
                <w:lang w:eastAsia="en-US"/>
              </w:rPr>
              <w:t>2300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6D949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EA50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23056D" w14:textId="77777777" w:rsidR="005979E7" w:rsidRPr="00F511A5" w:rsidRDefault="005979E7" w:rsidP="00F17634">
            <w:pPr>
              <w:pStyle w:val="TAL"/>
              <w:rPr>
                <w:lang w:eastAsia="en-US"/>
              </w:rPr>
            </w:pPr>
            <w:r w:rsidRPr="00F511A5">
              <w:rPr>
                <w:lang w:eastAsia="en-US"/>
              </w:rPr>
              <w:t>Update of MDT TC 8.1.6.1.3.2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F940C80" w14:textId="77777777" w:rsidR="005979E7" w:rsidRPr="00F511A5" w:rsidRDefault="005979E7" w:rsidP="00F17634">
            <w:pPr>
              <w:pStyle w:val="TAC"/>
              <w:rPr>
                <w:lang w:eastAsia="en-US"/>
              </w:rPr>
            </w:pPr>
            <w:r w:rsidRPr="00F511A5">
              <w:rPr>
                <w:lang w:eastAsia="en-US"/>
              </w:rPr>
              <w:t>16.9.0</w:t>
            </w:r>
          </w:p>
        </w:tc>
      </w:tr>
      <w:tr w:rsidR="005979E7" w:rsidRPr="00F511A5" w14:paraId="39BA6D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342D35"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B72E7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7D2C8A" w14:textId="77777777" w:rsidR="005979E7" w:rsidRPr="00F511A5" w:rsidRDefault="005979E7" w:rsidP="00F17634">
            <w:pPr>
              <w:pStyle w:val="TAC"/>
              <w:rPr>
                <w:lang w:eastAsia="en-US"/>
              </w:rPr>
            </w:pPr>
            <w:r w:rsidRPr="00F511A5">
              <w:rPr>
                <w:lang w:eastAsia="en-US"/>
              </w:rPr>
              <w:t>R5-214587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22B0A1" w14:textId="77777777" w:rsidR="005979E7" w:rsidRPr="00F511A5" w:rsidRDefault="005979E7" w:rsidP="00F17634">
            <w:pPr>
              <w:pStyle w:val="TAC"/>
              <w:rPr>
                <w:lang w:eastAsia="en-US"/>
              </w:rPr>
            </w:pPr>
            <w:r w:rsidRPr="00F511A5">
              <w:rPr>
                <w:lang w:eastAsia="en-US"/>
              </w:rPr>
              <w:t>2303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DEEC1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1567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207A5B" w14:textId="77777777" w:rsidR="005979E7" w:rsidRPr="00F511A5" w:rsidRDefault="005979E7" w:rsidP="00F17634">
            <w:pPr>
              <w:pStyle w:val="TAL"/>
              <w:rPr>
                <w:lang w:eastAsia="en-US"/>
              </w:rPr>
            </w:pPr>
            <w:r w:rsidRPr="00F511A5">
              <w:rPr>
                <w:lang w:eastAsia="en-US"/>
              </w:rPr>
              <w:t>Correction to NR MAC test cases 7.1.1.7.1.x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02B3DA" w14:textId="77777777" w:rsidR="005979E7" w:rsidRPr="00F511A5" w:rsidRDefault="005979E7" w:rsidP="00F17634">
            <w:pPr>
              <w:pStyle w:val="TAC"/>
              <w:rPr>
                <w:lang w:eastAsia="en-US"/>
              </w:rPr>
            </w:pPr>
            <w:r w:rsidRPr="00F511A5">
              <w:rPr>
                <w:lang w:eastAsia="en-US"/>
              </w:rPr>
              <w:t>16.9.0</w:t>
            </w:r>
          </w:p>
        </w:tc>
      </w:tr>
      <w:tr w:rsidR="005979E7" w:rsidRPr="00F511A5" w14:paraId="5E55F5F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177AE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D3DCE4"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CE0E43" w14:textId="77777777" w:rsidR="005979E7" w:rsidRPr="00F511A5" w:rsidRDefault="005979E7" w:rsidP="00F17634">
            <w:pPr>
              <w:pStyle w:val="TAC"/>
              <w:rPr>
                <w:lang w:eastAsia="en-US"/>
              </w:rPr>
            </w:pPr>
            <w:r w:rsidRPr="00F511A5">
              <w:rPr>
                <w:lang w:eastAsia="en-US"/>
              </w:rPr>
              <w:t>R5-214588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060EB6" w14:textId="77777777" w:rsidR="005979E7" w:rsidRPr="00F511A5" w:rsidRDefault="005979E7" w:rsidP="00F17634">
            <w:pPr>
              <w:pStyle w:val="TAC"/>
              <w:rPr>
                <w:lang w:eastAsia="en-US"/>
              </w:rPr>
            </w:pPr>
            <w:r w:rsidRPr="00F511A5">
              <w:rPr>
                <w:lang w:eastAsia="en-US"/>
              </w:rPr>
              <w:t>2304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6F24F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E9470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56E60F" w14:textId="77777777" w:rsidR="005979E7" w:rsidRPr="00F511A5" w:rsidRDefault="005979E7" w:rsidP="00F17634">
            <w:pPr>
              <w:pStyle w:val="TAL"/>
              <w:rPr>
                <w:lang w:eastAsia="en-US"/>
              </w:rPr>
            </w:pPr>
            <w:r w:rsidRPr="00F511A5">
              <w:rPr>
                <w:lang w:eastAsia="en-US"/>
              </w:rPr>
              <w:t>Correction to NR MAC test case 7.1.1.4.2.3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C4935C" w14:textId="77777777" w:rsidR="005979E7" w:rsidRPr="00F511A5" w:rsidRDefault="005979E7" w:rsidP="00F17634">
            <w:pPr>
              <w:pStyle w:val="TAC"/>
              <w:rPr>
                <w:lang w:eastAsia="en-US"/>
              </w:rPr>
            </w:pPr>
            <w:r w:rsidRPr="00F511A5">
              <w:rPr>
                <w:lang w:eastAsia="en-US"/>
              </w:rPr>
              <w:t>16.9.0</w:t>
            </w:r>
          </w:p>
        </w:tc>
      </w:tr>
      <w:tr w:rsidR="005979E7" w:rsidRPr="00F511A5" w14:paraId="6BE139F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C98110"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68FA1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4FDFF7" w14:textId="77777777" w:rsidR="005979E7" w:rsidRPr="00F511A5" w:rsidRDefault="005979E7" w:rsidP="00F17634">
            <w:pPr>
              <w:pStyle w:val="TAC"/>
              <w:rPr>
                <w:lang w:eastAsia="en-US"/>
              </w:rPr>
            </w:pPr>
            <w:r w:rsidRPr="00F511A5">
              <w:rPr>
                <w:lang w:eastAsia="en-US"/>
              </w:rPr>
              <w:t>R5-214591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4FA766" w14:textId="77777777" w:rsidR="005979E7" w:rsidRPr="00F511A5" w:rsidRDefault="005979E7" w:rsidP="00F17634">
            <w:pPr>
              <w:pStyle w:val="TAC"/>
              <w:rPr>
                <w:lang w:eastAsia="en-US"/>
              </w:rPr>
            </w:pPr>
            <w:r w:rsidRPr="00F511A5">
              <w:rPr>
                <w:lang w:eastAsia="en-US"/>
              </w:rPr>
              <w:t>2307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D5D56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681A8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CF2FB3" w14:textId="77777777" w:rsidR="005979E7" w:rsidRPr="00F511A5" w:rsidRDefault="005979E7" w:rsidP="00F17634">
            <w:pPr>
              <w:pStyle w:val="TAL"/>
              <w:rPr>
                <w:lang w:eastAsia="en-US"/>
              </w:rPr>
            </w:pPr>
            <w:r w:rsidRPr="00F511A5">
              <w:rPr>
                <w:lang w:eastAsia="en-US"/>
              </w:rPr>
              <w:t>Correction to NR RRC test case 8.1.1.2.3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659A68" w14:textId="77777777" w:rsidR="005979E7" w:rsidRPr="00F511A5" w:rsidRDefault="005979E7" w:rsidP="00F17634">
            <w:pPr>
              <w:pStyle w:val="TAC"/>
              <w:rPr>
                <w:lang w:eastAsia="en-US"/>
              </w:rPr>
            </w:pPr>
            <w:r w:rsidRPr="00F511A5">
              <w:rPr>
                <w:lang w:eastAsia="en-US"/>
              </w:rPr>
              <w:t>16.9.0</w:t>
            </w:r>
          </w:p>
        </w:tc>
      </w:tr>
      <w:tr w:rsidR="005979E7" w:rsidRPr="00F511A5" w14:paraId="2F148C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7A46D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FCC5A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368051" w14:textId="77777777" w:rsidR="005979E7" w:rsidRPr="00F511A5" w:rsidRDefault="005979E7" w:rsidP="00F17634">
            <w:pPr>
              <w:pStyle w:val="TAC"/>
              <w:rPr>
                <w:lang w:eastAsia="en-US"/>
              </w:rPr>
            </w:pPr>
            <w:r w:rsidRPr="00F511A5">
              <w:rPr>
                <w:lang w:eastAsia="en-US"/>
              </w:rPr>
              <w:t>R5-214592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E55A34" w14:textId="77777777" w:rsidR="005979E7" w:rsidRPr="00F511A5" w:rsidRDefault="005979E7" w:rsidP="00F17634">
            <w:pPr>
              <w:pStyle w:val="TAC"/>
              <w:rPr>
                <w:lang w:eastAsia="en-US"/>
              </w:rPr>
            </w:pPr>
            <w:r w:rsidRPr="00F511A5">
              <w:rPr>
                <w:lang w:eastAsia="en-US"/>
              </w:rPr>
              <w:t>2308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C227E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8186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0F2F09" w14:textId="77777777" w:rsidR="005979E7" w:rsidRPr="00F511A5" w:rsidRDefault="005979E7" w:rsidP="00F17634">
            <w:pPr>
              <w:pStyle w:val="TAL"/>
              <w:rPr>
                <w:lang w:eastAsia="en-US"/>
              </w:rPr>
            </w:pPr>
            <w:r w:rsidRPr="00F511A5">
              <w:rPr>
                <w:lang w:eastAsia="en-US"/>
              </w:rPr>
              <w:t>Correction to NR RRC test case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8C3686" w14:textId="77777777" w:rsidR="005979E7" w:rsidRPr="00F511A5" w:rsidRDefault="005979E7" w:rsidP="00F17634">
            <w:pPr>
              <w:pStyle w:val="TAC"/>
              <w:rPr>
                <w:lang w:eastAsia="en-US"/>
              </w:rPr>
            </w:pPr>
            <w:r w:rsidRPr="00F511A5">
              <w:rPr>
                <w:lang w:eastAsia="en-US"/>
              </w:rPr>
              <w:t>16.9.0</w:t>
            </w:r>
          </w:p>
        </w:tc>
      </w:tr>
      <w:tr w:rsidR="005979E7" w:rsidRPr="00F511A5" w14:paraId="54A04F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683B9A" w14:textId="77777777" w:rsidR="005979E7" w:rsidRPr="00F511A5" w:rsidRDefault="005979E7" w:rsidP="00F17634">
            <w:pPr>
              <w:pStyle w:val="TAC"/>
              <w:rPr>
                <w:lang w:eastAsia="en-US"/>
              </w:rPr>
            </w:pPr>
            <w:r w:rsidRPr="00F511A5">
              <w:rPr>
                <w:lang w:eastAsia="en-US"/>
              </w:rPr>
              <w:lastRenderedPageBreak/>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C34FF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DFD2CE" w14:textId="77777777" w:rsidR="005979E7" w:rsidRPr="00F511A5" w:rsidRDefault="005979E7" w:rsidP="00F17634">
            <w:pPr>
              <w:pStyle w:val="TAC"/>
              <w:rPr>
                <w:lang w:eastAsia="en-US"/>
              </w:rPr>
            </w:pPr>
            <w:r w:rsidRPr="00F511A5">
              <w:rPr>
                <w:lang w:eastAsia="en-US"/>
              </w:rPr>
              <w:t>R5-214593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A71063" w14:textId="77777777" w:rsidR="005979E7" w:rsidRPr="00F511A5" w:rsidRDefault="005979E7" w:rsidP="00F17634">
            <w:pPr>
              <w:pStyle w:val="TAC"/>
              <w:rPr>
                <w:lang w:eastAsia="en-US"/>
              </w:rPr>
            </w:pPr>
            <w:r w:rsidRPr="00F511A5">
              <w:rPr>
                <w:lang w:eastAsia="en-US"/>
              </w:rPr>
              <w:t>2309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2C80D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5811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ABC615" w14:textId="77777777" w:rsidR="005979E7" w:rsidRPr="00F511A5" w:rsidRDefault="005979E7" w:rsidP="00F17634">
            <w:pPr>
              <w:pStyle w:val="TAL"/>
              <w:rPr>
                <w:lang w:eastAsia="en-US"/>
              </w:rPr>
            </w:pPr>
            <w:r w:rsidRPr="00F511A5">
              <w:rPr>
                <w:lang w:eastAsia="en-US"/>
              </w:rPr>
              <w:t>Correction to EPS fallback test case 11.1.4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EDB0D77" w14:textId="77777777" w:rsidR="005979E7" w:rsidRPr="00F511A5" w:rsidRDefault="005979E7" w:rsidP="00F17634">
            <w:pPr>
              <w:pStyle w:val="TAC"/>
              <w:rPr>
                <w:lang w:eastAsia="en-US"/>
              </w:rPr>
            </w:pPr>
            <w:r w:rsidRPr="00F511A5">
              <w:rPr>
                <w:lang w:eastAsia="en-US"/>
              </w:rPr>
              <w:t>16.9.0</w:t>
            </w:r>
          </w:p>
        </w:tc>
      </w:tr>
      <w:tr w:rsidR="005979E7" w:rsidRPr="00F511A5" w14:paraId="33BB118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0AF726"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B8394F"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7B50A3" w14:textId="77777777" w:rsidR="005979E7" w:rsidRPr="00F511A5" w:rsidRDefault="005979E7" w:rsidP="00F17634">
            <w:pPr>
              <w:pStyle w:val="TAC"/>
              <w:rPr>
                <w:lang w:eastAsia="en-US"/>
              </w:rPr>
            </w:pPr>
            <w:r w:rsidRPr="00F511A5">
              <w:rPr>
                <w:lang w:eastAsia="en-US"/>
              </w:rPr>
              <w:t>R5-214614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D134E2" w14:textId="77777777" w:rsidR="005979E7" w:rsidRPr="00F511A5" w:rsidRDefault="005979E7" w:rsidP="00F17634">
            <w:pPr>
              <w:pStyle w:val="TAC"/>
              <w:rPr>
                <w:lang w:eastAsia="en-US"/>
              </w:rPr>
            </w:pPr>
            <w:r w:rsidRPr="00F511A5">
              <w:rPr>
                <w:lang w:eastAsia="en-US"/>
              </w:rPr>
              <w:t>2312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E6C0B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7C9E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E2027C" w14:textId="77777777" w:rsidR="005979E7" w:rsidRPr="00F511A5" w:rsidRDefault="005979E7" w:rsidP="00F17634">
            <w:pPr>
              <w:pStyle w:val="TAL"/>
              <w:rPr>
                <w:lang w:eastAsia="en-US"/>
              </w:rPr>
            </w:pPr>
            <w:r w:rsidRPr="00F511A5">
              <w:rPr>
                <w:lang w:eastAsia="en-US"/>
              </w:rPr>
              <w:t>Updates to NR CA test cases 8.1.3.1.18.x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8642BC" w14:textId="77777777" w:rsidR="005979E7" w:rsidRPr="00F511A5" w:rsidRDefault="005979E7" w:rsidP="00F17634">
            <w:pPr>
              <w:pStyle w:val="TAC"/>
              <w:rPr>
                <w:lang w:eastAsia="en-US"/>
              </w:rPr>
            </w:pPr>
            <w:r w:rsidRPr="00F511A5">
              <w:rPr>
                <w:lang w:eastAsia="en-US"/>
              </w:rPr>
              <w:t>16.9.0</w:t>
            </w:r>
          </w:p>
        </w:tc>
      </w:tr>
      <w:tr w:rsidR="005979E7" w:rsidRPr="00F511A5" w14:paraId="650D1C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9BF262"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AE75F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F14354" w14:textId="77777777" w:rsidR="005979E7" w:rsidRPr="00F511A5" w:rsidRDefault="005979E7" w:rsidP="00F17634">
            <w:pPr>
              <w:pStyle w:val="TAC"/>
              <w:rPr>
                <w:lang w:eastAsia="en-US"/>
              </w:rPr>
            </w:pPr>
            <w:r w:rsidRPr="00F511A5">
              <w:rPr>
                <w:lang w:eastAsia="en-US"/>
              </w:rPr>
              <w:t>R5-214615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B0ADE0" w14:textId="77777777" w:rsidR="005979E7" w:rsidRPr="00F511A5" w:rsidRDefault="005979E7" w:rsidP="00F17634">
            <w:pPr>
              <w:pStyle w:val="TAC"/>
              <w:rPr>
                <w:lang w:eastAsia="en-US"/>
              </w:rPr>
            </w:pPr>
            <w:r w:rsidRPr="00F511A5">
              <w:rPr>
                <w:lang w:eastAsia="en-US"/>
              </w:rPr>
              <w:t>2313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0B6BB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2F9F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0C732F" w14:textId="77777777" w:rsidR="005979E7" w:rsidRPr="00F511A5" w:rsidRDefault="005979E7" w:rsidP="00F17634">
            <w:pPr>
              <w:pStyle w:val="TAL"/>
              <w:rPr>
                <w:lang w:eastAsia="en-US"/>
              </w:rPr>
            </w:pPr>
            <w:r w:rsidRPr="00F511A5">
              <w:rPr>
                <w:lang w:eastAsia="en-US"/>
              </w:rPr>
              <w:t>Updates to NR CA test cases 8.1.4.1.8.x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AB774F" w14:textId="77777777" w:rsidR="005979E7" w:rsidRPr="00F511A5" w:rsidRDefault="005979E7" w:rsidP="00F17634">
            <w:pPr>
              <w:pStyle w:val="TAC"/>
              <w:rPr>
                <w:lang w:eastAsia="en-US"/>
              </w:rPr>
            </w:pPr>
            <w:r w:rsidRPr="00F511A5">
              <w:rPr>
                <w:lang w:eastAsia="en-US"/>
              </w:rPr>
              <w:t>16.9.0</w:t>
            </w:r>
          </w:p>
        </w:tc>
      </w:tr>
      <w:tr w:rsidR="005979E7" w:rsidRPr="00F511A5" w14:paraId="62CFB13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09F82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81610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745596" w14:textId="77777777" w:rsidR="005979E7" w:rsidRPr="00F511A5" w:rsidRDefault="005979E7" w:rsidP="00F17634">
            <w:pPr>
              <w:pStyle w:val="TAC"/>
              <w:rPr>
                <w:lang w:eastAsia="en-US"/>
              </w:rPr>
            </w:pPr>
            <w:r w:rsidRPr="00F511A5">
              <w:rPr>
                <w:lang w:eastAsia="en-US"/>
              </w:rPr>
              <w:t>R5-214616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0421B3" w14:textId="77777777" w:rsidR="005979E7" w:rsidRPr="00F511A5" w:rsidRDefault="005979E7" w:rsidP="00F17634">
            <w:pPr>
              <w:pStyle w:val="TAC"/>
              <w:rPr>
                <w:lang w:eastAsia="en-US"/>
              </w:rPr>
            </w:pPr>
            <w:r w:rsidRPr="00F511A5">
              <w:rPr>
                <w:lang w:eastAsia="en-US"/>
              </w:rPr>
              <w:t>2314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8DB16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DCCE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E19935" w14:textId="77777777" w:rsidR="005979E7" w:rsidRPr="00F511A5" w:rsidRDefault="005979E7" w:rsidP="00F17634">
            <w:pPr>
              <w:pStyle w:val="TAL"/>
              <w:rPr>
                <w:lang w:eastAsia="en-US"/>
              </w:rPr>
            </w:pPr>
            <w:r w:rsidRPr="00F511A5">
              <w:rPr>
                <w:lang w:eastAsia="en-US"/>
              </w:rPr>
              <w:t>Updates to NR CA test cases 8.1.5.6.5.x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9BF814A" w14:textId="77777777" w:rsidR="005979E7" w:rsidRPr="00F511A5" w:rsidRDefault="005979E7" w:rsidP="00F17634">
            <w:pPr>
              <w:pStyle w:val="TAC"/>
              <w:rPr>
                <w:lang w:eastAsia="en-US"/>
              </w:rPr>
            </w:pPr>
            <w:r w:rsidRPr="00F511A5">
              <w:rPr>
                <w:lang w:eastAsia="en-US"/>
              </w:rPr>
              <w:t>16.9.0</w:t>
            </w:r>
          </w:p>
        </w:tc>
      </w:tr>
      <w:tr w:rsidR="005979E7" w:rsidRPr="00F511A5" w14:paraId="721842E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CFB506"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6079A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28BB29" w14:textId="77777777" w:rsidR="005979E7" w:rsidRPr="00F511A5" w:rsidRDefault="005979E7" w:rsidP="00F17634">
            <w:pPr>
              <w:pStyle w:val="TAC"/>
              <w:rPr>
                <w:lang w:eastAsia="en-US"/>
              </w:rPr>
            </w:pPr>
            <w:r w:rsidRPr="00F511A5">
              <w:rPr>
                <w:lang w:eastAsia="en-US"/>
              </w:rPr>
              <w:t>R5-214617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CA10183" w14:textId="77777777" w:rsidR="005979E7" w:rsidRPr="00F511A5" w:rsidRDefault="005979E7" w:rsidP="00F17634">
            <w:pPr>
              <w:pStyle w:val="TAC"/>
              <w:rPr>
                <w:lang w:eastAsia="en-US"/>
              </w:rPr>
            </w:pPr>
            <w:r w:rsidRPr="00F511A5">
              <w:rPr>
                <w:lang w:eastAsia="en-US"/>
              </w:rPr>
              <w:t>2315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C3F4E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9714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FCBF91" w14:textId="77777777" w:rsidR="005979E7" w:rsidRPr="00F511A5" w:rsidRDefault="005979E7" w:rsidP="00F17634">
            <w:pPr>
              <w:pStyle w:val="TAL"/>
              <w:rPr>
                <w:lang w:eastAsia="en-US"/>
              </w:rPr>
            </w:pPr>
            <w:r w:rsidRPr="00F511A5">
              <w:rPr>
                <w:lang w:eastAsia="en-US"/>
              </w:rPr>
              <w:t>Updates to NR CA test cases 8.1.5.7.1.x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4DDCB1" w14:textId="77777777" w:rsidR="005979E7" w:rsidRPr="00F511A5" w:rsidRDefault="005979E7" w:rsidP="00F17634">
            <w:pPr>
              <w:pStyle w:val="TAC"/>
              <w:rPr>
                <w:lang w:eastAsia="en-US"/>
              </w:rPr>
            </w:pPr>
            <w:r w:rsidRPr="00F511A5">
              <w:rPr>
                <w:lang w:eastAsia="en-US"/>
              </w:rPr>
              <w:t>16.9.0</w:t>
            </w:r>
          </w:p>
        </w:tc>
      </w:tr>
      <w:tr w:rsidR="005979E7" w:rsidRPr="00F511A5" w14:paraId="3477BA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CC42A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2608A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272F3B" w14:textId="77777777" w:rsidR="005979E7" w:rsidRPr="00F511A5" w:rsidRDefault="005979E7" w:rsidP="00F17634">
            <w:pPr>
              <w:pStyle w:val="TAC"/>
              <w:rPr>
                <w:lang w:eastAsia="en-US"/>
              </w:rPr>
            </w:pPr>
            <w:r w:rsidRPr="00F511A5">
              <w:rPr>
                <w:lang w:eastAsia="en-US"/>
              </w:rPr>
              <w:t>R5-214618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4BE398" w14:textId="77777777" w:rsidR="005979E7" w:rsidRPr="00F511A5" w:rsidRDefault="005979E7" w:rsidP="00F17634">
            <w:pPr>
              <w:pStyle w:val="TAC"/>
              <w:rPr>
                <w:lang w:eastAsia="en-US"/>
              </w:rPr>
            </w:pPr>
            <w:r w:rsidRPr="00F511A5">
              <w:rPr>
                <w:lang w:eastAsia="en-US"/>
              </w:rPr>
              <w:t>2316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670D0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6C3C2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4BB5CC" w14:textId="77777777" w:rsidR="005979E7" w:rsidRPr="00F511A5" w:rsidRDefault="005979E7" w:rsidP="00F17634">
            <w:pPr>
              <w:pStyle w:val="TAL"/>
              <w:rPr>
                <w:lang w:eastAsia="en-US"/>
              </w:rPr>
            </w:pPr>
            <w:r w:rsidRPr="00F511A5">
              <w:rPr>
                <w:lang w:eastAsia="en-US"/>
              </w:rPr>
              <w:t>Updates to NR CA test cases 8.1.5.8.2.x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8A3DF5" w14:textId="77777777" w:rsidR="005979E7" w:rsidRPr="00F511A5" w:rsidRDefault="005979E7" w:rsidP="00F17634">
            <w:pPr>
              <w:pStyle w:val="TAC"/>
              <w:rPr>
                <w:lang w:eastAsia="en-US"/>
              </w:rPr>
            </w:pPr>
            <w:r w:rsidRPr="00F511A5">
              <w:rPr>
                <w:lang w:eastAsia="en-US"/>
              </w:rPr>
              <w:t>16.9.0</w:t>
            </w:r>
          </w:p>
        </w:tc>
      </w:tr>
      <w:tr w:rsidR="005979E7" w:rsidRPr="00F511A5" w14:paraId="3ADF10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3E23D8"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F2126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B7BEEC" w14:textId="77777777" w:rsidR="005979E7" w:rsidRPr="00F511A5" w:rsidRDefault="005979E7" w:rsidP="00F17634">
            <w:pPr>
              <w:pStyle w:val="TAC"/>
              <w:rPr>
                <w:lang w:eastAsia="en-US"/>
              </w:rPr>
            </w:pPr>
            <w:r w:rsidRPr="00F511A5">
              <w:rPr>
                <w:lang w:eastAsia="en-US"/>
              </w:rPr>
              <w:t>R5-214698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24399A" w14:textId="77777777" w:rsidR="005979E7" w:rsidRPr="00F511A5" w:rsidRDefault="005979E7" w:rsidP="00F17634">
            <w:pPr>
              <w:pStyle w:val="TAC"/>
              <w:rPr>
                <w:lang w:eastAsia="en-US"/>
              </w:rPr>
            </w:pPr>
            <w:r w:rsidRPr="00F511A5">
              <w:rPr>
                <w:lang w:eastAsia="en-US"/>
              </w:rPr>
              <w:t>2319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C2A8E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D7801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59ACBA" w14:textId="77777777" w:rsidR="005979E7" w:rsidRPr="00F511A5" w:rsidRDefault="005979E7" w:rsidP="00F17634">
            <w:pPr>
              <w:pStyle w:val="TAL"/>
              <w:rPr>
                <w:lang w:eastAsia="en-US"/>
              </w:rPr>
            </w:pPr>
            <w:r w:rsidRPr="00F511A5">
              <w:rPr>
                <w:lang w:eastAsia="en-US"/>
              </w:rPr>
              <w:t>Update of MDT TC 8.1.6.1.3.5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442226" w14:textId="77777777" w:rsidR="005979E7" w:rsidRPr="00F511A5" w:rsidRDefault="005979E7" w:rsidP="00F17634">
            <w:pPr>
              <w:pStyle w:val="TAC"/>
              <w:rPr>
                <w:lang w:eastAsia="en-US"/>
              </w:rPr>
            </w:pPr>
            <w:r w:rsidRPr="00F511A5">
              <w:rPr>
                <w:lang w:eastAsia="en-US"/>
              </w:rPr>
              <w:t>16.9.0</w:t>
            </w:r>
          </w:p>
        </w:tc>
      </w:tr>
      <w:tr w:rsidR="005979E7" w:rsidRPr="00F511A5" w14:paraId="44DEAC0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77B37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2DAA6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EF5C7A" w14:textId="77777777" w:rsidR="005979E7" w:rsidRPr="00F511A5" w:rsidRDefault="005979E7" w:rsidP="00F17634">
            <w:pPr>
              <w:pStyle w:val="TAC"/>
              <w:rPr>
                <w:lang w:eastAsia="en-US"/>
              </w:rPr>
            </w:pPr>
            <w:r w:rsidRPr="00F511A5">
              <w:rPr>
                <w:lang w:eastAsia="en-US"/>
              </w:rPr>
              <w:t>R5-214703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BBA88A" w14:textId="77777777" w:rsidR="005979E7" w:rsidRPr="00F511A5" w:rsidRDefault="005979E7" w:rsidP="00F17634">
            <w:pPr>
              <w:pStyle w:val="TAC"/>
              <w:rPr>
                <w:lang w:eastAsia="en-US"/>
              </w:rPr>
            </w:pPr>
            <w:r w:rsidRPr="00F511A5">
              <w:rPr>
                <w:lang w:eastAsia="en-US"/>
              </w:rPr>
              <w:t>2324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3D5F0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7409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A051C7" w14:textId="77777777" w:rsidR="005979E7" w:rsidRPr="00F511A5" w:rsidRDefault="005979E7" w:rsidP="00F17634">
            <w:pPr>
              <w:pStyle w:val="TAL"/>
              <w:rPr>
                <w:lang w:eastAsia="en-US"/>
              </w:rPr>
            </w:pPr>
            <w:r w:rsidRPr="00F511A5">
              <w:rPr>
                <w:lang w:eastAsia="en-US"/>
              </w:rPr>
              <w:t>Correction of SIB1 for NR RRC TC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66DFF10" w14:textId="77777777" w:rsidR="005979E7" w:rsidRPr="00F511A5" w:rsidRDefault="005979E7" w:rsidP="00F17634">
            <w:pPr>
              <w:pStyle w:val="TAC"/>
              <w:rPr>
                <w:lang w:eastAsia="en-US"/>
              </w:rPr>
            </w:pPr>
            <w:r w:rsidRPr="00F511A5">
              <w:rPr>
                <w:lang w:eastAsia="en-US"/>
              </w:rPr>
              <w:t>16.9.0</w:t>
            </w:r>
          </w:p>
        </w:tc>
      </w:tr>
      <w:tr w:rsidR="005979E7" w:rsidRPr="00F511A5" w14:paraId="755631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7A709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3F42B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EEBD0C" w14:textId="77777777" w:rsidR="005979E7" w:rsidRPr="00F511A5" w:rsidRDefault="005979E7" w:rsidP="00F17634">
            <w:pPr>
              <w:pStyle w:val="TAC"/>
              <w:rPr>
                <w:lang w:eastAsia="en-US"/>
              </w:rPr>
            </w:pPr>
            <w:r w:rsidRPr="00F511A5">
              <w:rPr>
                <w:lang w:eastAsia="en-US"/>
              </w:rPr>
              <w:t>R5-214704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D73E09" w14:textId="77777777" w:rsidR="005979E7" w:rsidRPr="00F511A5" w:rsidRDefault="005979E7" w:rsidP="00F17634">
            <w:pPr>
              <w:pStyle w:val="TAC"/>
              <w:rPr>
                <w:lang w:eastAsia="en-US"/>
              </w:rPr>
            </w:pPr>
            <w:r w:rsidRPr="00F511A5">
              <w:rPr>
                <w:lang w:eastAsia="en-US"/>
              </w:rPr>
              <w:t>2325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73E6D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6AAA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09C109" w14:textId="77777777" w:rsidR="005979E7" w:rsidRPr="00F511A5" w:rsidRDefault="005979E7" w:rsidP="00F17634">
            <w:pPr>
              <w:pStyle w:val="TAL"/>
              <w:rPr>
                <w:lang w:eastAsia="en-US"/>
              </w:rPr>
            </w:pPr>
            <w:r w:rsidRPr="00F511A5">
              <w:rPr>
                <w:lang w:eastAsia="en-US"/>
              </w:rPr>
              <w:t>Correction of SIB1 for NR RRC TC 8.1.5.2.2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3F3EB9" w14:textId="77777777" w:rsidR="005979E7" w:rsidRPr="00F511A5" w:rsidRDefault="005979E7" w:rsidP="00F17634">
            <w:pPr>
              <w:pStyle w:val="TAC"/>
              <w:rPr>
                <w:lang w:eastAsia="en-US"/>
              </w:rPr>
            </w:pPr>
            <w:r w:rsidRPr="00F511A5">
              <w:rPr>
                <w:lang w:eastAsia="en-US"/>
              </w:rPr>
              <w:t>16.9.0</w:t>
            </w:r>
          </w:p>
        </w:tc>
      </w:tr>
      <w:tr w:rsidR="005979E7" w:rsidRPr="00F511A5" w14:paraId="48CCBD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C3283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EAFD2F"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FFABD2" w14:textId="77777777" w:rsidR="005979E7" w:rsidRPr="00F511A5" w:rsidRDefault="005979E7" w:rsidP="00F17634">
            <w:pPr>
              <w:pStyle w:val="TAC"/>
              <w:rPr>
                <w:lang w:eastAsia="en-US"/>
              </w:rPr>
            </w:pPr>
            <w:r w:rsidRPr="00F511A5">
              <w:rPr>
                <w:lang w:eastAsia="en-US"/>
              </w:rPr>
              <w:t>R5-214707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6F7686" w14:textId="77777777" w:rsidR="005979E7" w:rsidRPr="00F511A5" w:rsidRDefault="005979E7" w:rsidP="00F17634">
            <w:pPr>
              <w:pStyle w:val="TAC"/>
              <w:rPr>
                <w:lang w:eastAsia="en-US"/>
              </w:rPr>
            </w:pPr>
            <w:r w:rsidRPr="00F511A5">
              <w:rPr>
                <w:lang w:eastAsia="en-US"/>
              </w:rPr>
              <w:t>2328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22C75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4684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65C7D8" w14:textId="77777777" w:rsidR="005979E7" w:rsidRPr="00F511A5" w:rsidRDefault="005979E7" w:rsidP="00F17634">
            <w:pPr>
              <w:pStyle w:val="TAL"/>
              <w:rPr>
                <w:lang w:eastAsia="en-US"/>
              </w:rPr>
            </w:pPr>
            <w:r w:rsidRPr="00F511A5">
              <w:rPr>
                <w:lang w:eastAsia="en-US"/>
              </w:rPr>
              <w:t>Update of TP for EPSFB TC 11.1.3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B08436" w14:textId="77777777" w:rsidR="005979E7" w:rsidRPr="00F511A5" w:rsidRDefault="005979E7" w:rsidP="00F17634">
            <w:pPr>
              <w:pStyle w:val="TAC"/>
              <w:rPr>
                <w:lang w:eastAsia="en-US"/>
              </w:rPr>
            </w:pPr>
            <w:r w:rsidRPr="00F511A5">
              <w:rPr>
                <w:lang w:eastAsia="en-US"/>
              </w:rPr>
              <w:t>16.9.0</w:t>
            </w:r>
          </w:p>
        </w:tc>
      </w:tr>
      <w:tr w:rsidR="005979E7" w:rsidRPr="00F511A5" w14:paraId="4C2ABF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9AEF97"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FE65D94"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A0DBFF" w14:textId="77777777" w:rsidR="005979E7" w:rsidRPr="00F511A5" w:rsidRDefault="005979E7" w:rsidP="00F17634">
            <w:pPr>
              <w:pStyle w:val="TAC"/>
              <w:rPr>
                <w:lang w:eastAsia="en-US"/>
              </w:rPr>
            </w:pPr>
            <w:r w:rsidRPr="00F511A5">
              <w:rPr>
                <w:lang w:eastAsia="en-US"/>
              </w:rPr>
              <w:t>R5-214708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248852" w14:textId="77777777" w:rsidR="005979E7" w:rsidRPr="00F511A5" w:rsidRDefault="005979E7" w:rsidP="00F17634">
            <w:pPr>
              <w:pStyle w:val="TAC"/>
              <w:rPr>
                <w:lang w:eastAsia="en-US"/>
              </w:rPr>
            </w:pPr>
            <w:r w:rsidRPr="00F511A5">
              <w:rPr>
                <w:lang w:eastAsia="en-US"/>
              </w:rPr>
              <w:t>2329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8EA4F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5B05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EFBA33" w14:textId="77777777" w:rsidR="005979E7" w:rsidRPr="00F511A5" w:rsidRDefault="005979E7" w:rsidP="00F17634">
            <w:pPr>
              <w:pStyle w:val="TAL"/>
              <w:rPr>
                <w:lang w:eastAsia="en-US"/>
              </w:rPr>
            </w:pPr>
            <w:r w:rsidRPr="00F511A5">
              <w:rPr>
                <w:lang w:eastAsia="en-US"/>
              </w:rPr>
              <w:t>Update of TP for EPSFB TC 11.1.8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C70C2D" w14:textId="77777777" w:rsidR="005979E7" w:rsidRPr="00F511A5" w:rsidRDefault="005979E7" w:rsidP="00F17634">
            <w:pPr>
              <w:pStyle w:val="TAC"/>
              <w:rPr>
                <w:lang w:eastAsia="en-US"/>
              </w:rPr>
            </w:pPr>
            <w:r w:rsidRPr="00F511A5">
              <w:rPr>
                <w:lang w:eastAsia="en-US"/>
              </w:rPr>
              <w:t>16.9.0</w:t>
            </w:r>
          </w:p>
        </w:tc>
      </w:tr>
      <w:tr w:rsidR="005979E7" w:rsidRPr="00F511A5" w14:paraId="6633227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F0A2C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A28916"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71D913" w14:textId="77777777" w:rsidR="005979E7" w:rsidRPr="00F511A5" w:rsidRDefault="005979E7" w:rsidP="00F17634">
            <w:pPr>
              <w:pStyle w:val="TAC"/>
              <w:rPr>
                <w:lang w:eastAsia="en-US"/>
              </w:rPr>
            </w:pPr>
            <w:r w:rsidRPr="00F511A5">
              <w:rPr>
                <w:lang w:eastAsia="en-US"/>
              </w:rPr>
              <w:t>R5-214739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A17DB4" w14:textId="77777777" w:rsidR="005979E7" w:rsidRPr="00F511A5" w:rsidRDefault="005979E7" w:rsidP="00F17634">
            <w:pPr>
              <w:pStyle w:val="TAC"/>
              <w:rPr>
                <w:lang w:eastAsia="en-US"/>
              </w:rPr>
            </w:pPr>
            <w:r w:rsidRPr="00F511A5">
              <w:rPr>
                <w:lang w:eastAsia="en-US"/>
              </w:rPr>
              <w:t>2332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60270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C5F9B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095725" w14:textId="77777777" w:rsidR="005979E7" w:rsidRPr="00F511A5" w:rsidRDefault="005979E7" w:rsidP="00F17634">
            <w:pPr>
              <w:pStyle w:val="TAL"/>
              <w:rPr>
                <w:lang w:eastAsia="en-US"/>
              </w:rPr>
            </w:pPr>
            <w:r w:rsidRPr="00F511A5">
              <w:rPr>
                <w:lang w:eastAsia="en-US"/>
              </w:rPr>
              <w:t>Updates to NR-DC RRC TC 8.2.6.2.2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60D75E" w14:textId="77777777" w:rsidR="005979E7" w:rsidRPr="00F511A5" w:rsidRDefault="005979E7" w:rsidP="00F17634">
            <w:pPr>
              <w:pStyle w:val="TAC"/>
              <w:rPr>
                <w:lang w:eastAsia="en-US"/>
              </w:rPr>
            </w:pPr>
            <w:r w:rsidRPr="00F511A5">
              <w:rPr>
                <w:lang w:eastAsia="en-US"/>
              </w:rPr>
              <w:t>16.9.0</w:t>
            </w:r>
          </w:p>
        </w:tc>
      </w:tr>
      <w:tr w:rsidR="005979E7" w:rsidRPr="00F511A5" w14:paraId="46EFCAE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BD151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DF6E4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972A02" w14:textId="77777777" w:rsidR="005979E7" w:rsidRPr="00F511A5" w:rsidRDefault="005979E7" w:rsidP="00F17634">
            <w:pPr>
              <w:pStyle w:val="TAC"/>
              <w:rPr>
                <w:lang w:eastAsia="en-US"/>
              </w:rPr>
            </w:pPr>
            <w:r w:rsidRPr="00F511A5">
              <w:rPr>
                <w:lang w:eastAsia="en-US"/>
              </w:rPr>
              <w:t>R5-214742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3364BE" w14:textId="77777777" w:rsidR="005979E7" w:rsidRPr="00F511A5" w:rsidRDefault="005979E7" w:rsidP="00F17634">
            <w:pPr>
              <w:pStyle w:val="TAC"/>
              <w:rPr>
                <w:lang w:eastAsia="en-US"/>
              </w:rPr>
            </w:pPr>
            <w:r w:rsidRPr="00F511A5">
              <w:rPr>
                <w:lang w:eastAsia="en-US"/>
              </w:rPr>
              <w:t>2335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ACBAF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8C9B4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2E9417" w14:textId="77777777" w:rsidR="005979E7" w:rsidRPr="00F511A5" w:rsidRDefault="005979E7" w:rsidP="00F17634">
            <w:pPr>
              <w:pStyle w:val="TAL"/>
              <w:rPr>
                <w:lang w:eastAsia="en-US"/>
              </w:rPr>
            </w:pPr>
            <w:r w:rsidRPr="00F511A5">
              <w:rPr>
                <w:lang w:eastAsia="en-US"/>
              </w:rPr>
              <w:t>Corrections to NR5G UAC TC 11.3.7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F41C56" w14:textId="77777777" w:rsidR="005979E7" w:rsidRPr="00F511A5" w:rsidRDefault="005979E7" w:rsidP="00F17634">
            <w:pPr>
              <w:pStyle w:val="TAC"/>
              <w:rPr>
                <w:lang w:eastAsia="en-US"/>
              </w:rPr>
            </w:pPr>
            <w:r w:rsidRPr="00F511A5">
              <w:rPr>
                <w:lang w:eastAsia="en-US"/>
              </w:rPr>
              <w:t>16.9.0</w:t>
            </w:r>
          </w:p>
        </w:tc>
      </w:tr>
      <w:tr w:rsidR="005979E7" w:rsidRPr="00F511A5" w14:paraId="477538C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47306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195D6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21EF73" w14:textId="77777777" w:rsidR="005979E7" w:rsidRPr="00F511A5" w:rsidRDefault="005979E7" w:rsidP="00F17634">
            <w:pPr>
              <w:pStyle w:val="TAC"/>
              <w:rPr>
                <w:lang w:eastAsia="en-US"/>
              </w:rPr>
            </w:pPr>
            <w:r w:rsidRPr="00F511A5">
              <w:rPr>
                <w:lang w:eastAsia="en-US"/>
              </w:rPr>
              <w:t>R5-214746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EBC1E1" w14:textId="77777777" w:rsidR="005979E7" w:rsidRPr="00F511A5" w:rsidRDefault="005979E7" w:rsidP="00F17634">
            <w:pPr>
              <w:pStyle w:val="TAC"/>
              <w:rPr>
                <w:lang w:eastAsia="en-US"/>
              </w:rPr>
            </w:pPr>
            <w:r w:rsidRPr="00F511A5">
              <w:rPr>
                <w:lang w:eastAsia="en-US"/>
              </w:rPr>
              <w:t>2338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79A9E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78FD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A03DDA" w14:textId="77777777" w:rsidR="005979E7" w:rsidRPr="00F511A5" w:rsidRDefault="005979E7" w:rsidP="00F17634">
            <w:pPr>
              <w:pStyle w:val="TAL"/>
              <w:rPr>
                <w:lang w:eastAsia="en-US"/>
              </w:rPr>
            </w:pPr>
            <w:r w:rsidRPr="00F511A5">
              <w:rPr>
                <w:lang w:eastAsia="en-US"/>
              </w:rPr>
              <w:t>Update of Rel-16 NPN TC 6.5.2.2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71D7EB" w14:textId="77777777" w:rsidR="005979E7" w:rsidRPr="00F511A5" w:rsidRDefault="005979E7" w:rsidP="00F17634">
            <w:pPr>
              <w:pStyle w:val="TAC"/>
              <w:rPr>
                <w:lang w:eastAsia="en-US"/>
              </w:rPr>
            </w:pPr>
            <w:r w:rsidRPr="00F511A5">
              <w:rPr>
                <w:lang w:eastAsia="en-US"/>
              </w:rPr>
              <w:t>16.9.0</w:t>
            </w:r>
          </w:p>
        </w:tc>
      </w:tr>
      <w:tr w:rsidR="005979E7" w:rsidRPr="00F511A5" w14:paraId="3CB9EB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10CF8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F79EE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97EACB" w14:textId="77777777" w:rsidR="005979E7" w:rsidRPr="00F511A5" w:rsidRDefault="005979E7" w:rsidP="00F17634">
            <w:pPr>
              <w:pStyle w:val="TAC"/>
              <w:rPr>
                <w:lang w:eastAsia="en-US"/>
              </w:rPr>
            </w:pPr>
            <w:r w:rsidRPr="00F511A5">
              <w:rPr>
                <w:lang w:eastAsia="en-US"/>
              </w:rPr>
              <w:t>R5-214747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1756A6" w14:textId="77777777" w:rsidR="005979E7" w:rsidRPr="00F511A5" w:rsidRDefault="005979E7" w:rsidP="00F17634">
            <w:pPr>
              <w:pStyle w:val="TAC"/>
              <w:rPr>
                <w:lang w:eastAsia="en-US"/>
              </w:rPr>
            </w:pPr>
            <w:r w:rsidRPr="00F511A5">
              <w:rPr>
                <w:lang w:eastAsia="en-US"/>
              </w:rPr>
              <w:t>2339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63DD2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28A3A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1BCA49" w14:textId="77777777" w:rsidR="005979E7" w:rsidRPr="00F511A5" w:rsidRDefault="005979E7" w:rsidP="00F17634">
            <w:pPr>
              <w:pStyle w:val="TAL"/>
              <w:rPr>
                <w:lang w:eastAsia="en-US"/>
              </w:rPr>
            </w:pPr>
            <w:r w:rsidRPr="00F511A5">
              <w:rPr>
                <w:lang w:eastAsia="en-US"/>
              </w:rPr>
              <w:t>Update of Rel-16 NPN TC 6.5.2.1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A2C3353" w14:textId="77777777" w:rsidR="005979E7" w:rsidRPr="00F511A5" w:rsidRDefault="005979E7" w:rsidP="00F17634">
            <w:pPr>
              <w:pStyle w:val="TAC"/>
              <w:rPr>
                <w:lang w:eastAsia="en-US"/>
              </w:rPr>
            </w:pPr>
            <w:r w:rsidRPr="00F511A5">
              <w:rPr>
                <w:lang w:eastAsia="en-US"/>
              </w:rPr>
              <w:t>16.9.0</w:t>
            </w:r>
          </w:p>
        </w:tc>
      </w:tr>
      <w:tr w:rsidR="005979E7" w:rsidRPr="00F511A5" w14:paraId="30DBF25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7BC4F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3F1C4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2BC71F" w14:textId="77777777" w:rsidR="005979E7" w:rsidRPr="00F511A5" w:rsidRDefault="005979E7" w:rsidP="00F17634">
            <w:pPr>
              <w:pStyle w:val="TAC"/>
              <w:rPr>
                <w:lang w:eastAsia="en-US"/>
              </w:rPr>
            </w:pPr>
            <w:r w:rsidRPr="00F511A5">
              <w:rPr>
                <w:lang w:eastAsia="en-US"/>
              </w:rPr>
              <w:t>R5-214749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82E479" w14:textId="77777777" w:rsidR="005979E7" w:rsidRPr="00F511A5" w:rsidRDefault="005979E7" w:rsidP="00F17634">
            <w:pPr>
              <w:pStyle w:val="TAC"/>
              <w:rPr>
                <w:lang w:eastAsia="en-US"/>
              </w:rPr>
            </w:pPr>
            <w:r w:rsidRPr="00F511A5">
              <w:rPr>
                <w:lang w:eastAsia="en-US"/>
              </w:rPr>
              <w:t>2340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83EB9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F206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FBC57B" w14:textId="77777777" w:rsidR="005979E7" w:rsidRPr="00F511A5" w:rsidRDefault="005979E7" w:rsidP="00F17634">
            <w:pPr>
              <w:pStyle w:val="TAL"/>
              <w:rPr>
                <w:lang w:eastAsia="en-US"/>
              </w:rPr>
            </w:pPr>
            <w:r w:rsidRPr="00F511A5">
              <w:rPr>
                <w:lang w:eastAsia="en-US"/>
              </w:rPr>
              <w:t>Correction to NR-DC RRC test case 8.2.2.4.2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D3F146" w14:textId="77777777" w:rsidR="005979E7" w:rsidRPr="00F511A5" w:rsidRDefault="005979E7" w:rsidP="00F17634">
            <w:pPr>
              <w:pStyle w:val="TAC"/>
              <w:rPr>
                <w:lang w:eastAsia="en-US"/>
              </w:rPr>
            </w:pPr>
            <w:r w:rsidRPr="00F511A5">
              <w:rPr>
                <w:lang w:eastAsia="en-US"/>
              </w:rPr>
              <w:t>16.9.0</w:t>
            </w:r>
          </w:p>
        </w:tc>
      </w:tr>
      <w:tr w:rsidR="005979E7" w:rsidRPr="00F511A5" w14:paraId="112980E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ED648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355B5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FEE8F6" w14:textId="77777777" w:rsidR="005979E7" w:rsidRPr="00F511A5" w:rsidRDefault="005979E7" w:rsidP="00F17634">
            <w:pPr>
              <w:pStyle w:val="TAC"/>
              <w:rPr>
                <w:lang w:eastAsia="en-US"/>
              </w:rPr>
            </w:pPr>
            <w:r w:rsidRPr="00F511A5">
              <w:rPr>
                <w:lang w:eastAsia="en-US"/>
              </w:rPr>
              <w:t>R5-214750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3BF31C" w14:textId="77777777" w:rsidR="005979E7" w:rsidRPr="00F511A5" w:rsidRDefault="005979E7" w:rsidP="00F17634">
            <w:pPr>
              <w:pStyle w:val="TAC"/>
              <w:rPr>
                <w:lang w:eastAsia="en-US"/>
              </w:rPr>
            </w:pPr>
            <w:r w:rsidRPr="00F511A5">
              <w:rPr>
                <w:lang w:eastAsia="en-US"/>
              </w:rPr>
              <w:t>2341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EA2AC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77D1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A1DD90" w14:textId="77777777" w:rsidR="005979E7" w:rsidRPr="00F511A5" w:rsidRDefault="005979E7" w:rsidP="00F17634">
            <w:pPr>
              <w:pStyle w:val="TAL"/>
              <w:rPr>
                <w:lang w:eastAsia="en-US"/>
              </w:rPr>
            </w:pPr>
            <w:r w:rsidRPr="00F511A5">
              <w:rPr>
                <w:lang w:eastAsia="en-US"/>
              </w:rPr>
              <w:t>Correction to NR-DC RRC test case 8.2.2.5.2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BD81CD" w14:textId="77777777" w:rsidR="005979E7" w:rsidRPr="00F511A5" w:rsidRDefault="005979E7" w:rsidP="00F17634">
            <w:pPr>
              <w:pStyle w:val="TAC"/>
              <w:rPr>
                <w:lang w:eastAsia="en-US"/>
              </w:rPr>
            </w:pPr>
            <w:r w:rsidRPr="00F511A5">
              <w:rPr>
                <w:lang w:eastAsia="en-US"/>
              </w:rPr>
              <w:t>16.9.0</w:t>
            </w:r>
          </w:p>
        </w:tc>
      </w:tr>
      <w:tr w:rsidR="005979E7" w:rsidRPr="00F511A5" w14:paraId="78A460B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43A35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DE36F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F087D1" w14:textId="77777777" w:rsidR="005979E7" w:rsidRPr="00F511A5" w:rsidRDefault="005979E7" w:rsidP="00F17634">
            <w:pPr>
              <w:pStyle w:val="TAC"/>
              <w:rPr>
                <w:lang w:eastAsia="en-US"/>
              </w:rPr>
            </w:pPr>
            <w:r w:rsidRPr="00F511A5">
              <w:rPr>
                <w:lang w:eastAsia="en-US"/>
              </w:rPr>
              <w:t>R5-214751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97211C" w14:textId="77777777" w:rsidR="005979E7" w:rsidRPr="00F511A5" w:rsidRDefault="005979E7" w:rsidP="00F17634">
            <w:pPr>
              <w:pStyle w:val="TAC"/>
              <w:rPr>
                <w:lang w:eastAsia="en-US"/>
              </w:rPr>
            </w:pPr>
            <w:r w:rsidRPr="00F511A5">
              <w:rPr>
                <w:lang w:eastAsia="en-US"/>
              </w:rPr>
              <w:t>2342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DE144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BBB67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52C2B3" w14:textId="77777777" w:rsidR="005979E7" w:rsidRPr="00F511A5" w:rsidRDefault="005979E7" w:rsidP="00F17634">
            <w:pPr>
              <w:pStyle w:val="TAL"/>
              <w:rPr>
                <w:lang w:eastAsia="en-US"/>
              </w:rPr>
            </w:pPr>
            <w:r w:rsidRPr="00F511A5">
              <w:rPr>
                <w:lang w:eastAsia="en-US"/>
              </w:rPr>
              <w:t>Correction to NR-DC RRC test case 8.2.2.9.2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60428F7" w14:textId="77777777" w:rsidR="005979E7" w:rsidRPr="00F511A5" w:rsidRDefault="005979E7" w:rsidP="00F17634">
            <w:pPr>
              <w:pStyle w:val="TAC"/>
              <w:rPr>
                <w:lang w:eastAsia="en-US"/>
              </w:rPr>
            </w:pPr>
            <w:r w:rsidRPr="00F511A5">
              <w:rPr>
                <w:lang w:eastAsia="en-US"/>
              </w:rPr>
              <w:t>16.9.0</w:t>
            </w:r>
          </w:p>
        </w:tc>
      </w:tr>
      <w:tr w:rsidR="005979E7" w:rsidRPr="00F511A5" w14:paraId="6FB95EF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1E8C1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F233B1"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B5CA24" w14:textId="77777777" w:rsidR="005979E7" w:rsidRPr="00F511A5" w:rsidRDefault="005979E7" w:rsidP="00F17634">
            <w:pPr>
              <w:pStyle w:val="TAC"/>
              <w:rPr>
                <w:lang w:eastAsia="en-US"/>
              </w:rPr>
            </w:pPr>
            <w:r w:rsidRPr="00F511A5">
              <w:rPr>
                <w:lang w:eastAsia="en-US"/>
              </w:rPr>
              <w:t>R5-214752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18B3CD" w14:textId="77777777" w:rsidR="005979E7" w:rsidRPr="00F511A5" w:rsidRDefault="005979E7" w:rsidP="00F17634">
            <w:pPr>
              <w:pStyle w:val="TAC"/>
              <w:rPr>
                <w:lang w:eastAsia="en-US"/>
              </w:rPr>
            </w:pPr>
            <w:r w:rsidRPr="00F511A5">
              <w:rPr>
                <w:lang w:eastAsia="en-US"/>
              </w:rPr>
              <w:t>2343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B6887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9DA0D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2FEB49" w14:textId="77777777" w:rsidR="005979E7" w:rsidRPr="00F511A5" w:rsidRDefault="005979E7" w:rsidP="00F17634">
            <w:pPr>
              <w:pStyle w:val="TAL"/>
              <w:rPr>
                <w:lang w:eastAsia="en-US"/>
              </w:rPr>
            </w:pPr>
            <w:r w:rsidRPr="00F511A5">
              <w:rPr>
                <w:lang w:eastAsia="en-US"/>
              </w:rPr>
              <w:t>Correction to NR-DC RRC test case 8.2.5.1.2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623C8A" w14:textId="77777777" w:rsidR="005979E7" w:rsidRPr="00F511A5" w:rsidRDefault="005979E7" w:rsidP="00F17634">
            <w:pPr>
              <w:pStyle w:val="TAC"/>
              <w:rPr>
                <w:lang w:eastAsia="en-US"/>
              </w:rPr>
            </w:pPr>
            <w:r w:rsidRPr="00F511A5">
              <w:rPr>
                <w:lang w:eastAsia="en-US"/>
              </w:rPr>
              <w:t>16.9.0</w:t>
            </w:r>
          </w:p>
        </w:tc>
      </w:tr>
      <w:tr w:rsidR="005979E7" w:rsidRPr="00F511A5" w14:paraId="35C9E48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7DD61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8C1E62"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765525" w14:textId="77777777" w:rsidR="005979E7" w:rsidRPr="00F511A5" w:rsidRDefault="005979E7" w:rsidP="00F17634">
            <w:pPr>
              <w:pStyle w:val="TAC"/>
              <w:rPr>
                <w:lang w:eastAsia="en-US"/>
              </w:rPr>
            </w:pPr>
            <w:r w:rsidRPr="00F511A5">
              <w:rPr>
                <w:lang w:eastAsia="en-US"/>
              </w:rPr>
              <w:t>R5-214753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AD211D" w14:textId="77777777" w:rsidR="005979E7" w:rsidRPr="00F511A5" w:rsidRDefault="005979E7" w:rsidP="00F17634">
            <w:pPr>
              <w:pStyle w:val="TAC"/>
              <w:rPr>
                <w:lang w:eastAsia="en-US"/>
              </w:rPr>
            </w:pPr>
            <w:r w:rsidRPr="00F511A5">
              <w:rPr>
                <w:lang w:eastAsia="en-US"/>
              </w:rPr>
              <w:t>2344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DC49F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0EB9C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FA362C" w14:textId="77777777" w:rsidR="005979E7" w:rsidRPr="00F511A5" w:rsidRDefault="005979E7" w:rsidP="00F17634">
            <w:pPr>
              <w:pStyle w:val="TAL"/>
              <w:rPr>
                <w:lang w:eastAsia="en-US"/>
              </w:rPr>
            </w:pPr>
            <w:r w:rsidRPr="00F511A5">
              <w:rPr>
                <w:lang w:eastAsia="en-US"/>
              </w:rPr>
              <w:t>Correction to NR-DC RRC test case 8.2.5.3.2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FD343D" w14:textId="77777777" w:rsidR="005979E7" w:rsidRPr="00F511A5" w:rsidRDefault="005979E7" w:rsidP="00F17634">
            <w:pPr>
              <w:pStyle w:val="TAC"/>
              <w:rPr>
                <w:lang w:eastAsia="en-US"/>
              </w:rPr>
            </w:pPr>
            <w:r w:rsidRPr="00F511A5">
              <w:rPr>
                <w:lang w:eastAsia="en-US"/>
              </w:rPr>
              <w:t>16.9.0</w:t>
            </w:r>
          </w:p>
        </w:tc>
      </w:tr>
      <w:tr w:rsidR="005979E7" w:rsidRPr="00F511A5" w14:paraId="4912D6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51A747"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8B0F2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D14C7E" w14:textId="77777777" w:rsidR="005979E7" w:rsidRPr="00F511A5" w:rsidRDefault="005979E7" w:rsidP="00F17634">
            <w:pPr>
              <w:pStyle w:val="TAC"/>
              <w:rPr>
                <w:lang w:eastAsia="en-US"/>
              </w:rPr>
            </w:pPr>
            <w:r w:rsidRPr="00F511A5">
              <w:rPr>
                <w:lang w:eastAsia="en-US"/>
              </w:rPr>
              <w:t>R5-214756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706B3E" w14:textId="77777777" w:rsidR="005979E7" w:rsidRPr="00F511A5" w:rsidRDefault="005979E7" w:rsidP="00F17634">
            <w:pPr>
              <w:pStyle w:val="TAC"/>
              <w:rPr>
                <w:lang w:eastAsia="en-US"/>
              </w:rPr>
            </w:pPr>
            <w:r w:rsidRPr="00F511A5">
              <w:rPr>
                <w:lang w:eastAsia="en-US"/>
              </w:rPr>
              <w:t>2346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CF11D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EB9F7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52AECC" w14:textId="77777777" w:rsidR="005979E7" w:rsidRPr="00F511A5" w:rsidRDefault="005979E7" w:rsidP="00F17634">
            <w:pPr>
              <w:pStyle w:val="TAL"/>
              <w:rPr>
                <w:lang w:eastAsia="en-US"/>
              </w:rPr>
            </w:pPr>
            <w:r w:rsidRPr="00F511A5">
              <w:rPr>
                <w:lang w:eastAsia="en-US"/>
              </w:rPr>
              <w:t>Correction to MDT TC 8.1.6.1.1.1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086B8C" w14:textId="77777777" w:rsidR="005979E7" w:rsidRPr="00F511A5" w:rsidRDefault="005979E7" w:rsidP="00F17634">
            <w:pPr>
              <w:pStyle w:val="TAC"/>
              <w:rPr>
                <w:lang w:eastAsia="en-US"/>
              </w:rPr>
            </w:pPr>
            <w:r w:rsidRPr="00F511A5">
              <w:rPr>
                <w:lang w:eastAsia="en-US"/>
              </w:rPr>
              <w:t>16.9.0</w:t>
            </w:r>
          </w:p>
        </w:tc>
      </w:tr>
      <w:tr w:rsidR="005979E7" w:rsidRPr="00F511A5" w14:paraId="05FC25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C8CF0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CBBCA24"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468557" w14:textId="77777777" w:rsidR="005979E7" w:rsidRPr="00F511A5" w:rsidRDefault="005979E7" w:rsidP="00F17634">
            <w:pPr>
              <w:pStyle w:val="TAC"/>
              <w:rPr>
                <w:lang w:eastAsia="en-US"/>
              </w:rPr>
            </w:pPr>
            <w:r w:rsidRPr="00F511A5">
              <w:rPr>
                <w:lang w:eastAsia="en-US"/>
              </w:rPr>
              <w:t>R5-214764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7658A3" w14:textId="77777777" w:rsidR="005979E7" w:rsidRPr="00F511A5" w:rsidRDefault="005979E7" w:rsidP="00F17634">
            <w:pPr>
              <w:pStyle w:val="TAC"/>
              <w:rPr>
                <w:lang w:eastAsia="en-US"/>
              </w:rPr>
            </w:pPr>
            <w:r w:rsidRPr="00F511A5">
              <w:rPr>
                <w:lang w:eastAsia="en-US"/>
              </w:rPr>
              <w:t>2352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332CC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496D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F3778C" w14:textId="77777777" w:rsidR="005979E7" w:rsidRPr="00F511A5" w:rsidRDefault="005979E7" w:rsidP="00F17634">
            <w:pPr>
              <w:pStyle w:val="TAL"/>
              <w:rPr>
                <w:lang w:eastAsia="en-US"/>
              </w:rPr>
            </w:pPr>
            <w:r w:rsidRPr="00F511A5">
              <w:rPr>
                <w:lang w:eastAsia="en-US"/>
              </w:rPr>
              <w:t>Correction to NR TC 7.1.1.7.1.1-sCellDeactivationTimer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3DF567" w14:textId="77777777" w:rsidR="005979E7" w:rsidRPr="00F511A5" w:rsidRDefault="005979E7" w:rsidP="00F17634">
            <w:pPr>
              <w:pStyle w:val="TAC"/>
              <w:rPr>
                <w:lang w:eastAsia="en-US"/>
              </w:rPr>
            </w:pPr>
            <w:r w:rsidRPr="00F511A5">
              <w:rPr>
                <w:lang w:eastAsia="en-US"/>
              </w:rPr>
              <w:t>16.9.0</w:t>
            </w:r>
          </w:p>
        </w:tc>
      </w:tr>
      <w:tr w:rsidR="005979E7" w:rsidRPr="00F511A5" w14:paraId="0783525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27D7C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8E6AE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A8DA50" w14:textId="77777777" w:rsidR="005979E7" w:rsidRPr="00F511A5" w:rsidRDefault="005979E7" w:rsidP="00F17634">
            <w:pPr>
              <w:pStyle w:val="TAC"/>
              <w:rPr>
                <w:lang w:eastAsia="en-US"/>
              </w:rPr>
            </w:pPr>
            <w:r w:rsidRPr="00F511A5">
              <w:rPr>
                <w:lang w:eastAsia="en-US"/>
              </w:rPr>
              <w:t>R5-214767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CC358F" w14:textId="77777777" w:rsidR="005979E7" w:rsidRPr="00F511A5" w:rsidRDefault="005979E7" w:rsidP="00F17634">
            <w:pPr>
              <w:pStyle w:val="TAC"/>
              <w:rPr>
                <w:lang w:eastAsia="en-US"/>
              </w:rPr>
            </w:pPr>
            <w:r w:rsidRPr="00F511A5">
              <w:rPr>
                <w:lang w:eastAsia="en-US"/>
              </w:rPr>
              <w:t>2355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2F8A9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E47BF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7402D9" w14:textId="77777777" w:rsidR="005979E7" w:rsidRPr="00F511A5" w:rsidRDefault="005979E7" w:rsidP="00F17634">
            <w:pPr>
              <w:pStyle w:val="TAL"/>
              <w:rPr>
                <w:lang w:eastAsia="en-US"/>
              </w:rPr>
            </w:pPr>
            <w:r w:rsidRPr="00F511A5">
              <w:rPr>
                <w:lang w:eastAsia="en-US"/>
              </w:rPr>
              <w:t>Correction to NR TC 8.1.1.3.7-Deprioritisation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9E3C7D" w14:textId="77777777" w:rsidR="005979E7" w:rsidRPr="00F511A5" w:rsidRDefault="005979E7" w:rsidP="00F17634">
            <w:pPr>
              <w:pStyle w:val="TAC"/>
              <w:rPr>
                <w:lang w:eastAsia="en-US"/>
              </w:rPr>
            </w:pPr>
            <w:r w:rsidRPr="00F511A5">
              <w:rPr>
                <w:lang w:eastAsia="en-US"/>
              </w:rPr>
              <w:t>16.9.0</w:t>
            </w:r>
          </w:p>
        </w:tc>
      </w:tr>
      <w:tr w:rsidR="005979E7" w:rsidRPr="00F511A5" w14:paraId="58E9BE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FA9FA8"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CBD7E2"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25C980" w14:textId="77777777" w:rsidR="005979E7" w:rsidRPr="00F511A5" w:rsidRDefault="005979E7" w:rsidP="00F17634">
            <w:pPr>
              <w:pStyle w:val="TAC"/>
              <w:rPr>
                <w:lang w:eastAsia="en-US"/>
              </w:rPr>
            </w:pPr>
            <w:r w:rsidRPr="00F511A5">
              <w:rPr>
                <w:lang w:eastAsia="en-US"/>
              </w:rPr>
              <w:t>R5-214769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B00985" w14:textId="77777777" w:rsidR="005979E7" w:rsidRPr="00F511A5" w:rsidRDefault="005979E7" w:rsidP="00F17634">
            <w:pPr>
              <w:pStyle w:val="TAC"/>
              <w:rPr>
                <w:lang w:eastAsia="en-US"/>
              </w:rPr>
            </w:pPr>
            <w:r w:rsidRPr="00F511A5">
              <w:rPr>
                <w:lang w:eastAsia="en-US"/>
              </w:rPr>
              <w:t>2357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69FAD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CA28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8A7BF6" w14:textId="77777777" w:rsidR="005979E7" w:rsidRPr="00F511A5" w:rsidRDefault="005979E7" w:rsidP="00F17634">
            <w:pPr>
              <w:pStyle w:val="TAL"/>
              <w:rPr>
                <w:lang w:eastAsia="en-US"/>
              </w:rPr>
            </w:pPr>
            <w:r w:rsidRPr="00F511A5">
              <w:rPr>
                <w:lang w:eastAsia="en-US"/>
              </w:rPr>
              <w:t>Correction to NR TC 8.1.5.8.1-Latency check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C24BFC" w14:textId="77777777" w:rsidR="005979E7" w:rsidRPr="00F511A5" w:rsidRDefault="005979E7" w:rsidP="00F17634">
            <w:pPr>
              <w:pStyle w:val="TAC"/>
              <w:rPr>
                <w:lang w:eastAsia="en-US"/>
              </w:rPr>
            </w:pPr>
            <w:r w:rsidRPr="00F511A5">
              <w:rPr>
                <w:lang w:eastAsia="en-US"/>
              </w:rPr>
              <w:t>16.9.0</w:t>
            </w:r>
          </w:p>
        </w:tc>
      </w:tr>
      <w:tr w:rsidR="005979E7" w:rsidRPr="00F511A5" w14:paraId="4DAAB54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3227C2"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2BFBA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629FD1" w14:textId="77777777" w:rsidR="005979E7" w:rsidRPr="00F511A5" w:rsidRDefault="005979E7" w:rsidP="00F17634">
            <w:pPr>
              <w:pStyle w:val="TAC"/>
              <w:rPr>
                <w:lang w:eastAsia="en-US"/>
              </w:rPr>
            </w:pPr>
            <w:r w:rsidRPr="00F511A5">
              <w:rPr>
                <w:lang w:eastAsia="en-US"/>
              </w:rPr>
              <w:t>R5-214783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9A06D1" w14:textId="77777777" w:rsidR="005979E7" w:rsidRPr="00F511A5" w:rsidRDefault="005979E7" w:rsidP="00F17634">
            <w:pPr>
              <w:pStyle w:val="TAC"/>
              <w:rPr>
                <w:lang w:eastAsia="en-US"/>
              </w:rPr>
            </w:pPr>
            <w:r w:rsidRPr="00F511A5">
              <w:rPr>
                <w:lang w:eastAsia="en-US"/>
              </w:rPr>
              <w:t>2369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045D5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7E7FA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F49684" w14:textId="77777777" w:rsidR="005979E7" w:rsidRPr="00F511A5" w:rsidRDefault="005979E7" w:rsidP="00F17634">
            <w:pPr>
              <w:pStyle w:val="TAL"/>
              <w:rPr>
                <w:lang w:eastAsia="en-US"/>
              </w:rPr>
            </w:pPr>
            <w:r w:rsidRPr="00F511A5">
              <w:rPr>
                <w:lang w:eastAsia="en-US"/>
              </w:rPr>
              <w:t>Correction to NR TC 11.3.9-UAC for Operator Defined Access Category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3F263C" w14:textId="77777777" w:rsidR="005979E7" w:rsidRPr="00F511A5" w:rsidRDefault="005979E7" w:rsidP="00F17634">
            <w:pPr>
              <w:pStyle w:val="TAC"/>
              <w:rPr>
                <w:lang w:eastAsia="en-US"/>
              </w:rPr>
            </w:pPr>
            <w:r w:rsidRPr="00F511A5">
              <w:rPr>
                <w:lang w:eastAsia="en-US"/>
              </w:rPr>
              <w:t>16.9.0</w:t>
            </w:r>
          </w:p>
        </w:tc>
      </w:tr>
      <w:tr w:rsidR="005979E7" w:rsidRPr="00F511A5" w14:paraId="567CECA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F9F4D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336401"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904A2A" w14:textId="77777777" w:rsidR="005979E7" w:rsidRPr="00F511A5" w:rsidRDefault="005979E7" w:rsidP="00F17634">
            <w:pPr>
              <w:pStyle w:val="TAC"/>
              <w:rPr>
                <w:lang w:eastAsia="en-US"/>
              </w:rPr>
            </w:pPr>
            <w:r w:rsidRPr="00F511A5">
              <w:rPr>
                <w:lang w:eastAsia="en-US"/>
              </w:rPr>
              <w:t>R5-214829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79F1E4" w14:textId="77777777" w:rsidR="005979E7" w:rsidRPr="00F511A5" w:rsidRDefault="005979E7" w:rsidP="00F17634">
            <w:pPr>
              <w:pStyle w:val="TAC"/>
              <w:rPr>
                <w:lang w:eastAsia="en-US"/>
              </w:rPr>
            </w:pPr>
            <w:r w:rsidRPr="00F511A5">
              <w:rPr>
                <w:lang w:eastAsia="en-US"/>
              </w:rPr>
              <w:t>2386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41A05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B185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593DB5" w14:textId="77777777" w:rsidR="005979E7" w:rsidRPr="00F511A5" w:rsidRDefault="005979E7" w:rsidP="00F17634">
            <w:pPr>
              <w:pStyle w:val="TAL"/>
              <w:rPr>
                <w:lang w:eastAsia="en-US"/>
              </w:rPr>
            </w:pPr>
            <w:r w:rsidRPr="00F511A5">
              <w:rPr>
                <w:lang w:eastAsia="en-US"/>
              </w:rPr>
              <w:t>Addition of MDT NR TC 8.1.6.3.4.2-Inter System_CEF_wlan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A113AE" w14:textId="77777777" w:rsidR="005979E7" w:rsidRPr="00F511A5" w:rsidRDefault="005979E7" w:rsidP="00F17634">
            <w:pPr>
              <w:pStyle w:val="TAC"/>
              <w:rPr>
                <w:lang w:eastAsia="en-US"/>
              </w:rPr>
            </w:pPr>
            <w:r w:rsidRPr="00F511A5">
              <w:rPr>
                <w:lang w:eastAsia="en-US"/>
              </w:rPr>
              <w:t>16.9.0</w:t>
            </w:r>
          </w:p>
        </w:tc>
      </w:tr>
      <w:tr w:rsidR="005979E7" w:rsidRPr="00F511A5" w14:paraId="1C4378C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8E9E0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52301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0BB441" w14:textId="77777777" w:rsidR="005979E7" w:rsidRPr="00F511A5" w:rsidRDefault="005979E7" w:rsidP="00F17634">
            <w:pPr>
              <w:pStyle w:val="TAC"/>
              <w:rPr>
                <w:lang w:eastAsia="en-US"/>
              </w:rPr>
            </w:pPr>
            <w:r w:rsidRPr="00F511A5">
              <w:rPr>
                <w:lang w:eastAsia="en-US"/>
              </w:rPr>
              <w:t>R5-214830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0EE98C" w14:textId="77777777" w:rsidR="005979E7" w:rsidRPr="00F511A5" w:rsidRDefault="005979E7" w:rsidP="00F17634">
            <w:pPr>
              <w:pStyle w:val="TAC"/>
              <w:rPr>
                <w:lang w:eastAsia="en-US"/>
              </w:rPr>
            </w:pPr>
            <w:r w:rsidRPr="00F511A5">
              <w:rPr>
                <w:lang w:eastAsia="en-US"/>
              </w:rPr>
              <w:t>2387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2261B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0BC3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47E468" w14:textId="77777777" w:rsidR="005979E7" w:rsidRPr="00F511A5" w:rsidRDefault="005979E7" w:rsidP="00F17634">
            <w:pPr>
              <w:pStyle w:val="TAL"/>
              <w:rPr>
                <w:lang w:eastAsia="en-US"/>
              </w:rPr>
            </w:pPr>
            <w:r w:rsidRPr="00F511A5">
              <w:rPr>
                <w:lang w:eastAsia="en-US"/>
              </w:rPr>
              <w:t>Addition of MDT NR TC 8.1.6.3.4.3-Inter System_CEF_sensor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123335" w14:textId="77777777" w:rsidR="005979E7" w:rsidRPr="00F511A5" w:rsidRDefault="005979E7" w:rsidP="00F17634">
            <w:pPr>
              <w:pStyle w:val="TAC"/>
              <w:rPr>
                <w:lang w:eastAsia="en-US"/>
              </w:rPr>
            </w:pPr>
            <w:r w:rsidRPr="00F511A5">
              <w:rPr>
                <w:lang w:eastAsia="en-US"/>
              </w:rPr>
              <w:t>16.9.0</w:t>
            </w:r>
          </w:p>
        </w:tc>
      </w:tr>
      <w:tr w:rsidR="005979E7" w:rsidRPr="00F511A5" w14:paraId="4428B58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37C71B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24092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80A896" w14:textId="77777777" w:rsidR="005979E7" w:rsidRPr="00F511A5" w:rsidRDefault="005979E7" w:rsidP="00F17634">
            <w:pPr>
              <w:pStyle w:val="TAC"/>
              <w:rPr>
                <w:lang w:eastAsia="en-US"/>
              </w:rPr>
            </w:pPr>
            <w:r w:rsidRPr="00F511A5">
              <w:rPr>
                <w:lang w:eastAsia="en-US"/>
              </w:rPr>
              <w:t>R5-214872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D066E6" w14:textId="77777777" w:rsidR="005979E7" w:rsidRPr="00F511A5" w:rsidRDefault="005979E7" w:rsidP="00F17634">
            <w:pPr>
              <w:pStyle w:val="TAC"/>
              <w:rPr>
                <w:lang w:eastAsia="en-US"/>
              </w:rPr>
            </w:pPr>
            <w:r w:rsidRPr="00F511A5">
              <w:rPr>
                <w:lang w:eastAsia="en-US"/>
              </w:rPr>
              <w:t>2400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08485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CB1F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789DDA" w14:textId="77777777" w:rsidR="005979E7" w:rsidRPr="00F511A5" w:rsidRDefault="005979E7" w:rsidP="00F17634">
            <w:pPr>
              <w:pStyle w:val="TAL"/>
              <w:rPr>
                <w:lang w:eastAsia="en-US"/>
              </w:rPr>
            </w:pPr>
            <w:r w:rsidRPr="00F511A5">
              <w:rPr>
                <w:lang w:eastAsia="en-US"/>
              </w:rPr>
              <w:t>Addition of new NR 2-step RACH test case 7.1.1.1.10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4C821F" w14:textId="77777777" w:rsidR="005979E7" w:rsidRPr="00F511A5" w:rsidRDefault="005979E7" w:rsidP="00F17634">
            <w:pPr>
              <w:pStyle w:val="TAC"/>
              <w:rPr>
                <w:lang w:eastAsia="en-US"/>
              </w:rPr>
            </w:pPr>
            <w:r w:rsidRPr="00F511A5">
              <w:rPr>
                <w:lang w:eastAsia="en-US"/>
              </w:rPr>
              <w:t>16.9.0</w:t>
            </w:r>
          </w:p>
        </w:tc>
      </w:tr>
      <w:tr w:rsidR="005979E7" w:rsidRPr="00F511A5" w14:paraId="7C4FCF8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C7F25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A8398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B41F61" w14:textId="77777777" w:rsidR="005979E7" w:rsidRPr="00F511A5" w:rsidRDefault="005979E7" w:rsidP="00F17634">
            <w:pPr>
              <w:pStyle w:val="TAC"/>
              <w:rPr>
                <w:lang w:eastAsia="en-US"/>
              </w:rPr>
            </w:pPr>
            <w:r w:rsidRPr="00F511A5">
              <w:rPr>
                <w:lang w:eastAsia="en-US"/>
              </w:rPr>
              <w:t>R5-214890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248137" w14:textId="77777777" w:rsidR="005979E7" w:rsidRPr="00F511A5" w:rsidRDefault="005979E7" w:rsidP="00F17634">
            <w:pPr>
              <w:pStyle w:val="TAC"/>
              <w:rPr>
                <w:lang w:eastAsia="en-US"/>
              </w:rPr>
            </w:pPr>
            <w:r w:rsidRPr="00F511A5">
              <w:rPr>
                <w:lang w:eastAsia="en-US"/>
              </w:rPr>
              <w:t>2401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7DDE9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D0345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75F63B" w14:textId="77777777" w:rsidR="005979E7" w:rsidRPr="00F511A5" w:rsidRDefault="005979E7" w:rsidP="00F17634">
            <w:pPr>
              <w:pStyle w:val="TAL"/>
              <w:rPr>
                <w:lang w:eastAsia="en-US"/>
              </w:rPr>
            </w:pPr>
            <w:r w:rsidRPr="00F511A5">
              <w:rPr>
                <w:lang w:eastAsia="en-US"/>
              </w:rPr>
              <w:t>Void NR5G RRC TC 8.1.3.1.22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74077C" w14:textId="77777777" w:rsidR="005979E7" w:rsidRPr="00F511A5" w:rsidRDefault="005979E7" w:rsidP="00F17634">
            <w:pPr>
              <w:pStyle w:val="TAC"/>
              <w:rPr>
                <w:lang w:eastAsia="en-US"/>
              </w:rPr>
            </w:pPr>
            <w:r w:rsidRPr="00F511A5">
              <w:rPr>
                <w:lang w:eastAsia="en-US"/>
              </w:rPr>
              <w:t>16.9.0</w:t>
            </w:r>
          </w:p>
        </w:tc>
      </w:tr>
      <w:tr w:rsidR="005979E7" w:rsidRPr="00F511A5" w14:paraId="368084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DA3435"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A11A2F4"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A55258" w14:textId="77777777" w:rsidR="005979E7" w:rsidRPr="00F511A5" w:rsidRDefault="005979E7" w:rsidP="00F17634">
            <w:pPr>
              <w:pStyle w:val="TAC"/>
              <w:rPr>
                <w:lang w:eastAsia="en-US"/>
              </w:rPr>
            </w:pPr>
            <w:r w:rsidRPr="00F511A5">
              <w:rPr>
                <w:lang w:eastAsia="en-US"/>
              </w:rPr>
              <w:t>R5-214894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54BC6F" w14:textId="77777777" w:rsidR="005979E7" w:rsidRPr="00F511A5" w:rsidRDefault="005979E7" w:rsidP="00F17634">
            <w:pPr>
              <w:pStyle w:val="TAC"/>
              <w:rPr>
                <w:lang w:eastAsia="en-US"/>
              </w:rPr>
            </w:pPr>
            <w:r w:rsidRPr="00F511A5">
              <w:rPr>
                <w:lang w:eastAsia="en-US"/>
              </w:rPr>
              <w:t>2402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CDA63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6E9F8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EA5762" w14:textId="77777777" w:rsidR="005979E7" w:rsidRPr="00F511A5" w:rsidRDefault="005979E7" w:rsidP="00F17634">
            <w:pPr>
              <w:pStyle w:val="TAL"/>
              <w:rPr>
                <w:lang w:eastAsia="en-US"/>
              </w:rPr>
            </w:pPr>
            <w:r w:rsidRPr="00F511A5">
              <w:rPr>
                <w:lang w:eastAsia="en-US"/>
              </w:rPr>
              <w:t>Editorial Updates to NR5G NPN TC 6.5.1.1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270892" w14:textId="77777777" w:rsidR="005979E7" w:rsidRPr="00F511A5" w:rsidRDefault="005979E7" w:rsidP="00F17634">
            <w:pPr>
              <w:pStyle w:val="TAC"/>
              <w:rPr>
                <w:lang w:eastAsia="en-US"/>
              </w:rPr>
            </w:pPr>
            <w:r w:rsidRPr="00F511A5">
              <w:rPr>
                <w:lang w:eastAsia="en-US"/>
              </w:rPr>
              <w:t>16.9.0</w:t>
            </w:r>
          </w:p>
        </w:tc>
      </w:tr>
      <w:tr w:rsidR="005979E7" w:rsidRPr="00F511A5" w14:paraId="41C329E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74B74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A7AE61"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D990B0" w14:textId="77777777" w:rsidR="005979E7" w:rsidRPr="00F511A5" w:rsidRDefault="005979E7" w:rsidP="00F17634">
            <w:pPr>
              <w:pStyle w:val="TAC"/>
              <w:rPr>
                <w:lang w:eastAsia="en-US"/>
              </w:rPr>
            </w:pPr>
            <w:r w:rsidRPr="00F511A5">
              <w:rPr>
                <w:lang w:eastAsia="en-US"/>
              </w:rPr>
              <w:t>R5-214895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90746C" w14:textId="77777777" w:rsidR="005979E7" w:rsidRPr="00F511A5" w:rsidRDefault="005979E7" w:rsidP="00F17634">
            <w:pPr>
              <w:pStyle w:val="TAC"/>
              <w:rPr>
                <w:lang w:eastAsia="en-US"/>
              </w:rPr>
            </w:pPr>
            <w:r w:rsidRPr="00F511A5">
              <w:rPr>
                <w:lang w:eastAsia="en-US"/>
              </w:rPr>
              <w:t>2403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CF2DD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1DC24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B31AB2" w14:textId="77777777" w:rsidR="005979E7" w:rsidRPr="00F511A5" w:rsidRDefault="005979E7" w:rsidP="00F17634">
            <w:pPr>
              <w:pStyle w:val="TAL"/>
              <w:rPr>
                <w:lang w:eastAsia="en-US"/>
              </w:rPr>
            </w:pPr>
            <w:r w:rsidRPr="00F511A5">
              <w:rPr>
                <w:lang w:eastAsia="en-US"/>
              </w:rPr>
              <w:t>Updates to NR5G NPN TC 6.5.1.2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1416FF" w14:textId="77777777" w:rsidR="005979E7" w:rsidRPr="00F511A5" w:rsidRDefault="005979E7" w:rsidP="00F17634">
            <w:pPr>
              <w:pStyle w:val="TAC"/>
              <w:rPr>
                <w:lang w:eastAsia="en-US"/>
              </w:rPr>
            </w:pPr>
            <w:r w:rsidRPr="00F511A5">
              <w:rPr>
                <w:lang w:eastAsia="en-US"/>
              </w:rPr>
              <w:t>16.9.0</w:t>
            </w:r>
          </w:p>
        </w:tc>
      </w:tr>
      <w:tr w:rsidR="005979E7" w:rsidRPr="00F511A5" w14:paraId="1C4E12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2B40B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5F4084"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3AE816" w14:textId="77777777" w:rsidR="005979E7" w:rsidRPr="00F511A5" w:rsidRDefault="005979E7" w:rsidP="00F17634">
            <w:pPr>
              <w:pStyle w:val="TAC"/>
              <w:rPr>
                <w:lang w:eastAsia="en-US"/>
              </w:rPr>
            </w:pPr>
            <w:r w:rsidRPr="00F511A5">
              <w:rPr>
                <w:lang w:eastAsia="en-US"/>
              </w:rPr>
              <w:t>R5-214899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E66F8E" w14:textId="77777777" w:rsidR="005979E7" w:rsidRPr="00F511A5" w:rsidRDefault="005979E7" w:rsidP="00F17634">
            <w:pPr>
              <w:pStyle w:val="TAC"/>
              <w:rPr>
                <w:lang w:eastAsia="en-US"/>
              </w:rPr>
            </w:pPr>
            <w:r w:rsidRPr="00F511A5">
              <w:rPr>
                <w:lang w:eastAsia="en-US"/>
              </w:rPr>
              <w:t>2407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52731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158D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E5FD6E" w14:textId="77777777" w:rsidR="005979E7" w:rsidRPr="00F511A5" w:rsidRDefault="005979E7" w:rsidP="00F17634">
            <w:pPr>
              <w:pStyle w:val="TAL"/>
              <w:rPr>
                <w:lang w:eastAsia="en-US"/>
              </w:rPr>
            </w:pPr>
            <w:r w:rsidRPr="00F511A5">
              <w:rPr>
                <w:lang w:eastAsia="en-US"/>
              </w:rPr>
              <w:t>Addition of NR-DC TC 8.2.3.11.3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380614" w14:textId="77777777" w:rsidR="005979E7" w:rsidRPr="00F511A5" w:rsidRDefault="005979E7" w:rsidP="00F17634">
            <w:pPr>
              <w:pStyle w:val="TAC"/>
              <w:rPr>
                <w:lang w:eastAsia="en-US"/>
              </w:rPr>
            </w:pPr>
            <w:r w:rsidRPr="00F511A5">
              <w:rPr>
                <w:lang w:eastAsia="en-US"/>
              </w:rPr>
              <w:t>16.9.0</w:t>
            </w:r>
          </w:p>
        </w:tc>
      </w:tr>
      <w:tr w:rsidR="005979E7" w:rsidRPr="00F511A5" w14:paraId="1AC4868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172C9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16EC6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783151" w14:textId="77777777" w:rsidR="005979E7" w:rsidRPr="00F511A5" w:rsidRDefault="005979E7" w:rsidP="00F17634">
            <w:pPr>
              <w:pStyle w:val="TAC"/>
              <w:rPr>
                <w:lang w:eastAsia="en-US"/>
              </w:rPr>
            </w:pPr>
            <w:r w:rsidRPr="00F511A5">
              <w:rPr>
                <w:lang w:eastAsia="en-US"/>
              </w:rPr>
              <w:t>R5-214946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608BA9B" w14:textId="77777777" w:rsidR="005979E7" w:rsidRPr="00F511A5" w:rsidRDefault="005979E7" w:rsidP="00F17634">
            <w:pPr>
              <w:pStyle w:val="TAC"/>
              <w:rPr>
                <w:lang w:eastAsia="en-US"/>
              </w:rPr>
            </w:pPr>
            <w:r w:rsidRPr="00F511A5">
              <w:rPr>
                <w:lang w:eastAsia="en-US"/>
              </w:rPr>
              <w:t>2414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EB9F6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4F1D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1CD48E" w14:textId="77777777" w:rsidR="005979E7" w:rsidRPr="00F511A5" w:rsidRDefault="005979E7" w:rsidP="00F17634">
            <w:pPr>
              <w:pStyle w:val="TAL"/>
              <w:rPr>
                <w:lang w:eastAsia="en-US"/>
              </w:rPr>
            </w:pPr>
            <w:r w:rsidRPr="00F511A5">
              <w:rPr>
                <w:lang w:eastAsia="en-US"/>
              </w:rPr>
              <w:t>Addition of new NR 2-step RACH test case 7.1.1.1.9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12F818" w14:textId="77777777" w:rsidR="005979E7" w:rsidRPr="00F511A5" w:rsidRDefault="005979E7" w:rsidP="00F17634">
            <w:pPr>
              <w:pStyle w:val="TAC"/>
              <w:rPr>
                <w:lang w:eastAsia="en-US"/>
              </w:rPr>
            </w:pPr>
            <w:r w:rsidRPr="00F511A5">
              <w:rPr>
                <w:lang w:eastAsia="en-US"/>
              </w:rPr>
              <w:t>16.9.0</w:t>
            </w:r>
          </w:p>
        </w:tc>
      </w:tr>
      <w:tr w:rsidR="005979E7" w:rsidRPr="00F511A5" w14:paraId="6514F0D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69289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47940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E07BD73" w14:textId="77777777" w:rsidR="005979E7" w:rsidRPr="00F511A5" w:rsidRDefault="005979E7" w:rsidP="00F17634">
            <w:pPr>
              <w:pStyle w:val="TAC"/>
              <w:rPr>
                <w:lang w:eastAsia="en-US"/>
              </w:rPr>
            </w:pPr>
            <w:r w:rsidRPr="00F511A5">
              <w:rPr>
                <w:lang w:eastAsia="en-US"/>
              </w:rPr>
              <w:t>R5-215149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FB96E8" w14:textId="77777777" w:rsidR="005979E7" w:rsidRPr="00F511A5" w:rsidRDefault="005979E7" w:rsidP="00F17634">
            <w:pPr>
              <w:pStyle w:val="TAC"/>
              <w:rPr>
                <w:lang w:eastAsia="en-US"/>
              </w:rPr>
            </w:pPr>
            <w:r w:rsidRPr="00F511A5">
              <w:rPr>
                <w:lang w:eastAsia="en-US"/>
              </w:rPr>
              <w:t>2427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D9099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52A2E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3F5939" w14:textId="77777777" w:rsidR="005979E7" w:rsidRPr="00F511A5" w:rsidRDefault="005979E7" w:rsidP="00F17634">
            <w:pPr>
              <w:pStyle w:val="TAL"/>
              <w:rPr>
                <w:lang w:eastAsia="en-US"/>
              </w:rPr>
            </w:pPr>
            <w:r w:rsidRPr="00F511A5">
              <w:rPr>
                <w:lang w:eastAsia="en-US"/>
              </w:rPr>
              <w:t>Update to title of test case 8.1.3.1.23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A4E9E1F" w14:textId="77777777" w:rsidR="005979E7" w:rsidRPr="00F511A5" w:rsidRDefault="005979E7" w:rsidP="00F17634">
            <w:pPr>
              <w:pStyle w:val="TAC"/>
              <w:rPr>
                <w:lang w:eastAsia="en-US"/>
              </w:rPr>
            </w:pPr>
            <w:r w:rsidRPr="00F511A5">
              <w:rPr>
                <w:lang w:eastAsia="en-US"/>
              </w:rPr>
              <w:t>16.9.0</w:t>
            </w:r>
          </w:p>
        </w:tc>
      </w:tr>
      <w:tr w:rsidR="005979E7" w:rsidRPr="00F511A5" w14:paraId="5AED89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6933C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1F5912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CD3518" w14:textId="77777777" w:rsidR="005979E7" w:rsidRPr="00F511A5" w:rsidRDefault="005979E7" w:rsidP="00F17634">
            <w:pPr>
              <w:pStyle w:val="TAC"/>
              <w:rPr>
                <w:lang w:eastAsia="en-US"/>
              </w:rPr>
            </w:pPr>
            <w:r w:rsidRPr="00F511A5">
              <w:rPr>
                <w:lang w:eastAsia="en-US"/>
              </w:rPr>
              <w:t>R5-215171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7AA399" w14:textId="77777777" w:rsidR="005979E7" w:rsidRPr="00F511A5" w:rsidRDefault="005979E7" w:rsidP="00F17634">
            <w:pPr>
              <w:pStyle w:val="TAC"/>
              <w:rPr>
                <w:lang w:eastAsia="en-US"/>
              </w:rPr>
            </w:pPr>
            <w:r w:rsidRPr="00F511A5">
              <w:rPr>
                <w:lang w:eastAsia="en-US"/>
              </w:rPr>
              <w:t>2431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E3022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D700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38BA34" w14:textId="77777777" w:rsidR="005979E7" w:rsidRPr="00F511A5" w:rsidRDefault="005979E7" w:rsidP="00F17634">
            <w:pPr>
              <w:pStyle w:val="TAL"/>
              <w:rPr>
                <w:lang w:eastAsia="en-US"/>
              </w:rPr>
            </w:pPr>
            <w:r w:rsidRPr="00F511A5">
              <w:rPr>
                <w:lang w:eastAsia="en-US"/>
              </w:rPr>
              <w:t>Correction to NR MAC test case 7.1.1.9.1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4C3DD8" w14:textId="77777777" w:rsidR="005979E7" w:rsidRPr="00F511A5" w:rsidRDefault="005979E7" w:rsidP="00F17634">
            <w:pPr>
              <w:pStyle w:val="TAC"/>
              <w:rPr>
                <w:lang w:eastAsia="en-US"/>
              </w:rPr>
            </w:pPr>
            <w:r w:rsidRPr="00F511A5">
              <w:rPr>
                <w:lang w:eastAsia="en-US"/>
              </w:rPr>
              <w:t>16.9.0</w:t>
            </w:r>
          </w:p>
        </w:tc>
      </w:tr>
      <w:tr w:rsidR="005979E7" w:rsidRPr="00F511A5" w14:paraId="2E987C3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B9E062"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E2086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689050" w14:textId="77777777" w:rsidR="005979E7" w:rsidRPr="00F511A5" w:rsidRDefault="005979E7" w:rsidP="00F17634">
            <w:pPr>
              <w:pStyle w:val="TAC"/>
              <w:rPr>
                <w:lang w:eastAsia="en-US"/>
              </w:rPr>
            </w:pPr>
            <w:r w:rsidRPr="00F511A5">
              <w:rPr>
                <w:lang w:eastAsia="en-US"/>
              </w:rPr>
              <w:t>R5-215356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751870" w14:textId="77777777" w:rsidR="005979E7" w:rsidRPr="00F511A5" w:rsidRDefault="005979E7" w:rsidP="00F17634">
            <w:pPr>
              <w:pStyle w:val="TAC"/>
              <w:rPr>
                <w:lang w:eastAsia="en-US"/>
              </w:rPr>
            </w:pPr>
            <w:r w:rsidRPr="00F511A5">
              <w:rPr>
                <w:lang w:eastAsia="en-US"/>
              </w:rPr>
              <w:t>2437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37768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CBCE6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BADED9" w14:textId="77777777" w:rsidR="005979E7" w:rsidRPr="00F511A5" w:rsidRDefault="005979E7" w:rsidP="00F17634">
            <w:pPr>
              <w:pStyle w:val="TAL"/>
              <w:rPr>
                <w:lang w:eastAsia="en-US"/>
              </w:rPr>
            </w:pPr>
            <w:r w:rsidRPr="00F511A5">
              <w:rPr>
                <w:lang w:eastAsia="en-US"/>
              </w:rPr>
              <w:t>Correction to 8.1.4.1.5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040DF6" w14:textId="77777777" w:rsidR="005979E7" w:rsidRPr="00F511A5" w:rsidRDefault="005979E7" w:rsidP="00F17634">
            <w:pPr>
              <w:pStyle w:val="TAC"/>
              <w:rPr>
                <w:lang w:eastAsia="en-US"/>
              </w:rPr>
            </w:pPr>
            <w:r w:rsidRPr="00F511A5">
              <w:rPr>
                <w:lang w:eastAsia="en-US"/>
              </w:rPr>
              <w:t>16.9.0</w:t>
            </w:r>
          </w:p>
        </w:tc>
      </w:tr>
      <w:tr w:rsidR="005979E7" w:rsidRPr="00F511A5" w14:paraId="0FD9CC8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E15E3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E8F5FF"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31F514" w14:textId="77777777" w:rsidR="005979E7" w:rsidRPr="00F511A5" w:rsidRDefault="005979E7" w:rsidP="00F17634">
            <w:pPr>
              <w:pStyle w:val="TAC"/>
              <w:rPr>
                <w:lang w:eastAsia="en-US"/>
              </w:rPr>
            </w:pPr>
            <w:r w:rsidRPr="00F511A5">
              <w:rPr>
                <w:lang w:eastAsia="en-US"/>
              </w:rPr>
              <w:t>R5-215404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93D802" w14:textId="77777777" w:rsidR="005979E7" w:rsidRPr="00F511A5" w:rsidRDefault="005979E7" w:rsidP="00F17634">
            <w:pPr>
              <w:pStyle w:val="TAC"/>
              <w:rPr>
                <w:lang w:eastAsia="en-US"/>
              </w:rPr>
            </w:pPr>
            <w:r w:rsidRPr="00F511A5">
              <w:rPr>
                <w:lang w:eastAsia="en-US"/>
              </w:rPr>
              <w:t>2439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D2931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62262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5DD087" w14:textId="77777777" w:rsidR="005979E7" w:rsidRPr="00F511A5" w:rsidRDefault="005979E7" w:rsidP="00F17634">
            <w:pPr>
              <w:pStyle w:val="TAL"/>
              <w:rPr>
                <w:lang w:eastAsia="en-US"/>
              </w:rPr>
            </w:pPr>
            <w:r w:rsidRPr="00F511A5">
              <w:rPr>
                <w:lang w:eastAsia="en-US"/>
              </w:rPr>
              <w:t>Correction to 5GMM TC 9.1.5.1.1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158D49" w14:textId="77777777" w:rsidR="005979E7" w:rsidRPr="00F511A5" w:rsidRDefault="005979E7" w:rsidP="00F17634">
            <w:pPr>
              <w:pStyle w:val="TAC"/>
              <w:rPr>
                <w:lang w:eastAsia="en-US"/>
              </w:rPr>
            </w:pPr>
            <w:r w:rsidRPr="00F511A5">
              <w:rPr>
                <w:lang w:eastAsia="en-US"/>
              </w:rPr>
              <w:t>16.9.0</w:t>
            </w:r>
          </w:p>
        </w:tc>
      </w:tr>
      <w:tr w:rsidR="005979E7" w:rsidRPr="00F511A5" w14:paraId="7ED72B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8790C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C96B26"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205045" w14:textId="77777777" w:rsidR="005979E7" w:rsidRPr="00F511A5" w:rsidRDefault="005979E7" w:rsidP="00F17634">
            <w:pPr>
              <w:pStyle w:val="TAC"/>
              <w:rPr>
                <w:lang w:eastAsia="en-US"/>
              </w:rPr>
            </w:pPr>
            <w:r w:rsidRPr="00F511A5">
              <w:rPr>
                <w:lang w:eastAsia="en-US"/>
              </w:rPr>
              <w:t>R5-215407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B43B23" w14:textId="77777777" w:rsidR="005979E7" w:rsidRPr="00F511A5" w:rsidRDefault="005979E7" w:rsidP="00F17634">
            <w:pPr>
              <w:pStyle w:val="TAC"/>
              <w:rPr>
                <w:lang w:eastAsia="en-US"/>
              </w:rPr>
            </w:pPr>
            <w:r w:rsidRPr="00F511A5">
              <w:rPr>
                <w:lang w:eastAsia="en-US"/>
              </w:rPr>
              <w:t>2440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4D7FE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30F1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ABA086" w14:textId="77777777" w:rsidR="005979E7" w:rsidRPr="00F511A5" w:rsidRDefault="005979E7" w:rsidP="00F17634">
            <w:pPr>
              <w:pStyle w:val="TAL"/>
              <w:rPr>
                <w:lang w:eastAsia="en-US"/>
              </w:rPr>
            </w:pPr>
            <w:r w:rsidRPr="00F511A5">
              <w:rPr>
                <w:lang w:eastAsia="en-US"/>
              </w:rPr>
              <w:t>Correction to NR MAC test case 7.1.1.3.2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39DCC5" w14:textId="77777777" w:rsidR="005979E7" w:rsidRPr="00F511A5" w:rsidRDefault="005979E7" w:rsidP="00F17634">
            <w:pPr>
              <w:pStyle w:val="TAC"/>
              <w:rPr>
                <w:lang w:eastAsia="en-US"/>
              </w:rPr>
            </w:pPr>
            <w:r w:rsidRPr="00F511A5">
              <w:rPr>
                <w:lang w:eastAsia="en-US"/>
              </w:rPr>
              <w:t>16.9.0</w:t>
            </w:r>
          </w:p>
        </w:tc>
      </w:tr>
      <w:tr w:rsidR="005979E7" w:rsidRPr="00F511A5" w14:paraId="3B86C78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BA7CE7"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5665A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85EF24" w14:textId="77777777" w:rsidR="005979E7" w:rsidRPr="00F511A5" w:rsidRDefault="005979E7" w:rsidP="00F17634">
            <w:pPr>
              <w:pStyle w:val="TAC"/>
              <w:rPr>
                <w:lang w:eastAsia="en-US"/>
              </w:rPr>
            </w:pPr>
            <w:r w:rsidRPr="00F511A5">
              <w:rPr>
                <w:lang w:eastAsia="en-US"/>
              </w:rPr>
              <w:t>R5-215437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33F226" w14:textId="77777777" w:rsidR="005979E7" w:rsidRPr="00F511A5" w:rsidRDefault="005979E7" w:rsidP="00F17634">
            <w:pPr>
              <w:pStyle w:val="TAC"/>
              <w:rPr>
                <w:lang w:eastAsia="en-US"/>
              </w:rPr>
            </w:pPr>
            <w:r w:rsidRPr="00F511A5">
              <w:rPr>
                <w:lang w:eastAsia="en-US"/>
              </w:rPr>
              <w:t>2441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DD6CE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A6BBB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7D5738" w14:textId="77777777" w:rsidR="005979E7" w:rsidRPr="00F511A5" w:rsidRDefault="005979E7" w:rsidP="00F17634">
            <w:pPr>
              <w:pStyle w:val="TAL"/>
              <w:rPr>
                <w:lang w:eastAsia="en-US"/>
              </w:rPr>
            </w:pPr>
            <w:r w:rsidRPr="00F511A5">
              <w:rPr>
                <w:lang w:eastAsia="en-US"/>
              </w:rPr>
              <w:t>Update of specific message content for MAC TC 7.1.1.1.2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87DF1B" w14:textId="77777777" w:rsidR="005979E7" w:rsidRPr="00F511A5" w:rsidRDefault="005979E7" w:rsidP="00F17634">
            <w:pPr>
              <w:pStyle w:val="TAC"/>
              <w:rPr>
                <w:lang w:eastAsia="en-US"/>
              </w:rPr>
            </w:pPr>
            <w:r w:rsidRPr="00F511A5">
              <w:rPr>
                <w:lang w:eastAsia="en-US"/>
              </w:rPr>
              <w:t>16.9.0</w:t>
            </w:r>
          </w:p>
        </w:tc>
      </w:tr>
      <w:tr w:rsidR="005979E7" w:rsidRPr="00F511A5" w14:paraId="6143739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A1732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CAF18A"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A0FD38" w14:textId="77777777" w:rsidR="005979E7" w:rsidRPr="00F511A5" w:rsidRDefault="005979E7" w:rsidP="00F17634">
            <w:pPr>
              <w:pStyle w:val="TAC"/>
              <w:rPr>
                <w:lang w:eastAsia="en-US"/>
              </w:rPr>
            </w:pPr>
            <w:r w:rsidRPr="00F511A5">
              <w:rPr>
                <w:lang w:eastAsia="en-US"/>
              </w:rPr>
              <w:t>R5-215507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1F2F21" w14:textId="77777777" w:rsidR="005979E7" w:rsidRPr="00F511A5" w:rsidRDefault="005979E7" w:rsidP="00F17634">
            <w:pPr>
              <w:pStyle w:val="TAC"/>
              <w:rPr>
                <w:lang w:eastAsia="en-US"/>
              </w:rPr>
            </w:pPr>
            <w:r w:rsidRPr="00F511A5">
              <w:rPr>
                <w:lang w:eastAsia="en-US"/>
              </w:rPr>
              <w:t>2448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5FBA0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70DC3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BBED03" w14:textId="77777777" w:rsidR="005979E7" w:rsidRPr="00F511A5" w:rsidRDefault="005979E7" w:rsidP="00F17634">
            <w:pPr>
              <w:pStyle w:val="TAL"/>
              <w:rPr>
                <w:lang w:eastAsia="en-US"/>
              </w:rPr>
            </w:pPr>
            <w:r w:rsidRPr="00F511A5">
              <w:rPr>
                <w:lang w:eastAsia="en-US"/>
              </w:rPr>
              <w:t>Update to test case 6.2.1.4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80622F" w14:textId="77777777" w:rsidR="005979E7" w:rsidRPr="00F511A5" w:rsidRDefault="005979E7" w:rsidP="00F17634">
            <w:pPr>
              <w:pStyle w:val="TAC"/>
              <w:rPr>
                <w:lang w:eastAsia="en-US"/>
              </w:rPr>
            </w:pPr>
            <w:r w:rsidRPr="00F511A5">
              <w:rPr>
                <w:lang w:eastAsia="en-US"/>
              </w:rPr>
              <w:t>16.9.0</w:t>
            </w:r>
          </w:p>
        </w:tc>
      </w:tr>
      <w:tr w:rsidR="005979E7" w:rsidRPr="00F511A5" w14:paraId="4C8021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B69C3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F937F1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8037B5" w14:textId="77777777" w:rsidR="005979E7" w:rsidRPr="00F511A5" w:rsidRDefault="005979E7" w:rsidP="00F17634">
            <w:pPr>
              <w:pStyle w:val="TAC"/>
              <w:rPr>
                <w:lang w:eastAsia="en-US"/>
              </w:rPr>
            </w:pPr>
            <w:r w:rsidRPr="00F511A5">
              <w:rPr>
                <w:lang w:eastAsia="en-US"/>
              </w:rPr>
              <w:t>R5-215578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E5C8C3" w14:textId="77777777" w:rsidR="005979E7" w:rsidRPr="00F511A5" w:rsidRDefault="005979E7" w:rsidP="00F17634">
            <w:pPr>
              <w:pStyle w:val="TAC"/>
              <w:rPr>
                <w:lang w:eastAsia="en-US"/>
              </w:rPr>
            </w:pPr>
            <w:r w:rsidRPr="00F511A5">
              <w:rPr>
                <w:lang w:eastAsia="en-US"/>
              </w:rPr>
              <w:t>2452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53A88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75D6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A67BF3" w14:textId="77777777" w:rsidR="005979E7" w:rsidRPr="00F511A5" w:rsidRDefault="005979E7" w:rsidP="00F17634">
            <w:pPr>
              <w:pStyle w:val="TAL"/>
              <w:rPr>
                <w:lang w:eastAsia="en-US"/>
              </w:rPr>
            </w:pPr>
            <w:r w:rsidRPr="00F511A5">
              <w:rPr>
                <w:lang w:eastAsia="en-US"/>
              </w:rPr>
              <w:t>Resubmission of New MAC test case on 2-Step RACH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3EDFFEE" w14:textId="77777777" w:rsidR="005979E7" w:rsidRPr="00F511A5" w:rsidRDefault="005979E7" w:rsidP="00F17634">
            <w:pPr>
              <w:pStyle w:val="TAC"/>
              <w:rPr>
                <w:lang w:eastAsia="en-US"/>
              </w:rPr>
            </w:pPr>
            <w:r w:rsidRPr="00F511A5">
              <w:rPr>
                <w:lang w:eastAsia="en-US"/>
              </w:rPr>
              <w:t>16.9.0</w:t>
            </w:r>
          </w:p>
        </w:tc>
      </w:tr>
      <w:tr w:rsidR="005979E7" w:rsidRPr="00F511A5" w14:paraId="0A7803A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9050B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75FDD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98B849" w14:textId="77777777" w:rsidR="005979E7" w:rsidRPr="00F511A5" w:rsidRDefault="005979E7" w:rsidP="00F17634">
            <w:pPr>
              <w:pStyle w:val="TAC"/>
              <w:rPr>
                <w:lang w:eastAsia="en-US"/>
              </w:rPr>
            </w:pPr>
            <w:r w:rsidRPr="00F511A5">
              <w:rPr>
                <w:lang w:eastAsia="en-US"/>
              </w:rPr>
              <w:t>R5-215579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E2C0C7" w14:textId="77777777" w:rsidR="005979E7" w:rsidRPr="00F511A5" w:rsidRDefault="005979E7" w:rsidP="00F17634">
            <w:pPr>
              <w:pStyle w:val="TAC"/>
              <w:rPr>
                <w:lang w:eastAsia="en-US"/>
              </w:rPr>
            </w:pPr>
            <w:r w:rsidRPr="00F511A5">
              <w:rPr>
                <w:lang w:eastAsia="en-US"/>
              </w:rPr>
              <w:t>2453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0A80A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F6C29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93E39D" w14:textId="77777777" w:rsidR="005979E7" w:rsidRPr="00F511A5" w:rsidRDefault="005979E7" w:rsidP="00F17634">
            <w:pPr>
              <w:pStyle w:val="TAL"/>
              <w:rPr>
                <w:lang w:eastAsia="en-US"/>
              </w:rPr>
            </w:pPr>
            <w:r w:rsidRPr="00F511A5">
              <w:rPr>
                <w:lang w:eastAsia="en-US"/>
              </w:rPr>
              <w:t>Resubmission of New MAC test case on 2-Step RACH Explicitly signalled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8FCB53" w14:textId="77777777" w:rsidR="005979E7" w:rsidRPr="00F511A5" w:rsidRDefault="005979E7" w:rsidP="00F17634">
            <w:pPr>
              <w:pStyle w:val="TAC"/>
              <w:rPr>
                <w:lang w:eastAsia="en-US"/>
              </w:rPr>
            </w:pPr>
            <w:r w:rsidRPr="00F511A5">
              <w:rPr>
                <w:lang w:eastAsia="en-US"/>
              </w:rPr>
              <w:t>16.9.0</w:t>
            </w:r>
          </w:p>
        </w:tc>
      </w:tr>
      <w:tr w:rsidR="005979E7" w:rsidRPr="00F511A5" w14:paraId="4D85D2F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31B32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B1C411"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BB9A2A" w14:textId="77777777" w:rsidR="005979E7" w:rsidRPr="00F511A5" w:rsidRDefault="005979E7" w:rsidP="00F17634">
            <w:pPr>
              <w:pStyle w:val="TAC"/>
              <w:rPr>
                <w:lang w:eastAsia="en-US"/>
              </w:rPr>
            </w:pPr>
            <w:r w:rsidRPr="00F511A5">
              <w:rPr>
                <w:lang w:eastAsia="en-US"/>
              </w:rPr>
              <w:t>R5-215671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161CDF" w14:textId="77777777" w:rsidR="005979E7" w:rsidRPr="00F511A5" w:rsidRDefault="005979E7" w:rsidP="00F17634">
            <w:pPr>
              <w:pStyle w:val="TAC"/>
              <w:rPr>
                <w:lang w:eastAsia="en-US"/>
              </w:rPr>
            </w:pPr>
            <w:r w:rsidRPr="00F511A5">
              <w:rPr>
                <w:lang w:eastAsia="en-US"/>
              </w:rPr>
              <w:t>2455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5E41C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0EFE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3656B4" w14:textId="77777777" w:rsidR="005979E7" w:rsidRPr="00F511A5" w:rsidRDefault="005979E7" w:rsidP="00F17634">
            <w:pPr>
              <w:pStyle w:val="TAL"/>
              <w:rPr>
                <w:lang w:eastAsia="en-US"/>
              </w:rPr>
            </w:pPr>
            <w:r w:rsidRPr="00F511A5">
              <w:rPr>
                <w:lang w:eastAsia="en-US"/>
              </w:rPr>
              <w:t>Addition of Rel-16 SNPN TC 9.1.10.2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A90085" w14:textId="77777777" w:rsidR="005979E7" w:rsidRPr="00F511A5" w:rsidRDefault="005979E7" w:rsidP="00F17634">
            <w:pPr>
              <w:pStyle w:val="TAC"/>
              <w:rPr>
                <w:lang w:eastAsia="en-US"/>
              </w:rPr>
            </w:pPr>
            <w:r w:rsidRPr="00F511A5">
              <w:rPr>
                <w:lang w:eastAsia="en-US"/>
              </w:rPr>
              <w:t>16.9.0</w:t>
            </w:r>
          </w:p>
        </w:tc>
      </w:tr>
      <w:tr w:rsidR="005979E7" w:rsidRPr="00F511A5" w14:paraId="543CE1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FA65A8"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E1AAC6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54EB7A" w14:textId="77777777" w:rsidR="005979E7" w:rsidRPr="00F511A5" w:rsidRDefault="005979E7" w:rsidP="00F17634">
            <w:pPr>
              <w:pStyle w:val="TAC"/>
              <w:rPr>
                <w:lang w:eastAsia="en-US"/>
              </w:rPr>
            </w:pPr>
            <w:r w:rsidRPr="00F511A5">
              <w:rPr>
                <w:lang w:eastAsia="en-US"/>
              </w:rPr>
              <w:t>R5-215675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DA44B1" w14:textId="77777777" w:rsidR="005979E7" w:rsidRPr="00F511A5" w:rsidRDefault="005979E7" w:rsidP="00F17634">
            <w:pPr>
              <w:pStyle w:val="TAC"/>
              <w:rPr>
                <w:lang w:eastAsia="en-US"/>
              </w:rPr>
            </w:pPr>
            <w:r w:rsidRPr="00F511A5">
              <w:rPr>
                <w:lang w:eastAsia="en-US"/>
              </w:rPr>
              <w:t>2456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8A1BE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5E7BB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BBDCF0" w14:textId="77777777" w:rsidR="005979E7" w:rsidRPr="00F511A5" w:rsidRDefault="005979E7" w:rsidP="00F17634">
            <w:pPr>
              <w:pStyle w:val="TAL"/>
              <w:rPr>
                <w:lang w:eastAsia="en-US"/>
              </w:rPr>
            </w:pPr>
            <w:r w:rsidRPr="00F511A5">
              <w:rPr>
                <w:lang w:eastAsia="en-US"/>
              </w:rPr>
              <w:t>Correction to NR TC 7.1.1.3.8.1-PHR report with Intra-band Contiguous CA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17C066" w14:textId="77777777" w:rsidR="005979E7" w:rsidRPr="00F511A5" w:rsidRDefault="005979E7" w:rsidP="00F17634">
            <w:pPr>
              <w:pStyle w:val="TAC"/>
              <w:rPr>
                <w:lang w:eastAsia="en-US"/>
              </w:rPr>
            </w:pPr>
            <w:r w:rsidRPr="00F511A5">
              <w:rPr>
                <w:lang w:eastAsia="en-US"/>
              </w:rPr>
              <w:t>16.9.0</w:t>
            </w:r>
          </w:p>
        </w:tc>
      </w:tr>
      <w:tr w:rsidR="005979E7" w:rsidRPr="00F511A5" w14:paraId="11FC1CF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9FBF7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1807DD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9694E05" w14:textId="77777777" w:rsidR="005979E7" w:rsidRPr="00F511A5" w:rsidRDefault="005979E7" w:rsidP="00F17634">
            <w:pPr>
              <w:pStyle w:val="TAC"/>
              <w:rPr>
                <w:lang w:eastAsia="en-US"/>
              </w:rPr>
            </w:pPr>
            <w:r w:rsidRPr="00F511A5">
              <w:rPr>
                <w:lang w:eastAsia="en-US"/>
              </w:rPr>
              <w:t>R5-215677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E2DB47" w14:textId="77777777" w:rsidR="005979E7" w:rsidRPr="00F511A5" w:rsidRDefault="005979E7" w:rsidP="00F17634">
            <w:pPr>
              <w:pStyle w:val="TAC"/>
              <w:rPr>
                <w:lang w:eastAsia="en-US"/>
              </w:rPr>
            </w:pPr>
            <w:r w:rsidRPr="00F511A5">
              <w:rPr>
                <w:lang w:eastAsia="en-US"/>
              </w:rPr>
              <w:t>2457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02F4E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793D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39F2BA" w14:textId="77777777" w:rsidR="005979E7" w:rsidRPr="00F511A5" w:rsidRDefault="005979E7" w:rsidP="00F17634">
            <w:pPr>
              <w:pStyle w:val="TAL"/>
              <w:rPr>
                <w:lang w:eastAsia="en-US"/>
              </w:rPr>
            </w:pPr>
            <w:r w:rsidRPr="00F511A5">
              <w:rPr>
                <w:lang w:eastAsia="en-US"/>
              </w:rPr>
              <w:t>Addition of NR TC 8.2.3.18.1-Conditional PSCell change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21BA7C" w14:textId="77777777" w:rsidR="005979E7" w:rsidRPr="00F511A5" w:rsidRDefault="005979E7" w:rsidP="00F17634">
            <w:pPr>
              <w:pStyle w:val="TAC"/>
              <w:rPr>
                <w:lang w:eastAsia="en-US"/>
              </w:rPr>
            </w:pPr>
            <w:r w:rsidRPr="00F511A5">
              <w:rPr>
                <w:lang w:eastAsia="en-US"/>
              </w:rPr>
              <w:t>16.9.0</w:t>
            </w:r>
          </w:p>
        </w:tc>
      </w:tr>
      <w:tr w:rsidR="005979E7" w:rsidRPr="00F511A5" w14:paraId="69F1B12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FF0C5C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E0B2D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39E7DB" w14:textId="77777777" w:rsidR="005979E7" w:rsidRPr="00F511A5" w:rsidRDefault="005979E7" w:rsidP="00F17634">
            <w:pPr>
              <w:pStyle w:val="TAC"/>
              <w:rPr>
                <w:lang w:eastAsia="en-US"/>
              </w:rPr>
            </w:pPr>
            <w:r w:rsidRPr="00F511A5">
              <w:rPr>
                <w:lang w:eastAsia="en-US"/>
              </w:rPr>
              <w:t>R5-215680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8078CD" w14:textId="77777777" w:rsidR="005979E7" w:rsidRPr="00F511A5" w:rsidRDefault="005979E7" w:rsidP="00F17634">
            <w:pPr>
              <w:pStyle w:val="TAC"/>
              <w:rPr>
                <w:lang w:eastAsia="en-US"/>
              </w:rPr>
            </w:pPr>
            <w:r w:rsidRPr="00F511A5">
              <w:rPr>
                <w:lang w:eastAsia="en-US"/>
              </w:rPr>
              <w:t>2458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A72BC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488E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821BA6" w14:textId="77777777" w:rsidR="005979E7" w:rsidRPr="00F511A5" w:rsidRDefault="005979E7" w:rsidP="00F17634">
            <w:pPr>
              <w:pStyle w:val="TAL"/>
              <w:rPr>
                <w:lang w:eastAsia="en-US"/>
              </w:rPr>
            </w:pPr>
            <w:r w:rsidRPr="00F511A5">
              <w:rPr>
                <w:lang w:eastAsia="en-US"/>
              </w:rPr>
              <w:t>Update of System information combination for NR-DC PDCP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6B92F5" w14:textId="77777777" w:rsidR="005979E7" w:rsidRPr="00F511A5" w:rsidRDefault="005979E7" w:rsidP="00F17634">
            <w:pPr>
              <w:pStyle w:val="TAC"/>
              <w:rPr>
                <w:lang w:eastAsia="en-US"/>
              </w:rPr>
            </w:pPr>
            <w:r w:rsidRPr="00F511A5">
              <w:rPr>
                <w:lang w:eastAsia="en-US"/>
              </w:rPr>
              <w:t>16.9.0</w:t>
            </w:r>
          </w:p>
        </w:tc>
      </w:tr>
      <w:tr w:rsidR="005979E7" w:rsidRPr="00F511A5" w14:paraId="56D609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26BBA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0FABBC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01C823" w14:textId="77777777" w:rsidR="005979E7" w:rsidRPr="00F511A5" w:rsidRDefault="005979E7" w:rsidP="00F17634">
            <w:pPr>
              <w:pStyle w:val="TAC"/>
              <w:rPr>
                <w:lang w:eastAsia="en-US"/>
              </w:rPr>
            </w:pPr>
            <w:r w:rsidRPr="00F511A5">
              <w:rPr>
                <w:lang w:eastAsia="en-US"/>
              </w:rPr>
              <w:t>R5-215681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67A536" w14:textId="77777777" w:rsidR="005979E7" w:rsidRPr="00F511A5" w:rsidRDefault="005979E7" w:rsidP="00F17634">
            <w:pPr>
              <w:pStyle w:val="TAC"/>
              <w:rPr>
                <w:lang w:eastAsia="en-US"/>
              </w:rPr>
            </w:pPr>
            <w:r w:rsidRPr="00F511A5">
              <w:rPr>
                <w:lang w:eastAsia="en-US"/>
              </w:rPr>
              <w:t>2459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39B3F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B9D46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17128C" w14:textId="77777777" w:rsidR="005979E7" w:rsidRPr="00F511A5" w:rsidRDefault="005979E7" w:rsidP="00F17634">
            <w:pPr>
              <w:pStyle w:val="TAL"/>
              <w:rPr>
                <w:lang w:eastAsia="en-US"/>
              </w:rPr>
            </w:pPr>
            <w:r w:rsidRPr="00F511A5">
              <w:rPr>
                <w:lang w:eastAsia="en-US"/>
              </w:rPr>
              <w:t>Corrections to Rel-16 MDT TC 8.1.6.1.4.4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2F3A22" w14:textId="77777777" w:rsidR="005979E7" w:rsidRPr="00F511A5" w:rsidRDefault="005979E7" w:rsidP="00F17634">
            <w:pPr>
              <w:pStyle w:val="TAC"/>
              <w:rPr>
                <w:lang w:eastAsia="en-US"/>
              </w:rPr>
            </w:pPr>
            <w:r w:rsidRPr="00F511A5">
              <w:rPr>
                <w:lang w:eastAsia="en-US"/>
              </w:rPr>
              <w:t>16.9.0</w:t>
            </w:r>
          </w:p>
        </w:tc>
      </w:tr>
      <w:tr w:rsidR="005979E7" w:rsidRPr="00F511A5" w14:paraId="4E29E2C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4333C5"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260A25"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6017C3" w14:textId="77777777" w:rsidR="005979E7" w:rsidRPr="00F511A5" w:rsidRDefault="005979E7" w:rsidP="00F17634">
            <w:pPr>
              <w:pStyle w:val="TAC"/>
              <w:rPr>
                <w:lang w:eastAsia="en-US"/>
              </w:rPr>
            </w:pPr>
            <w:r w:rsidRPr="00F511A5">
              <w:rPr>
                <w:lang w:eastAsia="en-US"/>
              </w:rPr>
              <w:t>R5-215685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7C8A60" w14:textId="77777777" w:rsidR="005979E7" w:rsidRPr="00F511A5" w:rsidRDefault="005979E7" w:rsidP="00F17634">
            <w:pPr>
              <w:pStyle w:val="TAC"/>
              <w:rPr>
                <w:lang w:eastAsia="en-US"/>
              </w:rPr>
            </w:pPr>
            <w:r w:rsidRPr="00F511A5">
              <w:rPr>
                <w:lang w:eastAsia="en-US"/>
              </w:rPr>
              <w:t>2460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D56C8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B04C5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6E2197" w14:textId="77777777" w:rsidR="005979E7" w:rsidRPr="00F511A5" w:rsidRDefault="005979E7" w:rsidP="00F17634">
            <w:pPr>
              <w:pStyle w:val="TAL"/>
              <w:rPr>
                <w:lang w:eastAsia="en-US"/>
              </w:rPr>
            </w:pPr>
            <w:r w:rsidRPr="00F511A5">
              <w:rPr>
                <w:lang w:eastAsia="en-US"/>
              </w:rPr>
              <w:t>Correction to NR testcase 8.1.5.4.1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0B723A" w14:textId="77777777" w:rsidR="005979E7" w:rsidRPr="00F511A5" w:rsidRDefault="005979E7" w:rsidP="00F17634">
            <w:pPr>
              <w:pStyle w:val="TAC"/>
              <w:rPr>
                <w:lang w:eastAsia="en-US"/>
              </w:rPr>
            </w:pPr>
            <w:r w:rsidRPr="00F511A5">
              <w:rPr>
                <w:lang w:eastAsia="en-US"/>
              </w:rPr>
              <w:t>16.9.0</w:t>
            </w:r>
          </w:p>
        </w:tc>
      </w:tr>
      <w:tr w:rsidR="005979E7" w:rsidRPr="00F511A5" w14:paraId="7206B72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EDBF9D"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DCC34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3C3B15" w14:textId="77777777" w:rsidR="005979E7" w:rsidRPr="00F511A5" w:rsidRDefault="005979E7" w:rsidP="00F17634">
            <w:pPr>
              <w:pStyle w:val="TAC"/>
              <w:rPr>
                <w:lang w:eastAsia="en-US"/>
              </w:rPr>
            </w:pPr>
            <w:r w:rsidRPr="00F511A5">
              <w:rPr>
                <w:lang w:eastAsia="en-US"/>
              </w:rPr>
              <w:t>R5-215696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B3689F" w14:textId="77777777" w:rsidR="005979E7" w:rsidRPr="00F511A5" w:rsidRDefault="005979E7" w:rsidP="00F17634">
            <w:pPr>
              <w:pStyle w:val="TAC"/>
              <w:rPr>
                <w:lang w:eastAsia="en-US"/>
              </w:rPr>
            </w:pPr>
            <w:r w:rsidRPr="00F511A5">
              <w:rPr>
                <w:lang w:eastAsia="en-US"/>
              </w:rPr>
              <w:t>2462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C18D5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589D9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6A3B422" w14:textId="77777777" w:rsidR="005979E7" w:rsidRPr="00F511A5" w:rsidRDefault="005979E7" w:rsidP="00F17634">
            <w:pPr>
              <w:pStyle w:val="TAL"/>
              <w:rPr>
                <w:lang w:eastAsia="en-US"/>
              </w:rPr>
            </w:pPr>
            <w:r w:rsidRPr="00F511A5">
              <w:rPr>
                <w:lang w:eastAsia="en-US"/>
              </w:rPr>
              <w:t>Update of RRC messages for MAC TC 7.1.1.5.1 and 7.1.1.5.2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1422809" w14:textId="77777777" w:rsidR="005979E7" w:rsidRPr="00F511A5" w:rsidRDefault="005979E7" w:rsidP="00F17634">
            <w:pPr>
              <w:pStyle w:val="TAC"/>
              <w:rPr>
                <w:lang w:eastAsia="en-US"/>
              </w:rPr>
            </w:pPr>
            <w:r w:rsidRPr="00F511A5">
              <w:rPr>
                <w:lang w:eastAsia="en-US"/>
              </w:rPr>
              <w:t>16.9.0</w:t>
            </w:r>
          </w:p>
        </w:tc>
      </w:tr>
      <w:tr w:rsidR="005979E7" w:rsidRPr="00F511A5" w14:paraId="5442A91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AC99B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9135B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BC70846" w14:textId="77777777" w:rsidR="005979E7" w:rsidRPr="00F511A5" w:rsidRDefault="005979E7" w:rsidP="00F17634">
            <w:pPr>
              <w:pStyle w:val="TAC"/>
              <w:rPr>
                <w:lang w:eastAsia="en-US"/>
              </w:rPr>
            </w:pPr>
            <w:r w:rsidRPr="00F511A5">
              <w:rPr>
                <w:lang w:eastAsia="en-US"/>
              </w:rPr>
              <w:t>R5-215697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9527E5" w14:textId="77777777" w:rsidR="005979E7" w:rsidRPr="00F511A5" w:rsidRDefault="005979E7" w:rsidP="00F17634">
            <w:pPr>
              <w:pStyle w:val="TAC"/>
              <w:rPr>
                <w:lang w:eastAsia="en-US"/>
              </w:rPr>
            </w:pPr>
            <w:r w:rsidRPr="00F511A5">
              <w:rPr>
                <w:lang w:eastAsia="en-US"/>
              </w:rPr>
              <w:t>2463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28341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631D2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62A0B0" w14:textId="77777777" w:rsidR="005979E7" w:rsidRPr="00F511A5" w:rsidRDefault="005979E7" w:rsidP="00F17634">
            <w:pPr>
              <w:pStyle w:val="TAL"/>
              <w:rPr>
                <w:lang w:eastAsia="en-US"/>
              </w:rPr>
            </w:pPr>
            <w:r w:rsidRPr="00F511A5">
              <w:rPr>
                <w:lang w:eastAsia="en-US"/>
              </w:rPr>
              <w:t>Update of RRC messages for MAC TC 7.1.1.3.11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BB3DE8" w14:textId="77777777" w:rsidR="005979E7" w:rsidRPr="00F511A5" w:rsidRDefault="005979E7" w:rsidP="00F17634">
            <w:pPr>
              <w:pStyle w:val="TAC"/>
              <w:rPr>
                <w:lang w:eastAsia="en-US"/>
              </w:rPr>
            </w:pPr>
            <w:r w:rsidRPr="00F511A5">
              <w:rPr>
                <w:lang w:eastAsia="en-US"/>
              </w:rPr>
              <w:t>16.9.0</w:t>
            </w:r>
          </w:p>
        </w:tc>
      </w:tr>
      <w:tr w:rsidR="005979E7" w:rsidRPr="00F511A5" w14:paraId="1A3DAC2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5D15C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19E90F"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0EB5E6" w14:textId="77777777" w:rsidR="005979E7" w:rsidRPr="00F511A5" w:rsidRDefault="005979E7" w:rsidP="00F17634">
            <w:pPr>
              <w:pStyle w:val="TAC"/>
              <w:rPr>
                <w:lang w:eastAsia="en-US"/>
              </w:rPr>
            </w:pPr>
            <w:r w:rsidRPr="00F511A5">
              <w:rPr>
                <w:lang w:eastAsia="en-US"/>
              </w:rPr>
              <w:t>R5-215698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64FD0A" w14:textId="77777777" w:rsidR="005979E7" w:rsidRPr="00F511A5" w:rsidRDefault="005979E7" w:rsidP="00F17634">
            <w:pPr>
              <w:pStyle w:val="TAC"/>
              <w:rPr>
                <w:lang w:eastAsia="en-US"/>
              </w:rPr>
            </w:pPr>
            <w:r w:rsidRPr="00F511A5">
              <w:rPr>
                <w:lang w:eastAsia="en-US"/>
              </w:rPr>
              <w:t>2464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4C433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BBAC5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CF35C9" w14:textId="77777777" w:rsidR="005979E7" w:rsidRPr="00F511A5" w:rsidRDefault="005979E7" w:rsidP="00F17634">
            <w:pPr>
              <w:pStyle w:val="TAL"/>
              <w:rPr>
                <w:lang w:eastAsia="en-US"/>
              </w:rPr>
            </w:pPr>
            <w:r w:rsidRPr="00F511A5">
              <w:rPr>
                <w:lang w:eastAsia="en-US"/>
              </w:rPr>
              <w:t>Correction to NR TC 7.1.1.3.2b-Logical channel prioritization handling with Mapping restrictions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4F31FE" w14:textId="77777777" w:rsidR="005979E7" w:rsidRPr="00F511A5" w:rsidRDefault="005979E7" w:rsidP="00F17634">
            <w:pPr>
              <w:pStyle w:val="TAC"/>
              <w:rPr>
                <w:lang w:eastAsia="en-US"/>
              </w:rPr>
            </w:pPr>
            <w:r w:rsidRPr="00F511A5">
              <w:rPr>
                <w:lang w:eastAsia="en-US"/>
              </w:rPr>
              <w:t>16.9.0</w:t>
            </w:r>
          </w:p>
        </w:tc>
      </w:tr>
      <w:tr w:rsidR="005979E7" w:rsidRPr="00F511A5" w14:paraId="5F420FA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02F817"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F4579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D1B98F" w14:textId="77777777" w:rsidR="005979E7" w:rsidRPr="00F511A5" w:rsidRDefault="005979E7" w:rsidP="00F17634">
            <w:pPr>
              <w:pStyle w:val="TAC"/>
              <w:rPr>
                <w:lang w:eastAsia="en-US"/>
              </w:rPr>
            </w:pPr>
            <w:r w:rsidRPr="00F511A5">
              <w:rPr>
                <w:lang w:eastAsia="en-US"/>
              </w:rPr>
              <w:t>R5-215699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C8A480" w14:textId="77777777" w:rsidR="005979E7" w:rsidRPr="00F511A5" w:rsidRDefault="005979E7" w:rsidP="00F17634">
            <w:pPr>
              <w:pStyle w:val="TAC"/>
              <w:rPr>
                <w:lang w:eastAsia="en-US"/>
              </w:rPr>
            </w:pPr>
            <w:r w:rsidRPr="00F511A5">
              <w:rPr>
                <w:lang w:eastAsia="en-US"/>
              </w:rPr>
              <w:t>2465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5B9E9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DFC36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57F0E7" w14:textId="77777777" w:rsidR="005979E7" w:rsidRPr="00F511A5" w:rsidRDefault="005979E7" w:rsidP="00F17634">
            <w:pPr>
              <w:pStyle w:val="TAL"/>
              <w:rPr>
                <w:lang w:eastAsia="en-US"/>
              </w:rPr>
            </w:pPr>
            <w:r w:rsidRPr="00F511A5">
              <w:rPr>
                <w:lang w:eastAsia="en-US"/>
              </w:rPr>
              <w:t>Correction to NR TC 6.4.1.2-Cell reselection of ePLMN in manual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C1A775" w14:textId="77777777" w:rsidR="005979E7" w:rsidRPr="00F511A5" w:rsidRDefault="005979E7" w:rsidP="00F17634">
            <w:pPr>
              <w:pStyle w:val="TAC"/>
              <w:rPr>
                <w:lang w:eastAsia="en-US"/>
              </w:rPr>
            </w:pPr>
            <w:r w:rsidRPr="00F511A5">
              <w:rPr>
                <w:lang w:eastAsia="en-US"/>
              </w:rPr>
              <w:t>16.9.0</w:t>
            </w:r>
          </w:p>
        </w:tc>
      </w:tr>
      <w:tr w:rsidR="005979E7" w:rsidRPr="00F511A5" w14:paraId="36171E4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5FD6A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B9D19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A9F49B" w14:textId="77777777" w:rsidR="005979E7" w:rsidRPr="00F511A5" w:rsidRDefault="005979E7" w:rsidP="00F17634">
            <w:pPr>
              <w:pStyle w:val="TAC"/>
              <w:rPr>
                <w:lang w:eastAsia="en-US"/>
              </w:rPr>
            </w:pPr>
            <w:r w:rsidRPr="00F511A5">
              <w:rPr>
                <w:lang w:eastAsia="en-US"/>
              </w:rPr>
              <w:t>R5-215714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19B00E" w14:textId="77777777" w:rsidR="005979E7" w:rsidRPr="00F511A5" w:rsidRDefault="005979E7" w:rsidP="00F17634">
            <w:pPr>
              <w:pStyle w:val="TAC"/>
              <w:rPr>
                <w:lang w:eastAsia="en-US"/>
              </w:rPr>
            </w:pPr>
            <w:r w:rsidRPr="00F511A5">
              <w:rPr>
                <w:lang w:eastAsia="en-US"/>
              </w:rPr>
              <w:t>2429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83E97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9F84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ABAE71" w14:textId="77777777" w:rsidR="005979E7" w:rsidRPr="00F511A5" w:rsidRDefault="005979E7" w:rsidP="00F17634">
            <w:pPr>
              <w:pStyle w:val="TAL"/>
              <w:rPr>
                <w:lang w:eastAsia="en-US"/>
              </w:rPr>
            </w:pPr>
            <w:r w:rsidRPr="00F511A5">
              <w:rPr>
                <w:lang w:eastAsia="en-US"/>
              </w:rPr>
              <w:t>Correction to SDAP TC 7.1.4.1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5013DE" w14:textId="77777777" w:rsidR="005979E7" w:rsidRPr="00F511A5" w:rsidRDefault="005979E7" w:rsidP="00F17634">
            <w:pPr>
              <w:pStyle w:val="TAC"/>
              <w:rPr>
                <w:lang w:eastAsia="en-US"/>
              </w:rPr>
            </w:pPr>
            <w:r w:rsidRPr="00F511A5">
              <w:rPr>
                <w:lang w:eastAsia="en-US"/>
              </w:rPr>
              <w:t>16.9.0</w:t>
            </w:r>
          </w:p>
        </w:tc>
      </w:tr>
      <w:tr w:rsidR="005979E7" w:rsidRPr="00F511A5" w14:paraId="059B48D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F1D347"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430ED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9CB229" w14:textId="77777777" w:rsidR="005979E7" w:rsidRPr="00F511A5" w:rsidRDefault="005979E7" w:rsidP="00F17634">
            <w:pPr>
              <w:pStyle w:val="TAC"/>
              <w:rPr>
                <w:lang w:eastAsia="en-US"/>
              </w:rPr>
            </w:pPr>
            <w:r w:rsidRPr="00F511A5">
              <w:rPr>
                <w:lang w:eastAsia="en-US"/>
              </w:rPr>
              <w:t>R5-215715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6B8BF6" w14:textId="77777777" w:rsidR="005979E7" w:rsidRPr="00F511A5" w:rsidRDefault="005979E7" w:rsidP="00F17634">
            <w:pPr>
              <w:pStyle w:val="TAC"/>
              <w:rPr>
                <w:lang w:eastAsia="en-US"/>
              </w:rPr>
            </w:pPr>
            <w:r w:rsidRPr="00F511A5">
              <w:rPr>
                <w:lang w:eastAsia="en-US"/>
              </w:rPr>
              <w:t>2345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E537A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93FE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96197C" w14:textId="77777777" w:rsidR="005979E7" w:rsidRPr="00F511A5" w:rsidRDefault="005979E7" w:rsidP="00F17634">
            <w:pPr>
              <w:pStyle w:val="TAL"/>
              <w:rPr>
                <w:lang w:eastAsia="en-US"/>
              </w:rPr>
            </w:pPr>
            <w:r w:rsidRPr="00F511A5">
              <w:rPr>
                <w:lang w:eastAsia="en-US"/>
              </w:rPr>
              <w:t>Correction to NR-DC RRC test case 8.2.5.2.2 and 8.2.5.4.2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5C865B" w14:textId="77777777" w:rsidR="005979E7" w:rsidRPr="00F511A5" w:rsidRDefault="005979E7" w:rsidP="00F17634">
            <w:pPr>
              <w:pStyle w:val="TAC"/>
              <w:rPr>
                <w:lang w:eastAsia="en-US"/>
              </w:rPr>
            </w:pPr>
            <w:r w:rsidRPr="00F511A5">
              <w:rPr>
                <w:lang w:eastAsia="en-US"/>
              </w:rPr>
              <w:t>16.9.0</w:t>
            </w:r>
          </w:p>
        </w:tc>
      </w:tr>
      <w:tr w:rsidR="005979E7" w:rsidRPr="00F511A5" w14:paraId="668C1AD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475793" w14:textId="77777777" w:rsidR="005979E7" w:rsidRPr="00F511A5" w:rsidRDefault="005979E7" w:rsidP="00F17634">
            <w:pPr>
              <w:pStyle w:val="TAC"/>
              <w:rPr>
                <w:lang w:eastAsia="en-US"/>
              </w:rPr>
            </w:pPr>
            <w:r w:rsidRPr="00F511A5">
              <w:rPr>
                <w:lang w:eastAsia="en-US"/>
              </w:rPr>
              <w:lastRenderedPageBreak/>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F75D9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CE7D16" w14:textId="77777777" w:rsidR="005979E7" w:rsidRPr="00F511A5" w:rsidRDefault="005979E7" w:rsidP="00F17634">
            <w:pPr>
              <w:pStyle w:val="TAC"/>
              <w:rPr>
                <w:lang w:eastAsia="en-US"/>
              </w:rPr>
            </w:pPr>
            <w:r w:rsidRPr="00F511A5">
              <w:rPr>
                <w:lang w:eastAsia="en-US"/>
              </w:rPr>
              <w:t>R5-215716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A1B245" w14:textId="77777777" w:rsidR="005979E7" w:rsidRPr="00F511A5" w:rsidRDefault="005979E7" w:rsidP="00F17634">
            <w:pPr>
              <w:pStyle w:val="TAC"/>
              <w:rPr>
                <w:lang w:eastAsia="en-US"/>
              </w:rPr>
            </w:pPr>
            <w:r w:rsidRPr="00F511A5">
              <w:rPr>
                <w:lang w:eastAsia="en-US"/>
              </w:rPr>
              <w:t>2406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40F5E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25996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7A9DAB" w14:textId="77777777" w:rsidR="005979E7" w:rsidRPr="00F511A5" w:rsidRDefault="005979E7" w:rsidP="00F17634">
            <w:pPr>
              <w:pStyle w:val="TAL"/>
              <w:rPr>
                <w:lang w:eastAsia="en-US"/>
              </w:rPr>
            </w:pPr>
            <w:r w:rsidRPr="00F511A5">
              <w:rPr>
                <w:lang w:eastAsia="en-US"/>
              </w:rPr>
              <w:t>Correction to NR5G NAS TC 9.1.5.1.3a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FF8B35" w14:textId="77777777" w:rsidR="005979E7" w:rsidRPr="00F511A5" w:rsidRDefault="005979E7" w:rsidP="00F17634">
            <w:pPr>
              <w:pStyle w:val="TAC"/>
              <w:rPr>
                <w:lang w:eastAsia="en-US"/>
              </w:rPr>
            </w:pPr>
            <w:r w:rsidRPr="00F511A5">
              <w:rPr>
                <w:lang w:eastAsia="en-US"/>
              </w:rPr>
              <w:t>16.9.0</w:t>
            </w:r>
          </w:p>
        </w:tc>
      </w:tr>
      <w:tr w:rsidR="005979E7" w:rsidRPr="00F511A5" w14:paraId="170E9A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ED7E00"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077C2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338A57" w14:textId="77777777" w:rsidR="005979E7" w:rsidRPr="00F511A5" w:rsidRDefault="005979E7" w:rsidP="00F17634">
            <w:pPr>
              <w:pStyle w:val="TAC"/>
              <w:rPr>
                <w:lang w:eastAsia="en-US"/>
              </w:rPr>
            </w:pPr>
            <w:r w:rsidRPr="00F511A5">
              <w:rPr>
                <w:lang w:eastAsia="en-US"/>
              </w:rPr>
              <w:t>R5-216162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4EE3B9" w14:textId="77777777" w:rsidR="005979E7" w:rsidRPr="00F511A5" w:rsidRDefault="005979E7" w:rsidP="00F17634">
            <w:pPr>
              <w:pStyle w:val="TAC"/>
              <w:rPr>
                <w:lang w:eastAsia="en-US"/>
              </w:rPr>
            </w:pPr>
            <w:r w:rsidRPr="00F511A5">
              <w:rPr>
                <w:lang w:eastAsia="en-US"/>
              </w:rPr>
              <w:t>2302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83324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2CF1A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3FC3C0" w14:textId="77777777" w:rsidR="005979E7" w:rsidRPr="00F511A5" w:rsidRDefault="005979E7" w:rsidP="00F17634">
            <w:pPr>
              <w:pStyle w:val="TAL"/>
              <w:rPr>
                <w:lang w:eastAsia="en-US"/>
              </w:rPr>
            </w:pPr>
            <w:r w:rsidRPr="00F511A5">
              <w:rPr>
                <w:lang w:eastAsia="en-US"/>
              </w:rPr>
              <w:t>Correction to NR Idle mode test case 6.3.1.5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445710C" w14:textId="77777777" w:rsidR="005979E7" w:rsidRPr="00F511A5" w:rsidRDefault="005979E7" w:rsidP="00F17634">
            <w:pPr>
              <w:pStyle w:val="TAC"/>
              <w:rPr>
                <w:lang w:eastAsia="en-US"/>
              </w:rPr>
            </w:pPr>
            <w:r w:rsidRPr="00F511A5">
              <w:rPr>
                <w:lang w:eastAsia="en-US"/>
              </w:rPr>
              <w:t>16.9.0</w:t>
            </w:r>
          </w:p>
        </w:tc>
      </w:tr>
      <w:tr w:rsidR="005979E7" w:rsidRPr="00F511A5" w14:paraId="35CED98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3A8886"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94558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A29FAC" w14:textId="77777777" w:rsidR="005979E7" w:rsidRPr="00F511A5" w:rsidRDefault="005979E7" w:rsidP="00F17634">
            <w:pPr>
              <w:pStyle w:val="TAC"/>
              <w:rPr>
                <w:lang w:eastAsia="en-US"/>
              </w:rPr>
            </w:pPr>
            <w:r w:rsidRPr="00F511A5">
              <w:rPr>
                <w:lang w:eastAsia="en-US"/>
              </w:rPr>
              <w:t>R5-216163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D44BB8" w14:textId="77777777" w:rsidR="005979E7" w:rsidRPr="00F511A5" w:rsidRDefault="005979E7" w:rsidP="00F17634">
            <w:pPr>
              <w:pStyle w:val="TAC"/>
              <w:rPr>
                <w:lang w:eastAsia="en-US"/>
              </w:rPr>
            </w:pPr>
            <w:r w:rsidRPr="00F511A5">
              <w:rPr>
                <w:lang w:eastAsia="en-US"/>
              </w:rPr>
              <w:t>2322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69C1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3384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713438" w14:textId="77777777" w:rsidR="005979E7" w:rsidRPr="00F511A5" w:rsidRDefault="005979E7" w:rsidP="00F17634">
            <w:pPr>
              <w:pStyle w:val="TAL"/>
              <w:rPr>
                <w:lang w:eastAsia="en-US"/>
              </w:rPr>
            </w:pPr>
            <w:r w:rsidRPr="00F511A5">
              <w:rPr>
                <w:lang w:eastAsia="en-US"/>
              </w:rPr>
              <w:t>Correction of Srxlev for Idle TC 6.1.2.2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ED331D" w14:textId="77777777" w:rsidR="005979E7" w:rsidRPr="00F511A5" w:rsidRDefault="005979E7" w:rsidP="00F17634">
            <w:pPr>
              <w:pStyle w:val="TAC"/>
              <w:rPr>
                <w:lang w:eastAsia="en-US"/>
              </w:rPr>
            </w:pPr>
            <w:r w:rsidRPr="00F511A5">
              <w:rPr>
                <w:lang w:eastAsia="en-US"/>
              </w:rPr>
              <w:t>16.9.0</w:t>
            </w:r>
          </w:p>
        </w:tc>
      </w:tr>
      <w:tr w:rsidR="005979E7" w:rsidRPr="00F511A5" w14:paraId="289860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7B921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9F6C5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0C4177" w14:textId="77777777" w:rsidR="005979E7" w:rsidRPr="00F511A5" w:rsidRDefault="005979E7" w:rsidP="00F17634">
            <w:pPr>
              <w:pStyle w:val="TAC"/>
              <w:rPr>
                <w:lang w:eastAsia="en-US"/>
              </w:rPr>
            </w:pPr>
            <w:r w:rsidRPr="00F511A5">
              <w:rPr>
                <w:lang w:eastAsia="en-US"/>
              </w:rPr>
              <w:t>R5-216164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382F60" w14:textId="77777777" w:rsidR="005979E7" w:rsidRPr="00F511A5" w:rsidRDefault="005979E7" w:rsidP="00F17634">
            <w:pPr>
              <w:pStyle w:val="TAC"/>
              <w:rPr>
                <w:lang w:eastAsia="en-US"/>
              </w:rPr>
            </w:pPr>
            <w:r w:rsidRPr="00F511A5">
              <w:rPr>
                <w:lang w:eastAsia="en-US"/>
              </w:rPr>
              <w:t>2348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7E31B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4724E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5ECA4A" w14:textId="77777777" w:rsidR="005979E7" w:rsidRPr="00F511A5" w:rsidRDefault="005979E7" w:rsidP="00F17634">
            <w:pPr>
              <w:pStyle w:val="TAL"/>
              <w:rPr>
                <w:lang w:eastAsia="en-US"/>
              </w:rPr>
            </w:pPr>
            <w:r w:rsidRPr="00F511A5">
              <w:rPr>
                <w:lang w:eastAsia="en-US"/>
              </w:rPr>
              <w:t>Correction to NR TC 6.2.3.10-Inter-RAT cell reselection schedulingInfoList-v12j0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837125" w14:textId="77777777" w:rsidR="005979E7" w:rsidRPr="00F511A5" w:rsidRDefault="005979E7" w:rsidP="00F17634">
            <w:pPr>
              <w:pStyle w:val="TAC"/>
              <w:rPr>
                <w:lang w:eastAsia="en-US"/>
              </w:rPr>
            </w:pPr>
            <w:r w:rsidRPr="00F511A5">
              <w:rPr>
                <w:lang w:eastAsia="en-US"/>
              </w:rPr>
              <w:t>16.9.0</w:t>
            </w:r>
          </w:p>
        </w:tc>
      </w:tr>
      <w:tr w:rsidR="005979E7" w:rsidRPr="00F511A5" w14:paraId="6FDCBF6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B604B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E0938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88D6B2" w14:textId="77777777" w:rsidR="005979E7" w:rsidRPr="00F511A5" w:rsidRDefault="005979E7" w:rsidP="00F17634">
            <w:pPr>
              <w:pStyle w:val="TAC"/>
              <w:rPr>
                <w:lang w:eastAsia="en-US"/>
              </w:rPr>
            </w:pPr>
            <w:r w:rsidRPr="00F511A5">
              <w:rPr>
                <w:lang w:eastAsia="en-US"/>
              </w:rPr>
              <w:t>R5-216165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A1421C" w14:textId="77777777" w:rsidR="005979E7" w:rsidRPr="00F511A5" w:rsidRDefault="005979E7" w:rsidP="00F17634">
            <w:pPr>
              <w:pStyle w:val="TAC"/>
              <w:rPr>
                <w:lang w:eastAsia="en-US"/>
              </w:rPr>
            </w:pPr>
            <w:r w:rsidRPr="00F511A5">
              <w:rPr>
                <w:lang w:eastAsia="en-US"/>
              </w:rPr>
              <w:t>2349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71DEA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7856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A153A1" w14:textId="77777777" w:rsidR="005979E7" w:rsidRPr="00F511A5" w:rsidRDefault="005979E7" w:rsidP="00F17634">
            <w:pPr>
              <w:pStyle w:val="TAL"/>
              <w:rPr>
                <w:lang w:eastAsia="en-US"/>
              </w:rPr>
            </w:pPr>
            <w:r w:rsidRPr="00F511A5">
              <w:rPr>
                <w:lang w:eastAsia="en-US"/>
              </w:rPr>
              <w:t>Correction to NR TC 6.3.1.7-Emergency service pending to be activated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123734" w14:textId="77777777" w:rsidR="005979E7" w:rsidRPr="00F511A5" w:rsidRDefault="005979E7" w:rsidP="00F17634">
            <w:pPr>
              <w:pStyle w:val="TAC"/>
              <w:rPr>
                <w:lang w:eastAsia="en-US"/>
              </w:rPr>
            </w:pPr>
            <w:r w:rsidRPr="00F511A5">
              <w:rPr>
                <w:lang w:eastAsia="en-US"/>
              </w:rPr>
              <w:t>16.9.0</w:t>
            </w:r>
          </w:p>
        </w:tc>
      </w:tr>
      <w:tr w:rsidR="005979E7" w:rsidRPr="00F511A5" w14:paraId="7925717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A883E8"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D8FD8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82D7E5" w14:textId="77777777" w:rsidR="005979E7" w:rsidRPr="00F511A5" w:rsidRDefault="005979E7" w:rsidP="00F17634">
            <w:pPr>
              <w:pStyle w:val="TAC"/>
              <w:rPr>
                <w:lang w:eastAsia="en-US"/>
              </w:rPr>
            </w:pPr>
            <w:r w:rsidRPr="00F511A5">
              <w:rPr>
                <w:lang w:eastAsia="en-US"/>
              </w:rPr>
              <w:t>R5-216166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A15157" w14:textId="77777777" w:rsidR="005979E7" w:rsidRPr="00F511A5" w:rsidRDefault="005979E7" w:rsidP="00F17634">
            <w:pPr>
              <w:pStyle w:val="TAC"/>
              <w:rPr>
                <w:lang w:eastAsia="en-US"/>
              </w:rPr>
            </w:pPr>
            <w:r w:rsidRPr="00F511A5">
              <w:rPr>
                <w:lang w:eastAsia="en-US"/>
              </w:rPr>
              <w:t>2405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BA7F0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A8E6B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A8083F" w14:textId="77777777" w:rsidR="005979E7" w:rsidRPr="00F511A5" w:rsidRDefault="005979E7" w:rsidP="00F17634">
            <w:pPr>
              <w:pStyle w:val="TAL"/>
              <w:rPr>
                <w:lang w:eastAsia="en-US"/>
              </w:rPr>
            </w:pPr>
            <w:r w:rsidRPr="00F511A5">
              <w:rPr>
                <w:lang w:eastAsia="en-US"/>
              </w:rPr>
              <w:t>Corrections to Idle mode TC 6.2.3.10 and 6.2.3.11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5125D7" w14:textId="77777777" w:rsidR="005979E7" w:rsidRPr="00F511A5" w:rsidRDefault="005979E7" w:rsidP="00F17634">
            <w:pPr>
              <w:pStyle w:val="TAC"/>
              <w:rPr>
                <w:lang w:eastAsia="en-US"/>
              </w:rPr>
            </w:pPr>
            <w:r w:rsidRPr="00F511A5">
              <w:rPr>
                <w:lang w:eastAsia="en-US"/>
              </w:rPr>
              <w:t>16.9.0</w:t>
            </w:r>
          </w:p>
        </w:tc>
      </w:tr>
      <w:tr w:rsidR="005979E7" w:rsidRPr="00F511A5" w14:paraId="7B1786F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7F8DB8"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6CA66F"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39BAF4" w14:textId="77777777" w:rsidR="005979E7" w:rsidRPr="00F511A5" w:rsidRDefault="005979E7" w:rsidP="00F17634">
            <w:pPr>
              <w:pStyle w:val="TAC"/>
              <w:rPr>
                <w:lang w:eastAsia="en-US"/>
              </w:rPr>
            </w:pPr>
            <w:r w:rsidRPr="00F511A5">
              <w:rPr>
                <w:lang w:eastAsia="en-US"/>
              </w:rPr>
              <w:t>R5-216168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C5F930" w14:textId="77777777" w:rsidR="005979E7" w:rsidRPr="00F511A5" w:rsidRDefault="005979E7" w:rsidP="00F17634">
            <w:pPr>
              <w:pStyle w:val="TAC"/>
              <w:rPr>
                <w:lang w:eastAsia="en-US"/>
              </w:rPr>
            </w:pPr>
            <w:r w:rsidRPr="00F511A5">
              <w:rPr>
                <w:lang w:eastAsia="en-US"/>
              </w:rPr>
              <w:t>2442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1F5520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5965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F8E7916" w14:textId="77777777" w:rsidR="005979E7" w:rsidRPr="00F511A5" w:rsidRDefault="005979E7" w:rsidP="00F17634">
            <w:pPr>
              <w:pStyle w:val="TAL"/>
              <w:rPr>
                <w:lang w:eastAsia="en-US"/>
              </w:rPr>
            </w:pPr>
            <w:r w:rsidRPr="00F511A5">
              <w:rPr>
                <w:lang w:eastAsia="en-US"/>
              </w:rPr>
              <w:t>Correction to Idle TC 6.3.1.10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C7E7E1" w14:textId="77777777" w:rsidR="005979E7" w:rsidRPr="00F511A5" w:rsidRDefault="005979E7" w:rsidP="00F17634">
            <w:pPr>
              <w:pStyle w:val="TAC"/>
              <w:rPr>
                <w:lang w:eastAsia="en-US"/>
              </w:rPr>
            </w:pPr>
            <w:r w:rsidRPr="00F511A5">
              <w:rPr>
                <w:lang w:eastAsia="en-US"/>
              </w:rPr>
              <w:t>16.9.0</w:t>
            </w:r>
          </w:p>
        </w:tc>
      </w:tr>
      <w:tr w:rsidR="005979E7" w:rsidRPr="00F511A5" w14:paraId="41F293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0A29976"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E61FF5"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64B68B" w14:textId="77777777" w:rsidR="005979E7" w:rsidRPr="00F511A5" w:rsidRDefault="005979E7" w:rsidP="00F17634">
            <w:pPr>
              <w:pStyle w:val="TAC"/>
              <w:rPr>
                <w:lang w:eastAsia="en-US"/>
              </w:rPr>
            </w:pPr>
            <w:r w:rsidRPr="00F511A5">
              <w:rPr>
                <w:lang w:eastAsia="en-US"/>
              </w:rPr>
              <w:t>R5-216169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BBE9B5" w14:textId="77777777" w:rsidR="005979E7" w:rsidRPr="00F511A5" w:rsidRDefault="005979E7" w:rsidP="00F17634">
            <w:pPr>
              <w:pStyle w:val="TAC"/>
              <w:rPr>
                <w:lang w:eastAsia="en-US"/>
              </w:rPr>
            </w:pPr>
            <w:r w:rsidRPr="00F511A5">
              <w:rPr>
                <w:lang w:eastAsia="en-US"/>
              </w:rPr>
              <w:t>2331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019E4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227F6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7EA2A8" w14:textId="77777777" w:rsidR="005979E7" w:rsidRPr="00F511A5" w:rsidRDefault="005979E7" w:rsidP="00F17634">
            <w:pPr>
              <w:pStyle w:val="TAL"/>
              <w:rPr>
                <w:lang w:eastAsia="en-US"/>
              </w:rPr>
            </w:pPr>
            <w:r w:rsidRPr="00F511A5">
              <w:rPr>
                <w:lang w:eastAsia="en-US"/>
              </w:rPr>
              <w:t>Corrections to NR5G MAC BWP TC 7.1.1.8.1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32D3C3" w14:textId="77777777" w:rsidR="005979E7" w:rsidRPr="00F511A5" w:rsidRDefault="005979E7" w:rsidP="00F17634">
            <w:pPr>
              <w:pStyle w:val="TAC"/>
              <w:rPr>
                <w:lang w:eastAsia="en-US"/>
              </w:rPr>
            </w:pPr>
            <w:r w:rsidRPr="00F511A5">
              <w:rPr>
                <w:lang w:eastAsia="en-US"/>
              </w:rPr>
              <w:t>16.9.0</w:t>
            </w:r>
          </w:p>
        </w:tc>
      </w:tr>
      <w:tr w:rsidR="005979E7" w:rsidRPr="00F511A5" w14:paraId="43435B3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0A5C1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7C047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C4642E" w14:textId="77777777" w:rsidR="005979E7" w:rsidRPr="00F511A5" w:rsidRDefault="005979E7" w:rsidP="00F17634">
            <w:pPr>
              <w:pStyle w:val="TAC"/>
              <w:rPr>
                <w:lang w:eastAsia="en-US"/>
              </w:rPr>
            </w:pPr>
            <w:r w:rsidRPr="00F511A5">
              <w:rPr>
                <w:lang w:eastAsia="en-US"/>
              </w:rPr>
              <w:t>R5-216170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B442AD4" w14:textId="77777777" w:rsidR="005979E7" w:rsidRPr="00F511A5" w:rsidRDefault="005979E7" w:rsidP="00F17634">
            <w:pPr>
              <w:pStyle w:val="TAC"/>
              <w:rPr>
                <w:lang w:eastAsia="en-US"/>
              </w:rPr>
            </w:pPr>
            <w:r w:rsidRPr="00F511A5">
              <w:rPr>
                <w:lang w:eastAsia="en-US"/>
              </w:rPr>
              <w:t>2424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2BD2F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4A3B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CC420D" w14:textId="77777777" w:rsidR="005979E7" w:rsidRPr="00F511A5" w:rsidRDefault="005979E7" w:rsidP="00F17634">
            <w:pPr>
              <w:pStyle w:val="TAL"/>
              <w:rPr>
                <w:lang w:eastAsia="en-US"/>
              </w:rPr>
            </w:pPr>
            <w:r w:rsidRPr="00F511A5">
              <w:rPr>
                <w:lang w:eastAsia="en-US"/>
              </w:rPr>
              <w:t>Correction to NR MAC 7.1.1.4.x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0EC25E" w14:textId="77777777" w:rsidR="005979E7" w:rsidRPr="00F511A5" w:rsidRDefault="005979E7" w:rsidP="00F17634">
            <w:pPr>
              <w:pStyle w:val="TAC"/>
              <w:rPr>
                <w:lang w:eastAsia="en-US"/>
              </w:rPr>
            </w:pPr>
            <w:r w:rsidRPr="00F511A5">
              <w:rPr>
                <w:lang w:eastAsia="en-US"/>
              </w:rPr>
              <w:t>16.9.0</w:t>
            </w:r>
          </w:p>
        </w:tc>
      </w:tr>
      <w:tr w:rsidR="005979E7" w:rsidRPr="00F511A5" w14:paraId="62B682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0F9A10"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96111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193D98" w14:textId="77777777" w:rsidR="005979E7" w:rsidRPr="00F511A5" w:rsidRDefault="005979E7" w:rsidP="00F17634">
            <w:pPr>
              <w:pStyle w:val="TAC"/>
              <w:rPr>
                <w:lang w:eastAsia="en-US"/>
              </w:rPr>
            </w:pPr>
            <w:r w:rsidRPr="00F511A5">
              <w:rPr>
                <w:lang w:eastAsia="en-US"/>
              </w:rPr>
              <w:t>R5-216171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5CE58F" w14:textId="77777777" w:rsidR="005979E7" w:rsidRPr="00F511A5" w:rsidRDefault="005979E7" w:rsidP="00F17634">
            <w:pPr>
              <w:pStyle w:val="TAC"/>
              <w:rPr>
                <w:lang w:eastAsia="en-US"/>
              </w:rPr>
            </w:pPr>
            <w:r w:rsidRPr="00F511A5">
              <w:rPr>
                <w:lang w:eastAsia="en-US"/>
              </w:rPr>
              <w:t>2461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4DF63C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04D3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29B417" w14:textId="77777777" w:rsidR="005979E7" w:rsidRPr="00F511A5" w:rsidRDefault="005979E7" w:rsidP="00F17634">
            <w:pPr>
              <w:pStyle w:val="TAL"/>
              <w:rPr>
                <w:lang w:eastAsia="en-US"/>
              </w:rPr>
            </w:pPr>
            <w:r w:rsidRPr="00F511A5">
              <w:rPr>
                <w:lang w:eastAsia="en-US"/>
              </w:rPr>
              <w:t>Corrections to NR MAC Recommended bit rate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EEAED8" w14:textId="77777777" w:rsidR="005979E7" w:rsidRPr="00F511A5" w:rsidRDefault="005979E7" w:rsidP="00F17634">
            <w:pPr>
              <w:pStyle w:val="TAC"/>
              <w:rPr>
                <w:lang w:eastAsia="en-US"/>
              </w:rPr>
            </w:pPr>
            <w:r w:rsidRPr="00F511A5">
              <w:rPr>
                <w:lang w:eastAsia="en-US"/>
              </w:rPr>
              <w:t>16.9.0</w:t>
            </w:r>
          </w:p>
        </w:tc>
      </w:tr>
      <w:tr w:rsidR="005979E7" w:rsidRPr="00F511A5" w14:paraId="60DCC33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AC5C1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55618E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0720E0" w14:textId="77777777" w:rsidR="005979E7" w:rsidRPr="00F511A5" w:rsidRDefault="005979E7" w:rsidP="00F17634">
            <w:pPr>
              <w:pStyle w:val="TAC"/>
              <w:rPr>
                <w:lang w:eastAsia="en-US"/>
              </w:rPr>
            </w:pPr>
            <w:r w:rsidRPr="00F511A5">
              <w:rPr>
                <w:lang w:eastAsia="en-US"/>
              </w:rPr>
              <w:t>R5-216172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8516FA" w14:textId="77777777" w:rsidR="005979E7" w:rsidRPr="00F511A5" w:rsidRDefault="005979E7" w:rsidP="00F17634">
            <w:pPr>
              <w:pStyle w:val="TAC"/>
              <w:rPr>
                <w:lang w:eastAsia="en-US"/>
              </w:rPr>
            </w:pPr>
            <w:r w:rsidRPr="00F511A5">
              <w:rPr>
                <w:lang w:eastAsia="en-US"/>
              </w:rPr>
              <w:t>2426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CF5A5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C9E6E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AB9B82" w14:textId="77777777" w:rsidR="005979E7" w:rsidRPr="00F511A5" w:rsidRDefault="005979E7" w:rsidP="00F17634">
            <w:pPr>
              <w:pStyle w:val="TAL"/>
              <w:rPr>
                <w:lang w:eastAsia="en-US"/>
              </w:rPr>
            </w:pPr>
            <w:r w:rsidRPr="00F511A5">
              <w:rPr>
                <w:lang w:eastAsia="en-US"/>
              </w:rPr>
              <w:t>Correction to the test cases 7.1.2.3.5 and 7.1.2.3.5a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79AC89" w14:textId="77777777" w:rsidR="005979E7" w:rsidRPr="00F511A5" w:rsidRDefault="005979E7" w:rsidP="00F17634">
            <w:pPr>
              <w:pStyle w:val="TAC"/>
              <w:rPr>
                <w:lang w:eastAsia="en-US"/>
              </w:rPr>
            </w:pPr>
            <w:r w:rsidRPr="00F511A5">
              <w:rPr>
                <w:lang w:eastAsia="en-US"/>
              </w:rPr>
              <w:t>16.9.0</w:t>
            </w:r>
          </w:p>
        </w:tc>
      </w:tr>
      <w:tr w:rsidR="005979E7" w:rsidRPr="00F511A5" w14:paraId="344C6C6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3AA8D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56D1ED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452846" w14:textId="77777777" w:rsidR="005979E7" w:rsidRPr="00F511A5" w:rsidRDefault="005979E7" w:rsidP="00F17634">
            <w:pPr>
              <w:pStyle w:val="TAC"/>
              <w:rPr>
                <w:lang w:eastAsia="en-US"/>
              </w:rPr>
            </w:pPr>
            <w:r w:rsidRPr="00F511A5">
              <w:rPr>
                <w:lang w:eastAsia="en-US"/>
              </w:rPr>
              <w:t>R5-216173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26DD2C" w14:textId="77777777" w:rsidR="005979E7" w:rsidRPr="00F511A5" w:rsidRDefault="005979E7" w:rsidP="00F17634">
            <w:pPr>
              <w:pStyle w:val="TAC"/>
              <w:rPr>
                <w:lang w:eastAsia="en-US"/>
              </w:rPr>
            </w:pPr>
            <w:r w:rsidRPr="00F511A5">
              <w:rPr>
                <w:lang w:eastAsia="en-US"/>
              </w:rPr>
              <w:t>2305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FFAF5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F7361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E3BA59" w14:textId="77777777" w:rsidR="005979E7" w:rsidRPr="00F511A5" w:rsidRDefault="005979E7" w:rsidP="00F17634">
            <w:pPr>
              <w:pStyle w:val="TAL"/>
              <w:rPr>
                <w:lang w:eastAsia="en-US"/>
              </w:rPr>
            </w:pPr>
            <w:r w:rsidRPr="00F511A5">
              <w:rPr>
                <w:lang w:eastAsia="en-US"/>
              </w:rPr>
              <w:t>Correction to NR PDCP test case 7.1.3.5.5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70AA92" w14:textId="77777777" w:rsidR="005979E7" w:rsidRPr="00F511A5" w:rsidRDefault="005979E7" w:rsidP="00F17634">
            <w:pPr>
              <w:pStyle w:val="TAC"/>
              <w:rPr>
                <w:lang w:eastAsia="en-US"/>
              </w:rPr>
            </w:pPr>
            <w:r w:rsidRPr="00F511A5">
              <w:rPr>
                <w:lang w:eastAsia="en-US"/>
              </w:rPr>
              <w:t>16.9.0</w:t>
            </w:r>
          </w:p>
        </w:tc>
      </w:tr>
      <w:tr w:rsidR="005979E7" w:rsidRPr="00F511A5" w14:paraId="6B38EE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E731D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70B69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198776" w14:textId="77777777" w:rsidR="005979E7" w:rsidRPr="00F511A5" w:rsidRDefault="005979E7" w:rsidP="00F17634">
            <w:pPr>
              <w:pStyle w:val="TAC"/>
              <w:rPr>
                <w:lang w:eastAsia="en-US"/>
              </w:rPr>
            </w:pPr>
            <w:r w:rsidRPr="00F511A5">
              <w:rPr>
                <w:lang w:eastAsia="en-US"/>
              </w:rPr>
              <w:t>R5-216174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6E9416" w14:textId="77777777" w:rsidR="005979E7" w:rsidRPr="00F511A5" w:rsidRDefault="005979E7" w:rsidP="00F17634">
            <w:pPr>
              <w:pStyle w:val="TAC"/>
              <w:rPr>
                <w:lang w:eastAsia="en-US"/>
              </w:rPr>
            </w:pPr>
            <w:r w:rsidRPr="00F511A5">
              <w:rPr>
                <w:lang w:eastAsia="en-US"/>
              </w:rPr>
              <w:t>2330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33B7C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1E387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681726" w14:textId="77777777" w:rsidR="005979E7" w:rsidRPr="00F511A5" w:rsidRDefault="005979E7" w:rsidP="00F17634">
            <w:pPr>
              <w:pStyle w:val="TAL"/>
              <w:rPr>
                <w:lang w:eastAsia="en-US"/>
              </w:rPr>
            </w:pPr>
            <w:r w:rsidRPr="00F511A5">
              <w:rPr>
                <w:lang w:eastAsia="en-US"/>
              </w:rPr>
              <w:t>Updates to NR RRC TC 8.1.1.3.7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4CED50" w14:textId="77777777" w:rsidR="005979E7" w:rsidRPr="00F511A5" w:rsidRDefault="005979E7" w:rsidP="00F17634">
            <w:pPr>
              <w:pStyle w:val="TAC"/>
              <w:rPr>
                <w:lang w:eastAsia="en-US"/>
              </w:rPr>
            </w:pPr>
            <w:r w:rsidRPr="00F511A5">
              <w:rPr>
                <w:lang w:eastAsia="en-US"/>
              </w:rPr>
              <w:t>16.9.0</w:t>
            </w:r>
          </w:p>
        </w:tc>
      </w:tr>
      <w:tr w:rsidR="005979E7" w:rsidRPr="00F511A5" w14:paraId="0EB00B3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1345B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658705"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F99DFE" w14:textId="77777777" w:rsidR="005979E7" w:rsidRPr="00F511A5" w:rsidRDefault="005979E7" w:rsidP="00F17634">
            <w:pPr>
              <w:pStyle w:val="TAC"/>
              <w:rPr>
                <w:lang w:eastAsia="en-US"/>
              </w:rPr>
            </w:pPr>
            <w:r w:rsidRPr="00F511A5">
              <w:rPr>
                <w:lang w:eastAsia="en-US"/>
              </w:rPr>
              <w:t>R5-216175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2ED537" w14:textId="77777777" w:rsidR="005979E7" w:rsidRPr="00F511A5" w:rsidRDefault="005979E7" w:rsidP="00F17634">
            <w:pPr>
              <w:pStyle w:val="TAC"/>
              <w:rPr>
                <w:lang w:eastAsia="en-US"/>
              </w:rPr>
            </w:pPr>
            <w:r w:rsidRPr="00F511A5">
              <w:rPr>
                <w:lang w:eastAsia="en-US"/>
              </w:rPr>
              <w:t>2354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B684C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11CD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FCA244" w14:textId="77777777" w:rsidR="005979E7" w:rsidRPr="00F511A5" w:rsidRDefault="005979E7" w:rsidP="00F17634">
            <w:pPr>
              <w:pStyle w:val="TAL"/>
              <w:rPr>
                <w:lang w:eastAsia="en-US"/>
              </w:rPr>
            </w:pPr>
            <w:r w:rsidRPr="00F511A5">
              <w:rPr>
                <w:lang w:eastAsia="en-US"/>
              </w:rPr>
              <w:t>Correction to NR TC 8.1.1.2.1-T300 expired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E9C824" w14:textId="77777777" w:rsidR="005979E7" w:rsidRPr="00F511A5" w:rsidRDefault="005979E7" w:rsidP="00F17634">
            <w:pPr>
              <w:pStyle w:val="TAC"/>
              <w:rPr>
                <w:lang w:eastAsia="en-US"/>
              </w:rPr>
            </w:pPr>
            <w:r w:rsidRPr="00F511A5">
              <w:rPr>
                <w:lang w:eastAsia="en-US"/>
              </w:rPr>
              <w:t>16.9.0</w:t>
            </w:r>
          </w:p>
        </w:tc>
      </w:tr>
      <w:tr w:rsidR="005979E7" w:rsidRPr="00F511A5" w14:paraId="060533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2A9D87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E18D7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FCF855" w14:textId="77777777" w:rsidR="005979E7" w:rsidRPr="00F511A5" w:rsidRDefault="005979E7" w:rsidP="00F17634">
            <w:pPr>
              <w:pStyle w:val="TAC"/>
              <w:rPr>
                <w:lang w:eastAsia="en-US"/>
              </w:rPr>
            </w:pPr>
            <w:r w:rsidRPr="00F511A5">
              <w:rPr>
                <w:lang w:eastAsia="en-US"/>
              </w:rPr>
              <w:t>R5-216176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CF9026" w14:textId="77777777" w:rsidR="005979E7" w:rsidRPr="00F511A5" w:rsidRDefault="005979E7" w:rsidP="00F17634">
            <w:pPr>
              <w:pStyle w:val="TAC"/>
              <w:rPr>
                <w:lang w:eastAsia="en-US"/>
              </w:rPr>
            </w:pPr>
            <w:r w:rsidRPr="00F511A5">
              <w:rPr>
                <w:lang w:eastAsia="en-US"/>
              </w:rPr>
              <w:t>2466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D9CF4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F1CFF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C39277" w14:textId="77777777" w:rsidR="005979E7" w:rsidRPr="00F511A5" w:rsidRDefault="005979E7" w:rsidP="00F17634">
            <w:pPr>
              <w:pStyle w:val="TAL"/>
              <w:rPr>
                <w:lang w:eastAsia="en-US"/>
              </w:rPr>
            </w:pPr>
            <w:r w:rsidRPr="00F511A5">
              <w:rPr>
                <w:lang w:eastAsia="en-US"/>
              </w:rPr>
              <w:t>Addition of NR5G RRC TC 8.1.1.3.7a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D6BC5D" w14:textId="77777777" w:rsidR="005979E7" w:rsidRPr="00F511A5" w:rsidRDefault="005979E7" w:rsidP="00F17634">
            <w:pPr>
              <w:pStyle w:val="TAC"/>
              <w:rPr>
                <w:lang w:eastAsia="en-US"/>
              </w:rPr>
            </w:pPr>
            <w:r w:rsidRPr="00F511A5">
              <w:rPr>
                <w:lang w:eastAsia="en-US"/>
              </w:rPr>
              <w:t>16.9.0</w:t>
            </w:r>
          </w:p>
        </w:tc>
      </w:tr>
      <w:tr w:rsidR="005979E7" w:rsidRPr="00F511A5" w14:paraId="1BE378C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96593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2E8B1DF"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FCA8A1" w14:textId="77777777" w:rsidR="005979E7" w:rsidRPr="00F511A5" w:rsidRDefault="005979E7" w:rsidP="00F17634">
            <w:pPr>
              <w:pStyle w:val="TAC"/>
              <w:rPr>
                <w:lang w:eastAsia="en-US"/>
              </w:rPr>
            </w:pPr>
            <w:r w:rsidRPr="00F511A5">
              <w:rPr>
                <w:lang w:eastAsia="en-US"/>
              </w:rPr>
              <w:t>R5-216177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DE02A0" w14:textId="77777777" w:rsidR="005979E7" w:rsidRPr="00F511A5" w:rsidRDefault="005979E7" w:rsidP="00F17634">
            <w:pPr>
              <w:pStyle w:val="TAC"/>
              <w:rPr>
                <w:lang w:eastAsia="en-US"/>
              </w:rPr>
            </w:pPr>
            <w:r w:rsidRPr="00F511A5">
              <w:rPr>
                <w:lang w:eastAsia="en-US"/>
              </w:rPr>
              <w:t>2287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17A1A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A20C8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C7E7CB" w14:textId="77777777" w:rsidR="005979E7" w:rsidRPr="00F511A5" w:rsidRDefault="005979E7" w:rsidP="00F17634">
            <w:pPr>
              <w:pStyle w:val="TAL"/>
              <w:rPr>
                <w:lang w:eastAsia="en-US"/>
              </w:rPr>
            </w:pPr>
            <w:r w:rsidRPr="00F511A5">
              <w:rPr>
                <w:lang w:eastAsia="en-US"/>
              </w:rPr>
              <w:t>Correction to RRC reconfiguration Test Case 8.1.2.1.1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143289" w14:textId="77777777" w:rsidR="005979E7" w:rsidRPr="00F511A5" w:rsidRDefault="005979E7" w:rsidP="00F17634">
            <w:pPr>
              <w:pStyle w:val="TAC"/>
              <w:rPr>
                <w:lang w:eastAsia="en-US"/>
              </w:rPr>
            </w:pPr>
            <w:r w:rsidRPr="00F511A5">
              <w:rPr>
                <w:lang w:eastAsia="en-US"/>
              </w:rPr>
              <w:t>16.9.0</w:t>
            </w:r>
          </w:p>
        </w:tc>
      </w:tr>
      <w:tr w:rsidR="005979E7" w:rsidRPr="00F511A5" w14:paraId="746EA13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9E31C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E983C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7232C1" w14:textId="77777777" w:rsidR="005979E7" w:rsidRPr="00F511A5" w:rsidRDefault="005979E7" w:rsidP="00F17634">
            <w:pPr>
              <w:pStyle w:val="TAC"/>
              <w:rPr>
                <w:lang w:eastAsia="en-US"/>
              </w:rPr>
            </w:pPr>
            <w:r w:rsidRPr="00F511A5">
              <w:rPr>
                <w:lang w:eastAsia="en-US"/>
              </w:rPr>
              <w:t>R5-216178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11EEE7" w14:textId="77777777" w:rsidR="005979E7" w:rsidRPr="00F511A5" w:rsidRDefault="005979E7" w:rsidP="00F17634">
            <w:pPr>
              <w:pStyle w:val="TAC"/>
              <w:rPr>
                <w:lang w:eastAsia="en-US"/>
              </w:rPr>
            </w:pPr>
            <w:r w:rsidRPr="00F511A5">
              <w:rPr>
                <w:lang w:eastAsia="en-US"/>
              </w:rPr>
              <w:t>2359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06F71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434CF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ED2888" w14:textId="77777777" w:rsidR="005979E7" w:rsidRPr="00F511A5" w:rsidRDefault="005979E7" w:rsidP="00F17634">
            <w:pPr>
              <w:pStyle w:val="TAL"/>
              <w:rPr>
                <w:lang w:eastAsia="en-US"/>
              </w:rPr>
            </w:pPr>
            <w:r w:rsidRPr="00F511A5">
              <w:rPr>
                <w:lang w:eastAsia="en-US"/>
              </w:rPr>
              <w:t>Addition of NR SA TC 8.1.3.1.19-SFTD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3899BB" w14:textId="77777777" w:rsidR="005979E7" w:rsidRPr="00F511A5" w:rsidRDefault="005979E7" w:rsidP="00F17634">
            <w:pPr>
              <w:pStyle w:val="TAC"/>
              <w:rPr>
                <w:lang w:eastAsia="en-US"/>
              </w:rPr>
            </w:pPr>
            <w:r w:rsidRPr="00F511A5">
              <w:rPr>
                <w:lang w:eastAsia="en-US"/>
              </w:rPr>
              <w:t>16.9.0</w:t>
            </w:r>
          </w:p>
        </w:tc>
      </w:tr>
      <w:tr w:rsidR="005979E7" w:rsidRPr="00F511A5" w14:paraId="27993C3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2B34E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B99B39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8ADB95" w14:textId="77777777" w:rsidR="005979E7" w:rsidRPr="00F511A5" w:rsidRDefault="005979E7" w:rsidP="00F17634">
            <w:pPr>
              <w:pStyle w:val="TAC"/>
              <w:rPr>
                <w:lang w:eastAsia="en-US"/>
              </w:rPr>
            </w:pPr>
            <w:r w:rsidRPr="00F511A5">
              <w:rPr>
                <w:lang w:eastAsia="en-US"/>
              </w:rPr>
              <w:t>R5-216179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169A0C" w14:textId="77777777" w:rsidR="005979E7" w:rsidRPr="00F511A5" w:rsidRDefault="005979E7" w:rsidP="00F17634">
            <w:pPr>
              <w:pStyle w:val="TAC"/>
              <w:rPr>
                <w:lang w:eastAsia="en-US"/>
              </w:rPr>
            </w:pPr>
            <w:r w:rsidRPr="00F511A5">
              <w:rPr>
                <w:lang w:eastAsia="en-US"/>
              </w:rPr>
              <w:t>2423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20C40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0D42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BEADF5" w14:textId="77777777" w:rsidR="005979E7" w:rsidRPr="00F511A5" w:rsidRDefault="005979E7" w:rsidP="00F17634">
            <w:pPr>
              <w:pStyle w:val="TAL"/>
              <w:rPr>
                <w:lang w:eastAsia="en-US"/>
              </w:rPr>
            </w:pPr>
            <w:r w:rsidRPr="00F511A5">
              <w:rPr>
                <w:lang w:eastAsia="en-US"/>
              </w:rPr>
              <w:t>Update to NR RRC test cases 8.1.3.1.11 and 8.1.3.1.12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7245337" w14:textId="77777777" w:rsidR="005979E7" w:rsidRPr="00F511A5" w:rsidRDefault="005979E7" w:rsidP="00F17634">
            <w:pPr>
              <w:pStyle w:val="TAC"/>
              <w:rPr>
                <w:lang w:eastAsia="en-US"/>
              </w:rPr>
            </w:pPr>
            <w:r w:rsidRPr="00F511A5">
              <w:rPr>
                <w:lang w:eastAsia="en-US"/>
              </w:rPr>
              <w:t>16.9.0</w:t>
            </w:r>
          </w:p>
        </w:tc>
      </w:tr>
      <w:tr w:rsidR="005979E7" w:rsidRPr="00F511A5" w14:paraId="2F60169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CA7347D"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956F95"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E68E9C" w14:textId="77777777" w:rsidR="005979E7" w:rsidRPr="00F511A5" w:rsidRDefault="005979E7" w:rsidP="00F17634">
            <w:pPr>
              <w:pStyle w:val="TAC"/>
              <w:rPr>
                <w:lang w:eastAsia="en-US"/>
              </w:rPr>
            </w:pPr>
            <w:r w:rsidRPr="00F511A5">
              <w:rPr>
                <w:lang w:eastAsia="en-US"/>
              </w:rPr>
              <w:t>R5-216180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F9A44E" w14:textId="77777777" w:rsidR="005979E7" w:rsidRPr="00F511A5" w:rsidRDefault="005979E7" w:rsidP="00F17634">
            <w:pPr>
              <w:pStyle w:val="TAC"/>
              <w:rPr>
                <w:lang w:eastAsia="en-US"/>
              </w:rPr>
            </w:pPr>
            <w:r w:rsidRPr="00F511A5">
              <w:rPr>
                <w:lang w:eastAsia="en-US"/>
              </w:rPr>
              <w:t>2356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210F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5EFAB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C60AAD" w14:textId="77777777" w:rsidR="005979E7" w:rsidRPr="00F511A5" w:rsidRDefault="005979E7" w:rsidP="00F17634">
            <w:pPr>
              <w:pStyle w:val="TAL"/>
              <w:rPr>
                <w:lang w:eastAsia="en-US"/>
              </w:rPr>
            </w:pPr>
            <w:r w:rsidRPr="00F511A5">
              <w:rPr>
                <w:lang w:eastAsia="en-US"/>
              </w:rPr>
              <w:t>Correction to NR TC 8.1.4.1.9.1-Reestablish intra-band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946128" w14:textId="77777777" w:rsidR="005979E7" w:rsidRPr="00F511A5" w:rsidRDefault="005979E7" w:rsidP="00F17634">
            <w:pPr>
              <w:pStyle w:val="TAC"/>
              <w:rPr>
                <w:lang w:eastAsia="en-US"/>
              </w:rPr>
            </w:pPr>
            <w:r w:rsidRPr="00F511A5">
              <w:rPr>
                <w:lang w:eastAsia="en-US"/>
              </w:rPr>
              <w:t>16.9.0</w:t>
            </w:r>
          </w:p>
        </w:tc>
      </w:tr>
      <w:tr w:rsidR="005979E7" w:rsidRPr="00F511A5" w14:paraId="799026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501D0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075DAB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54D4DC" w14:textId="77777777" w:rsidR="005979E7" w:rsidRPr="00F511A5" w:rsidRDefault="005979E7" w:rsidP="00F17634">
            <w:pPr>
              <w:pStyle w:val="TAC"/>
              <w:rPr>
                <w:lang w:eastAsia="en-US"/>
              </w:rPr>
            </w:pPr>
            <w:r w:rsidRPr="00F511A5">
              <w:rPr>
                <w:lang w:eastAsia="en-US"/>
              </w:rPr>
              <w:t>R5-216181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76B3BE" w14:textId="77777777" w:rsidR="005979E7" w:rsidRPr="00F511A5" w:rsidRDefault="005979E7" w:rsidP="00F17634">
            <w:pPr>
              <w:pStyle w:val="TAC"/>
              <w:rPr>
                <w:lang w:eastAsia="en-US"/>
              </w:rPr>
            </w:pPr>
            <w:r w:rsidRPr="00F511A5">
              <w:rPr>
                <w:lang w:eastAsia="en-US"/>
              </w:rPr>
              <w:t>2358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DA663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908F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E2845B" w14:textId="77777777" w:rsidR="005979E7" w:rsidRPr="00F511A5" w:rsidRDefault="005979E7" w:rsidP="00F17634">
            <w:pPr>
              <w:pStyle w:val="TAL"/>
              <w:rPr>
                <w:lang w:eastAsia="en-US"/>
              </w:rPr>
            </w:pPr>
            <w:r w:rsidRPr="00F511A5">
              <w:rPr>
                <w:lang w:eastAsia="en-US"/>
              </w:rPr>
              <w:t>Correction to NR-DC TC 8.2.2.3.2-Split SRB and SRB3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FC5685" w14:textId="77777777" w:rsidR="005979E7" w:rsidRPr="00F511A5" w:rsidRDefault="005979E7" w:rsidP="00F17634">
            <w:pPr>
              <w:pStyle w:val="TAC"/>
              <w:rPr>
                <w:lang w:eastAsia="en-US"/>
              </w:rPr>
            </w:pPr>
            <w:r w:rsidRPr="00F511A5">
              <w:rPr>
                <w:lang w:eastAsia="en-US"/>
              </w:rPr>
              <w:t>16.9.0</w:t>
            </w:r>
          </w:p>
        </w:tc>
      </w:tr>
      <w:tr w:rsidR="005979E7" w:rsidRPr="00F511A5" w14:paraId="105D35F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2B65F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F2D8C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73C275" w14:textId="77777777" w:rsidR="005979E7" w:rsidRPr="00F511A5" w:rsidRDefault="005979E7" w:rsidP="00F17634">
            <w:pPr>
              <w:pStyle w:val="TAC"/>
              <w:rPr>
                <w:lang w:eastAsia="en-US"/>
              </w:rPr>
            </w:pPr>
            <w:r w:rsidRPr="00F511A5">
              <w:rPr>
                <w:lang w:eastAsia="en-US"/>
              </w:rPr>
              <w:t>R5-216182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F7CCC3" w14:textId="77777777" w:rsidR="005979E7" w:rsidRPr="00F511A5" w:rsidRDefault="005979E7" w:rsidP="00F17634">
            <w:pPr>
              <w:pStyle w:val="TAC"/>
              <w:rPr>
                <w:lang w:eastAsia="en-US"/>
              </w:rPr>
            </w:pPr>
            <w:r w:rsidRPr="00F511A5">
              <w:rPr>
                <w:lang w:eastAsia="en-US"/>
              </w:rPr>
              <w:t>2360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77088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8F7CB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B01F25" w14:textId="77777777" w:rsidR="005979E7" w:rsidRPr="00F511A5" w:rsidRDefault="005979E7" w:rsidP="00F17634">
            <w:pPr>
              <w:pStyle w:val="TAL"/>
              <w:rPr>
                <w:lang w:eastAsia="en-US"/>
              </w:rPr>
            </w:pPr>
            <w:r w:rsidRPr="00F511A5">
              <w:rPr>
                <w:lang w:eastAsia="en-US"/>
              </w:rPr>
              <w:t>Addition of EN-DC TC 8.2.3.17.1-SFTD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A79DCA" w14:textId="77777777" w:rsidR="005979E7" w:rsidRPr="00F511A5" w:rsidRDefault="005979E7" w:rsidP="00F17634">
            <w:pPr>
              <w:pStyle w:val="TAC"/>
              <w:rPr>
                <w:lang w:eastAsia="en-US"/>
              </w:rPr>
            </w:pPr>
            <w:r w:rsidRPr="00F511A5">
              <w:rPr>
                <w:lang w:eastAsia="en-US"/>
              </w:rPr>
              <w:t>16.9.0</w:t>
            </w:r>
          </w:p>
        </w:tc>
      </w:tr>
      <w:tr w:rsidR="005979E7" w:rsidRPr="00F511A5" w14:paraId="33CEFB8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EAECB6"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987E89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F3E1D2" w14:textId="77777777" w:rsidR="005979E7" w:rsidRPr="00F511A5" w:rsidRDefault="005979E7" w:rsidP="00F17634">
            <w:pPr>
              <w:pStyle w:val="TAC"/>
              <w:rPr>
                <w:lang w:eastAsia="en-US"/>
              </w:rPr>
            </w:pPr>
            <w:r w:rsidRPr="00F511A5">
              <w:rPr>
                <w:lang w:eastAsia="en-US"/>
              </w:rPr>
              <w:t>R5-216183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2B08C3" w14:textId="77777777" w:rsidR="005979E7" w:rsidRPr="00F511A5" w:rsidRDefault="005979E7" w:rsidP="00F17634">
            <w:pPr>
              <w:pStyle w:val="TAC"/>
              <w:rPr>
                <w:lang w:eastAsia="en-US"/>
              </w:rPr>
            </w:pPr>
            <w:r w:rsidRPr="00F511A5">
              <w:rPr>
                <w:lang w:eastAsia="en-US"/>
              </w:rPr>
              <w:t>2361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FBE1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0CA2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B2AE02" w14:textId="77777777" w:rsidR="005979E7" w:rsidRPr="00F511A5" w:rsidRDefault="005979E7" w:rsidP="00F17634">
            <w:pPr>
              <w:pStyle w:val="TAL"/>
              <w:rPr>
                <w:lang w:eastAsia="en-US"/>
              </w:rPr>
            </w:pPr>
            <w:r w:rsidRPr="00F511A5">
              <w:rPr>
                <w:lang w:eastAsia="en-US"/>
              </w:rPr>
              <w:t>Addition of NR-DC TC 8.2.3.17.2-SFTD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CA6D47" w14:textId="77777777" w:rsidR="005979E7" w:rsidRPr="00F511A5" w:rsidRDefault="005979E7" w:rsidP="00F17634">
            <w:pPr>
              <w:pStyle w:val="TAC"/>
              <w:rPr>
                <w:lang w:eastAsia="en-US"/>
              </w:rPr>
            </w:pPr>
            <w:r w:rsidRPr="00F511A5">
              <w:rPr>
                <w:lang w:eastAsia="en-US"/>
              </w:rPr>
              <w:t>16.9.0</w:t>
            </w:r>
          </w:p>
        </w:tc>
      </w:tr>
      <w:tr w:rsidR="005979E7" w:rsidRPr="00F511A5" w14:paraId="3F536DA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938557"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6F2FA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83D35D" w14:textId="77777777" w:rsidR="005979E7" w:rsidRPr="00F511A5" w:rsidRDefault="005979E7" w:rsidP="00F17634">
            <w:pPr>
              <w:pStyle w:val="TAC"/>
              <w:rPr>
                <w:lang w:eastAsia="en-US"/>
              </w:rPr>
            </w:pPr>
            <w:r w:rsidRPr="00F511A5">
              <w:rPr>
                <w:lang w:eastAsia="en-US"/>
              </w:rPr>
              <w:t>R5-216184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506B61" w14:textId="77777777" w:rsidR="005979E7" w:rsidRPr="00F511A5" w:rsidRDefault="005979E7" w:rsidP="00F17634">
            <w:pPr>
              <w:pStyle w:val="TAC"/>
              <w:rPr>
                <w:lang w:eastAsia="en-US"/>
              </w:rPr>
            </w:pPr>
            <w:r w:rsidRPr="00F511A5">
              <w:rPr>
                <w:lang w:eastAsia="en-US"/>
              </w:rPr>
              <w:t>2288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3444D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42262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BE8089" w14:textId="77777777" w:rsidR="005979E7" w:rsidRPr="00F511A5" w:rsidRDefault="005979E7" w:rsidP="00F17634">
            <w:pPr>
              <w:pStyle w:val="TAL"/>
              <w:rPr>
                <w:lang w:eastAsia="en-US"/>
              </w:rPr>
            </w:pPr>
            <w:r w:rsidRPr="00F511A5">
              <w:rPr>
                <w:lang w:eastAsia="en-US"/>
              </w:rPr>
              <w:t>Correction to Carrier Aggregation Test Case 8.2.4.1.1.1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55BD7E" w14:textId="77777777" w:rsidR="005979E7" w:rsidRPr="00F511A5" w:rsidRDefault="005979E7" w:rsidP="00F17634">
            <w:pPr>
              <w:pStyle w:val="TAC"/>
              <w:rPr>
                <w:lang w:eastAsia="en-US"/>
              </w:rPr>
            </w:pPr>
            <w:r w:rsidRPr="00F511A5">
              <w:rPr>
                <w:lang w:eastAsia="en-US"/>
              </w:rPr>
              <w:t>16.9.0</w:t>
            </w:r>
          </w:p>
        </w:tc>
      </w:tr>
      <w:tr w:rsidR="005979E7" w:rsidRPr="00F511A5" w14:paraId="441FD32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A37D0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0181E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E1C35B" w14:textId="77777777" w:rsidR="005979E7" w:rsidRPr="00F511A5" w:rsidRDefault="005979E7" w:rsidP="00F17634">
            <w:pPr>
              <w:pStyle w:val="TAC"/>
              <w:rPr>
                <w:lang w:eastAsia="en-US"/>
              </w:rPr>
            </w:pPr>
            <w:r w:rsidRPr="00F511A5">
              <w:rPr>
                <w:lang w:eastAsia="en-US"/>
              </w:rPr>
              <w:t>R5-216185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102944" w14:textId="77777777" w:rsidR="005979E7" w:rsidRPr="00F511A5" w:rsidRDefault="005979E7" w:rsidP="00F17634">
            <w:pPr>
              <w:pStyle w:val="TAC"/>
              <w:rPr>
                <w:lang w:eastAsia="en-US"/>
              </w:rPr>
            </w:pPr>
            <w:r w:rsidRPr="00F511A5">
              <w:rPr>
                <w:lang w:eastAsia="en-US"/>
              </w:rPr>
              <w:t>2326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0BD9D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AFDEA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FE4BB8" w14:textId="77777777" w:rsidR="005979E7" w:rsidRPr="00F511A5" w:rsidRDefault="005979E7" w:rsidP="00F17634">
            <w:pPr>
              <w:pStyle w:val="TAL"/>
              <w:rPr>
                <w:lang w:eastAsia="en-US"/>
              </w:rPr>
            </w:pPr>
            <w:r w:rsidRPr="00F511A5">
              <w:rPr>
                <w:lang w:eastAsia="en-US"/>
              </w:rPr>
              <w:t>Correction of 5GMM capability for 5GMM TC 9.3.1.2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ABA684" w14:textId="77777777" w:rsidR="005979E7" w:rsidRPr="00F511A5" w:rsidRDefault="005979E7" w:rsidP="00F17634">
            <w:pPr>
              <w:pStyle w:val="TAC"/>
              <w:rPr>
                <w:lang w:eastAsia="en-US"/>
              </w:rPr>
            </w:pPr>
            <w:r w:rsidRPr="00F511A5">
              <w:rPr>
                <w:lang w:eastAsia="en-US"/>
              </w:rPr>
              <w:t>16.9.0</w:t>
            </w:r>
          </w:p>
        </w:tc>
      </w:tr>
      <w:tr w:rsidR="005979E7" w:rsidRPr="00F511A5" w14:paraId="3F1A94E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F501D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53B00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94D51B" w14:textId="77777777" w:rsidR="005979E7" w:rsidRPr="00F511A5" w:rsidRDefault="005979E7" w:rsidP="00F17634">
            <w:pPr>
              <w:pStyle w:val="TAC"/>
              <w:rPr>
                <w:lang w:eastAsia="en-US"/>
              </w:rPr>
            </w:pPr>
            <w:r w:rsidRPr="00F511A5">
              <w:rPr>
                <w:lang w:eastAsia="en-US"/>
              </w:rPr>
              <w:t>R5-216186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C06179" w14:textId="77777777" w:rsidR="005979E7" w:rsidRPr="00F511A5" w:rsidRDefault="005979E7" w:rsidP="00F17634">
            <w:pPr>
              <w:pStyle w:val="TAC"/>
              <w:rPr>
                <w:lang w:eastAsia="en-US"/>
              </w:rPr>
            </w:pPr>
            <w:r w:rsidRPr="00F511A5">
              <w:rPr>
                <w:lang w:eastAsia="en-US"/>
              </w:rPr>
              <w:t>2362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6831A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46A81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AA756F" w14:textId="77777777" w:rsidR="005979E7" w:rsidRPr="00F511A5" w:rsidRDefault="005979E7" w:rsidP="00F17634">
            <w:pPr>
              <w:pStyle w:val="TAL"/>
              <w:rPr>
                <w:lang w:eastAsia="en-US"/>
              </w:rPr>
            </w:pPr>
            <w:r w:rsidRPr="00F511A5">
              <w:rPr>
                <w:lang w:eastAsia="en-US"/>
              </w:rPr>
              <w:t>Correction to NR TC 10.1.1.1 and 10.3.1.1-PDU Establish Accept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67F479" w14:textId="77777777" w:rsidR="005979E7" w:rsidRPr="00F511A5" w:rsidRDefault="005979E7" w:rsidP="00F17634">
            <w:pPr>
              <w:pStyle w:val="TAC"/>
              <w:rPr>
                <w:lang w:eastAsia="en-US"/>
              </w:rPr>
            </w:pPr>
            <w:r w:rsidRPr="00F511A5">
              <w:rPr>
                <w:lang w:eastAsia="en-US"/>
              </w:rPr>
              <w:t>16.9.0</w:t>
            </w:r>
          </w:p>
        </w:tc>
      </w:tr>
      <w:tr w:rsidR="005979E7" w:rsidRPr="00F511A5" w14:paraId="2044AA5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D05988"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07A5E6"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744D2F" w14:textId="77777777" w:rsidR="005979E7" w:rsidRPr="00F511A5" w:rsidRDefault="005979E7" w:rsidP="00F17634">
            <w:pPr>
              <w:pStyle w:val="TAC"/>
              <w:rPr>
                <w:lang w:eastAsia="en-US"/>
              </w:rPr>
            </w:pPr>
            <w:r w:rsidRPr="00F511A5">
              <w:rPr>
                <w:lang w:eastAsia="en-US"/>
              </w:rPr>
              <w:t>R5-216187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C1DBBE" w14:textId="77777777" w:rsidR="005979E7" w:rsidRPr="00F511A5" w:rsidRDefault="005979E7" w:rsidP="00F17634">
            <w:pPr>
              <w:pStyle w:val="TAC"/>
              <w:rPr>
                <w:lang w:eastAsia="en-US"/>
              </w:rPr>
            </w:pPr>
            <w:r w:rsidRPr="00F511A5">
              <w:rPr>
                <w:lang w:eastAsia="en-US"/>
              </w:rPr>
              <w:t>2327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17CF6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7D8C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8E4B4A" w14:textId="77777777" w:rsidR="005979E7" w:rsidRPr="00F511A5" w:rsidRDefault="005979E7" w:rsidP="00F17634">
            <w:pPr>
              <w:pStyle w:val="TAL"/>
              <w:rPr>
                <w:lang w:eastAsia="en-US"/>
              </w:rPr>
            </w:pPr>
            <w:r w:rsidRPr="00F511A5">
              <w:rPr>
                <w:lang w:eastAsia="en-US"/>
              </w:rPr>
              <w:t>Correction of 5GMM capability for EPSFB TC 11.1.7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EB3B0A" w14:textId="77777777" w:rsidR="005979E7" w:rsidRPr="00F511A5" w:rsidRDefault="005979E7" w:rsidP="00F17634">
            <w:pPr>
              <w:pStyle w:val="TAC"/>
              <w:rPr>
                <w:lang w:eastAsia="en-US"/>
              </w:rPr>
            </w:pPr>
            <w:r w:rsidRPr="00F511A5">
              <w:rPr>
                <w:lang w:eastAsia="en-US"/>
              </w:rPr>
              <w:t>16.9.0</w:t>
            </w:r>
          </w:p>
        </w:tc>
      </w:tr>
      <w:tr w:rsidR="005979E7" w:rsidRPr="00F511A5" w14:paraId="6728E70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480F9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8C00D5"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08BC73" w14:textId="77777777" w:rsidR="005979E7" w:rsidRPr="00F511A5" w:rsidRDefault="005979E7" w:rsidP="00F17634">
            <w:pPr>
              <w:pStyle w:val="TAC"/>
              <w:rPr>
                <w:lang w:eastAsia="en-US"/>
              </w:rPr>
            </w:pPr>
            <w:r w:rsidRPr="00F511A5">
              <w:rPr>
                <w:lang w:eastAsia="en-US"/>
              </w:rPr>
              <w:t>R5-216188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327625" w14:textId="77777777" w:rsidR="005979E7" w:rsidRPr="00F511A5" w:rsidRDefault="005979E7" w:rsidP="00F17634">
            <w:pPr>
              <w:pStyle w:val="TAC"/>
              <w:rPr>
                <w:lang w:eastAsia="en-US"/>
              </w:rPr>
            </w:pPr>
            <w:r w:rsidRPr="00F511A5">
              <w:rPr>
                <w:lang w:eastAsia="en-US"/>
              </w:rPr>
              <w:t>2363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EB58B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B70D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9AD522" w14:textId="77777777" w:rsidR="005979E7" w:rsidRPr="00F511A5" w:rsidRDefault="005979E7" w:rsidP="00F17634">
            <w:pPr>
              <w:pStyle w:val="TAL"/>
              <w:rPr>
                <w:lang w:eastAsia="en-US"/>
              </w:rPr>
            </w:pPr>
            <w:r w:rsidRPr="00F511A5">
              <w:rPr>
                <w:lang w:eastAsia="en-US"/>
              </w:rPr>
              <w:t>Correction to NR TC 11.1.2-EPS Fallback from NR Idle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EF6600" w14:textId="77777777" w:rsidR="005979E7" w:rsidRPr="00F511A5" w:rsidRDefault="005979E7" w:rsidP="00F17634">
            <w:pPr>
              <w:pStyle w:val="TAC"/>
              <w:rPr>
                <w:lang w:eastAsia="en-US"/>
              </w:rPr>
            </w:pPr>
            <w:r w:rsidRPr="00F511A5">
              <w:rPr>
                <w:lang w:eastAsia="en-US"/>
              </w:rPr>
              <w:t>16.9.0</w:t>
            </w:r>
          </w:p>
        </w:tc>
      </w:tr>
      <w:tr w:rsidR="005979E7" w:rsidRPr="00F511A5" w14:paraId="3977143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33563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7EC2E2"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074891" w14:textId="77777777" w:rsidR="005979E7" w:rsidRPr="00F511A5" w:rsidRDefault="005979E7" w:rsidP="00F17634">
            <w:pPr>
              <w:pStyle w:val="TAC"/>
              <w:rPr>
                <w:lang w:eastAsia="en-US"/>
              </w:rPr>
            </w:pPr>
            <w:r w:rsidRPr="00F511A5">
              <w:rPr>
                <w:lang w:eastAsia="en-US"/>
              </w:rPr>
              <w:t>R5-216189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77D53F" w14:textId="77777777" w:rsidR="005979E7" w:rsidRPr="00F511A5" w:rsidRDefault="005979E7" w:rsidP="00F17634">
            <w:pPr>
              <w:pStyle w:val="TAC"/>
              <w:rPr>
                <w:lang w:eastAsia="en-US"/>
              </w:rPr>
            </w:pPr>
            <w:r w:rsidRPr="00F511A5">
              <w:rPr>
                <w:lang w:eastAsia="en-US"/>
              </w:rPr>
              <w:t>2364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3C7AF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4584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F66D2B" w14:textId="77777777" w:rsidR="005979E7" w:rsidRPr="00F511A5" w:rsidRDefault="005979E7" w:rsidP="00F17634">
            <w:pPr>
              <w:pStyle w:val="TAL"/>
              <w:rPr>
                <w:lang w:eastAsia="en-US"/>
              </w:rPr>
            </w:pPr>
            <w:r w:rsidRPr="00F511A5">
              <w:rPr>
                <w:lang w:eastAsia="en-US"/>
              </w:rPr>
              <w:t>Correction to NR TC 11.1.5-EPS Fallback from NR connected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C6D21A" w14:textId="77777777" w:rsidR="005979E7" w:rsidRPr="00F511A5" w:rsidRDefault="005979E7" w:rsidP="00F17634">
            <w:pPr>
              <w:pStyle w:val="TAC"/>
              <w:rPr>
                <w:lang w:eastAsia="en-US"/>
              </w:rPr>
            </w:pPr>
            <w:r w:rsidRPr="00F511A5">
              <w:rPr>
                <w:lang w:eastAsia="en-US"/>
              </w:rPr>
              <w:t>16.9.0</w:t>
            </w:r>
          </w:p>
        </w:tc>
      </w:tr>
      <w:tr w:rsidR="005979E7" w:rsidRPr="00F511A5" w14:paraId="145E987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4FB46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C8001A"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B89985" w14:textId="77777777" w:rsidR="005979E7" w:rsidRPr="00F511A5" w:rsidRDefault="005979E7" w:rsidP="00F17634">
            <w:pPr>
              <w:pStyle w:val="TAC"/>
              <w:rPr>
                <w:lang w:eastAsia="en-US"/>
              </w:rPr>
            </w:pPr>
            <w:r w:rsidRPr="00F511A5">
              <w:rPr>
                <w:lang w:eastAsia="en-US"/>
              </w:rPr>
              <w:t>R5-216190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E6665F" w14:textId="77777777" w:rsidR="005979E7" w:rsidRPr="00F511A5" w:rsidRDefault="005979E7" w:rsidP="00F17634">
            <w:pPr>
              <w:pStyle w:val="TAC"/>
              <w:rPr>
                <w:lang w:eastAsia="en-US"/>
              </w:rPr>
            </w:pPr>
            <w:r w:rsidRPr="00F511A5">
              <w:rPr>
                <w:lang w:eastAsia="en-US"/>
              </w:rPr>
              <w:t>2450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F2294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2719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16D652" w14:textId="77777777" w:rsidR="005979E7" w:rsidRPr="00F511A5" w:rsidRDefault="005979E7" w:rsidP="00F17634">
            <w:pPr>
              <w:pStyle w:val="TAL"/>
              <w:rPr>
                <w:lang w:eastAsia="en-US"/>
              </w:rPr>
            </w:pPr>
            <w:r w:rsidRPr="00F511A5">
              <w:rPr>
                <w:lang w:eastAsia="en-US"/>
              </w:rPr>
              <w:t>Correction to EPS FB Testcases 11.1.x for FR2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28EED1" w14:textId="77777777" w:rsidR="005979E7" w:rsidRPr="00F511A5" w:rsidRDefault="005979E7" w:rsidP="00F17634">
            <w:pPr>
              <w:pStyle w:val="TAC"/>
              <w:rPr>
                <w:lang w:eastAsia="en-US"/>
              </w:rPr>
            </w:pPr>
            <w:r w:rsidRPr="00F511A5">
              <w:rPr>
                <w:lang w:eastAsia="en-US"/>
              </w:rPr>
              <w:t>16.9.0</w:t>
            </w:r>
          </w:p>
        </w:tc>
      </w:tr>
      <w:tr w:rsidR="005979E7" w:rsidRPr="00F511A5" w14:paraId="5C54A6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0C3DE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AFF952"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FCAB4A" w14:textId="77777777" w:rsidR="005979E7" w:rsidRPr="00F511A5" w:rsidRDefault="005979E7" w:rsidP="00F17634">
            <w:pPr>
              <w:pStyle w:val="TAC"/>
              <w:rPr>
                <w:lang w:eastAsia="en-US"/>
              </w:rPr>
            </w:pPr>
            <w:r w:rsidRPr="00F511A5">
              <w:rPr>
                <w:lang w:eastAsia="en-US"/>
              </w:rPr>
              <w:t>R5-216191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43E9F6" w14:textId="77777777" w:rsidR="005979E7" w:rsidRPr="00F511A5" w:rsidRDefault="005979E7" w:rsidP="00F17634">
            <w:pPr>
              <w:pStyle w:val="TAC"/>
              <w:rPr>
                <w:lang w:eastAsia="en-US"/>
              </w:rPr>
            </w:pPr>
            <w:r w:rsidRPr="00F511A5">
              <w:rPr>
                <w:lang w:eastAsia="en-US"/>
              </w:rPr>
              <w:t>2293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733F0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4701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072C05" w14:textId="77777777" w:rsidR="005979E7" w:rsidRPr="00F511A5" w:rsidRDefault="005979E7" w:rsidP="00F17634">
            <w:pPr>
              <w:pStyle w:val="TAL"/>
              <w:rPr>
                <w:lang w:eastAsia="en-US"/>
              </w:rPr>
            </w:pPr>
            <w:r w:rsidRPr="00F511A5">
              <w:rPr>
                <w:lang w:eastAsia="en-US"/>
              </w:rPr>
              <w:t>Corrections to NR5GC testcase 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23091C2" w14:textId="77777777" w:rsidR="005979E7" w:rsidRPr="00F511A5" w:rsidRDefault="005979E7" w:rsidP="00F17634">
            <w:pPr>
              <w:pStyle w:val="TAC"/>
              <w:rPr>
                <w:lang w:eastAsia="en-US"/>
              </w:rPr>
            </w:pPr>
            <w:r w:rsidRPr="00F511A5">
              <w:rPr>
                <w:lang w:eastAsia="en-US"/>
              </w:rPr>
              <w:t>16.9.0</w:t>
            </w:r>
          </w:p>
        </w:tc>
      </w:tr>
      <w:tr w:rsidR="005979E7" w:rsidRPr="00F511A5" w14:paraId="213D60B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819377"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4031D5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8955AB" w14:textId="77777777" w:rsidR="005979E7" w:rsidRPr="00F511A5" w:rsidRDefault="005979E7" w:rsidP="00F17634">
            <w:pPr>
              <w:pStyle w:val="TAC"/>
              <w:rPr>
                <w:lang w:eastAsia="en-US"/>
              </w:rPr>
            </w:pPr>
            <w:r w:rsidRPr="00F511A5">
              <w:rPr>
                <w:lang w:eastAsia="en-US"/>
              </w:rPr>
              <w:t>R5-216192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A84A66" w14:textId="77777777" w:rsidR="005979E7" w:rsidRPr="00F511A5" w:rsidRDefault="005979E7" w:rsidP="00F17634">
            <w:pPr>
              <w:pStyle w:val="TAC"/>
              <w:rPr>
                <w:lang w:eastAsia="en-US"/>
              </w:rPr>
            </w:pPr>
            <w:r w:rsidRPr="00F511A5">
              <w:rPr>
                <w:lang w:eastAsia="en-US"/>
              </w:rPr>
              <w:t>2365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3B1D9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EC2C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6AD576" w14:textId="77777777" w:rsidR="005979E7" w:rsidRPr="00F511A5" w:rsidRDefault="005979E7" w:rsidP="00F17634">
            <w:pPr>
              <w:pStyle w:val="TAL"/>
              <w:rPr>
                <w:lang w:eastAsia="en-US"/>
              </w:rPr>
            </w:pPr>
            <w:r w:rsidRPr="00F511A5">
              <w:rPr>
                <w:lang w:eastAsia="en-US"/>
              </w:rPr>
              <w:t>Correction to NR TC 11.3.1-UAC AI0 with 0 percentage access probability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8C08E1" w14:textId="77777777" w:rsidR="005979E7" w:rsidRPr="00F511A5" w:rsidRDefault="005979E7" w:rsidP="00F17634">
            <w:pPr>
              <w:pStyle w:val="TAC"/>
              <w:rPr>
                <w:lang w:eastAsia="en-US"/>
              </w:rPr>
            </w:pPr>
            <w:r w:rsidRPr="00F511A5">
              <w:rPr>
                <w:lang w:eastAsia="en-US"/>
              </w:rPr>
              <w:t>16.9.0</w:t>
            </w:r>
          </w:p>
        </w:tc>
      </w:tr>
      <w:tr w:rsidR="005979E7" w:rsidRPr="00F511A5" w14:paraId="44A1641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B39F60"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F5F26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60382C" w14:textId="77777777" w:rsidR="005979E7" w:rsidRPr="00F511A5" w:rsidRDefault="005979E7" w:rsidP="00F17634">
            <w:pPr>
              <w:pStyle w:val="TAC"/>
              <w:rPr>
                <w:lang w:eastAsia="en-US"/>
              </w:rPr>
            </w:pPr>
            <w:r w:rsidRPr="00F511A5">
              <w:rPr>
                <w:lang w:eastAsia="en-US"/>
              </w:rPr>
              <w:t>R5-216193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57CE05" w14:textId="77777777" w:rsidR="005979E7" w:rsidRPr="00F511A5" w:rsidRDefault="005979E7" w:rsidP="00F17634">
            <w:pPr>
              <w:pStyle w:val="TAC"/>
              <w:rPr>
                <w:lang w:eastAsia="en-US"/>
              </w:rPr>
            </w:pPr>
            <w:r w:rsidRPr="00F511A5">
              <w:rPr>
                <w:lang w:eastAsia="en-US"/>
              </w:rPr>
              <w:t>2367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876E1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96F46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2B9014" w14:textId="77777777" w:rsidR="005979E7" w:rsidRPr="00F511A5" w:rsidRDefault="005979E7" w:rsidP="00F17634">
            <w:pPr>
              <w:pStyle w:val="TAL"/>
              <w:rPr>
                <w:lang w:eastAsia="en-US"/>
              </w:rPr>
            </w:pPr>
            <w:r w:rsidRPr="00F511A5">
              <w:rPr>
                <w:lang w:eastAsia="en-US"/>
              </w:rPr>
              <w:t>Correction to NR TC 11.3.5-UAC Access Identity 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43159F" w14:textId="77777777" w:rsidR="005979E7" w:rsidRPr="00F511A5" w:rsidRDefault="005979E7" w:rsidP="00F17634">
            <w:pPr>
              <w:pStyle w:val="TAC"/>
              <w:rPr>
                <w:lang w:eastAsia="en-US"/>
              </w:rPr>
            </w:pPr>
            <w:r w:rsidRPr="00F511A5">
              <w:rPr>
                <w:lang w:eastAsia="en-US"/>
              </w:rPr>
              <w:t>16.9.0</w:t>
            </w:r>
          </w:p>
        </w:tc>
      </w:tr>
      <w:tr w:rsidR="005979E7" w:rsidRPr="00F511A5" w14:paraId="4918422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8A367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59AC6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37FECD" w14:textId="77777777" w:rsidR="005979E7" w:rsidRPr="00F511A5" w:rsidRDefault="005979E7" w:rsidP="00F17634">
            <w:pPr>
              <w:pStyle w:val="TAC"/>
              <w:rPr>
                <w:lang w:eastAsia="en-US"/>
              </w:rPr>
            </w:pPr>
            <w:r w:rsidRPr="00F511A5">
              <w:rPr>
                <w:lang w:eastAsia="en-US"/>
              </w:rPr>
              <w:t>R5-216194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36E354" w14:textId="77777777" w:rsidR="005979E7" w:rsidRPr="00F511A5" w:rsidRDefault="005979E7" w:rsidP="00F17634">
            <w:pPr>
              <w:pStyle w:val="TAC"/>
              <w:rPr>
                <w:lang w:eastAsia="en-US"/>
              </w:rPr>
            </w:pPr>
            <w:r w:rsidRPr="00F511A5">
              <w:rPr>
                <w:lang w:eastAsia="en-US"/>
              </w:rPr>
              <w:t>2368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BBD3B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B6419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0002F8" w14:textId="77777777" w:rsidR="005979E7" w:rsidRPr="00F511A5" w:rsidRDefault="005979E7" w:rsidP="00F17634">
            <w:pPr>
              <w:pStyle w:val="TAL"/>
              <w:rPr>
                <w:lang w:eastAsia="en-US"/>
              </w:rPr>
            </w:pPr>
            <w:r w:rsidRPr="00F511A5">
              <w:rPr>
                <w:lang w:eastAsia="en-US"/>
              </w:rPr>
              <w:t>Correction to NR TC 11.3.6-UAC AI2 MCS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7EC353" w14:textId="77777777" w:rsidR="005979E7" w:rsidRPr="00F511A5" w:rsidRDefault="005979E7" w:rsidP="00F17634">
            <w:pPr>
              <w:pStyle w:val="TAC"/>
              <w:rPr>
                <w:lang w:eastAsia="en-US"/>
              </w:rPr>
            </w:pPr>
            <w:r w:rsidRPr="00F511A5">
              <w:rPr>
                <w:lang w:eastAsia="en-US"/>
              </w:rPr>
              <w:t>16.9.0</w:t>
            </w:r>
          </w:p>
        </w:tc>
      </w:tr>
      <w:tr w:rsidR="005979E7" w:rsidRPr="00F511A5" w14:paraId="73D77DF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AFE8C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182F79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61EE2B" w14:textId="77777777" w:rsidR="005979E7" w:rsidRPr="00F511A5" w:rsidRDefault="005979E7" w:rsidP="00F17634">
            <w:pPr>
              <w:pStyle w:val="TAC"/>
              <w:rPr>
                <w:lang w:eastAsia="en-US"/>
              </w:rPr>
            </w:pPr>
            <w:r w:rsidRPr="00F511A5">
              <w:rPr>
                <w:lang w:eastAsia="en-US"/>
              </w:rPr>
              <w:t>R5-216195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FAC102" w14:textId="77777777" w:rsidR="005979E7" w:rsidRPr="00F511A5" w:rsidRDefault="005979E7" w:rsidP="00F17634">
            <w:pPr>
              <w:pStyle w:val="TAC"/>
              <w:rPr>
                <w:lang w:eastAsia="en-US"/>
              </w:rPr>
            </w:pPr>
            <w:r w:rsidRPr="00F511A5">
              <w:rPr>
                <w:lang w:eastAsia="en-US"/>
              </w:rPr>
              <w:t>2422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CB5E5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EE15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AF51B1" w14:textId="77777777" w:rsidR="005979E7" w:rsidRPr="00F511A5" w:rsidRDefault="005979E7" w:rsidP="00F17634">
            <w:pPr>
              <w:pStyle w:val="TAL"/>
              <w:rPr>
                <w:lang w:eastAsia="en-US"/>
              </w:rPr>
            </w:pPr>
            <w:r w:rsidRPr="00F511A5">
              <w:rPr>
                <w:lang w:eastAsia="en-US"/>
              </w:rPr>
              <w:t>Addition of new RRC Inactive UAC test case 11.3.1a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1DDC4E6" w14:textId="77777777" w:rsidR="005979E7" w:rsidRPr="00F511A5" w:rsidRDefault="005979E7" w:rsidP="00F17634">
            <w:pPr>
              <w:pStyle w:val="TAC"/>
              <w:rPr>
                <w:lang w:eastAsia="en-US"/>
              </w:rPr>
            </w:pPr>
            <w:r w:rsidRPr="00F511A5">
              <w:rPr>
                <w:lang w:eastAsia="en-US"/>
              </w:rPr>
              <w:t>16.9.0</w:t>
            </w:r>
          </w:p>
        </w:tc>
      </w:tr>
      <w:tr w:rsidR="005979E7" w:rsidRPr="00F511A5" w14:paraId="66B508E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D08B22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A7E71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589A5E" w14:textId="77777777" w:rsidR="005979E7" w:rsidRPr="00F511A5" w:rsidRDefault="005979E7" w:rsidP="00F17634">
            <w:pPr>
              <w:pStyle w:val="TAC"/>
              <w:rPr>
                <w:lang w:eastAsia="en-US"/>
              </w:rPr>
            </w:pPr>
            <w:r w:rsidRPr="00F511A5">
              <w:rPr>
                <w:lang w:eastAsia="en-US"/>
              </w:rPr>
              <w:t>R5-216196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26F984" w14:textId="77777777" w:rsidR="005979E7" w:rsidRPr="00F511A5" w:rsidRDefault="005979E7" w:rsidP="00F17634">
            <w:pPr>
              <w:pStyle w:val="TAC"/>
              <w:rPr>
                <w:lang w:eastAsia="en-US"/>
              </w:rPr>
            </w:pPr>
            <w:r w:rsidRPr="00F511A5">
              <w:rPr>
                <w:lang w:eastAsia="en-US"/>
              </w:rPr>
              <w:t>2292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3F0FF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54A73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9EAD35" w14:textId="77777777" w:rsidR="005979E7" w:rsidRPr="00F511A5" w:rsidRDefault="005979E7" w:rsidP="00F17634">
            <w:pPr>
              <w:pStyle w:val="TAL"/>
              <w:rPr>
                <w:lang w:eastAsia="en-US"/>
              </w:rPr>
            </w:pPr>
            <w:r w:rsidRPr="00F511A5">
              <w:rPr>
                <w:lang w:eastAsia="en-US"/>
              </w:rPr>
              <w:t>Correction to NR5GC testcase 11.4.6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67C31D" w14:textId="77777777" w:rsidR="005979E7" w:rsidRPr="00F511A5" w:rsidRDefault="005979E7" w:rsidP="00F17634">
            <w:pPr>
              <w:pStyle w:val="TAC"/>
              <w:rPr>
                <w:lang w:eastAsia="en-US"/>
              </w:rPr>
            </w:pPr>
            <w:r w:rsidRPr="00F511A5">
              <w:rPr>
                <w:lang w:eastAsia="en-US"/>
              </w:rPr>
              <w:t>16.9.0</w:t>
            </w:r>
          </w:p>
        </w:tc>
      </w:tr>
      <w:tr w:rsidR="005979E7" w:rsidRPr="00F511A5" w14:paraId="3E084EA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243A5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ADE4DE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5F8942" w14:textId="77777777" w:rsidR="005979E7" w:rsidRPr="00F511A5" w:rsidRDefault="005979E7" w:rsidP="00F17634">
            <w:pPr>
              <w:pStyle w:val="TAC"/>
              <w:rPr>
                <w:lang w:eastAsia="en-US"/>
              </w:rPr>
            </w:pPr>
            <w:r w:rsidRPr="00F511A5">
              <w:rPr>
                <w:lang w:eastAsia="en-US"/>
              </w:rPr>
              <w:t>R5-216198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218A03" w14:textId="77777777" w:rsidR="005979E7" w:rsidRPr="00F511A5" w:rsidRDefault="005979E7" w:rsidP="00F17634">
            <w:pPr>
              <w:pStyle w:val="TAC"/>
              <w:rPr>
                <w:lang w:eastAsia="en-US"/>
              </w:rPr>
            </w:pPr>
            <w:r w:rsidRPr="00F511A5">
              <w:rPr>
                <w:lang w:eastAsia="en-US"/>
              </w:rPr>
              <w:t>2371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B8514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1225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2F8F30" w14:textId="77777777" w:rsidR="005979E7" w:rsidRPr="00F511A5" w:rsidRDefault="005979E7" w:rsidP="00F17634">
            <w:pPr>
              <w:pStyle w:val="TAL"/>
              <w:rPr>
                <w:lang w:eastAsia="en-US"/>
              </w:rPr>
            </w:pPr>
            <w:r w:rsidRPr="00F511A5">
              <w:rPr>
                <w:lang w:eastAsia="en-US"/>
              </w:rPr>
              <w:t>Correction to NR TC 11.4.2-Handling of forbidden PLMNs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9505B2" w14:textId="77777777" w:rsidR="005979E7" w:rsidRPr="00F511A5" w:rsidRDefault="005979E7" w:rsidP="00F17634">
            <w:pPr>
              <w:pStyle w:val="TAC"/>
              <w:rPr>
                <w:lang w:eastAsia="en-US"/>
              </w:rPr>
            </w:pPr>
            <w:r w:rsidRPr="00F511A5">
              <w:rPr>
                <w:lang w:eastAsia="en-US"/>
              </w:rPr>
              <w:t>16.9.0</w:t>
            </w:r>
          </w:p>
        </w:tc>
      </w:tr>
      <w:tr w:rsidR="005979E7" w:rsidRPr="00F511A5" w14:paraId="0120669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BE90C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C5AF1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D9C132" w14:textId="77777777" w:rsidR="005979E7" w:rsidRPr="00F511A5" w:rsidRDefault="005979E7" w:rsidP="00F17634">
            <w:pPr>
              <w:pStyle w:val="TAC"/>
              <w:rPr>
                <w:lang w:eastAsia="en-US"/>
              </w:rPr>
            </w:pPr>
            <w:r w:rsidRPr="00F511A5">
              <w:rPr>
                <w:lang w:eastAsia="en-US"/>
              </w:rPr>
              <w:t>R5-216199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D56079" w14:textId="77777777" w:rsidR="005979E7" w:rsidRPr="00F511A5" w:rsidRDefault="005979E7" w:rsidP="00F17634">
            <w:pPr>
              <w:pStyle w:val="TAC"/>
              <w:rPr>
                <w:lang w:eastAsia="en-US"/>
              </w:rPr>
            </w:pPr>
            <w:r w:rsidRPr="00F511A5">
              <w:rPr>
                <w:lang w:eastAsia="en-US"/>
              </w:rPr>
              <w:t>2372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E2DC7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30D19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E67510" w14:textId="77777777" w:rsidR="005979E7" w:rsidRPr="00F511A5" w:rsidRDefault="005979E7" w:rsidP="00F17634">
            <w:pPr>
              <w:pStyle w:val="TAL"/>
              <w:rPr>
                <w:lang w:eastAsia="en-US"/>
              </w:rPr>
            </w:pPr>
            <w:r w:rsidRPr="00F511A5">
              <w:rPr>
                <w:lang w:eastAsia="en-US"/>
              </w:rPr>
              <w:t>Correction to NR TC 11.4.3-Initial registration for emergency services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25B869" w14:textId="77777777" w:rsidR="005979E7" w:rsidRPr="00F511A5" w:rsidRDefault="005979E7" w:rsidP="00F17634">
            <w:pPr>
              <w:pStyle w:val="TAC"/>
              <w:rPr>
                <w:lang w:eastAsia="en-US"/>
              </w:rPr>
            </w:pPr>
            <w:r w:rsidRPr="00F511A5">
              <w:rPr>
                <w:lang w:eastAsia="en-US"/>
              </w:rPr>
              <w:t>16.9.0</w:t>
            </w:r>
          </w:p>
        </w:tc>
      </w:tr>
      <w:tr w:rsidR="005979E7" w:rsidRPr="00F511A5" w14:paraId="1148F31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0B9B05"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47008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ED48E9" w14:textId="77777777" w:rsidR="005979E7" w:rsidRPr="00F511A5" w:rsidRDefault="005979E7" w:rsidP="00F17634">
            <w:pPr>
              <w:pStyle w:val="TAC"/>
              <w:rPr>
                <w:lang w:eastAsia="en-US"/>
              </w:rPr>
            </w:pPr>
            <w:r w:rsidRPr="00F511A5">
              <w:rPr>
                <w:lang w:eastAsia="en-US"/>
              </w:rPr>
              <w:t>R5-216200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130043" w14:textId="77777777" w:rsidR="005979E7" w:rsidRPr="00F511A5" w:rsidRDefault="005979E7" w:rsidP="00F17634">
            <w:pPr>
              <w:pStyle w:val="TAC"/>
              <w:rPr>
                <w:lang w:eastAsia="en-US"/>
              </w:rPr>
            </w:pPr>
            <w:r w:rsidRPr="00F511A5">
              <w:rPr>
                <w:lang w:eastAsia="en-US"/>
              </w:rPr>
              <w:t>2373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FE009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68F95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336F8D" w14:textId="77777777" w:rsidR="005979E7" w:rsidRPr="00F511A5" w:rsidRDefault="005979E7" w:rsidP="00F17634">
            <w:pPr>
              <w:pStyle w:val="TAL"/>
              <w:rPr>
                <w:lang w:eastAsia="en-US"/>
              </w:rPr>
            </w:pPr>
            <w:r w:rsidRPr="00F511A5">
              <w:rPr>
                <w:lang w:eastAsia="en-US"/>
              </w:rPr>
              <w:t>Correction to NR TC 11.4.4-T3346, T3396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4B5D59" w14:textId="77777777" w:rsidR="005979E7" w:rsidRPr="00F511A5" w:rsidRDefault="005979E7" w:rsidP="00F17634">
            <w:pPr>
              <w:pStyle w:val="TAC"/>
              <w:rPr>
                <w:lang w:eastAsia="en-US"/>
              </w:rPr>
            </w:pPr>
            <w:r w:rsidRPr="00F511A5">
              <w:rPr>
                <w:lang w:eastAsia="en-US"/>
              </w:rPr>
              <w:t>16.9.0</w:t>
            </w:r>
          </w:p>
        </w:tc>
      </w:tr>
      <w:tr w:rsidR="005979E7" w:rsidRPr="00F511A5" w14:paraId="7C0A6CA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A30922"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A22B47"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63190A" w14:textId="77777777" w:rsidR="005979E7" w:rsidRPr="00F511A5" w:rsidRDefault="005979E7" w:rsidP="00F17634">
            <w:pPr>
              <w:pStyle w:val="TAC"/>
              <w:rPr>
                <w:lang w:eastAsia="en-US"/>
              </w:rPr>
            </w:pPr>
            <w:r w:rsidRPr="00F511A5">
              <w:rPr>
                <w:lang w:eastAsia="en-US"/>
              </w:rPr>
              <w:t>R5-216201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C44ABB" w14:textId="77777777" w:rsidR="005979E7" w:rsidRPr="00F511A5" w:rsidRDefault="005979E7" w:rsidP="00F17634">
            <w:pPr>
              <w:pStyle w:val="TAC"/>
              <w:rPr>
                <w:lang w:eastAsia="en-US"/>
              </w:rPr>
            </w:pPr>
            <w:r w:rsidRPr="00F511A5">
              <w:rPr>
                <w:lang w:eastAsia="en-US"/>
              </w:rPr>
              <w:t>2374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73C75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B2510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DB7B3F" w14:textId="77777777" w:rsidR="005979E7" w:rsidRPr="00F511A5" w:rsidRDefault="005979E7" w:rsidP="00F17634">
            <w:pPr>
              <w:pStyle w:val="TAL"/>
              <w:rPr>
                <w:lang w:eastAsia="en-US"/>
              </w:rPr>
            </w:pPr>
            <w:r w:rsidRPr="00F511A5">
              <w:rPr>
                <w:lang w:eastAsia="en-US"/>
              </w:rPr>
              <w:t>Correction to NR TC 11.4.5-Handling of 5GS forbidden tracking areas for roaming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E13E379" w14:textId="77777777" w:rsidR="005979E7" w:rsidRPr="00F511A5" w:rsidRDefault="005979E7" w:rsidP="00F17634">
            <w:pPr>
              <w:pStyle w:val="TAC"/>
              <w:rPr>
                <w:lang w:eastAsia="en-US"/>
              </w:rPr>
            </w:pPr>
            <w:r w:rsidRPr="00F511A5">
              <w:rPr>
                <w:lang w:eastAsia="en-US"/>
              </w:rPr>
              <w:t>16.9.0</w:t>
            </w:r>
          </w:p>
        </w:tc>
      </w:tr>
      <w:tr w:rsidR="005979E7" w:rsidRPr="00F511A5" w14:paraId="6C773F7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F7186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6F600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C328F6" w14:textId="77777777" w:rsidR="005979E7" w:rsidRPr="00F511A5" w:rsidRDefault="005979E7" w:rsidP="00F17634">
            <w:pPr>
              <w:pStyle w:val="TAC"/>
              <w:rPr>
                <w:lang w:eastAsia="en-US"/>
              </w:rPr>
            </w:pPr>
            <w:r w:rsidRPr="00F511A5">
              <w:rPr>
                <w:lang w:eastAsia="en-US"/>
              </w:rPr>
              <w:t>R5-216202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071EFC" w14:textId="77777777" w:rsidR="005979E7" w:rsidRPr="00F511A5" w:rsidRDefault="005979E7" w:rsidP="00F17634">
            <w:pPr>
              <w:pStyle w:val="TAC"/>
              <w:rPr>
                <w:lang w:eastAsia="en-US"/>
              </w:rPr>
            </w:pPr>
            <w:r w:rsidRPr="00F511A5">
              <w:rPr>
                <w:lang w:eastAsia="en-US"/>
              </w:rPr>
              <w:t>2375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3C9D8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7471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332872" w14:textId="77777777" w:rsidR="005979E7" w:rsidRPr="00F511A5" w:rsidRDefault="005979E7" w:rsidP="00F17634">
            <w:pPr>
              <w:pStyle w:val="TAL"/>
              <w:rPr>
                <w:lang w:eastAsia="en-US"/>
              </w:rPr>
            </w:pPr>
            <w:r w:rsidRPr="00F511A5">
              <w:rPr>
                <w:lang w:eastAsia="en-US"/>
              </w:rPr>
              <w:t>Correction to NR TC 11.4.9-Emergency call establishment and 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A386CE" w14:textId="77777777" w:rsidR="005979E7" w:rsidRPr="00F511A5" w:rsidRDefault="005979E7" w:rsidP="00F17634">
            <w:pPr>
              <w:pStyle w:val="TAC"/>
              <w:rPr>
                <w:lang w:eastAsia="en-US"/>
              </w:rPr>
            </w:pPr>
            <w:r w:rsidRPr="00F511A5">
              <w:rPr>
                <w:lang w:eastAsia="en-US"/>
              </w:rPr>
              <w:t>16.9.0</w:t>
            </w:r>
          </w:p>
        </w:tc>
      </w:tr>
      <w:tr w:rsidR="005979E7" w:rsidRPr="00F511A5" w14:paraId="02961F7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5CB7028"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9A8EF6"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6B6ACE" w14:textId="77777777" w:rsidR="005979E7" w:rsidRPr="00F511A5" w:rsidRDefault="005979E7" w:rsidP="00F17634">
            <w:pPr>
              <w:pStyle w:val="TAC"/>
              <w:rPr>
                <w:lang w:eastAsia="en-US"/>
              </w:rPr>
            </w:pPr>
            <w:r w:rsidRPr="00F511A5">
              <w:rPr>
                <w:lang w:eastAsia="en-US"/>
              </w:rPr>
              <w:t>R5-216203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ED28D7" w14:textId="77777777" w:rsidR="005979E7" w:rsidRPr="00F511A5" w:rsidRDefault="005979E7" w:rsidP="00F17634">
            <w:pPr>
              <w:pStyle w:val="TAC"/>
              <w:rPr>
                <w:lang w:eastAsia="en-US"/>
              </w:rPr>
            </w:pPr>
            <w:r w:rsidRPr="00F511A5">
              <w:rPr>
                <w:lang w:eastAsia="en-US"/>
              </w:rPr>
              <w:t>2413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44AF4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05E5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4AF8B9" w14:textId="77777777" w:rsidR="005979E7" w:rsidRPr="00F511A5" w:rsidRDefault="005979E7" w:rsidP="00F17634">
            <w:pPr>
              <w:pStyle w:val="TAL"/>
              <w:rPr>
                <w:lang w:eastAsia="en-US"/>
              </w:rPr>
            </w:pPr>
            <w:r w:rsidRPr="00F511A5">
              <w:rPr>
                <w:lang w:eastAsia="en-US"/>
              </w:rPr>
              <w:t>Correction of Emergency Number list for TC 11.4.8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34971E" w14:textId="77777777" w:rsidR="005979E7" w:rsidRPr="00F511A5" w:rsidRDefault="005979E7" w:rsidP="00F17634">
            <w:pPr>
              <w:pStyle w:val="TAC"/>
              <w:rPr>
                <w:lang w:eastAsia="en-US"/>
              </w:rPr>
            </w:pPr>
            <w:r w:rsidRPr="00F511A5">
              <w:rPr>
                <w:lang w:eastAsia="en-US"/>
              </w:rPr>
              <w:t>16.9.0</w:t>
            </w:r>
          </w:p>
        </w:tc>
      </w:tr>
      <w:tr w:rsidR="005979E7" w:rsidRPr="00F511A5" w14:paraId="6041CA8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440AE6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6E9CE6"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861658" w14:textId="77777777" w:rsidR="005979E7" w:rsidRPr="00F511A5" w:rsidRDefault="005979E7" w:rsidP="00F17634">
            <w:pPr>
              <w:pStyle w:val="TAC"/>
              <w:rPr>
                <w:lang w:eastAsia="en-US"/>
              </w:rPr>
            </w:pPr>
            <w:r w:rsidRPr="00F511A5">
              <w:rPr>
                <w:lang w:eastAsia="en-US"/>
              </w:rPr>
              <w:t>R5-216259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14124C" w14:textId="77777777" w:rsidR="005979E7" w:rsidRPr="00F511A5" w:rsidRDefault="005979E7" w:rsidP="00F17634">
            <w:pPr>
              <w:pStyle w:val="TAC"/>
              <w:rPr>
                <w:lang w:eastAsia="en-US"/>
              </w:rPr>
            </w:pPr>
            <w:r w:rsidRPr="00F511A5">
              <w:rPr>
                <w:lang w:eastAsia="en-US"/>
              </w:rPr>
              <w:t>2376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0ECFC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456A1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03F709" w14:textId="77777777" w:rsidR="005979E7" w:rsidRPr="00F511A5" w:rsidRDefault="005979E7" w:rsidP="00F17634">
            <w:pPr>
              <w:pStyle w:val="TAL"/>
              <w:rPr>
                <w:lang w:eastAsia="en-US"/>
              </w:rPr>
            </w:pPr>
            <w:r w:rsidRPr="00F511A5">
              <w:rPr>
                <w:lang w:eastAsia="en-US"/>
              </w:rPr>
              <w:t>Correction to NR TC 7.1.3.4.3-DAPS handover L2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28BF5B" w14:textId="77777777" w:rsidR="005979E7" w:rsidRPr="00F511A5" w:rsidRDefault="005979E7" w:rsidP="00F17634">
            <w:pPr>
              <w:pStyle w:val="TAC"/>
              <w:rPr>
                <w:lang w:eastAsia="en-US"/>
              </w:rPr>
            </w:pPr>
            <w:r w:rsidRPr="00F511A5">
              <w:rPr>
                <w:lang w:eastAsia="en-US"/>
              </w:rPr>
              <w:t>16.9.0</w:t>
            </w:r>
          </w:p>
        </w:tc>
      </w:tr>
      <w:tr w:rsidR="005979E7" w:rsidRPr="00F511A5" w14:paraId="20E894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041115"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10439F"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FF014E" w14:textId="77777777" w:rsidR="005979E7" w:rsidRPr="00F511A5" w:rsidRDefault="005979E7" w:rsidP="00F17634">
            <w:pPr>
              <w:pStyle w:val="TAC"/>
              <w:rPr>
                <w:lang w:eastAsia="en-US"/>
              </w:rPr>
            </w:pPr>
            <w:r w:rsidRPr="00F511A5">
              <w:rPr>
                <w:lang w:eastAsia="en-US"/>
              </w:rPr>
              <w:t>R5-216260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E1DF4E" w14:textId="77777777" w:rsidR="005979E7" w:rsidRPr="00F511A5" w:rsidRDefault="005979E7" w:rsidP="00F17634">
            <w:pPr>
              <w:pStyle w:val="TAC"/>
              <w:rPr>
                <w:lang w:eastAsia="en-US"/>
              </w:rPr>
            </w:pPr>
            <w:r w:rsidRPr="00F511A5">
              <w:rPr>
                <w:lang w:eastAsia="en-US"/>
              </w:rPr>
              <w:t>2377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40A89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90D9B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FC0230" w14:textId="77777777" w:rsidR="005979E7" w:rsidRPr="00F511A5" w:rsidRDefault="005979E7" w:rsidP="00F17634">
            <w:pPr>
              <w:pStyle w:val="TAL"/>
              <w:rPr>
                <w:lang w:eastAsia="en-US"/>
              </w:rPr>
            </w:pPr>
            <w:r w:rsidRPr="00F511A5">
              <w:rPr>
                <w:lang w:eastAsia="en-US"/>
              </w:rPr>
              <w:t>Correction to NR TC 8.1.4.3.1-DAPS handover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ECCFB2" w14:textId="77777777" w:rsidR="005979E7" w:rsidRPr="00F511A5" w:rsidRDefault="005979E7" w:rsidP="00F17634">
            <w:pPr>
              <w:pStyle w:val="TAC"/>
              <w:rPr>
                <w:lang w:eastAsia="en-US"/>
              </w:rPr>
            </w:pPr>
            <w:r w:rsidRPr="00F511A5">
              <w:rPr>
                <w:lang w:eastAsia="en-US"/>
              </w:rPr>
              <w:t>16.9.0</w:t>
            </w:r>
          </w:p>
        </w:tc>
      </w:tr>
      <w:tr w:rsidR="005979E7" w:rsidRPr="00F511A5" w14:paraId="0E0BED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5955B6D"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E11A2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B5DEF4" w14:textId="77777777" w:rsidR="005979E7" w:rsidRPr="00F511A5" w:rsidRDefault="005979E7" w:rsidP="00F17634">
            <w:pPr>
              <w:pStyle w:val="TAC"/>
              <w:rPr>
                <w:lang w:eastAsia="en-US"/>
              </w:rPr>
            </w:pPr>
            <w:r w:rsidRPr="00F511A5">
              <w:rPr>
                <w:lang w:eastAsia="en-US"/>
              </w:rPr>
              <w:t>R5-216261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370FBB" w14:textId="77777777" w:rsidR="005979E7" w:rsidRPr="00F511A5" w:rsidRDefault="005979E7" w:rsidP="00F17634">
            <w:pPr>
              <w:pStyle w:val="TAC"/>
              <w:rPr>
                <w:lang w:eastAsia="en-US"/>
              </w:rPr>
            </w:pPr>
            <w:r w:rsidRPr="00F511A5">
              <w:rPr>
                <w:lang w:eastAsia="en-US"/>
              </w:rPr>
              <w:t>2378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6351A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40298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8683F9" w14:textId="77777777" w:rsidR="005979E7" w:rsidRPr="00F511A5" w:rsidRDefault="005979E7" w:rsidP="00F17634">
            <w:pPr>
              <w:pStyle w:val="TAL"/>
              <w:rPr>
                <w:lang w:eastAsia="en-US"/>
              </w:rPr>
            </w:pPr>
            <w:r w:rsidRPr="00F511A5">
              <w:rPr>
                <w:lang w:eastAsia="en-US"/>
              </w:rPr>
              <w:t>Addition of NR TC 8.1.4.3.2-DAPS handover Success RLF in source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81D66E" w14:textId="77777777" w:rsidR="005979E7" w:rsidRPr="00F511A5" w:rsidRDefault="005979E7" w:rsidP="00F17634">
            <w:pPr>
              <w:pStyle w:val="TAC"/>
              <w:rPr>
                <w:lang w:eastAsia="en-US"/>
              </w:rPr>
            </w:pPr>
            <w:r w:rsidRPr="00F511A5">
              <w:rPr>
                <w:lang w:eastAsia="en-US"/>
              </w:rPr>
              <w:t>16.9.0</w:t>
            </w:r>
          </w:p>
        </w:tc>
      </w:tr>
      <w:tr w:rsidR="005979E7" w:rsidRPr="00F511A5" w14:paraId="39854E6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B1F295"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7B4252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024014" w14:textId="77777777" w:rsidR="005979E7" w:rsidRPr="00F511A5" w:rsidRDefault="005979E7" w:rsidP="00F17634">
            <w:pPr>
              <w:pStyle w:val="TAC"/>
              <w:rPr>
                <w:lang w:eastAsia="en-US"/>
              </w:rPr>
            </w:pPr>
            <w:r w:rsidRPr="00F511A5">
              <w:rPr>
                <w:lang w:eastAsia="en-US"/>
              </w:rPr>
              <w:t>R5-216272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612338" w14:textId="77777777" w:rsidR="005979E7" w:rsidRPr="00F511A5" w:rsidRDefault="005979E7" w:rsidP="00F17634">
            <w:pPr>
              <w:pStyle w:val="TAC"/>
              <w:rPr>
                <w:lang w:eastAsia="en-US"/>
              </w:rPr>
            </w:pPr>
            <w:r w:rsidRPr="00F511A5">
              <w:rPr>
                <w:lang w:eastAsia="en-US"/>
              </w:rPr>
              <w:t>2347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91012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E6C92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BED026" w14:textId="77777777" w:rsidR="005979E7" w:rsidRPr="00F511A5" w:rsidRDefault="005979E7" w:rsidP="00F17634">
            <w:pPr>
              <w:pStyle w:val="TAL"/>
              <w:rPr>
                <w:lang w:eastAsia="en-US"/>
              </w:rPr>
            </w:pPr>
            <w:r w:rsidRPr="00F511A5">
              <w:rPr>
                <w:lang w:eastAsia="en-US"/>
              </w:rPr>
              <w:t>Addition of NR5G Power saving TC 8.1.5.10.1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4447DA" w14:textId="77777777" w:rsidR="005979E7" w:rsidRPr="00F511A5" w:rsidRDefault="005979E7" w:rsidP="00F17634">
            <w:pPr>
              <w:pStyle w:val="TAC"/>
              <w:rPr>
                <w:lang w:eastAsia="en-US"/>
              </w:rPr>
            </w:pPr>
            <w:r w:rsidRPr="00F511A5">
              <w:rPr>
                <w:lang w:eastAsia="en-US"/>
              </w:rPr>
              <w:t>16.9.0</w:t>
            </w:r>
          </w:p>
        </w:tc>
      </w:tr>
      <w:tr w:rsidR="005979E7" w:rsidRPr="00F511A5" w14:paraId="3D41988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1CFDC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40EF5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2AEF51" w14:textId="77777777" w:rsidR="005979E7" w:rsidRPr="00F511A5" w:rsidRDefault="005979E7" w:rsidP="00F17634">
            <w:pPr>
              <w:pStyle w:val="TAC"/>
              <w:rPr>
                <w:lang w:eastAsia="en-US"/>
              </w:rPr>
            </w:pPr>
            <w:r w:rsidRPr="00F511A5">
              <w:rPr>
                <w:lang w:eastAsia="en-US"/>
              </w:rPr>
              <w:t>R5-216273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2BC2EE" w14:textId="77777777" w:rsidR="005979E7" w:rsidRPr="00F511A5" w:rsidRDefault="005979E7" w:rsidP="00F17634">
            <w:pPr>
              <w:pStyle w:val="TAC"/>
              <w:rPr>
                <w:lang w:eastAsia="en-US"/>
              </w:rPr>
            </w:pPr>
            <w:r w:rsidRPr="00F511A5">
              <w:rPr>
                <w:lang w:eastAsia="en-US"/>
              </w:rPr>
              <w:t>2454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E1E96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C3A5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B9A8E9" w14:textId="77777777" w:rsidR="005979E7" w:rsidRPr="00F511A5" w:rsidRDefault="005979E7" w:rsidP="00F17634">
            <w:pPr>
              <w:pStyle w:val="TAL"/>
              <w:rPr>
                <w:lang w:eastAsia="en-US"/>
              </w:rPr>
            </w:pPr>
            <w:r w:rsidRPr="00F511A5">
              <w:rPr>
                <w:lang w:eastAsia="en-US"/>
              </w:rPr>
              <w:t>Addition of Rel-16 SNPN TC 9.1.11.1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91D267" w14:textId="77777777" w:rsidR="005979E7" w:rsidRPr="00F511A5" w:rsidRDefault="005979E7" w:rsidP="00F17634">
            <w:pPr>
              <w:pStyle w:val="TAC"/>
              <w:rPr>
                <w:lang w:eastAsia="en-US"/>
              </w:rPr>
            </w:pPr>
            <w:r w:rsidRPr="00F511A5">
              <w:rPr>
                <w:lang w:eastAsia="en-US"/>
              </w:rPr>
              <w:t>16.9.0</w:t>
            </w:r>
          </w:p>
        </w:tc>
      </w:tr>
      <w:tr w:rsidR="005979E7" w:rsidRPr="00F511A5" w14:paraId="4C02552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884539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87DA0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C49A16" w14:textId="77777777" w:rsidR="005979E7" w:rsidRPr="00F511A5" w:rsidRDefault="005979E7" w:rsidP="00F17634">
            <w:pPr>
              <w:pStyle w:val="TAC"/>
              <w:rPr>
                <w:lang w:eastAsia="en-US"/>
              </w:rPr>
            </w:pPr>
            <w:r w:rsidRPr="00F511A5">
              <w:rPr>
                <w:lang w:eastAsia="en-US"/>
              </w:rPr>
              <w:t>R5-216276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57F96A" w14:textId="77777777" w:rsidR="005979E7" w:rsidRPr="00F511A5" w:rsidRDefault="005979E7" w:rsidP="00F17634">
            <w:pPr>
              <w:pStyle w:val="TAC"/>
              <w:rPr>
                <w:lang w:eastAsia="en-US"/>
              </w:rPr>
            </w:pPr>
            <w:r w:rsidRPr="00F511A5">
              <w:rPr>
                <w:lang w:eastAsia="en-US"/>
              </w:rPr>
              <w:t>2294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080C8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D694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0BE870" w14:textId="77777777" w:rsidR="005979E7" w:rsidRPr="00F511A5" w:rsidRDefault="005979E7" w:rsidP="00F17634">
            <w:pPr>
              <w:pStyle w:val="TAL"/>
              <w:rPr>
                <w:lang w:eastAsia="en-US"/>
              </w:rPr>
            </w:pPr>
            <w:r w:rsidRPr="00F511A5">
              <w:rPr>
                <w:lang w:eastAsia="en-US"/>
              </w:rPr>
              <w:t xml:space="preserve">Update Test Case 8.1.5.1.1 to allow segmentation of UE Capability Information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E0E6C8" w14:textId="77777777" w:rsidR="005979E7" w:rsidRPr="00F511A5" w:rsidRDefault="005979E7" w:rsidP="00F17634">
            <w:pPr>
              <w:pStyle w:val="TAC"/>
              <w:rPr>
                <w:lang w:eastAsia="en-US"/>
              </w:rPr>
            </w:pPr>
            <w:r w:rsidRPr="00F511A5">
              <w:rPr>
                <w:lang w:eastAsia="en-US"/>
              </w:rPr>
              <w:t>16.9.0</w:t>
            </w:r>
          </w:p>
        </w:tc>
      </w:tr>
      <w:tr w:rsidR="005979E7" w:rsidRPr="00F511A5" w14:paraId="5CEE8F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8AAD57"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289E1A"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460777" w14:textId="77777777" w:rsidR="005979E7" w:rsidRPr="00F511A5" w:rsidRDefault="005979E7" w:rsidP="00F17634">
            <w:pPr>
              <w:pStyle w:val="TAC"/>
              <w:rPr>
                <w:lang w:eastAsia="en-US"/>
              </w:rPr>
            </w:pPr>
            <w:r w:rsidRPr="00F511A5">
              <w:rPr>
                <w:lang w:eastAsia="en-US"/>
              </w:rPr>
              <w:t>R5-216277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9926A9" w14:textId="77777777" w:rsidR="005979E7" w:rsidRPr="00F511A5" w:rsidRDefault="005979E7" w:rsidP="00F17634">
            <w:pPr>
              <w:pStyle w:val="TAC"/>
              <w:rPr>
                <w:lang w:eastAsia="en-US"/>
              </w:rPr>
            </w:pPr>
            <w:r w:rsidRPr="00F511A5">
              <w:rPr>
                <w:lang w:eastAsia="en-US"/>
              </w:rPr>
              <w:t>2295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6D17B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334D6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2D294F" w14:textId="77777777" w:rsidR="005979E7" w:rsidRPr="00F511A5" w:rsidRDefault="005979E7" w:rsidP="00F17634">
            <w:pPr>
              <w:pStyle w:val="TAL"/>
              <w:rPr>
                <w:lang w:eastAsia="en-US"/>
              </w:rPr>
            </w:pPr>
            <w:r w:rsidRPr="00F511A5">
              <w:rPr>
                <w:lang w:eastAsia="en-US"/>
              </w:rPr>
              <w:t>Modification of the TC  8.2.1.1.1 to allow uplink segmentation for Rel-16 RACS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967AB7" w14:textId="77777777" w:rsidR="005979E7" w:rsidRPr="00F511A5" w:rsidRDefault="005979E7" w:rsidP="00F17634">
            <w:pPr>
              <w:pStyle w:val="TAC"/>
              <w:rPr>
                <w:lang w:eastAsia="en-US"/>
              </w:rPr>
            </w:pPr>
            <w:r w:rsidRPr="00F511A5">
              <w:rPr>
                <w:lang w:eastAsia="en-US"/>
              </w:rPr>
              <w:t>16.9.0</w:t>
            </w:r>
          </w:p>
        </w:tc>
      </w:tr>
      <w:tr w:rsidR="005979E7" w:rsidRPr="00F511A5" w14:paraId="097D061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F4C35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F7CEB5"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C1BC43" w14:textId="77777777" w:rsidR="005979E7" w:rsidRPr="00F511A5" w:rsidRDefault="005979E7" w:rsidP="00F17634">
            <w:pPr>
              <w:pStyle w:val="TAC"/>
              <w:rPr>
                <w:lang w:eastAsia="en-US"/>
              </w:rPr>
            </w:pPr>
            <w:r w:rsidRPr="00F511A5">
              <w:rPr>
                <w:lang w:eastAsia="en-US"/>
              </w:rPr>
              <w:t>R5-216278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602D42" w14:textId="77777777" w:rsidR="005979E7" w:rsidRPr="00F511A5" w:rsidRDefault="005979E7" w:rsidP="00F17634">
            <w:pPr>
              <w:pStyle w:val="TAC"/>
              <w:rPr>
                <w:lang w:eastAsia="en-US"/>
              </w:rPr>
            </w:pPr>
            <w:r w:rsidRPr="00F511A5">
              <w:rPr>
                <w:lang w:eastAsia="en-US"/>
              </w:rPr>
              <w:t>2336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B50B6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84354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FBE497" w14:textId="77777777" w:rsidR="005979E7" w:rsidRPr="00F511A5" w:rsidRDefault="005979E7" w:rsidP="00F17634">
            <w:pPr>
              <w:pStyle w:val="TAL"/>
              <w:rPr>
                <w:lang w:eastAsia="en-US"/>
              </w:rPr>
            </w:pPr>
            <w:r w:rsidRPr="00F511A5">
              <w:rPr>
                <w:lang w:eastAsia="en-US"/>
              </w:rPr>
              <w:t>Updates to Rel-16 RACS RRC TC 8.1.5.9.1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7D56EF" w14:textId="77777777" w:rsidR="005979E7" w:rsidRPr="00F511A5" w:rsidRDefault="005979E7" w:rsidP="00F17634">
            <w:pPr>
              <w:pStyle w:val="TAC"/>
              <w:rPr>
                <w:lang w:eastAsia="en-US"/>
              </w:rPr>
            </w:pPr>
            <w:r w:rsidRPr="00F511A5">
              <w:rPr>
                <w:lang w:eastAsia="en-US"/>
              </w:rPr>
              <w:t>16.9.0</w:t>
            </w:r>
          </w:p>
        </w:tc>
      </w:tr>
      <w:tr w:rsidR="005979E7" w:rsidRPr="00F511A5" w14:paraId="5F7BC68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60409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9B4B62"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7A7B69B" w14:textId="77777777" w:rsidR="005979E7" w:rsidRPr="00F511A5" w:rsidRDefault="005979E7" w:rsidP="00F17634">
            <w:pPr>
              <w:pStyle w:val="TAC"/>
              <w:rPr>
                <w:lang w:eastAsia="en-US"/>
              </w:rPr>
            </w:pPr>
            <w:r w:rsidRPr="00F511A5">
              <w:rPr>
                <w:lang w:eastAsia="en-US"/>
              </w:rPr>
              <w:t>R5-216279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154781" w14:textId="77777777" w:rsidR="005979E7" w:rsidRPr="00F511A5" w:rsidRDefault="005979E7" w:rsidP="00F17634">
            <w:pPr>
              <w:pStyle w:val="TAC"/>
              <w:rPr>
                <w:lang w:eastAsia="en-US"/>
              </w:rPr>
            </w:pPr>
            <w:r w:rsidRPr="00F511A5">
              <w:rPr>
                <w:lang w:eastAsia="en-US"/>
              </w:rPr>
              <w:t>2337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64E89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3CDD8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0C3021" w14:textId="77777777" w:rsidR="005979E7" w:rsidRPr="00F511A5" w:rsidRDefault="005979E7" w:rsidP="00F17634">
            <w:pPr>
              <w:pStyle w:val="TAL"/>
              <w:rPr>
                <w:lang w:eastAsia="en-US"/>
              </w:rPr>
            </w:pPr>
            <w:r w:rsidRPr="00F511A5">
              <w:rPr>
                <w:lang w:eastAsia="en-US"/>
              </w:rPr>
              <w:t>Updates to Rel-16 RACS TC 9.1.9.5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99F4DE3" w14:textId="77777777" w:rsidR="005979E7" w:rsidRPr="00F511A5" w:rsidRDefault="005979E7" w:rsidP="00F17634">
            <w:pPr>
              <w:pStyle w:val="TAC"/>
              <w:rPr>
                <w:lang w:eastAsia="en-US"/>
              </w:rPr>
            </w:pPr>
            <w:r w:rsidRPr="00F511A5">
              <w:rPr>
                <w:lang w:eastAsia="en-US"/>
              </w:rPr>
              <w:t>16.9.0</w:t>
            </w:r>
          </w:p>
        </w:tc>
      </w:tr>
      <w:tr w:rsidR="005979E7" w:rsidRPr="00F511A5" w14:paraId="164727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7BB9F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9A879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5132B5" w14:textId="77777777" w:rsidR="005979E7" w:rsidRPr="00F511A5" w:rsidRDefault="005979E7" w:rsidP="00F17634">
            <w:pPr>
              <w:pStyle w:val="TAC"/>
              <w:rPr>
                <w:lang w:eastAsia="en-US"/>
              </w:rPr>
            </w:pPr>
            <w:r w:rsidRPr="00F511A5">
              <w:rPr>
                <w:lang w:eastAsia="en-US"/>
              </w:rPr>
              <w:t>R5-216285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C1304B8" w14:textId="77777777" w:rsidR="005979E7" w:rsidRPr="00F511A5" w:rsidRDefault="005979E7" w:rsidP="00F17634">
            <w:pPr>
              <w:pStyle w:val="TAC"/>
              <w:rPr>
                <w:lang w:eastAsia="en-US"/>
              </w:rPr>
            </w:pPr>
            <w:r w:rsidRPr="00F511A5">
              <w:rPr>
                <w:lang w:eastAsia="en-US"/>
              </w:rPr>
              <w:t>2280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A9052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384C6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D859C5" w14:textId="77777777" w:rsidR="005979E7" w:rsidRPr="00F511A5" w:rsidRDefault="005979E7" w:rsidP="00F17634">
            <w:pPr>
              <w:pStyle w:val="TAL"/>
              <w:rPr>
                <w:lang w:eastAsia="en-US"/>
              </w:rPr>
            </w:pPr>
            <w:r w:rsidRPr="00F511A5">
              <w:rPr>
                <w:lang w:eastAsia="en-US"/>
              </w:rPr>
              <w:t>Addition of new test case 8.1.6.2.1 for Immediate MDT in Inter-RAT MDT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F8C916" w14:textId="77777777" w:rsidR="005979E7" w:rsidRPr="00F511A5" w:rsidRDefault="005979E7" w:rsidP="00F17634">
            <w:pPr>
              <w:pStyle w:val="TAC"/>
              <w:rPr>
                <w:lang w:eastAsia="en-US"/>
              </w:rPr>
            </w:pPr>
            <w:r w:rsidRPr="00F511A5">
              <w:rPr>
                <w:lang w:eastAsia="en-US"/>
              </w:rPr>
              <w:t>16.9.0</w:t>
            </w:r>
          </w:p>
        </w:tc>
      </w:tr>
      <w:tr w:rsidR="005979E7" w:rsidRPr="00F511A5" w14:paraId="7602D7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CD245A" w14:textId="77777777" w:rsidR="005979E7" w:rsidRPr="00F511A5" w:rsidRDefault="005979E7" w:rsidP="00F17634">
            <w:pPr>
              <w:pStyle w:val="TAC"/>
              <w:rPr>
                <w:lang w:eastAsia="en-US"/>
              </w:rPr>
            </w:pPr>
            <w:r w:rsidRPr="00F511A5">
              <w:rPr>
                <w:lang w:eastAsia="en-US"/>
              </w:rPr>
              <w:lastRenderedPageBreak/>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F8799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15DA173" w14:textId="77777777" w:rsidR="005979E7" w:rsidRPr="00F511A5" w:rsidRDefault="005979E7" w:rsidP="00F17634">
            <w:pPr>
              <w:pStyle w:val="TAC"/>
              <w:rPr>
                <w:lang w:eastAsia="en-US"/>
              </w:rPr>
            </w:pPr>
            <w:r w:rsidRPr="00F511A5">
              <w:rPr>
                <w:lang w:eastAsia="en-US"/>
              </w:rPr>
              <w:t>R5-216286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077B77" w14:textId="77777777" w:rsidR="005979E7" w:rsidRPr="00F511A5" w:rsidRDefault="005979E7" w:rsidP="00F17634">
            <w:pPr>
              <w:pStyle w:val="TAC"/>
              <w:rPr>
                <w:lang w:eastAsia="en-US"/>
              </w:rPr>
            </w:pPr>
            <w:r w:rsidRPr="00F511A5">
              <w:rPr>
                <w:lang w:eastAsia="en-US"/>
              </w:rPr>
              <w:t>2281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18510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E980B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FBBA08" w14:textId="77777777" w:rsidR="005979E7" w:rsidRPr="00F511A5" w:rsidRDefault="005979E7" w:rsidP="00F17634">
            <w:pPr>
              <w:pStyle w:val="TAL"/>
              <w:rPr>
                <w:lang w:eastAsia="en-US"/>
              </w:rPr>
            </w:pPr>
            <w:r w:rsidRPr="00F511A5">
              <w:rPr>
                <w:lang w:eastAsia="en-US"/>
              </w:rPr>
              <w:t>Addition of new test case 8.1.6.2.2 for Logged MDT in Inter-RAT MDT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1C9EBF" w14:textId="77777777" w:rsidR="005979E7" w:rsidRPr="00F511A5" w:rsidRDefault="005979E7" w:rsidP="00F17634">
            <w:pPr>
              <w:pStyle w:val="TAC"/>
              <w:rPr>
                <w:lang w:eastAsia="en-US"/>
              </w:rPr>
            </w:pPr>
            <w:r w:rsidRPr="00F511A5">
              <w:rPr>
                <w:lang w:eastAsia="en-US"/>
              </w:rPr>
              <w:t>16.9.0</w:t>
            </w:r>
          </w:p>
        </w:tc>
      </w:tr>
      <w:tr w:rsidR="005979E7" w:rsidRPr="00F511A5" w14:paraId="758761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60133D6"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72E8D6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F3A181" w14:textId="77777777" w:rsidR="005979E7" w:rsidRPr="00F511A5" w:rsidRDefault="005979E7" w:rsidP="00F17634">
            <w:pPr>
              <w:pStyle w:val="TAC"/>
              <w:rPr>
                <w:lang w:eastAsia="en-US"/>
              </w:rPr>
            </w:pPr>
            <w:r w:rsidRPr="00F511A5">
              <w:rPr>
                <w:lang w:eastAsia="en-US"/>
              </w:rPr>
              <w:t>R5-216287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8799B9" w14:textId="77777777" w:rsidR="005979E7" w:rsidRPr="00F511A5" w:rsidRDefault="005979E7" w:rsidP="00F17634">
            <w:pPr>
              <w:pStyle w:val="TAC"/>
              <w:rPr>
                <w:lang w:eastAsia="en-US"/>
              </w:rPr>
            </w:pPr>
            <w:r w:rsidRPr="00F511A5">
              <w:rPr>
                <w:lang w:eastAsia="en-US"/>
              </w:rPr>
              <w:t>2282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21091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66FB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C90574" w14:textId="77777777" w:rsidR="005979E7" w:rsidRPr="00F511A5" w:rsidRDefault="005979E7" w:rsidP="00F17634">
            <w:pPr>
              <w:pStyle w:val="TAL"/>
              <w:rPr>
                <w:lang w:eastAsia="en-US"/>
              </w:rPr>
            </w:pPr>
            <w:r w:rsidRPr="00F511A5">
              <w:rPr>
                <w:lang w:eastAsia="en-US"/>
              </w:rPr>
              <w:t>Addition of new test case 8.1.6.2.3 for Radio Link Failure in Inter-RAT MDT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EE30017" w14:textId="77777777" w:rsidR="005979E7" w:rsidRPr="00F511A5" w:rsidRDefault="005979E7" w:rsidP="00F17634">
            <w:pPr>
              <w:pStyle w:val="TAC"/>
              <w:rPr>
                <w:lang w:eastAsia="en-US"/>
              </w:rPr>
            </w:pPr>
            <w:r w:rsidRPr="00F511A5">
              <w:rPr>
                <w:lang w:eastAsia="en-US"/>
              </w:rPr>
              <w:t>16.9.0</w:t>
            </w:r>
          </w:p>
        </w:tc>
      </w:tr>
      <w:tr w:rsidR="005979E7" w:rsidRPr="00F511A5" w14:paraId="3822BF0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A4E7C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5BB1B5"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BD1106" w14:textId="77777777" w:rsidR="005979E7" w:rsidRPr="00F511A5" w:rsidRDefault="005979E7" w:rsidP="00F17634">
            <w:pPr>
              <w:pStyle w:val="TAC"/>
              <w:rPr>
                <w:lang w:eastAsia="en-US"/>
              </w:rPr>
            </w:pPr>
            <w:r w:rsidRPr="00F511A5">
              <w:rPr>
                <w:lang w:eastAsia="en-US"/>
              </w:rPr>
              <w:t>R5-216288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42C35C" w14:textId="77777777" w:rsidR="005979E7" w:rsidRPr="00F511A5" w:rsidRDefault="005979E7" w:rsidP="00F17634">
            <w:pPr>
              <w:pStyle w:val="TAC"/>
              <w:rPr>
                <w:lang w:eastAsia="en-US"/>
              </w:rPr>
            </w:pPr>
            <w:r w:rsidRPr="00F511A5">
              <w:rPr>
                <w:lang w:eastAsia="en-US"/>
              </w:rPr>
              <w:t>2283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4D896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9CD3F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7C7057" w14:textId="77777777" w:rsidR="005979E7" w:rsidRPr="00F511A5" w:rsidRDefault="005979E7" w:rsidP="00F17634">
            <w:pPr>
              <w:pStyle w:val="TAL"/>
              <w:rPr>
                <w:lang w:eastAsia="en-US"/>
              </w:rPr>
            </w:pPr>
            <w:r w:rsidRPr="00F511A5">
              <w:rPr>
                <w:lang w:eastAsia="en-US"/>
              </w:rPr>
              <w:t>Addition of new test case 8.1.6.2.4 for Connection Establishment Failure in Inter-RAT MDT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EE89A0" w14:textId="77777777" w:rsidR="005979E7" w:rsidRPr="00F511A5" w:rsidRDefault="005979E7" w:rsidP="00F17634">
            <w:pPr>
              <w:pStyle w:val="TAC"/>
              <w:rPr>
                <w:lang w:eastAsia="en-US"/>
              </w:rPr>
            </w:pPr>
            <w:r w:rsidRPr="00F511A5">
              <w:rPr>
                <w:lang w:eastAsia="en-US"/>
              </w:rPr>
              <w:t>16.9.0</w:t>
            </w:r>
          </w:p>
        </w:tc>
      </w:tr>
      <w:tr w:rsidR="005979E7" w:rsidRPr="00F511A5" w14:paraId="2D3954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074BC8"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AF30223"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A5C153" w14:textId="77777777" w:rsidR="005979E7" w:rsidRPr="00F511A5" w:rsidRDefault="005979E7" w:rsidP="00F17634">
            <w:pPr>
              <w:pStyle w:val="TAC"/>
              <w:rPr>
                <w:lang w:eastAsia="en-US"/>
              </w:rPr>
            </w:pPr>
            <w:r w:rsidRPr="00F511A5">
              <w:rPr>
                <w:lang w:eastAsia="en-US"/>
              </w:rPr>
              <w:t>R5-216289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F64101" w14:textId="77777777" w:rsidR="005979E7" w:rsidRPr="00F511A5" w:rsidRDefault="005979E7" w:rsidP="00F17634">
            <w:pPr>
              <w:pStyle w:val="TAC"/>
              <w:rPr>
                <w:lang w:eastAsia="en-US"/>
              </w:rPr>
            </w:pPr>
            <w:r w:rsidRPr="00F511A5">
              <w:rPr>
                <w:lang w:eastAsia="en-US"/>
              </w:rPr>
              <w:t>2299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28918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6339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AAD7C3" w14:textId="77777777" w:rsidR="005979E7" w:rsidRPr="00F511A5" w:rsidRDefault="005979E7" w:rsidP="00F17634">
            <w:pPr>
              <w:pStyle w:val="TAL"/>
              <w:rPr>
                <w:lang w:eastAsia="en-US"/>
              </w:rPr>
            </w:pPr>
            <w:r w:rsidRPr="00F511A5">
              <w:rPr>
                <w:lang w:eastAsia="en-US"/>
              </w:rPr>
              <w:t>Update of MDT TC 8.1.6.1.3.1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240DFC" w14:textId="77777777" w:rsidR="005979E7" w:rsidRPr="00F511A5" w:rsidRDefault="005979E7" w:rsidP="00F17634">
            <w:pPr>
              <w:pStyle w:val="TAC"/>
              <w:rPr>
                <w:lang w:eastAsia="en-US"/>
              </w:rPr>
            </w:pPr>
            <w:r w:rsidRPr="00F511A5">
              <w:rPr>
                <w:lang w:eastAsia="en-US"/>
              </w:rPr>
              <w:t>16.9.0</w:t>
            </w:r>
          </w:p>
        </w:tc>
      </w:tr>
      <w:tr w:rsidR="005979E7" w:rsidRPr="00F511A5" w14:paraId="7D4E1F9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6EE8B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E38A3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3ABEAC" w14:textId="77777777" w:rsidR="005979E7" w:rsidRPr="00F511A5" w:rsidRDefault="005979E7" w:rsidP="00F17634">
            <w:pPr>
              <w:pStyle w:val="TAC"/>
              <w:rPr>
                <w:lang w:eastAsia="en-US"/>
              </w:rPr>
            </w:pPr>
            <w:r w:rsidRPr="00F511A5">
              <w:rPr>
                <w:lang w:eastAsia="en-US"/>
              </w:rPr>
              <w:t>R5-216290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B179AB" w14:textId="77777777" w:rsidR="005979E7" w:rsidRPr="00F511A5" w:rsidRDefault="005979E7" w:rsidP="00F17634">
            <w:pPr>
              <w:pStyle w:val="TAC"/>
              <w:rPr>
                <w:lang w:eastAsia="en-US"/>
              </w:rPr>
            </w:pPr>
            <w:r w:rsidRPr="00F511A5">
              <w:rPr>
                <w:lang w:eastAsia="en-US"/>
              </w:rPr>
              <w:t>2301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955CE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19E43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549A5F" w14:textId="77777777" w:rsidR="005979E7" w:rsidRPr="00F511A5" w:rsidRDefault="005979E7" w:rsidP="00F17634">
            <w:pPr>
              <w:pStyle w:val="TAL"/>
              <w:rPr>
                <w:lang w:eastAsia="en-US"/>
              </w:rPr>
            </w:pPr>
            <w:r w:rsidRPr="00F511A5">
              <w:rPr>
                <w:lang w:eastAsia="en-US"/>
              </w:rPr>
              <w:t>Update of MDT TC 8.1.6.1.3.3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B31589" w14:textId="77777777" w:rsidR="005979E7" w:rsidRPr="00F511A5" w:rsidRDefault="005979E7" w:rsidP="00F17634">
            <w:pPr>
              <w:pStyle w:val="TAC"/>
              <w:rPr>
                <w:lang w:eastAsia="en-US"/>
              </w:rPr>
            </w:pPr>
            <w:r w:rsidRPr="00F511A5">
              <w:rPr>
                <w:lang w:eastAsia="en-US"/>
              </w:rPr>
              <w:t>16.9.0</w:t>
            </w:r>
          </w:p>
        </w:tc>
      </w:tr>
      <w:tr w:rsidR="005979E7" w:rsidRPr="00F511A5" w14:paraId="4D5CC7F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1F5A72"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DD98D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3E1AC6" w14:textId="77777777" w:rsidR="005979E7" w:rsidRPr="00F511A5" w:rsidRDefault="005979E7" w:rsidP="00F17634">
            <w:pPr>
              <w:pStyle w:val="TAC"/>
              <w:rPr>
                <w:lang w:eastAsia="en-US"/>
              </w:rPr>
            </w:pPr>
            <w:r w:rsidRPr="00F511A5">
              <w:rPr>
                <w:lang w:eastAsia="en-US"/>
              </w:rPr>
              <w:t>R5-216291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95D229" w14:textId="77777777" w:rsidR="005979E7" w:rsidRPr="00F511A5" w:rsidRDefault="005979E7" w:rsidP="00F17634">
            <w:pPr>
              <w:pStyle w:val="TAC"/>
              <w:rPr>
                <w:lang w:eastAsia="en-US"/>
              </w:rPr>
            </w:pPr>
            <w:r w:rsidRPr="00F511A5">
              <w:rPr>
                <w:lang w:eastAsia="en-US"/>
              </w:rPr>
              <w:t>2318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AC2A2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D9FE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60EE3DD" w14:textId="77777777" w:rsidR="005979E7" w:rsidRPr="00F511A5" w:rsidRDefault="005979E7" w:rsidP="00F17634">
            <w:pPr>
              <w:pStyle w:val="TAL"/>
              <w:rPr>
                <w:lang w:eastAsia="en-US"/>
              </w:rPr>
            </w:pPr>
            <w:r w:rsidRPr="00F511A5">
              <w:rPr>
                <w:lang w:eastAsia="en-US"/>
              </w:rPr>
              <w:t>Update of MDT TC 8.1.6.1.3.4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4488680" w14:textId="77777777" w:rsidR="005979E7" w:rsidRPr="00F511A5" w:rsidRDefault="005979E7" w:rsidP="00F17634">
            <w:pPr>
              <w:pStyle w:val="TAC"/>
              <w:rPr>
                <w:lang w:eastAsia="en-US"/>
              </w:rPr>
            </w:pPr>
            <w:r w:rsidRPr="00F511A5">
              <w:rPr>
                <w:lang w:eastAsia="en-US"/>
              </w:rPr>
              <w:t>16.9.0</w:t>
            </w:r>
          </w:p>
        </w:tc>
      </w:tr>
      <w:tr w:rsidR="005979E7" w:rsidRPr="00F511A5" w14:paraId="29CEFBC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6F7AE2"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CA267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3362F3" w14:textId="77777777" w:rsidR="005979E7" w:rsidRPr="00F511A5" w:rsidRDefault="005979E7" w:rsidP="00F17634">
            <w:pPr>
              <w:pStyle w:val="TAC"/>
              <w:rPr>
                <w:lang w:eastAsia="en-US"/>
              </w:rPr>
            </w:pPr>
            <w:r w:rsidRPr="00F511A5">
              <w:rPr>
                <w:lang w:eastAsia="en-US"/>
              </w:rPr>
              <w:t>R5-216292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67E084" w14:textId="77777777" w:rsidR="005979E7" w:rsidRPr="00F511A5" w:rsidRDefault="005979E7" w:rsidP="00F17634">
            <w:pPr>
              <w:pStyle w:val="TAC"/>
              <w:rPr>
                <w:lang w:eastAsia="en-US"/>
              </w:rPr>
            </w:pPr>
            <w:r w:rsidRPr="00F511A5">
              <w:rPr>
                <w:lang w:eastAsia="en-US"/>
              </w:rPr>
              <w:t>2320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1CF26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8D54E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0008AC" w14:textId="77777777" w:rsidR="005979E7" w:rsidRPr="00F511A5" w:rsidRDefault="005979E7" w:rsidP="00F17634">
            <w:pPr>
              <w:pStyle w:val="TAL"/>
              <w:rPr>
                <w:lang w:eastAsia="en-US"/>
              </w:rPr>
            </w:pPr>
            <w:r w:rsidRPr="00F511A5">
              <w:rPr>
                <w:lang w:eastAsia="en-US"/>
              </w:rPr>
              <w:t>Update of MDT TC 8.1.6.1.3.6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59A300" w14:textId="77777777" w:rsidR="005979E7" w:rsidRPr="00F511A5" w:rsidRDefault="005979E7" w:rsidP="00F17634">
            <w:pPr>
              <w:pStyle w:val="TAC"/>
              <w:rPr>
                <w:lang w:eastAsia="en-US"/>
              </w:rPr>
            </w:pPr>
            <w:r w:rsidRPr="00F511A5">
              <w:rPr>
                <w:lang w:eastAsia="en-US"/>
              </w:rPr>
              <w:t>16.9.0</w:t>
            </w:r>
          </w:p>
        </w:tc>
      </w:tr>
      <w:tr w:rsidR="005979E7" w:rsidRPr="00F511A5" w14:paraId="6ABF14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9E1E1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F64568"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D17ED2" w14:textId="77777777" w:rsidR="005979E7" w:rsidRPr="00F511A5" w:rsidRDefault="005979E7" w:rsidP="00F17634">
            <w:pPr>
              <w:pStyle w:val="TAC"/>
              <w:rPr>
                <w:lang w:eastAsia="en-US"/>
              </w:rPr>
            </w:pPr>
            <w:r w:rsidRPr="00F511A5">
              <w:rPr>
                <w:lang w:eastAsia="en-US"/>
              </w:rPr>
              <w:t>R5-216293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FB2889" w14:textId="77777777" w:rsidR="005979E7" w:rsidRPr="00F511A5" w:rsidRDefault="005979E7" w:rsidP="00F17634">
            <w:pPr>
              <w:pStyle w:val="TAC"/>
              <w:rPr>
                <w:lang w:eastAsia="en-US"/>
              </w:rPr>
            </w:pPr>
            <w:r w:rsidRPr="00F511A5">
              <w:rPr>
                <w:lang w:eastAsia="en-US"/>
              </w:rPr>
              <w:t>2381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4EFF5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A671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6CF886" w14:textId="77777777" w:rsidR="005979E7" w:rsidRPr="00F511A5" w:rsidRDefault="005979E7" w:rsidP="00F17634">
            <w:pPr>
              <w:pStyle w:val="TAL"/>
              <w:rPr>
                <w:lang w:eastAsia="en-US"/>
              </w:rPr>
            </w:pPr>
            <w:r w:rsidRPr="00F511A5">
              <w:rPr>
                <w:lang w:eastAsia="en-US"/>
              </w:rPr>
              <w:t>Correction to NR TC 8.1.6.1.3.7-PLMN list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86F058" w14:textId="77777777" w:rsidR="005979E7" w:rsidRPr="00F511A5" w:rsidRDefault="005979E7" w:rsidP="00F17634">
            <w:pPr>
              <w:pStyle w:val="TAC"/>
              <w:rPr>
                <w:lang w:eastAsia="en-US"/>
              </w:rPr>
            </w:pPr>
            <w:r w:rsidRPr="00F511A5">
              <w:rPr>
                <w:lang w:eastAsia="en-US"/>
              </w:rPr>
              <w:t>16.9.0</w:t>
            </w:r>
          </w:p>
        </w:tc>
      </w:tr>
      <w:tr w:rsidR="005979E7" w:rsidRPr="00F511A5" w14:paraId="18CE4C9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796CA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4A882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571F0F" w14:textId="77777777" w:rsidR="005979E7" w:rsidRPr="00F511A5" w:rsidRDefault="005979E7" w:rsidP="00F17634">
            <w:pPr>
              <w:pStyle w:val="TAC"/>
              <w:rPr>
                <w:lang w:eastAsia="en-US"/>
              </w:rPr>
            </w:pPr>
            <w:r w:rsidRPr="00F511A5">
              <w:rPr>
                <w:lang w:eastAsia="en-US"/>
              </w:rPr>
              <w:t>R5-216294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4F4DD4" w14:textId="77777777" w:rsidR="005979E7" w:rsidRPr="00F511A5" w:rsidRDefault="005979E7" w:rsidP="00F17634">
            <w:pPr>
              <w:pStyle w:val="TAC"/>
              <w:rPr>
                <w:lang w:eastAsia="en-US"/>
              </w:rPr>
            </w:pPr>
            <w:r w:rsidRPr="00F511A5">
              <w:rPr>
                <w:lang w:eastAsia="en-US"/>
              </w:rPr>
              <w:t>2382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698D8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66D0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4961E9" w14:textId="77777777" w:rsidR="005979E7" w:rsidRPr="00F511A5" w:rsidRDefault="005979E7" w:rsidP="00F17634">
            <w:pPr>
              <w:pStyle w:val="TAL"/>
              <w:rPr>
                <w:lang w:eastAsia="en-US"/>
              </w:rPr>
            </w:pPr>
            <w:r w:rsidRPr="00F511A5">
              <w:rPr>
                <w:lang w:eastAsia="en-US"/>
              </w:rPr>
              <w:t>Correction to MDT NR TC 8.1.6.3.1.3-inter system immediate-sensor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3E0EE5" w14:textId="77777777" w:rsidR="005979E7" w:rsidRPr="00F511A5" w:rsidRDefault="005979E7" w:rsidP="00F17634">
            <w:pPr>
              <w:pStyle w:val="TAC"/>
              <w:rPr>
                <w:lang w:eastAsia="en-US"/>
              </w:rPr>
            </w:pPr>
            <w:r w:rsidRPr="00F511A5">
              <w:rPr>
                <w:lang w:eastAsia="en-US"/>
              </w:rPr>
              <w:t>16.9.0</w:t>
            </w:r>
          </w:p>
        </w:tc>
      </w:tr>
      <w:tr w:rsidR="005979E7" w:rsidRPr="00F511A5" w14:paraId="2D01D6D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5C4DA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91C3752"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82FFFB" w14:textId="77777777" w:rsidR="005979E7" w:rsidRPr="00F511A5" w:rsidRDefault="005979E7" w:rsidP="00F17634">
            <w:pPr>
              <w:pStyle w:val="TAC"/>
              <w:rPr>
                <w:lang w:eastAsia="en-US"/>
              </w:rPr>
            </w:pPr>
            <w:r w:rsidRPr="00F511A5">
              <w:rPr>
                <w:lang w:eastAsia="en-US"/>
              </w:rPr>
              <w:t>R5-216295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A32D0E" w14:textId="77777777" w:rsidR="005979E7" w:rsidRPr="00F511A5" w:rsidRDefault="005979E7" w:rsidP="00F17634">
            <w:pPr>
              <w:pStyle w:val="TAC"/>
              <w:rPr>
                <w:lang w:eastAsia="en-US"/>
              </w:rPr>
            </w:pPr>
            <w:r w:rsidRPr="00F511A5">
              <w:rPr>
                <w:lang w:eastAsia="en-US"/>
              </w:rPr>
              <w:t>2384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04490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7179D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5B0137" w14:textId="77777777" w:rsidR="005979E7" w:rsidRPr="00F511A5" w:rsidRDefault="005979E7" w:rsidP="00F17634">
            <w:pPr>
              <w:pStyle w:val="TAL"/>
              <w:rPr>
                <w:lang w:eastAsia="en-US"/>
              </w:rPr>
            </w:pPr>
            <w:r w:rsidRPr="00F511A5">
              <w:rPr>
                <w:lang w:eastAsia="en-US"/>
              </w:rPr>
              <w:t>Correction to MDT NR TC 8.1.6.1.4.6-CEF Intra-Freq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4AA752" w14:textId="77777777" w:rsidR="005979E7" w:rsidRPr="00F511A5" w:rsidRDefault="005979E7" w:rsidP="00F17634">
            <w:pPr>
              <w:pStyle w:val="TAC"/>
              <w:rPr>
                <w:lang w:eastAsia="en-US"/>
              </w:rPr>
            </w:pPr>
            <w:r w:rsidRPr="00F511A5">
              <w:rPr>
                <w:lang w:eastAsia="en-US"/>
              </w:rPr>
              <w:t>16.9.0</w:t>
            </w:r>
          </w:p>
        </w:tc>
      </w:tr>
      <w:tr w:rsidR="005979E7" w:rsidRPr="00F511A5" w14:paraId="55CCADA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9CF9E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2D2642"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21830C" w14:textId="77777777" w:rsidR="005979E7" w:rsidRPr="00F511A5" w:rsidRDefault="005979E7" w:rsidP="00F17634">
            <w:pPr>
              <w:pStyle w:val="TAC"/>
              <w:rPr>
                <w:lang w:eastAsia="en-US"/>
              </w:rPr>
            </w:pPr>
            <w:r w:rsidRPr="00F511A5">
              <w:rPr>
                <w:lang w:eastAsia="en-US"/>
              </w:rPr>
              <w:t>R5-216296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AD51BB" w14:textId="77777777" w:rsidR="005979E7" w:rsidRPr="00F511A5" w:rsidRDefault="005979E7" w:rsidP="00F17634">
            <w:pPr>
              <w:pStyle w:val="TAC"/>
              <w:rPr>
                <w:lang w:eastAsia="en-US"/>
              </w:rPr>
            </w:pPr>
            <w:r w:rsidRPr="00F511A5">
              <w:rPr>
                <w:lang w:eastAsia="en-US"/>
              </w:rPr>
              <w:t>2385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253BC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7296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161D27" w14:textId="77777777" w:rsidR="005979E7" w:rsidRPr="00F511A5" w:rsidRDefault="005979E7" w:rsidP="00F17634">
            <w:pPr>
              <w:pStyle w:val="TAL"/>
              <w:rPr>
                <w:lang w:eastAsia="en-US"/>
              </w:rPr>
            </w:pPr>
            <w:r w:rsidRPr="00F511A5">
              <w:rPr>
                <w:lang w:eastAsia="en-US"/>
              </w:rPr>
              <w:t>Addition of MDT NR TC 8.1.6.3.4.1-Inter System_CEF_bluetooth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694D71" w14:textId="77777777" w:rsidR="005979E7" w:rsidRPr="00F511A5" w:rsidRDefault="005979E7" w:rsidP="00F17634">
            <w:pPr>
              <w:pStyle w:val="TAC"/>
              <w:rPr>
                <w:lang w:eastAsia="en-US"/>
              </w:rPr>
            </w:pPr>
            <w:r w:rsidRPr="00F511A5">
              <w:rPr>
                <w:lang w:eastAsia="en-US"/>
              </w:rPr>
              <w:t>16.9.0</w:t>
            </w:r>
          </w:p>
        </w:tc>
      </w:tr>
      <w:tr w:rsidR="005979E7" w:rsidRPr="00F511A5" w14:paraId="5ED3900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82EFC6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966E6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168E4E" w14:textId="77777777" w:rsidR="005979E7" w:rsidRPr="00F511A5" w:rsidRDefault="005979E7" w:rsidP="00F17634">
            <w:pPr>
              <w:pStyle w:val="TAC"/>
              <w:rPr>
                <w:lang w:eastAsia="en-US"/>
              </w:rPr>
            </w:pPr>
            <w:r w:rsidRPr="00F511A5">
              <w:rPr>
                <w:lang w:eastAsia="en-US"/>
              </w:rPr>
              <w:t>R5-216297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5E3036" w14:textId="77777777" w:rsidR="005979E7" w:rsidRPr="00F511A5" w:rsidRDefault="005979E7" w:rsidP="00F17634">
            <w:pPr>
              <w:pStyle w:val="TAC"/>
              <w:rPr>
                <w:lang w:eastAsia="en-US"/>
              </w:rPr>
            </w:pPr>
            <w:r w:rsidRPr="00F511A5">
              <w:rPr>
                <w:lang w:eastAsia="en-US"/>
              </w:rPr>
              <w:t>2389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6C546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EF6DA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4F79C3" w14:textId="77777777" w:rsidR="005979E7" w:rsidRPr="00F511A5" w:rsidRDefault="005979E7" w:rsidP="00F17634">
            <w:pPr>
              <w:pStyle w:val="TAL"/>
              <w:rPr>
                <w:lang w:eastAsia="en-US"/>
              </w:rPr>
            </w:pPr>
            <w:r w:rsidRPr="00F511A5">
              <w:rPr>
                <w:lang w:eastAsia="en-US"/>
              </w:rPr>
              <w:t>Update of MDT test case 8.1.6.1.2.1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FF079A" w14:textId="77777777" w:rsidR="005979E7" w:rsidRPr="00F511A5" w:rsidRDefault="005979E7" w:rsidP="00F17634">
            <w:pPr>
              <w:pStyle w:val="TAC"/>
              <w:rPr>
                <w:lang w:eastAsia="en-US"/>
              </w:rPr>
            </w:pPr>
            <w:r w:rsidRPr="00F511A5">
              <w:rPr>
                <w:lang w:eastAsia="en-US"/>
              </w:rPr>
              <w:t>16.9.0</w:t>
            </w:r>
          </w:p>
        </w:tc>
      </w:tr>
      <w:tr w:rsidR="005979E7" w:rsidRPr="00F511A5" w14:paraId="1536D5E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548A0A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48E1AA"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062846" w14:textId="77777777" w:rsidR="005979E7" w:rsidRPr="00F511A5" w:rsidRDefault="005979E7" w:rsidP="00F17634">
            <w:pPr>
              <w:pStyle w:val="TAC"/>
              <w:rPr>
                <w:lang w:eastAsia="en-US"/>
              </w:rPr>
            </w:pPr>
            <w:r w:rsidRPr="00F511A5">
              <w:rPr>
                <w:lang w:eastAsia="en-US"/>
              </w:rPr>
              <w:t>R5-216298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43E677" w14:textId="77777777" w:rsidR="005979E7" w:rsidRPr="00F511A5" w:rsidRDefault="005979E7" w:rsidP="00F17634">
            <w:pPr>
              <w:pStyle w:val="TAC"/>
              <w:rPr>
                <w:lang w:eastAsia="en-US"/>
              </w:rPr>
            </w:pPr>
            <w:r w:rsidRPr="00F511A5">
              <w:rPr>
                <w:lang w:eastAsia="en-US"/>
              </w:rPr>
              <w:t>2390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ED1F5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D7808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6BA1CC" w14:textId="77777777" w:rsidR="005979E7" w:rsidRPr="00F511A5" w:rsidRDefault="005979E7" w:rsidP="00F17634">
            <w:pPr>
              <w:pStyle w:val="TAL"/>
              <w:rPr>
                <w:lang w:eastAsia="en-US"/>
              </w:rPr>
            </w:pPr>
            <w:r w:rsidRPr="00F511A5">
              <w:rPr>
                <w:lang w:eastAsia="en-US"/>
              </w:rPr>
              <w:t>Update of MDT test case 8.1.6.1.2.2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2B03A0" w14:textId="77777777" w:rsidR="005979E7" w:rsidRPr="00F511A5" w:rsidRDefault="005979E7" w:rsidP="00F17634">
            <w:pPr>
              <w:pStyle w:val="TAC"/>
              <w:rPr>
                <w:lang w:eastAsia="en-US"/>
              </w:rPr>
            </w:pPr>
            <w:r w:rsidRPr="00F511A5">
              <w:rPr>
                <w:lang w:eastAsia="en-US"/>
              </w:rPr>
              <w:t>16.9.0</w:t>
            </w:r>
          </w:p>
        </w:tc>
      </w:tr>
      <w:tr w:rsidR="005979E7" w:rsidRPr="00F511A5" w14:paraId="1A0B45B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B91BBD"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F6A288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A1C172" w14:textId="77777777" w:rsidR="005979E7" w:rsidRPr="00F511A5" w:rsidRDefault="005979E7" w:rsidP="00F17634">
            <w:pPr>
              <w:pStyle w:val="TAC"/>
              <w:rPr>
                <w:lang w:eastAsia="en-US"/>
              </w:rPr>
            </w:pPr>
            <w:r w:rsidRPr="00F511A5">
              <w:rPr>
                <w:lang w:eastAsia="en-US"/>
              </w:rPr>
              <w:t>R5-216299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871CAA" w14:textId="77777777" w:rsidR="005979E7" w:rsidRPr="00F511A5" w:rsidRDefault="005979E7" w:rsidP="00F17634">
            <w:pPr>
              <w:pStyle w:val="TAC"/>
              <w:rPr>
                <w:lang w:eastAsia="en-US"/>
              </w:rPr>
            </w:pPr>
            <w:r w:rsidRPr="00F511A5">
              <w:rPr>
                <w:lang w:eastAsia="en-US"/>
              </w:rPr>
              <w:t>2391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636EF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A4BEF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3EDD47" w14:textId="77777777" w:rsidR="005979E7" w:rsidRPr="00F511A5" w:rsidRDefault="005979E7" w:rsidP="00F17634">
            <w:pPr>
              <w:pStyle w:val="TAL"/>
              <w:rPr>
                <w:lang w:eastAsia="en-US"/>
              </w:rPr>
            </w:pPr>
            <w:r w:rsidRPr="00F511A5">
              <w:rPr>
                <w:lang w:eastAsia="en-US"/>
              </w:rPr>
              <w:t>Update of MDT test case 8.1.6.1.2.3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BBB492" w14:textId="77777777" w:rsidR="005979E7" w:rsidRPr="00F511A5" w:rsidRDefault="005979E7" w:rsidP="00F17634">
            <w:pPr>
              <w:pStyle w:val="TAC"/>
              <w:rPr>
                <w:lang w:eastAsia="en-US"/>
              </w:rPr>
            </w:pPr>
            <w:r w:rsidRPr="00F511A5">
              <w:rPr>
                <w:lang w:eastAsia="en-US"/>
              </w:rPr>
              <w:t>16.9.0</w:t>
            </w:r>
          </w:p>
        </w:tc>
      </w:tr>
      <w:tr w:rsidR="005979E7" w:rsidRPr="00F511A5" w14:paraId="3C6C847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7D6C7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FB80BC5"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A850EC" w14:textId="77777777" w:rsidR="005979E7" w:rsidRPr="00F511A5" w:rsidRDefault="005979E7" w:rsidP="00F17634">
            <w:pPr>
              <w:pStyle w:val="TAC"/>
              <w:rPr>
                <w:lang w:eastAsia="en-US"/>
              </w:rPr>
            </w:pPr>
            <w:r w:rsidRPr="00F511A5">
              <w:rPr>
                <w:lang w:eastAsia="en-US"/>
              </w:rPr>
              <w:t>R5-216300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3524BC" w14:textId="77777777" w:rsidR="005979E7" w:rsidRPr="00F511A5" w:rsidRDefault="005979E7" w:rsidP="00F17634">
            <w:pPr>
              <w:pStyle w:val="TAC"/>
              <w:rPr>
                <w:lang w:eastAsia="en-US"/>
              </w:rPr>
            </w:pPr>
            <w:r w:rsidRPr="00F511A5">
              <w:rPr>
                <w:lang w:eastAsia="en-US"/>
              </w:rPr>
              <w:t>2392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CF003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47EF2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ADCB2F" w14:textId="77777777" w:rsidR="005979E7" w:rsidRPr="00F511A5" w:rsidRDefault="005979E7" w:rsidP="00F17634">
            <w:pPr>
              <w:pStyle w:val="TAL"/>
              <w:rPr>
                <w:lang w:eastAsia="en-US"/>
              </w:rPr>
            </w:pPr>
            <w:r w:rsidRPr="00F511A5">
              <w:rPr>
                <w:lang w:eastAsia="en-US"/>
              </w:rPr>
              <w:t>Update of MDT test case 8.1.6.1.2.4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58B034" w14:textId="77777777" w:rsidR="005979E7" w:rsidRPr="00F511A5" w:rsidRDefault="005979E7" w:rsidP="00F17634">
            <w:pPr>
              <w:pStyle w:val="TAC"/>
              <w:rPr>
                <w:lang w:eastAsia="en-US"/>
              </w:rPr>
            </w:pPr>
            <w:r w:rsidRPr="00F511A5">
              <w:rPr>
                <w:lang w:eastAsia="en-US"/>
              </w:rPr>
              <w:t>16.9.0</w:t>
            </w:r>
          </w:p>
        </w:tc>
      </w:tr>
      <w:tr w:rsidR="005979E7" w:rsidRPr="00F511A5" w14:paraId="556AA8D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22D7AC"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5B8A06D"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EF3F40" w14:textId="77777777" w:rsidR="005979E7" w:rsidRPr="00F511A5" w:rsidRDefault="005979E7" w:rsidP="00F17634">
            <w:pPr>
              <w:pStyle w:val="TAC"/>
              <w:rPr>
                <w:lang w:eastAsia="en-US"/>
              </w:rPr>
            </w:pPr>
            <w:r w:rsidRPr="00F511A5">
              <w:rPr>
                <w:lang w:eastAsia="en-US"/>
              </w:rPr>
              <w:t>R5-216301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5A694C" w14:textId="77777777" w:rsidR="005979E7" w:rsidRPr="00F511A5" w:rsidRDefault="005979E7" w:rsidP="00F17634">
            <w:pPr>
              <w:pStyle w:val="TAC"/>
              <w:rPr>
                <w:lang w:eastAsia="en-US"/>
              </w:rPr>
            </w:pPr>
            <w:r w:rsidRPr="00F511A5">
              <w:rPr>
                <w:lang w:eastAsia="en-US"/>
              </w:rPr>
              <w:t>2393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86436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FD59C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F48170" w14:textId="77777777" w:rsidR="005979E7" w:rsidRPr="00F511A5" w:rsidRDefault="005979E7" w:rsidP="00F17634">
            <w:pPr>
              <w:pStyle w:val="TAL"/>
              <w:rPr>
                <w:lang w:eastAsia="en-US"/>
              </w:rPr>
            </w:pPr>
            <w:r w:rsidRPr="00F511A5">
              <w:rPr>
                <w:lang w:eastAsia="en-US"/>
              </w:rPr>
              <w:t>Update of MDT test case 8.1.6.1.2.5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164BE7" w14:textId="77777777" w:rsidR="005979E7" w:rsidRPr="00F511A5" w:rsidRDefault="005979E7" w:rsidP="00F17634">
            <w:pPr>
              <w:pStyle w:val="TAC"/>
              <w:rPr>
                <w:lang w:eastAsia="en-US"/>
              </w:rPr>
            </w:pPr>
            <w:r w:rsidRPr="00F511A5">
              <w:rPr>
                <w:lang w:eastAsia="en-US"/>
              </w:rPr>
              <w:t>16.9.0</w:t>
            </w:r>
          </w:p>
        </w:tc>
      </w:tr>
      <w:tr w:rsidR="005979E7" w:rsidRPr="00F511A5" w14:paraId="5F65880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DB65A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D821BF"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9360F3" w14:textId="77777777" w:rsidR="005979E7" w:rsidRPr="00F511A5" w:rsidRDefault="005979E7" w:rsidP="00F17634">
            <w:pPr>
              <w:pStyle w:val="TAC"/>
              <w:rPr>
                <w:lang w:eastAsia="en-US"/>
              </w:rPr>
            </w:pPr>
            <w:r w:rsidRPr="00F511A5">
              <w:rPr>
                <w:lang w:eastAsia="en-US"/>
              </w:rPr>
              <w:t>R5-216302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FB0578" w14:textId="77777777" w:rsidR="005979E7" w:rsidRPr="00F511A5" w:rsidRDefault="005979E7" w:rsidP="00F17634">
            <w:pPr>
              <w:pStyle w:val="TAC"/>
              <w:rPr>
                <w:lang w:eastAsia="en-US"/>
              </w:rPr>
            </w:pPr>
            <w:r w:rsidRPr="00F511A5">
              <w:rPr>
                <w:lang w:eastAsia="en-US"/>
              </w:rPr>
              <w:t>2394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0DB97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90E1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1A3D41" w14:textId="77777777" w:rsidR="005979E7" w:rsidRPr="00F511A5" w:rsidRDefault="005979E7" w:rsidP="00F17634">
            <w:pPr>
              <w:pStyle w:val="TAL"/>
              <w:rPr>
                <w:lang w:eastAsia="en-US"/>
              </w:rPr>
            </w:pPr>
            <w:r w:rsidRPr="00F511A5">
              <w:rPr>
                <w:lang w:eastAsia="en-US"/>
              </w:rPr>
              <w:t>Update of MDT test case 8.1.6.1.2.6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ACC745" w14:textId="77777777" w:rsidR="005979E7" w:rsidRPr="00F511A5" w:rsidRDefault="005979E7" w:rsidP="00F17634">
            <w:pPr>
              <w:pStyle w:val="TAC"/>
              <w:rPr>
                <w:lang w:eastAsia="en-US"/>
              </w:rPr>
            </w:pPr>
            <w:r w:rsidRPr="00F511A5">
              <w:rPr>
                <w:lang w:eastAsia="en-US"/>
              </w:rPr>
              <w:t>16.9.0</w:t>
            </w:r>
          </w:p>
        </w:tc>
      </w:tr>
      <w:tr w:rsidR="005979E7" w:rsidRPr="00F511A5" w14:paraId="2F197FC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20F000"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A42051"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78A7FC" w14:textId="77777777" w:rsidR="005979E7" w:rsidRPr="00F511A5" w:rsidRDefault="005979E7" w:rsidP="00F17634">
            <w:pPr>
              <w:pStyle w:val="TAC"/>
              <w:rPr>
                <w:lang w:eastAsia="en-US"/>
              </w:rPr>
            </w:pPr>
            <w:r w:rsidRPr="00F511A5">
              <w:rPr>
                <w:lang w:eastAsia="en-US"/>
              </w:rPr>
              <w:t>R5-216303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D11908" w14:textId="77777777" w:rsidR="005979E7" w:rsidRPr="00F511A5" w:rsidRDefault="005979E7" w:rsidP="00F17634">
            <w:pPr>
              <w:pStyle w:val="TAC"/>
              <w:rPr>
                <w:lang w:eastAsia="en-US"/>
              </w:rPr>
            </w:pPr>
            <w:r w:rsidRPr="00F511A5">
              <w:rPr>
                <w:lang w:eastAsia="en-US"/>
              </w:rPr>
              <w:t>2395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BA215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9F0E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03FD63" w14:textId="77777777" w:rsidR="005979E7" w:rsidRPr="00F511A5" w:rsidRDefault="005979E7" w:rsidP="00F17634">
            <w:pPr>
              <w:pStyle w:val="TAL"/>
              <w:rPr>
                <w:lang w:eastAsia="en-US"/>
              </w:rPr>
            </w:pPr>
            <w:r w:rsidRPr="00F511A5">
              <w:rPr>
                <w:lang w:eastAsia="en-US"/>
              </w:rPr>
              <w:t>Update of MDT test case 8.1.6.1.2.7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1C8B51" w14:textId="77777777" w:rsidR="005979E7" w:rsidRPr="00F511A5" w:rsidRDefault="005979E7" w:rsidP="00F17634">
            <w:pPr>
              <w:pStyle w:val="TAC"/>
              <w:rPr>
                <w:lang w:eastAsia="en-US"/>
              </w:rPr>
            </w:pPr>
            <w:r w:rsidRPr="00F511A5">
              <w:rPr>
                <w:lang w:eastAsia="en-US"/>
              </w:rPr>
              <w:t>16.9.0</w:t>
            </w:r>
          </w:p>
        </w:tc>
      </w:tr>
      <w:tr w:rsidR="005979E7" w:rsidRPr="00F511A5" w14:paraId="27B75D2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48284D"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3EC32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D08275" w14:textId="77777777" w:rsidR="005979E7" w:rsidRPr="00F511A5" w:rsidRDefault="005979E7" w:rsidP="00F17634">
            <w:pPr>
              <w:pStyle w:val="TAC"/>
              <w:rPr>
                <w:lang w:eastAsia="en-US"/>
              </w:rPr>
            </w:pPr>
            <w:r w:rsidRPr="00F511A5">
              <w:rPr>
                <w:lang w:eastAsia="en-US"/>
              </w:rPr>
              <w:t>R5-216304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29B705" w14:textId="77777777" w:rsidR="005979E7" w:rsidRPr="00F511A5" w:rsidRDefault="005979E7" w:rsidP="00F17634">
            <w:pPr>
              <w:pStyle w:val="TAC"/>
              <w:rPr>
                <w:lang w:eastAsia="en-US"/>
              </w:rPr>
            </w:pPr>
            <w:r w:rsidRPr="00F511A5">
              <w:rPr>
                <w:lang w:eastAsia="en-US"/>
              </w:rPr>
              <w:t>2397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5EFF9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80870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C99181" w14:textId="77777777" w:rsidR="005979E7" w:rsidRPr="00F511A5" w:rsidRDefault="005979E7" w:rsidP="00F17634">
            <w:pPr>
              <w:pStyle w:val="TAL"/>
              <w:rPr>
                <w:lang w:eastAsia="en-US"/>
              </w:rPr>
            </w:pPr>
            <w:r w:rsidRPr="00F511A5">
              <w:rPr>
                <w:lang w:eastAsia="en-US"/>
              </w:rPr>
              <w:t>Update of MDT test case 8.1.6.1.2.9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DFD9E7" w14:textId="77777777" w:rsidR="005979E7" w:rsidRPr="00F511A5" w:rsidRDefault="005979E7" w:rsidP="00F17634">
            <w:pPr>
              <w:pStyle w:val="TAC"/>
              <w:rPr>
                <w:lang w:eastAsia="en-US"/>
              </w:rPr>
            </w:pPr>
            <w:r w:rsidRPr="00F511A5">
              <w:rPr>
                <w:lang w:eastAsia="en-US"/>
              </w:rPr>
              <w:t>16.9.0</w:t>
            </w:r>
          </w:p>
        </w:tc>
      </w:tr>
      <w:tr w:rsidR="005979E7" w:rsidRPr="00F511A5" w14:paraId="55C9B71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7E03FA"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6B60F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74BB93" w14:textId="77777777" w:rsidR="005979E7" w:rsidRPr="00F511A5" w:rsidRDefault="005979E7" w:rsidP="00F17634">
            <w:pPr>
              <w:pStyle w:val="TAC"/>
              <w:rPr>
                <w:lang w:eastAsia="en-US"/>
              </w:rPr>
            </w:pPr>
            <w:r w:rsidRPr="00F511A5">
              <w:rPr>
                <w:lang w:eastAsia="en-US"/>
              </w:rPr>
              <w:t>R5-216305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4CE54C" w14:textId="77777777" w:rsidR="005979E7" w:rsidRPr="00F511A5" w:rsidRDefault="005979E7" w:rsidP="00F17634">
            <w:pPr>
              <w:pStyle w:val="TAC"/>
              <w:rPr>
                <w:lang w:eastAsia="en-US"/>
              </w:rPr>
            </w:pPr>
            <w:r w:rsidRPr="00F511A5">
              <w:rPr>
                <w:lang w:eastAsia="en-US"/>
              </w:rPr>
              <w:t>2398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0567D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6E0E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3BC5CA" w14:textId="77777777" w:rsidR="005979E7" w:rsidRPr="00F511A5" w:rsidRDefault="005979E7" w:rsidP="00F17634">
            <w:pPr>
              <w:pStyle w:val="TAL"/>
              <w:rPr>
                <w:lang w:eastAsia="en-US"/>
              </w:rPr>
            </w:pPr>
            <w:r w:rsidRPr="00F511A5">
              <w:rPr>
                <w:lang w:eastAsia="en-US"/>
              </w:rPr>
              <w:t>Update of MDT test case 8.1.6.1.2.10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1FAA01" w14:textId="77777777" w:rsidR="005979E7" w:rsidRPr="00F511A5" w:rsidRDefault="005979E7" w:rsidP="00F17634">
            <w:pPr>
              <w:pStyle w:val="TAC"/>
              <w:rPr>
                <w:lang w:eastAsia="en-US"/>
              </w:rPr>
            </w:pPr>
            <w:r w:rsidRPr="00F511A5">
              <w:rPr>
                <w:lang w:eastAsia="en-US"/>
              </w:rPr>
              <w:t>16.9.0</w:t>
            </w:r>
          </w:p>
        </w:tc>
      </w:tr>
      <w:tr w:rsidR="005979E7" w:rsidRPr="00F511A5" w14:paraId="351AD1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682A9B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B533E2"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94489B" w14:textId="77777777" w:rsidR="005979E7" w:rsidRPr="00F511A5" w:rsidRDefault="005979E7" w:rsidP="00F17634">
            <w:pPr>
              <w:pStyle w:val="TAC"/>
              <w:rPr>
                <w:lang w:eastAsia="en-US"/>
              </w:rPr>
            </w:pPr>
            <w:r w:rsidRPr="00F511A5">
              <w:rPr>
                <w:lang w:eastAsia="en-US"/>
              </w:rPr>
              <w:t>R5-216306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B2448A" w14:textId="77777777" w:rsidR="005979E7" w:rsidRPr="00F511A5" w:rsidRDefault="005979E7" w:rsidP="00F17634">
            <w:pPr>
              <w:pStyle w:val="TAC"/>
              <w:rPr>
                <w:lang w:eastAsia="en-US"/>
              </w:rPr>
            </w:pPr>
            <w:r w:rsidRPr="00F511A5">
              <w:rPr>
                <w:lang w:eastAsia="en-US"/>
              </w:rPr>
              <w:t>2399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FC40F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56287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5B2F0E" w14:textId="77777777" w:rsidR="005979E7" w:rsidRPr="00F511A5" w:rsidRDefault="005979E7" w:rsidP="00F17634">
            <w:pPr>
              <w:pStyle w:val="TAL"/>
              <w:rPr>
                <w:lang w:eastAsia="en-US"/>
              </w:rPr>
            </w:pPr>
            <w:r w:rsidRPr="00F511A5">
              <w:rPr>
                <w:lang w:eastAsia="en-US"/>
              </w:rPr>
              <w:t>Update of MDT test case 8.1.6.1.2.11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828ED0C" w14:textId="77777777" w:rsidR="005979E7" w:rsidRPr="00F511A5" w:rsidRDefault="005979E7" w:rsidP="00F17634">
            <w:pPr>
              <w:pStyle w:val="TAC"/>
              <w:rPr>
                <w:lang w:eastAsia="en-US"/>
              </w:rPr>
            </w:pPr>
            <w:r w:rsidRPr="00F511A5">
              <w:rPr>
                <w:lang w:eastAsia="en-US"/>
              </w:rPr>
              <w:t>16.9.0</w:t>
            </w:r>
          </w:p>
        </w:tc>
      </w:tr>
      <w:tr w:rsidR="005979E7" w:rsidRPr="00F511A5" w14:paraId="0E0BAA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0EBD94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FA7DE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BD31AD" w14:textId="77777777" w:rsidR="005979E7" w:rsidRPr="00F511A5" w:rsidRDefault="005979E7" w:rsidP="00F17634">
            <w:pPr>
              <w:pStyle w:val="TAC"/>
              <w:rPr>
                <w:lang w:eastAsia="en-US"/>
              </w:rPr>
            </w:pPr>
            <w:r w:rsidRPr="00F511A5">
              <w:rPr>
                <w:lang w:eastAsia="en-US"/>
              </w:rPr>
              <w:t>R5-216307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27B879" w14:textId="77777777" w:rsidR="005979E7" w:rsidRPr="00F511A5" w:rsidRDefault="005979E7" w:rsidP="00F17634">
            <w:pPr>
              <w:pStyle w:val="TAC"/>
              <w:rPr>
                <w:lang w:eastAsia="en-US"/>
              </w:rPr>
            </w:pPr>
            <w:r w:rsidRPr="00F511A5">
              <w:rPr>
                <w:lang w:eastAsia="en-US"/>
              </w:rPr>
              <w:t>2411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DCF94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534A3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522554" w14:textId="77777777" w:rsidR="005979E7" w:rsidRPr="00F511A5" w:rsidRDefault="005979E7" w:rsidP="00F17634">
            <w:pPr>
              <w:pStyle w:val="TAL"/>
              <w:rPr>
                <w:lang w:eastAsia="en-US"/>
              </w:rPr>
            </w:pPr>
            <w:r w:rsidRPr="00F511A5">
              <w:rPr>
                <w:lang w:eastAsia="en-US"/>
              </w:rPr>
              <w:t>Correction to MDT TC 8.1.6.1.4.3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6EADBC" w14:textId="77777777" w:rsidR="005979E7" w:rsidRPr="00F511A5" w:rsidRDefault="005979E7" w:rsidP="00F17634">
            <w:pPr>
              <w:pStyle w:val="TAC"/>
              <w:rPr>
                <w:lang w:eastAsia="en-US"/>
              </w:rPr>
            </w:pPr>
            <w:r w:rsidRPr="00F511A5">
              <w:rPr>
                <w:lang w:eastAsia="en-US"/>
              </w:rPr>
              <w:t>16.9.0</w:t>
            </w:r>
          </w:p>
        </w:tc>
      </w:tr>
      <w:tr w:rsidR="005979E7" w:rsidRPr="00F511A5" w14:paraId="0F9A9DD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A5C4A7"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761D7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55C96F" w14:textId="77777777" w:rsidR="005979E7" w:rsidRPr="00F511A5" w:rsidRDefault="005979E7" w:rsidP="00F17634">
            <w:pPr>
              <w:pStyle w:val="TAC"/>
              <w:rPr>
                <w:lang w:eastAsia="en-US"/>
              </w:rPr>
            </w:pPr>
            <w:r w:rsidRPr="00F511A5">
              <w:rPr>
                <w:lang w:eastAsia="en-US"/>
              </w:rPr>
              <w:t>R5-216308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1D6151" w14:textId="77777777" w:rsidR="005979E7" w:rsidRPr="00F511A5" w:rsidRDefault="005979E7" w:rsidP="00F17634">
            <w:pPr>
              <w:pStyle w:val="TAC"/>
              <w:rPr>
                <w:lang w:eastAsia="en-US"/>
              </w:rPr>
            </w:pPr>
            <w:r w:rsidRPr="00F511A5">
              <w:rPr>
                <w:lang w:eastAsia="en-US"/>
              </w:rPr>
              <w:t>2415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2B50E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CB2D6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994B1D" w14:textId="77777777" w:rsidR="005979E7" w:rsidRPr="00F511A5" w:rsidRDefault="005979E7" w:rsidP="00F17634">
            <w:pPr>
              <w:pStyle w:val="TAL"/>
              <w:rPr>
                <w:lang w:eastAsia="en-US"/>
              </w:rPr>
            </w:pPr>
            <w:r w:rsidRPr="00F511A5">
              <w:rPr>
                <w:lang w:eastAsia="en-US"/>
              </w:rPr>
              <w:t>Correction to MDT test case 8.1.6.1.2.8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E3860F" w14:textId="77777777" w:rsidR="005979E7" w:rsidRPr="00F511A5" w:rsidRDefault="005979E7" w:rsidP="00F17634">
            <w:pPr>
              <w:pStyle w:val="TAC"/>
              <w:rPr>
                <w:lang w:eastAsia="en-US"/>
              </w:rPr>
            </w:pPr>
            <w:r w:rsidRPr="00F511A5">
              <w:rPr>
                <w:lang w:eastAsia="en-US"/>
              </w:rPr>
              <w:t>16.9.0</w:t>
            </w:r>
          </w:p>
        </w:tc>
      </w:tr>
      <w:tr w:rsidR="005979E7" w:rsidRPr="00F511A5" w14:paraId="3EE6E0E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A69B1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97EA7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09AFEB" w14:textId="77777777" w:rsidR="005979E7" w:rsidRPr="00F511A5" w:rsidRDefault="005979E7" w:rsidP="00F17634">
            <w:pPr>
              <w:pStyle w:val="TAC"/>
              <w:rPr>
                <w:lang w:eastAsia="en-US"/>
              </w:rPr>
            </w:pPr>
            <w:r w:rsidRPr="00F511A5">
              <w:rPr>
                <w:lang w:eastAsia="en-US"/>
              </w:rPr>
              <w:t>R5-216309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AE8D0E" w14:textId="77777777" w:rsidR="005979E7" w:rsidRPr="00F511A5" w:rsidRDefault="005979E7" w:rsidP="00F17634">
            <w:pPr>
              <w:pStyle w:val="TAC"/>
              <w:rPr>
                <w:lang w:eastAsia="en-US"/>
              </w:rPr>
            </w:pPr>
            <w:r w:rsidRPr="00F511A5">
              <w:rPr>
                <w:lang w:eastAsia="en-US"/>
              </w:rPr>
              <w:t>2416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66454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7B890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45D200" w14:textId="77777777" w:rsidR="005979E7" w:rsidRPr="00F511A5" w:rsidRDefault="005979E7" w:rsidP="00F17634">
            <w:pPr>
              <w:pStyle w:val="TAL"/>
              <w:rPr>
                <w:lang w:eastAsia="en-US"/>
              </w:rPr>
            </w:pPr>
            <w:r w:rsidRPr="00F511A5">
              <w:rPr>
                <w:lang w:eastAsia="en-US"/>
              </w:rPr>
              <w:t>Correction to MDT test case 8.1.6.1.2.12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9623C3" w14:textId="77777777" w:rsidR="005979E7" w:rsidRPr="00F511A5" w:rsidRDefault="005979E7" w:rsidP="00F17634">
            <w:pPr>
              <w:pStyle w:val="TAC"/>
              <w:rPr>
                <w:lang w:eastAsia="en-US"/>
              </w:rPr>
            </w:pPr>
            <w:r w:rsidRPr="00F511A5">
              <w:rPr>
                <w:lang w:eastAsia="en-US"/>
              </w:rPr>
              <w:t>16.9.0</w:t>
            </w:r>
          </w:p>
        </w:tc>
      </w:tr>
      <w:tr w:rsidR="005979E7" w:rsidRPr="00F511A5" w14:paraId="1C0E9FD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4F01DE"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07767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D58A4C0" w14:textId="77777777" w:rsidR="005979E7" w:rsidRPr="00F511A5" w:rsidRDefault="005979E7" w:rsidP="00F17634">
            <w:pPr>
              <w:pStyle w:val="TAC"/>
              <w:rPr>
                <w:lang w:eastAsia="en-US"/>
              </w:rPr>
            </w:pPr>
            <w:r w:rsidRPr="00F511A5">
              <w:rPr>
                <w:lang w:eastAsia="en-US"/>
              </w:rPr>
              <w:t>R5-216310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B51458" w14:textId="77777777" w:rsidR="005979E7" w:rsidRPr="00F511A5" w:rsidRDefault="005979E7" w:rsidP="00F17634">
            <w:pPr>
              <w:pStyle w:val="TAC"/>
              <w:rPr>
                <w:lang w:eastAsia="en-US"/>
              </w:rPr>
            </w:pPr>
            <w:r w:rsidRPr="00F511A5">
              <w:rPr>
                <w:lang w:eastAsia="en-US"/>
              </w:rPr>
              <w:t>2417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DA4F7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270D0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2B90FF" w14:textId="77777777" w:rsidR="005979E7" w:rsidRPr="00F511A5" w:rsidRDefault="005979E7" w:rsidP="00F17634">
            <w:pPr>
              <w:pStyle w:val="TAL"/>
              <w:rPr>
                <w:lang w:eastAsia="en-US"/>
              </w:rPr>
            </w:pPr>
            <w:r w:rsidRPr="00F511A5">
              <w:rPr>
                <w:lang w:eastAsia="en-US"/>
              </w:rPr>
              <w:t>Correction to MDT test case 8.1.6.1.2.13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665D1B" w14:textId="77777777" w:rsidR="005979E7" w:rsidRPr="00F511A5" w:rsidRDefault="005979E7" w:rsidP="00F17634">
            <w:pPr>
              <w:pStyle w:val="TAC"/>
              <w:rPr>
                <w:lang w:eastAsia="en-US"/>
              </w:rPr>
            </w:pPr>
            <w:r w:rsidRPr="00F511A5">
              <w:rPr>
                <w:lang w:eastAsia="en-US"/>
              </w:rPr>
              <w:t>16.9.0</w:t>
            </w:r>
          </w:p>
        </w:tc>
      </w:tr>
      <w:tr w:rsidR="005979E7" w:rsidRPr="00F511A5" w14:paraId="141908A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815C19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5B054D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B44CC6" w14:textId="77777777" w:rsidR="005979E7" w:rsidRPr="00F511A5" w:rsidRDefault="005979E7" w:rsidP="00F17634">
            <w:pPr>
              <w:pStyle w:val="TAC"/>
              <w:rPr>
                <w:lang w:eastAsia="en-US"/>
              </w:rPr>
            </w:pPr>
            <w:r w:rsidRPr="00F511A5">
              <w:rPr>
                <w:lang w:eastAsia="en-US"/>
              </w:rPr>
              <w:t>R5-216311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F1FB1C" w14:textId="77777777" w:rsidR="005979E7" w:rsidRPr="00F511A5" w:rsidRDefault="005979E7" w:rsidP="00F17634">
            <w:pPr>
              <w:pStyle w:val="TAC"/>
              <w:rPr>
                <w:lang w:eastAsia="en-US"/>
              </w:rPr>
            </w:pPr>
            <w:r w:rsidRPr="00F511A5">
              <w:rPr>
                <w:lang w:eastAsia="en-US"/>
              </w:rPr>
              <w:t>2443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3B16F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ED11F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D723D3" w14:textId="77777777" w:rsidR="005979E7" w:rsidRPr="00F511A5" w:rsidRDefault="005979E7" w:rsidP="00F17634">
            <w:pPr>
              <w:pStyle w:val="TAL"/>
              <w:rPr>
                <w:lang w:eastAsia="en-US"/>
              </w:rPr>
            </w:pPr>
            <w:r w:rsidRPr="00F511A5">
              <w:rPr>
                <w:lang w:eastAsia="en-US"/>
              </w:rPr>
              <w:t>Correction of MDT Test Case 8.1.6.1.4.1 and 8.1.6.1.4.4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860921" w14:textId="77777777" w:rsidR="005979E7" w:rsidRPr="00F511A5" w:rsidRDefault="005979E7" w:rsidP="00F17634">
            <w:pPr>
              <w:pStyle w:val="TAC"/>
              <w:rPr>
                <w:lang w:eastAsia="en-US"/>
              </w:rPr>
            </w:pPr>
            <w:r w:rsidRPr="00F511A5">
              <w:rPr>
                <w:lang w:eastAsia="en-US"/>
              </w:rPr>
              <w:t>16.9.0</w:t>
            </w:r>
          </w:p>
        </w:tc>
      </w:tr>
      <w:tr w:rsidR="005979E7" w:rsidRPr="00F511A5" w14:paraId="27DF5C6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6E14C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D20313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0E09A4" w14:textId="77777777" w:rsidR="005979E7" w:rsidRPr="00F511A5" w:rsidRDefault="005979E7" w:rsidP="00F17634">
            <w:pPr>
              <w:pStyle w:val="TAC"/>
              <w:rPr>
                <w:lang w:eastAsia="en-US"/>
              </w:rPr>
            </w:pPr>
            <w:r w:rsidRPr="00F511A5">
              <w:rPr>
                <w:lang w:eastAsia="en-US"/>
              </w:rPr>
              <w:t>R5-216312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94A48F" w14:textId="77777777" w:rsidR="005979E7" w:rsidRPr="00F511A5" w:rsidRDefault="005979E7" w:rsidP="00F17634">
            <w:pPr>
              <w:pStyle w:val="TAC"/>
              <w:rPr>
                <w:lang w:eastAsia="en-US"/>
              </w:rPr>
            </w:pPr>
            <w:r w:rsidRPr="00F511A5">
              <w:rPr>
                <w:lang w:eastAsia="en-US"/>
              </w:rPr>
              <w:t>2444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79BC7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401C1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835A2E" w14:textId="77777777" w:rsidR="005979E7" w:rsidRPr="00F511A5" w:rsidRDefault="005979E7" w:rsidP="00F17634">
            <w:pPr>
              <w:pStyle w:val="TAL"/>
              <w:rPr>
                <w:lang w:eastAsia="en-US"/>
              </w:rPr>
            </w:pPr>
            <w:r w:rsidRPr="00F511A5">
              <w:rPr>
                <w:lang w:eastAsia="en-US"/>
              </w:rPr>
              <w:t>Correction of MDT Test Case 8.1.6.1.4.2 and 8.1.6.1.4.3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2761CA" w14:textId="77777777" w:rsidR="005979E7" w:rsidRPr="00F511A5" w:rsidRDefault="005979E7" w:rsidP="00F17634">
            <w:pPr>
              <w:pStyle w:val="TAC"/>
              <w:rPr>
                <w:lang w:eastAsia="en-US"/>
              </w:rPr>
            </w:pPr>
            <w:r w:rsidRPr="00F511A5">
              <w:rPr>
                <w:lang w:eastAsia="en-US"/>
              </w:rPr>
              <w:t>16.9.0</w:t>
            </w:r>
          </w:p>
        </w:tc>
      </w:tr>
      <w:tr w:rsidR="005979E7" w:rsidRPr="00F511A5" w14:paraId="5EDACD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E7881F"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35DDE6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2A311E" w14:textId="77777777" w:rsidR="005979E7" w:rsidRPr="00F511A5" w:rsidRDefault="005979E7" w:rsidP="00F17634">
            <w:pPr>
              <w:pStyle w:val="TAC"/>
              <w:rPr>
                <w:lang w:eastAsia="en-US"/>
              </w:rPr>
            </w:pPr>
            <w:r w:rsidRPr="00F511A5">
              <w:rPr>
                <w:lang w:eastAsia="en-US"/>
              </w:rPr>
              <w:t>R5-216313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AB36F9" w14:textId="77777777" w:rsidR="005979E7" w:rsidRPr="00F511A5" w:rsidRDefault="005979E7" w:rsidP="00F17634">
            <w:pPr>
              <w:pStyle w:val="TAC"/>
              <w:rPr>
                <w:lang w:eastAsia="en-US"/>
              </w:rPr>
            </w:pPr>
            <w:r w:rsidRPr="00F511A5">
              <w:rPr>
                <w:lang w:eastAsia="en-US"/>
              </w:rPr>
              <w:t>2445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68B79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57DA1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057AEED" w14:textId="77777777" w:rsidR="005979E7" w:rsidRPr="00F511A5" w:rsidRDefault="005979E7" w:rsidP="00F17634">
            <w:pPr>
              <w:pStyle w:val="TAL"/>
              <w:rPr>
                <w:lang w:eastAsia="en-US"/>
              </w:rPr>
            </w:pPr>
            <w:r w:rsidRPr="00F511A5">
              <w:rPr>
                <w:lang w:eastAsia="en-US"/>
              </w:rPr>
              <w:t>Correction of MDT Test Case 8.1.6.1.4.5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EDEA7DF" w14:textId="77777777" w:rsidR="005979E7" w:rsidRPr="00F511A5" w:rsidRDefault="005979E7" w:rsidP="00F17634">
            <w:pPr>
              <w:pStyle w:val="TAC"/>
              <w:rPr>
                <w:lang w:eastAsia="en-US"/>
              </w:rPr>
            </w:pPr>
            <w:r w:rsidRPr="00F511A5">
              <w:rPr>
                <w:lang w:eastAsia="en-US"/>
              </w:rPr>
              <w:t>16.9.0</w:t>
            </w:r>
          </w:p>
        </w:tc>
      </w:tr>
      <w:tr w:rsidR="005979E7" w:rsidRPr="00F511A5" w14:paraId="369B86E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B08EB3B"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034F539"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B06DCA" w14:textId="77777777" w:rsidR="005979E7" w:rsidRPr="00F511A5" w:rsidRDefault="005979E7" w:rsidP="00F17634">
            <w:pPr>
              <w:pStyle w:val="TAC"/>
              <w:rPr>
                <w:lang w:eastAsia="en-US"/>
              </w:rPr>
            </w:pPr>
            <w:r w:rsidRPr="00F511A5">
              <w:rPr>
                <w:lang w:eastAsia="en-US"/>
              </w:rPr>
              <w:t>R5-216314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70AF62" w14:textId="77777777" w:rsidR="005979E7" w:rsidRPr="00F511A5" w:rsidRDefault="005979E7" w:rsidP="00F17634">
            <w:pPr>
              <w:pStyle w:val="TAC"/>
              <w:rPr>
                <w:lang w:eastAsia="en-US"/>
              </w:rPr>
            </w:pPr>
            <w:r w:rsidRPr="00F511A5">
              <w:rPr>
                <w:lang w:eastAsia="en-US"/>
              </w:rPr>
              <w:t>2446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0503A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69778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1B64C9" w14:textId="77777777" w:rsidR="005979E7" w:rsidRPr="00F511A5" w:rsidRDefault="005979E7" w:rsidP="00F17634">
            <w:pPr>
              <w:pStyle w:val="TAL"/>
              <w:rPr>
                <w:lang w:eastAsia="en-US"/>
              </w:rPr>
            </w:pPr>
            <w:r w:rsidRPr="00F511A5">
              <w:rPr>
                <w:lang w:eastAsia="en-US"/>
              </w:rPr>
              <w:t>Correction of MDT Test Case 8.1.6.1.4.6 and 8.1.6.1.4.7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0F65EB0" w14:textId="77777777" w:rsidR="005979E7" w:rsidRPr="00F511A5" w:rsidRDefault="005979E7" w:rsidP="00F17634">
            <w:pPr>
              <w:pStyle w:val="TAC"/>
              <w:rPr>
                <w:lang w:eastAsia="en-US"/>
              </w:rPr>
            </w:pPr>
            <w:r w:rsidRPr="00F511A5">
              <w:rPr>
                <w:lang w:eastAsia="en-US"/>
              </w:rPr>
              <w:t>16.9.0</w:t>
            </w:r>
          </w:p>
        </w:tc>
      </w:tr>
      <w:tr w:rsidR="005979E7" w:rsidRPr="00F511A5" w14:paraId="113316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92A38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F9875EB"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F08639" w14:textId="77777777" w:rsidR="005979E7" w:rsidRPr="00F511A5" w:rsidRDefault="005979E7" w:rsidP="00F17634">
            <w:pPr>
              <w:pStyle w:val="TAC"/>
              <w:rPr>
                <w:lang w:eastAsia="en-US"/>
              </w:rPr>
            </w:pPr>
            <w:r w:rsidRPr="00F511A5">
              <w:rPr>
                <w:lang w:eastAsia="en-US"/>
              </w:rPr>
              <w:t>R5-216316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5A07FB" w14:textId="77777777" w:rsidR="005979E7" w:rsidRPr="00F511A5" w:rsidRDefault="005979E7" w:rsidP="00F17634">
            <w:pPr>
              <w:pStyle w:val="TAC"/>
              <w:rPr>
                <w:lang w:eastAsia="en-US"/>
              </w:rPr>
            </w:pPr>
            <w:r w:rsidRPr="00F511A5">
              <w:rPr>
                <w:lang w:eastAsia="en-US"/>
              </w:rPr>
              <w:t>2428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F108C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EA263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C8CBBF" w14:textId="77777777" w:rsidR="005979E7" w:rsidRPr="00F511A5" w:rsidRDefault="005979E7" w:rsidP="00F17634">
            <w:pPr>
              <w:pStyle w:val="TAL"/>
              <w:rPr>
                <w:lang w:eastAsia="en-US"/>
              </w:rPr>
            </w:pPr>
            <w:r w:rsidRPr="00F511A5">
              <w:rPr>
                <w:lang w:eastAsia="en-US"/>
              </w:rPr>
              <w:t>Correction to test case 11.2.1 5G-SRVCC from NG-RAN to 3GPP UTRAN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3D27F8" w14:textId="77777777" w:rsidR="005979E7" w:rsidRPr="00F511A5" w:rsidRDefault="005979E7" w:rsidP="00F17634">
            <w:pPr>
              <w:pStyle w:val="TAC"/>
              <w:rPr>
                <w:lang w:eastAsia="en-US"/>
              </w:rPr>
            </w:pPr>
            <w:r w:rsidRPr="00F511A5">
              <w:rPr>
                <w:lang w:eastAsia="en-US"/>
              </w:rPr>
              <w:t>16.9.0</w:t>
            </w:r>
          </w:p>
        </w:tc>
      </w:tr>
      <w:tr w:rsidR="005979E7" w:rsidRPr="00F511A5" w14:paraId="471F96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FEC223"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6AA8B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D7FD0D" w14:textId="77777777" w:rsidR="005979E7" w:rsidRPr="00F511A5" w:rsidRDefault="005979E7" w:rsidP="00F17634">
            <w:pPr>
              <w:pStyle w:val="TAC"/>
              <w:rPr>
                <w:lang w:eastAsia="en-US"/>
              </w:rPr>
            </w:pPr>
            <w:r w:rsidRPr="00F511A5">
              <w:rPr>
                <w:lang w:eastAsia="en-US"/>
              </w:rPr>
              <w:t>R5-216317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13C3E0" w14:textId="77777777" w:rsidR="005979E7" w:rsidRPr="00F511A5" w:rsidRDefault="005979E7" w:rsidP="00F17634">
            <w:pPr>
              <w:pStyle w:val="TAC"/>
              <w:rPr>
                <w:lang w:eastAsia="en-US"/>
              </w:rPr>
            </w:pPr>
            <w:r w:rsidRPr="00F511A5">
              <w:rPr>
                <w:lang w:eastAsia="en-US"/>
              </w:rPr>
              <w:t>2408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4E2E4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526C0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081E24" w14:textId="77777777" w:rsidR="005979E7" w:rsidRPr="00F511A5" w:rsidRDefault="005979E7" w:rsidP="00F17634">
            <w:pPr>
              <w:pStyle w:val="TAL"/>
              <w:rPr>
                <w:lang w:eastAsia="en-US"/>
              </w:rPr>
            </w:pPr>
            <w:r w:rsidRPr="00F511A5">
              <w:rPr>
                <w:lang w:eastAsia="en-US"/>
              </w:rPr>
              <w:t>New UL TBS MAC test Case for NR URLLC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7928D0" w14:textId="77777777" w:rsidR="005979E7" w:rsidRPr="00F511A5" w:rsidRDefault="005979E7" w:rsidP="00F17634">
            <w:pPr>
              <w:pStyle w:val="TAC"/>
              <w:rPr>
                <w:lang w:eastAsia="en-US"/>
              </w:rPr>
            </w:pPr>
            <w:r w:rsidRPr="00F511A5">
              <w:rPr>
                <w:lang w:eastAsia="en-US"/>
              </w:rPr>
              <w:t>16.9.0</w:t>
            </w:r>
          </w:p>
        </w:tc>
      </w:tr>
      <w:tr w:rsidR="005979E7" w:rsidRPr="00F511A5" w14:paraId="1424168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D68AB4"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93D6B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A1BEBE" w14:textId="77777777" w:rsidR="005979E7" w:rsidRPr="00F511A5" w:rsidRDefault="005979E7" w:rsidP="00F17634">
            <w:pPr>
              <w:pStyle w:val="TAC"/>
              <w:rPr>
                <w:lang w:eastAsia="en-US"/>
              </w:rPr>
            </w:pPr>
            <w:r w:rsidRPr="00F511A5">
              <w:rPr>
                <w:lang w:eastAsia="en-US"/>
              </w:rPr>
              <w:t>R5-216318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1F4DB4" w14:textId="77777777" w:rsidR="005979E7" w:rsidRPr="00F511A5" w:rsidRDefault="005979E7" w:rsidP="00F17634">
            <w:pPr>
              <w:pStyle w:val="TAC"/>
              <w:rPr>
                <w:lang w:eastAsia="en-US"/>
              </w:rPr>
            </w:pPr>
            <w:r w:rsidRPr="00F511A5">
              <w:rPr>
                <w:lang w:eastAsia="en-US"/>
              </w:rPr>
              <w:t>2409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F49B3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F3D9B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F30018" w14:textId="77777777" w:rsidR="005979E7" w:rsidRPr="00F511A5" w:rsidRDefault="005979E7" w:rsidP="00F17634">
            <w:pPr>
              <w:pStyle w:val="TAL"/>
              <w:rPr>
                <w:lang w:eastAsia="en-US"/>
              </w:rPr>
            </w:pPr>
            <w:r w:rsidRPr="00F511A5">
              <w:rPr>
                <w:lang w:eastAsia="en-US"/>
              </w:rPr>
              <w:t>Addition of New DL MAC NR URLLC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F575351" w14:textId="77777777" w:rsidR="005979E7" w:rsidRPr="00F511A5" w:rsidRDefault="005979E7" w:rsidP="00F17634">
            <w:pPr>
              <w:pStyle w:val="TAC"/>
              <w:rPr>
                <w:lang w:eastAsia="en-US"/>
              </w:rPr>
            </w:pPr>
            <w:r w:rsidRPr="00F511A5">
              <w:rPr>
                <w:lang w:eastAsia="en-US"/>
              </w:rPr>
              <w:t>16.9.0</w:t>
            </w:r>
          </w:p>
        </w:tc>
      </w:tr>
      <w:tr w:rsidR="005979E7" w:rsidRPr="00F511A5" w14:paraId="365F604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81E009"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C7C97AE"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D3C2F5" w14:textId="77777777" w:rsidR="005979E7" w:rsidRPr="00F511A5" w:rsidRDefault="005979E7" w:rsidP="00F17634">
            <w:pPr>
              <w:pStyle w:val="TAC"/>
              <w:rPr>
                <w:lang w:eastAsia="en-US"/>
              </w:rPr>
            </w:pPr>
            <w:r w:rsidRPr="00F511A5">
              <w:rPr>
                <w:lang w:eastAsia="en-US"/>
              </w:rPr>
              <w:t>R5-216319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EAF531" w14:textId="77777777" w:rsidR="005979E7" w:rsidRPr="00F511A5" w:rsidRDefault="005979E7" w:rsidP="00F17634">
            <w:pPr>
              <w:pStyle w:val="TAC"/>
              <w:rPr>
                <w:lang w:eastAsia="en-US"/>
              </w:rPr>
            </w:pPr>
            <w:r w:rsidRPr="00F511A5">
              <w:rPr>
                <w:lang w:eastAsia="en-US"/>
              </w:rPr>
              <w:t>2410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CD178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0BFE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1EB2AF" w14:textId="77777777" w:rsidR="005979E7" w:rsidRPr="00F511A5" w:rsidRDefault="005979E7" w:rsidP="00F17634">
            <w:pPr>
              <w:pStyle w:val="TAL"/>
              <w:rPr>
                <w:lang w:eastAsia="en-US"/>
              </w:rPr>
            </w:pPr>
            <w:r w:rsidRPr="00F511A5">
              <w:rPr>
                <w:lang w:eastAsia="en-US"/>
              </w:rPr>
              <w:t>Correction to NR URLLC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B9BB9D" w14:textId="77777777" w:rsidR="005979E7" w:rsidRPr="00F511A5" w:rsidRDefault="005979E7" w:rsidP="00F17634">
            <w:pPr>
              <w:pStyle w:val="TAC"/>
              <w:rPr>
                <w:lang w:eastAsia="en-US"/>
              </w:rPr>
            </w:pPr>
            <w:r w:rsidRPr="00F511A5">
              <w:rPr>
                <w:lang w:eastAsia="en-US"/>
              </w:rPr>
              <w:t>16.9.0</w:t>
            </w:r>
          </w:p>
        </w:tc>
      </w:tr>
      <w:tr w:rsidR="005979E7" w:rsidRPr="00F511A5" w14:paraId="69C35CF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FD99E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04F98C"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E63B29" w14:textId="77777777" w:rsidR="005979E7" w:rsidRPr="00F511A5" w:rsidRDefault="005979E7" w:rsidP="00F17634">
            <w:pPr>
              <w:pStyle w:val="TAC"/>
              <w:rPr>
                <w:lang w:eastAsia="en-US"/>
              </w:rPr>
            </w:pPr>
            <w:r w:rsidRPr="00F511A5">
              <w:rPr>
                <w:lang w:eastAsia="en-US"/>
              </w:rPr>
              <w:t>R5-216325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7882C9" w14:textId="77777777" w:rsidR="005979E7" w:rsidRPr="00F511A5" w:rsidRDefault="005979E7" w:rsidP="00F17634">
            <w:pPr>
              <w:pStyle w:val="TAC"/>
              <w:rPr>
                <w:lang w:eastAsia="en-US"/>
              </w:rPr>
            </w:pPr>
            <w:r w:rsidRPr="00F511A5">
              <w:rPr>
                <w:lang w:eastAsia="en-US"/>
              </w:rPr>
              <w:t>2433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3E52A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F4BCD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FD291F" w14:textId="77777777" w:rsidR="005979E7" w:rsidRPr="00F511A5" w:rsidRDefault="005979E7" w:rsidP="00F17634">
            <w:pPr>
              <w:pStyle w:val="TAL"/>
              <w:rPr>
                <w:lang w:eastAsia="en-US"/>
              </w:rPr>
            </w:pPr>
            <w:r w:rsidRPr="00F511A5">
              <w:rPr>
                <w:lang w:eastAsia="en-US"/>
              </w:rPr>
              <w:t>Addition of new test case 9.1.10.1 for R16 eNS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C1F59C3" w14:textId="77777777" w:rsidR="005979E7" w:rsidRPr="00F511A5" w:rsidRDefault="005979E7" w:rsidP="00F17634">
            <w:pPr>
              <w:pStyle w:val="TAC"/>
              <w:rPr>
                <w:lang w:eastAsia="en-US"/>
              </w:rPr>
            </w:pPr>
            <w:r w:rsidRPr="00F511A5">
              <w:rPr>
                <w:lang w:eastAsia="en-US"/>
              </w:rPr>
              <w:t>16.9.0</w:t>
            </w:r>
          </w:p>
        </w:tc>
      </w:tr>
      <w:tr w:rsidR="005979E7" w:rsidRPr="00F511A5" w14:paraId="1BA5BFD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D24261" w14:textId="77777777" w:rsidR="005979E7" w:rsidRPr="00F511A5" w:rsidRDefault="005979E7" w:rsidP="00F17634">
            <w:pPr>
              <w:pStyle w:val="TAC"/>
              <w:rPr>
                <w:lang w:eastAsia="en-US"/>
              </w:rPr>
            </w:pPr>
            <w:r w:rsidRPr="00F511A5">
              <w:rPr>
                <w:lang w:eastAsia="en-US"/>
              </w:rPr>
              <w:t>2021-09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494420" w14:textId="77777777" w:rsidR="005979E7" w:rsidRPr="00F511A5" w:rsidRDefault="005979E7" w:rsidP="00F17634">
            <w:pPr>
              <w:pStyle w:val="TAC"/>
              <w:rPr>
                <w:lang w:eastAsia="en-US"/>
              </w:rPr>
            </w:pPr>
            <w:r w:rsidRPr="00F511A5">
              <w:rPr>
                <w:lang w:eastAsia="en-US"/>
              </w:rPr>
              <w:t>RAN#93</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C76501" w14:textId="77777777" w:rsidR="005979E7" w:rsidRPr="00F511A5" w:rsidRDefault="005979E7" w:rsidP="00F17634">
            <w:pPr>
              <w:pStyle w:val="TAC"/>
              <w:rPr>
                <w:lang w:eastAsia="en-US"/>
              </w:rPr>
            </w:pPr>
            <w:r w:rsidRPr="00F511A5">
              <w:rPr>
                <w:lang w:eastAsia="en-US"/>
              </w:rPr>
              <w:t>R5-216326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7AA7FE" w14:textId="77777777" w:rsidR="005979E7" w:rsidRPr="00F511A5" w:rsidRDefault="005979E7" w:rsidP="00F17634">
            <w:pPr>
              <w:pStyle w:val="TAC"/>
              <w:rPr>
                <w:lang w:eastAsia="en-US"/>
              </w:rPr>
            </w:pPr>
            <w:r w:rsidRPr="00F511A5">
              <w:rPr>
                <w:lang w:eastAsia="en-US"/>
              </w:rPr>
              <w:t>2434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8B597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F432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34D438" w14:textId="77777777" w:rsidR="005979E7" w:rsidRPr="00F511A5" w:rsidRDefault="005979E7" w:rsidP="00F17634">
            <w:pPr>
              <w:pStyle w:val="TAL"/>
              <w:rPr>
                <w:lang w:eastAsia="en-US"/>
              </w:rPr>
            </w:pPr>
            <w:r w:rsidRPr="00F511A5">
              <w:rPr>
                <w:lang w:eastAsia="en-US"/>
              </w:rPr>
              <w:t>Addition of new test case 9.1.10.6 for R16 eNS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BE17D9" w14:textId="77777777" w:rsidR="005979E7" w:rsidRPr="00F511A5" w:rsidRDefault="005979E7" w:rsidP="00F17634">
            <w:pPr>
              <w:pStyle w:val="TAC"/>
              <w:rPr>
                <w:lang w:eastAsia="en-US"/>
              </w:rPr>
            </w:pPr>
            <w:r w:rsidRPr="00F511A5">
              <w:rPr>
                <w:lang w:eastAsia="en-US"/>
              </w:rPr>
              <w:t>16.9.0</w:t>
            </w:r>
          </w:p>
        </w:tc>
      </w:tr>
      <w:tr w:rsidR="005979E7" w:rsidRPr="00F511A5" w14:paraId="097EA8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BC828D"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E93BF5"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ADEC97" w14:textId="77777777" w:rsidR="005979E7" w:rsidRPr="00F511A5" w:rsidRDefault="005979E7" w:rsidP="00F17634">
            <w:pPr>
              <w:pStyle w:val="TAC"/>
              <w:rPr>
                <w:lang w:eastAsia="en-US"/>
              </w:rPr>
            </w:pPr>
            <w:r w:rsidRPr="00F511A5">
              <w:rPr>
                <w:lang w:eastAsia="en-US"/>
              </w:rPr>
              <w:t>R5-216480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5A1461" w14:textId="77777777" w:rsidR="005979E7" w:rsidRPr="00F511A5" w:rsidRDefault="005979E7" w:rsidP="00F17634">
            <w:pPr>
              <w:pStyle w:val="TAC"/>
              <w:rPr>
                <w:lang w:eastAsia="en-US"/>
              </w:rPr>
            </w:pPr>
            <w:r w:rsidRPr="00F511A5">
              <w:rPr>
                <w:lang w:eastAsia="en-US"/>
              </w:rPr>
              <w:t>2468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CC979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DF82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931C66" w14:textId="77777777" w:rsidR="005979E7" w:rsidRPr="00F511A5" w:rsidRDefault="005979E7" w:rsidP="00F17634">
            <w:pPr>
              <w:pStyle w:val="TAL"/>
              <w:rPr>
                <w:lang w:eastAsia="en-US"/>
              </w:rPr>
            </w:pPr>
            <w:r w:rsidRPr="00F511A5">
              <w:rPr>
                <w:lang w:eastAsia="en-US"/>
              </w:rPr>
              <w:t>Correction to 5G-SRVCC test case 11.2.1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B53351" w14:textId="77777777" w:rsidR="005979E7" w:rsidRPr="00F511A5" w:rsidRDefault="005979E7" w:rsidP="00F17634">
            <w:pPr>
              <w:pStyle w:val="TAC"/>
              <w:rPr>
                <w:lang w:eastAsia="en-US"/>
              </w:rPr>
            </w:pPr>
            <w:r w:rsidRPr="00F511A5">
              <w:rPr>
                <w:lang w:eastAsia="en-US"/>
              </w:rPr>
              <w:t>16.10.0</w:t>
            </w:r>
          </w:p>
        </w:tc>
      </w:tr>
      <w:tr w:rsidR="005979E7" w:rsidRPr="00F511A5" w14:paraId="4DC5DF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11580F"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36C233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8F16A6" w14:textId="77777777" w:rsidR="005979E7" w:rsidRPr="00F511A5" w:rsidRDefault="005979E7" w:rsidP="00F17634">
            <w:pPr>
              <w:pStyle w:val="TAC"/>
              <w:rPr>
                <w:lang w:eastAsia="en-US"/>
              </w:rPr>
            </w:pPr>
            <w:r w:rsidRPr="00F511A5">
              <w:rPr>
                <w:lang w:eastAsia="en-US"/>
              </w:rPr>
              <w:t>R5-216482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649DD8" w14:textId="77777777" w:rsidR="005979E7" w:rsidRPr="00F511A5" w:rsidRDefault="005979E7" w:rsidP="00F17634">
            <w:pPr>
              <w:pStyle w:val="TAC"/>
              <w:rPr>
                <w:lang w:eastAsia="en-US"/>
              </w:rPr>
            </w:pPr>
            <w:r w:rsidRPr="00F511A5">
              <w:rPr>
                <w:lang w:eastAsia="en-US"/>
              </w:rPr>
              <w:t>2470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08428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EC434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DEC527" w14:textId="77777777" w:rsidR="005979E7" w:rsidRPr="00F511A5" w:rsidRDefault="005979E7" w:rsidP="00F17634">
            <w:pPr>
              <w:pStyle w:val="TAL"/>
              <w:rPr>
                <w:lang w:eastAsia="en-US"/>
              </w:rPr>
            </w:pPr>
            <w:r w:rsidRPr="00F511A5">
              <w:rPr>
                <w:lang w:eastAsia="en-US"/>
              </w:rPr>
              <w:t>Update to 5GC test case 9.1.4.1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3E3D63" w14:textId="77777777" w:rsidR="005979E7" w:rsidRPr="00F511A5" w:rsidRDefault="005979E7" w:rsidP="00F17634">
            <w:pPr>
              <w:pStyle w:val="TAC"/>
              <w:rPr>
                <w:lang w:eastAsia="en-US"/>
              </w:rPr>
            </w:pPr>
            <w:r w:rsidRPr="00F511A5">
              <w:rPr>
                <w:lang w:eastAsia="en-US"/>
              </w:rPr>
              <w:t>16.10.0</w:t>
            </w:r>
          </w:p>
        </w:tc>
      </w:tr>
      <w:tr w:rsidR="005979E7" w:rsidRPr="00F511A5" w14:paraId="0EAFC1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B0C9DB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E0B7B4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86228C" w14:textId="77777777" w:rsidR="005979E7" w:rsidRPr="00F511A5" w:rsidRDefault="005979E7" w:rsidP="00F17634">
            <w:pPr>
              <w:pStyle w:val="TAC"/>
              <w:rPr>
                <w:lang w:eastAsia="en-US"/>
              </w:rPr>
            </w:pPr>
            <w:r w:rsidRPr="00F511A5">
              <w:rPr>
                <w:lang w:eastAsia="en-US"/>
              </w:rPr>
              <w:t>R5-216483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E82C27" w14:textId="77777777" w:rsidR="005979E7" w:rsidRPr="00F511A5" w:rsidRDefault="005979E7" w:rsidP="00F17634">
            <w:pPr>
              <w:pStyle w:val="TAC"/>
              <w:rPr>
                <w:lang w:eastAsia="en-US"/>
              </w:rPr>
            </w:pPr>
            <w:r w:rsidRPr="00F511A5">
              <w:rPr>
                <w:lang w:eastAsia="en-US"/>
              </w:rPr>
              <w:t>2471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F29F1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CE4E2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985634" w14:textId="77777777" w:rsidR="005979E7" w:rsidRPr="00F511A5" w:rsidRDefault="005979E7" w:rsidP="00F17634">
            <w:pPr>
              <w:pStyle w:val="TAL"/>
              <w:rPr>
                <w:lang w:eastAsia="en-US"/>
              </w:rPr>
            </w:pPr>
            <w:r w:rsidRPr="00F511A5">
              <w:rPr>
                <w:lang w:eastAsia="en-US"/>
              </w:rPr>
              <w:t>Update to 5GC test case 9.1.5.1.3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2FD949" w14:textId="77777777" w:rsidR="005979E7" w:rsidRPr="00F511A5" w:rsidRDefault="005979E7" w:rsidP="00F17634">
            <w:pPr>
              <w:pStyle w:val="TAC"/>
              <w:rPr>
                <w:lang w:eastAsia="en-US"/>
              </w:rPr>
            </w:pPr>
            <w:r w:rsidRPr="00F511A5">
              <w:rPr>
                <w:lang w:eastAsia="en-US"/>
              </w:rPr>
              <w:t>16.10.0</w:t>
            </w:r>
          </w:p>
        </w:tc>
      </w:tr>
      <w:tr w:rsidR="005979E7" w:rsidRPr="00F511A5" w14:paraId="7ED3B5D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AE827A"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D047B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5BA5DF" w14:textId="77777777" w:rsidR="005979E7" w:rsidRPr="00F511A5" w:rsidRDefault="005979E7" w:rsidP="00F17634">
            <w:pPr>
              <w:pStyle w:val="TAC"/>
              <w:rPr>
                <w:lang w:eastAsia="en-US"/>
              </w:rPr>
            </w:pPr>
            <w:r w:rsidRPr="00F511A5">
              <w:rPr>
                <w:lang w:eastAsia="en-US"/>
              </w:rPr>
              <w:t>R5-216484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F741E9" w14:textId="77777777" w:rsidR="005979E7" w:rsidRPr="00F511A5" w:rsidRDefault="005979E7" w:rsidP="00F17634">
            <w:pPr>
              <w:pStyle w:val="TAC"/>
              <w:rPr>
                <w:lang w:eastAsia="en-US"/>
              </w:rPr>
            </w:pPr>
            <w:r w:rsidRPr="00F511A5">
              <w:rPr>
                <w:lang w:eastAsia="en-US"/>
              </w:rPr>
              <w:t>2472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A8890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9E5F8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C2E973" w14:textId="77777777" w:rsidR="005979E7" w:rsidRPr="00F511A5" w:rsidRDefault="005979E7" w:rsidP="00F17634">
            <w:pPr>
              <w:pStyle w:val="TAL"/>
              <w:rPr>
                <w:lang w:eastAsia="en-US"/>
              </w:rPr>
            </w:pPr>
            <w:r w:rsidRPr="00F511A5">
              <w:rPr>
                <w:lang w:eastAsia="en-US"/>
              </w:rPr>
              <w:t>Update to 5GC test case 9.1.5.1.4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82B7D8" w14:textId="77777777" w:rsidR="005979E7" w:rsidRPr="00F511A5" w:rsidRDefault="005979E7" w:rsidP="00F17634">
            <w:pPr>
              <w:pStyle w:val="TAC"/>
              <w:rPr>
                <w:lang w:eastAsia="en-US"/>
              </w:rPr>
            </w:pPr>
            <w:r w:rsidRPr="00F511A5">
              <w:rPr>
                <w:lang w:eastAsia="en-US"/>
              </w:rPr>
              <w:t>16.10.0</w:t>
            </w:r>
          </w:p>
        </w:tc>
      </w:tr>
      <w:tr w:rsidR="005979E7" w:rsidRPr="00F511A5" w14:paraId="57C9F26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AF46AFA"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B8B92F"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A51B0A" w14:textId="77777777" w:rsidR="005979E7" w:rsidRPr="00F511A5" w:rsidRDefault="005979E7" w:rsidP="00F17634">
            <w:pPr>
              <w:pStyle w:val="TAC"/>
              <w:rPr>
                <w:lang w:eastAsia="en-US"/>
              </w:rPr>
            </w:pPr>
            <w:r w:rsidRPr="00F511A5">
              <w:rPr>
                <w:lang w:eastAsia="en-US"/>
              </w:rPr>
              <w:t>R5-216490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0B15BE" w14:textId="77777777" w:rsidR="005979E7" w:rsidRPr="00F511A5" w:rsidRDefault="005979E7" w:rsidP="00F17634">
            <w:pPr>
              <w:pStyle w:val="TAC"/>
              <w:rPr>
                <w:lang w:eastAsia="en-US"/>
              </w:rPr>
            </w:pPr>
            <w:r w:rsidRPr="00F511A5">
              <w:rPr>
                <w:lang w:eastAsia="en-US"/>
              </w:rPr>
              <w:t>2474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4DDBF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FC403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383B45" w14:textId="77777777" w:rsidR="005979E7" w:rsidRPr="00F511A5" w:rsidRDefault="005979E7" w:rsidP="00F17634">
            <w:pPr>
              <w:pStyle w:val="TAL"/>
              <w:rPr>
                <w:lang w:eastAsia="en-US"/>
              </w:rPr>
            </w:pPr>
            <w:r w:rsidRPr="00F511A5">
              <w:rPr>
                <w:lang w:eastAsia="en-US"/>
              </w:rPr>
              <w:t>Update to 5GC test case 9.1.5.1.11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446B63B" w14:textId="77777777" w:rsidR="005979E7" w:rsidRPr="00F511A5" w:rsidRDefault="005979E7" w:rsidP="00F17634">
            <w:pPr>
              <w:pStyle w:val="TAC"/>
              <w:rPr>
                <w:lang w:eastAsia="en-US"/>
              </w:rPr>
            </w:pPr>
            <w:r w:rsidRPr="00F511A5">
              <w:rPr>
                <w:lang w:eastAsia="en-US"/>
              </w:rPr>
              <w:t>16.10.0</w:t>
            </w:r>
          </w:p>
        </w:tc>
      </w:tr>
      <w:tr w:rsidR="005979E7" w:rsidRPr="00F511A5" w14:paraId="7913352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965A57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B88F78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8DE737" w14:textId="77777777" w:rsidR="005979E7" w:rsidRPr="00F511A5" w:rsidRDefault="005979E7" w:rsidP="00F17634">
            <w:pPr>
              <w:pStyle w:val="TAC"/>
              <w:rPr>
                <w:lang w:eastAsia="en-US"/>
              </w:rPr>
            </w:pPr>
            <w:r w:rsidRPr="00F511A5">
              <w:rPr>
                <w:lang w:eastAsia="en-US"/>
              </w:rPr>
              <w:t>R5-216491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EC00A6" w14:textId="77777777" w:rsidR="005979E7" w:rsidRPr="00F511A5" w:rsidRDefault="005979E7" w:rsidP="00F17634">
            <w:pPr>
              <w:pStyle w:val="TAC"/>
              <w:rPr>
                <w:lang w:eastAsia="en-US"/>
              </w:rPr>
            </w:pPr>
            <w:r w:rsidRPr="00F511A5">
              <w:rPr>
                <w:lang w:eastAsia="en-US"/>
              </w:rPr>
              <w:t>2475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E1A7B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EBCEE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6E43D2" w14:textId="77777777" w:rsidR="005979E7" w:rsidRPr="00F511A5" w:rsidRDefault="005979E7" w:rsidP="00F17634">
            <w:pPr>
              <w:pStyle w:val="TAL"/>
              <w:rPr>
                <w:lang w:eastAsia="en-US"/>
              </w:rPr>
            </w:pPr>
            <w:r w:rsidRPr="00F511A5">
              <w:rPr>
                <w:lang w:eastAsia="en-US"/>
              </w:rPr>
              <w:t>Update to 5GC test case 9.1.5.1.12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2CB472" w14:textId="77777777" w:rsidR="005979E7" w:rsidRPr="00F511A5" w:rsidRDefault="005979E7" w:rsidP="00F17634">
            <w:pPr>
              <w:pStyle w:val="TAC"/>
              <w:rPr>
                <w:lang w:eastAsia="en-US"/>
              </w:rPr>
            </w:pPr>
            <w:r w:rsidRPr="00F511A5">
              <w:rPr>
                <w:lang w:eastAsia="en-US"/>
              </w:rPr>
              <w:t>16.10.0</w:t>
            </w:r>
          </w:p>
        </w:tc>
      </w:tr>
      <w:tr w:rsidR="005979E7" w:rsidRPr="00F511A5" w14:paraId="610AD6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0EA2A45"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649FDC"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55B26F" w14:textId="77777777" w:rsidR="005979E7" w:rsidRPr="00F511A5" w:rsidRDefault="005979E7" w:rsidP="00F17634">
            <w:pPr>
              <w:pStyle w:val="TAC"/>
              <w:rPr>
                <w:lang w:eastAsia="en-US"/>
              </w:rPr>
            </w:pPr>
            <w:r w:rsidRPr="00F511A5">
              <w:rPr>
                <w:lang w:eastAsia="en-US"/>
              </w:rPr>
              <w:t>R5-216492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AB1B4C" w14:textId="77777777" w:rsidR="005979E7" w:rsidRPr="00F511A5" w:rsidRDefault="005979E7" w:rsidP="00F17634">
            <w:pPr>
              <w:pStyle w:val="TAC"/>
              <w:rPr>
                <w:lang w:eastAsia="en-US"/>
              </w:rPr>
            </w:pPr>
            <w:r w:rsidRPr="00F511A5">
              <w:rPr>
                <w:lang w:eastAsia="en-US"/>
              </w:rPr>
              <w:t>2476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431DA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D68B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BD3CF6" w14:textId="77777777" w:rsidR="005979E7" w:rsidRPr="00F511A5" w:rsidRDefault="005979E7" w:rsidP="00F17634">
            <w:pPr>
              <w:pStyle w:val="TAL"/>
              <w:rPr>
                <w:lang w:eastAsia="en-US"/>
              </w:rPr>
            </w:pPr>
            <w:r w:rsidRPr="00F511A5">
              <w:rPr>
                <w:lang w:eastAsia="en-US"/>
              </w:rPr>
              <w:t>Update to 5GC test case 9.1.5.1.13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D8AA52" w14:textId="77777777" w:rsidR="005979E7" w:rsidRPr="00F511A5" w:rsidRDefault="005979E7" w:rsidP="00F17634">
            <w:pPr>
              <w:pStyle w:val="TAC"/>
              <w:rPr>
                <w:lang w:eastAsia="en-US"/>
              </w:rPr>
            </w:pPr>
            <w:r w:rsidRPr="00F511A5">
              <w:rPr>
                <w:lang w:eastAsia="en-US"/>
              </w:rPr>
              <w:t>16.10.0</w:t>
            </w:r>
          </w:p>
        </w:tc>
      </w:tr>
      <w:tr w:rsidR="005979E7" w:rsidRPr="00F511A5" w14:paraId="11E9D6E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D37D4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77A2760"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4536DC" w14:textId="77777777" w:rsidR="005979E7" w:rsidRPr="00F511A5" w:rsidRDefault="005979E7" w:rsidP="00F17634">
            <w:pPr>
              <w:pStyle w:val="TAC"/>
              <w:rPr>
                <w:lang w:eastAsia="en-US"/>
              </w:rPr>
            </w:pPr>
            <w:r w:rsidRPr="00F511A5">
              <w:rPr>
                <w:lang w:eastAsia="en-US"/>
              </w:rPr>
              <w:t>R5-216493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567D7A" w14:textId="77777777" w:rsidR="005979E7" w:rsidRPr="00F511A5" w:rsidRDefault="005979E7" w:rsidP="00F17634">
            <w:pPr>
              <w:pStyle w:val="TAC"/>
              <w:rPr>
                <w:lang w:eastAsia="en-US"/>
              </w:rPr>
            </w:pPr>
            <w:r w:rsidRPr="00F511A5">
              <w:rPr>
                <w:lang w:eastAsia="en-US"/>
              </w:rPr>
              <w:t>2477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1865F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0DB5B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00EB72" w14:textId="77777777" w:rsidR="005979E7" w:rsidRPr="00F511A5" w:rsidRDefault="005979E7" w:rsidP="00F17634">
            <w:pPr>
              <w:pStyle w:val="TAL"/>
              <w:rPr>
                <w:lang w:eastAsia="en-US"/>
              </w:rPr>
            </w:pPr>
            <w:r w:rsidRPr="00F511A5">
              <w:rPr>
                <w:lang w:eastAsia="en-US"/>
              </w:rPr>
              <w:t>Update to 5GC test case 9.1.5.1.14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5556A6" w14:textId="77777777" w:rsidR="005979E7" w:rsidRPr="00F511A5" w:rsidRDefault="005979E7" w:rsidP="00F17634">
            <w:pPr>
              <w:pStyle w:val="TAC"/>
              <w:rPr>
                <w:lang w:eastAsia="en-US"/>
              </w:rPr>
            </w:pPr>
            <w:r w:rsidRPr="00F511A5">
              <w:rPr>
                <w:lang w:eastAsia="en-US"/>
              </w:rPr>
              <w:t>16.10.0</w:t>
            </w:r>
          </w:p>
        </w:tc>
      </w:tr>
      <w:tr w:rsidR="005979E7" w:rsidRPr="00F511A5" w14:paraId="307133C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E52E8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370B78"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BFE24C" w14:textId="77777777" w:rsidR="005979E7" w:rsidRPr="00F511A5" w:rsidRDefault="005979E7" w:rsidP="00F17634">
            <w:pPr>
              <w:pStyle w:val="TAC"/>
              <w:rPr>
                <w:lang w:eastAsia="en-US"/>
              </w:rPr>
            </w:pPr>
            <w:r w:rsidRPr="00F511A5">
              <w:rPr>
                <w:lang w:eastAsia="en-US"/>
              </w:rPr>
              <w:t>R5-216494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594011" w14:textId="77777777" w:rsidR="005979E7" w:rsidRPr="00F511A5" w:rsidRDefault="005979E7" w:rsidP="00F17634">
            <w:pPr>
              <w:pStyle w:val="TAC"/>
              <w:rPr>
                <w:lang w:eastAsia="en-US"/>
              </w:rPr>
            </w:pPr>
            <w:r w:rsidRPr="00F511A5">
              <w:rPr>
                <w:lang w:eastAsia="en-US"/>
              </w:rPr>
              <w:t>2478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FBD0C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860F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0AC953" w14:textId="77777777" w:rsidR="005979E7" w:rsidRPr="00F511A5" w:rsidRDefault="005979E7" w:rsidP="00F17634">
            <w:pPr>
              <w:pStyle w:val="TAL"/>
              <w:rPr>
                <w:lang w:eastAsia="en-US"/>
              </w:rPr>
            </w:pPr>
            <w:r w:rsidRPr="00F511A5">
              <w:rPr>
                <w:lang w:eastAsia="en-US"/>
              </w:rPr>
              <w:t>Update to 5GC test case 9.1.5.2.1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DA5163" w14:textId="77777777" w:rsidR="005979E7" w:rsidRPr="00F511A5" w:rsidRDefault="005979E7" w:rsidP="00F17634">
            <w:pPr>
              <w:pStyle w:val="TAC"/>
              <w:rPr>
                <w:lang w:eastAsia="en-US"/>
              </w:rPr>
            </w:pPr>
            <w:r w:rsidRPr="00F511A5">
              <w:rPr>
                <w:lang w:eastAsia="en-US"/>
              </w:rPr>
              <w:t>16.10.0</w:t>
            </w:r>
          </w:p>
        </w:tc>
      </w:tr>
      <w:tr w:rsidR="005979E7" w:rsidRPr="00F511A5" w14:paraId="3E58937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1DD54F5"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310FCC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BEBDA8" w14:textId="77777777" w:rsidR="005979E7" w:rsidRPr="00F511A5" w:rsidRDefault="005979E7" w:rsidP="00F17634">
            <w:pPr>
              <w:pStyle w:val="TAC"/>
              <w:rPr>
                <w:lang w:eastAsia="en-US"/>
              </w:rPr>
            </w:pPr>
            <w:r w:rsidRPr="00F511A5">
              <w:rPr>
                <w:lang w:eastAsia="en-US"/>
              </w:rPr>
              <w:t>R5-216496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7EB291" w14:textId="77777777" w:rsidR="005979E7" w:rsidRPr="00F511A5" w:rsidRDefault="005979E7" w:rsidP="00F17634">
            <w:pPr>
              <w:pStyle w:val="TAC"/>
              <w:rPr>
                <w:lang w:eastAsia="en-US"/>
              </w:rPr>
            </w:pPr>
            <w:r w:rsidRPr="00F511A5">
              <w:rPr>
                <w:lang w:eastAsia="en-US"/>
              </w:rPr>
              <w:t>2479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954B0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6C2A2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9AEA00" w14:textId="77777777" w:rsidR="005979E7" w:rsidRPr="00F511A5" w:rsidRDefault="005979E7" w:rsidP="00F17634">
            <w:pPr>
              <w:pStyle w:val="TAL"/>
              <w:rPr>
                <w:lang w:eastAsia="en-US"/>
              </w:rPr>
            </w:pPr>
            <w:r w:rsidRPr="00F511A5">
              <w:rPr>
                <w:lang w:eastAsia="en-US"/>
              </w:rPr>
              <w:t>Update of cell power level for FR2 in NR Immediate MDT TC 8.1.6.1.1.1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0FB9D2" w14:textId="77777777" w:rsidR="005979E7" w:rsidRPr="00F511A5" w:rsidRDefault="005979E7" w:rsidP="00F17634">
            <w:pPr>
              <w:pStyle w:val="TAC"/>
              <w:rPr>
                <w:lang w:eastAsia="en-US"/>
              </w:rPr>
            </w:pPr>
            <w:r w:rsidRPr="00F511A5">
              <w:rPr>
                <w:lang w:eastAsia="en-US"/>
              </w:rPr>
              <w:t>16.10.0</w:t>
            </w:r>
          </w:p>
        </w:tc>
      </w:tr>
      <w:tr w:rsidR="005979E7" w:rsidRPr="00F511A5" w14:paraId="3DFC6C5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71F195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1B42BF"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DC58B4" w14:textId="77777777" w:rsidR="005979E7" w:rsidRPr="00F511A5" w:rsidRDefault="005979E7" w:rsidP="00F17634">
            <w:pPr>
              <w:pStyle w:val="TAC"/>
              <w:rPr>
                <w:lang w:eastAsia="en-US"/>
              </w:rPr>
            </w:pPr>
            <w:r w:rsidRPr="00F511A5">
              <w:rPr>
                <w:lang w:eastAsia="en-US"/>
              </w:rPr>
              <w:t>R5-216497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43B785" w14:textId="77777777" w:rsidR="005979E7" w:rsidRPr="00F511A5" w:rsidRDefault="005979E7" w:rsidP="00F17634">
            <w:pPr>
              <w:pStyle w:val="TAC"/>
              <w:rPr>
                <w:lang w:eastAsia="en-US"/>
              </w:rPr>
            </w:pPr>
            <w:r w:rsidRPr="00F511A5">
              <w:rPr>
                <w:lang w:eastAsia="en-US"/>
              </w:rPr>
              <w:t>2480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E46A1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C7E40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83C660" w14:textId="77777777" w:rsidR="005979E7" w:rsidRPr="00F511A5" w:rsidRDefault="005979E7" w:rsidP="00F17634">
            <w:pPr>
              <w:pStyle w:val="TAL"/>
              <w:rPr>
                <w:lang w:eastAsia="en-US"/>
              </w:rPr>
            </w:pPr>
            <w:r w:rsidRPr="00F511A5">
              <w:rPr>
                <w:lang w:eastAsia="en-US"/>
              </w:rPr>
              <w:t>Correction to Inter-RAT Immediate MDT TC 8.1.6.2.1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5DFE94" w14:textId="77777777" w:rsidR="005979E7" w:rsidRPr="00F511A5" w:rsidRDefault="005979E7" w:rsidP="00F17634">
            <w:pPr>
              <w:pStyle w:val="TAC"/>
              <w:rPr>
                <w:lang w:eastAsia="en-US"/>
              </w:rPr>
            </w:pPr>
            <w:r w:rsidRPr="00F511A5">
              <w:rPr>
                <w:lang w:eastAsia="en-US"/>
              </w:rPr>
              <w:t>16.10.0</w:t>
            </w:r>
          </w:p>
        </w:tc>
      </w:tr>
      <w:tr w:rsidR="005979E7" w:rsidRPr="00F511A5" w14:paraId="53B281F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7D49009"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0A6619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FBB4A8" w14:textId="77777777" w:rsidR="005979E7" w:rsidRPr="00F511A5" w:rsidRDefault="005979E7" w:rsidP="00F17634">
            <w:pPr>
              <w:pStyle w:val="TAC"/>
              <w:rPr>
                <w:lang w:eastAsia="en-US"/>
              </w:rPr>
            </w:pPr>
            <w:r w:rsidRPr="00F511A5">
              <w:rPr>
                <w:lang w:eastAsia="en-US"/>
              </w:rPr>
              <w:t>R5-216498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84E44BB" w14:textId="77777777" w:rsidR="005979E7" w:rsidRPr="00F511A5" w:rsidRDefault="005979E7" w:rsidP="00F17634">
            <w:pPr>
              <w:pStyle w:val="TAC"/>
              <w:rPr>
                <w:lang w:eastAsia="en-US"/>
              </w:rPr>
            </w:pPr>
            <w:r w:rsidRPr="00F511A5">
              <w:rPr>
                <w:lang w:eastAsia="en-US"/>
              </w:rPr>
              <w:t>2481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AFA08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AD8E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E4512C0" w14:textId="77777777" w:rsidR="005979E7" w:rsidRPr="00F511A5" w:rsidRDefault="005979E7" w:rsidP="00F17634">
            <w:pPr>
              <w:pStyle w:val="TAL"/>
              <w:rPr>
                <w:lang w:eastAsia="en-US"/>
              </w:rPr>
            </w:pPr>
            <w:r w:rsidRPr="00F511A5">
              <w:rPr>
                <w:lang w:eastAsia="en-US"/>
              </w:rPr>
              <w:t>Update of cell power level for FR2 in Inter-RAT Logged MDT TC 8.1.6.2.2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ED1103" w14:textId="77777777" w:rsidR="005979E7" w:rsidRPr="00F511A5" w:rsidRDefault="005979E7" w:rsidP="00F17634">
            <w:pPr>
              <w:pStyle w:val="TAC"/>
              <w:rPr>
                <w:lang w:eastAsia="en-US"/>
              </w:rPr>
            </w:pPr>
            <w:r w:rsidRPr="00F511A5">
              <w:rPr>
                <w:lang w:eastAsia="en-US"/>
              </w:rPr>
              <w:t>16.10.0</w:t>
            </w:r>
          </w:p>
        </w:tc>
      </w:tr>
      <w:tr w:rsidR="005979E7" w:rsidRPr="00F511A5" w14:paraId="3CFE7F2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30034D"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6FB410C"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FB12F2" w14:textId="77777777" w:rsidR="005979E7" w:rsidRPr="00F511A5" w:rsidRDefault="005979E7" w:rsidP="00F17634">
            <w:pPr>
              <w:pStyle w:val="TAC"/>
              <w:rPr>
                <w:lang w:eastAsia="en-US"/>
              </w:rPr>
            </w:pPr>
            <w:r w:rsidRPr="00F511A5">
              <w:rPr>
                <w:lang w:eastAsia="en-US"/>
              </w:rPr>
              <w:t>R5-216499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12B77B" w14:textId="77777777" w:rsidR="005979E7" w:rsidRPr="00F511A5" w:rsidRDefault="005979E7" w:rsidP="00F17634">
            <w:pPr>
              <w:pStyle w:val="TAC"/>
              <w:rPr>
                <w:lang w:eastAsia="en-US"/>
              </w:rPr>
            </w:pPr>
            <w:r w:rsidRPr="00F511A5">
              <w:rPr>
                <w:lang w:eastAsia="en-US"/>
              </w:rPr>
              <w:t>2482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15B1B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4E9C2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C88D1C" w14:textId="77777777" w:rsidR="005979E7" w:rsidRPr="00F511A5" w:rsidRDefault="005979E7" w:rsidP="00F17634">
            <w:pPr>
              <w:pStyle w:val="TAL"/>
              <w:rPr>
                <w:lang w:eastAsia="en-US"/>
              </w:rPr>
            </w:pPr>
            <w:r w:rsidRPr="00F511A5">
              <w:rPr>
                <w:lang w:eastAsia="en-US"/>
              </w:rPr>
              <w:t>Update of cell power level for FR2 in Radio Link Failure TC 8.1.6.2.3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DA2D09" w14:textId="77777777" w:rsidR="005979E7" w:rsidRPr="00F511A5" w:rsidRDefault="005979E7" w:rsidP="00F17634">
            <w:pPr>
              <w:pStyle w:val="TAC"/>
              <w:rPr>
                <w:lang w:eastAsia="en-US"/>
              </w:rPr>
            </w:pPr>
            <w:r w:rsidRPr="00F511A5">
              <w:rPr>
                <w:lang w:eastAsia="en-US"/>
              </w:rPr>
              <w:t>16.10.0</w:t>
            </w:r>
          </w:p>
        </w:tc>
      </w:tr>
      <w:tr w:rsidR="005979E7" w:rsidRPr="00F511A5" w14:paraId="4185DE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60963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6FABC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1DA511" w14:textId="77777777" w:rsidR="005979E7" w:rsidRPr="00F511A5" w:rsidRDefault="005979E7" w:rsidP="00F17634">
            <w:pPr>
              <w:pStyle w:val="TAC"/>
              <w:rPr>
                <w:lang w:eastAsia="en-US"/>
              </w:rPr>
            </w:pPr>
            <w:r w:rsidRPr="00F511A5">
              <w:rPr>
                <w:lang w:eastAsia="en-US"/>
              </w:rPr>
              <w:t>R5-216500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526AB9" w14:textId="77777777" w:rsidR="005979E7" w:rsidRPr="00F511A5" w:rsidRDefault="005979E7" w:rsidP="00F17634">
            <w:pPr>
              <w:pStyle w:val="TAC"/>
              <w:rPr>
                <w:lang w:eastAsia="en-US"/>
              </w:rPr>
            </w:pPr>
            <w:r w:rsidRPr="00F511A5">
              <w:rPr>
                <w:lang w:eastAsia="en-US"/>
              </w:rPr>
              <w:t>2483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D5044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115C0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0347CA" w14:textId="77777777" w:rsidR="005979E7" w:rsidRPr="00F511A5" w:rsidRDefault="005979E7" w:rsidP="00F17634">
            <w:pPr>
              <w:pStyle w:val="TAL"/>
              <w:rPr>
                <w:lang w:eastAsia="en-US"/>
              </w:rPr>
            </w:pPr>
            <w:r w:rsidRPr="00F511A5">
              <w:rPr>
                <w:lang w:eastAsia="en-US"/>
              </w:rPr>
              <w:t>Update of cell power level for FR2 in BT measurement collection TC 8.1.6.3.1.1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E5D76A" w14:textId="77777777" w:rsidR="005979E7" w:rsidRPr="00F511A5" w:rsidRDefault="005979E7" w:rsidP="00F17634">
            <w:pPr>
              <w:pStyle w:val="TAC"/>
              <w:rPr>
                <w:lang w:eastAsia="en-US"/>
              </w:rPr>
            </w:pPr>
            <w:r w:rsidRPr="00F511A5">
              <w:rPr>
                <w:lang w:eastAsia="en-US"/>
              </w:rPr>
              <w:t>16.10.0</w:t>
            </w:r>
          </w:p>
        </w:tc>
      </w:tr>
      <w:tr w:rsidR="005979E7" w:rsidRPr="00F511A5" w14:paraId="415CD31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C2B61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3CFB3D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324C9E" w14:textId="77777777" w:rsidR="005979E7" w:rsidRPr="00F511A5" w:rsidRDefault="005979E7" w:rsidP="00F17634">
            <w:pPr>
              <w:pStyle w:val="TAC"/>
              <w:rPr>
                <w:lang w:eastAsia="en-US"/>
              </w:rPr>
            </w:pPr>
            <w:r w:rsidRPr="00F511A5">
              <w:rPr>
                <w:lang w:eastAsia="en-US"/>
              </w:rPr>
              <w:t>R5-216501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B20E41" w14:textId="77777777" w:rsidR="005979E7" w:rsidRPr="00F511A5" w:rsidRDefault="005979E7" w:rsidP="00F17634">
            <w:pPr>
              <w:pStyle w:val="TAC"/>
              <w:rPr>
                <w:lang w:eastAsia="en-US"/>
              </w:rPr>
            </w:pPr>
            <w:r w:rsidRPr="00F511A5">
              <w:rPr>
                <w:lang w:eastAsia="en-US"/>
              </w:rPr>
              <w:t>2484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D9D10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356F8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049AC2" w14:textId="77777777" w:rsidR="005979E7" w:rsidRPr="00F511A5" w:rsidRDefault="005979E7" w:rsidP="00F17634">
            <w:pPr>
              <w:pStyle w:val="TAL"/>
              <w:rPr>
                <w:lang w:eastAsia="en-US"/>
              </w:rPr>
            </w:pPr>
            <w:r w:rsidRPr="00F511A5">
              <w:rPr>
                <w:lang w:eastAsia="en-US"/>
              </w:rPr>
              <w:t>Update of cell power level for FR2 in WLAN measurement collection TC 8.1.6.3.1.2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B1E2F7" w14:textId="77777777" w:rsidR="005979E7" w:rsidRPr="00F511A5" w:rsidRDefault="005979E7" w:rsidP="00F17634">
            <w:pPr>
              <w:pStyle w:val="TAC"/>
              <w:rPr>
                <w:lang w:eastAsia="en-US"/>
              </w:rPr>
            </w:pPr>
            <w:r w:rsidRPr="00F511A5">
              <w:rPr>
                <w:lang w:eastAsia="en-US"/>
              </w:rPr>
              <w:t>16.10.0</w:t>
            </w:r>
          </w:p>
        </w:tc>
      </w:tr>
      <w:tr w:rsidR="005979E7" w:rsidRPr="00F511A5" w14:paraId="6725EB7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11A8CB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9447C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918EB4" w14:textId="77777777" w:rsidR="005979E7" w:rsidRPr="00F511A5" w:rsidRDefault="005979E7" w:rsidP="00F17634">
            <w:pPr>
              <w:pStyle w:val="TAC"/>
              <w:rPr>
                <w:lang w:eastAsia="en-US"/>
              </w:rPr>
            </w:pPr>
            <w:r w:rsidRPr="00F511A5">
              <w:rPr>
                <w:lang w:eastAsia="en-US"/>
              </w:rPr>
              <w:t>R5-216508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1C7631" w14:textId="77777777" w:rsidR="005979E7" w:rsidRPr="00F511A5" w:rsidRDefault="005979E7" w:rsidP="00F17634">
            <w:pPr>
              <w:pStyle w:val="TAC"/>
              <w:rPr>
                <w:lang w:eastAsia="en-US"/>
              </w:rPr>
            </w:pPr>
            <w:r w:rsidRPr="00F511A5">
              <w:rPr>
                <w:lang w:eastAsia="en-US"/>
              </w:rPr>
              <w:t>2485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EF17B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6E4A4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2494D5" w14:textId="77777777" w:rsidR="005979E7" w:rsidRPr="00F511A5" w:rsidRDefault="005979E7" w:rsidP="00F17634">
            <w:pPr>
              <w:pStyle w:val="TAL"/>
              <w:rPr>
                <w:lang w:eastAsia="en-US"/>
              </w:rPr>
            </w:pPr>
            <w:r w:rsidRPr="00F511A5">
              <w:rPr>
                <w:lang w:eastAsia="en-US"/>
              </w:rPr>
              <w:t>Addition to NR TC 7.1.3.4.4-PDCP DAPS handover for Inter-</w:t>
            </w:r>
            <w:r w:rsidRPr="00F511A5">
              <w:rPr>
                <w:lang w:eastAsia="en-US"/>
              </w:rPr>
              <w:lastRenderedPageBreak/>
              <w:t>frequency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6E7FB3" w14:textId="77777777" w:rsidR="005979E7" w:rsidRPr="00F511A5" w:rsidRDefault="005979E7" w:rsidP="00F17634">
            <w:pPr>
              <w:pStyle w:val="TAC"/>
              <w:rPr>
                <w:lang w:eastAsia="en-US"/>
              </w:rPr>
            </w:pPr>
            <w:r w:rsidRPr="00F511A5">
              <w:rPr>
                <w:lang w:eastAsia="en-US"/>
              </w:rPr>
              <w:lastRenderedPageBreak/>
              <w:t>16.10.0</w:t>
            </w:r>
          </w:p>
        </w:tc>
      </w:tr>
      <w:tr w:rsidR="005979E7" w:rsidRPr="00F511A5" w14:paraId="4E00930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C619BB"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D5DFF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FD058D" w14:textId="77777777" w:rsidR="005979E7" w:rsidRPr="00F511A5" w:rsidRDefault="005979E7" w:rsidP="00F17634">
            <w:pPr>
              <w:pStyle w:val="TAC"/>
              <w:rPr>
                <w:lang w:eastAsia="en-US"/>
              </w:rPr>
            </w:pPr>
            <w:r w:rsidRPr="00F511A5">
              <w:rPr>
                <w:lang w:eastAsia="en-US"/>
              </w:rPr>
              <w:t>R5-216509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CAECBB" w14:textId="77777777" w:rsidR="005979E7" w:rsidRPr="00F511A5" w:rsidRDefault="005979E7" w:rsidP="00F17634">
            <w:pPr>
              <w:pStyle w:val="TAC"/>
              <w:rPr>
                <w:lang w:eastAsia="en-US"/>
              </w:rPr>
            </w:pPr>
            <w:r w:rsidRPr="00F511A5">
              <w:rPr>
                <w:lang w:eastAsia="en-US"/>
              </w:rPr>
              <w:t>2486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E89B1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92EDC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B85051" w14:textId="77777777" w:rsidR="005979E7" w:rsidRPr="00F511A5" w:rsidRDefault="005979E7" w:rsidP="00F17634">
            <w:pPr>
              <w:pStyle w:val="TAL"/>
              <w:rPr>
                <w:lang w:eastAsia="en-US"/>
              </w:rPr>
            </w:pPr>
            <w:r w:rsidRPr="00F511A5">
              <w:rPr>
                <w:lang w:eastAsia="en-US"/>
              </w:rPr>
              <w:t>Addition of NR TC 8.1.4.3.5-DAPS handover Success RLF in source for Inter-frequency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EE24A4" w14:textId="77777777" w:rsidR="005979E7" w:rsidRPr="00F511A5" w:rsidRDefault="005979E7" w:rsidP="00F17634">
            <w:pPr>
              <w:pStyle w:val="TAC"/>
              <w:rPr>
                <w:lang w:eastAsia="en-US"/>
              </w:rPr>
            </w:pPr>
            <w:r w:rsidRPr="00F511A5">
              <w:rPr>
                <w:lang w:eastAsia="en-US"/>
              </w:rPr>
              <w:t>16.10.0</w:t>
            </w:r>
          </w:p>
        </w:tc>
      </w:tr>
      <w:tr w:rsidR="005979E7" w:rsidRPr="00F511A5" w14:paraId="7C14706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15392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3E5D31"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89FA56" w14:textId="77777777" w:rsidR="005979E7" w:rsidRPr="00F511A5" w:rsidRDefault="005979E7" w:rsidP="00F17634">
            <w:pPr>
              <w:pStyle w:val="TAC"/>
              <w:rPr>
                <w:lang w:eastAsia="en-US"/>
              </w:rPr>
            </w:pPr>
            <w:r w:rsidRPr="00F511A5">
              <w:rPr>
                <w:lang w:eastAsia="en-US"/>
              </w:rPr>
              <w:t>R5-216560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55B7C5" w14:textId="77777777" w:rsidR="005979E7" w:rsidRPr="00F511A5" w:rsidRDefault="005979E7" w:rsidP="00F17634">
            <w:pPr>
              <w:pStyle w:val="TAC"/>
              <w:rPr>
                <w:lang w:eastAsia="en-US"/>
              </w:rPr>
            </w:pPr>
            <w:r w:rsidRPr="00F511A5">
              <w:rPr>
                <w:lang w:eastAsia="en-US"/>
              </w:rPr>
              <w:t>2496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77C43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AFBFB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5B60E6" w14:textId="77777777" w:rsidR="005979E7" w:rsidRPr="00F511A5" w:rsidRDefault="005979E7" w:rsidP="00F17634">
            <w:pPr>
              <w:pStyle w:val="TAL"/>
              <w:rPr>
                <w:lang w:eastAsia="en-US"/>
              </w:rPr>
            </w:pPr>
            <w:r w:rsidRPr="00F511A5">
              <w:rPr>
                <w:lang w:eastAsia="en-US"/>
              </w:rPr>
              <w:t>Update of MDT test case 8.1.6.1.2.7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A1039D" w14:textId="77777777" w:rsidR="005979E7" w:rsidRPr="00F511A5" w:rsidRDefault="005979E7" w:rsidP="00F17634">
            <w:pPr>
              <w:pStyle w:val="TAC"/>
              <w:rPr>
                <w:lang w:eastAsia="en-US"/>
              </w:rPr>
            </w:pPr>
            <w:r w:rsidRPr="00F511A5">
              <w:rPr>
                <w:lang w:eastAsia="en-US"/>
              </w:rPr>
              <w:t>16.10.0</w:t>
            </w:r>
          </w:p>
        </w:tc>
      </w:tr>
      <w:tr w:rsidR="005979E7" w:rsidRPr="00F511A5" w14:paraId="6E2D575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7282AFB"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05AED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10FE71" w14:textId="77777777" w:rsidR="005979E7" w:rsidRPr="00F511A5" w:rsidRDefault="005979E7" w:rsidP="00F17634">
            <w:pPr>
              <w:pStyle w:val="TAC"/>
              <w:rPr>
                <w:lang w:eastAsia="en-US"/>
              </w:rPr>
            </w:pPr>
            <w:r w:rsidRPr="00F511A5">
              <w:rPr>
                <w:lang w:eastAsia="en-US"/>
              </w:rPr>
              <w:t>R5-216562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AFDFF74" w14:textId="77777777" w:rsidR="005979E7" w:rsidRPr="00F511A5" w:rsidRDefault="005979E7" w:rsidP="00F17634">
            <w:pPr>
              <w:pStyle w:val="TAC"/>
              <w:rPr>
                <w:lang w:eastAsia="en-US"/>
              </w:rPr>
            </w:pPr>
            <w:r w:rsidRPr="00F511A5">
              <w:rPr>
                <w:lang w:eastAsia="en-US"/>
              </w:rPr>
              <w:t>2498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D3DED2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BF5C6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491C48" w14:textId="77777777" w:rsidR="005979E7" w:rsidRPr="00F511A5" w:rsidRDefault="005979E7" w:rsidP="00F17634">
            <w:pPr>
              <w:pStyle w:val="TAL"/>
              <w:rPr>
                <w:lang w:eastAsia="en-US"/>
              </w:rPr>
            </w:pPr>
            <w:r w:rsidRPr="00F511A5">
              <w:rPr>
                <w:lang w:eastAsia="en-US"/>
              </w:rPr>
              <w:t>Update of MDT test case 8.1.6.1.2.11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CEE4D2" w14:textId="77777777" w:rsidR="005979E7" w:rsidRPr="00F511A5" w:rsidRDefault="005979E7" w:rsidP="00F17634">
            <w:pPr>
              <w:pStyle w:val="TAC"/>
              <w:rPr>
                <w:lang w:eastAsia="en-US"/>
              </w:rPr>
            </w:pPr>
            <w:r w:rsidRPr="00F511A5">
              <w:rPr>
                <w:lang w:eastAsia="en-US"/>
              </w:rPr>
              <w:t>16.10.0</w:t>
            </w:r>
          </w:p>
        </w:tc>
      </w:tr>
      <w:tr w:rsidR="005979E7" w:rsidRPr="00F511A5" w14:paraId="301FFC0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C7D1CB1"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C29C0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E87756" w14:textId="77777777" w:rsidR="005979E7" w:rsidRPr="00F511A5" w:rsidRDefault="005979E7" w:rsidP="00F17634">
            <w:pPr>
              <w:pStyle w:val="TAC"/>
              <w:rPr>
                <w:lang w:eastAsia="en-US"/>
              </w:rPr>
            </w:pPr>
            <w:r w:rsidRPr="00F511A5">
              <w:rPr>
                <w:lang w:eastAsia="en-US"/>
              </w:rPr>
              <w:t>R5-216637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36D9F6" w14:textId="77777777" w:rsidR="005979E7" w:rsidRPr="00F511A5" w:rsidRDefault="005979E7" w:rsidP="00F17634">
            <w:pPr>
              <w:pStyle w:val="TAC"/>
              <w:rPr>
                <w:lang w:eastAsia="en-US"/>
              </w:rPr>
            </w:pPr>
            <w:r w:rsidRPr="00F511A5">
              <w:rPr>
                <w:lang w:eastAsia="en-US"/>
              </w:rPr>
              <w:t>2500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254834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3D8E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898A80" w14:textId="77777777" w:rsidR="005979E7" w:rsidRPr="00F511A5" w:rsidRDefault="005979E7" w:rsidP="00F17634">
            <w:pPr>
              <w:pStyle w:val="TAL"/>
              <w:rPr>
                <w:lang w:eastAsia="en-US"/>
              </w:rPr>
            </w:pPr>
            <w:r w:rsidRPr="00F511A5">
              <w:rPr>
                <w:lang w:eastAsia="en-US"/>
              </w:rPr>
              <w:t>Removal of DL-only reference for neighbour cells in NR Measurements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931882" w14:textId="77777777" w:rsidR="005979E7" w:rsidRPr="00F511A5" w:rsidRDefault="005979E7" w:rsidP="00F17634">
            <w:pPr>
              <w:pStyle w:val="TAC"/>
              <w:rPr>
                <w:lang w:eastAsia="en-US"/>
              </w:rPr>
            </w:pPr>
            <w:r w:rsidRPr="00F511A5">
              <w:rPr>
                <w:lang w:eastAsia="en-US"/>
              </w:rPr>
              <w:t>16.10.0</w:t>
            </w:r>
          </w:p>
        </w:tc>
      </w:tr>
      <w:tr w:rsidR="005979E7" w:rsidRPr="00F511A5" w14:paraId="6BA851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6159434"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E3770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5AA6E7" w14:textId="77777777" w:rsidR="005979E7" w:rsidRPr="00F511A5" w:rsidRDefault="005979E7" w:rsidP="00F17634">
            <w:pPr>
              <w:pStyle w:val="TAC"/>
              <w:rPr>
                <w:lang w:eastAsia="en-US"/>
              </w:rPr>
            </w:pPr>
            <w:r w:rsidRPr="00F511A5">
              <w:rPr>
                <w:lang w:eastAsia="en-US"/>
              </w:rPr>
              <w:t>R5-216639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C1D7D1" w14:textId="77777777" w:rsidR="005979E7" w:rsidRPr="00F511A5" w:rsidRDefault="005979E7" w:rsidP="00F17634">
            <w:pPr>
              <w:pStyle w:val="TAC"/>
              <w:rPr>
                <w:lang w:eastAsia="en-US"/>
              </w:rPr>
            </w:pPr>
            <w:r w:rsidRPr="00F511A5">
              <w:rPr>
                <w:lang w:eastAsia="en-US"/>
              </w:rPr>
              <w:t>2502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8135F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00BB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332967" w14:textId="77777777" w:rsidR="005979E7" w:rsidRPr="00F511A5" w:rsidRDefault="005979E7" w:rsidP="00F17634">
            <w:pPr>
              <w:pStyle w:val="TAL"/>
              <w:rPr>
                <w:lang w:eastAsia="en-US"/>
              </w:rPr>
            </w:pPr>
            <w:r w:rsidRPr="00F511A5">
              <w:rPr>
                <w:lang w:eastAsia="en-US"/>
              </w:rPr>
              <w:t>Introducing SCell types in Pre-test conditions in TC 8.2.4.3.1.1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C84FC0" w14:textId="77777777" w:rsidR="005979E7" w:rsidRPr="00F511A5" w:rsidRDefault="005979E7" w:rsidP="00F17634">
            <w:pPr>
              <w:pStyle w:val="TAC"/>
              <w:rPr>
                <w:lang w:eastAsia="en-US"/>
              </w:rPr>
            </w:pPr>
            <w:r w:rsidRPr="00F511A5">
              <w:rPr>
                <w:lang w:eastAsia="en-US"/>
              </w:rPr>
              <w:t>16.10.0</w:t>
            </w:r>
          </w:p>
        </w:tc>
      </w:tr>
      <w:tr w:rsidR="005979E7" w:rsidRPr="00F511A5" w14:paraId="6D202B0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587DD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4DFBD8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76AE85" w14:textId="77777777" w:rsidR="005979E7" w:rsidRPr="00F511A5" w:rsidRDefault="005979E7" w:rsidP="00F17634">
            <w:pPr>
              <w:pStyle w:val="TAC"/>
              <w:rPr>
                <w:lang w:eastAsia="en-US"/>
              </w:rPr>
            </w:pPr>
            <w:r w:rsidRPr="00F511A5">
              <w:rPr>
                <w:lang w:eastAsia="en-US"/>
              </w:rPr>
              <w:t>R5-216640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121349" w14:textId="77777777" w:rsidR="005979E7" w:rsidRPr="00F511A5" w:rsidRDefault="005979E7" w:rsidP="00F17634">
            <w:pPr>
              <w:pStyle w:val="TAC"/>
              <w:rPr>
                <w:lang w:eastAsia="en-US"/>
              </w:rPr>
            </w:pPr>
            <w:r w:rsidRPr="00F511A5">
              <w:rPr>
                <w:lang w:eastAsia="en-US"/>
              </w:rPr>
              <w:t>2503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7AB1C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04275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653574" w14:textId="77777777" w:rsidR="005979E7" w:rsidRPr="00F511A5" w:rsidRDefault="005979E7" w:rsidP="00F17634">
            <w:pPr>
              <w:pStyle w:val="TAL"/>
              <w:rPr>
                <w:lang w:eastAsia="en-US"/>
              </w:rPr>
            </w:pPr>
            <w:r w:rsidRPr="00F511A5">
              <w:rPr>
                <w:lang w:eastAsia="en-US"/>
              </w:rPr>
              <w:t>Updates to NR/5GC TC 11.3.1a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C0739D" w14:textId="77777777" w:rsidR="005979E7" w:rsidRPr="00F511A5" w:rsidRDefault="005979E7" w:rsidP="00F17634">
            <w:pPr>
              <w:pStyle w:val="TAC"/>
              <w:rPr>
                <w:lang w:eastAsia="en-US"/>
              </w:rPr>
            </w:pPr>
            <w:r w:rsidRPr="00F511A5">
              <w:rPr>
                <w:lang w:eastAsia="en-US"/>
              </w:rPr>
              <w:t>16.10.0</w:t>
            </w:r>
          </w:p>
        </w:tc>
      </w:tr>
      <w:tr w:rsidR="005979E7" w:rsidRPr="00F511A5" w14:paraId="069BB63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1F489E"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319B27"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1A2B7D" w14:textId="77777777" w:rsidR="005979E7" w:rsidRPr="00F511A5" w:rsidRDefault="005979E7" w:rsidP="00F17634">
            <w:pPr>
              <w:pStyle w:val="TAC"/>
              <w:rPr>
                <w:lang w:eastAsia="en-US"/>
              </w:rPr>
            </w:pPr>
            <w:r w:rsidRPr="00F511A5">
              <w:rPr>
                <w:lang w:eastAsia="en-US"/>
              </w:rPr>
              <w:t>R5-216775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035239" w14:textId="77777777" w:rsidR="005979E7" w:rsidRPr="00F511A5" w:rsidRDefault="005979E7" w:rsidP="00F17634">
            <w:pPr>
              <w:pStyle w:val="TAC"/>
              <w:rPr>
                <w:lang w:eastAsia="en-US"/>
              </w:rPr>
            </w:pPr>
            <w:r w:rsidRPr="00F511A5">
              <w:rPr>
                <w:lang w:eastAsia="en-US"/>
              </w:rPr>
              <w:t>2505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76194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B427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52FBD9" w14:textId="77777777" w:rsidR="005979E7" w:rsidRPr="00F511A5" w:rsidRDefault="005979E7" w:rsidP="00F17634">
            <w:pPr>
              <w:pStyle w:val="TAL"/>
              <w:rPr>
                <w:lang w:eastAsia="en-US"/>
              </w:rPr>
            </w:pPr>
            <w:r w:rsidRPr="00F511A5">
              <w:rPr>
                <w:lang w:eastAsia="en-US"/>
              </w:rPr>
              <w:t>Correction to NR RRC TC 8.1.1.2.1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D948AC0" w14:textId="77777777" w:rsidR="005979E7" w:rsidRPr="00F511A5" w:rsidRDefault="005979E7" w:rsidP="00F17634">
            <w:pPr>
              <w:pStyle w:val="TAC"/>
              <w:rPr>
                <w:lang w:eastAsia="en-US"/>
              </w:rPr>
            </w:pPr>
            <w:r w:rsidRPr="00F511A5">
              <w:rPr>
                <w:lang w:eastAsia="en-US"/>
              </w:rPr>
              <w:t>16.10.0</w:t>
            </w:r>
          </w:p>
        </w:tc>
      </w:tr>
      <w:tr w:rsidR="005979E7" w:rsidRPr="00F511A5" w14:paraId="3A591B2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A9A330"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CE6280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9B5CBA" w14:textId="77777777" w:rsidR="005979E7" w:rsidRPr="00F511A5" w:rsidRDefault="005979E7" w:rsidP="00F17634">
            <w:pPr>
              <w:pStyle w:val="TAC"/>
              <w:rPr>
                <w:lang w:eastAsia="en-US"/>
              </w:rPr>
            </w:pPr>
            <w:r w:rsidRPr="00F511A5">
              <w:rPr>
                <w:lang w:eastAsia="en-US"/>
              </w:rPr>
              <w:t>R5-216797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413BE3" w14:textId="77777777" w:rsidR="005979E7" w:rsidRPr="00F511A5" w:rsidRDefault="005979E7" w:rsidP="00F17634">
            <w:pPr>
              <w:pStyle w:val="TAC"/>
              <w:rPr>
                <w:lang w:eastAsia="en-US"/>
              </w:rPr>
            </w:pPr>
            <w:r w:rsidRPr="00F511A5">
              <w:rPr>
                <w:lang w:eastAsia="en-US"/>
              </w:rPr>
              <w:t>2510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A3580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74888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A5FB7B" w14:textId="77777777" w:rsidR="005979E7" w:rsidRPr="00F511A5" w:rsidRDefault="005979E7" w:rsidP="00F17634">
            <w:pPr>
              <w:pStyle w:val="TAL"/>
              <w:rPr>
                <w:lang w:eastAsia="en-US"/>
              </w:rPr>
            </w:pPr>
            <w:r w:rsidRPr="00F511A5">
              <w:rPr>
                <w:lang w:eastAsia="en-US"/>
              </w:rPr>
              <w:t>Editorial changes to eNS TC 9.1.10.1 and 9.1.10.6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AD7B1F" w14:textId="77777777" w:rsidR="005979E7" w:rsidRPr="00F511A5" w:rsidRDefault="005979E7" w:rsidP="00F17634">
            <w:pPr>
              <w:pStyle w:val="TAC"/>
              <w:rPr>
                <w:lang w:eastAsia="en-US"/>
              </w:rPr>
            </w:pPr>
            <w:r w:rsidRPr="00F511A5">
              <w:rPr>
                <w:lang w:eastAsia="en-US"/>
              </w:rPr>
              <w:t>16.10.0</w:t>
            </w:r>
          </w:p>
        </w:tc>
      </w:tr>
      <w:tr w:rsidR="005979E7" w:rsidRPr="00F511A5" w14:paraId="076E331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732DD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8B24AF3"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F22ED0" w14:textId="77777777" w:rsidR="005979E7" w:rsidRPr="00F511A5" w:rsidRDefault="005979E7" w:rsidP="00F17634">
            <w:pPr>
              <w:pStyle w:val="TAC"/>
              <w:rPr>
                <w:lang w:eastAsia="en-US"/>
              </w:rPr>
            </w:pPr>
            <w:r w:rsidRPr="00F511A5">
              <w:rPr>
                <w:lang w:eastAsia="en-US"/>
              </w:rPr>
              <w:t>R5-216799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FA8F91" w14:textId="77777777" w:rsidR="005979E7" w:rsidRPr="00F511A5" w:rsidRDefault="005979E7" w:rsidP="00F17634">
            <w:pPr>
              <w:pStyle w:val="TAC"/>
              <w:rPr>
                <w:lang w:eastAsia="en-US"/>
              </w:rPr>
            </w:pPr>
            <w:r w:rsidRPr="00F511A5">
              <w:rPr>
                <w:lang w:eastAsia="en-US"/>
              </w:rPr>
              <w:t>2511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629BB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FDC1B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FD15FF" w14:textId="77777777" w:rsidR="005979E7" w:rsidRPr="00F511A5" w:rsidRDefault="005979E7" w:rsidP="00F17634">
            <w:pPr>
              <w:pStyle w:val="TAL"/>
              <w:rPr>
                <w:lang w:eastAsia="en-US"/>
              </w:rPr>
            </w:pPr>
            <w:r w:rsidRPr="00F511A5">
              <w:rPr>
                <w:lang w:eastAsia="en-US"/>
              </w:rPr>
              <w:t>Updates to NR measurement test cases for event A3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4197EC" w14:textId="77777777" w:rsidR="005979E7" w:rsidRPr="00F511A5" w:rsidRDefault="005979E7" w:rsidP="00F17634">
            <w:pPr>
              <w:pStyle w:val="TAC"/>
              <w:rPr>
                <w:lang w:eastAsia="en-US"/>
              </w:rPr>
            </w:pPr>
            <w:r w:rsidRPr="00F511A5">
              <w:rPr>
                <w:lang w:eastAsia="en-US"/>
              </w:rPr>
              <w:t>16.10.0</w:t>
            </w:r>
          </w:p>
        </w:tc>
      </w:tr>
      <w:tr w:rsidR="005979E7" w:rsidRPr="00F511A5" w14:paraId="02733AB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AAEB0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070DB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A5D25D" w14:textId="77777777" w:rsidR="005979E7" w:rsidRPr="00F511A5" w:rsidRDefault="005979E7" w:rsidP="00F17634">
            <w:pPr>
              <w:pStyle w:val="TAC"/>
              <w:rPr>
                <w:lang w:eastAsia="en-US"/>
              </w:rPr>
            </w:pPr>
            <w:r w:rsidRPr="00F511A5">
              <w:rPr>
                <w:lang w:eastAsia="en-US"/>
              </w:rPr>
              <w:t>R5-216806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840C0F" w14:textId="77777777" w:rsidR="005979E7" w:rsidRPr="00F511A5" w:rsidRDefault="005979E7" w:rsidP="00F17634">
            <w:pPr>
              <w:pStyle w:val="TAC"/>
              <w:rPr>
                <w:lang w:eastAsia="en-US"/>
              </w:rPr>
            </w:pPr>
            <w:r w:rsidRPr="00F511A5">
              <w:rPr>
                <w:lang w:eastAsia="en-US"/>
              </w:rPr>
              <w:t>2514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CF5FD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9D4E8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DAF93E" w14:textId="77777777" w:rsidR="005979E7" w:rsidRPr="00F511A5" w:rsidRDefault="005979E7" w:rsidP="00F17634">
            <w:pPr>
              <w:pStyle w:val="TAL"/>
              <w:rPr>
                <w:lang w:eastAsia="en-US"/>
              </w:rPr>
            </w:pPr>
            <w:r w:rsidRPr="00F511A5">
              <w:rPr>
                <w:lang w:eastAsia="en-US"/>
              </w:rPr>
              <w:t>Correction to EPS Fallback TC 11.1.8 and 11.1.9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98BC0E" w14:textId="77777777" w:rsidR="005979E7" w:rsidRPr="00F511A5" w:rsidRDefault="005979E7" w:rsidP="00F17634">
            <w:pPr>
              <w:pStyle w:val="TAC"/>
              <w:rPr>
                <w:lang w:eastAsia="en-US"/>
              </w:rPr>
            </w:pPr>
            <w:r w:rsidRPr="00F511A5">
              <w:rPr>
                <w:lang w:eastAsia="en-US"/>
              </w:rPr>
              <w:t>16.10.0</w:t>
            </w:r>
          </w:p>
        </w:tc>
      </w:tr>
      <w:tr w:rsidR="005979E7" w:rsidRPr="00F511A5" w14:paraId="3A7D7B3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9A0E304"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31C415"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3C29E1" w14:textId="77777777" w:rsidR="005979E7" w:rsidRPr="00F511A5" w:rsidRDefault="005979E7" w:rsidP="00F17634">
            <w:pPr>
              <w:pStyle w:val="TAC"/>
              <w:rPr>
                <w:lang w:eastAsia="en-US"/>
              </w:rPr>
            </w:pPr>
            <w:r w:rsidRPr="00F511A5">
              <w:rPr>
                <w:lang w:eastAsia="en-US"/>
              </w:rPr>
              <w:t>R5-216814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1F64D2" w14:textId="77777777" w:rsidR="005979E7" w:rsidRPr="00F511A5" w:rsidRDefault="005979E7" w:rsidP="00F17634">
            <w:pPr>
              <w:pStyle w:val="TAC"/>
              <w:rPr>
                <w:lang w:eastAsia="en-US"/>
              </w:rPr>
            </w:pPr>
            <w:r w:rsidRPr="00F511A5">
              <w:rPr>
                <w:lang w:eastAsia="en-US"/>
              </w:rPr>
              <w:t>2516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6B9C1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4FE2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C3EC70" w14:textId="77777777" w:rsidR="005979E7" w:rsidRPr="00F511A5" w:rsidRDefault="005979E7" w:rsidP="00F17634">
            <w:pPr>
              <w:pStyle w:val="TAL"/>
              <w:rPr>
                <w:lang w:eastAsia="en-US"/>
              </w:rPr>
            </w:pPr>
            <w:r w:rsidRPr="00F511A5">
              <w:rPr>
                <w:lang w:eastAsia="en-US"/>
              </w:rPr>
              <w:t>Update to NR-DC TC 8.2.6.2.2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7524713" w14:textId="77777777" w:rsidR="005979E7" w:rsidRPr="00F511A5" w:rsidRDefault="005979E7" w:rsidP="00F17634">
            <w:pPr>
              <w:pStyle w:val="TAC"/>
              <w:rPr>
                <w:lang w:eastAsia="en-US"/>
              </w:rPr>
            </w:pPr>
            <w:r w:rsidRPr="00F511A5">
              <w:rPr>
                <w:lang w:eastAsia="en-US"/>
              </w:rPr>
              <w:t>16.10.0</w:t>
            </w:r>
          </w:p>
        </w:tc>
      </w:tr>
      <w:tr w:rsidR="005979E7" w:rsidRPr="00F511A5" w14:paraId="7B9B227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AEBF81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9997CC5"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54797F" w14:textId="77777777" w:rsidR="005979E7" w:rsidRPr="00F511A5" w:rsidRDefault="005979E7" w:rsidP="00F17634">
            <w:pPr>
              <w:pStyle w:val="TAC"/>
              <w:rPr>
                <w:lang w:eastAsia="en-US"/>
              </w:rPr>
            </w:pPr>
            <w:r w:rsidRPr="00F511A5">
              <w:rPr>
                <w:lang w:eastAsia="en-US"/>
              </w:rPr>
              <w:t>R5-216816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C5AE23" w14:textId="77777777" w:rsidR="005979E7" w:rsidRPr="00F511A5" w:rsidRDefault="005979E7" w:rsidP="00F17634">
            <w:pPr>
              <w:pStyle w:val="TAC"/>
              <w:rPr>
                <w:lang w:eastAsia="en-US"/>
              </w:rPr>
            </w:pPr>
            <w:r w:rsidRPr="00F511A5">
              <w:rPr>
                <w:lang w:eastAsia="en-US"/>
              </w:rPr>
              <w:t>2518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B66CF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7F7A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94FFFA" w14:textId="77777777" w:rsidR="005979E7" w:rsidRPr="00F511A5" w:rsidRDefault="005979E7" w:rsidP="00F17634">
            <w:pPr>
              <w:pStyle w:val="TAL"/>
              <w:rPr>
                <w:lang w:eastAsia="en-US"/>
              </w:rPr>
            </w:pPr>
            <w:r w:rsidRPr="00F511A5">
              <w:rPr>
                <w:lang w:eastAsia="en-US"/>
              </w:rPr>
              <w:t>Correction to NR5G RRC TC 8.1.4.1.7.1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2CE6B2" w14:textId="77777777" w:rsidR="005979E7" w:rsidRPr="00F511A5" w:rsidRDefault="005979E7" w:rsidP="00F17634">
            <w:pPr>
              <w:pStyle w:val="TAC"/>
              <w:rPr>
                <w:lang w:eastAsia="en-US"/>
              </w:rPr>
            </w:pPr>
            <w:r w:rsidRPr="00F511A5">
              <w:rPr>
                <w:lang w:eastAsia="en-US"/>
              </w:rPr>
              <w:t>16.10.0</w:t>
            </w:r>
          </w:p>
        </w:tc>
      </w:tr>
      <w:tr w:rsidR="005979E7" w:rsidRPr="00F511A5" w14:paraId="1447E9F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85127C"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22D2D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FEAFD6" w14:textId="77777777" w:rsidR="005979E7" w:rsidRPr="00F511A5" w:rsidRDefault="005979E7" w:rsidP="00F17634">
            <w:pPr>
              <w:pStyle w:val="TAC"/>
              <w:rPr>
                <w:lang w:eastAsia="en-US"/>
              </w:rPr>
            </w:pPr>
            <w:r w:rsidRPr="00F511A5">
              <w:rPr>
                <w:lang w:eastAsia="en-US"/>
              </w:rPr>
              <w:t>R5-216995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AC6DA6" w14:textId="77777777" w:rsidR="005979E7" w:rsidRPr="00F511A5" w:rsidRDefault="005979E7" w:rsidP="00F17634">
            <w:pPr>
              <w:pStyle w:val="TAC"/>
              <w:rPr>
                <w:lang w:eastAsia="en-US"/>
              </w:rPr>
            </w:pPr>
            <w:r w:rsidRPr="00F511A5">
              <w:rPr>
                <w:lang w:eastAsia="en-US"/>
              </w:rPr>
              <w:t>2556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F7490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B975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E04EC2" w14:textId="77777777" w:rsidR="005979E7" w:rsidRPr="00F511A5" w:rsidRDefault="005979E7" w:rsidP="00F17634">
            <w:pPr>
              <w:pStyle w:val="TAL"/>
              <w:rPr>
                <w:lang w:eastAsia="en-US"/>
              </w:rPr>
            </w:pPr>
            <w:r w:rsidRPr="00F511A5">
              <w:rPr>
                <w:lang w:eastAsia="en-US"/>
              </w:rPr>
              <w:t>Correction to NR TC 6.4.1.1-PLMN Selection Higher priority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3A57D1" w14:textId="77777777" w:rsidR="005979E7" w:rsidRPr="00F511A5" w:rsidRDefault="005979E7" w:rsidP="00F17634">
            <w:pPr>
              <w:pStyle w:val="TAC"/>
              <w:rPr>
                <w:lang w:eastAsia="en-US"/>
              </w:rPr>
            </w:pPr>
            <w:r w:rsidRPr="00F511A5">
              <w:rPr>
                <w:lang w:eastAsia="en-US"/>
              </w:rPr>
              <w:t>16.10.0</w:t>
            </w:r>
          </w:p>
        </w:tc>
      </w:tr>
      <w:tr w:rsidR="005979E7" w:rsidRPr="00F511A5" w14:paraId="62810F9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E8222B"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573993F"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CAE69E" w14:textId="77777777" w:rsidR="005979E7" w:rsidRPr="00F511A5" w:rsidRDefault="005979E7" w:rsidP="00F17634">
            <w:pPr>
              <w:pStyle w:val="TAC"/>
              <w:rPr>
                <w:lang w:eastAsia="en-US"/>
              </w:rPr>
            </w:pPr>
            <w:r w:rsidRPr="00F511A5">
              <w:rPr>
                <w:lang w:eastAsia="en-US"/>
              </w:rPr>
              <w:t>R5-216996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FE2858" w14:textId="77777777" w:rsidR="005979E7" w:rsidRPr="00F511A5" w:rsidRDefault="005979E7" w:rsidP="00F17634">
            <w:pPr>
              <w:pStyle w:val="TAC"/>
              <w:rPr>
                <w:lang w:eastAsia="en-US"/>
              </w:rPr>
            </w:pPr>
            <w:r w:rsidRPr="00F511A5">
              <w:rPr>
                <w:lang w:eastAsia="en-US"/>
              </w:rPr>
              <w:t>2557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5E95D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A7BCE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06317F" w14:textId="77777777" w:rsidR="005979E7" w:rsidRPr="00F511A5" w:rsidRDefault="005979E7" w:rsidP="00F17634">
            <w:pPr>
              <w:pStyle w:val="TAL"/>
              <w:rPr>
                <w:lang w:eastAsia="en-US"/>
              </w:rPr>
            </w:pPr>
            <w:r w:rsidRPr="00F511A5">
              <w:rPr>
                <w:lang w:eastAsia="en-US"/>
              </w:rPr>
              <w:t>Correction to NR TC 6.1.2.9-Cell Selection Qqualmin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A5B798" w14:textId="77777777" w:rsidR="005979E7" w:rsidRPr="00F511A5" w:rsidRDefault="005979E7" w:rsidP="00F17634">
            <w:pPr>
              <w:pStyle w:val="TAC"/>
              <w:rPr>
                <w:lang w:eastAsia="en-US"/>
              </w:rPr>
            </w:pPr>
            <w:r w:rsidRPr="00F511A5">
              <w:rPr>
                <w:lang w:eastAsia="en-US"/>
              </w:rPr>
              <w:t>16.10.0</w:t>
            </w:r>
          </w:p>
        </w:tc>
      </w:tr>
      <w:tr w:rsidR="005979E7" w:rsidRPr="00F511A5" w14:paraId="4630591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41129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72FDC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7F7E3C" w14:textId="77777777" w:rsidR="005979E7" w:rsidRPr="00F511A5" w:rsidRDefault="005979E7" w:rsidP="00F17634">
            <w:pPr>
              <w:pStyle w:val="TAC"/>
              <w:rPr>
                <w:lang w:eastAsia="en-US"/>
              </w:rPr>
            </w:pPr>
            <w:r w:rsidRPr="00F511A5">
              <w:rPr>
                <w:lang w:eastAsia="en-US"/>
              </w:rPr>
              <w:t>R5-217001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1A98B1" w14:textId="77777777" w:rsidR="005979E7" w:rsidRPr="00F511A5" w:rsidRDefault="005979E7" w:rsidP="00F17634">
            <w:pPr>
              <w:pStyle w:val="TAC"/>
              <w:rPr>
                <w:lang w:eastAsia="en-US"/>
              </w:rPr>
            </w:pPr>
            <w:r w:rsidRPr="00F511A5">
              <w:rPr>
                <w:lang w:eastAsia="en-US"/>
              </w:rPr>
              <w:t>2561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60906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915C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85FA68" w14:textId="77777777" w:rsidR="005979E7" w:rsidRPr="00F511A5" w:rsidRDefault="005979E7" w:rsidP="00F17634">
            <w:pPr>
              <w:pStyle w:val="TAL"/>
              <w:rPr>
                <w:lang w:eastAsia="en-US"/>
              </w:rPr>
            </w:pPr>
            <w:r w:rsidRPr="00F511A5">
              <w:rPr>
                <w:lang w:eastAsia="en-US"/>
              </w:rPr>
              <w:t>Correction to NR TC 11.3.2-Emergency Call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E40F6C" w14:textId="77777777" w:rsidR="005979E7" w:rsidRPr="00F511A5" w:rsidRDefault="005979E7" w:rsidP="00F17634">
            <w:pPr>
              <w:pStyle w:val="TAC"/>
              <w:rPr>
                <w:lang w:eastAsia="en-US"/>
              </w:rPr>
            </w:pPr>
            <w:r w:rsidRPr="00F511A5">
              <w:rPr>
                <w:lang w:eastAsia="en-US"/>
              </w:rPr>
              <w:t>16.10.0</w:t>
            </w:r>
          </w:p>
        </w:tc>
      </w:tr>
      <w:tr w:rsidR="005979E7" w:rsidRPr="00F511A5" w14:paraId="71940FC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D652F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439D3D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813148" w14:textId="77777777" w:rsidR="005979E7" w:rsidRPr="00F511A5" w:rsidRDefault="005979E7" w:rsidP="00F17634">
            <w:pPr>
              <w:pStyle w:val="TAC"/>
              <w:rPr>
                <w:lang w:eastAsia="en-US"/>
              </w:rPr>
            </w:pPr>
            <w:r w:rsidRPr="00F511A5">
              <w:rPr>
                <w:lang w:eastAsia="en-US"/>
              </w:rPr>
              <w:t>R5-217002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4C5DE4" w14:textId="77777777" w:rsidR="005979E7" w:rsidRPr="00F511A5" w:rsidRDefault="005979E7" w:rsidP="00F17634">
            <w:pPr>
              <w:pStyle w:val="TAC"/>
              <w:rPr>
                <w:lang w:eastAsia="en-US"/>
              </w:rPr>
            </w:pPr>
            <w:r w:rsidRPr="00F511A5">
              <w:rPr>
                <w:lang w:eastAsia="en-US"/>
              </w:rPr>
              <w:t>2562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8BAB94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630DF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1BC4E0" w14:textId="77777777" w:rsidR="005979E7" w:rsidRPr="00F511A5" w:rsidRDefault="005979E7" w:rsidP="00F17634">
            <w:pPr>
              <w:pStyle w:val="TAL"/>
              <w:rPr>
                <w:lang w:eastAsia="en-US"/>
              </w:rPr>
            </w:pPr>
            <w:r w:rsidRPr="00F511A5">
              <w:rPr>
                <w:lang w:eastAsia="en-US"/>
              </w:rPr>
              <w:t>Correction to NR TC 11.3.5-UAC Access Identity 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5CA0DC" w14:textId="77777777" w:rsidR="005979E7" w:rsidRPr="00F511A5" w:rsidRDefault="005979E7" w:rsidP="00F17634">
            <w:pPr>
              <w:pStyle w:val="TAC"/>
              <w:rPr>
                <w:lang w:eastAsia="en-US"/>
              </w:rPr>
            </w:pPr>
            <w:r w:rsidRPr="00F511A5">
              <w:rPr>
                <w:lang w:eastAsia="en-US"/>
              </w:rPr>
              <w:t>16.10.0</w:t>
            </w:r>
          </w:p>
        </w:tc>
      </w:tr>
      <w:tr w:rsidR="005979E7" w:rsidRPr="00F511A5" w14:paraId="11E3207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2F43A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43343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36CD97" w14:textId="77777777" w:rsidR="005979E7" w:rsidRPr="00F511A5" w:rsidRDefault="005979E7" w:rsidP="00F17634">
            <w:pPr>
              <w:pStyle w:val="TAC"/>
              <w:rPr>
                <w:lang w:eastAsia="en-US"/>
              </w:rPr>
            </w:pPr>
            <w:r w:rsidRPr="00F511A5">
              <w:rPr>
                <w:lang w:eastAsia="en-US"/>
              </w:rPr>
              <w:t>R5-217011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79E8C2" w14:textId="77777777" w:rsidR="005979E7" w:rsidRPr="00F511A5" w:rsidRDefault="005979E7" w:rsidP="00F17634">
            <w:pPr>
              <w:pStyle w:val="TAC"/>
              <w:rPr>
                <w:lang w:eastAsia="en-US"/>
              </w:rPr>
            </w:pPr>
            <w:r w:rsidRPr="00F511A5">
              <w:rPr>
                <w:lang w:eastAsia="en-US"/>
              </w:rPr>
              <w:t>2566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E3183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24E99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225079" w14:textId="77777777" w:rsidR="005979E7" w:rsidRPr="00F511A5" w:rsidRDefault="005979E7" w:rsidP="00F17634">
            <w:pPr>
              <w:pStyle w:val="TAL"/>
              <w:rPr>
                <w:lang w:eastAsia="en-US"/>
              </w:rPr>
            </w:pPr>
            <w:r w:rsidRPr="00F511A5">
              <w:rPr>
                <w:lang w:eastAsia="en-US"/>
              </w:rPr>
              <w:t>Correction to NR RRC TC 8.1.4.4.1-Conditional handover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E760D24" w14:textId="77777777" w:rsidR="005979E7" w:rsidRPr="00F511A5" w:rsidRDefault="005979E7" w:rsidP="00F17634">
            <w:pPr>
              <w:pStyle w:val="TAC"/>
              <w:rPr>
                <w:lang w:eastAsia="en-US"/>
              </w:rPr>
            </w:pPr>
            <w:r w:rsidRPr="00F511A5">
              <w:rPr>
                <w:lang w:eastAsia="en-US"/>
              </w:rPr>
              <w:t>16.10.0</w:t>
            </w:r>
          </w:p>
        </w:tc>
      </w:tr>
      <w:tr w:rsidR="005979E7" w:rsidRPr="00F511A5" w14:paraId="5EFD15F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160DE14"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C347A3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4228E3" w14:textId="77777777" w:rsidR="005979E7" w:rsidRPr="00F511A5" w:rsidRDefault="005979E7" w:rsidP="00F17634">
            <w:pPr>
              <w:pStyle w:val="TAC"/>
              <w:rPr>
                <w:lang w:eastAsia="en-US"/>
              </w:rPr>
            </w:pPr>
            <w:r w:rsidRPr="00F511A5">
              <w:rPr>
                <w:lang w:eastAsia="en-US"/>
              </w:rPr>
              <w:t>R5-217012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27652F" w14:textId="77777777" w:rsidR="005979E7" w:rsidRPr="00F511A5" w:rsidRDefault="005979E7" w:rsidP="00F17634">
            <w:pPr>
              <w:pStyle w:val="TAC"/>
              <w:rPr>
                <w:lang w:eastAsia="en-US"/>
              </w:rPr>
            </w:pPr>
            <w:r w:rsidRPr="00F511A5">
              <w:rPr>
                <w:lang w:eastAsia="en-US"/>
              </w:rPr>
              <w:t>2567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6171F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5D41C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B07816" w14:textId="77777777" w:rsidR="005979E7" w:rsidRPr="00F511A5" w:rsidRDefault="005979E7" w:rsidP="00F17634">
            <w:pPr>
              <w:pStyle w:val="TAL"/>
              <w:rPr>
                <w:lang w:eastAsia="en-US"/>
              </w:rPr>
            </w:pPr>
            <w:r w:rsidRPr="00F511A5">
              <w:rPr>
                <w:lang w:eastAsia="en-US"/>
              </w:rPr>
              <w:t>Correction to NR RRC TC 8.1.4.4.2-Conditional handover configuration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FB97D8" w14:textId="77777777" w:rsidR="005979E7" w:rsidRPr="00F511A5" w:rsidRDefault="005979E7" w:rsidP="00F17634">
            <w:pPr>
              <w:pStyle w:val="TAC"/>
              <w:rPr>
                <w:lang w:eastAsia="en-US"/>
              </w:rPr>
            </w:pPr>
            <w:r w:rsidRPr="00F511A5">
              <w:rPr>
                <w:lang w:eastAsia="en-US"/>
              </w:rPr>
              <w:t>16.10.0</w:t>
            </w:r>
          </w:p>
        </w:tc>
      </w:tr>
      <w:tr w:rsidR="005979E7" w:rsidRPr="00F511A5" w14:paraId="7E62857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4152C5"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B110A7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CB21DD" w14:textId="77777777" w:rsidR="005979E7" w:rsidRPr="00F511A5" w:rsidRDefault="005979E7" w:rsidP="00F17634">
            <w:pPr>
              <w:pStyle w:val="TAC"/>
              <w:rPr>
                <w:lang w:eastAsia="en-US"/>
              </w:rPr>
            </w:pPr>
            <w:r w:rsidRPr="00F511A5">
              <w:rPr>
                <w:lang w:eastAsia="en-US"/>
              </w:rPr>
              <w:t>R5-217013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DF02B0" w14:textId="77777777" w:rsidR="005979E7" w:rsidRPr="00F511A5" w:rsidRDefault="005979E7" w:rsidP="00F17634">
            <w:pPr>
              <w:pStyle w:val="TAC"/>
              <w:rPr>
                <w:lang w:eastAsia="en-US"/>
              </w:rPr>
            </w:pPr>
            <w:r w:rsidRPr="00F511A5">
              <w:rPr>
                <w:lang w:eastAsia="en-US"/>
              </w:rPr>
              <w:t>2568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76E6E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84813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5DBA13" w14:textId="77777777" w:rsidR="005979E7" w:rsidRPr="00F511A5" w:rsidRDefault="005979E7" w:rsidP="00F17634">
            <w:pPr>
              <w:pStyle w:val="TAL"/>
              <w:rPr>
                <w:lang w:eastAsia="en-US"/>
              </w:rPr>
            </w:pPr>
            <w:r w:rsidRPr="00F511A5">
              <w:rPr>
                <w:lang w:eastAsia="en-US"/>
              </w:rPr>
              <w:t>Correction to NR RRC TC 8.1.4.4.3-Conditional handover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B8535B" w14:textId="77777777" w:rsidR="005979E7" w:rsidRPr="00F511A5" w:rsidRDefault="005979E7" w:rsidP="00F17634">
            <w:pPr>
              <w:pStyle w:val="TAC"/>
              <w:rPr>
                <w:lang w:eastAsia="en-US"/>
              </w:rPr>
            </w:pPr>
            <w:r w:rsidRPr="00F511A5">
              <w:rPr>
                <w:lang w:eastAsia="en-US"/>
              </w:rPr>
              <w:t>16.10.0</w:t>
            </w:r>
          </w:p>
        </w:tc>
      </w:tr>
      <w:tr w:rsidR="005979E7" w:rsidRPr="00F511A5" w14:paraId="3C35216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A774BC"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7361ADA"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B0ECC6" w14:textId="77777777" w:rsidR="005979E7" w:rsidRPr="00F511A5" w:rsidRDefault="005979E7" w:rsidP="00F17634">
            <w:pPr>
              <w:pStyle w:val="TAC"/>
              <w:rPr>
                <w:lang w:eastAsia="en-US"/>
              </w:rPr>
            </w:pPr>
            <w:r w:rsidRPr="00F511A5">
              <w:rPr>
                <w:lang w:eastAsia="en-US"/>
              </w:rPr>
              <w:t>R5-217014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7817A8" w14:textId="77777777" w:rsidR="005979E7" w:rsidRPr="00F511A5" w:rsidRDefault="005979E7" w:rsidP="00F17634">
            <w:pPr>
              <w:pStyle w:val="TAC"/>
              <w:rPr>
                <w:lang w:eastAsia="en-US"/>
              </w:rPr>
            </w:pPr>
            <w:r w:rsidRPr="00F511A5">
              <w:rPr>
                <w:lang w:eastAsia="en-US"/>
              </w:rPr>
              <w:t>2569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307CE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35421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34B2A9" w14:textId="77777777" w:rsidR="005979E7" w:rsidRPr="00F511A5" w:rsidRDefault="005979E7" w:rsidP="00F17634">
            <w:pPr>
              <w:pStyle w:val="TAL"/>
              <w:rPr>
                <w:lang w:eastAsia="en-US"/>
              </w:rPr>
            </w:pPr>
            <w:r w:rsidRPr="00F511A5">
              <w:rPr>
                <w:lang w:eastAsia="en-US"/>
              </w:rPr>
              <w:t>Correction to NR RRC TC 8.2.3.18.1-Conditional PSCell change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B6DC7C" w14:textId="77777777" w:rsidR="005979E7" w:rsidRPr="00F511A5" w:rsidRDefault="005979E7" w:rsidP="00F17634">
            <w:pPr>
              <w:pStyle w:val="TAC"/>
              <w:rPr>
                <w:lang w:eastAsia="en-US"/>
              </w:rPr>
            </w:pPr>
            <w:r w:rsidRPr="00F511A5">
              <w:rPr>
                <w:lang w:eastAsia="en-US"/>
              </w:rPr>
              <w:t>16.10.0</w:t>
            </w:r>
          </w:p>
        </w:tc>
      </w:tr>
      <w:tr w:rsidR="005979E7" w:rsidRPr="00F511A5" w14:paraId="73663C5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4FCB55"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3854F8"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2086CF" w14:textId="77777777" w:rsidR="005979E7" w:rsidRPr="00F511A5" w:rsidRDefault="005979E7" w:rsidP="00F17634">
            <w:pPr>
              <w:pStyle w:val="TAC"/>
              <w:rPr>
                <w:lang w:eastAsia="en-US"/>
              </w:rPr>
            </w:pPr>
            <w:r w:rsidRPr="00F511A5">
              <w:rPr>
                <w:lang w:eastAsia="en-US"/>
              </w:rPr>
              <w:t>R5-217053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E08F70" w14:textId="77777777" w:rsidR="005979E7" w:rsidRPr="00F511A5" w:rsidRDefault="005979E7" w:rsidP="00F17634">
            <w:pPr>
              <w:pStyle w:val="TAC"/>
              <w:rPr>
                <w:lang w:eastAsia="en-US"/>
              </w:rPr>
            </w:pPr>
            <w:r w:rsidRPr="00F511A5">
              <w:rPr>
                <w:lang w:eastAsia="en-US"/>
              </w:rPr>
              <w:t>2577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EB862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86E83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87D348" w14:textId="77777777" w:rsidR="005979E7" w:rsidRPr="00F511A5" w:rsidRDefault="005979E7" w:rsidP="00F17634">
            <w:pPr>
              <w:pStyle w:val="TAL"/>
              <w:rPr>
                <w:lang w:eastAsia="en-US"/>
              </w:rPr>
            </w:pPr>
            <w:r w:rsidRPr="00F511A5">
              <w:rPr>
                <w:lang w:eastAsia="en-US"/>
              </w:rPr>
              <w:t>Correction to NR MDT TC 8.1.6.3.2.1-Inter System-Logged-Bluetooth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1C165AD" w14:textId="77777777" w:rsidR="005979E7" w:rsidRPr="00F511A5" w:rsidRDefault="005979E7" w:rsidP="00F17634">
            <w:pPr>
              <w:pStyle w:val="TAC"/>
              <w:rPr>
                <w:lang w:eastAsia="en-US"/>
              </w:rPr>
            </w:pPr>
            <w:r w:rsidRPr="00F511A5">
              <w:rPr>
                <w:lang w:eastAsia="en-US"/>
              </w:rPr>
              <w:t>16.10.0</w:t>
            </w:r>
          </w:p>
        </w:tc>
      </w:tr>
      <w:tr w:rsidR="005979E7" w:rsidRPr="00F511A5" w14:paraId="43E9234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25D30A"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1DF3BC"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1C499D" w14:textId="77777777" w:rsidR="005979E7" w:rsidRPr="00F511A5" w:rsidRDefault="005979E7" w:rsidP="00F17634">
            <w:pPr>
              <w:pStyle w:val="TAC"/>
              <w:rPr>
                <w:lang w:eastAsia="en-US"/>
              </w:rPr>
            </w:pPr>
            <w:r w:rsidRPr="00F511A5">
              <w:rPr>
                <w:lang w:eastAsia="en-US"/>
              </w:rPr>
              <w:t>R5-217054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40EF78" w14:textId="77777777" w:rsidR="005979E7" w:rsidRPr="00F511A5" w:rsidRDefault="005979E7" w:rsidP="00F17634">
            <w:pPr>
              <w:pStyle w:val="TAC"/>
              <w:rPr>
                <w:lang w:eastAsia="en-US"/>
              </w:rPr>
            </w:pPr>
            <w:r w:rsidRPr="00F511A5">
              <w:rPr>
                <w:lang w:eastAsia="en-US"/>
              </w:rPr>
              <w:t>2578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82F837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D45B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D0D301" w14:textId="77777777" w:rsidR="005979E7" w:rsidRPr="00F511A5" w:rsidRDefault="005979E7" w:rsidP="00F17634">
            <w:pPr>
              <w:pStyle w:val="TAL"/>
              <w:rPr>
                <w:lang w:eastAsia="en-US"/>
              </w:rPr>
            </w:pPr>
            <w:r w:rsidRPr="00F511A5">
              <w:rPr>
                <w:lang w:eastAsia="en-US"/>
              </w:rPr>
              <w:t>Correction to NR MDT TC 8.1.6.3.2.3-Inter System-Logged-Sensor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3BA9AD" w14:textId="77777777" w:rsidR="005979E7" w:rsidRPr="00F511A5" w:rsidRDefault="005979E7" w:rsidP="00F17634">
            <w:pPr>
              <w:pStyle w:val="TAC"/>
              <w:rPr>
                <w:lang w:eastAsia="en-US"/>
              </w:rPr>
            </w:pPr>
            <w:r w:rsidRPr="00F511A5">
              <w:rPr>
                <w:lang w:eastAsia="en-US"/>
              </w:rPr>
              <w:t>16.10.0</w:t>
            </w:r>
          </w:p>
        </w:tc>
      </w:tr>
      <w:tr w:rsidR="005979E7" w:rsidRPr="00F511A5" w14:paraId="6D4FB45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1FBDF1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AA764F"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897F54" w14:textId="77777777" w:rsidR="005979E7" w:rsidRPr="00F511A5" w:rsidRDefault="005979E7" w:rsidP="00F17634">
            <w:pPr>
              <w:pStyle w:val="TAC"/>
              <w:rPr>
                <w:lang w:eastAsia="en-US"/>
              </w:rPr>
            </w:pPr>
            <w:r w:rsidRPr="00F511A5">
              <w:rPr>
                <w:lang w:eastAsia="en-US"/>
              </w:rPr>
              <w:t>R5-217055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E6900F" w14:textId="77777777" w:rsidR="005979E7" w:rsidRPr="00F511A5" w:rsidRDefault="005979E7" w:rsidP="00F17634">
            <w:pPr>
              <w:pStyle w:val="TAC"/>
              <w:rPr>
                <w:lang w:eastAsia="en-US"/>
              </w:rPr>
            </w:pPr>
            <w:r w:rsidRPr="00F511A5">
              <w:rPr>
                <w:lang w:eastAsia="en-US"/>
              </w:rPr>
              <w:t>2579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31616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733B2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B06B75" w14:textId="77777777" w:rsidR="005979E7" w:rsidRPr="00F511A5" w:rsidRDefault="005979E7" w:rsidP="00F17634">
            <w:pPr>
              <w:pStyle w:val="TAL"/>
              <w:rPr>
                <w:lang w:eastAsia="en-US"/>
              </w:rPr>
            </w:pPr>
            <w:r w:rsidRPr="00F511A5">
              <w:rPr>
                <w:lang w:eastAsia="en-US"/>
              </w:rPr>
              <w:t>Correction to NR MDT TC 8.1.6.3.3.1-Inter System-RLF-Bluetooth</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81734C1" w14:textId="77777777" w:rsidR="005979E7" w:rsidRPr="00F511A5" w:rsidRDefault="005979E7" w:rsidP="00F17634">
            <w:pPr>
              <w:pStyle w:val="TAC"/>
              <w:rPr>
                <w:lang w:eastAsia="en-US"/>
              </w:rPr>
            </w:pPr>
            <w:r w:rsidRPr="00F511A5">
              <w:rPr>
                <w:lang w:eastAsia="en-US"/>
              </w:rPr>
              <w:t>16.10.0</w:t>
            </w:r>
          </w:p>
        </w:tc>
      </w:tr>
      <w:tr w:rsidR="005979E7" w:rsidRPr="00F511A5" w14:paraId="36D0E3E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5C7555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21A05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10996D" w14:textId="77777777" w:rsidR="005979E7" w:rsidRPr="00F511A5" w:rsidRDefault="005979E7" w:rsidP="00F17634">
            <w:pPr>
              <w:pStyle w:val="TAC"/>
              <w:rPr>
                <w:lang w:eastAsia="en-US"/>
              </w:rPr>
            </w:pPr>
            <w:r w:rsidRPr="00F511A5">
              <w:rPr>
                <w:lang w:eastAsia="en-US"/>
              </w:rPr>
              <w:t>R5-217056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DA9516" w14:textId="77777777" w:rsidR="005979E7" w:rsidRPr="00F511A5" w:rsidRDefault="005979E7" w:rsidP="00F17634">
            <w:pPr>
              <w:pStyle w:val="TAC"/>
              <w:rPr>
                <w:lang w:eastAsia="en-US"/>
              </w:rPr>
            </w:pPr>
            <w:r w:rsidRPr="00F511A5">
              <w:rPr>
                <w:lang w:eastAsia="en-US"/>
              </w:rPr>
              <w:t>2580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96201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5A0DE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D491A3" w14:textId="77777777" w:rsidR="005979E7" w:rsidRPr="00F511A5" w:rsidRDefault="005979E7" w:rsidP="00F17634">
            <w:pPr>
              <w:pStyle w:val="TAL"/>
              <w:rPr>
                <w:lang w:eastAsia="en-US"/>
              </w:rPr>
            </w:pPr>
            <w:r w:rsidRPr="00F511A5">
              <w:rPr>
                <w:lang w:eastAsia="en-US"/>
              </w:rPr>
              <w:t>Correction to NR MDT TC 8.1.6.3.3.3-Inter System-RLF-sensor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E40CEE" w14:textId="77777777" w:rsidR="005979E7" w:rsidRPr="00F511A5" w:rsidRDefault="005979E7" w:rsidP="00F17634">
            <w:pPr>
              <w:pStyle w:val="TAC"/>
              <w:rPr>
                <w:lang w:eastAsia="en-US"/>
              </w:rPr>
            </w:pPr>
            <w:r w:rsidRPr="00F511A5">
              <w:rPr>
                <w:lang w:eastAsia="en-US"/>
              </w:rPr>
              <w:t>16.10.0</w:t>
            </w:r>
          </w:p>
        </w:tc>
      </w:tr>
      <w:tr w:rsidR="005979E7" w:rsidRPr="00F511A5" w14:paraId="328EE91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6C3B571"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145D1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43CED7" w14:textId="77777777" w:rsidR="005979E7" w:rsidRPr="00F511A5" w:rsidRDefault="005979E7" w:rsidP="00F17634">
            <w:pPr>
              <w:pStyle w:val="TAC"/>
              <w:rPr>
                <w:lang w:eastAsia="en-US"/>
              </w:rPr>
            </w:pPr>
            <w:r w:rsidRPr="00F511A5">
              <w:rPr>
                <w:lang w:eastAsia="en-US"/>
              </w:rPr>
              <w:t>R5-217069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62CA47" w14:textId="77777777" w:rsidR="005979E7" w:rsidRPr="00F511A5" w:rsidRDefault="005979E7" w:rsidP="00F17634">
            <w:pPr>
              <w:pStyle w:val="TAC"/>
              <w:rPr>
                <w:lang w:eastAsia="en-US"/>
              </w:rPr>
            </w:pPr>
            <w:r w:rsidRPr="00F511A5">
              <w:rPr>
                <w:lang w:eastAsia="en-US"/>
              </w:rPr>
              <w:t>2582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F6B3C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5C87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BAC308" w14:textId="77777777" w:rsidR="005979E7" w:rsidRPr="00F511A5" w:rsidRDefault="005979E7" w:rsidP="00F17634">
            <w:pPr>
              <w:pStyle w:val="TAL"/>
              <w:rPr>
                <w:lang w:eastAsia="en-US"/>
              </w:rPr>
            </w:pPr>
            <w:r w:rsidRPr="00F511A5">
              <w:rPr>
                <w:lang w:eastAsia="en-US"/>
              </w:rPr>
              <w:t>Update of NR 2-step RACH test case 7.1.1.1.10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D8E326" w14:textId="77777777" w:rsidR="005979E7" w:rsidRPr="00F511A5" w:rsidRDefault="005979E7" w:rsidP="00F17634">
            <w:pPr>
              <w:pStyle w:val="TAC"/>
              <w:rPr>
                <w:lang w:eastAsia="en-US"/>
              </w:rPr>
            </w:pPr>
            <w:r w:rsidRPr="00F511A5">
              <w:rPr>
                <w:lang w:eastAsia="en-US"/>
              </w:rPr>
              <w:t>16.10.0</w:t>
            </w:r>
          </w:p>
        </w:tc>
      </w:tr>
      <w:tr w:rsidR="005979E7" w:rsidRPr="00F511A5" w14:paraId="1040E5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F9111B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B6164B5"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615BAF" w14:textId="77777777" w:rsidR="005979E7" w:rsidRPr="00F511A5" w:rsidRDefault="005979E7" w:rsidP="00F17634">
            <w:pPr>
              <w:pStyle w:val="TAC"/>
              <w:rPr>
                <w:lang w:eastAsia="en-US"/>
              </w:rPr>
            </w:pPr>
            <w:r w:rsidRPr="00F511A5">
              <w:rPr>
                <w:lang w:eastAsia="en-US"/>
              </w:rPr>
              <w:t>R5-217075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06F9A7" w14:textId="77777777" w:rsidR="005979E7" w:rsidRPr="00F511A5" w:rsidRDefault="005979E7" w:rsidP="00F17634">
            <w:pPr>
              <w:pStyle w:val="TAC"/>
              <w:rPr>
                <w:lang w:eastAsia="en-US"/>
              </w:rPr>
            </w:pPr>
            <w:r w:rsidRPr="00F511A5">
              <w:rPr>
                <w:lang w:eastAsia="en-US"/>
              </w:rPr>
              <w:t>2583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2A4548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4BCF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674970" w14:textId="77777777" w:rsidR="005979E7" w:rsidRPr="00F511A5" w:rsidRDefault="005979E7" w:rsidP="00F17634">
            <w:pPr>
              <w:pStyle w:val="TAL"/>
              <w:rPr>
                <w:lang w:eastAsia="en-US"/>
              </w:rPr>
            </w:pPr>
            <w:r w:rsidRPr="00F511A5">
              <w:rPr>
                <w:lang w:eastAsia="en-US"/>
              </w:rPr>
              <w:t>Update of FR2 q-RxLevMin for Idle mode TC 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79445F" w14:textId="77777777" w:rsidR="005979E7" w:rsidRPr="00F511A5" w:rsidRDefault="005979E7" w:rsidP="00F17634">
            <w:pPr>
              <w:pStyle w:val="TAC"/>
              <w:rPr>
                <w:lang w:eastAsia="en-US"/>
              </w:rPr>
            </w:pPr>
            <w:r w:rsidRPr="00F511A5">
              <w:rPr>
                <w:lang w:eastAsia="en-US"/>
              </w:rPr>
              <w:t>16.10.0</w:t>
            </w:r>
          </w:p>
        </w:tc>
      </w:tr>
      <w:tr w:rsidR="005979E7" w:rsidRPr="00F511A5" w14:paraId="0F80EB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4C180C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76174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68C9FB" w14:textId="77777777" w:rsidR="005979E7" w:rsidRPr="00F511A5" w:rsidRDefault="005979E7" w:rsidP="00F17634">
            <w:pPr>
              <w:pStyle w:val="TAC"/>
              <w:rPr>
                <w:lang w:eastAsia="en-US"/>
              </w:rPr>
            </w:pPr>
            <w:r w:rsidRPr="00F511A5">
              <w:rPr>
                <w:lang w:eastAsia="en-US"/>
              </w:rPr>
              <w:t>R5-217076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194FF6" w14:textId="77777777" w:rsidR="005979E7" w:rsidRPr="00F511A5" w:rsidRDefault="005979E7" w:rsidP="00F17634">
            <w:pPr>
              <w:pStyle w:val="TAC"/>
              <w:rPr>
                <w:lang w:eastAsia="en-US"/>
              </w:rPr>
            </w:pPr>
            <w:r w:rsidRPr="00F511A5">
              <w:rPr>
                <w:lang w:eastAsia="en-US"/>
              </w:rPr>
              <w:t>2584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1D8FE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2623E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3B2091" w14:textId="77777777" w:rsidR="005979E7" w:rsidRPr="00F511A5" w:rsidRDefault="005979E7" w:rsidP="00F17634">
            <w:pPr>
              <w:pStyle w:val="TAL"/>
              <w:rPr>
                <w:lang w:eastAsia="en-US"/>
              </w:rPr>
            </w:pPr>
            <w:r w:rsidRPr="00F511A5">
              <w:rPr>
                <w:lang w:eastAsia="en-US"/>
              </w:rPr>
              <w:t>Editorial update of Idle mode TC 6.1.2.x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5D2C80" w14:textId="77777777" w:rsidR="005979E7" w:rsidRPr="00F511A5" w:rsidRDefault="005979E7" w:rsidP="00F17634">
            <w:pPr>
              <w:pStyle w:val="TAC"/>
              <w:rPr>
                <w:lang w:eastAsia="en-US"/>
              </w:rPr>
            </w:pPr>
            <w:r w:rsidRPr="00F511A5">
              <w:rPr>
                <w:lang w:eastAsia="en-US"/>
              </w:rPr>
              <w:t>16.10.0</w:t>
            </w:r>
          </w:p>
        </w:tc>
      </w:tr>
      <w:tr w:rsidR="005979E7" w:rsidRPr="00F511A5" w14:paraId="303F4D7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FD5FA3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ECDC7C"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D345FB" w14:textId="77777777" w:rsidR="005979E7" w:rsidRPr="00F511A5" w:rsidRDefault="005979E7" w:rsidP="00F17634">
            <w:pPr>
              <w:pStyle w:val="TAC"/>
              <w:rPr>
                <w:lang w:eastAsia="en-US"/>
              </w:rPr>
            </w:pPr>
            <w:r w:rsidRPr="00F511A5">
              <w:rPr>
                <w:lang w:eastAsia="en-US"/>
              </w:rPr>
              <w:t>R5-217077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308C37" w14:textId="77777777" w:rsidR="005979E7" w:rsidRPr="00F511A5" w:rsidRDefault="005979E7" w:rsidP="00F17634">
            <w:pPr>
              <w:pStyle w:val="TAC"/>
              <w:rPr>
                <w:lang w:eastAsia="en-US"/>
              </w:rPr>
            </w:pPr>
            <w:r w:rsidRPr="00F511A5">
              <w:rPr>
                <w:lang w:eastAsia="en-US"/>
              </w:rPr>
              <w:t>2585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80189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3CF19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0DDED1" w14:textId="77777777" w:rsidR="005979E7" w:rsidRPr="00F511A5" w:rsidRDefault="005979E7" w:rsidP="00F17634">
            <w:pPr>
              <w:pStyle w:val="TAL"/>
              <w:rPr>
                <w:lang w:eastAsia="en-US"/>
              </w:rPr>
            </w:pPr>
            <w:r w:rsidRPr="00F511A5">
              <w:rPr>
                <w:lang w:eastAsia="en-US"/>
              </w:rPr>
              <w:t>Update of exception for NRRC TC 8.1.4.2.2.1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929B631" w14:textId="77777777" w:rsidR="005979E7" w:rsidRPr="00F511A5" w:rsidRDefault="005979E7" w:rsidP="00F17634">
            <w:pPr>
              <w:pStyle w:val="TAC"/>
              <w:rPr>
                <w:lang w:eastAsia="en-US"/>
              </w:rPr>
            </w:pPr>
            <w:r w:rsidRPr="00F511A5">
              <w:rPr>
                <w:lang w:eastAsia="en-US"/>
              </w:rPr>
              <w:t>16.10.0</w:t>
            </w:r>
          </w:p>
        </w:tc>
      </w:tr>
      <w:tr w:rsidR="005979E7" w:rsidRPr="00F511A5" w14:paraId="6F7A4DE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78BBC01"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B829D0"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28D3ED" w14:textId="77777777" w:rsidR="005979E7" w:rsidRPr="00F511A5" w:rsidRDefault="005979E7" w:rsidP="00F17634">
            <w:pPr>
              <w:pStyle w:val="TAC"/>
              <w:rPr>
                <w:lang w:eastAsia="en-US"/>
              </w:rPr>
            </w:pPr>
            <w:r w:rsidRPr="00F511A5">
              <w:rPr>
                <w:lang w:eastAsia="en-US"/>
              </w:rPr>
              <w:t>R5-217078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356E9E3" w14:textId="77777777" w:rsidR="005979E7" w:rsidRPr="00F511A5" w:rsidRDefault="005979E7" w:rsidP="00F17634">
            <w:pPr>
              <w:pStyle w:val="TAC"/>
              <w:rPr>
                <w:lang w:eastAsia="en-US"/>
              </w:rPr>
            </w:pPr>
            <w:r w:rsidRPr="00F511A5">
              <w:rPr>
                <w:lang w:eastAsia="en-US"/>
              </w:rPr>
              <w:t>2586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578B8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914A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EEBB16" w14:textId="77777777" w:rsidR="005979E7" w:rsidRPr="00F511A5" w:rsidRDefault="005979E7" w:rsidP="00F17634">
            <w:pPr>
              <w:pStyle w:val="TAL"/>
              <w:rPr>
                <w:lang w:eastAsia="en-US"/>
              </w:rPr>
            </w:pPr>
            <w:r w:rsidRPr="00F511A5">
              <w:rPr>
                <w:lang w:eastAsia="en-US"/>
              </w:rPr>
              <w:t>Update of ServingCellConfig for MR-DC RRC TC 8.2.4.1.1.1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A8C3280" w14:textId="77777777" w:rsidR="005979E7" w:rsidRPr="00F511A5" w:rsidRDefault="005979E7" w:rsidP="00F17634">
            <w:pPr>
              <w:pStyle w:val="TAC"/>
              <w:rPr>
                <w:lang w:eastAsia="en-US"/>
              </w:rPr>
            </w:pPr>
            <w:r w:rsidRPr="00F511A5">
              <w:rPr>
                <w:lang w:eastAsia="en-US"/>
              </w:rPr>
              <w:t>16.10.0</w:t>
            </w:r>
          </w:p>
        </w:tc>
      </w:tr>
      <w:tr w:rsidR="005979E7" w:rsidRPr="00F511A5" w14:paraId="640C12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20BD5C3"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B1465E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95C3AE" w14:textId="77777777" w:rsidR="005979E7" w:rsidRPr="00F511A5" w:rsidRDefault="005979E7" w:rsidP="00F17634">
            <w:pPr>
              <w:pStyle w:val="TAC"/>
              <w:rPr>
                <w:lang w:eastAsia="en-US"/>
              </w:rPr>
            </w:pPr>
            <w:r w:rsidRPr="00F511A5">
              <w:rPr>
                <w:lang w:eastAsia="en-US"/>
              </w:rPr>
              <w:t>R5-217079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80BA9B" w14:textId="77777777" w:rsidR="005979E7" w:rsidRPr="00F511A5" w:rsidRDefault="005979E7" w:rsidP="00F17634">
            <w:pPr>
              <w:pStyle w:val="TAC"/>
              <w:rPr>
                <w:lang w:eastAsia="en-US"/>
              </w:rPr>
            </w:pPr>
            <w:r w:rsidRPr="00F511A5">
              <w:rPr>
                <w:lang w:eastAsia="en-US"/>
              </w:rPr>
              <w:t>2587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83C8B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B6F5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02BE4D" w14:textId="77777777" w:rsidR="005979E7" w:rsidRPr="00F511A5" w:rsidRDefault="005979E7" w:rsidP="00F17634">
            <w:pPr>
              <w:pStyle w:val="TAL"/>
              <w:rPr>
                <w:lang w:eastAsia="en-US"/>
              </w:rPr>
            </w:pPr>
            <w:r w:rsidRPr="00F511A5">
              <w:rPr>
                <w:lang w:eastAsia="en-US"/>
              </w:rPr>
              <w:t>Update of TP for 5GC TC 9.1.5.1.15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4B97D1" w14:textId="77777777" w:rsidR="005979E7" w:rsidRPr="00F511A5" w:rsidRDefault="005979E7" w:rsidP="00F17634">
            <w:pPr>
              <w:pStyle w:val="TAC"/>
              <w:rPr>
                <w:lang w:eastAsia="en-US"/>
              </w:rPr>
            </w:pPr>
            <w:r w:rsidRPr="00F511A5">
              <w:rPr>
                <w:lang w:eastAsia="en-US"/>
              </w:rPr>
              <w:t>16.10.0</w:t>
            </w:r>
          </w:p>
        </w:tc>
      </w:tr>
      <w:tr w:rsidR="005979E7" w:rsidRPr="00F511A5" w14:paraId="4935B7B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E3E0A00"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1272EC"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CFA82A" w14:textId="77777777" w:rsidR="005979E7" w:rsidRPr="00F511A5" w:rsidRDefault="005979E7" w:rsidP="00F17634">
            <w:pPr>
              <w:pStyle w:val="TAC"/>
              <w:rPr>
                <w:lang w:eastAsia="en-US"/>
              </w:rPr>
            </w:pPr>
            <w:r w:rsidRPr="00F511A5">
              <w:rPr>
                <w:lang w:eastAsia="en-US"/>
              </w:rPr>
              <w:t>R5-217080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734AC4" w14:textId="77777777" w:rsidR="005979E7" w:rsidRPr="00F511A5" w:rsidRDefault="005979E7" w:rsidP="00F17634">
            <w:pPr>
              <w:pStyle w:val="TAC"/>
              <w:rPr>
                <w:lang w:eastAsia="en-US"/>
              </w:rPr>
            </w:pPr>
            <w:r w:rsidRPr="00F511A5">
              <w:rPr>
                <w:lang w:eastAsia="en-US"/>
              </w:rPr>
              <w:t>2588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08369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2417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98FF24" w14:textId="77777777" w:rsidR="005979E7" w:rsidRPr="00F511A5" w:rsidRDefault="005979E7" w:rsidP="00F17634">
            <w:pPr>
              <w:pStyle w:val="TAL"/>
              <w:rPr>
                <w:lang w:eastAsia="en-US"/>
              </w:rPr>
            </w:pPr>
            <w:r w:rsidRPr="00F511A5">
              <w:rPr>
                <w:lang w:eastAsia="en-US"/>
              </w:rPr>
              <w:t>Update of missing NAS message for 5GC TC 9.1.5.2.2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3810F53" w14:textId="77777777" w:rsidR="005979E7" w:rsidRPr="00F511A5" w:rsidRDefault="005979E7" w:rsidP="00F17634">
            <w:pPr>
              <w:pStyle w:val="TAC"/>
              <w:rPr>
                <w:lang w:eastAsia="en-US"/>
              </w:rPr>
            </w:pPr>
            <w:r w:rsidRPr="00F511A5">
              <w:rPr>
                <w:lang w:eastAsia="en-US"/>
              </w:rPr>
              <w:t>16.10.0</w:t>
            </w:r>
          </w:p>
        </w:tc>
      </w:tr>
      <w:tr w:rsidR="005979E7" w:rsidRPr="00F511A5" w14:paraId="72E8432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D6F700"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CE81F5"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5C6E5F" w14:textId="77777777" w:rsidR="005979E7" w:rsidRPr="00F511A5" w:rsidRDefault="005979E7" w:rsidP="00F17634">
            <w:pPr>
              <w:pStyle w:val="TAC"/>
              <w:rPr>
                <w:lang w:eastAsia="en-US"/>
              </w:rPr>
            </w:pPr>
            <w:r w:rsidRPr="00F511A5">
              <w:rPr>
                <w:lang w:eastAsia="en-US"/>
              </w:rPr>
              <w:t>R5-217081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02E83D" w14:textId="77777777" w:rsidR="005979E7" w:rsidRPr="00F511A5" w:rsidRDefault="005979E7" w:rsidP="00F17634">
            <w:pPr>
              <w:pStyle w:val="TAC"/>
              <w:rPr>
                <w:lang w:eastAsia="en-US"/>
              </w:rPr>
            </w:pPr>
            <w:r w:rsidRPr="00F511A5">
              <w:rPr>
                <w:lang w:eastAsia="en-US"/>
              </w:rPr>
              <w:t>2589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9428B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EA52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61C7A1" w14:textId="77777777" w:rsidR="005979E7" w:rsidRPr="00F511A5" w:rsidRDefault="005979E7" w:rsidP="00F17634">
            <w:pPr>
              <w:pStyle w:val="TAL"/>
              <w:rPr>
                <w:lang w:eastAsia="en-US"/>
              </w:rPr>
            </w:pPr>
            <w:r w:rsidRPr="00F511A5">
              <w:rPr>
                <w:lang w:eastAsia="en-US"/>
              </w:rPr>
              <w:t>Update of step 5C for UAC TC 11.3.8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341A79" w14:textId="77777777" w:rsidR="005979E7" w:rsidRPr="00F511A5" w:rsidRDefault="005979E7" w:rsidP="00F17634">
            <w:pPr>
              <w:pStyle w:val="TAC"/>
              <w:rPr>
                <w:lang w:eastAsia="en-US"/>
              </w:rPr>
            </w:pPr>
            <w:r w:rsidRPr="00F511A5">
              <w:rPr>
                <w:lang w:eastAsia="en-US"/>
              </w:rPr>
              <w:t>16.10.0</w:t>
            </w:r>
          </w:p>
        </w:tc>
      </w:tr>
      <w:tr w:rsidR="005979E7" w:rsidRPr="00F511A5" w14:paraId="4D5DAD9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65665E"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150255"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075D14" w14:textId="77777777" w:rsidR="005979E7" w:rsidRPr="00F511A5" w:rsidRDefault="005979E7" w:rsidP="00F17634">
            <w:pPr>
              <w:pStyle w:val="TAC"/>
              <w:rPr>
                <w:lang w:eastAsia="en-US"/>
              </w:rPr>
            </w:pPr>
            <w:r w:rsidRPr="00F511A5">
              <w:rPr>
                <w:lang w:eastAsia="en-US"/>
              </w:rPr>
              <w:t>R5-217188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8ABF2D" w14:textId="77777777" w:rsidR="005979E7" w:rsidRPr="00F511A5" w:rsidRDefault="005979E7" w:rsidP="00F17634">
            <w:pPr>
              <w:pStyle w:val="TAC"/>
              <w:rPr>
                <w:lang w:eastAsia="en-US"/>
              </w:rPr>
            </w:pPr>
            <w:r w:rsidRPr="00F511A5">
              <w:rPr>
                <w:lang w:eastAsia="en-US"/>
              </w:rPr>
              <w:t>2599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D5054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3940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720CE1" w14:textId="77777777" w:rsidR="005979E7" w:rsidRPr="00F511A5" w:rsidRDefault="005979E7" w:rsidP="00F17634">
            <w:pPr>
              <w:pStyle w:val="TAL"/>
              <w:rPr>
                <w:lang w:eastAsia="en-US"/>
              </w:rPr>
            </w:pPr>
            <w:r w:rsidRPr="00F511A5">
              <w:rPr>
                <w:lang w:eastAsia="en-US"/>
              </w:rPr>
              <w:t>Editorial update of table numbers for Idle mode TC 6.2.3.3 and 6.2.3.4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64CEC9" w14:textId="77777777" w:rsidR="005979E7" w:rsidRPr="00F511A5" w:rsidRDefault="005979E7" w:rsidP="00F17634">
            <w:pPr>
              <w:pStyle w:val="TAC"/>
              <w:rPr>
                <w:lang w:eastAsia="en-US"/>
              </w:rPr>
            </w:pPr>
            <w:r w:rsidRPr="00F511A5">
              <w:rPr>
                <w:lang w:eastAsia="en-US"/>
              </w:rPr>
              <w:t>16.10.0</w:t>
            </w:r>
          </w:p>
        </w:tc>
      </w:tr>
      <w:tr w:rsidR="005979E7" w:rsidRPr="00F511A5" w14:paraId="0194F3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DD95904"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38BC28"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970BDF" w14:textId="77777777" w:rsidR="005979E7" w:rsidRPr="00F511A5" w:rsidRDefault="005979E7" w:rsidP="00F17634">
            <w:pPr>
              <w:pStyle w:val="TAC"/>
              <w:rPr>
                <w:lang w:eastAsia="en-US"/>
              </w:rPr>
            </w:pPr>
            <w:r w:rsidRPr="00F511A5">
              <w:rPr>
                <w:lang w:eastAsia="en-US"/>
              </w:rPr>
              <w:t>R5-217254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AF2C78" w14:textId="77777777" w:rsidR="005979E7" w:rsidRPr="00F511A5" w:rsidRDefault="005979E7" w:rsidP="00F17634">
            <w:pPr>
              <w:pStyle w:val="TAC"/>
              <w:rPr>
                <w:lang w:eastAsia="en-US"/>
              </w:rPr>
            </w:pPr>
            <w:r w:rsidRPr="00F511A5">
              <w:rPr>
                <w:lang w:eastAsia="en-US"/>
              </w:rPr>
              <w:t>2600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49FC3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5DB74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4DDF57" w14:textId="77777777" w:rsidR="005979E7" w:rsidRPr="00F511A5" w:rsidRDefault="005979E7" w:rsidP="00F17634">
            <w:pPr>
              <w:pStyle w:val="TAL"/>
              <w:rPr>
                <w:lang w:eastAsia="en-US"/>
              </w:rPr>
            </w:pPr>
            <w:r w:rsidRPr="00F511A5">
              <w:rPr>
                <w:lang w:eastAsia="en-US"/>
              </w:rPr>
              <w:t>Update of NR 2-step RACH test case 7.1.1.1.9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67DC254" w14:textId="77777777" w:rsidR="005979E7" w:rsidRPr="00F511A5" w:rsidRDefault="005979E7" w:rsidP="00F17634">
            <w:pPr>
              <w:pStyle w:val="TAC"/>
              <w:rPr>
                <w:lang w:eastAsia="en-US"/>
              </w:rPr>
            </w:pPr>
            <w:r w:rsidRPr="00F511A5">
              <w:rPr>
                <w:lang w:eastAsia="en-US"/>
              </w:rPr>
              <w:t>16.10.0</w:t>
            </w:r>
          </w:p>
        </w:tc>
      </w:tr>
      <w:tr w:rsidR="005979E7" w:rsidRPr="00F511A5" w14:paraId="7A6E484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A4B4715"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F2CA18"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3FDB61" w14:textId="77777777" w:rsidR="005979E7" w:rsidRPr="00F511A5" w:rsidRDefault="005979E7" w:rsidP="00F17634">
            <w:pPr>
              <w:pStyle w:val="TAC"/>
              <w:rPr>
                <w:lang w:eastAsia="en-US"/>
              </w:rPr>
            </w:pPr>
            <w:r w:rsidRPr="00F511A5">
              <w:rPr>
                <w:lang w:eastAsia="en-US"/>
              </w:rPr>
              <w:t>R5-217275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CFD7D9" w14:textId="77777777" w:rsidR="005979E7" w:rsidRPr="00F511A5" w:rsidRDefault="005979E7" w:rsidP="00F17634">
            <w:pPr>
              <w:pStyle w:val="TAC"/>
              <w:rPr>
                <w:lang w:eastAsia="en-US"/>
              </w:rPr>
            </w:pPr>
            <w:r w:rsidRPr="00F511A5">
              <w:rPr>
                <w:lang w:eastAsia="en-US"/>
              </w:rPr>
              <w:t>2607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98A8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799C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82EF06" w14:textId="77777777" w:rsidR="005979E7" w:rsidRPr="00F511A5" w:rsidRDefault="005979E7" w:rsidP="00F17634">
            <w:pPr>
              <w:pStyle w:val="TAL"/>
              <w:rPr>
                <w:lang w:eastAsia="en-US"/>
              </w:rPr>
            </w:pPr>
            <w:r w:rsidRPr="00F511A5">
              <w:rPr>
                <w:lang w:eastAsia="en-US"/>
              </w:rPr>
              <w:t>Correction to RRC test case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1889E0" w14:textId="77777777" w:rsidR="005979E7" w:rsidRPr="00F511A5" w:rsidRDefault="005979E7" w:rsidP="00F17634">
            <w:pPr>
              <w:pStyle w:val="TAC"/>
              <w:rPr>
                <w:lang w:eastAsia="en-US"/>
              </w:rPr>
            </w:pPr>
            <w:r w:rsidRPr="00F511A5">
              <w:rPr>
                <w:lang w:eastAsia="en-US"/>
              </w:rPr>
              <w:t>16.10.0</w:t>
            </w:r>
          </w:p>
        </w:tc>
      </w:tr>
      <w:tr w:rsidR="005979E7" w:rsidRPr="00F511A5" w14:paraId="1D35A96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D73623"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244CA0A"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0795B5" w14:textId="77777777" w:rsidR="005979E7" w:rsidRPr="00F511A5" w:rsidRDefault="005979E7" w:rsidP="00F17634">
            <w:pPr>
              <w:pStyle w:val="TAC"/>
              <w:rPr>
                <w:lang w:eastAsia="en-US"/>
              </w:rPr>
            </w:pPr>
            <w:r w:rsidRPr="00F511A5">
              <w:rPr>
                <w:lang w:eastAsia="en-US"/>
              </w:rPr>
              <w:t>R5-217279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0723CE" w14:textId="77777777" w:rsidR="005979E7" w:rsidRPr="00F511A5" w:rsidRDefault="005979E7" w:rsidP="00F17634">
            <w:pPr>
              <w:pStyle w:val="TAC"/>
              <w:rPr>
                <w:lang w:eastAsia="en-US"/>
              </w:rPr>
            </w:pPr>
            <w:r w:rsidRPr="00F511A5">
              <w:rPr>
                <w:lang w:eastAsia="en-US"/>
              </w:rPr>
              <w:t>2611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F59AF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4786D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0CE961" w14:textId="77777777" w:rsidR="005979E7" w:rsidRPr="00F511A5" w:rsidRDefault="005979E7" w:rsidP="00F17634">
            <w:pPr>
              <w:pStyle w:val="TAL"/>
              <w:rPr>
                <w:lang w:eastAsia="en-US"/>
              </w:rPr>
            </w:pPr>
            <w:r w:rsidRPr="00F511A5">
              <w:rPr>
                <w:lang w:eastAsia="en-US"/>
              </w:rPr>
              <w:t>Correction to 5GSM test case 10.1.1.1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0621112" w14:textId="77777777" w:rsidR="005979E7" w:rsidRPr="00F511A5" w:rsidRDefault="005979E7" w:rsidP="00F17634">
            <w:pPr>
              <w:pStyle w:val="TAC"/>
              <w:rPr>
                <w:lang w:eastAsia="en-US"/>
              </w:rPr>
            </w:pPr>
            <w:r w:rsidRPr="00F511A5">
              <w:rPr>
                <w:lang w:eastAsia="en-US"/>
              </w:rPr>
              <w:t>16.10.0</w:t>
            </w:r>
          </w:p>
        </w:tc>
      </w:tr>
      <w:tr w:rsidR="005979E7" w:rsidRPr="00F511A5" w14:paraId="27B6FE8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B14B75"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A89C5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81E74D" w14:textId="77777777" w:rsidR="005979E7" w:rsidRPr="00F511A5" w:rsidRDefault="005979E7" w:rsidP="00F17634">
            <w:pPr>
              <w:pStyle w:val="TAC"/>
              <w:rPr>
                <w:lang w:eastAsia="en-US"/>
              </w:rPr>
            </w:pPr>
            <w:r w:rsidRPr="00F511A5">
              <w:rPr>
                <w:lang w:eastAsia="en-US"/>
              </w:rPr>
              <w:t>R5-217280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937C4C" w14:textId="77777777" w:rsidR="005979E7" w:rsidRPr="00F511A5" w:rsidRDefault="005979E7" w:rsidP="00F17634">
            <w:pPr>
              <w:pStyle w:val="TAC"/>
              <w:rPr>
                <w:lang w:eastAsia="en-US"/>
              </w:rPr>
            </w:pPr>
            <w:r w:rsidRPr="00F511A5">
              <w:rPr>
                <w:lang w:eastAsia="en-US"/>
              </w:rPr>
              <w:t>2612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1424E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D7D18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8F4485" w14:textId="77777777" w:rsidR="005979E7" w:rsidRPr="00F511A5" w:rsidRDefault="005979E7" w:rsidP="00F17634">
            <w:pPr>
              <w:pStyle w:val="TAL"/>
              <w:rPr>
                <w:lang w:eastAsia="en-US"/>
              </w:rPr>
            </w:pPr>
            <w:r w:rsidRPr="00F511A5">
              <w:rPr>
                <w:lang w:eastAsia="en-US"/>
              </w:rPr>
              <w:t>Correction to 5GSM test case 10.1.4.1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4449FE6" w14:textId="77777777" w:rsidR="005979E7" w:rsidRPr="00F511A5" w:rsidRDefault="005979E7" w:rsidP="00F17634">
            <w:pPr>
              <w:pStyle w:val="TAC"/>
              <w:rPr>
                <w:lang w:eastAsia="en-US"/>
              </w:rPr>
            </w:pPr>
            <w:r w:rsidRPr="00F511A5">
              <w:rPr>
                <w:lang w:eastAsia="en-US"/>
              </w:rPr>
              <w:t>16.10.0</w:t>
            </w:r>
          </w:p>
        </w:tc>
      </w:tr>
      <w:tr w:rsidR="005979E7" w:rsidRPr="00F511A5" w14:paraId="131456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4EDE21"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6AC591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E30E5D" w14:textId="77777777" w:rsidR="005979E7" w:rsidRPr="00F511A5" w:rsidRDefault="005979E7" w:rsidP="00F17634">
            <w:pPr>
              <w:pStyle w:val="TAC"/>
              <w:rPr>
                <w:lang w:eastAsia="en-US"/>
              </w:rPr>
            </w:pPr>
            <w:r w:rsidRPr="00F511A5">
              <w:rPr>
                <w:lang w:eastAsia="en-US"/>
              </w:rPr>
              <w:t>R5-217281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AAF068" w14:textId="77777777" w:rsidR="005979E7" w:rsidRPr="00F511A5" w:rsidRDefault="005979E7" w:rsidP="00F17634">
            <w:pPr>
              <w:pStyle w:val="TAC"/>
              <w:rPr>
                <w:lang w:eastAsia="en-US"/>
              </w:rPr>
            </w:pPr>
            <w:r w:rsidRPr="00F511A5">
              <w:rPr>
                <w:lang w:eastAsia="en-US"/>
              </w:rPr>
              <w:t>2613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D5B1E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16C8E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25310A" w14:textId="77777777" w:rsidR="005979E7" w:rsidRPr="00F511A5" w:rsidRDefault="005979E7" w:rsidP="00F17634">
            <w:pPr>
              <w:pStyle w:val="TAL"/>
              <w:rPr>
                <w:lang w:eastAsia="en-US"/>
              </w:rPr>
            </w:pPr>
            <w:r w:rsidRPr="00F511A5">
              <w:rPr>
                <w:lang w:eastAsia="en-US"/>
              </w:rPr>
              <w:t>Correction to 5GSM test case 10.1.5.1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D71A2E" w14:textId="77777777" w:rsidR="005979E7" w:rsidRPr="00F511A5" w:rsidRDefault="005979E7" w:rsidP="00F17634">
            <w:pPr>
              <w:pStyle w:val="TAC"/>
              <w:rPr>
                <w:lang w:eastAsia="en-US"/>
              </w:rPr>
            </w:pPr>
            <w:r w:rsidRPr="00F511A5">
              <w:rPr>
                <w:lang w:eastAsia="en-US"/>
              </w:rPr>
              <w:t>16.10.0</w:t>
            </w:r>
          </w:p>
        </w:tc>
      </w:tr>
      <w:tr w:rsidR="005979E7" w:rsidRPr="00F511A5" w14:paraId="2513B40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5440F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4CE273"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9841C1" w14:textId="77777777" w:rsidR="005979E7" w:rsidRPr="00F511A5" w:rsidRDefault="005979E7" w:rsidP="00F17634">
            <w:pPr>
              <w:pStyle w:val="TAC"/>
              <w:rPr>
                <w:lang w:eastAsia="en-US"/>
              </w:rPr>
            </w:pPr>
            <w:r w:rsidRPr="00F511A5">
              <w:rPr>
                <w:lang w:eastAsia="en-US"/>
              </w:rPr>
              <w:t>R5-217288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1F32C6" w14:textId="77777777" w:rsidR="005979E7" w:rsidRPr="00F511A5" w:rsidRDefault="005979E7" w:rsidP="00F17634">
            <w:pPr>
              <w:pStyle w:val="TAC"/>
              <w:rPr>
                <w:lang w:eastAsia="en-US"/>
              </w:rPr>
            </w:pPr>
            <w:r w:rsidRPr="00F511A5">
              <w:rPr>
                <w:lang w:eastAsia="en-US"/>
              </w:rPr>
              <w:t>2616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EBAF7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B76AC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8757FD" w14:textId="77777777" w:rsidR="005979E7" w:rsidRPr="00F511A5" w:rsidRDefault="005979E7" w:rsidP="00F17634">
            <w:pPr>
              <w:pStyle w:val="TAL"/>
              <w:rPr>
                <w:lang w:eastAsia="en-US"/>
              </w:rPr>
            </w:pPr>
            <w:r w:rsidRPr="00F511A5">
              <w:rPr>
                <w:lang w:eastAsia="en-US"/>
              </w:rPr>
              <w:t>Updates to NR5G NPN TC 6.5.1.2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4751A4" w14:textId="77777777" w:rsidR="005979E7" w:rsidRPr="00F511A5" w:rsidRDefault="005979E7" w:rsidP="00F17634">
            <w:pPr>
              <w:pStyle w:val="TAC"/>
              <w:rPr>
                <w:lang w:eastAsia="en-US"/>
              </w:rPr>
            </w:pPr>
            <w:r w:rsidRPr="00F511A5">
              <w:rPr>
                <w:lang w:eastAsia="en-US"/>
              </w:rPr>
              <w:t>16.10.0</w:t>
            </w:r>
          </w:p>
        </w:tc>
      </w:tr>
      <w:tr w:rsidR="005979E7" w:rsidRPr="00F511A5" w14:paraId="5BD44FA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EF4EC1"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AD41D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3C4AFF4" w14:textId="77777777" w:rsidR="005979E7" w:rsidRPr="00F511A5" w:rsidRDefault="005979E7" w:rsidP="00F17634">
            <w:pPr>
              <w:pStyle w:val="TAC"/>
              <w:rPr>
                <w:lang w:eastAsia="en-US"/>
              </w:rPr>
            </w:pPr>
            <w:r w:rsidRPr="00F511A5">
              <w:rPr>
                <w:lang w:eastAsia="en-US"/>
              </w:rPr>
              <w:t>R5-217290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9ED000" w14:textId="77777777" w:rsidR="005979E7" w:rsidRPr="00F511A5" w:rsidRDefault="005979E7" w:rsidP="00F17634">
            <w:pPr>
              <w:pStyle w:val="TAC"/>
              <w:rPr>
                <w:lang w:eastAsia="en-US"/>
              </w:rPr>
            </w:pPr>
            <w:r w:rsidRPr="00F511A5">
              <w:rPr>
                <w:lang w:eastAsia="en-US"/>
              </w:rPr>
              <w:t>2618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9E57D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9D4DD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BF1BEC" w14:textId="77777777" w:rsidR="005979E7" w:rsidRPr="00F511A5" w:rsidRDefault="005979E7" w:rsidP="00F17634">
            <w:pPr>
              <w:pStyle w:val="TAL"/>
              <w:rPr>
                <w:lang w:eastAsia="en-US"/>
              </w:rPr>
            </w:pPr>
            <w:r w:rsidRPr="00F511A5">
              <w:rPr>
                <w:lang w:eastAsia="en-US"/>
              </w:rPr>
              <w:t>Corrections to MDT TC 8.1.6.3.1.3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9F1422" w14:textId="77777777" w:rsidR="005979E7" w:rsidRPr="00F511A5" w:rsidRDefault="005979E7" w:rsidP="00F17634">
            <w:pPr>
              <w:pStyle w:val="TAC"/>
              <w:rPr>
                <w:lang w:eastAsia="en-US"/>
              </w:rPr>
            </w:pPr>
            <w:r w:rsidRPr="00F511A5">
              <w:rPr>
                <w:lang w:eastAsia="en-US"/>
              </w:rPr>
              <w:t>16.10.0</w:t>
            </w:r>
          </w:p>
        </w:tc>
      </w:tr>
      <w:tr w:rsidR="005979E7" w:rsidRPr="00F511A5" w14:paraId="5D9D1D4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011B93"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48BC90A"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AC818A" w14:textId="77777777" w:rsidR="005979E7" w:rsidRPr="00F511A5" w:rsidRDefault="005979E7" w:rsidP="00F17634">
            <w:pPr>
              <w:pStyle w:val="TAC"/>
              <w:rPr>
                <w:lang w:eastAsia="en-US"/>
              </w:rPr>
            </w:pPr>
            <w:r w:rsidRPr="00F511A5">
              <w:rPr>
                <w:lang w:eastAsia="en-US"/>
              </w:rPr>
              <w:t>R5-217413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F25D2E" w14:textId="77777777" w:rsidR="005979E7" w:rsidRPr="00F511A5" w:rsidRDefault="005979E7" w:rsidP="00F17634">
            <w:pPr>
              <w:pStyle w:val="TAC"/>
              <w:rPr>
                <w:lang w:eastAsia="en-US"/>
              </w:rPr>
            </w:pPr>
            <w:r w:rsidRPr="00F511A5">
              <w:rPr>
                <w:lang w:eastAsia="en-US"/>
              </w:rPr>
              <w:t>2627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ED839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DDA4B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062761" w14:textId="77777777" w:rsidR="005979E7" w:rsidRPr="00F511A5" w:rsidRDefault="005979E7" w:rsidP="00F17634">
            <w:pPr>
              <w:pStyle w:val="TAL"/>
              <w:rPr>
                <w:lang w:eastAsia="en-US"/>
              </w:rPr>
            </w:pPr>
            <w:r w:rsidRPr="00F511A5">
              <w:rPr>
                <w:lang w:eastAsia="en-US"/>
              </w:rPr>
              <w:t>Correction to NPN TC 6.5.2.2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216E9C" w14:textId="77777777" w:rsidR="005979E7" w:rsidRPr="00F511A5" w:rsidRDefault="005979E7" w:rsidP="00F17634">
            <w:pPr>
              <w:pStyle w:val="TAC"/>
              <w:rPr>
                <w:lang w:eastAsia="en-US"/>
              </w:rPr>
            </w:pPr>
            <w:r w:rsidRPr="00F511A5">
              <w:rPr>
                <w:lang w:eastAsia="en-US"/>
              </w:rPr>
              <w:t>16.10.0</w:t>
            </w:r>
          </w:p>
        </w:tc>
      </w:tr>
      <w:tr w:rsidR="005979E7" w:rsidRPr="00F511A5" w14:paraId="244BC97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78247F"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F1D0CD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82020C" w14:textId="77777777" w:rsidR="005979E7" w:rsidRPr="00F511A5" w:rsidRDefault="005979E7" w:rsidP="00F17634">
            <w:pPr>
              <w:pStyle w:val="TAC"/>
              <w:rPr>
                <w:lang w:eastAsia="en-US"/>
              </w:rPr>
            </w:pPr>
            <w:r w:rsidRPr="00F511A5">
              <w:rPr>
                <w:lang w:eastAsia="en-US"/>
              </w:rPr>
              <w:t>R5-217546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9568E4" w14:textId="77777777" w:rsidR="005979E7" w:rsidRPr="00F511A5" w:rsidRDefault="005979E7" w:rsidP="00F17634">
            <w:pPr>
              <w:pStyle w:val="TAC"/>
              <w:rPr>
                <w:lang w:eastAsia="en-US"/>
              </w:rPr>
            </w:pPr>
            <w:r w:rsidRPr="00F511A5">
              <w:rPr>
                <w:lang w:eastAsia="en-US"/>
              </w:rPr>
              <w:t>2636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E5C73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17B73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DD4C1D" w14:textId="77777777" w:rsidR="005979E7" w:rsidRPr="00F511A5" w:rsidRDefault="005979E7" w:rsidP="00F17634">
            <w:pPr>
              <w:pStyle w:val="TAL"/>
              <w:rPr>
                <w:lang w:eastAsia="en-US"/>
              </w:rPr>
            </w:pPr>
            <w:r w:rsidRPr="00F511A5">
              <w:rPr>
                <w:lang w:eastAsia="en-US"/>
              </w:rPr>
              <w:t>Correction to NR TC 11.3.6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BDF424" w14:textId="77777777" w:rsidR="005979E7" w:rsidRPr="00F511A5" w:rsidRDefault="005979E7" w:rsidP="00F17634">
            <w:pPr>
              <w:pStyle w:val="TAC"/>
              <w:rPr>
                <w:lang w:eastAsia="en-US"/>
              </w:rPr>
            </w:pPr>
            <w:r w:rsidRPr="00F511A5">
              <w:rPr>
                <w:lang w:eastAsia="en-US"/>
              </w:rPr>
              <w:t>16.10.0</w:t>
            </w:r>
          </w:p>
        </w:tc>
      </w:tr>
      <w:tr w:rsidR="005979E7" w:rsidRPr="00F511A5" w14:paraId="7C82C2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7BCF04"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AC1938F"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46BD3F" w14:textId="77777777" w:rsidR="005979E7" w:rsidRPr="00F511A5" w:rsidRDefault="005979E7" w:rsidP="00F17634">
            <w:pPr>
              <w:pStyle w:val="TAC"/>
              <w:rPr>
                <w:lang w:eastAsia="en-US"/>
              </w:rPr>
            </w:pPr>
            <w:r w:rsidRPr="00F511A5">
              <w:rPr>
                <w:lang w:eastAsia="en-US"/>
              </w:rPr>
              <w:t>R5-217683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D71418" w14:textId="77777777" w:rsidR="005979E7" w:rsidRPr="00F511A5" w:rsidRDefault="005979E7" w:rsidP="00F17634">
            <w:pPr>
              <w:pStyle w:val="TAC"/>
              <w:rPr>
                <w:lang w:eastAsia="en-US"/>
              </w:rPr>
            </w:pPr>
            <w:r w:rsidRPr="00F511A5">
              <w:rPr>
                <w:lang w:eastAsia="en-US"/>
              </w:rPr>
              <w:t>2647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2AC07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25CC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250FDF" w14:textId="77777777" w:rsidR="005979E7" w:rsidRPr="00F511A5" w:rsidRDefault="005979E7" w:rsidP="00F17634">
            <w:pPr>
              <w:pStyle w:val="TAL"/>
              <w:rPr>
                <w:lang w:eastAsia="en-US"/>
              </w:rPr>
            </w:pPr>
            <w:r w:rsidRPr="00F511A5">
              <w:rPr>
                <w:lang w:eastAsia="en-US"/>
              </w:rPr>
              <w:t>Correction of MFBI test case 6.1.2.23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DE9EE6" w14:textId="77777777" w:rsidR="005979E7" w:rsidRPr="00F511A5" w:rsidRDefault="005979E7" w:rsidP="00F17634">
            <w:pPr>
              <w:pStyle w:val="TAC"/>
              <w:rPr>
                <w:lang w:eastAsia="en-US"/>
              </w:rPr>
            </w:pPr>
            <w:r w:rsidRPr="00F511A5">
              <w:rPr>
                <w:lang w:eastAsia="en-US"/>
              </w:rPr>
              <w:t>16.10.0</w:t>
            </w:r>
          </w:p>
        </w:tc>
      </w:tr>
      <w:tr w:rsidR="005979E7" w:rsidRPr="00F511A5" w14:paraId="016C444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F7D1B73"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D92CF5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28F7CD" w14:textId="77777777" w:rsidR="005979E7" w:rsidRPr="00F511A5" w:rsidRDefault="005979E7" w:rsidP="00F17634">
            <w:pPr>
              <w:pStyle w:val="TAC"/>
              <w:rPr>
                <w:lang w:eastAsia="en-US"/>
              </w:rPr>
            </w:pPr>
            <w:r w:rsidRPr="00F511A5">
              <w:rPr>
                <w:lang w:eastAsia="en-US"/>
              </w:rPr>
              <w:t>R5-217689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B739FA" w14:textId="77777777" w:rsidR="005979E7" w:rsidRPr="00F511A5" w:rsidRDefault="005979E7" w:rsidP="00F17634">
            <w:pPr>
              <w:pStyle w:val="TAC"/>
              <w:rPr>
                <w:lang w:eastAsia="en-US"/>
              </w:rPr>
            </w:pPr>
            <w:r w:rsidRPr="00F511A5">
              <w:rPr>
                <w:lang w:eastAsia="en-US"/>
              </w:rPr>
              <w:t>2648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38291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8D98E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2F69EC" w14:textId="77777777" w:rsidR="005979E7" w:rsidRPr="00F511A5" w:rsidRDefault="005979E7" w:rsidP="00F17634">
            <w:pPr>
              <w:pStyle w:val="TAL"/>
              <w:rPr>
                <w:lang w:eastAsia="en-US"/>
              </w:rPr>
            </w:pPr>
            <w:r w:rsidRPr="00F511A5">
              <w:rPr>
                <w:lang w:eastAsia="en-US"/>
              </w:rPr>
              <w:t>Update of NR RRC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FF6FAF" w14:textId="77777777" w:rsidR="005979E7" w:rsidRPr="00F511A5" w:rsidRDefault="005979E7" w:rsidP="00F17634">
            <w:pPr>
              <w:pStyle w:val="TAC"/>
              <w:rPr>
                <w:lang w:eastAsia="en-US"/>
              </w:rPr>
            </w:pPr>
            <w:r w:rsidRPr="00F511A5">
              <w:rPr>
                <w:lang w:eastAsia="en-US"/>
              </w:rPr>
              <w:t>16.10.0</w:t>
            </w:r>
          </w:p>
        </w:tc>
      </w:tr>
      <w:tr w:rsidR="005979E7" w:rsidRPr="00F511A5" w14:paraId="1FBFE43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182FD2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3699F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BD3AB7" w14:textId="77777777" w:rsidR="005979E7" w:rsidRPr="00F511A5" w:rsidRDefault="005979E7" w:rsidP="00F17634">
            <w:pPr>
              <w:pStyle w:val="TAC"/>
              <w:rPr>
                <w:lang w:eastAsia="en-US"/>
              </w:rPr>
            </w:pPr>
            <w:r w:rsidRPr="00F511A5">
              <w:rPr>
                <w:lang w:eastAsia="en-US"/>
              </w:rPr>
              <w:t>R5-217690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822D20" w14:textId="77777777" w:rsidR="005979E7" w:rsidRPr="00F511A5" w:rsidRDefault="005979E7" w:rsidP="00F17634">
            <w:pPr>
              <w:pStyle w:val="TAC"/>
              <w:rPr>
                <w:lang w:eastAsia="en-US"/>
              </w:rPr>
            </w:pPr>
            <w:r w:rsidRPr="00F511A5">
              <w:rPr>
                <w:lang w:eastAsia="en-US"/>
              </w:rPr>
              <w:t>2649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09EE0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FCF94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F4686B" w14:textId="77777777" w:rsidR="005979E7" w:rsidRPr="00F511A5" w:rsidRDefault="005979E7" w:rsidP="00F17634">
            <w:pPr>
              <w:pStyle w:val="TAL"/>
              <w:rPr>
                <w:lang w:eastAsia="en-US"/>
              </w:rPr>
            </w:pPr>
            <w:r w:rsidRPr="00F511A5">
              <w:rPr>
                <w:lang w:eastAsia="en-US"/>
              </w:rPr>
              <w:t>Update of MRDC RRC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56B739" w14:textId="77777777" w:rsidR="005979E7" w:rsidRPr="00F511A5" w:rsidRDefault="005979E7" w:rsidP="00F17634">
            <w:pPr>
              <w:pStyle w:val="TAC"/>
              <w:rPr>
                <w:lang w:eastAsia="en-US"/>
              </w:rPr>
            </w:pPr>
            <w:r w:rsidRPr="00F511A5">
              <w:rPr>
                <w:lang w:eastAsia="en-US"/>
              </w:rPr>
              <w:t>16.10.0</w:t>
            </w:r>
          </w:p>
        </w:tc>
      </w:tr>
      <w:tr w:rsidR="005979E7" w:rsidRPr="00F511A5" w14:paraId="4169F9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A20784"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071305"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7165E7" w14:textId="77777777" w:rsidR="005979E7" w:rsidRPr="00F511A5" w:rsidRDefault="005979E7" w:rsidP="00F17634">
            <w:pPr>
              <w:pStyle w:val="TAC"/>
              <w:rPr>
                <w:lang w:eastAsia="en-US"/>
              </w:rPr>
            </w:pPr>
            <w:r w:rsidRPr="00F511A5">
              <w:rPr>
                <w:lang w:eastAsia="en-US"/>
              </w:rPr>
              <w:t>R5-217714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15F4CE0" w14:textId="77777777" w:rsidR="005979E7" w:rsidRPr="00F511A5" w:rsidRDefault="005979E7" w:rsidP="00F17634">
            <w:pPr>
              <w:pStyle w:val="TAC"/>
              <w:rPr>
                <w:lang w:eastAsia="en-US"/>
              </w:rPr>
            </w:pPr>
            <w:r w:rsidRPr="00F511A5">
              <w:rPr>
                <w:lang w:eastAsia="en-US"/>
              </w:rPr>
              <w:t>2652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14EDE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F7065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BC0303" w14:textId="77777777" w:rsidR="005979E7" w:rsidRPr="00F511A5" w:rsidRDefault="005979E7" w:rsidP="00F17634">
            <w:pPr>
              <w:pStyle w:val="TAL"/>
              <w:rPr>
                <w:lang w:eastAsia="en-US"/>
              </w:rPr>
            </w:pPr>
            <w:r w:rsidRPr="00F511A5">
              <w:rPr>
                <w:lang w:eastAsia="en-US"/>
              </w:rPr>
              <w:t>Correction to EPS Fallback test case 11.1.7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CC7323" w14:textId="77777777" w:rsidR="005979E7" w:rsidRPr="00F511A5" w:rsidRDefault="005979E7" w:rsidP="00F17634">
            <w:pPr>
              <w:pStyle w:val="TAC"/>
              <w:rPr>
                <w:lang w:eastAsia="en-US"/>
              </w:rPr>
            </w:pPr>
            <w:r w:rsidRPr="00F511A5">
              <w:rPr>
                <w:lang w:eastAsia="en-US"/>
              </w:rPr>
              <w:t>16.10.0</w:t>
            </w:r>
          </w:p>
        </w:tc>
      </w:tr>
      <w:tr w:rsidR="005979E7" w:rsidRPr="00F511A5" w14:paraId="05AAFF1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983704A"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778C31"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4A0E51" w14:textId="77777777" w:rsidR="005979E7" w:rsidRPr="00F511A5" w:rsidRDefault="005979E7" w:rsidP="00F17634">
            <w:pPr>
              <w:pStyle w:val="TAC"/>
              <w:rPr>
                <w:lang w:eastAsia="en-US"/>
              </w:rPr>
            </w:pPr>
            <w:r w:rsidRPr="00F511A5">
              <w:rPr>
                <w:lang w:eastAsia="en-US"/>
              </w:rPr>
              <w:t>R5-217765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13FD15" w14:textId="77777777" w:rsidR="005979E7" w:rsidRPr="00F511A5" w:rsidRDefault="005979E7" w:rsidP="00F17634">
            <w:pPr>
              <w:pStyle w:val="TAC"/>
              <w:rPr>
                <w:lang w:eastAsia="en-US"/>
              </w:rPr>
            </w:pPr>
            <w:r w:rsidRPr="00F511A5">
              <w:rPr>
                <w:lang w:eastAsia="en-US"/>
              </w:rPr>
              <w:t>2659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E10FA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2271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73BFA7" w14:textId="77777777" w:rsidR="005979E7" w:rsidRPr="00F511A5" w:rsidRDefault="005979E7" w:rsidP="00F17634">
            <w:pPr>
              <w:pStyle w:val="TAL"/>
              <w:rPr>
                <w:lang w:eastAsia="en-US"/>
              </w:rPr>
            </w:pPr>
            <w:r w:rsidRPr="00F511A5">
              <w:rPr>
                <w:lang w:eastAsia="en-US"/>
              </w:rPr>
              <w:t>Addition of RRC Resume NR DC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8C33C7" w14:textId="77777777" w:rsidR="005979E7" w:rsidRPr="00F511A5" w:rsidRDefault="005979E7" w:rsidP="00F17634">
            <w:pPr>
              <w:pStyle w:val="TAC"/>
              <w:rPr>
                <w:lang w:eastAsia="en-US"/>
              </w:rPr>
            </w:pPr>
            <w:r w:rsidRPr="00F511A5">
              <w:rPr>
                <w:lang w:eastAsia="en-US"/>
              </w:rPr>
              <w:t>16.10.0</w:t>
            </w:r>
          </w:p>
        </w:tc>
      </w:tr>
      <w:tr w:rsidR="005979E7" w:rsidRPr="00F511A5" w14:paraId="5D505DD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C07AAE9"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D345290"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500E57" w14:textId="77777777" w:rsidR="005979E7" w:rsidRPr="00F511A5" w:rsidRDefault="005979E7" w:rsidP="00F17634">
            <w:pPr>
              <w:pStyle w:val="TAC"/>
              <w:rPr>
                <w:lang w:eastAsia="en-US"/>
              </w:rPr>
            </w:pPr>
            <w:r w:rsidRPr="00F511A5">
              <w:rPr>
                <w:lang w:eastAsia="en-US"/>
              </w:rPr>
              <w:t>R5-217771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430A01" w14:textId="77777777" w:rsidR="005979E7" w:rsidRPr="00F511A5" w:rsidRDefault="005979E7" w:rsidP="00F17634">
            <w:pPr>
              <w:pStyle w:val="TAC"/>
              <w:rPr>
                <w:lang w:eastAsia="en-US"/>
              </w:rPr>
            </w:pPr>
            <w:r w:rsidRPr="00F511A5">
              <w:rPr>
                <w:lang w:eastAsia="en-US"/>
              </w:rPr>
              <w:t>2501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BE39F8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6AFB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3467A3" w14:textId="77777777" w:rsidR="005979E7" w:rsidRPr="00F511A5" w:rsidRDefault="005979E7" w:rsidP="00F17634">
            <w:pPr>
              <w:pStyle w:val="TAL"/>
              <w:rPr>
                <w:lang w:eastAsia="en-US"/>
              </w:rPr>
            </w:pPr>
            <w:r w:rsidRPr="00F511A5">
              <w:rPr>
                <w:lang w:eastAsia="en-US"/>
              </w:rPr>
              <w:t>Update to SCell configuration in 8.1.4.1.7.x, 8.1.4.1.8.x and 8.1.4.1.9.x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78BF51" w14:textId="77777777" w:rsidR="005979E7" w:rsidRPr="00F511A5" w:rsidRDefault="005979E7" w:rsidP="00F17634">
            <w:pPr>
              <w:pStyle w:val="TAC"/>
              <w:rPr>
                <w:lang w:eastAsia="en-US"/>
              </w:rPr>
            </w:pPr>
            <w:r w:rsidRPr="00F511A5">
              <w:rPr>
                <w:lang w:eastAsia="en-US"/>
              </w:rPr>
              <w:t>16.10.0</w:t>
            </w:r>
          </w:p>
        </w:tc>
      </w:tr>
      <w:tr w:rsidR="005979E7" w:rsidRPr="00F511A5" w14:paraId="710FC6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F2DE683"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F119C3"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763685" w14:textId="77777777" w:rsidR="005979E7" w:rsidRPr="00F511A5" w:rsidRDefault="005979E7" w:rsidP="00F17634">
            <w:pPr>
              <w:pStyle w:val="TAC"/>
              <w:rPr>
                <w:lang w:eastAsia="en-US"/>
              </w:rPr>
            </w:pPr>
            <w:r w:rsidRPr="00F511A5">
              <w:rPr>
                <w:lang w:eastAsia="en-US"/>
              </w:rPr>
              <w:t>R5-217772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163646" w14:textId="77777777" w:rsidR="005979E7" w:rsidRPr="00F511A5" w:rsidRDefault="005979E7" w:rsidP="00F17634">
            <w:pPr>
              <w:pStyle w:val="TAC"/>
              <w:rPr>
                <w:lang w:eastAsia="en-US"/>
              </w:rPr>
            </w:pPr>
            <w:r w:rsidRPr="00F511A5">
              <w:rPr>
                <w:lang w:eastAsia="en-US"/>
              </w:rPr>
              <w:t>2653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2D10D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EBFA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E848CF" w14:textId="77777777" w:rsidR="005979E7" w:rsidRPr="00F511A5" w:rsidRDefault="005979E7" w:rsidP="00F17634">
            <w:pPr>
              <w:pStyle w:val="TAL"/>
              <w:rPr>
                <w:lang w:eastAsia="en-US"/>
              </w:rPr>
            </w:pPr>
            <w:r w:rsidRPr="00F511A5">
              <w:rPr>
                <w:lang w:eastAsia="en-US"/>
              </w:rPr>
              <w:t xml:space="preserve">Correction to Split SRB Establishment and Release Test </w:t>
            </w:r>
            <w:r w:rsidRPr="00F511A5">
              <w:rPr>
                <w:lang w:eastAsia="en-US"/>
              </w:rPr>
              <w:lastRenderedPageBreak/>
              <w:t>Case 8.2.2.2.1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F3E38A4" w14:textId="77777777" w:rsidR="005979E7" w:rsidRPr="00F511A5" w:rsidRDefault="005979E7" w:rsidP="00F17634">
            <w:pPr>
              <w:pStyle w:val="TAC"/>
              <w:rPr>
                <w:lang w:eastAsia="en-US"/>
              </w:rPr>
            </w:pPr>
            <w:r w:rsidRPr="00F511A5">
              <w:rPr>
                <w:lang w:eastAsia="en-US"/>
              </w:rPr>
              <w:lastRenderedPageBreak/>
              <w:t>16.10.0</w:t>
            </w:r>
          </w:p>
        </w:tc>
      </w:tr>
      <w:tr w:rsidR="005979E7" w:rsidRPr="00F511A5" w14:paraId="2456B97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49293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BEFEEA"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4465257" w14:textId="77777777" w:rsidR="005979E7" w:rsidRPr="00F511A5" w:rsidRDefault="005979E7" w:rsidP="00F17634">
            <w:pPr>
              <w:pStyle w:val="TAC"/>
              <w:rPr>
                <w:lang w:eastAsia="en-US"/>
              </w:rPr>
            </w:pPr>
            <w:r w:rsidRPr="00F511A5">
              <w:rPr>
                <w:lang w:eastAsia="en-US"/>
              </w:rPr>
              <w:t>R5-217775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D1ACB2" w14:textId="77777777" w:rsidR="005979E7" w:rsidRPr="00F511A5" w:rsidRDefault="005979E7" w:rsidP="00F17634">
            <w:pPr>
              <w:pStyle w:val="TAC"/>
              <w:rPr>
                <w:lang w:eastAsia="en-US"/>
              </w:rPr>
            </w:pPr>
            <w:r w:rsidRPr="00F511A5">
              <w:rPr>
                <w:lang w:eastAsia="en-US"/>
              </w:rPr>
              <w:t>2643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DB016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D0C27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C18CCD" w14:textId="77777777" w:rsidR="005979E7" w:rsidRPr="00F511A5" w:rsidRDefault="005979E7" w:rsidP="00F17634">
            <w:pPr>
              <w:pStyle w:val="TAL"/>
              <w:rPr>
                <w:lang w:eastAsia="en-US"/>
              </w:rPr>
            </w:pPr>
            <w:r w:rsidRPr="00F511A5">
              <w:rPr>
                <w:lang w:eastAsia="en-US"/>
              </w:rPr>
              <w:t>New testcase for Idle/Inactive measurements on E-UTRA cells in RRC_IDLE state with configuration through SIB11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5435D15" w14:textId="77777777" w:rsidR="005979E7" w:rsidRPr="00F511A5" w:rsidRDefault="005979E7" w:rsidP="00F17634">
            <w:pPr>
              <w:pStyle w:val="TAC"/>
              <w:rPr>
                <w:lang w:eastAsia="en-US"/>
              </w:rPr>
            </w:pPr>
            <w:r w:rsidRPr="00F511A5">
              <w:rPr>
                <w:lang w:eastAsia="en-US"/>
              </w:rPr>
              <w:t>16.10.0</w:t>
            </w:r>
          </w:p>
        </w:tc>
      </w:tr>
      <w:tr w:rsidR="005979E7" w:rsidRPr="00F511A5" w14:paraId="1EF5B84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E168F2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7DD0F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C63D65" w14:textId="77777777" w:rsidR="005979E7" w:rsidRPr="00F511A5" w:rsidRDefault="005979E7" w:rsidP="00F17634">
            <w:pPr>
              <w:pStyle w:val="TAC"/>
              <w:rPr>
                <w:lang w:eastAsia="en-US"/>
              </w:rPr>
            </w:pPr>
            <w:r w:rsidRPr="00F511A5">
              <w:rPr>
                <w:lang w:eastAsia="en-US"/>
              </w:rPr>
              <w:t>R5-217776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2DFEDF" w14:textId="77777777" w:rsidR="005979E7" w:rsidRPr="00F511A5" w:rsidRDefault="005979E7" w:rsidP="00F17634">
            <w:pPr>
              <w:pStyle w:val="TAC"/>
              <w:rPr>
                <w:lang w:eastAsia="en-US"/>
              </w:rPr>
            </w:pPr>
            <w:r w:rsidRPr="00F511A5">
              <w:rPr>
                <w:lang w:eastAsia="en-US"/>
              </w:rPr>
              <w:t>2644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9766C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4FFD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AC8EA0" w14:textId="77777777" w:rsidR="005979E7" w:rsidRPr="00F511A5" w:rsidRDefault="005979E7" w:rsidP="00F17634">
            <w:pPr>
              <w:pStyle w:val="TAL"/>
              <w:rPr>
                <w:lang w:eastAsia="en-US"/>
              </w:rPr>
            </w:pPr>
            <w:r w:rsidRPr="00F511A5">
              <w:rPr>
                <w:lang w:eastAsia="en-US"/>
              </w:rPr>
              <w:t>New testcase for Idle/Inactive measurements on NR cells in RRC_IDLE state with configuration through RRCRelease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E89054" w14:textId="77777777" w:rsidR="005979E7" w:rsidRPr="00F511A5" w:rsidRDefault="005979E7" w:rsidP="00F17634">
            <w:pPr>
              <w:pStyle w:val="TAC"/>
              <w:rPr>
                <w:lang w:eastAsia="en-US"/>
              </w:rPr>
            </w:pPr>
            <w:r w:rsidRPr="00F511A5">
              <w:rPr>
                <w:lang w:eastAsia="en-US"/>
              </w:rPr>
              <w:t>16.10.0</w:t>
            </w:r>
          </w:p>
        </w:tc>
      </w:tr>
      <w:tr w:rsidR="005979E7" w:rsidRPr="00F511A5" w14:paraId="60C205C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AAC2B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FC1721"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103F7A" w14:textId="77777777" w:rsidR="005979E7" w:rsidRPr="00F511A5" w:rsidRDefault="005979E7" w:rsidP="00F17634">
            <w:pPr>
              <w:pStyle w:val="TAC"/>
              <w:rPr>
                <w:lang w:eastAsia="en-US"/>
              </w:rPr>
            </w:pPr>
            <w:r w:rsidRPr="00F511A5">
              <w:rPr>
                <w:lang w:eastAsia="en-US"/>
              </w:rPr>
              <w:t>R5-217777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601A24" w14:textId="77777777" w:rsidR="005979E7" w:rsidRPr="00F511A5" w:rsidRDefault="005979E7" w:rsidP="00F17634">
            <w:pPr>
              <w:pStyle w:val="TAC"/>
              <w:rPr>
                <w:lang w:eastAsia="en-US"/>
              </w:rPr>
            </w:pPr>
            <w:r w:rsidRPr="00F511A5">
              <w:rPr>
                <w:lang w:eastAsia="en-US"/>
              </w:rPr>
              <w:t>2645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D7A35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A2B0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58162D" w14:textId="77777777" w:rsidR="005979E7" w:rsidRPr="00F511A5" w:rsidRDefault="005979E7" w:rsidP="00F17634">
            <w:pPr>
              <w:pStyle w:val="TAL"/>
              <w:rPr>
                <w:lang w:eastAsia="en-US"/>
              </w:rPr>
            </w:pPr>
            <w:r w:rsidRPr="00F511A5">
              <w:rPr>
                <w:lang w:eastAsia="en-US"/>
              </w:rPr>
              <w:t>New testcase for Idle/Inactive measurements on E-UTRA cells in RRC_IDLE state with configuration through RRCRelease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57937D" w14:textId="77777777" w:rsidR="005979E7" w:rsidRPr="00F511A5" w:rsidRDefault="005979E7" w:rsidP="00F17634">
            <w:pPr>
              <w:pStyle w:val="TAC"/>
              <w:rPr>
                <w:lang w:eastAsia="en-US"/>
              </w:rPr>
            </w:pPr>
            <w:r w:rsidRPr="00F511A5">
              <w:rPr>
                <w:lang w:eastAsia="en-US"/>
              </w:rPr>
              <w:t>16.10.0</w:t>
            </w:r>
          </w:p>
        </w:tc>
      </w:tr>
      <w:tr w:rsidR="005979E7" w:rsidRPr="00F511A5" w14:paraId="2B66F04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E640480"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E0D633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A4F29A" w14:textId="77777777" w:rsidR="005979E7" w:rsidRPr="00F511A5" w:rsidRDefault="005979E7" w:rsidP="00F17634">
            <w:pPr>
              <w:pStyle w:val="TAC"/>
              <w:rPr>
                <w:lang w:eastAsia="en-US"/>
              </w:rPr>
            </w:pPr>
            <w:r w:rsidRPr="00F511A5">
              <w:rPr>
                <w:lang w:eastAsia="en-US"/>
              </w:rPr>
              <w:t>R5-217805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FBD6D0" w14:textId="77777777" w:rsidR="005979E7" w:rsidRPr="00F511A5" w:rsidRDefault="005979E7" w:rsidP="00F17634">
            <w:pPr>
              <w:pStyle w:val="TAC"/>
              <w:rPr>
                <w:lang w:eastAsia="en-US"/>
              </w:rPr>
            </w:pPr>
            <w:r w:rsidRPr="00F511A5">
              <w:rPr>
                <w:lang w:eastAsia="en-US"/>
              </w:rPr>
              <w:t>2558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6CAD6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43FE1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37867E4" w14:textId="77777777" w:rsidR="005979E7" w:rsidRPr="00F511A5" w:rsidRDefault="005979E7" w:rsidP="00F17634">
            <w:pPr>
              <w:pStyle w:val="TAL"/>
              <w:rPr>
                <w:lang w:eastAsia="en-US"/>
              </w:rPr>
            </w:pPr>
            <w:r w:rsidRPr="00F511A5">
              <w:rPr>
                <w:lang w:eastAsia="en-US"/>
              </w:rPr>
              <w:t>Correction to System Information Combination of SOR TCs 6.3.1.X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D3668FF" w14:textId="77777777" w:rsidR="005979E7" w:rsidRPr="00F511A5" w:rsidRDefault="005979E7" w:rsidP="00F17634">
            <w:pPr>
              <w:pStyle w:val="TAC"/>
              <w:rPr>
                <w:lang w:eastAsia="en-US"/>
              </w:rPr>
            </w:pPr>
            <w:r w:rsidRPr="00F511A5">
              <w:rPr>
                <w:lang w:eastAsia="en-US"/>
              </w:rPr>
              <w:t>16.10.0</w:t>
            </w:r>
          </w:p>
        </w:tc>
      </w:tr>
      <w:tr w:rsidR="005979E7" w:rsidRPr="00F511A5" w14:paraId="694DAD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71DA8F1"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7E6FFC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EED05B" w14:textId="77777777" w:rsidR="005979E7" w:rsidRPr="00F511A5" w:rsidRDefault="005979E7" w:rsidP="00F17634">
            <w:pPr>
              <w:pStyle w:val="TAC"/>
              <w:rPr>
                <w:lang w:eastAsia="en-US"/>
              </w:rPr>
            </w:pPr>
            <w:r w:rsidRPr="00F511A5">
              <w:rPr>
                <w:lang w:eastAsia="en-US"/>
              </w:rPr>
              <w:t>R5-217806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BBF7D7" w14:textId="77777777" w:rsidR="005979E7" w:rsidRPr="00F511A5" w:rsidRDefault="005979E7" w:rsidP="00F17634">
            <w:pPr>
              <w:pStyle w:val="TAC"/>
              <w:rPr>
                <w:lang w:eastAsia="en-US"/>
              </w:rPr>
            </w:pPr>
            <w:r w:rsidRPr="00F511A5">
              <w:rPr>
                <w:lang w:eastAsia="en-US"/>
              </w:rPr>
              <w:t>2595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1FE99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5040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BE02FD" w14:textId="77777777" w:rsidR="005979E7" w:rsidRPr="00F511A5" w:rsidRDefault="005979E7" w:rsidP="00F17634">
            <w:pPr>
              <w:pStyle w:val="TAL"/>
              <w:rPr>
                <w:lang w:eastAsia="en-US"/>
              </w:rPr>
            </w:pPr>
            <w:r w:rsidRPr="00F511A5">
              <w:rPr>
                <w:lang w:eastAsia="en-US"/>
              </w:rPr>
              <w:t>Correction to NR-DC testcase 7.1.1.11.1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8563AE" w14:textId="77777777" w:rsidR="005979E7" w:rsidRPr="00F511A5" w:rsidRDefault="005979E7" w:rsidP="00F17634">
            <w:pPr>
              <w:pStyle w:val="TAC"/>
              <w:rPr>
                <w:lang w:eastAsia="en-US"/>
              </w:rPr>
            </w:pPr>
            <w:r w:rsidRPr="00F511A5">
              <w:rPr>
                <w:lang w:eastAsia="en-US"/>
              </w:rPr>
              <w:t>16.10.0</w:t>
            </w:r>
          </w:p>
        </w:tc>
      </w:tr>
      <w:tr w:rsidR="005979E7" w:rsidRPr="00F511A5" w14:paraId="0435CF3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0316AC"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589A9C9"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D437409" w14:textId="77777777" w:rsidR="005979E7" w:rsidRPr="00F511A5" w:rsidRDefault="005979E7" w:rsidP="00F17634">
            <w:pPr>
              <w:pStyle w:val="TAC"/>
              <w:rPr>
                <w:lang w:eastAsia="en-US"/>
              </w:rPr>
            </w:pPr>
            <w:r w:rsidRPr="00F511A5">
              <w:rPr>
                <w:lang w:eastAsia="en-US"/>
              </w:rPr>
              <w:t>R5-217807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C76C50" w14:textId="77777777" w:rsidR="005979E7" w:rsidRPr="00F511A5" w:rsidRDefault="005979E7" w:rsidP="00F17634">
            <w:pPr>
              <w:pStyle w:val="TAC"/>
              <w:rPr>
                <w:lang w:eastAsia="en-US"/>
              </w:rPr>
            </w:pPr>
            <w:r w:rsidRPr="00F511A5">
              <w:rPr>
                <w:lang w:eastAsia="en-US"/>
              </w:rPr>
              <w:t>2633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931A6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686CA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1D4C50" w14:textId="77777777" w:rsidR="005979E7" w:rsidRPr="00F511A5" w:rsidRDefault="005979E7" w:rsidP="00F17634">
            <w:pPr>
              <w:pStyle w:val="TAL"/>
              <w:rPr>
                <w:lang w:eastAsia="en-US"/>
              </w:rPr>
            </w:pPr>
            <w:r w:rsidRPr="00F511A5">
              <w:rPr>
                <w:lang w:eastAsia="en-US"/>
              </w:rPr>
              <w:t>NE-DC specific enhancements test case pre-conditions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056663" w14:textId="77777777" w:rsidR="005979E7" w:rsidRPr="00F511A5" w:rsidRDefault="005979E7" w:rsidP="00F17634">
            <w:pPr>
              <w:pStyle w:val="TAC"/>
              <w:rPr>
                <w:lang w:eastAsia="en-US"/>
              </w:rPr>
            </w:pPr>
            <w:r w:rsidRPr="00F511A5">
              <w:rPr>
                <w:lang w:eastAsia="en-US"/>
              </w:rPr>
              <w:t>16.10.0</w:t>
            </w:r>
          </w:p>
        </w:tc>
      </w:tr>
      <w:tr w:rsidR="005979E7" w:rsidRPr="00F511A5" w14:paraId="0B3A77E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F5A3B8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A9A03F"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758FA9" w14:textId="77777777" w:rsidR="005979E7" w:rsidRPr="00F511A5" w:rsidRDefault="005979E7" w:rsidP="00F17634">
            <w:pPr>
              <w:pStyle w:val="TAC"/>
              <w:rPr>
                <w:lang w:eastAsia="en-US"/>
              </w:rPr>
            </w:pPr>
            <w:r w:rsidRPr="00F511A5">
              <w:rPr>
                <w:lang w:eastAsia="en-US"/>
              </w:rPr>
              <w:t>R5-217808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15537D" w14:textId="77777777" w:rsidR="005979E7" w:rsidRPr="00F511A5" w:rsidRDefault="005979E7" w:rsidP="00F17634">
            <w:pPr>
              <w:pStyle w:val="TAC"/>
              <w:rPr>
                <w:lang w:eastAsia="en-US"/>
              </w:rPr>
            </w:pPr>
            <w:r w:rsidRPr="00F511A5">
              <w:rPr>
                <w:lang w:eastAsia="en-US"/>
              </w:rPr>
              <w:t>2634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30971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20F5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66715B" w14:textId="77777777" w:rsidR="005979E7" w:rsidRPr="00F511A5" w:rsidRDefault="005979E7" w:rsidP="00F17634">
            <w:pPr>
              <w:pStyle w:val="TAL"/>
              <w:rPr>
                <w:lang w:eastAsia="en-US"/>
              </w:rPr>
            </w:pPr>
            <w:r w:rsidRPr="00F511A5">
              <w:rPr>
                <w:lang w:eastAsia="en-US"/>
              </w:rPr>
              <w:t>NE-DC specific enhancements PDCP test case pre-conditions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178446" w14:textId="77777777" w:rsidR="005979E7" w:rsidRPr="00F511A5" w:rsidRDefault="005979E7" w:rsidP="00F17634">
            <w:pPr>
              <w:pStyle w:val="TAC"/>
              <w:rPr>
                <w:lang w:eastAsia="en-US"/>
              </w:rPr>
            </w:pPr>
            <w:r w:rsidRPr="00F511A5">
              <w:rPr>
                <w:lang w:eastAsia="en-US"/>
              </w:rPr>
              <w:t>16.10.0</w:t>
            </w:r>
          </w:p>
        </w:tc>
      </w:tr>
      <w:tr w:rsidR="005979E7" w:rsidRPr="00F511A5" w14:paraId="361BF8A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D179ABC"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D97FDC1"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EEBEAF" w14:textId="77777777" w:rsidR="005979E7" w:rsidRPr="00F511A5" w:rsidRDefault="005979E7" w:rsidP="00F17634">
            <w:pPr>
              <w:pStyle w:val="TAC"/>
              <w:rPr>
                <w:lang w:eastAsia="en-US"/>
              </w:rPr>
            </w:pPr>
            <w:r w:rsidRPr="00F511A5">
              <w:rPr>
                <w:lang w:eastAsia="en-US"/>
              </w:rPr>
              <w:t>R5-217809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163D3B" w14:textId="77777777" w:rsidR="005979E7" w:rsidRPr="00F511A5" w:rsidRDefault="005979E7" w:rsidP="00F17634">
            <w:pPr>
              <w:pStyle w:val="TAC"/>
              <w:rPr>
                <w:lang w:eastAsia="en-US"/>
              </w:rPr>
            </w:pPr>
            <w:r w:rsidRPr="00F511A5">
              <w:rPr>
                <w:lang w:eastAsia="en-US"/>
              </w:rPr>
              <w:t>2519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37CB7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845A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98B57C" w14:textId="77777777" w:rsidR="005979E7" w:rsidRPr="00F511A5" w:rsidRDefault="005979E7" w:rsidP="00F17634">
            <w:pPr>
              <w:pStyle w:val="TAL"/>
              <w:rPr>
                <w:lang w:eastAsia="en-US"/>
              </w:rPr>
            </w:pPr>
            <w:r w:rsidRPr="00F511A5">
              <w:rPr>
                <w:lang w:eastAsia="en-US"/>
              </w:rPr>
              <w:t>Correction to SDAP TC 7.1.4.1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7726E5" w14:textId="77777777" w:rsidR="005979E7" w:rsidRPr="00F511A5" w:rsidRDefault="005979E7" w:rsidP="00F17634">
            <w:pPr>
              <w:pStyle w:val="TAC"/>
              <w:rPr>
                <w:lang w:eastAsia="en-US"/>
              </w:rPr>
            </w:pPr>
            <w:r w:rsidRPr="00F511A5">
              <w:rPr>
                <w:lang w:eastAsia="en-US"/>
              </w:rPr>
              <w:t>16.10.0</w:t>
            </w:r>
          </w:p>
        </w:tc>
      </w:tr>
      <w:tr w:rsidR="005979E7" w:rsidRPr="00F511A5" w14:paraId="43B0AF3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A1F1A39"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63DEAB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61C7BE" w14:textId="77777777" w:rsidR="005979E7" w:rsidRPr="00F511A5" w:rsidRDefault="005979E7" w:rsidP="00F17634">
            <w:pPr>
              <w:pStyle w:val="TAC"/>
              <w:rPr>
                <w:lang w:eastAsia="en-US"/>
              </w:rPr>
            </w:pPr>
            <w:r w:rsidRPr="00F511A5">
              <w:rPr>
                <w:lang w:eastAsia="en-US"/>
              </w:rPr>
              <w:t>R5-217810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38A162" w14:textId="77777777" w:rsidR="005979E7" w:rsidRPr="00F511A5" w:rsidRDefault="005979E7" w:rsidP="00F17634">
            <w:pPr>
              <w:pStyle w:val="TAC"/>
              <w:rPr>
                <w:lang w:eastAsia="en-US"/>
              </w:rPr>
            </w:pPr>
            <w:r w:rsidRPr="00F511A5">
              <w:rPr>
                <w:lang w:eastAsia="en-US"/>
              </w:rPr>
              <w:t>2517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9412E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A519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C6B272" w14:textId="77777777" w:rsidR="005979E7" w:rsidRPr="00F511A5" w:rsidRDefault="005979E7" w:rsidP="00F17634">
            <w:pPr>
              <w:pStyle w:val="TAL"/>
              <w:rPr>
                <w:lang w:eastAsia="en-US"/>
              </w:rPr>
            </w:pPr>
            <w:r w:rsidRPr="00F511A5">
              <w:rPr>
                <w:lang w:eastAsia="en-US"/>
              </w:rPr>
              <w:t>Addition of NR5G RRC TC 8.1.1.3.7b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B8A578" w14:textId="77777777" w:rsidR="005979E7" w:rsidRPr="00F511A5" w:rsidRDefault="005979E7" w:rsidP="00F17634">
            <w:pPr>
              <w:pStyle w:val="TAC"/>
              <w:rPr>
                <w:lang w:eastAsia="en-US"/>
              </w:rPr>
            </w:pPr>
            <w:r w:rsidRPr="00F511A5">
              <w:rPr>
                <w:lang w:eastAsia="en-US"/>
              </w:rPr>
              <w:t>16.10.0</w:t>
            </w:r>
          </w:p>
        </w:tc>
      </w:tr>
      <w:tr w:rsidR="005979E7" w:rsidRPr="00F511A5" w14:paraId="5134258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C3E4A1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CAD12EC"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BBB4FD" w14:textId="77777777" w:rsidR="005979E7" w:rsidRPr="00F511A5" w:rsidRDefault="005979E7" w:rsidP="00F17634">
            <w:pPr>
              <w:pStyle w:val="TAC"/>
              <w:rPr>
                <w:lang w:eastAsia="en-US"/>
              </w:rPr>
            </w:pPr>
            <w:r w:rsidRPr="00F511A5">
              <w:rPr>
                <w:lang w:eastAsia="en-US"/>
              </w:rPr>
              <w:t>R5-217811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1B0BCC" w14:textId="77777777" w:rsidR="005979E7" w:rsidRPr="00F511A5" w:rsidRDefault="005979E7" w:rsidP="00F17634">
            <w:pPr>
              <w:pStyle w:val="TAC"/>
              <w:rPr>
                <w:lang w:eastAsia="en-US"/>
              </w:rPr>
            </w:pPr>
            <w:r w:rsidRPr="00F511A5">
              <w:rPr>
                <w:lang w:eastAsia="en-US"/>
              </w:rPr>
              <w:t>2507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A092A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27396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D226B9" w14:textId="77777777" w:rsidR="005979E7" w:rsidRPr="00F511A5" w:rsidRDefault="005979E7" w:rsidP="00F17634">
            <w:pPr>
              <w:pStyle w:val="TAL"/>
              <w:rPr>
                <w:lang w:eastAsia="en-US"/>
              </w:rPr>
            </w:pPr>
            <w:r w:rsidRPr="00F511A5">
              <w:rPr>
                <w:lang w:eastAsia="en-US"/>
              </w:rPr>
              <w:t>Addition of new test case 8.2.1.1.2 for UE capability transfer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2435E3" w14:textId="77777777" w:rsidR="005979E7" w:rsidRPr="00F511A5" w:rsidRDefault="005979E7" w:rsidP="00F17634">
            <w:pPr>
              <w:pStyle w:val="TAC"/>
              <w:rPr>
                <w:lang w:eastAsia="en-US"/>
              </w:rPr>
            </w:pPr>
            <w:r w:rsidRPr="00F511A5">
              <w:rPr>
                <w:lang w:eastAsia="en-US"/>
              </w:rPr>
              <w:t>16.10.0</w:t>
            </w:r>
          </w:p>
        </w:tc>
      </w:tr>
      <w:tr w:rsidR="005979E7" w:rsidRPr="00F511A5" w14:paraId="1B91896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905A4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4E40C0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BAEC8F4" w14:textId="77777777" w:rsidR="005979E7" w:rsidRPr="00F511A5" w:rsidRDefault="005979E7" w:rsidP="00F17634">
            <w:pPr>
              <w:pStyle w:val="TAC"/>
              <w:rPr>
                <w:lang w:eastAsia="en-US"/>
              </w:rPr>
            </w:pPr>
            <w:r w:rsidRPr="00F511A5">
              <w:rPr>
                <w:lang w:eastAsia="en-US"/>
              </w:rPr>
              <w:t>R5-217812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601300" w14:textId="77777777" w:rsidR="005979E7" w:rsidRPr="00F511A5" w:rsidRDefault="005979E7" w:rsidP="00F17634">
            <w:pPr>
              <w:pStyle w:val="TAC"/>
              <w:rPr>
                <w:lang w:eastAsia="en-US"/>
              </w:rPr>
            </w:pPr>
            <w:r w:rsidRPr="00F511A5">
              <w:rPr>
                <w:lang w:eastAsia="en-US"/>
              </w:rPr>
              <w:t>2594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C5E97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99C3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F7C14C" w14:textId="77777777" w:rsidR="005979E7" w:rsidRPr="00F511A5" w:rsidRDefault="005979E7" w:rsidP="00F17634">
            <w:pPr>
              <w:pStyle w:val="TAL"/>
              <w:rPr>
                <w:lang w:eastAsia="en-US"/>
              </w:rPr>
            </w:pPr>
            <w:r w:rsidRPr="00F511A5">
              <w:rPr>
                <w:lang w:eastAsia="en-US"/>
              </w:rPr>
              <w:t>Correction to NR test Case 8.1.2.1.1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BF2F97" w14:textId="77777777" w:rsidR="005979E7" w:rsidRPr="00F511A5" w:rsidRDefault="005979E7" w:rsidP="00F17634">
            <w:pPr>
              <w:pStyle w:val="TAC"/>
              <w:rPr>
                <w:lang w:eastAsia="en-US"/>
              </w:rPr>
            </w:pPr>
            <w:r w:rsidRPr="00F511A5">
              <w:rPr>
                <w:lang w:eastAsia="en-US"/>
              </w:rPr>
              <w:t>16.10.0</w:t>
            </w:r>
          </w:p>
        </w:tc>
      </w:tr>
      <w:tr w:rsidR="005979E7" w:rsidRPr="00F511A5" w14:paraId="2315AC6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951DEB5"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D9A3D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703484" w14:textId="77777777" w:rsidR="005979E7" w:rsidRPr="00F511A5" w:rsidRDefault="005979E7" w:rsidP="00F17634">
            <w:pPr>
              <w:pStyle w:val="TAC"/>
              <w:rPr>
                <w:lang w:eastAsia="en-US"/>
              </w:rPr>
            </w:pPr>
            <w:r w:rsidRPr="00F511A5">
              <w:rPr>
                <w:lang w:eastAsia="en-US"/>
              </w:rPr>
              <w:t>R5-217813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9BA6FB" w14:textId="77777777" w:rsidR="005979E7" w:rsidRPr="00F511A5" w:rsidRDefault="005979E7" w:rsidP="00F17634">
            <w:pPr>
              <w:pStyle w:val="TAC"/>
              <w:rPr>
                <w:lang w:eastAsia="en-US"/>
              </w:rPr>
            </w:pPr>
            <w:r w:rsidRPr="00F511A5">
              <w:rPr>
                <w:lang w:eastAsia="en-US"/>
              </w:rPr>
              <w:t>2508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61F5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0B75A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ACEE0C" w14:textId="77777777" w:rsidR="005979E7" w:rsidRPr="00F511A5" w:rsidRDefault="005979E7" w:rsidP="00F17634">
            <w:pPr>
              <w:pStyle w:val="TAL"/>
              <w:rPr>
                <w:lang w:eastAsia="en-US"/>
              </w:rPr>
            </w:pPr>
            <w:r w:rsidRPr="00F511A5">
              <w:rPr>
                <w:lang w:eastAsia="en-US"/>
              </w:rPr>
              <w:t>Addition of new test case 8.2.2.4.3 for SCG DRB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34F130" w14:textId="77777777" w:rsidR="005979E7" w:rsidRPr="00F511A5" w:rsidRDefault="005979E7" w:rsidP="00F17634">
            <w:pPr>
              <w:pStyle w:val="TAC"/>
              <w:rPr>
                <w:lang w:eastAsia="en-US"/>
              </w:rPr>
            </w:pPr>
            <w:r w:rsidRPr="00F511A5">
              <w:rPr>
                <w:lang w:eastAsia="en-US"/>
              </w:rPr>
              <w:t>16.10.0</w:t>
            </w:r>
          </w:p>
        </w:tc>
      </w:tr>
      <w:tr w:rsidR="005979E7" w:rsidRPr="00F511A5" w14:paraId="5F56B33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184EAAE"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32BCC3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45F388" w14:textId="77777777" w:rsidR="005979E7" w:rsidRPr="00F511A5" w:rsidRDefault="005979E7" w:rsidP="00F17634">
            <w:pPr>
              <w:pStyle w:val="TAC"/>
              <w:rPr>
                <w:lang w:eastAsia="en-US"/>
              </w:rPr>
            </w:pPr>
            <w:r w:rsidRPr="00F511A5">
              <w:rPr>
                <w:lang w:eastAsia="en-US"/>
              </w:rPr>
              <w:t>R5-217814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9C7FEC" w14:textId="77777777" w:rsidR="005979E7" w:rsidRPr="00F511A5" w:rsidRDefault="005979E7" w:rsidP="00F17634">
            <w:pPr>
              <w:pStyle w:val="TAC"/>
              <w:rPr>
                <w:lang w:eastAsia="en-US"/>
              </w:rPr>
            </w:pPr>
            <w:r w:rsidRPr="00F511A5">
              <w:rPr>
                <w:lang w:eastAsia="en-US"/>
              </w:rPr>
              <w:t>2509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E4609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5980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AC488B" w14:textId="77777777" w:rsidR="005979E7" w:rsidRPr="00F511A5" w:rsidRDefault="005979E7" w:rsidP="00F17634">
            <w:pPr>
              <w:pStyle w:val="TAL"/>
              <w:rPr>
                <w:lang w:eastAsia="en-US"/>
              </w:rPr>
            </w:pPr>
            <w:r w:rsidRPr="00F511A5">
              <w:rPr>
                <w:lang w:eastAsia="en-US"/>
              </w:rPr>
              <w:t>Addition of new test case 8.2.2.5.3 for  Split DRB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67E8B1" w14:textId="77777777" w:rsidR="005979E7" w:rsidRPr="00F511A5" w:rsidRDefault="005979E7" w:rsidP="00F17634">
            <w:pPr>
              <w:pStyle w:val="TAC"/>
              <w:rPr>
                <w:lang w:eastAsia="en-US"/>
              </w:rPr>
            </w:pPr>
            <w:r w:rsidRPr="00F511A5">
              <w:rPr>
                <w:lang w:eastAsia="en-US"/>
              </w:rPr>
              <w:t>16.10.0</w:t>
            </w:r>
          </w:p>
        </w:tc>
      </w:tr>
      <w:tr w:rsidR="005979E7" w:rsidRPr="00F511A5" w14:paraId="42E204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26AB9D"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925CF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050251" w14:textId="77777777" w:rsidR="005979E7" w:rsidRPr="00F511A5" w:rsidRDefault="005979E7" w:rsidP="00F17634">
            <w:pPr>
              <w:pStyle w:val="TAC"/>
              <w:rPr>
                <w:lang w:eastAsia="en-US"/>
              </w:rPr>
            </w:pPr>
            <w:r w:rsidRPr="00F511A5">
              <w:rPr>
                <w:lang w:eastAsia="en-US"/>
              </w:rPr>
              <w:t>R5-217815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3692B4" w14:textId="77777777" w:rsidR="005979E7" w:rsidRPr="00F511A5" w:rsidRDefault="005979E7" w:rsidP="00F17634">
            <w:pPr>
              <w:pStyle w:val="TAC"/>
              <w:rPr>
                <w:lang w:eastAsia="en-US"/>
              </w:rPr>
            </w:pPr>
            <w:r w:rsidRPr="00F511A5">
              <w:rPr>
                <w:lang w:eastAsia="en-US"/>
              </w:rPr>
              <w:t>2559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A6BC7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99CAA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FF0CFB" w14:textId="77777777" w:rsidR="005979E7" w:rsidRPr="00F511A5" w:rsidRDefault="005979E7" w:rsidP="00F17634">
            <w:pPr>
              <w:pStyle w:val="TAL"/>
              <w:rPr>
                <w:lang w:eastAsia="en-US"/>
              </w:rPr>
            </w:pPr>
            <w:r w:rsidRPr="00F511A5">
              <w:rPr>
                <w:lang w:eastAsia="en-US"/>
              </w:rPr>
              <w:t>Correction to NR TC 8.1.5.8.1_Latency check</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A1BD24" w14:textId="77777777" w:rsidR="005979E7" w:rsidRPr="00F511A5" w:rsidRDefault="005979E7" w:rsidP="00F17634">
            <w:pPr>
              <w:pStyle w:val="TAC"/>
              <w:rPr>
                <w:lang w:eastAsia="en-US"/>
              </w:rPr>
            </w:pPr>
            <w:r w:rsidRPr="00F511A5">
              <w:rPr>
                <w:lang w:eastAsia="en-US"/>
              </w:rPr>
              <w:t>16.10.0</w:t>
            </w:r>
          </w:p>
        </w:tc>
      </w:tr>
      <w:tr w:rsidR="005979E7" w:rsidRPr="00F511A5" w14:paraId="585004A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D7E28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198F83"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A358DA" w14:textId="77777777" w:rsidR="005979E7" w:rsidRPr="00F511A5" w:rsidRDefault="005979E7" w:rsidP="00F17634">
            <w:pPr>
              <w:pStyle w:val="TAC"/>
              <w:rPr>
                <w:lang w:eastAsia="en-US"/>
              </w:rPr>
            </w:pPr>
            <w:r w:rsidRPr="00F511A5">
              <w:rPr>
                <w:lang w:eastAsia="en-US"/>
              </w:rPr>
              <w:t>R5-217816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9468E2" w14:textId="77777777" w:rsidR="005979E7" w:rsidRPr="00F511A5" w:rsidRDefault="005979E7" w:rsidP="00F17634">
            <w:pPr>
              <w:pStyle w:val="TAC"/>
              <w:rPr>
                <w:lang w:eastAsia="en-US"/>
              </w:rPr>
            </w:pPr>
            <w:r w:rsidRPr="00F511A5">
              <w:rPr>
                <w:lang w:eastAsia="en-US"/>
              </w:rPr>
              <w:t>2560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8856B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74195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FD6E3B" w14:textId="77777777" w:rsidR="005979E7" w:rsidRPr="00F511A5" w:rsidRDefault="005979E7" w:rsidP="00F17634">
            <w:pPr>
              <w:pStyle w:val="TAL"/>
              <w:rPr>
                <w:lang w:eastAsia="en-US"/>
              </w:rPr>
            </w:pPr>
            <w:r w:rsidRPr="00F511A5">
              <w:rPr>
                <w:lang w:eastAsia="en-US"/>
              </w:rPr>
              <w:t>Correction to NR TC 9.1.5.1.8-Serving network not authorized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7AB3CA" w14:textId="77777777" w:rsidR="005979E7" w:rsidRPr="00F511A5" w:rsidRDefault="005979E7" w:rsidP="00F17634">
            <w:pPr>
              <w:pStyle w:val="TAC"/>
              <w:rPr>
                <w:lang w:eastAsia="en-US"/>
              </w:rPr>
            </w:pPr>
            <w:r w:rsidRPr="00F511A5">
              <w:rPr>
                <w:lang w:eastAsia="en-US"/>
              </w:rPr>
              <w:t>16.10.0</w:t>
            </w:r>
          </w:p>
        </w:tc>
      </w:tr>
      <w:tr w:rsidR="005979E7" w:rsidRPr="00F511A5" w14:paraId="2380018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0CF645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F48559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0927E1" w14:textId="77777777" w:rsidR="005979E7" w:rsidRPr="00F511A5" w:rsidRDefault="005979E7" w:rsidP="00F17634">
            <w:pPr>
              <w:pStyle w:val="TAC"/>
              <w:rPr>
                <w:lang w:eastAsia="en-US"/>
              </w:rPr>
            </w:pPr>
            <w:r w:rsidRPr="00F511A5">
              <w:rPr>
                <w:lang w:eastAsia="en-US"/>
              </w:rPr>
              <w:t>R5-217817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4B8CED" w14:textId="77777777" w:rsidR="005979E7" w:rsidRPr="00F511A5" w:rsidRDefault="005979E7" w:rsidP="00F17634">
            <w:pPr>
              <w:pStyle w:val="TAC"/>
              <w:rPr>
                <w:lang w:eastAsia="en-US"/>
              </w:rPr>
            </w:pPr>
            <w:r w:rsidRPr="00F511A5">
              <w:rPr>
                <w:lang w:eastAsia="en-US"/>
              </w:rPr>
              <w:t>2654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6A1DB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01CE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604988" w14:textId="77777777" w:rsidR="005979E7" w:rsidRPr="00F511A5" w:rsidRDefault="005979E7" w:rsidP="00F17634">
            <w:pPr>
              <w:pStyle w:val="TAL"/>
              <w:rPr>
                <w:lang w:eastAsia="en-US"/>
              </w:rPr>
            </w:pPr>
            <w:r w:rsidRPr="00F511A5">
              <w:rPr>
                <w:lang w:eastAsia="en-US"/>
              </w:rPr>
              <w:t>Correction to PDU session authentication and authorization Test Case 10.1.2.2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6F1C0D9" w14:textId="77777777" w:rsidR="005979E7" w:rsidRPr="00F511A5" w:rsidRDefault="005979E7" w:rsidP="00F17634">
            <w:pPr>
              <w:pStyle w:val="TAC"/>
              <w:rPr>
                <w:lang w:eastAsia="en-US"/>
              </w:rPr>
            </w:pPr>
            <w:r w:rsidRPr="00F511A5">
              <w:rPr>
                <w:lang w:eastAsia="en-US"/>
              </w:rPr>
              <w:t>16.10.0</w:t>
            </w:r>
          </w:p>
        </w:tc>
      </w:tr>
      <w:tr w:rsidR="005979E7" w:rsidRPr="00F511A5" w14:paraId="13D7F37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C7507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966B673"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725615" w14:textId="77777777" w:rsidR="005979E7" w:rsidRPr="00F511A5" w:rsidRDefault="005979E7" w:rsidP="00F17634">
            <w:pPr>
              <w:pStyle w:val="TAC"/>
              <w:rPr>
                <w:lang w:eastAsia="en-US"/>
              </w:rPr>
            </w:pPr>
            <w:r w:rsidRPr="00F511A5">
              <w:rPr>
                <w:lang w:eastAsia="en-US"/>
              </w:rPr>
              <w:t>R5-217818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5D5631" w14:textId="77777777" w:rsidR="005979E7" w:rsidRPr="00F511A5" w:rsidRDefault="005979E7" w:rsidP="00F17634">
            <w:pPr>
              <w:pStyle w:val="TAC"/>
              <w:rPr>
                <w:lang w:eastAsia="en-US"/>
              </w:rPr>
            </w:pPr>
            <w:r w:rsidRPr="00F511A5">
              <w:rPr>
                <w:lang w:eastAsia="en-US"/>
              </w:rPr>
              <w:t>2655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C08BA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BAC7E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92FBC0" w14:textId="77777777" w:rsidR="005979E7" w:rsidRPr="00F511A5" w:rsidRDefault="005979E7" w:rsidP="00F17634">
            <w:pPr>
              <w:pStyle w:val="TAL"/>
              <w:rPr>
                <w:lang w:eastAsia="en-US"/>
              </w:rPr>
            </w:pPr>
            <w:r w:rsidRPr="00F511A5">
              <w:rPr>
                <w:lang w:eastAsia="en-US"/>
              </w:rPr>
              <w:t>Correction to PDU session authentication and authorization Test Case 10.1.4.1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D0B5B6" w14:textId="77777777" w:rsidR="005979E7" w:rsidRPr="00F511A5" w:rsidRDefault="005979E7" w:rsidP="00F17634">
            <w:pPr>
              <w:pStyle w:val="TAC"/>
              <w:rPr>
                <w:lang w:eastAsia="en-US"/>
              </w:rPr>
            </w:pPr>
            <w:r w:rsidRPr="00F511A5">
              <w:rPr>
                <w:lang w:eastAsia="en-US"/>
              </w:rPr>
              <w:t>16.10.0</w:t>
            </w:r>
          </w:p>
        </w:tc>
      </w:tr>
      <w:tr w:rsidR="005979E7" w:rsidRPr="00F511A5" w14:paraId="21B39C7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EA3E8BB"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24393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B46A77" w14:textId="77777777" w:rsidR="005979E7" w:rsidRPr="00F511A5" w:rsidRDefault="005979E7" w:rsidP="00F17634">
            <w:pPr>
              <w:pStyle w:val="TAC"/>
              <w:rPr>
                <w:lang w:eastAsia="en-US"/>
              </w:rPr>
            </w:pPr>
            <w:r w:rsidRPr="00F511A5">
              <w:rPr>
                <w:lang w:eastAsia="en-US"/>
              </w:rPr>
              <w:t>R5-217820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6555DC" w14:textId="77777777" w:rsidR="005979E7" w:rsidRPr="00F511A5" w:rsidRDefault="005979E7" w:rsidP="00F17634">
            <w:pPr>
              <w:pStyle w:val="TAC"/>
              <w:rPr>
                <w:lang w:eastAsia="en-US"/>
              </w:rPr>
            </w:pPr>
            <w:r w:rsidRPr="00F511A5">
              <w:rPr>
                <w:lang w:eastAsia="en-US"/>
              </w:rPr>
              <w:t>2564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B9BB1D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03361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3DE84B" w14:textId="77777777" w:rsidR="005979E7" w:rsidRPr="00F511A5" w:rsidRDefault="005979E7" w:rsidP="00F17634">
            <w:pPr>
              <w:pStyle w:val="TAL"/>
              <w:rPr>
                <w:lang w:eastAsia="en-US"/>
              </w:rPr>
            </w:pPr>
            <w:r w:rsidRPr="00F511A5">
              <w:rPr>
                <w:lang w:eastAsia="en-US"/>
              </w:rPr>
              <w:t>Correction to NR TC 11.4.5-Handling of 5GS forbidden tracking areas for roaming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054EF9" w14:textId="77777777" w:rsidR="005979E7" w:rsidRPr="00F511A5" w:rsidRDefault="005979E7" w:rsidP="00F17634">
            <w:pPr>
              <w:pStyle w:val="TAC"/>
              <w:rPr>
                <w:lang w:eastAsia="en-US"/>
              </w:rPr>
            </w:pPr>
            <w:r w:rsidRPr="00F511A5">
              <w:rPr>
                <w:lang w:eastAsia="en-US"/>
              </w:rPr>
              <w:t>16.10.0</w:t>
            </w:r>
          </w:p>
        </w:tc>
      </w:tr>
      <w:tr w:rsidR="005979E7" w:rsidRPr="00F511A5" w14:paraId="7BA12F0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8684BC"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D9ECB4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EA5338" w14:textId="77777777" w:rsidR="005979E7" w:rsidRPr="00F511A5" w:rsidRDefault="005979E7" w:rsidP="00F17634">
            <w:pPr>
              <w:pStyle w:val="TAC"/>
              <w:rPr>
                <w:lang w:eastAsia="en-US"/>
              </w:rPr>
            </w:pPr>
            <w:r w:rsidRPr="00F511A5">
              <w:rPr>
                <w:lang w:eastAsia="en-US"/>
              </w:rPr>
              <w:t>R5-217821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875AB1" w14:textId="77777777" w:rsidR="005979E7" w:rsidRPr="00F511A5" w:rsidRDefault="005979E7" w:rsidP="00F17634">
            <w:pPr>
              <w:pStyle w:val="TAC"/>
              <w:rPr>
                <w:lang w:eastAsia="en-US"/>
              </w:rPr>
            </w:pPr>
            <w:r w:rsidRPr="00F511A5">
              <w:rPr>
                <w:lang w:eastAsia="en-US"/>
              </w:rPr>
              <w:t>2591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2AF1FD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65C93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E5D0E0" w14:textId="77777777" w:rsidR="005979E7" w:rsidRPr="00F511A5" w:rsidRDefault="005979E7" w:rsidP="00F17634">
            <w:pPr>
              <w:pStyle w:val="TAL"/>
              <w:rPr>
                <w:lang w:eastAsia="en-US"/>
              </w:rPr>
            </w:pPr>
            <w:r w:rsidRPr="00F511A5">
              <w:rPr>
                <w:lang w:eastAsia="en-US"/>
              </w:rPr>
              <w:t>Correction to NR5GC testcase 11.4.3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8ADF31" w14:textId="77777777" w:rsidR="005979E7" w:rsidRPr="00F511A5" w:rsidRDefault="005979E7" w:rsidP="00F17634">
            <w:pPr>
              <w:pStyle w:val="TAC"/>
              <w:rPr>
                <w:lang w:eastAsia="en-US"/>
              </w:rPr>
            </w:pPr>
            <w:r w:rsidRPr="00F511A5">
              <w:rPr>
                <w:lang w:eastAsia="en-US"/>
              </w:rPr>
              <w:t>16.10.0</w:t>
            </w:r>
          </w:p>
        </w:tc>
      </w:tr>
      <w:tr w:rsidR="005979E7" w:rsidRPr="00F511A5" w14:paraId="4C592F0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195C9F3"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A71684A"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BA9FD9" w14:textId="77777777" w:rsidR="005979E7" w:rsidRPr="00F511A5" w:rsidRDefault="005979E7" w:rsidP="00F17634">
            <w:pPr>
              <w:pStyle w:val="TAC"/>
              <w:rPr>
                <w:lang w:eastAsia="en-US"/>
              </w:rPr>
            </w:pPr>
            <w:r w:rsidRPr="00F511A5">
              <w:rPr>
                <w:lang w:eastAsia="en-US"/>
              </w:rPr>
              <w:t>R5-217823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930DD1" w14:textId="77777777" w:rsidR="005979E7" w:rsidRPr="00F511A5" w:rsidRDefault="005979E7" w:rsidP="00F17634">
            <w:pPr>
              <w:pStyle w:val="TAC"/>
              <w:rPr>
                <w:lang w:eastAsia="en-US"/>
              </w:rPr>
            </w:pPr>
            <w:r w:rsidRPr="00F511A5">
              <w:rPr>
                <w:lang w:eastAsia="en-US"/>
              </w:rPr>
              <w:t>2593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85D76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A65B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203E3B" w14:textId="77777777" w:rsidR="005979E7" w:rsidRPr="00F511A5" w:rsidRDefault="005979E7" w:rsidP="00F17634">
            <w:pPr>
              <w:pStyle w:val="TAL"/>
              <w:rPr>
                <w:lang w:eastAsia="en-US"/>
              </w:rPr>
            </w:pPr>
            <w:r w:rsidRPr="00F511A5">
              <w:rPr>
                <w:lang w:eastAsia="en-US"/>
              </w:rPr>
              <w:t>Correction to NR5GC testcase 11.4.9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000F55" w14:textId="77777777" w:rsidR="005979E7" w:rsidRPr="00F511A5" w:rsidRDefault="005979E7" w:rsidP="00F17634">
            <w:pPr>
              <w:pStyle w:val="TAC"/>
              <w:rPr>
                <w:lang w:eastAsia="en-US"/>
              </w:rPr>
            </w:pPr>
            <w:r w:rsidRPr="00F511A5">
              <w:rPr>
                <w:lang w:eastAsia="en-US"/>
              </w:rPr>
              <w:t>16.10.0</w:t>
            </w:r>
          </w:p>
        </w:tc>
      </w:tr>
      <w:tr w:rsidR="005979E7" w:rsidRPr="00F511A5" w14:paraId="18A6FA9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46E2930"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12EE3C3"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E49B10" w14:textId="77777777" w:rsidR="005979E7" w:rsidRPr="00F511A5" w:rsidRDefault="005979E7" w:rsidP="00F17634">
            <w:pPr>
              <w:pStyle w:val="TAC"/>
              <w:rPr>
                <w:lang w:eastAsia="en-US"/>
              </w:rPr>
            </w:pPr>
            <w:r w:rsidRPr="00F511A5">
              <w:rPr>
                <w:lang w:eastAsia="en-US"/>
              </w:rPr>
              <w:t>R5-217824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1D8BE2" w14:textId="77777777" w:rsidR="005979E7" w:rsidRPr="00F511A5" w:rsidRDefault="005979E7" w:rsidP="00F17634">
            <w:pPr>
              <w:pStyle w:val="TAC"/>
              <w:rPr>
                <w:lang w:eastAsia="en-US"/>
              </w:rPr>
            </w:pPr>
            <w:r w:rsidRPr="00F511A5">
              <w:rPr>
                <w:lang w:eastAsia="en-US"/>
              </w:rPr>
              <w:t>2657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8C132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C68B0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D0FC5C" w14:textId="77777777" w:rsidR="005979E7" w:rsidRPr="00F511A5" w:rsidRDefault="005979E7" w:rsidP="00F17634">
            <w:pPr>
              <w:pStyle w:val="TAL"/>
              <w:rPr>
                <w:lang w:eastAsia="en-US"/>
              </w:rPr>
            </w:pPr>
            <w:r w:rsidRPr="00F511A5">
              <w:rPr>
                <w:lang w:eastAsia="en-US"/>
              </w:rPr>
              <w:t>New Test Case 11.6.2 Data Off / MO Video Call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E6E4DAE" w14:textId="77777777" w:rsidR="005979E7" w:rsidRPr="00F511A5" w:rsidRDefault="005979E7" w:rsidP="00F17634">
            <w:pPr>
              <w:pStyle w:val="TAC"/>
              <w:rPr>
                <w:lang w:eastAsia="en-US"/>
              </w:rPr>
            </w:pPr>
            <w:r w:rsidRPr="00F511A5">
              <w:rPr>
                <w:lang w:eastAsia="en-US"/>
              </w:rPr>
              <w:t>16.10.0</w:t>
            </w:r>
          </w:p>
        </w:tc>
      </w:tr>
      <w:tr w:rsidR="005979E7" w:rsidRPr="00F511A5" w14:paraId="47D8876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E7EF0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4C9FBF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D5234D" w14:textId="77777777" w:rsidR="005979E7" w:rsidRPr="00F511A5" w:rsidRDefault="005979E7" w:rsidP="00F17634">
            <w:pPr>
              <w:pStyle w:val="TAC"/>
              <w:rPr>
                <w:lang w:eastAsia="en-US"/>
              </w:rPr>
            </w:pPr>
            <w:r w:rsidRPr="00F511A5">
              <w:rPr>
                <w:lang w:eastAsia="en-US"/>
              </w:rPr>
              <w:t>R5-217825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B82D9F" w14:textId="77777777" w:rsidR="005979E7" w:rsidRPr="00F511A5" w:rsidRDefault="005979E7" w:rsidP="00F17634">
            <w:pPr>
              <w:pStyle w:val="TAC"/>
              <w:rPr>
                <w:lang w:eastAsia="en-US"/>
              </w:rPr>
            </w:pPr>
            <w:r w:rsidRPr="00F511A5">
              <w:rPr>
                <w:lang w:eastAsia="en-US"/>
              </w:rPr>
              <w:t>2658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BAEE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66FC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FAFBA2" w14:textId="77777777" w:rsidR="005979E7" w:rsidRPr="00F511A5" w:rsidRDefault="005979E7" w:rsidP="00F17634">
            <w:pPr>
              <w:pStyle w:val="TAL"/>
              <w:rPr>
                <w:lang w:eastAsia="en-US"/>
              </w:rPr>
            </w:pPr>
            <w:r w:rsidRPr="00F511A5">
              <w:rPr>
                <w:lang w:eastAsia="en-US"/>
              </w:rPr>
              <w:t>New Test Case 11.6.1 Data Off / MO Voice Call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094644C" w14:textId="77777777" w:rsidR="005979E7" w:rsidRPr="00F511A5" w:rsidRDefault="005979E7" w:rsidP="00F17634">
            <w:pPr>
              <w:pStyle w:val="TAC"/>
              <w:rPr>
                <w:lang w:eastAsia="en-US"/>
              </w:rPr>
            </w:pPr>
            <w:r w:rsidRPr="00F511A5">
              <w:rPr>
                <w:lang w:eastAsia="en-US"/>
              </w:rPr>
              <w:t>16.10.0</w:t>
            </w:r>
          </w:p>
        </w:tc>
      </w:tr>
      <w:tr w:rsidR="005979E7" w:rsidRPr="00F511A5" w14:paraId="0C01515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CF8BC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3239D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E0EFAC" w14:textId="77777777" w:rsidR="005979E7" w:rsidRPr="00F511A5" w:rsidRDefault="005979E7" w:rsidP="00F17634">
            <w:pPr>
              <w:pStyle w:val="TAC"/>
              <w:rPr>
                <w:lang w:eastAsia="en-US"/>
              </w:rPr>
            </w:pPr>
            <w:r w:rsidRPr="00F511A5">
              <w:rPr>
                <w:lang w:eastAsia="en-US"/>
              </w:rPr>
              <w:t>R5-217874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579724" w14:textId="77777777" w:rsidR="005979E7" w:rsidRPr="00F511A5" w:rsidRDefault="005979E7" w:rsidP="00F17634">
            <w:pPr>
              <w:pStyle w:val="TAC"/>
              <w:rPr>
                <w:lang w:eastAsia="en-US"/>
              </w:rPr>
            </w:pPr>
            <w:r w:rsidRPr="00F511A5">
              <w:rPr>
                <w:lang w:eastAsia="en-US"/>
              </w:rPr>
              <w:t>2565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4E0B1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0BF7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287F08" w14:textId="77777777" w:rsidR="005979E7" w:rsidRPr="00F511A5" w:rsidRDefault="005979E7" w:rsidP="00F17634">
            <w:pPr>
              <w:pStyle w:val="TAL"/>
              <w:rPr>
                <w:lang w:eastAsia="en-US"/>
              </w:rPr>
            </w:pPr>
            <w:r w:rsidRPr="00F511A5">
              <w:rPr>
                <w:lang w:eastAsia="en-US"/>
              </w:rPr>
              <w:t>Correction to NR TC 8.1.4.3.2-DAPS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9E4D1F" w14:textId="77777777" w:rsidR="005979E7" w:rsidRPr="00F511A5" w:rsidRDefault="005979E7" w:rsidP="00F17634">
            <w:pPr>
              <w:pStyle w:val="TAC"/>
              <w:rPr>
                <w:lang w:eastAsia="en-US"/>
              </w:rPr>
            </w:pPr>
            <w:r w:rsidRPr="00F511A5">
              <w:rPr>
                <w:lang w:eastAsia="en-US"/>
              </w:rPr>
              <w:t>16.10.0</w:t>
            </w:r>
          </w:p>
        </w:tc>
      </w:tr>
      <w:tr w:rsidR="005979E7" w:rsidRPr="00F511A5" w14:paraId="05DF779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99B31FB"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1D931D1"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58EB47" w14:textId="77777777" w:rsidR="005979E7" w:rsidRPr="00F511A5" w:rsidRDefault="005979E7" w:rsidP="00F17634">
            <w:pPr>
              <w:pStyle w:val="TAC"/>
              <w:rPr>
                <w:lang w:eastAsia="en-US"/>
              </w:rPr>
            </w:pPr>
            <w:r w:rsidRPr="00F511A5">
              <w:rPr>
                <w:lang w:eastAsia="en-US"/>
              </w:rPr>
              <w:t>R5-217875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46E028" w14:textId="77777777" w:rsidR="005979E7" w:rsidRPr="00F511A5" w:rsidRDefault="005979E7" w:rsidP="00F17634">
            <w:pPr>
              <w:pStyle w:val="TAC"/>
              <w:rPr>
                <w:lang w:eastAsia="en-US"/>
              </w:rPr>
            </w:pPr>
            <w:r w:rsidRPr="00F511A5">
              <w:rPr>
                <w:lang w:eastAsia="en-US"/>
              </w:rPr>
              <w:t>2570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121E7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26D2E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76D44B" w14:textId="77777777" w:rsidR="005979E7" w:rsidRPr="00F511A5" w:rsidRDefault="005979E7" w:rsidP="00F17634">
            <w:pPr>
              <w:pStyle w:val="TAL"/>
              <w:rPr>
                <w:lang w:eastAsia="en-US"/>
              </w:rPr>
            </w:pPr>
            <w:r w:rsidRPr="00F511A5">
              <w:rPr>
                <w:lang w:eastAsia="en-US"/>
              </w:rPr>
              <w:t>Addition of  NR RRC TC 8.1.4.4.4-Conditional handover and legacy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BBB274C" w14:textId="77777777" w:rsidR="005979E7" w:rsidRPr="00F511A5" w:rsidRDefault="005979E7" w:rsidP="00F17634">
            <w:pPr>
              <w:pStyle w:val="TAC"/>
              <w:rPr>
                <w:lang w:eastAsia="en-US"/>
              </w:rPr>
            </w:pPr>
            <w:r w:rsidRPr="00F511A5">
              <w:rPr>
                <w:lang w:eastAsia="en-US"/>
              </w:rPr>
              <w:t>16.10.0</w:t>
            </w:r>
          </w:p>
        </w:tc>
      </w:tr>
      <w:tr w:rsidR="005979E7" w:rsidRPr="00F511A5" w14:paraId="0754BCD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8FB7B6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2B9E3F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6AD0B3" w14:textId="77777777" w:rsidR="005979E7" w:rsidRPr="00F511A5" w:rsidRDefault="005979E7" w:rsidP="00F17634">
            <w:pPr>
              <w:pStyle w:val="TAC"/>
              <w:rPr>
                <w:lang w:eastAsia="en-US"/>
              </w:rPr>
            </w:pPr>
            <w:r w:rsidRPr="00F511A5">
              <w:rPr>
                <w:lang w:eastAsia="en-US"/>
              </w:rPr>
              <w:t>R5-217876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D51A54" w14:textId="77777777" w:rsidR="005979E7" w:rsidRPr="00F511A5" w:rsidRDefault="005979E7" w:rsidP="00F17634">
            <w:pPr>
              <w:pStyle w:val="TAC"/>
              <w:rPr>
                <w:lang w:eastAsia="en-US"/>
              </w:rPr>
            </w:pPr>
            <w:r w:rsidRPr="00F511A5">
              <w:rPr>
                <w:lang w:eastAsia="en-US"/>
              </w:rPr>
              <w:t>2572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5FBDF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06991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2BAA93" w14:textId="77777777" w:rsidR="005979E7" w:rsidRPr="00F511A5" w:rsidRDefault="005979E7" w:rsidP="00F17634">
            <w:pPr>
              <w:pStyle w:val="TAL"/>
              <w:rPr>
                <w:lang w:eastAsia="en-US"/>
              </w:rPr>
            </w:pPr>
            <w:r w:rsidRPr="00F511A5">
              <w:rPr>
                <w:lang w:eastAsia="en-US"/>
              </w:rPr>
              <w:t>Addition of  NR RRC TC 8.2.3.18.2-Conditional PSCell change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03B8B1E" w14:textId="77777777" w:rsidR="005979E7" w:rsidRPr="00F511A5" w:rsidRDefault="005979E7" w:rsidP="00F17634">
            <w:pPr>
              <w:pStyle w:val="TAC"/>
              <w:rPr>
                <w:lang w:eastAsia="en-US"/>
              </w:rPr>
            </w:pPr>
            <w:r w:rsidRPr="00F511A5">
              <w:rPr>
                <w:lang w:eastAsia="en-US"/>
              </w:rPr>
              <w:t>16.10.0</w:t>
            </w:r>
          </w:p>
        </w:tc>
      </w:tr>
      <w:tr w:rsidR="005979E7" w:rsidRPr="00F511A5" w14:paraId="657F18D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8DD4DC3"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CFD08E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4B2CA8" w14:textId="77777777" w:rsidR="005979E7" w:rsidRPr="00F511A5" w:rsidRDefault="005979E7" w:rsidP="00F17634">
            <w:pPr>
              <w:pStyle w:val="TAC"/>
              <w:rPr>
                <w:lang w:eastAsia="en-US"/>
              </w:rPr>
            </w:pPr>
            <w:r w:rsidRPr="00F511A5">
              <w:rPr>
                <w:lang w:eastAsia="en-US"/>
              </w:rPr>
              <w:t>R5-217890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FCFF5A" w14:textId="77777777" w:rsidR="005979E7" w:rsidRPr="00F511A5" w:rsidRDefault="005979E7" w:rsidP="00F17634">
            <w:pPr>
              <w:pStyle w:val="TAC"/>
              <w:rPr>
                <w:lang w:eastAsia="en-US"/>
              </w:rPr>
            </w:pPr>
            <w:r w:rsidRPr="00F511A5">
              <w:rPr>
                <w:lang w:eastAsia="en-US"/>
              </w:rPr>
              <w:t>2573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DCDCC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0E001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26C86E" w14:textId="77777777" w:rsidR="005979E7" w:rsidRPr="00F511A5" w:rsidRDefault="005979E7" w:rsidP="00F17634">
            <w:pPr>
              <w:pStyle w:val="TAL"/>
              <w:rPr>
                <w:lang w:eastAsia="en-US"/>
              </w:rPr>
            </w:pPr>
            <w:r w:rsidRPr="00F511A5">
              <w:rPr>
                <w:lang w:eastAsia="en-US"/>
              </w:rPr>
              <w:t>Addition of NR V2X TC 13.1.1-V2X policy delivery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E3D569" w14:textId="77777777" w:rsidR="005979E7" w:rsidRPr="00F511A5" w:rsidRDefault="005979E7" w:rsidP="00F17634">
            <w:pPr>
              <w:pStyle w:val="TAC"/>
              <w:rPr>
                <w:lang w:eastAsia="en-US"/>
              </w:rPr>
            </w:pPr>
            <w:r w:rsidRPr="00F511A5">
              <w:rPr>
                <w:lang w:eastAsia="en-US"/>
              </w:rPr>
              <w:t>16.10.0</w:t>
            </w:r>
          </w:p>
        </w:tc>
      </w:tr>
      <w:tr w:rsidR="005979E7" w:rsidRPr="00F511A5" w14:paraId="65AB949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7E938C3"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9337B51"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0E8A2C" w14:textId="77777777" w:rsidR="005979E7" w:rsidRPr="00F511A5" w:rsidRDefault="005979E7" w:rsidP="00F17634">
            <w:pPr>
              <w:pStyle w:val="TAC"/>
              <w:rPr>
                <w:lang w:eastAsia="en-US"/>
              </w:rPr>
            </w:pPr>
            <w:r w:rsidRPr="00F511A5">
              <w:rPr>
                <w:lang w:eastAsia="en-US"/>
              </w:rPr>
              <w:t>R5-217891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D79938" w14:textId="77777777" w:rsidR="005979E7" w:rsidRPr="00F511A5" w:rsidRDefault="005979E7" w:rsidP="00F17634">
            <w:pPr>
              <w:pStyle w:val="TAC"/>
              <w:rPr>
                <w:lang w:eastAsia="en-US"/>
              </w:rPr>
            </w:pPr>
            <w:r w:rsidRPr="00F511A5">
              <w:rPr>
                <w:lang w:eastAsia="en-US"/>
              </w:rPr>
              <w:t>2601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1DCE0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752CA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3F8552" w14:textId="77777777" w:rsidR="005979E7" w:rsidRPr="00F511A5" w:rsidRDefault="005979E7" w:rsidP="00F17634">
            <w:pPr>
              <w:pStyle w:val="TAL"/>
              <w:rPr>
                <w:lang w:eastAsia="en-US"/>
              </w:rPr>
            </w:pPr>
            <w:r w:rsidRPr="00F511A5">
              <w:rPr>
                <w:lang w:eastAsia="en-US"/>
              </w:rPr>
              <w:t>Addition of NR V2X test case 12.1.3.2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8EA7587" w14:textId="77777777" w:rsidR="005979E7" w:rsidRPr="00F511A5" w:rsidRDefault="005979E7" w:rsidP="00F17634">
            <w:pPr>
              <w:pStyle w:val="TAC"/>
              <w:rPr>
                <w:lang w:eastAsia="en-US"/>
              </w:rPr>
            </w:pPr>
            <w:r w:rsidRPr="00F511A5">
              <w:rPr>
                <w:lang w:eastAsia="en-US"/>
              </w:rPr>
              <w:t>16.10.0</w:t>
            </w:r>
          </w:p>
        </w:tc>
      </w:tr>
      <w:tr w:rsidR="005979E7" w:rsidRPr="00F511A5" w14:paraId="3F6AC61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70F2FA"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2260D2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D46592" w14:textId="77777777" w:rsidR="005979E7" w:rsidRPr="00F511A5" w:rsidRDefault="005979E7" w:rsidP="00F17634">
            <w:pPr>
              <w:pStyle w:val="TAC"/>
              <w:rPr>
                <w:lang w:eastAsia="en-US"/>
              </w:rPr>
            </w:pPr>
            <w:r w:rsidRPr="00F511A5">
              <w:rPr>
                <w:lang w:eastAsia="en-US"/>
              </w:rPr>
              <w:t>R5-217892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4963F0" w14:textId="77777777" w:rsidR="005979E7" w:rsidRPr="00F511A5" w:rsidRDefault="005979E7" w:rsidP="00F17634">
            <w:pPr>
              <w:pStyle w:val="TAC"/>
              <w:rPr>
                <w:lang w:eastAsia="en-US"/>
              </w:rPr>
            </w:pPr>
            <w:r w:rsidRPr="00F511A5">
              <w:rPr>
                <w:lang w:eastAsia="en-US"/>
              </w:rPr>
              <w:t>2603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8BB61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D6852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BDE994" w14:textId="77777777" w:rsidR="005979E7" w:rsidRPr="00F511A5" w:rsidRDefault="005979E7" w:rsidP="00F17634">
            <w:pPr>
              <w:pStyle w:val="TAL"/>
              <w:rPr>
                <w:lang w:eastAsia="en-US"/>
              </w:rPr>
            </w:pPr>
            <w:r w:rsidRPr="00F511A5">
              <w:rPr>
                <w:lang w:eastAsia="en-US"/>
              </w:rPr>
              <w:t>Addition of NR V2X test case 12.2.3.2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3B69B25" w14:textId="77777777" w:rsidR="005979E7" w:rsidRPr="00F511A5" w:rsidRDefault="005979E7" w:rsidP="00F17634">
            <w:pPr>
              <w:pStyle w:val="TAC"/>
              <w:rPr>
                <w:lang w:eastAsia="en-US"/>
              </w:rPr>
            </w:pPr>
            <w:r w:rsidRPr="00F511A5">
              <w:rPr>
                <w:lang w:eastAsia="en-US"/>
              </w:rPr>
              <w:t>16.10.0</w:t>
            </w:r>
          </w:p>
        </w:tc>
      </w:tr>
      <w:tr w:rsidR="005979E7" w:rsidRPr="00F511A5" w14:paraId="6F5C6B0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3F211F"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6E69341"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ABFB27" w14:textId="77777777" w:rsidR="005979E7" w:rsidRPr="00F511A5" w:rsidRDefault="005979E7" w:rsidP="00F17634">
            <w:pPr>
              <w:pStyle w:val="TAC"/>
              <w:rPr>
                <w:lang w:eastAsia="en-US"/>
              </w:rPr>
            </w:pPr>
            <w:r w:rsidRPr="00F511A5">
              <w:rPr>
                <w:lang w:eastAsia="en-US"/>
              </w:rPr>
              <w:t>R5-217893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CEFF80" w14:textId="77777777" w:rsidR="005979E7" w:rsidRPr="00F511A5" w:rsidRDefault="005979E7" w:rsidP="00F17634">
            <w:pPr>
              <w:pStyle w:val="TAC"/>
              <w:rPr>
                <w:lang w:eastAsia="en-US"/>
              </w:rPr>
            </w:pPr>
            <w:r w:rsidRPr="00F511A5">
              <w:rPr>
                <w:lang w:eastAsia="en-US"/>
              </w:rPr>
              <w:t>2615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2CC6C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D20B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FD9309" w14:textId="77777777" w:rsidR="005979E7" w:rsidRPr="00F511A5" w:rsidRDefault="005979E7" w:rsidP="00F17634">
            <w:pPr>
              <w:pStyle w:val="TAL"/>
              <w:rPr>
                <w:lang w:eastAsia="en-US"/>
              </w:rPr>
            </w:pPr>
            <w:r w:rsidRPr="00F511A5">
              <w:rPr>
                <w:lang w:eastAsia="en-US"/>
              </w:rPr>
              <w:t>Addition of NR V2X test case 13.2.5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FEA068" w14:textId="77777777" w:rsidR="005979E7" w:rsidRPr="00F511A5" w:rsidRDefault="005979E7" w:rsidP="00F17634">
            <w:pPr>
              <w:pStyle w:val="TAC"/>
              <w:rPr>
                <w:lang w:eastAsia="en-US"/>
              </w:rPr>
            </w:pPr>
            <w:r w:rsidRPr="00F511A5">
              <w:rPr>
                <w:lang w:eastAsia="en-US"/>
              </w:rPr>
              <w:t>16.10.0</w:t>
            </w:r>
          </w:p>
        </w:tc>
      </w:tr>
      <w:tr w:rsidR="005979E7" w:rsidRPr="00F511A5" w14:paraId="7716B8E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83D78B"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7F0D939"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CA1E7F" w14:textId="77777777" w:rsidR="005979E7" w:rsidRPr="00F511A5" w:rsidRDefault="005979E7" w:rsidP="00F17634">
            <w:pPr>
              <w:pStyle w:val="TAC"/>
              <w:rPr>
                <w:lang w:eastAsia="en-US"/>
              </w:rPr>
            </w:pPr>
            <w:r w:rsidRPr="00F511A5">
              <w:rPr>
                <w:lang w:eastAsia="en-US"/>
              </w:rPr>
              <w:t>R5-217894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00D038" w14:textId="77777777" w:rsidR="005979E7" w:rsidRPr="00F511A5" w:rsidRDefault="005979E7" w:rsidP="00F17634">
            <w:pPr>
              <w:pStyle w:val="TAC"/>
              <w:rPr>
                <w:lang w:eastAsia="en-US"/>
              </w:rPr>
            </w:pPr>
            <w:r w:rsidRPr="00F511A5">
              <w:rPr>
                <w:lang w:eastAsia="en-US"/>
              </w:rPr>
              <w:t>2617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040C54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DCA22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44E9DD" w14:textId="77777777" w:rsidR="005979E7" w:rsidRPr="00F511A5" w:rsidRDefault="005979E7" w:rsidP="00F17634">
            <w:pPr>
              <w:pStyle w:val="TAL"/>
              <w:rPr>
                <w:lang w:eastAsia="en-US"/>
              </w:rPr>
            </w:pPr>
            <w:r w:rsidRPr="00F511A5">
              <w:rPr>
                <w:lang w:eastAsia="en-US"/>
              </w:rPr>
              <w:t>Addition of NR V2X test case 12.1.1.2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CC9256" w14:textId="77777777" w:rsidR="005979E7" w:rsidRPr="00F511A5" w:rsidRDefault="005979E7" w:rsidP="00F17634">
            <w:pPr>
              <w:pStyle w:val="TAC"/>
              <w:rPr>
                <w:lang w:eastAsia="en-US"/>
              </w:rPr>
            </w:pPr>
            <w:r w:rsidRPr="00F511A5">
              <w:rPr>
                <w:lang w:eastAsia="en-US"/>
              </w:rPr>
              <w:t>16.10.0</w:t>
            </w:r>
          </w:p>
        </w:tc>
      </w:tr>
      <w:tr w:rsidR="005979E7" w:rsidRPr="00F511A5" w14:paraId="3D7B597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DC0FABE"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60301A"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223090" w14:textId="77777777" w:rsidR="005979E7" w:rsidRPr="00F511A5" w:rsidRDefault="005979E7" w:rsidP="00F17634">
            <w:pPr>
              <w:pStyle w:val="TAC"/>
              <w:rPr>
                <w:lang w:eastAsia="en-US"/>
              </w:rPr>
            </w:pPr>
            <w:r w:rsidRPr="00F511A5">
              <w:rPr>
                <w:lang w:eastAsia="en-US"/>
              </w:rPr>
              <w:t>R5-217897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2ADB2FD" w14:textId="77777777" w:rsidR="005979E7" w:rsidRPr="00F511A5" w:rsidRDefault="005979E7" w:rsidP="00F17634">
            <w:pPr>
              <w:pStyle w:val="TAC"/>
              <w:rPr>
                <w:lang w:eastAsia="en-US"/>
              </w:rPr>
            </w:pPr>
            <w:r w:rsidRPr="00F511A5">
              <w:rPr>
                <w:lang w:eastAsia="en-US"/>
              </w:rPr>
              <w:t>2522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B89A5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0583A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97554F" w14:textId="77777777" w:rsidR="005979E7" w:rsidRPr="00F511A5" w:rsidRDefault="005979E7" w:rsidP="00F17634">
            <w:pPr>
              <w:pStyle w:val="TAL"/>
              <w:rPr>
                <w:lang w:eastAsia="en-US"/>
              </w:rPr>
            </w:pPr>
            <w:r w:rsidRPr="00F511A5">
              <w:rPr>
                <w:lang w:eastAsia="en-US"/>
              </w:rPr>
              <w:t>Addition of NR5G SNPN TC 6.5.1.3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B09CC8" w14:textId="77777777" w:rsidR="005979E7" w:rsidRPr="00F511A5" w:rsidRDefault="005979E7" w:rsidP="00F17634">
            <w:pPr>
              <w:pStyle w:val="TAC"/>
              <w:rPr>
                <w:lang w:eastAsia="en-US"/>
              </w:rPr>
            </w:pPr>
            <w:r w:rsidRPr="00F511A5">
              <w:rPr>
                <w:lang w:eastAsia="en-US"/>
              </w:rPr>
              <w:t>16.10.0</w:t>
            </w:r>
          </w:p>
        </w:tc>
      </w:tr>
      <w:tr w:rsidR="005979E7" w:rsidRPr="00F511A5" w14:paraId="5860379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249FB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80F4B9A"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D427EA" w14:textId="77777777" w:rsidR="005979E7" w:rsidRPr="00F511A5" w:rsidRDefault="005979E7" w:rsidP="00F17634">
            <w:pPr>
              <w:pStyle w:val="TAC"/>
              <w:rPr>
                <w:lang w:eastAsia="en-US"/>
              </w:rPr>
            </w:pPr>
            <w:r w:rsidRPr="00F511A5">
              <w:rPr>
                <w:lang w:eastAsia="en-US"/>
              </w:rPr>
              <w:t>R5-217898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0C1519" w14:textId="77777777" w:rsidR="005979E7" w:rsidRPr="00F511A5" w:rsidRDefault="005979E7" w:rsidP="00F17634">
            <w:pPr>
              <w:pStyle w:val="TAC"/>
              <w:rPr>
                <w:lang w:eastAsia="en-US"/>
              </w:rPr>
            </w:pPr>
            <w:r w:rsidRPr="00F511A5">
              <w:rPr>
                <w:lang w:eastAsia="en-US"/>
              </w:rPr>
              <w:t>2523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D9238C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99C6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5B0EE3" w14:textId="77777777" w:rsidR="005979E7" w:rsidRPr="00F511A5" w:rsidRDefault="005979E7" w:rsidP="00F17634">
            <w:pPr>
              <w:pStyle w:val="TAL"/>
              <w:rPr>
                <w:lang w:eastAsia="en-US"/>
              </w:rPr>
            </w:pPr>
            <w:r w:rsidRPr="00F511A5">
              <w:rPr>
                <w:lang w:eastAsia="en-US"/>
              </w:rPr>
              <w:t>Addition of NR5G NPN TC 6.5.2.4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56EA1E" w14:textId="77777777" w:rsidR="005979E7" w:rsidRPr="00F511A5" w:rsidRDefault="005979E7" w:rsidP="00F17634">
            <w:pPr>
              <w:pStyle w:val="TAC"/>
              <w:rPr>
                <w:lang w:eastAsia="en-US"/>
              </w:rPr>
            </w:pPr>
            <w:r w:rsidRPr="00F511A5">
              <w:rPr>
                <w:lang w:eastAsia="en-US"/>
              </w:rPr>
              <w:t>16.10.0</w:t>
            </w:r>
          </w:p>
        </w:tc>
      </w:tr>
      <w:tr w:rsidR="005979E7" w:rsidRPr="00F511A5" w14:paraId="4C0AC28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E41B2FB"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97C558C"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EABA31" w14:textId="77777777" w:rsidR="005979E7" w:rsidRPr="00F511A5" w:rsidRDefault="005979E7" w:rsidP="00F17634">
            <w:pPr>
              <w:pStyle w:val="TAC"/>
              <w:rPr>
                <w:lang w:eastAsia="en-US"/>
              </w:rPr>
            </w:pPr>
            <w:r w:rsidRPr="00F511A5">
              <w:rPr>
                <w:lang w:eastAsia="en-US"/>
              </w:rPr>
              <w:t>R5-217899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4F5DDF0" w14:textId="77777777" w:rsidR="005979E7" w:rsidRPr="00F511A5" w:rsidRDefault="005979E7" w:rsidP="00F17634">
            <w:pPr>
              <w:pStyle w:val="TAC"/>
              <w:rPr>
                <w:lang w:eastAsia="en-US"/>
              </w:rPr>
            </w:pPr>
            <w:r w:rsidRPr="00F511A5">
              <w:rPr>
                <w:lang w:eastAsia="en-US"/>
              </w:rPr>
              <w:t>2524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502F0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282C0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2CF8E8" w14:textId="77777777" w:rsidR="005979E7" w:rsidRPr="00F511A5" w:rsidRDefault="005979E7" w:rsidP="00F17634">
            <w:pPr>
              <w:pStyle w:val="TAL"/>
              <w:rPr>
                <w:lang w:eastAsia="en-US"/>
              </w:rPr>
            </w:pPr>
            <w:r w:rsidRPr="00F511A5">
              <w:rPr>
                <w:lang w:eastAsia="en-US"/>
              </w:rPr>
              <w:t>Addition of NR5G NPN TC 8.1.7.1.1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55AE41" w14:textId="77777777" w:rsidR="005979E7" w:rsidRPr="00F511A5" w:rsidRDefault="005979E7" w:rsidP="00F17634">
            <w:pPr>
              <w:pStyle w:val="TAC"/>
              <w:rPr>
                <w:lang w:eastAsia="en-US"/>
              </w:rPr>
            </w:pPr>
            <w:r w:rsidRPr="00F511A5">
              <w:rPr>
                <w:lang w:eastAsia="en-US"/>
              </w:rPr>
              <w:t>16.10.0</w:t>
            </w:r>
          </w:p>
        </w:tc>
      </w:tr>
      <w:tr w:rsidR="005979E7" w:rsidRPr="00F511A5" w14:paraId="06BAB54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3D4FFB1"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D621CE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FC2143" w14:textId="77777777" w:rsidR="005979E7" w:rsidRPr="00F511A5" w:rsidRDefault="005979E7" w:rsidP="00F17634">
            <w:pPr>
              <w:pStyle w:val="TAC"/>
              <w:rPr>
                <w:lang w:eastAsia="en-US"/>
              </w:rPr>
            </w:pPr>
            <w:r w:rsidRPr="00F511A5">
              <w:rPr>
                <w:lang w:eastAsia="en-US"/>
              </w:rPr>
              <w:t>R5-217901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94E288" w14:textId="77777777" w:rsidR="005979E7" w:rsidRPr="00F511A5" w:rsidRDefault="005979E7" w:rsidP="00F17634">
            <w:pPr>
              <w:pStyle w:val="TAC"/>
              <w:rPr>
                <w:lang w:eastAsia="en-US"/>
              </w:rPr>
            </w:pPr>
            <w:r w:rsidRPr="00F511A5">
              <w:rPr>
                <w:lang w:eastAsia="en-US"/>
              </w:rPr>
              <w:t>2520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0C3310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3DC20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493526" w14:textId="77777777" w:rsidR="005979E7" w:rsidRPr="00F511A5" w:rsidRDefault="005979E7" w:rsidP="00F17634">
            <w:pPr>
              <w:pStyle w:val="TAL"/>
              <w:rPr>
                <w:lang w:eastAsia="en-US"/>
              </w:rPr>
            </w:pPr>
            <w:r w:rsidRPr="00F511A5">
              <w:rPr>
                <w:lang w:eastAsia="en-US"/>
              </w:rPr>
              <w:t>Correction to Rel-16 RACS TC 9.1.9.1, 9.1.9.2 and  9.1.9.5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288D75B" w14:textId="77777777" w:rsidR="005979E7" w:rsidRPr="00F511A5" w:rsidRDefault="005979E7" w:rsidP="00F17634">
            <w:pPr>
              <w:pStyle w:val="TAC"/>
              <w:rPr>
                <w:lang w:eastAsia="en-US"/>
              </w:rPr>
            </w:pPr>
            <w:r w:rsidRPr="00F511A5">
              <w:rPr>
                <w:lang w:eastAsia="en-US"/>
              </w:rPr>
              <w:t>16.10.0</w:t>
            </w:r>
          </w:p>
        </w:tc>
      </w:tr>
      <w:tr w:rsidR="005979E7" w:rsidRPr="00F511A5" w14:paraId="6BBB102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3C8F19B"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EE9A379"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311C78" w14:textId="77777777" w:rsidR="005979E7" w:rsidRPr="00F511A5" w:rsidRDefault="005979E7" w:rsidP="00F17634">
            <w:pPr>
              <w:pStyle w:val="TAC"/>
              <w:rPr>
                <w:lang w:eastAsia="en-US"/>
              </w:rPr>
            </w:pPr>
            <w:r w:rsidRPr="00F511A5">
              <w:rPr>
                <w:lang w:eastAsia="en-US"/>
              </w:rPr>
              <w:t>R5-217902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1DF452" w14:textId="77777777" w:rsidR="005979E7" w:rsidRPr="00F511A5" w:rsidRDefault="005979E7" w:rsidP="00F17634">
            <w:pPr>
              <w:pStyle w:val="TAC"/>
              <w:rPr>
                <w:lang w:eastAsia="en-US"/>
              </w:rPr>
            </w:pPr>
            <w:r w:rsidRPr="00F511A5">
              <w:rPr>
                <w:lang w:eastAsia="en-US"/>
              </w:rPr>
              <w:t>2521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32C7A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213D2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342749" w14:textId="77777777" w:rsidR="005979E7" w:rsidRPr="00F511A5" w:rsidRDefault="005979E7" w:rsidP="00F17634">
            <w:pPr>
              <w:pStyle w:val="TAL"/>
              <w:rPr>
                <w:lang w:eastAsia="en-US"/>
              </w:rPr>
            </w:pPr>
            <w:r w:rsidRPr="00F511A5">
              <w:rPr>
                <w:lang w:eastAsia="en-US"/>
              </w:rPr>
              <w:t>Correction to Rel-16 RACS TC 8.1.5.9.1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D3E9BE" w14:textId="77777777" w:rsidR="005979E7" w:rsidRPr="00F511A5" w:rsidRDefault="005979E7" w:rsidP="00F17634">
            <w:pPr>
              <w:pStyle w:val="TAC"/>
              <w:rPr>
                <w:lang w:eastAsia="en-US"/>
              </w:rPr>
            </w:pPr>
            <w:r w:rsidRPr="00F511A5">
              <w:rPr>
                <w:lang w:eastAsia="en-US"/>
              </w:rPr>
              <w:t>16.10.0</w:t>
            </w:r>
          </w:p>
        </w:tc>
      </w:tr>
      <w:tr w:rsidR="005979E7" w:rsidRPr="00F511A5" w14:paraId="57C3F3B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67010F"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4A0571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3AFC5B" w14:textId="77777777" w:rsidR="005979E7" w:rsidRPr="00F511A5" w:rsidRDefault="005979E7" w:rsidP="00F17634">
            <w:pPr>
              <w:pStyle w:val="TAC"/>
              <w:rPr>
                <w:lang w:eastAsia="en-US"/>
              </w:rPr>
            </w:pPr>
            <w:r w:rsidRPr="00F511A5">
              <w:rPr>
                <w:lang w:eastAsia="en-US"/>
              </w:rPr>
              <w:t>R5-217916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F01377" w14:textId="77777777" w:rsidR="005979E7" w:rsidRPr="00F511A5" w:rsidRDefault="005979E7" w:rsidP="00F17634">
            <w:pPr>
              <w:pStyle w:val="TAC"/>
              <w:rPr>
                <w:lang w:eastAsia="en-US"/>
              </w:rPr>
            </w:pPr>
            <w:r w:rsidRPr="00F511A5">
              <w:rPr>
                <w:lang w:eastAsia="en-US"/>
              </w:rPr>
              <w:t>2469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277EF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3FAA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6B44AF" w14:textId="77777777" w:rsidR="005979E7" w:rsidRPr="00F511A5" w:rsidRDefault="005979E7" w:rsidP="00F17634">
            <w:pPr>
              <w:pStyle w:val="TAL"/>
              <w:rPr>
                <w:lang w:eastAsia="en-US"/>
              </w:rPr>
            </w:pPr>
            <w:r w:rsidRPr="00F511A5">
              <w:rPr>
                <w:lang w:eastAsia="en-US"/>
              </w:rPr>
              <w:t>Update of TC Title for matching TC content in TC 8.1.6.2.4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D36BB81" w14:textId="77777777" w:rsidR="005979E7" w:rsidRPr="00F511A5" w:rsidRDefault="005979E7" w:rsidP="00F17634">
            <w:pPr>
              <w:pStyle w:val="TAC"/>
              <w:rPr>
                <w:lang w:eastAsia="en-US"/>
              </w:rPr>
            </w:pPr>
            <w:r w:rsidRPr="00F511A5">
              <w:rPr>
                <w:lang w:eastAsia="en-US"/>
              </w:rPr>
              <w:t>16.10.0</w:t>
            </w:r>
          </w:p>
        </w:tc>
      </w:tr>
      <w:tr w:rsidR="005979E7" w:rsidRPr="00F511A5" w14:paraId="321142B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6A9C7D"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C02206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A2FE90" w14:textId="77777777" w:rsidR="005979E7" w:rsidRPr="00F511A5" w:rsidRDefault="005979E7" w:rsidP="00F17634">
            <w:pPr>
              <w:pStyle w:val="TAC"/>
              <w:rPr>
                <w:lang w:eastAsia="en-US"/>
              </w:rPr>
            </w:pPr>
            <w:r w:rsidRPr="00F511A5">
              <w:rPr>
                <w:lang w:eastAsia="en-US"/>
              </w:rPr>
              <w:t>R5-217917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0CDC04" w14:textId="77777777" w:rsidR="005979E7" w:rsidRPr="00F511A5" w:rsidRDefault="005979E7" w:rsidP="00F17634">
            <w:pPr>
              <w:pStyle w:val="TAC"/>
              <w:rPr>
                <w:lang w:eastAsia="en-US"/>
              </w:rPr>
            </w:pPr>
            <w:r w:rsidRPr="00F511A5">
              <w:rPr>
                <w:lang w:eastAsia="en-US"/>
              </w:rPr>
              <w:t>2495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61491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3EB8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C2D4E1F" w14:textId="77777777" w:rsidR="005979E7" w:rsidRPr="00F511A5" w:rsidRDefault="005979E7" w:rsidP="00F17634">
            <w:pPr>
              <w:pStyle w:val="TAL"/>
              <w:rPr>
                <w:lang w:eastAsia="en-US"/>
              </w:rPr>
            </w:pPr>
            <w:r w:rsidRPr="00F511A5">
              <w:rPr>
                <w:lang w:eastAsia="en-US"/>
              </w:rPr>
              <w:t>Update of MDT test case 8.1.6.1.2.3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1AF40B" w14:textId="77777777" w:rsidR="005979E7" w:rsidRPr="00F511A5" w:rsidRDefault="005979E7" w:rsidP="00F17634">
            <w:pPr>
              <w:pStyle w:val="TAC"/>
              <w:rPr>
                <w:lang w:eastAsia="en-US"/>
              </w:rPr>
            </w:pPr>
            <w:r w:rsidRPr="00F511A5">
              <w:rPr>
                <w:lang w:eastAsia="en-US"/>
              </w:rPr>
              <w:t>16.10.0</w:t>
            </w:r>
          </w:p>
        </w:tc>
      </w:tr>
      <w:tr w:rsidR="005979E7" w:rsidRPr="00F511A5" w14:paraId="50AA8D92"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38E535"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0BDF8B9"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2FB9C37" w14:textId="77777777" w:rsidR="005979E7" w:rsidRPr="00F511A5" w:rsidRDefault="005979E7" w:rsidP="00F17634">
            <w:pPr>
              <w:pStyle w:val="TAC"/>
              <w:rPr>
                <w:lang w:eastAsia="en-US"/>
              </w:rPr>
            </w:pPr>
            <w:r w:rsidRPr="00F511A5">
              <w:rPr>
                <w:lang w:eastAsia="en-US"/>
              </w:rPr>
              <w:t>R5-217918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A496A4" w14:textId="77777777" w:rsidR="005979E7" w:rsidRPr="00F511A5" w:rsidRDefault="005979E7" w:rsidP="00F17634">
            <w:pPr>
              <w:pStyle w:val="TAC"/>
              <w:rPr>
                <w:lang w:eastAsia="en-US"/>
              </w:rPr>
            </w:pPr>
            <w:r w:rsidRPr="00F511A5">
              <w:rPr>
                <w:lang w:eastAsia="en-US"/>
              </w:rPr>
              <w:t>2497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33CEF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9701A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2850BF" w14:textId="77777777" w:rsidR="005979E7" w:rsidRPr="00F511A5" w:rsidRDefault="005979E7" w:rsidP="00F17634">
            <w:pPr>
              <w:pStyle w:val="TAL"/>
              <w:rPr>
                <w:lang w:eastAsia="en-US"/>
              </w:rPr>
            </w:pPr>
            <w:r w:rsidRPr="00F511A5">
              <w:rPr>
                <w:lang w:eastAsia="en-US"/>
              </w:rPr>
              <w:t>Update of MDT test case 8.1.6.1.2.10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1AE8ED6" w14:textId="77777777" w:rsidR="005979E7" w:rsidRPr="00F511A5" w:rsidRDefault="005979E7" w:rsidP="00F17634">
            <w:pPr>
              <w:pStyle w:val="TAC"/>
              <w:rPr>
                <w:lang w:eastAsia="en-US"/>
              </w:rPr>
            </w:pPr>
            <w:r w:rsidRPr="00F511A5">
              <w:rPr>
                <w:lang w:eastAsia="en-US"/>
              </w:rPr>
              <w:t>16.10.0</w:t>
            </w:r>
          </w:p>
        </w:tc>
      </w:tr>
      <w:tr w:rsidR="005979E7" w:rsidRPr="00F511A5" w14:paraId="1AC0981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05EE2F"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08F5A3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85B5D7" w14:textId="77777777" w:rsidR="005979E7" w:rsidRPr="00F511A5" w:rsidRDefault="005979E7" w:rsidP="00F17634">
            <w:pPr>
              <w:pStyle w:val="TAC"/>
              <w:rPr>
                <w:lang w:eastAsia="en-US"/>
              </w:rPr>
            </w:pPr>
            <w:r w:rsidRPr="00F511A5">
              <w:rPr>
                <w:lang w:eastAsia="en-US"/>
              </w:rPr>
              <w:t>R5-217919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9DF796" w14:textId="77777777" w:rsidR="005979E7" w:rsidRPr="00F511A5" w:rsidRDefault="005979E7" w:rsidP="00F17634">
            <w:pPr>
              <w:pStyle w:val="TAC"/>
              <w:rPr>
                <w:lang w:eastAsia="en-US"/>
              </w:rPr>
            </w:pPr>
            <w:r w:rsidRPr="00F511A5">
              <w:rPr>
                <w:lang w:eastAsia="en-US"/>
              </w:rPr>
              <w:t>2499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30005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8A1B6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4A9DA2" w14:textId="77777777" w:rsidR="005979E7" w:rsidRPr="00F511A5" w:rsidRDefault="005979E7" w:rsidP="00F17634">
            <w:pPr>
              <w:pStyle w:val="TAL"/>
              <w:rPr>
                <w:lang w:eastAsia="en-US"/>
              </w:rPr>
            </w:pPr>
            <w:r w:rsidRPr="00F511A5">
              <w:rPr>
                <w:lang w:eastAsia="en-US"/>
              </w:rPr>
              <w:t>Addition of new test case 8.1.6.4.1 for RACH logging and reporting in NR SON/MDT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8E0773" w14:textId="77777777" w:rsidR="005979E7" w:rsidRPr="00F511A5" w:rsidRDefault="005979E7" w:rsidP="00F17634">
            <w:pPr>
              <w:pStyle w:val="TAC"/>
              <w:rPr>
                <w:lang w:eastAsia="en-US"/>
              </w:rPr>
            </w:pPr>
            <w:r w:rsidRPr="00F511A5">
              <w:rPr>
                <w:lang w:eastAsia="en-US"/>
              </w:rPr>
              <w:t>16.10.0</w:t>
            </w:r>
          </w:p>
        </w:tc>
      </w:tr>
      <w:tr w:rsidR="005979E7" w:rsidRPr="00F511A5" w14:paraId="30F383A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96EDD0"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2E276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BAA1793" w14:textId="77777777" w:rsidR="005979E7" w:rsidRPr="00F511A5" w:rsidRDefault="005979E7" w:rsidP="00F17634">
            <w:pPr>
              <w:pStyle w:val="TAC"/>
              <w:rPr>
                <w:lang w:eastAsia="en-US"/>
              </w:rPr>
            </w:pPr>
            <w:r w:rsidRPr="00F511A5">
              <w:rPr>
                <w:lang w:eastAsia="en-US"/>
              </w:rPr>
              <w:t>R5-217920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5719A0" w14:textId="77777777" w:rsidR="005979E7" w:rsidRPr="00F511A5" w:rsidRDefault="005979E7" w:rsidP="00F17634">
            <w:pPr>
              <w:pStyle w:val="TAC"/>
              <w:rPr>
                <w:lang w:eastAsia="en-US"/>
              </w:rPr>
            </w:pPr>
            <w:r w:rsidRPr="00F511A5">
              <w:rPr>
                <w:lang w:eastAsia="en-US"/>
              </w:rPr>
              <w:t>2513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7EE3F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FB86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531B22" w14:textId="77777777" w:rsidR="005979E7" w:rsidRPr="00F511A5" w:rsidRDefault="005979E7" w:rsidP="00F17634">
            <w:pPr>
              <w:pStyle w:val="TAL"/>
              <w:rPr>
                <w:lang w:eastAsia="en-US"/>
              </w:rPr>
            </w:pPr>
            <w:r w:rsidRPr="00F511A5">
              <w:rPr>
                <w:lang w:eastAsia="en-US"/>
              </w:rPr>
              <w:t>Correction to NR MDT test case 8.1.6.1.4.2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844C2D6" w14:textId="77777777" w:rsidR="005979E7" w:rsidRPr="00F511A5" w:rsidRDefault="005979E7" w:rsidP="00F17634">
            <w:pPr>
              <w:pStyle w:val="TAC"/>
              <w:rPr>
                <w:lang w:eastAsia="en-US"/>
              </w:rPr>
            </w:pPr>
            <w:r w:rsidRPr="00F511A5">
              <w:rPr>
                <w:lang w:eastAsia="en-US"/>
              </w:rPr>
              <w:t>16.10.0</w:t>
            </w:r>
          </w:p>
        </w:tc>
      </w:tr>
      <w:tr w:rsidR="005979E7" w:rsidRPr="00F511A5" w14:paraId="7EB9B11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90D82F2"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6652E0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2A340D2" w14:textId="77777777" w:rsidR="005979E7" w:rsidRPr="00F511A5" w:rsidRDefault="005979E7" w:rsidP="00F17634">
            <w:pPr>
              <w:pStyle w:val="TAC"/>
              <w:rPr>
                <w:lang w:eastAsia="en-US"/>
              </w:rPr>
            </w:pPr>
            <w:r w:rsidRPr="00F511A5">
              <w:rPr>
                <w:lang w:eastAsia="en-US"/>
              </w:rPr>
              <w:t>R5-217921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FA8B4F" w14:textId="77777777" w:rsidR="005979E7" w:rsidRPr="00F511A5" w:rsidRDefault="005979E7" w:rsidP="00F17634">
            <w:pPr>
              <w:pStyle w:val="TAC"/>
              <w:rPr>
                <w:lang w:eastAsia="en-US"/>
              </w:rPr>
            </w:pPr>
            <w:r w:rsidRPr="00F511A5">
              <w:rPr>
                <w:lang w:eastAsia="en-US"/>
              </w:rPr>
              <w:t>2525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BF396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0B01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54E5BCB" w14:textId="77777777" w:rsidR="005979E7" w:rsidRPr="00F511A5" w:rsidRDefault="005979E7" w:rsidP="00F17634">
            <w:pPr>
              <w:pStyle w:val="TAL"/>
              <w:rPr>
                <w:lang w:eastAsia="en-US"/>
              </w:rPr>
            </w:pPr>
            <w:r w:rsidRPr="00F511A5">
              <w:rPr>
                <w:lang w:eastAsia="en-US"/>
              </w:rPr>
              <w:t>Correction to MDT TC 8.1.6.1.3.1 and 8.1.6.1.3.2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245410" w14:textId="77777777" w:rsidR="005979E7" w:rsidRPr="00F511A5" w:rsidRDefault="005979E7" w:rsidP="00F17634">
            <w:pPr>
              <w:pStyle w:val="TAC"/>
              <w:rPr>
                <w:lang w:eastAsia="en-US"/>
              </w:rPr>
            </w:pPr>
            <w:r w:rsidRPr="00F511A5">
              <w:rPr>
                <w:lang w:eastAsia="en-US"/>
              </w:rPr>
              <w:t>16.10.0</w:t>
            </w:r>
          </w:p>
        </w:tc>
      </w:tr>
      <w:tr w:rsidR="005979E7" w:rsidRPr="00F511A5" w14:paraId="089C493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4CACF6A"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383E14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659351" w14:textId="77777777" w:rsidR="005979E7" w:rsidRPr="00F511A5" w:rsidRDefault="005979E7" w:rsidP="00F17634">
            <w:pPr>
              <w:pStyle w:val="TAC"/>
              <w:rPr>
                <w:lang w:eastAsia="en-US"/>
              </w:rPr>
            </w:pPr>
            <w:r w:rsidRPr="00F511A5">
              <w:rPr>
                <w:lang w:eastAsia="en-US"/>
              </w:rPr>
              <w:t>R5-217922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D16B4F" w14:textId="77777777" w:rsidR="005979E7" w:rsidRPr="00F511A5" w:rsidRDefault="005979E7" w:rsidP="00F17634">
            <w:pPr>
              <w:pStyle w:val="TAC"/>
              <w:rPr>
                <w:lang w:eastAsia="en-US"/>
              </w:rPr>
            </w:pPr>
            <w:r w:rsidRPr="00F511A5">
              <w:rPr>
                <w:lang w:eastAsia="en-US"/>
              </w:rPr>
              <w:t>2526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0E8A3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D95BF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EAAC3FC" w14:textId="77777777" w:rsidR="005979E7" w:rsidRPr="00F511A5" w:rsidRDefault="005979E7" w:rsidP="00F17634">
            <w:pPr>
              <w:pStyle w:val="TAL"/>
              <w:rPr>
                <w:lang w:eastAsia="en-US"/>
              </w:rPr>
            </w:pPr>
            <w:r w:rsidRPr="00F511A5">
              <w:rPr>
                <w:lang w:eastAsia="en-US"/>
              </w:rPr>
              <w:t>Correction to MDT TC 8.1.6.1.3.3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2D9AE5" w14:textId="77777777" w:rsidR="005979E7" w:rsidRPr="00F511A5" w:rsidRDefault="005979E7" w:rsidP="00F17634">
            <w:pPr>
              <w:pStyle w:val="TAC"/>
              <w:rPr>
                <w:lang w:eastAsia="en-US"/>
              </w:rPr>
            </w:pPr>
            <w:r w:rsidRPr="00F511A5">
              <w:rPr>
                <w:lang w:eastAsia="en-US"/>
              </w:rPr>
              <w:t>16.10.0</w:t>
            </w:r>
          </w:p>
        </w:tc>
      </w:tr>
      <w:tr w:rsidR="005979E7" w:rsidRPr="00F511A5" w14:paraId="1DDB67E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EB28159"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1192B8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DA74E47" w14:textId="77777777" w:rsidR="005979E7" w:rsidRPr="00F511A5" w:rsidRDefault="005979E7" w:rsidP="00F17634">
            <w:pPr>
              <w:pStyle w:val="TAC"/>
              <w:rPr>
                <w:lang w:eastAsia="en-US"/>
              </w:rPr>
            </w:pPr>
            <w:r w:rsidRPr="00F511A5">
              <w:rPr>
                <w:lang w:eastAsia="en-US"/>
              </w:rPr>
              <w:t>R5-217923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72E624" w14:textId="77777777" w:rsidR="005979E7" w:rsidRPr="00F511A5" w:rsidRDefault="005979E7" w:rsidP="00F17634">
            <w:pPr>
              <w:pStyle w:val="TAC"/>
              <w:rPr>
                <w:lang w:eastAsia="en-US"/>
              </w:rPr>
            </w:pPr>
            <w:r w:rsidRPr="00F511A5">
              <w:rPr>
                <w:lang w:eastAsia="en-US"/>
              </w:rPr>
              <w:t>2528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F3BF9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097C1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E94FDA" w14:textId="77777777" w:rsidR="005979E7" w:rsidRPr="00F511A5" w:rsidRDefault="005979E7" w:rsidP="00F17634">
            <w:pPr>
              <w:pStyle w:val="TAL"/>
              <w:rPr>
                <w:lang w:eastAsia="en-US"/>
              </w:rPr>
            </w:pPr>
            <w:r w:rsidRPr="00F511A5">
              <w:rPr>
                <w:lang w:eastAsia="en-US"/>
              </w:rPr>
              <w:t>Correction to MDT TC 8.1.6.1.1.1, 8.1.6.1.3.5 and 8.1.6.1.4.5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1A9101A" w14:textId="77777777" w:rsidR="005979E7" w:rsidRPr="00F511A5" w:rsidRDefault="005979E7" w:rsidP="00F17634">
            <w:pPr>
              <w:pStyle w:val="TAC"/>
              <w:rPr>
                <w:lang w:eastAsia="en-US"/>
              </w:rPr>
            </w:pPr>
            <w:r w:rsidRPr="00F511A5">
              <w:rPr>
                <w:lang w:eastAsia="en-US"/>
              </w:rPr>
              <w:t>16.10.0</w:t>
            </w:r>
          </w:p>
        </w:tc>
      </w:tr>
      <w:tr w:rsidR="005979E7" w:rsidRPr="00F511A5" w14:paraId="70AFB6E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52CC4B9"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1839BDA"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FEC396" w14:textId="77777777" w:rsidR="005979E7" w:rsidRPr="00F511A5" w:rsidRDefault="005979E7" w:rsidP="00F17634">
            <w:pPr>
              <w:pStyle w:val="TAC"/>
              <w:rPr>
                <w:lang w:eastAsia="en-US"/>
              </w:rPr>
            </w:pPr>
            <w:r w:rsidRPr="00F511A5">
              <w:rPr>
                <w:lang w:eastAsia="en-US"/>
              </w:rPr>
              <w:t>R5-217924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A23B54" w14:textId="77777777" w:rsidR="005979E7" w:rsidRPr="00F511A5" w:rsidRDefault="005979E7" w:rsidP="00F17634">
            <w:pPr>
              <w:pStyle w:val="TAC"/>
              <w:rPr>
                <w:lang w:eastAsia="en-US"/>
              </w:rPr>
            </w:pPr>
            <w:r w:rsidRPr="00F511A5">
              <w:rPr>
                <w:lang w:eastAsia="en-US"/>
              </w:rPr>
              <w:t>2574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CAE1F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4C133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89947F" w14:textId="77777777" w:rsidR="005979E7" w:rsidRPr="00F511A5" w:rsidRDefault="005979E7" w:rsidP="00F17634">
            <w:pPr>
              <w:pStyle w:val="TAL"/>
              <w:rPr>
                <w:lang w:eastAsia="en-US"/>
              </w:rPr>
            </w:pPr>
            <w:r w:rsidRPr="00F511A5">
              <w:rPr>
                <w:lang w:eastAsia="en-US"/>
              </w:rPr>
              <w:t>Correction to MDT NR TC 8.1.6.1.4.6-CEF Intra-Freq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12A77A" w14:textId="77777777" w:rsidR="005979E7" w:rsidRPr="00F511A5" w:rsidRDefault="005979E7" w:rsidP="00F17634">
            <w:pPr>
              <w:pStyle w:val="TAC"/>
              <w:rPr>
                <w:lang w:eastAsia="en-US"/>
              </w:rPr>
            </w:pPr>
            <w:r w:rsidRPr="00F511A5">
              <w:rPr>
                <w:lang w:eastAsia="en-US"/>
              </w:rPr>
              <w:t>16.10.0</w:t>
            </w:r>
          </w:p>
        </w:tc>
      </w:tr>
      <w:tr w:rsidR="005979E7" w:rsidRPr="00F511A5" w14:paraId="175858E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08B5FA"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93A0D9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329190E" w14:textId="77777777" w:rsidR="005979E7" w:rsidRPr="00F511A5" w:rsidRDefault="005979E7" w:rsidP="00F17634">
            <w:pPr>
              <w:pStyle w:val="TAC"/>
              <w:rPr>
                <w:lang w:eastAsia="en-US"/>
              </w:rPr>
            </w:pPr>
            <w:r w:rsidRPr="00F511A5">
              <w:rPr>
                <w:lang w:eastAsia="en-US"/>
              </w:rPr>
              <w:t>R5-217925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B2D979" w14:textId="77777777" w:rsidR="005979E7" w:rsidRPr="00F511A5" w:rsidRDefault="005979E7" w:rsidP="00F17634">
            <w:pPr>
              <w:pStyle w:val="TAC"/>
              <w:rPr>
                <w:lang w:eastAsia="en-US"/>
              </w:rPr>
            </w:pPr>
            <w:r w:rsidRPr="00F511A5">
              <w:rPr>
                <w:lang w:eastAsia="en-US"/>
              </w:rPr>
              <w:t>2575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4DB0F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8A4A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624D84" w14:textId="77777777" w:rsidR="005979E7" w:rsidRPr="00F511A5" w:rsidRDefault="005979E7" w:rsidP="00F17634">
            <w:pPr>
              <w:pStyle w:val="TAL"/>
              <w:rPr>
                <w:lang w:eastAsia="en-US"/>
              </w:rPr>
            </w:pPr>
            <w:r w:rsidRPr="00F511A5">
              <w:rPr>
                <w:lang w:eastAsia="en-US"/>
              </w:rPr>
              <w:t>Correction to MDT NR TC 8.1.6.1.4.7-CEF Inter-Freq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3448969" w14:textId="77777777" w:rsidR="005979E7" w:rsidRPr="00F511A5" w:rsidRDefault="005979E7" w:rsidP="00F17634">
            <w:pPr>
              <w:pStyle w:val="TAC"/>
              <w:rPr>
                <w:lang w:eastAsia="en-US"/>
              </w:rPr>
            </w:pPr>
            <w:r w:rsidRPr="00F511A5">
              <w:rPr>
                <w:lang w:eastAsia="en-US"/>
              </w:rPr>
              <w:t>16.10.0</w:t>
            </w:r>
          </w:p>
        </w:tc>
      </w:tr>
      <w:tr w:rsidR="005979E7" w:rsidRPr="00F511A5" w14:paraId="14A4088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3583AC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AD3A8B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FD44F3" w14:textId="77777777" w:rsidR="005979E7" w:rsidRPr="00F511A5" w:rsidRDefault="005979E7" w:rsidP="00F17634">
            <w:pPr>
              <w:pStyle w:val="TAC"/>
              <w:rPr>
                <w:lang w:eastAsia="en-US"/>
              </w:rPr>
            </w:pPr>
            <w:r w:rsidRPr="00F511A5">
              <w:rPr>
                <w:lang w:eastAsia="en-US"/>
              </w:rPr>
              <w:t>R5-217926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4AD7D4" w14:textId="77777777" w:rsidR="005979E7" w:rsidRPr="00F511A5" w:rsidRDefault="005979E7" w:rsidP="00F17634">
            <w:pPr>
              <w:pStyle w:val="TAC"/>
              <w:rPr>
                <w:lang w:eastAsia="en-US"/>
              </w:rPr>
            </w:pPr>
            <w:r w:rsidRPr="00F511A5">
              <w:rPr>
                <w:lang w:eastAsia="en-US"/>
              </w:rPr>
              <w:t>2590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46804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B53B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BA93CC" w14:textId="77777777" w:rsidR="005979E7" w:rsidRPr="00F511A5" w:rsidRDefault="005979E7" w:rsidP="00F17634">
            <w:pPr>
              <w:pStyle w:val="TAL"/>
              <w:rPr>
                <w:lang w:eastAsia="en-US"/>
              </w:rPr>
            </w:pPr>
            <w:r w:rsidRPr="00F511A5">
              <w:rPr>
                <w:lang w:eastAsia="en-US"/>
              </w:rPr>
              <w:t>Correction of MDT TC 8.1.6.1.4.8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7C4D173" w14:textId="77777777" w:rsidR="005979E7" w:rsidRPr="00F511A5" w:rsidRDefault="005979E7" w:rsidP="00F17634">
            <w:pPr>
              <w:pStyle w:val="TAC"/>
              <w:rPr>
                <w:lang w:eastAsia="en-US"/>
              </w:rPr>
            </w:pPr>
            <w:r w:rsidRPr="00F511A5">
              <w:rPr>
                <w:lang w:eastAsia="en-US"/>
              </w:rPr>
              <w:t>16.10.0</w:t>
            </w:r>
          </w:p>
        </w:tc>
      </w:tr>
      <w:tr w:rsidR="005979E7" w:rsidRPr="00F511A5" w14:paraId="066D845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E84EDA" w14:textId="77777777" w:rsidR="005979E7" w:rsidRPr="00F511A5" w:rsidRDefault="005979E7" w:rsidP="00F17634">
            <w:pPr>
              <w:pStyle w:val="TAC"/>
              <w:rPr>
                <w:lang w:eastAsia="en-US"/>
              </w:rPr>
            </w:pPr>
            <w:r w:rsidRPr="00F511A5">
              <w:rPr>
                <w:lang w:eastAsia="en-US"/>
              </w:rPr>
              <w:lastRenderedPageBreak/>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225EE4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3378B4" w14:textId="77777777" w:rsidR="005979E7" w:rsidRPr="00F511A5" w:rsidRDefault="005979E7" w:rsidP="00F17634">
            <w:pPr>
              <w:pStyle w:val="TAC"/>
              <w:rPr>
                <w:lang w:eastAsia="en-US"/>
              </w:rPr>
            </w:pPr>
            <w:r w:rsidRPr="00F511A5">
              <w:rPr>
                <w:lang w:eastAsia="en-US"/>
              </w:rPr>
              <w:t>R5-217927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AA79D6" w14:textId="77777777" w:rsidR="005979E7" w:rsidRPr="00F511A5" w:rsidRDefault="005979E7" w:rsidP="00F17634">
            <w:pPr>
              <w:pStyle w:val="TAC"/>
              <w:rPr>
                <w:lang w:eastAsia="en-US"/>
              </w:rPr>
            </w:pPr>
            <w:r w:rsidRPr="00F511A5">
              <w:rPr>
                <w:lang w:eastAsia="en-US"/>
              </w:rPr>
              <w:t>2596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110F0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7AB5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9936F2" w14:textId="77777777" w:rsidR="005979E7" w:rsidRPr="00F511A5" w:rsidRDefault="005979E7" w:rsidP="00F17634">
            <w:pPr>
              <w:pStyle w:val="TAL"/>
              <w:rPr>
                <w:lang w:eastAsia="en-US"/>
              </w:rPr>
            </w:pPr>
            <w:r w:rsidRPr="00F511A5">
              <w:rPr>
                <w:lang w:eastAsia="en-US"/>
              </w:rPr>
              <w:t>Corrections to MDT TC 8.1.6.3.4.1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DDAE1E" w14:textId="77777777" w:rsidR="005979E7" w:rsidRPr="00F511A5" w:rsidRDefault="005979E7" w:rsidP="00F17634">
            <w:pPr>
              <w:pStyle w:val="TAC"/>
              <w:rPr>
                <w:lang w:eastAsia="en-US"/>
              </w:rPr>
            </w:pPr>
            <w:r w:rsidRPr="00F511A5">
              <w:rPr>
                <w:lang w:eastAsia="en-US"/>
              </w:rPr>
              <w:t>16.10.0</w:t>
            </w:r>
          </w:p>
        </w:tc>
      </w:tr>
      <w:tr w:rsidR="005979E7" w:rsidRPr="00F511A5" w14:paraId="07710CA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27A2C4F"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402A978"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2C211B" w14:textId="77777777" w:rsidR="005979E7" w:rsidRPr="00F511A5" w:rsidRDefault="005979E7" w:rsidP="00F17634">
            <w:pPr>
              <w:pStyle w:val="TAC"/>
              <w:rPr>
                <w:lang w:eastAsia="en-US"/>
              </w:rPr>
            </w:pPr>
            <w:r w:rsidRPr="00F511A5">
              <w:rPr>
                <w:lang w:eastAsia="en-US"/>
              </w:rPr>
              <w:t>R5-217928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FEF1B5" w14:textId="77777777" w:rsidR="005979E7" w:rsidRPr="00F511A5" w:rsidRDefault="005979E7" w:rsidP="00F17634">
            <w:pPr>
              <w:pStyle w:val="TAC"/>
              <w:rPr>
                <w:lang w:eastAsia="en-US"/>
              </w:rPr>
            </w:pPr>
            <w:r w:rsidRPr="00F511A5">
              <w:rPr>
                <w:lang w:eastAsia="en-US"/>
              </w:rPr>
              <w:t>2597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8B91F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6C333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F651C0" w14:textId="77777777" w:rsidR="005979E7" w:rsidRPr="00F511A5" w:rsidRDefault="005979E7" w:rsidP="00F17634">
            <w:pPr>
              <w:pStyle w:val="TAL"/>
              <w:rPr>
                <w:lang w:eastAsia="en-US"/>
              </w:rPr>
            </w:pPr>
            <w:r w:rsidRPr="00F511A5">
              <w:rPr>
                <w:lang w:eastAsia="en-US"/>
              </w:rPr>
              <w:t>Corrections to MDT TC 8.1.6.3.4.2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AAFB22" w14:textId="77777777" w:rsidR="005979E7" w:rsidRPr="00F511A5" w:rsidRDefault="005979E7" w:rsidP="00F17634">
            <w:pPr>
              <w:pStyle w:val="TAC"/>
              <w:rPr>
                <w:lang w:eastAsia="en-US"/>
              </w:rPr>
            </w:pPr>
            <w:r w:rsidRPr="00F511A5">
              <w:rPr>
                <w:lang w:eastAsia="en-US"/>
              </w:rPr>
              <w:t>16.10.0</w:t>
            </w:r>
          </w:p>
        </w:tc>
      </w:tr>
      <w:tr w:rsidR="005979E7" w:rsidRPr="00F511A5" w14:paraId="5F97EEE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6FF89E9"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45A734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0651FF" w14:textId="77777777" w:rsidR="005979E7" w:rsidRPr="00F511A5" w:rsidRDefault="005979E7" w:rsidP="00F17634">
            <w:pPr>
              <w:pStyle w:val="TAC"/>
              <w:rPr>
                <w:lang w:eastAsia="en-US"/>
              </w:rPr>
            </w:pPr>
            <w:r w:rsidRPr="00F511A5">
              <w:rPr>
                <w:lang w:eastAsia="en-US"/>
              </w:rPr>
              <w:t>R5-217929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849B98" w14:textId="77777777" w:rsidR="005979E7" w:rsidRPr="00F511A5" w:rsidRDefault="005979E7" w:rsidP="00F17634">
            <w:pPr>
              <w:pStyle w:val="TAC"/>
              <w:rPr>
                <w:lang w:eastAsia="en-US"/>
              </w:rPr>
            </w:pPr>
            <w:r w:rsidRPr="00F511A5">
              <w:rPr>
                <w:lang w:eastAsia="en-US"/>
              </w:rPr>
              <w:t>2598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520F1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194BA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783A41" w14:textId="77777777" w:rsidR="005979E7" w:rsidRPr="00F511A5" w:rsidRDefault="005979E7" w:rsidP="00F17634">
            <w:pPr>
              <w:pStyle w:val="TAL"/>
              <w:rPr>
                <w:lang w:eastAsia="en-US"/>
              </w:rPr>
            </w:pPr>
            <w:r w:rsidRPr="00F511A5">
              <w:rPr>
                <w:lang w:eastAsia="en-US"/>
              </w:rPr>
              <w:t>Corrections to MDT TC 8.1.6.3.4.3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5FC1BA" w14:textId="77777777" w:rsidR="005979E7" w:rsidRPr="00F511A5" w:rsidRDefault="005979E7" w:rsidP="00F17634">
            <w:pPr>
              <w:pStyle w:val="TAC"/>
              <w:rPr>
                <w:lang w:eastAsia="en-US"/>
              </w:rPr>
            </w:pPr>
            <w:r w:rsidRPr="00F511A5">
              <w:rPr>
                <w:lang w:eastAsia="en-US"/>
              </w:rPr>
              <w:t>16.10.0</w:t>
            </w:r>
          </w:p>
        </w:tc>
      </w:tr>
      <w:tr w:rsidR="005979E7" w:rsidRPr="00F511A5" w14:paraId="36958D8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B5418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E9FAC8F"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ABE5F5" w14:textId="77777777" w:rsidR="005979E7" w:rsidRPr="00F511A5" w:rsidRDefault="005979E7" w:rsidP="00F17634">
            <w:pPr>
              <w:pStyle w:val="TAC"/>
              <w:rPr>
                <w:lang w:eastAsia="en-US"/>
              </w:rPr>
            </w:pPr>
            <w:r w:rsidRPr="00F511A5">
              <w:rPr>
                <w:lang w:eastAsia="en-US"/>
              </w:rPr>
              <w:t>R5-217930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A1B316" w14:textId="77777777" w:rsidR="005979E7" w:rsidRPr="00F511A5" w:rsidRDefault="005979E7" w:rsidP="00F17634">
            <w:pPr>
              <w:pStyle w:val="TAC"/>
              <w:rPr>
                <w:lang w:eastAsia="en-US"/>
              </w:rPr>
            </w:pPr>
            <w:r w:rsidRPr="00F511A5">
              <w:rPr>
                <w:lang w:eastAsia="en-US"/>
              </w:rPr>
              <w:t>2619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60069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EABB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150CDF" w14:textId="77777777" w:rsidR="005979E7" w:rsidRPr="00F511A5" w:rsidRDefault="005979E7" w:rsidP="00F17634">
            <w:pPr>
              <w:pStyle w:val="TAL"/>
              <w:rPr>
                <w:lang w:eastAsia="en-US"/>
              </w:rPr>
            </w:pPr>
            <w:r w:rsidRPr="00F511A5">
              <w:rPr>
                <w:lang w:eastAsia="en-US"/>
              </w:rPr>
              <w:t>Corrections to MDT TC 8.1.6.3.2.2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9BBC5A" w14:textId="77777777" w:rsidR="005979E7" w:rsidRPr="00F511A5" w:rsidRDefault="005979E7" w:rsidP="00F17634">
            <w:pPr>
              <w:pStyle w:val="TAC"/>
              <w:rPr>
                <w:lang w:eastAsia="en-US"/>
              </w:rPr>
            </w:pPr>
            <w:r w:rsidRPr="00F511A5">
              <w:rPr>
                <w:lang w:eastAsia="en-US"/>
              </w:rPr>
              <w:t>16.10.0</w:t>
            </w:r>
          </w:p>
        </w:tc>
      </w:tr>
      <w:tr w:rsidR="005979E7" w:rsidRPr="00F511A5" w14:paraId="58EB647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26457A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E837E0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87B781" w14:textId="77777777" w:rsidR="005979E7" w:rsidRPr="00F511A5" w:rsidRDefault="005979E7" w:rsidP="00F17634">
            <w:pPr>
              <w:pStyle w:val="TAC"/>
              <w:rPr>
                <w:lang w:eastAsia="en-US"/>
              </w:rPr>
            </w:pPr>
            <w:r w:rsidRPr="00F511A5">
              <w:rPr>
                <w:lang w:eastAsia="en-US"/>
              </w:rPr>
              <w:t>R5-217931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97903B" w14:textId="77777777" w:rsidR="005979E7" w:rsidRPr="00F511A5" w:rsidRDefault="005979E7" w:rsidP="00F17634">
            <w:pPr>
              <w:pStyle w:val="TAC"/>
              <w:rPr>
                <w:lang w:eastAsia="en-US"/>
              </w:rPr>
            </w:pPr>
            <w:r w:rsidRPr="00F511A5">
              <w:rPr>
                <w:lang w:eastAsia="en-US"/>
              </w:rPr>
              <w:t>2620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84DC0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FA0C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B9A72D" w14:textId="77777777" w:rsidR="005979E7" w:rsidRPr="00F511A5" w:rsidRDefault="005979E7" w:rsidP="00F17634">
            <w:pPr>
              <w:pStyle w:val="TAL"/>
              <w:rPr>
                <w:lang w:eastAsia="en-US"/>
              </w:rPr>
            </w:pPr>
            <w:r w:rsidRPr="00F511A5">
              <w:rPr>
                <w:lang w:eastAsia="en-US"/>
              </w:rPr>
              <w:t>Corrections to MDT TC 8.1.6.3.3.2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4F3D30" w14:textId="77777777" w:rsidR="005979E7" w:rsidRPr="00F511A5" w:rsidRDefault="005979E7" w:rsidP="00F17634">
            <w:pPr>
              <w:pStyle w:val="TAC"/>
              <w:rPr>
                <w:lang w:eastAsia="en-US"/>
              </w:rPr>
            </w:pPr>
            <w:r w:rsidRPr="00F511A5">
              <w:rPr>
                <w:lang w:eastAsia="en-US"/>
              </w:rPr>
              <w:t>16.10.0</w:t>
            </w:r>
          </w:p>
        </w:tc>
      </w:tr>
      <w:tr w:rsidR="005979E7" w:rsidRPr="00F511A5" w14:paraId="451A64A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979A675"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AF3BB0F"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5BFF25" w14:textId="77777777" w:rsidR="005979E7" w:rsidRPr="00F511A5" w:rsidRDefault="005979E7" w:rsidP="00F17634">
            <w:pPr>
              <w:pStyle w:val="TAC"/>
              <w:rPr>
                <w:lang w:eastAsia="en-US"/>
              </w:rPr>
            </w:pPr>
            <w:r w:rsidRPr="00F511A5">
              <w:rPr>
                <w:lang w:eastAsia="en-US"/>
              </w:rPr>
              <w:t>R5-217934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582055" w14:textId="77777777" w:rsidR="005979E7" w:rsidRPr="00F511A5" w:rsidRDefault="005979E7" w:rsidP="00F17634">
            <w:pPr>
              <w:pStyle w:val="TAC"/>
              <w:rPr>
                <w:lang w:eastAsia="en-US"/>
              </w:rPr>
            </w:pPr>
            <w:r w:rsidRPr="00F511A5">
              <w:rPr>
                <w:lang w:eastAsia="en-US"/>
              </w:rPr>
              <w:t>2581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DD3A5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12FC4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663618" w14:textId="77777777" w:rsidR="005979E7" w:rsidRPr="00F511A5" w:rsidRDefault="005979E7" w:rsidP="00F17634">
            <w:pPr>
              <w:pStyle w:val="TAL"/>
              <w:rPr>
                <w:lang w:eastAsia="en-US"/>
              </w:rPr>
            </w:pPr>
            <w:r w:rsidRPr="00F511A5">
              <w:rPr>
                <w:lang w:eastAsia="en-US"/>
              </w:rPr>
              <w:t>Correction to SRVCC TC 8.1.3.2.X - UTRA Inter-RAT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B3616ED" w14:textId="77777777" w:rsidR="005979E7" w:rsidRPr="00F511A5" w:rsidRDefault="005979E7" w:rsidP="00F17634">
            <w:pPr>
              <w:pStyle w:val="TAC"/>
              <w:rPr>
                <w:lang w:eastAsia="en-US"/>
              </w:rPr>
            </w:pPr>
            <w:r w:rsidRPr="00F511A5">
              <w:rPr>
                <w:lang w:eastAsia="en-US"/>
              </w:rPr>
              <w:t>16.10.0</w:t>
            </w:r>
          </w:p>
        </w:tc>
      </w:tr>
      <w:tr w:rsidR="005979E7" w:rsidRPr="00F511A5" w14:paraId="17C2C9E8"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09348DC"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D5EE7A1"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E8DECF" w14:textId="77777777" w:rsidR="005979E7" w:rsidRPr="00F511A5" w:rsidRDefault="005979E7" w:rsidP="00F17634">
            <w:pPr>
              <w:pStyle w:val="TAC"/>
              <w:rPr>
                <w:lang w:eastAsia="en-US"/>
              </w:rPr>
            </w:pPr>
            <w:r w:rsidRPr="00F511A5">
              <w:rPr>
                <w:lang w:eastAsia="en-US"/>
              </w:rPr>
              <w:t>R5-217939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B88471" w14:textId="77777777" w:rsidR="005979E7" w:rsidRPr="00F511A5" w:rsidRDefault="005979E7" w:rsidP="00F17634">
            <w:pPr>
              <w:pStyle w:val="TAC"/>
              <w:rPr>
                <w:lang w:eastAsia="en-US"/>
              </w:rPr>
            </w:pPr>
            <w:r w:rsidRPr="00F511A5">
              <w:rPr>
                <w:lang w:eastAsia="en-US"/>
              </w:rPr>
              <w:t>2529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BDA35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3014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932340" w14:textId="77777777" w:rsidR="005979E7" w:rsidRPr="00F511A5" w:rsidRDefault="005979E7" w:rsidP="00F17634">
            <w:pPr>
              <w:pStyle w:val="TAL"/>
              <w:rPr>
                <w:lang w:eastAsia="en-US"/>
              </w:rPr>
            </w:pPr>
            <w:r w:rsidRPr="00F511A5">
              <w:rPr>
                <w:lang w:eastAsia="en-US"/>
              </w:rPr>
              <w:t>Correction to R16 eNS TC 9.1.10.1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BC16C8" w14:textId="77777777" w:rsidR="005979E7" w:rsidRPr="00F511A5" w:rsidRDefault="005979E7" w:rsidP="00F17634">
            <w:pPr>
              <w:pStyle w:val="TAC"/>
              <w:rPr>
                <w:lang w:eastAsia="en-US"/>
              </w:rPr>
            </w:pPr>
            <w:r w:rsidRPr="00F511A5">
              <w:rPr>
                <w:lang w:eastAsia="en-US"/>
              </w:rPr>
              <w:t>16.10.0</w:t>
            </w:r>
          </w:p>
        </w:tc>
      </w:tr>
      <w:tr w:rsidR="005979E7" w:rsidRPr="00F511A5" w14:paraId="2A798A9D"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6C87531"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449D35"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4FF43D" w14:textId="77777777" w:rsidR="005979E7" w:rsidRPr="00F511A5" w:rsidRDefault="005979E7" w:rsidP="00F17634">
            <w:pPr>
              <w:pStyle w:val="TAC"/>
              <w:rPr>
                <w:lang w:eastAsia="en-US"/>
              </w:rPr>
            </w:pPr>
            <w:r w:rsidRPr="00F511A5">
              <w:rPr>
                <w:lang w:eastAsia="en-US"/>
              </w:rPr>
              <w:t>R5-217940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5996E9" w14:textId="77777777" w:rsidR="005979E7" w:rsidRPr="00F511A5" w:rsidRDefault="005979E7" w:rsidP="00F17634">
            <w:pPr>
              <w:pStyle w:val="TAC"/>
              <w:rPr>
                <w:lang w:eastAsia="en-US"/>
              </w:rPr>
            </w:pPr>
            <w:r w:rsidRPr="00F511A5">
              <w:rPr>
                <w:lang w:eastAsia="en-US"/>
              </w:rPr>
              <w:t>2631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FF3EC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19870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5F07AB" w14:textId="77777777" w:rsidR="005979E7" w:rsidRPr="00F511A5" w:rsidRDefault="005979E7" w:rsidP="00F17634">
            <w:pPr>
              <w:pStyle w:val="TAL"/>
              <w:rPr>
                <w:lang w:eastAsia="en-US"/>
              </w:rPr>
            </w:pPr>
            <w:r w:rsidRPr="00F511A5">
              <w:rPr>
                <w:lang w:eastAsia="en-US"/>
              </w:rPr>
              <w:t>New Test Case 9.1.10.3 NSSAA / Initial registration / Rejected NSSAI, pending NSSAI</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B5EE08" w14:textId="77777777" w:rsidR="005979E7" w:rsidRPr="00F511A5" w:rsidRDefault="005979E7" w:rsidP="00F17634">
            <w:pPr>
              <w:pStyle w:val="TAC"/>
              <w:rPr>
                <w:lang w:eastAsia="en-US"/>
              </w:rPr>
            </w:pPr>
            <w:r w:rsidRPr="00F511A5">
              <w:rPr>
                <w:lang w:eastAsia="en-US"/>
              </w:rPr>
              <w:t>16.10.0</w:t>
            </w:r>
          </w:p>
        </w:tc>
      </w:tr>
      <w:tr w:rsidR="005979E7" w:rsidRPr="00F511A5" w14:paraId="573D45A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3C77D7B"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725A65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6BE69F" w14:textId="77777777" w:rsidR="005979E7" w:rsidRPr="00F511A5" w:rsidRDefault="005979E7" w:rsidP="00F17634">
            <w:pPr>
              <w:pStyle w:val="TAC"/>
              <w:rPr>
                <w:lang w:eastAsia="en-US"/>
              </w:rPr>
            </w:pPr>
            <w:r w:rsidRPr="00F511A5">
              <w:rPr>
                <w:lang w:eastAsia="en-US"/>
              </w:rPr>
              <w:t>R5-217941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7B3B61" w14:textId="77777777" w:rsidR="005979E7" w:rsidRPr="00F511A5" w:rsidRDefault="005979E7" w:rsidP="00F17634">
            <w:pPr>
              <w:pStyle w:val="TAC"/>
              <w:rPr>
                <w:lang w:eastAsia="en-US"/>
              </w:rPr>
            </w:pPr>
            <w:r w:rsidRPr="00F511A5">
              <w:rPr>
                <w:lang w:eastAsia="en-US"/>
              </w:rPr>
              <w:t>2632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A1B50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A9CD1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2EC527" w14:textId="77777777" w:rsidR="005979E7" w:rsidRPr="00F511A5" w:rsidRDefault="005979E7" w:rsidP="00F17634">
            <w:pPr>
              <w:pStyle w:val="TAL"/>
              <w:rPr>
                <w:lang w:eastAsia="en-US"/>
              </w:rPr>
            </w:pPr>
            <w:r w:rsidRPr="00F511A5">
              <w:rPr>
                <w:lang w:eastAsia="en-US"/>
              </w:rPr>
              <w:t>New Test Case 9.1.10.4 NSSAA / Initial registration / Reject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4E270F" w14:textId="77777777" w:rsidR="005979E7" w:rsidRPr="00F511A5" w:rsidRDefault="005979E7" w:rsidP="00F17634">
            <w:pPr>
              <w:pStyle w:val="TAC"/>
              <w:rPr>
                <w:lang w:eastAsia="en-US"/>
              </w:rPr>
            </w:pPr>
            <w:r w:rsidRPr="00F511A5">
              <w:rPr>
                <w:lang w:eastAsia="en-US"/>
              </w:rPr>
              <w:t>16.10.0</w:t>
            </w:r>
          </w:p>
        </w:tc>
      </w:tr>
      <w:tr w:rsidR="005979E7" w:rsidRPr="00F511A5" w14:paraId="4DB6FD5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4A55A3A"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6833F0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1504B2" w14:textId="77777777" w:rsidR="005979E7" w:rsidRPr="00F511A5" w:rsidRDefault="005979E7" w:rsidP="00F17634">
            <w:pPr>
              <w:pStyle w:val="TAC"/>
              <w:rPr>
                <w:lang w:eastAsia="en-US"/>
              </w:rPr>
            </w:pPr>
            <w:r w:rsidRPr="00F511A5">
              <w:rPr>
                <w:lang w:eastAsia="en-US"/>
              </w:rPr>
              <w:t>R5-217945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61F9C2" w14:textId="77777777" w:rsidR="005979E7" w:rsidRPr="00F511A5" w:rsidRDefault="005979E7" w:rsidP="00F17634">
            <w:pPr>
              <w:pStyle w:val="TAC"/>
              <w:rPr>
                <w:lang w:eastAsia="en-US"/>
              </w:rPr>
            </w:pPr>
            <w:r w:rsidRPr="00F511A5">
              <w:rPr>
                <w:lang w:eastAsia="en-US"/>
              </w:rPr>
              <w:t>2650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B739D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32564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23C618" w14:textId="77777777" w:rsidR="005979E7" w:rsidRPr="00F511A5" w:rsidRDefault="005979E7" w:rsidP="00F17634">
            <w:pPr>
              <w:pStyle w:val="TAL"/>
              <w:rPr>
                <w:lang w:eastAsia="en-US"/>
              </w:rPr>
            </w:pPr>
            <w:r w:rsidRPr="00F511A5">
              <w:rPr>
                <w:lang w:eastAsia="en-US"/>
              </w:rPr>
              <w:t>Addition of new NR EIEI eCall only mode test case 11.5.1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734F52" w14:textId="77777777" w:rsidR="005979E7" w:rsidRPr="00F511A5" w:rsidRDefault="005979E7" w:rsidP="00F17634">
            <w:pPr>
              <w:pStyle w:val="TAC"/>
              <w:rPr>
                <w:lang w:eastAsia="en-US"/>
              </w:rPr>
            </w:pPr>
            <w:r w:rsidRPr="00F511A5">
              <w:rPr>
                <w:lang w:eastAsia="en-US"/>
              </w:rPr>
              <w:t>16.10.0</w:t>
            </w:r>
          </w:p>
        </w:tc>
      </w:tr>
      <w:tr w:rsidR="005979E7" w:rsidRPr="00F511A5" w14:paraId="7215D91C"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22CD4E"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22AC7C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3E2D93" w14:textId="77777777" w:rsidR="005979E7" w:rsidRPr="00F511A5" w:rsidRDefault="005979E7" w:rsidP="00F17634">
            <w:pPr>
              <w:pStyle w:val="TAC"/>
              <w:rPr>
                <w:lang w:eastAsia="en-US"/>
              </w:rPr>
            </w:pPr>
            <w:r w:rsidRPr="00F511A5">
              <w:rPr>
                <w:lang w:eastAsia="en-US"/>
              </w:rPr>
              <w:t>R5-217946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674F4C" w14:textId="77777777" w:rsidR="005979E7" w:rsidRPr="00F511A5" w:rsidRDefault="005979E7" w:rsidP="00F17634">
            <w:pPr>
              <w:pStyle w:val="TAC"/>
              <w:rPr>
                <w:lang w:eastAsia="en-US"/>
              </w:rPr>
            </w:pPr>
            <w:r w:rsidRPr="00F511A5">
              <w:rPr>
                <w:lang w:eastAsia="en-US"/>
              </w:rPr>
              <w:t>2651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059E9D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6D48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8FD7CA" w14:textId="77777777" w:rsidR="005979E7" w:rsidRPr="00F511A5" w:rsidRDefault="005979E7" w:rsidP="00F17634">
            <w:pPr>
              <w:pStyle w:val="TAL"/>
              <w:rPr>
                <w:lang w:eastAsia="en-US"/>
              </w:rPr>
            </w:pPr>
            <w:r w:rsidRPr="00F511A5">
              <w:rPr>
                <w:lang w:eastAsia="en-US"/>
              </w:rPr>
              <w:t>Addition of new NR EIEI eCall only mode test case 11.5.2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563400" w14:textId="77777777" w:rsidR="005979E7" w:rsidRPr="00F511A5" w:rsidRDefault="005979E7" w:rsidP="00F17634">
            <w:pPr>
              <w:pStyle w:val="TAC"/>
              <w:rPr>
                <w:lang w:eastAsia="en-US"/>
              </w:rPr>
            </w:pPr>
            <w:r w:rsidRPr="00F511A5">
              <w:rPr>
                <w:lang w:eastAsia="en-US"/>
              </w:rPr>
              <w:t>16.10.0</w:t>
            </w:r>
          </w:p>
        </w:tc>
      </w:tr>
      <w:tr w:rsidR="005979E7" w:rsidRPr="00F511A5" w14:paraId="469C854B"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B3703B4"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895E609"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A6B259" w14:textId="77777777" w:rsidR="005979E7" w:rsidRPr="00F511A5" w:rsidRDefault="005979E7" w:rsidP="00F17634">
            <w:pPr>
              <w:pStyle w:val="TAC"/>
              <w:rPr>
                <w:lang w:eastAsia="en-US"/>
              </w:rPr>
            </w:pPr>
            <w:r w:rsidRPr="00F511A5">
              <w:rPr>
                <w:lang w:eastAsia="en-US"/>
              </w:rPr>
              <w:t>R5-217952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14DA53" w14:textId="77777777" w:rsidR="005979E7" w:rsidRPr="00F511A5" w:rsidRDefault="005979E7" w:rsidP="00F17634">
            <w:pPr>
              <w:pStyle w:val="TAC"/>
              <w:rPr>
                <w:lang w:eastAsia="en-US"/>
              </w:rPr>
            </w:pPr>
            <w:r w:rsidRPr="00F511A5">
              <w:rPr>
                <w:lang w:eastAsia="en-US"/>
              </w:rPr>
              <w:t>2642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085B6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A729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E47EDE" w14:textId="77777777" w:rsidR="005979E7" w:rsidRPr="00F511A5" w:rsidRDefault="005979E7" w:rsidP="00F17634">
            <w:pPr>
              <w:pStyle w:val="TAL"/>
              <w:rPr>
                <w:lang w:eastAsia="en-US"/>
              </w:rPr>
            </w:pPr>
            <w:r w:rsidRPr="00F511A5">
              <w:rPr>
                <w:lang w:eastAsia="en-US"/>
              </w:rPr>
              <w:t>New testcase for Idle/Inactive measurements on NR cells in RRC_IDLE state with configuration through SIB11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E3CF82" w14:textId="77777777" w:rsidR="005979E7" w:rsidRPr="00F511A5" w:rsidRDefault="005979E7" w:rsidP="00F17634">
            <w:pPr>
              <w:pStyle w:val="TAC"/>
              <w:rPr>
                <w:lang w:eastAsia="en-US"/>
              </w:rPr>
            </w:pPr>
            <w:r w:rsidRPr="00F511A5">
              <w:rPr>
                <w:lang w:eastAsia="en-US"/>
              </w:rPr>
              <w:t>16.10.0</w:t>
            </w:r>
          </w:p>
        </w:tc>
      </w:tr>
      <w:tr w:rsidR="005979E7" w:rsidRPr="00F511A5" w14:paraId="299B4E54"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DB26AA1"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0B1A144"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84946D" w14:textId="77777777" w:rsidR="005979E7" w:rsidRPr="00F511A5" w:rsidRDefault="005979E7" w:rsidP="00F17634">
            <w:pPr>
              <w:pStyle w:val="TAC"/>
              <w:rPr>
                <w:lang w:eastAsia="en-US"/>
              </w:rPr>
            </w:pPr>
            <w:r w:rsidRPr="00F511A5">
              <w:rPr>
                <w:lang w:eastAsia="en-US"/>
              </w:rPr>
              <w:t>R5-217988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E3F1AEC" w14:textId="77777777" w:rsidR="005979E7" w:rsidRPr="00F511A5" w:rsidRDefault="005979E7" w:rsidP="00F17634">
            <w:pPr>
              <w:pStyle w:val="TAC"/>
              <w:rPr>
                <w:lang w:eastAsia="en-US"/>
              </w:rPr>
            </w:pPr>
            <w:r w:rsidRPr="00F511A5">
              <w:rPr>
                <w:lang w:eastAsia="en-US"/>
              </w:rPr>
              <w:t>2628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F8BD5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851C0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904B4C" w14:textId="77777777" w:rsidR="005979E7" w:rsidRPr="00F511A5" w:rsidRDefault="005979E7" w:rsidP="00F17634">
            <w:pPr>
              <w:pStyle w:val="TAL"/>
              <w:rPr>
                <w:lang w:eastAsia="en-US"/>
              </w:rPr>
            </w:pPr>
            <w:r w:rsidRPr="00F511A5">
              <w:rPr>
                <w:lang w:eastAsia="en-US"/>
              </w:rPr>
              <w:t>NE-DC specific enhancements for UE power headroom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5A582E5" w14:textId="77777777" w:rsidR="005979E7" w:rsidRPr="00F511A5" w:rsidRDefault="005979E7" w:rsidP="00F17634">
            <w:pPr>
              <w:pStyle w:val="TAC"/>
              <w:rPr>
                <w:lang w:eastAsia="en-US"/>
              </w:rPr>
            </w:pPr>
            <w:r w:rsidRPr="00F511A5">
              <w:rPr>
                <w:lang w:eastAsia="en-US"/>
              </w:rPr>
              <w:t>16.10.0</w:t>
            </w:r>
          </w:p>
        </w:tc>
      </w:tr>
      <w:tr w:rsidR="005979E7" w:rsidRPr="00F511A5" w14:paraId="3A9EDDD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618BCC4"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E0E7349"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698751" w14:textId="77777777" w:rsidR="005979E7" w:rsidRPr="00F511A5" w:rsidRDefault="005979E7" w:rsidP="00F17634">
            <w:pPr>
              <w:pStyle w:val="TAC"/>
              <w:rPr>
                <w:lang w:eastAsia="en-US"/>
              </w:rPr>
            </w:pPr>
            <w:r w:rsidRPr="00F511A5">
              <w:rPr>
                <w:lang w:eastAsia="en-US"/>
              </w:rPr>
              <w:t>R5-217989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79196D" w14:textId="77777777" w:rsidR="005979E7" w:rsidRPr="00F511A5" w:rsidRDefault="005979E7" w:rsidP="00F17634">
            <w:pPr>
              <w:pStyle w:val="TAC"/>
              <w:rPr>
                <w:lang w:eastAsia="en-US"/>
              </w:rPr>
            </w:pPr>
            <w:r w:rsidRPr="00F511A5">
              <w:rPr>
                <w:lang w:eastAsia="en-US"/>
              </w:rPr>
              <w:t>2625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D12CC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AEF73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4F435E" w14:textId="77777777" w:rsidR="005979E7" w:rsidRPr="00F511A5" w:rsidRDefault="005979E7" w:rsidP="00F17634">
            <w:pPr>
              <w:pStyle w:val="TAL"/>
              <w:rPr>
                <w:lang w:eastAsia="en-US"/>
              </w:rPr>
            </w:pPr>
            <w:r w:rsidRPr="00F511A5">
              <w:rPr>
                <w:lang w:eastAsia="en-US"/>
              </w:rPr>
              <w:t>NE-DC specific enhancements for PDCP split bearer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D828B7" w14:textId="77777777" w:rsidR="005979E7" w:rsidRPr="00F511A5" w:rsidRDefault="005979E7" w:rsidP="00F17634">
            <w:pPr>
              <w:pStyle w:val="TAC"/>
              <w:rPr>
                <w:lang w:eastAsia="en-US"/>
              </w:rPr>
            </w:pPr>
            <w:r w:rsidRPr="00F511A5">
              <w:rPr>
                <w:lang w:eastAsia="en-US"/>
              </w:rPr>
              <w:t>16.10.0</w:t>
            </w:r>
          </w:p>
        </w:tc>
      </w:tr>
      <w:tr w:rsidR="005979E7" w:rsidRPr="00F511A5" w14:paraId="280F13C5"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BB0F6D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EFA745D"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94F011A" w14:textId="77777777" w:rsidR="005979E7" w:rsidRPr="00F511A5" w:rsidRDefault="005979E7" w:rsidP="00F17634">
            <w:pPr>
              <w:pStyle w:val="TAC"/>
              <w:rPr>
                <w:lang w:eastAsia="en-US"/>
              </w:rPr>
            </w:pPr>
            <w:r w:rsidRPr="00F511A5">
              <w:rPr>
                <w:lang w:eastAsia="en-US"/>
              </w:rPr>
              <w:t>R5-217996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EA432C" w14:textId="77777777" w:rsidR="005979E7" w:rsidRPr="00F511A5" w:rsidRDefault="005979E7" w:rsidP="00F17634">
            <w:pPr>
              <w:pStyle w:val="TAC"/>
              <w:rPr>
                <w:lang w:eastAsia="en-US"/>
              </w:rPr>
            </w:pPr>
            <w:r w:rsidRPr="00F511A5">
              <w:rPr>
                <w:lang w:eastAsia="en-US"/>
              </w:rPr>
              <w:t>2605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1FCB3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C4143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473E0C" w14:textId="77777777" w:rsidR="005979E7" w:rsidRPr="00F511A5" w:rsidRDefault="005979E7" w:rsidP="00F17634">
            <w:pPr>
              <w:pStyle w:val="TAL"/>
              <w:rPr>
                <w:lang w:eastAsia="en-US"/>
              </w:rPr>
            </w:pPr>
            <w:r w:rsidRPr="00F511A5">
              <w:rPr>
                <w:lang w:eastAsia="en-US"/>
              </w:rPr>
              <w:t>Correction to SOR test case 6.3.1.3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3240635" w14:textId="77777777" w:rsidR="005979E7" w:rsidRPr="00F511A5" w:rsidRDefault="005979E7" w:rsidP="00F17634">
            <w:pPr>
              <w:pStyle w:val="TAC"/>
              <w:rPr>
                <w:lang w:eastAsia="en-US"/>
              </w:rPr>
            </w:pPr>
            <w:r w:rsidRPr="00F511A5">
              <w:rPr>
                <w:lang w:eastAsia="en-US"/>
              </w:rPr>
              <w:t>16.10.0</w:t>
            </w:r>
          </w:p>
        </w:tc>
      </w:tr>
      <w:tr w:rsidR="005979E7" w:rsidRPr="00F511A5" w14:paraId="683EB25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763159"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25019CC"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FA6141" w14:textId="77777777" w:rsidR="005979E7" w:rsidRPr="00F511A5" w:rsidRDefault="005979E7" w:rsidP="00F17634">
            <w:pPr>
              <w:pStyle w:val="TAC"/>
              <w:rPr>
                <w:lang w:eastAsia="en-US"/>
              </w:rPr>
            </w:pPr>
            <w:r w:rsidRPr="00F511A5">
              <w:rPr>
                <w:lang w:eastAsia="en-US"/>
              </w:rPr>
              <w:t>R5-217997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71D2A9" w14:textId="77777777" w:rsidR="005979E7" w:rsidRPr="00F511A5" w:rsidRDefault="005979E7" w:rsidP="00F17634">
            <w:pPr>
              <w:pStyle w:val="TAC"/>
              <w:rPr>
                <w:lang w:eastAsia="en-US"/>
              </w:rPr>
            </w:pPr>
            <w:r w:rsidRPr="00F511A5">
              <w:rPr>
                <w:lang w:eastAsia="en-US"/>
              </w:rPr>
              <w:t>2660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6AB51E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728AD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4684EE" w14:textId="77777777" w:rsidR="005979E7" w:rsidRPr="00F511A5" w:rsidRDefault="005979E7" w:rsidP="00F17634">
            <w:pPr>
              <w:pStyle w:val="TAL"/>
              <w:rPr>
                <w:lang w:eastAsia="en-US"/>
              </w:rPr>
            </w:pPr>
            <w:r w:rsidRPr="00F511A5">
              <w:rPr>
                <w:lang w:eastAsia="en-US"/>
              </w:rPr>
              <w:t>Correction to NR TC 8.1.4.1.9.1-Reestablish intra-band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66790D" w14:textId="77777777" w:rsidR="005979E7" w:rsidRPr="00F511A5" w:rsidRDefault="005979E7" w:rsidP="00F17634">
            <w:pPr>
              <w:pStyle w:val="TAC"/>
              <w:rPr>
                <w:lang w:eastAsia="en-US"/>
              </w:rPr>
            </w:pPr>
            <w:r w:rsidRPr="00F511A5">
              <w:rPr>
                <w:lang w:eastAsia="en-US"/>
              </w:rPr>
              <w:t>16.10.0</w:t>
            </w:r>
          </w:p>
        </w:tc>
      </w:tr>
      <w:tr w:rsidR="005979E7" w:rsidRPr="00F511A5" w14:paraId="7595337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84CFD3D"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C9BDF22"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CBEA41" w14:textId="77777777" w:rsidR="005979E7" w:rsidRPr="00F511A5" w:rsidRDefault="005979E7" w:rsidP="00F17634">
            <w:pPr>
              <w:pStyle w:val="TAC"/>
              <w:rPr>
                <w:lang w:eastAsia="en-US"/>
              </w:rPr>
            </w:pPr>
            <w:r w:rsidRPr="00F511A5">
              <w:rPr>
                <w:lang w:eastAsia="en-US"/>
              </w:rPr>
              <w:t>R5-217999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E67D5B" w14:textId="77777777" w:rsidR="005979E7" w:rsidRPr="00F511A5" w:rsidRDefault="005979E7" w:rsidP="00F17634">
            <w:pPr>
              <w:pStyle w:val="TAC"/>
              <w:rPr>
                <w:lang w:eastAsia="en-US"/>
              </w:rPr>
            </w:pPr>
            <w:r w:rsidRPr="00F511A5">
              <w:rPr>
                <w:lang w:eastAsia="en-US"/>
              </w:rPr>
              <w:t>2621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63D95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948FF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635ED5" w14:textId="77777777" w:rsidR="005979E7" w:rsidRPr="00F511A5" w:rsidRDefault="005979E7" w:rsidP="00F17634">
            <w:pPr>
              <w:pStyle w:val="TAL"/>
              <w:rPr>
                <w:lang w:eastAsia="en-US"/>
              </w:rPr>
            </w:pPr>
            <w:r w:rsidRPr="00F511A5">
              <w:rPr>
                <w:lang w:eastAsia="en-US"/>
              </w:rPr>
              <w:t>Addition of new CVX TC 12.1.3.1-PC5-only operation / Measurement configuration and reporting via PC5 RRC / PSBCH-RSRP measurement 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39C707" w14:textId="77777777" w:rsidR="005979E7" w:rsidRPr="00F511A5" w:rsidRDefault="005979E7" w:rsidP="00F17634">
            <w:pPr>
              <w:pStyle w:val="TAC"/>
              <w:rPr>
                <w:lang w:eastAsia="en-US"/>
              </w:rPr>
            </w:pPr>
            <w:r w:rsidRPr="00F511A5">
              <w:rPr>
                <w:lang w:eastAsia="en-US"/>
              </w:rPr>
              <w:t>16.10.0</w:t>
            </w:r>
          </w:p>
        </w:tc>
      </w:tr>
      <w:tr w:rsidR="005979E7" w:rsidRPr="00F511A5" w14:paraId="253E18D7"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7E4CAA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1F3F41E9"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D04802" w14:textId="77777777" w:rsidR="005979E7" w:rsidRPr="00F511A5" w:rsidRDefault="005979E7" w:rsidP="00F17634">
            <w:pPr>
              <w:pStyle w:val="TAC"/>
              <w:rPr>
                <w:lang w:eastAsia="en-US"/>
              </w:rPr>
            </w:pPr>
            <w:r w:rsidRPr="00F511A5">
              <w:rPr>
                <w:lang w:eastAsia="en-US"/>
              </w:rPr>
              <w:t>R5-218000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674FB0" w14:textId="77777777" w:rsidR="005979E7" w:rsidRPr="00F511A5" w:rsidRDefault="005979E7" w:rsidP="00F17634">
            <w:pPr>
              <w:pStyle w:val="TAC"/>
              <w:rPr>
                <w:lang w:eastAsia="en-US"/>
              </w:rPr>
            </w:pPr>
            <w:r w:rsidRPr="00F511A5">
              <w:rPr>
                <w:lang w:eastAsia="en-US"/>
              </w:rPr>
              <w:t>2622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69006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417E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8EBF79" w14:textId="77777777" w:rsidR="005979E7" w:rsidRPr="00F511A5" w:rsidRDefault="005979E7" w:rsidP="00F17634">
            <w:pPr>
              <w:pStyle w:val="TAL"/>
              <w:rPr>
                <w:lang w:eastAsia="en-US"/>
              </w:rPr>
            </w:pPr>
            <w:r w:rsidRPr="00F511A5">
              <w:rPr>
                <w:lang w:eastAsia="en-US"/>
              </w:rPr>
              <w:t>Addition of new CVX TC 12.1.5.1-PC5-only operation / Sidelink CSI reporting / 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54689D" w14:textId="77777777" w:rsidR="005979E7" w:rsidRPr="00F511A5" w:rsidRDefault="005979E7" w:rsidP="00F17634">
            <w:pPr>
              <w:pStyle w:val="TAC"/>
              <w:rPr>
                <w:lang w:eastAsia="en-US"/>
              </w:rPr>
            </w:pPr>
            <w:r w:rsidRPr="00F511A5">
              <w:rPr>
                <w:lang w:eastAsia="en-US"/>
              </w:rPr>
              <w:t>16.10.0</w:t>
            </w:r>
          </w:p>
        </w:tc>
      </w:tr>
      <w:tr w:rsidR="005979E7" w:rsidRPr="00F511A5" w14:paraId="15A05C51"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A4BC6B9"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8138026"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F27FC96" w14:textId="77777777" w:rsidR="005979E7" w:rsidRPr="00F511A5" w:rsidRDefault="005979E7" w:rsidP="00F17634">
            <w:pPr>
              <w:pStyle w:val="TAC"/>
              <w:rPr>
                <w:lang w:eastAsia="en-US"/>
              </w:rPr>
            </w:pPr>
            <w:r w:rsidRPr="00F511A5">
              <w:rPr>
                <w:lang w:eastAsia="en-US"/>
              </w:rPr>
              <w:t>R5-218001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11C49C" w14:textId="77777777" w:rsidR="005979E7" w:rsidRPr="00F511A5" w:rsidRDefault="005979E7" w:rsidP="00F17634">
            <w:pPr>
              <w:pStyle w:val="TAC"/>
              <w:rPr>
                <w:lang w:eastAsia="en-US"/>
              </w:rPr>
            </w:pPr>
            <w:r w:rsidRPr="00F511A5">
              <w:rPr>
                <w:lang w:eastAsia="en-US"/>
              </w:rPr>
              <w:t>2623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B05E6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2265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8C1A3D" w14:textId="77777777" w:rsidR="005979E7" w:rsidRPr="00F511A5" w:rsidRDefault="005979E7" w:rsidP="00F17634">
            <w:pPr>
              <w:pStyle w:val="TAL"/>
              <w:rPr>
                <w:lang w:eastAsia="en-US"/>
              </w:rPr>
            </w:pPr>
            <w:r w:rsidRPr="00F511A5">
              <w:rPr>
                <w:lang w:eastAsia="en-US"/>
              </w:rPr>
              <w:t>Addition of new CVX TC 12.1.5.2- PC5-only operation / Sidelink CSI reporting /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D76090" w14:textId="77777777" w:rsidR="005979E7" w:rsidRPr="00F511A5" w:rsidRDefault="005979E7" w:rsidP="00F17634">
            <w:pPr>
              <w:pStyle w:val="TAC"/>
              <w:rPr>
                <w:lang w:eastAsia="en-US"/>
              </w:rPr>
            </w:pPr>
            <w:r w:rsidRPr="00F511A5">
              <w:rPr>
                <w:lang w:eastAsia="en-US"/>
              </w:rPr>
              <w:t>16.10.0</w:t>
            </w:r>
          </w:p>
        </w:tc>
      </w:tr>
      <w:tr w:rsidR="005979E7" w:rsidRPr="00F511A5" w14:paraId="0CFE9B93"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4024766"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679E1D5"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D970B0" w14:textId="77777777" w:rsidR="005979E7" w:rsidRPr="00F511A5" w:rsidRDefault="005979E7" w:rsidP="00F17634">
            <w:pPr>
              <w:pStyle w:val="TAC"/>
              <w:rPr>
                <w:lang w:eastAsia="en-US"/>
              </w:rPr>
            </w:pPr>
            <w:r w:rsidRPr="00F511A5">
              <w:rPr>
                <w:lang w:eastAsia="en-US"/>
              </w:rPr>
              <w:t>R5-218002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C4CE48" w14:textId="77777777" w:rsidR="005979E7" w:rsidRPr="00F511A5" w:rsidRDefault="005979E7" w:rsidP="00F17634">
            <w:pPr>
              <w:pStyle w:val="TAC"/>
              <w:rPr>
                <w:lang w:eastAsia="en-US"/>
              </w:rPr>
            </w:pPr>
            <w:r w:rsidRPr="00F511A5">
              <w:rPr>
                <w:lang w:eastAsia="en-US"/>
              </w:rPr>
              <w:t>2624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2A586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8F374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474A12" w14:textId="77777777" w:rsidR="005979E7" w:rsidRPr="00F511A5" w:rsidRDefault="005979E7" w:rsidP="00F17634">
            <w:pPr>
              <w:pStyle w:val="TAL"/>
              <w:rPr>
                <w:lang w:eastAsia="en-US"/>
              </w:rPr>
            </w:pPr>
            <w:r w:rsidRPr="00F511A5">
              <w:rPr>
                <w:lang w:eastAsia="en-US"/>
              </w:rPr>
              <w:t>Addition of new CVX TC 12.2.4.1-Inter-carrier concurrent operation / Sidelink Reconfiguration via Uu RRC / SL DRB management / transmission side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F17ABE" w14:textId="77777777" w:rsidR="005979E7" w:rsidRPr="00F511A5" w:rsidRDefault="005979E7" w:rsidP="00F17634">
            <w:pPr>
              <w:pStyle w:val="TAC"/>
              <w:rPr>
                <w:lang w:eastAsia="en-US"/>
              </w:rPr>
            </w:pPr>
            <w:r w:rsidRPr="00F511A5">
              <w:rPr>
                <w:lang w:eastAsia="en-US"/>
              </w:rPr>
              <w:t>16.10.0</w:t>
            </w:r>
          </w:p>
        </w:tc>
      </w:tr>
      <w:tr w:rsidR="005979E7" w:rsidRPr="00F511A5" w14:paraId="38694B79"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A313FF"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142DCF3"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D2342C6" w14:textId="77777777" w:rsidR="005979E7" w:rsidRPr="00F511A5" w:rsidRDefault="005979E7" w:rsidP="00F17634">
            <w:pPr>
              <w:pStyle w:val="TAC"/>
              <w:rPr>
                <w:lang w:eastAsia="en-US"/>
              </w:rPr>
            </w:pPr>
            <w:r w:rsidRPr="00F511A5">
              <w:rPr>
                <w:lang w:eastAsia="en-US"/>
              </w:rPr>
              <w:t>R5-218003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C5805E" w14:textId="77777777" w:rsidR="005979E7" w:rsidRPr="00F511A5" w:rsidRDefault="005979E7" w:rsidP="00F17634">
            <w:pPr>
              <w:pStyle w:val="TAC"/>
              <w:rPr>
                <w:lang w:eastAsia="en-US"/>
              </w:rPr>
            </w:pPr>
            <w:r w:rsidRPr="00F511A5">
              <w:rPr>
                <w:lang w:eastAsia="en-US"/>
              </w:rPr>
              <w:t>2626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DA793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689EA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79C2424" w14:textId="77777777" w:rsidR="005979E7" w:rsidRPr="00F511A5" w:rsidRDefault="005979E7" w:rsidP="00F17634">
            <w:pPr>
              <w:pStyle w:val="TAL"/>
              <w:rPr>
                <w:lang w:eastAsia="en-US"/>
              </w:rPr>
            </w:pPr>
            <w:r w:rsidRPr="00F511A5">
              <w:rPr>
                <w:lang w:eastAsia="en-US"/>
              </w:rPr>
              <w:t>Addition of new CVX TC 12.2.5.3-Inter-carrier concurrent operation / Measurement configuration and reporting via PC5 RRC / PSBCH-RSRP measurement reporting / Periodical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C237C6E" w14:textId="77777777" w:rsidR="005979E7" w:rsidRPr="00F511A5" w:rsidRDefault="005979E7" w:rsidP="00F17634">
            <w:pPr>
              <w:pStyle w:val="TAC"/>
              <w:rPr>
                <w:lang w:eastAsia="en-US"/>
              </w:rPr>
            </w:pPr>
            <w:r w:rsidRPr="00F511A5">
              <w:rPr>
                <w:lang w:eastAsia="en-US"/>
              </w:rPr>
              <w:t>16.10.0</w:t>
            </w:r>
          </w:p>
        </w:tc>
      </w:tr>
      <w:tr w:rsidR="005979E7" w:rsidRPr="00F511A5" w14:paraId="4057C81A"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3A812DAF"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08C26C6B"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C5F02E" w14:textId="77777777" w:rsidR="005979E7" w:rsidRPr="00F511A5" w:rsidRDefault="005979E7" w:rsidP="00F17634">
            <w:pPr>
              <w:pStyle w:val="TAC"/>
              <w:rPr>
                <w:lang w:eastAsia="en-US"/>
              </w:rPr>
            </w:pPr>
            <w:r w:rsidRPr="00F511A5">
              <w:rPr>
                <w:lang w:eastAsia="en-US"/>
              </w:rPr>
              <w:t>R5-218004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9BEE1A" w14:textId="77777777" w:rsidR="005979E7" w:rsidRPr="00F511A5" w:rsidRDefault="005979E7" w:rsidP="00F17634">
            <w:pPr>
              <w:pStyle w:val="TAC"/>
              <w:rPr>
                <w:lang w:eastAsia="en-US"/>
              </w:rPr>
            </w:pPr>
            <w:r w:rsidRPr="00F511A5">
              <w:rPr>
                <w:lang w:eastAsia="en-US"/>
              </w:rPr>
              <w:t>2637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A0A29A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ED773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042B23" w14:textId="77777777" w:rsidR="005979E7" w:rsidRPr="00F511A5" w:rsidRDefault="005979E7" w:rsidP="00F17634">
            <w:pPr>
              <w:pStyle w:val="TAL"/>
              <w:rPr>
                <w:lang w:eastAsia="en-US"/>
              </w:rPr>
            </w:pPr>
            <w:r w:rsidRPr="00F511A5">
              <w:rPr>
                <w:lang w:eastAsia="en-US"/>
              </w:rPr>
              <w:t>Addition of NR V2X TC 12.2.6.1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F7BE99" w14:textId="77777777" w:rsidR="005979E7" w:rsidRPr="00F511A5" w:rsidRDefault="005979E7" w:rsidP="00F17634">
            <w:pPr>
              <w:pStyle w:val="TAC"/>
              <w:rPr>
                <w:lang w:eastAsia="en-US"/>
              </w:rPr>
            </w:pPr>
            <w:r w:rsidRPr="00F511A5">
              <w:rPr>
                <w:lang w:eastAsia="en-US"/>
              </w:rPr>
              <w:t>16.10.0</w:t>
            </w:r>
          </w:p>
        </w:tc>
      </w:tr>
      <w:tr w:rsidR="005979E7" w:rsidRPr="00F511A5" w14:paraId="0C4648F0"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2A46318"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77A346E"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3A6051" w14:textId="77777777" w:rsidR="005979E7" w:rsidRPr="00F511A5" w:rsidRDefault="005979E7" w:rsidP="00F17634">
            <w:pPr>
              <w:pStyle w:val="TAC"/>
              <w:rPr>
                <w:lang w:eastAsia="en-US"/>
              </w:rPr>
            </w:pPr>
            <w:r w:rsidRPr="00F511A5">
              <w:rPr>
                <w:lang w:eastAsia="en-US"/>
              </w:rPr>
              <w:t>R5-218005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8DD3AD" w14:textId="77777777" w:rsidR="005979E7" w:rsidRPr="00F511A5" w:rsidRDefault="005979E7" w:rsidP="00F17634">
            <w:pPr>
              <w:pStyle w:val="TAC"/>
              <w:rPr>
                <w:lang w:eastAsia="en-US"/>
              </w:rPr>
            </w:pPr>
            <w:r w:rsidRPr="00F511A5">
              <w:rPr>
                <w:lang w:eastAsia="en-US"/>
              </w:rPr>
              <w:t>2638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FE5BE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1989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B393F9" w14:textId="77777777" w:rsidR="005979E7" w:rsidRPr="00F511A5" w:rsidRDefault="005979E7" w:rsidP="00F17634">
            <w:pPr>
              <w:pStyle w:val="TAL"/>
              <w:rPr>
                <w:lang w:eastAsia="en-US"/>
              </w:rPr>
            </w:pPr>
            <w:r w:rsidRPr="00F511A5">
              <w:rPr>
                <w:lang w:eastAsia="en-US"/>
              </w:rPr>
              <w:t>Addition of NR V2X TC 12.2.7.1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A409FFC" w14:textId="77777777" w:rsidR="005979E7" w:rsidRPr="00F511A5" w:rsidRDefault="005979E7" w:rsidP="00F17634">
            <w:pPr>
              <w:pStyle w:val="TAC"/>
              <w:rPr>
                <w:lang w:eastAsia="en-US"/>
              </w:rPr>
            </w:pPr>
            <w:r w:rsidRPr="00F511A5">
              <w:rPr>
                <w:lang w:eastAsia="en-US"/>
              </w:rPr>
              <w:t>16.10.0</w:t>
            </w:r>
          </w:p>
        </w:tc>
      </w:tr>
      <w:tr w:rsidR="005979E7" w:rsidRPr="00F511A5" w14:paraId="5FE06F1E"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F68D01D"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04D9D3"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256612" w14:textId="77777777" w:rsidR="005979E7" w:rsidRPr="00F511A5" w:rsidRDefault="005979E7" w:rsidP="00F17634">
            <w:pPr>
              <w:pStyle w:val="TAC"/>
              <w:rPr>
                <w:lang w:eastAsia="en-US"/>
              </w:rPr>
            </w:pPr>
            <w:r w:rsidRPr="00F511A5">
              <w:rPr>
                <w:lang w:eastAsia="en-US"/>
              </w:rPr>
              <w:t>R5-218006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C98219" w14:textId="77777777" w:rsidR="005979E7" w:rsidRPr="00F511A5" w:rsidRDefault="005979E7" w:rsidP="00F17634">
            <w:pPr>
              <w:pStyle w:val="TAC"/>
              <w:rPr>
                <w:lang w:eastAsia="en-US"/>
              </w:rPr>
            </w:pPr>
            <w:r w:rsidRPr="00F511A5">
              <w:rPr>
                <w:lang w:eastAsia="en-US"/>
              </w:rPr>
              <w:t>2639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90F6D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595B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1685CC" w14:textId="77777777" w:rsidR="005979E7" w:rsidRPr="00F511A5" w:rsidRDefault="005979E7" w:rsidP="00F17634">
            <w:pPr>
              <w:pStyle w:val="TAL"/>
              <w:rPr>
                <w:lang w:eastAsia="en-US"/>
              </w:rPr>
            </w:pPr>
            <w:r w:rsidRPr="00F511A5">
              <w:rPr>
                <w:lang w:eastAsia="en-US"/>
              </w:rPr>
              <w:t>Addition of NR V2X TC 12.2.8.2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17CB56" w14:textId="77777777" w:rsidR="005979E7" w:rsidRPr="00F511A5" w:rsidRDefault="005979E7" w:rsidP="00F17634">
            <w:pPr>
              <w:pStyle w:val="TAC"/>
              <w:rPr>
                <w:lang w:eastAsia="en-US"/>
              </w:rPr>
            </w:pPr>
            <w:r w:rsidRPr="00F511A5">
              <w:rPr>
                <w:lang w:eastAsia="en-US"/>
              </w:rPr>
              <w:t>16.10.0</w:t>
            </w:r>
          </w:p>
        </w:tc>
      </w:tr>
      <w:tr w:rsidR="005979E7" w:rsidRPr="00F511A5" w14:paraId="1E88148F"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013B9AD"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4FC6EB47"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3CDCEF" w14:textId="77777777" w:rsidR="005979E7" w:rsidRPr="00F511A5" w:rsidRDefault="005979E7" w:rsidP="00F17634">
            <w:pPr>
              <w:pStyle w:val="TAC"/>
              <w:rPr>
                <w:lang w:eastAsia="en-US"/>
              </w:rPr>
            </w:pPr>
            <w:r w:rsidRPr="00F511A5">
              <w:rPr>
                <w:lang w:eastAsia="en-US"/>
              </w:rPr>
              <w:t>R5-218007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F48402" w14:textId="77777777" w:rsidR="005979E7" w:rsidRPr="00F511A5" w:rsidRDefault="005979E7" w:rsidP="00F17634">
            <w:pPr>
              <w:pStyle w:val="TAC"/>
              <w:rPr>
                <w:lang w:eastAsia="en-US"/>
              </w:rPr>
            </w:pPr>
            <w:r w:rsidRPr="00F511A5">
              <w:rPr>
                <w:lang w:eastAsia="en-US"/>
              </w:rPr>
              <w:t>2640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7909A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735B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8CFA6F" w14:textId="77777777" w:rsidR="005979E7" w:rsidRPr="00F511A5" w:rsidRDefault="005979E7" w:rsidP="00F17634">
            <w:pPr>
              <w:pStyle w:val="TAL"/>
              <w:rPr>
                <w:lang w:eastAsia="en-US"/>
              </w:rPr>
            </w:pPr>
            <w:r w:rsidRPr="00F511A5">
              <w:rPr>
                <w:lang w:eastAsia="en-US"/>
              </w:rPr>
              <w:t>Addition of NR V2X TC 12.1.3.3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703AAE" w14:textId="77777777" w:rsidR="005979E7" w:rsidRPr="00F511A5" w:rsidRDefault="005979E7" w:rsidP="00F17634">
            <w:pPr>
              <w:pStyle w:val="TAC"/>
              <w:rPr>
                <w:lang w:eastAsia="en-US"/>
              </w:rPr>
            </w:pPr>
            <w:r w:rsidRPr="00F511A5">
              <w:rPr>
                <w:lang w:eastAsia="en-US"/>
              </w:rPr>
              <w:t>16.10.0</w:t>
            </w:r>
          </w:p>
        </w:tc>
      </w:tr>
      <w:tr w:rsidR="005979E7" w:rsidRPr="00F511A5" w14:paraId="2DAEE0D6" w14:textId="77777777" w:rsidTr="00F17634">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5896247" w14:textId="77777777" w:rsidR="005979E7" w:rsidRPr="00F511A5" w:rsidRDefault="005979E7" w:rsidP="00F17634">
            <w:pPr>
              <w:pStyle w:val="TAC"/>
              <w:rPr>
                <w:lang w:eastAsia="en-US"/>
              </w:rPr>
            </w:pPr>
            <w:r w:rsidRPr="00F511A5">
              <w:rPr>
                <w:lang w:eastAsia="en-US"/>
              </w:rPr>
              <w:t>2021-12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628C1DB3" w14:textId="77777777" w:rsidR="005979E7" w:rsidRPr="00F511A5" w:rsidRDefault="005979E7" w:rsidP="00F17634">
            <w:pPr>
              <w:pStyle w:val="TAC"/>
              <w:rPr>
                <w:lang w:eastAsia="en-US"/>
              </w:rPr>
            </w:pPr>
            <w:r w:rsidRPr="00F511A5">
              <w:rPr>
                <w:lang w:eastAsia="en-US"/>
              </w:rPr>
              <w:t>RAN#94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5C490D" w14:textId="77777777" w:rsidR="005979E7" w:rsidRPr="00F511A5" w:rsidRDefault="005979E7" w:rsidP="00F17634">
            <w:pPr>
              <w:pStyle w:val="TAC"/>
              <w:rPr>
                <w:lang w:eastAsia="en-US"/>
              </w:rPr>
            </w:pPr>
            <w:r w:rsidRPr="00F511A5">
              <w:rPr>
                <w:lang w:eastAsia="en-US"/>
              </w:rPr>
              <w:t>R5-218012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36B3636" w14:textId="77777777" w:rsidR="005979E7" w:rsidRPr="00F511A5" w:rsidRDefault="005979E7" w:rsidP="00F17634">
            <w:pPr>
              <w:pStyle w:val="TAC"/>
              <w:rPr>
                <w:lang w:eastAsia="en-US"/>
              </w:rPr>
            </w:pPr>
            <w:r w:rsidRPr="00F511A5">
              <w:rPr>
                <w:lang w:eastAsia="en-US"/>
              </w:rPr>
              <w:t>2635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30BA230" w14:textId="77777777" w:rsidR="005979E7" w:rsidRPr="00F511A5" w:rsidRDefault="005979E7" w:rsidP="00F17634">
            <w:pPr>
              <w:pStyle w:val="TAC"/>
              <w:rPr>
                <w:lang w:eastAsia="en-US"/>
              </w:rPr>
            </w:pPr>
            <w:r w:rsidRPr="00F511A5">
              <w:rPr>
                <w:lang w:eastAsia="en-US"/>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59ECD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DFF968" w14:textId="77777777" w:rsidR="005979E7" w:rsidRPr="00F511A5" w:rsidRDefault="005979E7" w:rsidP="00F17634">
            <w:pPr>
              <w:pStyle w:val="TAL"/>
              <w:rPr>
                <w:lang w:eastAsia="en-US"/>
              </w:rPr>
            </w:pPr>
            <w:r w:rsidRPr="00F511A5">
              <w:rPr>
                <w:lang w:eastAsia="en-US"/>
              </w:rPr>
              <w:t>Addition of new eNS Abnormal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F6FC393" w14:textId="77777777" w:rsidR="005979E7" w:rsidRPr="00F511A5" w:rsidRDefault="005979E7" w:rsidP="00F17634">
            <w:pPr>
              <w:pStyle w:val="TAC"/>
              <w:rPr>
                <w:lang w:eastAsia="en-US"/>
              </w:rPr>
            </w:pPr>
            <w:r w:rsidRPr="00F511A5">
              <w:rPr>
                <w:lang w:eastAsia="en-US"/>
              </w:rPr>
              <w:t>16.10.0</w:t>
            </w:r>
          </w:p>
        </w:tc>
      </w:tr>
      <w:tr w:rsidR="005979E7" w:rsidRPr="00F511A5" w14:paraId="76BA052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F4362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CE49CA"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F19921" w14:textId="77777777" w:rsidR="005979E7" w:rsidRPr="00F511A5" w:rsidRDefault="005979E7" w:rsidP="00F17634">
            <w:pPr>
              <w:pStyle w:val="TAC"/>
              <w:rPr>
                <w:lang w:eastAsia="en-US"/>
              </w:rPr>
            </w:pPr>
            <w:r w:rsidRPr="00F511A5">
              <w:rPr>
                <w:lang w:eastAsia="en-US"/>
              </w:rPr>
              <w:t>R5-220046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8C8386" w14:textId="77777777" w:rsidR="005979E7" w:rsidRPr="00F511A5" w:rsidRDefault="005979E7" w:rsidP="00F17634">
            <w:pPr>
              <w:pStyle w:val="TAC"/>
              <w:rPr>
                <w:lang w:eastAsia="en-US"/>
              </w:rPr>
            </w:pPr>
            <w:r w:rsidRPr="00F511A5">
              <w:rPr>
                <w:lang w:eastAsia="en-US"/>
              </w:rPr>
              <w:t>2663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9E5AF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145A7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DEA168" w14:textId="77777777" w:rsidR="005979E7" w:rsidRPr="00F511A5" w:rsidRDefault="005979E7" w:rsidP="00F17634">
            <w:pPr>
              <w:pStyle w:val="TAL"/>
              <w:rPr>
                <w:lang w:eastAsia="en-US"/>
              </w:rPr>
            </w:pPr>
            <w:r w:rsidRPr="00F511A5">
              <w:rPr>
                <w:lang w:eastAsia="en-US"/>
              </w:rPr>
              <w:t>Addition of new test case for PDCP Duplication 3 RLC entities with NR intra-band non-contiguous CA in NR IIoT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BE2CC06" w14:textId="77777777" w:rsidR="005979E7" w:rsidRPr="00F511A5" w:rsidRDefault="005979E7" w:rsidP="00F17634">
            <w:pPr>
              <w:pStyle w:val="TAC"/>
              <w:rPr>
                <w:lang w:eastAsia="en-US"/>
              </w:rPr>
            </w:pPr>
            <w:r w:rsidRPr="00F511A5">
              <w:rPr>
                <w:lang w:eastAsia="en-US"/>
              </w:rPr>
              <w:t>16.11.0</w:t>
            </w:r>
          </w:p>
        </w:tc>
      </w:tr>
      <w:tr w:rsidR="005979E7" w:rsidRPr="00F511A5" w14:paraId="5630D77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65D88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30A802"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AA1CF4" w14:textId="77777777" w:rsidR="005979E7" w:rsidRPr="00F511A5" w:rsidRDefault="005979E7" w:rsidP="00F17634">
            <w:pPr>
              <w:pStyle w:val="TAC"/>
              <w:rPr>
                <w:lang w:eastAsia="en-US"/>
              </w:rPr>
            </w:pPr>
            <w:r w:rsidRPr="00F511A5">
              <w:rPr>
                <w:lang w:eastAsia="en-US"/>
              </w:rPr>
              <w:t>R5-220050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25C0BD" w14:textId="77777777" w:rsidR="005979E7" w:rsidRPr="00F511A5" w:rsidRDefault="005979E7" w:rsidP="00F17634">
            <w:pPr>
              <w:pStyle w:val="TAC"/>
              <w:rPr>
                <w:lang w:eastAsia="en-US"/>
              </w:rPr>
            </w:pPr>
            <w:r w:rsidRPr="00F511A5">
              <w:rPr>
                <w:lang w:eastAsia="en-US"/>
              </w:rPr>
              <w:t>2664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5FF57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59AC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416041" w14:textId="77777777" w:rsidR="005979E7" w:rsidRPr="00F511A5" w:rsidRDefault="005979E7" w:rsidP="00F17634">
            <w:pPr>
              <w:pStyle w:val="TAL"/>
              <w:rPr>
                <w:lang w:eastAsia="en-US"/>
              </w:rPr>
            </w:pPr>
            <w:r w:rsidRPr="00F511A5">
              <w:rPr>
                <w:lang w:eastAsia="en-US"/>
              </w:rPr>
              <w:t>Update of cell power level for FR2 in NR Immediate MDT TC 8.1.6.2.1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16726E" w14:textId="77777777" w:rsidR="005979E7" w:rsidRPr="00F511A5" w:rsidRDefault="005979E7" w:rsidP="00F17634">
            <w:pPr>
              <w:pStyle w:val="TAC"/>
              <w:rPr>
                <w:lang w:eastAsia="en-US"/>
              </w:rPr>
            </w:pPr>
            <w:r w:rsidRPr="00F511A5">
              <w:rPr>
                <w:lang w:eastAsia="en-US"/>
              </w:rPr>
              <w:t>16.11.0</w:t>
            </w:r>
          </w:p>
        </w:tc>
      </w:tr>
      <w:tr w:rsidR="005979E7" w:rsidRPr="00F511A5" w14:paraId="4E09FFC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C7445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96132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698C92" w14:textId="77777777" w:rsidR="005979E7" w:rsidRPr="00F511A5" w:rsidRDefault="005979E7" w:rsidP="00F17634">
            <w:pPr>
              <w:pStyle w:val="TAC"/>
              <w:rPr>
                <w:lang w:eastAsia="en-US"/>
              </w:rPr>
            </w:pPr>
            <w:r w:rsidRPr="00F511A5">
              <w:rPr>
                <w:lang w:eastAsia="en-US"/>
              </w:rPr>
              <w:t>R5-220052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4288DD" w14:textId="77777777" w:rsidR="005979E7" w:rsidRPr="00F511A5" w:rsidRDefault="005979E7" w:rsidP="00F17634">
            <w:pPr>
              <w:pStyle w:val="TAC"/>
              <w:rPr>
                <w:lang w:eastAsia="en-US"/>
              </w:rPr>
            </w:pPr>
            <w:r w:rsidRPr="00F511A5">
              <w:rPr>
                <w:lang w:eastAsia="en-US"/>
              </w:rPr>
              <w:t>2666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897F9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F0C6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0E6014" w14:textId="77777777" w:rsidR="005979E7" w:rsidRPr="00F511A5" w:rsidRDefault="005979E7" w:rsidP="00F17634">
            <w:pPr>
              <w:pStyle w:val="TAL"/>
              <w:rPr>
                <w:lang w:eastAsia="en-US"/>
              </w:rPr>
            </w:pPr>
            <w:r w:rsidRPr="00F511A5">
              <w:rPr>
                <w:lang w:eastAsia="en-US"/>
              </w:rPr>
              <w:t>Update of cell power level for FR2 in NR Immediate MDT TC 8.1.6.2.3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88B164" w14:textId="77777777" w:rsidR="005979E7" w:rsidRPr="00F511A5" w:rsidRDefault="005979E7" w:rsidP="00F17634">
            <w:pPr>
              <w:pStyle w:val="TAC"/>
              <w:rPr>
                <w:lang w:eastAsia="en-US"/>
              </w:rPr>
            </w:pPr>
            <w:r w:rsidRPr="00F511A5">
              <w:rPr>
                <w:lang w:eastAsia="en-US"/>
              </w:rPr>
              <w:t>16.11.0</w:t>
            </w:r>
          </w:p>
        </w:tc>
      </w:tr>
      <w:tr w:rsidR="005979E7" w:rsidRPr="00F511A5" w14:paraId="21DFC86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A73755"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02AC3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96A3CF" w14:textId="77777777" w:rsidR="005979E7" w:rsidRPr="00F511A5" w:rsidRDefault="005979E7" w:rsidP="00F17634">
            <w:pPr>
              <w:pStyle w:val="TAC"/>
              <w:rPr>
                <w:lang w:eastAsia="en-US"/>
              </w:rPr>
            </w:pPr>
            <w:r w:rsidRPr="00F511A5">
              <w:rPr>
                <w:lang w:eastAsia="en-US"/>
              </w:rPr>
              <w:t>R5-220053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171B82" w14:textId="77777777" w:rsidR="005979E7" w:rsidRPr="00F511A5" w:rsidRDefault="005979E7" w:rsidP="00F17634">
            <w:pPr>
              <w:pStyle w:val="TAC"/>
              <w:rPr>
                <w:lang w:eastAsia="en-US"/>
              </w:rPr>
            </w:pPr>
            <w:r w:rsidRPr="00F511A5">
              <w:rPr>
                <w:lang w:eastAsia="en-US"/>
              </w:rPr>
              <w:t>2667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8725D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C46EB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D95898" w14:textId="77777777" w:rsidR="005979E7" w:rsidRPr="00F511A5" w:rsidRDefault="005979E7" w:rsidP="00F17634">
            <w:pPr>
              <w:pStyle w:val="TAL"/>
              <w:rPr>
                <w:lang w:eastAsia="en-US"/>
              </w:rPr>
            </w:pPr>
            <w:r w:rsidRPr="00F511A5">
              <w:rPr>
                <w:lang w:eastAsia="en-US"/>
              </w:rPr>
              <w:t>Update of cell power level for FR2 in NR Immediate MDT TC 8.1.6.1.3.1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28BCCC" w14:textId="77777777" w:rsidR="005979E7" w:rsidRPr="00F511A5" w:rsidRDefault="005979E7" w:rsidP="00F17634">
            <w:pPr>
              <w:pStyle w:val="TAC"/>
              <w:rPr>
                <w:lang w:eastAsia="en-US"/>
              </w:rPr>
            </w:pPr>
            <w:r w:rsidRPr="00F511A5">
              <w:rPr>
                <w:lang w:eastAsia="en-US"/>
              </w:rPr>
              <w:t>16.11.0</w:t>
            </w:r>
          </w:p>
        </w:tc>
      </w:tr>
      <w:tr w:rsidR="005979E7" w:rsidRPr="00F511A5" w14:paraId="456E90C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191A8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1A619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1F97F5" w14:textId="77777777" w:rsidR="005979E7" w:rsidRPr="00F511A5" w:rsidRDefault="005979E7" w:rsidP="00F17634">
            <w:pPr>
              <w:pStyle w:val="TAC"/>
              <w:rPr>
                <w:lang w:eastAsia="en-US"/>
              </w:rPr>
            </w:pPr>
            <w:r w:rsidRPr="00F511A5">
              <w:rPr>
                <w:lang w:eastAsia="en-US"/>
              </w:rPr>
              <w:t>R5-220054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155644" w14:textId="77777777" w:rsidR="005979E7" w:rsidRPr="00F511A5" w:rsidRDefault="005979E7" w:rsidP="00F17634">
            <w:pPr>
              <w:pStyle w:val="TAC"/>
              <w:rPr>
                <w:lang w:eastAsia="en-US"/>
              </w:rPr>
            </w:pPr>
            <w:r w:rsidRPr="00F511A5">
              <w:rPr>
                <w:lang w:eastAsia="en-US"/>
              </w:rPr>
              <w:t>2668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9B346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3590F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06DC80" w14:textId="77777777" w:rsidR="005979E7" w:rsidRPr="00F511A5" w:rsidRDefault="005979E7" w:rsidP="00F17634">
            <w:pPr>
              <w:pStyle w:val="TAL"/>
              <w:rPr>
                <w:lang w:eastAsia="en-US"/>
              </w:rPr>
            </w:pPr>
            <w:r w:rsidRPr="00F511A5">
              <w:rPr>
                <w:lang w:eastAsia="en-US"/>
              </w:rPr>
              <w:t>Update of cell power level for FR2 in NR Immediate MDT TC 8.1.6.1.3.4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45D7A4" w14:textId="77777777" w:rsidR="005979E7" w:rsidRPr="00F511A5" w:rsidRDefault="005979E7" w:rsidP="00F17634">
            <w:pPr>
              <w:pStyle w:val="TAC"/>
              <w:rPr>
                <w:lang w:eastAsia="en-US"/>
              </w:rPr>
            </w:pPr>
            <w:r w:rsidRPr="00F511A5">
              <w:rPr>
                <w:lang w:eastAsia="en-US"/>
              </w:rPr>
              <w:t>16.11.0</w:t>
            </w:r>
          </w:p>
        </w:tc>
      </w:tr>
      <w:tr w:rsidR="005979E7" w:rsidRPr="00F511A5" w14:paraId="700615B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B6340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F7FBA5"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7D9466" w14:textId="77777777" w:rsidR="005979E7" w:rsidRPr="00F511A5" w:rsidRDefault="005979E7" w:rsidP="00F17634">
            <w:pPr>
              <w:pStyle w:val="TAC"/>
              <w:rPr>
                <w:lang w:eastAsia="en-US"/>
              </w:rPr>
            </w:pPr>
            <w:r w:rsidRPr="00F511A5">
              <w:rPr>
                <w:lang w:eastAsia="en-US"/>
              </w:rPr>
              <w:t>R5-220095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B2F461" w14:textId="77777777" w:rsidR="005979E7" w:rsidRPr="00F511A5" w:rsidRDefault="005979E7" w:rsidP="00F17634">
            <w:pPr>
              <w:pStyle w:val="TAC"/>
              <w:rPr>
                <w:lang w:eastAsia="en-US"/>
              </w:rPr>
            </w:pPr>
            <w:r w:rsidRPr="00F511A5">
              <w:rPr>
                <w:lang w:eastAsia="en-US"/>
              </w:rPr>
              <w:t>2670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5619A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233BF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BF5455" w14:textId="77777777" w:rsidR="005979E7" w:rsidRPr="00F511A5" w:rsidRDefault="005979E7" w:rsidP="00F17634">
            <w:pPr>
              <w:pStyle w:val="TAL"/>
              <w:rPr>
                <w:lang w:eastAsia="en-US"/>
              </w:rPr>
            </w:pPr>
            <w:r w:rsidRPr="00F511A5">
              <w:rPr>
                <w:lang w:eastAsia="en-US"/>
              </w:rPr>
              <w:t>Update the FR2 cell powers of test case 11.2.1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131B2B" w14:textId="77777777" w:rsidR="005979E7" w:rsidRPr="00F511A5" w:rsidRDefault="005979E7" w:rsidP="00F17634">
            <w:pPr>
              <w:pStyle w:val="TAC"/>
              <w:rPr>
                <w:lang w:eastAsia="en-US"/>
              </w:rPr>
            </w:pPr>
            <w:r w:rsidRPr="00F511A5">
              <w:rPr>
                <w:lang w:eastAsia="en-US"/>
              </w:rPr>
              <w:t>16.11.0</w:t>
            </w:r>
          </w:p>
        </w:tc>
      </w:tr>
      <w:tr w:rsidR="005979E7" w:rsidRPr="00F511A5" w14:paraId="3A59AB44"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7CDAB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DE627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751300" w14:textId="77777777" w:rsidR="005979E7" w:rsidRPr="00F511A5" w:rsidRDefault="005979E7" w:rsidP="00F17634">
            <w:pPr>
              <w:pStyle w:val="TAC"/>
              <w:rPr>
                <w:lang w:eastAsia="en-US"/>
              </w:rPr>
            </w:pPr>
            <w:r w:rsidRPr="00F511A5">
              <w:rPr>
                <w:lang w:eastAsia="en-US"/>
              </w:rPr>
              <w:t>R5-220098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66CCAD" w14:textId="77777777" w:rsidR="005979E7" w:rsidRPr="00F511A5" w:rsidRDefault="005979E7" w:rsidP="00F17634">
            <w:pPr>
              <w:pStyle w:val="TAC"/>
              <w:rPr>
                <w:lang w:eastAsia="en-US"/>
              </w:rPr>
            </w:pPr>
            <w:r w:rsidRPr="00F511A5">
              <w:rPr>
                <w:lang w:eastAsia="en-US"/>
              </w:rPr>
              <w:t>2671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C6F55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BF0B6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2577D6" w14:textId="77777777" w:rsidR="005979E7" w:rsidRPr="00F511A5" w:rsidRDefault="005979E7" w:rsidP="00F17634">
            <w:pPr>
              <w:pStyle w:val="TAL"/>
              <w:rPr>
                <w:lang w:eastAsia="en-US"/>
              </w:rPr>
            </w:pPr>
            <w:r w:rsidRPr="00F511A5">
              <w:rPr>
                <w:lang w:eastAsia="en-US"/>
              </w:rPr>
              <w:t>Update the FR2 cell powers of test case 8.1.3.2.6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732B88" w14:textId="77777777" w:rsidR="005979E7" w:rsidRPr="00F511A5" w:rsidRDefault="005979E7" w:rsidP="00F17634">
            <w:pPr>
              <w:pStyle w:val="TAC"/>
              <w:rPr>
                <w:lang w:eastAsia="en-US"/>
              </w:rPr>
            </w:pPr>
            <w:r w:rsidRPr="00F511A5">
              <w:rPr>
                <w:lang w:eastAsia="en-US"/>
              </w:rPr>
              <w:t>16.11.0</w:t>
            </w:r>
          </w:p>
        </w:tc>
      </w:tr>
      <w:tr w:rsidR="005979E7" w:rsidRPr="00F511A5" w14:paraId="3CFE35C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0C25A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0D1D5B"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2C13E8" w14:textId="77777777" w:rsidR="005979E7" w:rsidRPr="00F511A5" w:rsidRDefault="005979E7" w:rsidP="00F17634">
            <w:pPr>
              <w:pStyle w:val="TAC"/>
              <w:rPr>
                <w:lang w:eastAsia="en-US"/>
              </w:rPr>
            </w:pPr>
            <w:r w:rsidRPr="00F511A5">
              <w:rPr>
                <w:lang w:eastAsia="en-US"/>
              </w:rPr>
              <w:t>R5-220100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04A231" w14:textId="77777777" w:rsidR="005979E7" w:rsidRPr="00F511A5" w:rsidRDefault="005979E7" w:rsidP="00F17634">
            <w:pPr>
              <w:pStyle w:val="TAC"/>
              <w:rPr>
                <w:lang w:eastAsia="en-US"/>
              </w:rPr>
            </w:pPr>
            <w:r w:rsidRPr="00F511A5">
              <w:rPr>
                <w:lang w:eastAsia="en-US"/>
              </w:rPr>
              <w:t>2673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CF15D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8552A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C105C4" w14:textId="77777777" w:rsidR="005979E7" w:rsidRPr="00F511A5" w:rsidRDefault="005979E7" w:rsidP="00F17634">
            <w:pPr>
              <w:pStyle w:val="TAL"/>
              <w:rPr>
                <w:lang w:eastAsia="en-US"/>
              </w:rPr>
            </w:pPr>
            <w:r w:rsidRPr="00F511A5">
              <w:rPr>
                <w:lang w:eastAsia="en-US"/>
              </w:rPr>
              <w:t>Update the FR2 cell powers of test case 8.1.3.2.8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073161" w14:textId="77777777" w:rsidR="005979E7" w:rsidRPr="00F511A5" w:rsidRDefault="005979E7" w:rsidP="00F17634">
            <w:pPr>
              <w:pStyle w:val="TAC"/>
              <w:rPr>
                <w:lang w:eastAsia="en-US"/>
              </w:rPr>
            </w:pPr>
            <w:r w:rsidRPr="00F511A5">
              <w:rPr>
                <w:lang w:eastAsia="en-US"/>
              </w:rPr>
              <w:t>16.11.0</w:t>
            </w:r>
          </w:p>
        </w:tc>
      </w:tr>
      <w:tr w:rsidR="005979E7" w:rsidRPr="00F511A5" w14:paraId="16F922B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61B71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BA804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D79B7A" w14:textId="77777777" w:rsidR="005979E7" w:rsidRPr="00F511A5" w:rsidRDefault="005979E7" w:rsidP="00F17634">
            <w:pPr>
              <w:pStyle w:val="TAC"/>
              <w:rPr>
                <w:lang w:eastAsia="en-US"/>
              </w:rPr>
            </w:pPr>
            <w:r w:rsidRPr="00F511A5">
              <w:rPr>
                <w:lang w:eastAsia="en-US"/>
              </w:rPr>
              <w:t>R5-220156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746AF1" w14:textId="77777777" w:rsidR="005979E7" w:rsidRPr="00F511A5" w:rsidRDefault="005979E7" w:rsidP="00F17634">
            <w:pPr>
              <w:pStyle w:val="TAC"/>
              <w:rPr>
                <w:lang w:eastAsia="en-US"/>
              </w:rPr>
            </w:pPr>
            <w:r w:rsidRPr="00F511A5">
              <w:rPr>
                <w:lang w:eastAsia="en-US"/>
              </w:rPr>
              <w:t>2692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376E4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8F562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E87892" w14:textId="77777777" w:rsidR="005979E7" w:rsidRPr="00F511A5" w:rsidRDefault="005979E7" w:rsidP="00F17634">
            <w:pPr>
              <w:pStyle w:val="TAL"/>
              <w:rPr>
                <w:lang w:eastAsia="en-US"/>
              </w:rPr>
            </w:pPr>
            <w:r w:rsidRPr="00F511A5">
              <w:rPr>
                <w:lang w:eastAsia="en-US"/>
              </w:rPr>
              <w:t>Correction to NR-DC TC 8.2.7.2.1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665C8B" w14:textId="77777777" w:rsidR="005979E7" w:rsidRPr="00F511A5" w:rsidRDefault="005979E7" w:rsidP="00F17634">
            <w:pPr>
              <w:pStyle w:val="TAC"/>
              <w:rPr>
                <w:lang w:eastAsia="en-US"/>
              </w:rPr>
            </w:pPr>
            <w:r w:rsidRPr="00F511A5">
              <w:rPr>
                <w:lang w:eastAsia="en-US"/>
              </w:rPr>
              <w:t>16.11.0</w:t>
            </w:r>
          </w:p>
        </w:tc>
      </w:tr>
      <w:tr w:rsidR="005979E7" w:rsidRPr="00F511A5" w14:paraId="00D37613"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B6186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D40C2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E30611" w14:textId="77777777" w:rsidR="005979E7" w:rsidRPr="00F511A5" w:rsidRDefault="005979E7" w:rsidP="00F17634">
            <w:pPr>
              <w:pStyle w:val="TAC"/>
              <w:rPr>
                <w:lang w:eastAsia="en-US"/>
              </w:rPr>
            </w:pPr>
            <w:r w:rsidRPr="00F511A5">
              <w:rPr>
                <w:lang w:eastAsia="en-US"/>
              </w:rPr>
              <w:t>R5-220188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6C821C" w14:textId="77777777" w:rsidR="005979E7" w:rsidRPr="00F511A5" w:rsidRDefault="005979E7" w:rsidP="00F17634">
            <w:pPr>
              <w:pStyle w:val="TAC"/>
              <w:rPr>
                <w:lang w:eastAsia="en-US"/>
              </w:rPr>
            </w:pPr>
            <w:r w:rsidRPr="00F511A5">
              <w:rPr>
                <w:lang w:eastAsia="en-US"/>
              </w:rPr>
              <w:t>2698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C82E0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9ADC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FC5F37" w14:textId="77777777" w:rsidR="005979E7" w:rsidRPr="00F511A5" w:rsidRDefault="005979E7" w:rsidP="00F17634">
            <w:pPr>
              <w:pStyle w:val="TAL"/>
              <w:rPr>
                <w:lang w:eastAsia="en-US"/>
              </w:rPr>
            </w:pPr>
            <w:r w:rsidRPr="00F511A5">
              <w:rPr>
                <w:lang w:eastAsia="en-US"/>
              </w:rPr>
              <w:t>Editorial update of NR RRC TC 8.1.4.1.7.1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DDB0C7" w14:textId="77777777" w:rsidR="005979E7" w:rsidRPr="00F511A5" w:rsidRDefault="005979E7" w:rsidP="00F17634">
            <w:pPr>
              <w:pStyle w:val="TAC"/>
              <w:rPr>
                <w:lang w:eastAsia="en-US"/>
              </w:rPr>
            </w:pPr>
            <w:r w:rsidRPr="00F511A5">
              <w:rPr>
                <w:lang w:eastAsia="en-US"/>
              </w:rPr>
              <w:t>16.11.0</w:t>
            </w:r>
          </w:p>
        </w:tc>
      </w:tr>
      <w:tr w:rsidR="005979E7" w:rsidRPr="00F511A5" w14:paraId="0258D76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6557B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E31D1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E0BCB9" w14:textId="77777777" w:rsidR="005979E7" w:rsidRPr="00F511A5" w:rsidRDefault="005979E7" w:rsidP="00F17634">
            <w:pPr>
              <w:pStyle w:val="TAC"/>
              <w:rPr>
                <w:lang w:eastAsia="en-US"/>
              </w:rPr>
            </w:pPr>
            <w:r w:rsidRPr="00F511A5">
              <w:rPr>
                <w:lang w:eastAsia="en-US"/>
              </w:rPr>
              <w:t>R5-220189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B4E139" w14:textId="77777777" w:rsidR="005979E7" w:rsidRPr="00F511A5" w:rsidRDefault="005979E7" w:rsidP="00F17634">
            <w:pPr>
              <w:pStyle w:val="TAC"/>
              <w:rPr>
                <w:lang w:eastAsia="en-US"/>
              </w:rPr>
            </w:pPr>
            <w:r w:rsidRPr="00F511A5">
              <w:rPr>
                <w:lang w:eastAsia="en-US"/>
              </w:rPr>
              <w:t>2699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30FD4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71882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800CB7" w14:textId="77777777" w:rsidR="005979E7" w:rsidRPr="00F511A5" w:rsidRDefault="005979E7" w:rsidP="00F17634">
            <w:pPr>
              <w:pStyle w:val="TAL"/>
              <w:rPr>
                <w:lang w:eastAsia="en-US"/>
              </w:rPr>
            </w:pPr>
            <w:r w:rsidRPr="00F511A5">
              <w:rPr>
                <w:lang w:eastAsia="en-US"/>
              </w:rPr>
              <w:t>Editorial update of NR RRC TC 8.1.4.1.8.1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74A132" w14:textId="77777777" w:rsidR="005979E7" w:rsidRPr="00F511A5" w:rsidRDefault="005979E7" w:rsidP="00F17634">
            <w:pPr>
              <w:pStyle w:val="TAC"/>
              <w:rPr>
                <w:lang w:eastAsia="en-US"/>
              </w:rPr>
            </w:pPr>
            <w:r w:rsidRPr="00F511A5">
              <w:rPr>
                <w:lang w:eastAsia="en-US"/>
              </w:rPr>
              <w:t>16.11.0</w:t>
            </w:r>
          </w:p>
        </w:tc>
      </w:tr>
      <w:tr w:rsidR="005979E7" w:rsidRPr="00F511A5" w14:paraId="10842FC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4C54E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61C429"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AF4A1C" w14:textId="77777777" w:rsidR="005979E7" w:rsidRPr="00F511A5" w:rsidRDefault="005979E7" w:rsidP="00F17634">
            <w:pPr>
              <w:pStyle w:val="TAC"/>
              <w:rPr>
                <w:lang w:eastAsia="en-US"/>
              </w:rPr>
            </w:pPr>
            <w:r w:rsidRPr="00F511A5">
              <w:rPr>
                <w:lang w:eastAsia="en-US"/>
              </w:rPr>
              <w:t>R5-220287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BAFFB1" w14:textId="77777777" w:rsidR="005979E7" w:rsidRPr="00F511A5" w:rsidRDefault="005979E7" w:rsidP="00F17634">
            <w:pPr>
              <w:pStyle w:val="TAC"/>
              <w:rPr>
                <w:lang w:eastAsia="en-US"/>
              </w:rPr>
            </w:pPr>
            <w:r w:rsidRPr="00F511A5">
              <w:rPr>
                <w:lang w:eastAsia="en-US"/>
              </w:rPr>
              <w:t>2705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F01C3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78426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992982" w14:textId="77777777" w:rsidR="005979E7" w:rsidRPr="00F511A5" w:rsidRDefault="005979E7" w:rsidP="00F17634">
            <w:pPr>
              <w:pStyle w:val="TAL"/>
              <w:rPr>
                <w:lang w:eastAsia="en-US"/>
              </w:rPr>
            </w:pPr>
            <w:r w:rsidRPr="00F511A5">
              <w:rPr>
                <w:lang w:eastAsia="en-US"/>
              </w:rPr>
              <w:t>Correction to NR MAC test case 7.1.1.3.8.x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DA5F3A" w14:textId="77777777" w:rsidR="005979E7" w:rsidRPr="00F511A5" w:rsidRDefault="005979E7" w:rsidP="00F17634">
            <w:pPr>
              <w:pStyle w:val="TAC"/>
              <w:rPr>
                <w:lang w:eastAsia="en-US"/>
              </w:rPr>
            </w:pPr>
            <w:r w:rsidRPr="00F511A5">
              <w:rPr>
                <w:lang w:eastAsia="en-US"/>
              </w:rPr>
              <w:t>16.11.0</w:t>
            </w:r>
          </w:p>
        </w:tc>
      </w:tr>
      <w:tr w:rsidR="005979E7" w:rsidRPr="00F511A5" w14:paraId="4A63DA1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29BAF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F5544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AE8EB0" w14:textId="77777777" w:rsidR="005979E7" w:rsidRPr="00F511A5" w:rsidRDefault="005979E7" w:rsidP="00F17634">
            <w:pPr>
              <w:pStyle w:val="TAC"/>
              <w:rPr>
                <w:lang w:eastAsia="en-US"/>
              </w:rPr>
            </w:pPr>
            <w:r w:rsidRPr="00F511A5">
              <w:rPr>
                <w:lang w:eastAsia="en-US"/>
              </w:rPr>
              <w:t>R5-220289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A4FBFB" w14:textId="77777777" w:rsidR="005979E7" w:rsidRPr="00F511A5" w:rsidRDefault="005979E7" w:rsidP="00F17634">
            <w:pPr>
              <w:pStyle w:val="TAC"/>
              <w:rPr>
                <w:lang w:eastAsia="en-US"/>
              </w:rPr>
            </w:pPr>
            <w:r w:rsidRPr="00F511A5">
              <w:rPr>
                <w:lang w:eastAsia="en-US"/>
              </w:rPr>
              <w:t>2707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63CAB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6586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E7E3E2" w14:textId="77777777" w:rsidR="005979E7" w:rsidRPr="00F511A5" w:rsidRDefault="005979E7" w:rsidP="00F17634">
            <w:pPr>
              <w:pStyle w:val="TAL"/>
              <w:rPr>
                <w:lang w:eastAsia="en-US"/>
              </w:rPr>
            </w:pPr>
            <w:r w:rsidRPr="00F511A5">
              <w:rPr>
                <w:lang w:eastAsia="en-US"/>
              </w:rPr>
              <w:t>Correction to NR MDT test case 8.1.6.1.4.6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1E16F8" w14:textId="77777777" w:rsidR="005979E7" w:rsidRPr="00F511A5" w:rsidRDefault="005979E7" w:rsidP="00F17634">
            <w:pPr>
              <w:pStyle w:val="TAC"/>
              <w:rPr>
                <w:lang w:eastAsia="en-US"/>
              </w:rPr>
            </w:pPr>
            <w:r w:rsidRPr="00F511A5">
              <w:rPr>
                <w:lang w:eastAsia="en-US"/>
              </w:rPr>
              <w:t>16.11.0</w:t>
            </w:r>
          </w:p>
        </w:tc>
      </w:tr>
      <w:tr w:rsidR="005979E7" w:rsidRPr="00F511A5" w14:paraId="4A787E77"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B3343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E7ABA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B1E996" w14:textId="77777777" w:rsidR="005979E7" w:rsidRPr="00F511A5" w:rsidRDefault="005979E7" w:rsidP="00F17634">
            <w:pPr>
              <w:pStyle w:val="TAC"/>
              <w:rPr>
                <w:lang w:eastAsia="en-US"/>
              </w:rPr>
            </w:pPr>
            <w:r w:rsidRPr="00F511A5">
              <w:rPr>
                <w:lang w:eastAsia="en-US"/>
              </w:rPr>
              <w:t>R5-220329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5ADBE3" w14:textId="77777777" w:rsidR="005979E7" w:rsidRPr="00F511A5" w:rsidRDefault="005979E7" w:rsidP="00F17634">
            <w:pPr>
              <w:pStyle w:val="TAC"/>
              <w:rPr>
                <w:lang w:eastAsia="en-US"/>
              </w:rPr>
            </w:pPr>
            <w:r w:rsidRPr="00F511A5">
              <w:rPr>
                <w:lang w:eastAsia="en-US"/>
              </w:rPr>
              <w:t>2718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B2565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A882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A66293" w14:textId="77777777" w:rsidR="005979E7" w:rsidRPr="00F511A5" w:rsidRDefault="005979E7" w:rsidP="00F17634">
            <w:pPr>
              <w:pStyle w:val="TAL"/>
              <w:rPr>
                <w:lang w:eastAsia="en-US"/>
              </w:rPr>
            </w:pPr>
            <w:r w:rsidRPr="00F511A5">
              <w:rPr>
                <w:lang w:eastAsia="en-US"/>
              </w:rPr>
              <w:t>Update of MDT test case 8.1.6.1.2.1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207013" w14:textId="77777777" w:rsidR="005979E7" w:rsidRPr="00F511A5" w:rsidRDefault="005979E7" w:rsidP="00F17634">
            <w:pPr>
              <w:pStyle w:val="TAC"/>
              <w:rPr>
                <w:lang w:eastAsia="en-US"/>
              </w:rPr>
            </w:pPr>
            <w:r w:rsidRPr="00F511A5">
              <w:rPr>
                <w:lang w:eastAsia="en-US"/>
              </w:rPr>
              <w:t>16.11.0</w:t>
            </w:r>
          </w:p>
        </w:tc>
      </w:tr>
      <w:tr w:rsidR="005979E7" w:rsidRPr="00F511A5" w14:paraId="5B3AAC7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9874E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CA457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D7EE39" w14:textId="77777777" w:rsidR="005979E7" w:rsidRPr="00F511A5" w:rsidRDefault="005979E7" w:rsidP="00F17634">
            <w:pPr>
              <w:pStyle w:val="TAC"/>
              <w:rPr>
                <w:lang w:eastAsia="en-US"/>
              </w:rPr>
            </w:pPr>
            <w:r w:rsidRPr="00F511A5">
              <w:rPr>
                <w:lang w:eastAsia="en-US"/>
              </w:rPr>
              <w:t>R5-220330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DAF49E" w14:textId="77777777" w:rsidR="005979E7" w:rsidRPr="00F511A5" w:rsidRDefault="005979E7" w:rsidP="00F17634">
            <w:pPr>
              <w:pStyle w:val="TAC"/>
              <w:rPr>
                <w:lang w:eastAsia="en-US"/>
              </w:rPr>
            </w:pPr>
            <w:r w:rsidRPr="00F511A5">
              <w:rPr>
                <w:lang w:eastAsia="en-US"/>
              </w:rPr>
              <w:t>2719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E7518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2F72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457A6A3" w14:textId="77777777" w:rsidR="005979E7" w:rsidRPr="00F511A5" w:rsidRDefault="005979E7" w:rsidP="00F17634">
            <w:pPr>
              <w:pStyle w:val="TAL"/>
              <w:rPr>
                <w:lang w:eastAsia="en-US"/>
              </w:rPr>
            </w:pPr>
            <w:r w:rsidRPr="00F511A5">
              <w:rPr>
                <w:lang w:eastAsia="en-US"/>
              </w:rPr>
              <w:t>Update of MDT test case 8.1.6.1.2.3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A0A731" w14:textId="77777777" w:rsidR="005979E7" w:rsidRPr="00F511A5" w:rsidRDefault="005979E7" w:rsidP="00F17634">
            <w:pPr>
              <w:pStyle w:val="TAC"/>
              <w:rPr>
                <w:lang w:eastAsia="en-US"/>
              </w:rPr>
            </w:pPr>
            <w:r w:rsidRPr="00F511A5">
              <w:rPr>
                <w:lang w:eastAsia="en-US"/>
              </w:rPr>
              <w:t>16.11.0</w:t>
            </w:r>
          </w:p>
        </w:tc>
      </w:tr>
      <w:tr w:rsidR="005979E7" w:rsidRPr="00F511A5" w14:paraId="0C005B61"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F7046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70E5F1"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323893" w14:textId="77777777" w:rsidR="005979E7" w:rsidRPr="00F511A5" w:rsidRDefault="005979E7" w:rsidP="00F17634">
            <w:pPr>
              <w:pStyle w:val="TAC"/>
              <w:rPr>
                <w:lang w:eastAsia="en-US"/>
              </w:rPr>
            </w:pPr>
            <w:r w:rsidRPr="00F511A5">
              <w:rPr>
                <w:lang w:eastAsia="en-US"/>
              </w:rPr>
              <w:t>R5-220331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B13A10" w14:textId="77777777" w:rsidR="005979E7" w:rsidRPr="00F511A5" w:rsidRDefault="005979E7" w:rsidP="00F17634">
            <w:pPr>
              <w:pStyle w:val="TAC"/>
              <w:rPr>
                <w:lang w:eastAsia="en-US"/>
              </w:rPr>
            </w:pPr>
            <w:r w:rsidRPr="00F511A5">
              <w:rPr>
                <w:lang w:eastAsia="en-US"/>
              </w:rPr>
              <w:t>2720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0D6FC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85D15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BD3C0B" w14:textId="77777777" w:rsidR="005979E7" w:rsidRPr="00F511A5" w:rsidRDefault="005979E7" w:rsidP="00F17634">
            <w:pPr>
              <w:pStyle w:val="TAL"/>
              <w:rPr>
                <w:lang w:eastAsia="en-US"/>
              </w:rPr>
            </w:pPr>
            <w:r w:rsidRPr="00F511A5">
              <w:rPr>
                <w:lang w:eastAsia="en-US"/>
              </w:rPr>
              <w:t>Update of MDT test case 8.1.6.1.2.4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B53D5F" w14:textId="77777777" w:rsidR="005979E7" w:rsidRPr="00F511A5" w:rsidRDefault="005979E7" w:rsidP="00F17634">
            <w:pPr>
              <w:pStyle w:val="TAC"/>
              <w:rPr>
                <w:lang w:eastAsia="en-US"/>
              </w:rPr>
            </w:pPr>
            <w:r w:rsidRPr="00F511A5">
              <w:rPr>
                <w:lang w:eastAsia="en-US"/>
              </w:rPr>
              <w:t>16.11.0</w:t>
            </w:r>
          </w:p>
        </w:tc>
      </w:tr>
      <w:tr w:rsidR="005979E7" w:rsidRPr="00F511A5" w14:paraId="595B2D2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BE410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D06FA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57F432" w14:textId="77777777" w:rsidR="005979E7" w:rsidRPr="00F511A5" w:rsidRDefault="005979E7" w:rsidP="00F17634">
            <w:pPr>
              <w:pStyle w:val="TAC"/>
              <w:rPr>
                <w:lang w:eastAsia="en-US"/>
              </w:rPr>
            </w:pPr>
            <w:r w:rsidRPr="00F511A5">
              <w:rPr>
                <w:lang w:eastAsia="en-US"/>
              </w:rPr>
              <w:t>R5-220333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3FE12E" w14:textId="77777777" w:rsidR="005979E7" w:rsidRPr="00F511A5" w:rsidRDefault="005979E7" w:rsidP="00F17634">
            <w:pPr>
              <w:pStyle w:val="TAC"/>
              <w:rPr>
                <w:lang w:eastAsia="en-US"/>
              </w:rPr>
            </w:pPr>
            <w:r w:rsidRPr="00F511A5">
              <w:rPr>
                <w:lang w:eastAsia="en-US"/>
              </w:rPr>
              <w:t>2722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AE725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6511C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68C708" w14:textId="77777777" w:rsidR="005979E7" w:rsidRPr="00F511A5" w:rsidRDefault="005979E7" w:rsidP="00F17634">
            <w:pPr>
              <w:pStyle w:val="TAL"/>
              <w:rPr>
                <w:lang w:eastAsia="en-US"/>
              </w:rPr>
            </w:pPr>
            <w:r w:rsidRPr="00F511A5">
              <w:rPr>
                <w:lang w:eastAsia="en-US"/>
              </w:rPr>
              <w:t>Update of MDT test case 8.1.6.1.2.8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A84491" w14:textId="77777777" w:rsidR="005979E7" w:rsidRPr="00F511A5" w:rsidRDefault="005979E7" w:rsidP="00F17634">
            <w:pPr>
              <w:pStyle w:val="TAC"/>
              <w:rPr>
                <w:lang w:eastAsia="en-US"/>
              </w:rPr>
            </w:pPr>
            <w:r w:rsidRPr="00F511A5">
              <w:rPr>
                <w:lang w:eastAsia="en-US"/>
              </w:rPr>
              <w:t>16.11.0</w:t>
            </w:r>
          </w:p>
        </w:tc>
      </w:tr>
      <w:tr w:rsidR="005979E7" w:rsidRPr="00F511A5" w14:paraId="470B737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E090D5"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20F66C"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9A6C2C" w14:textId="77777777" w:rsidR="005979E7" w:rsidRPr="00F511A5" w:rsidRDefault="005979E7" w:rsidP="00F17634">
            <w:pPr>
              <w:pStyle w:val="TAC"/>
              <w:rPr>
                <w:lang w:eastAsia="en-US"/>
              </w:rPr>
            </w:pPr>
            <w:r w:rsidRPr="00F511A5">
              <w:rPr>
                <w:lang w:eastAsia="en-US"/>
              </w:rPr>
              <w:t>R5-220334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348CC9" w14:textId="77777777" w:rsidR="005979E7" w:rsidRPr="00F511A5" w:rsidRDefault="005979E7" w:rsidP="00F17634">
            <w:pPr>
              <w:pStyle w:val="TAC"/>
              <w:rPr>
                <w:lang w:eastAsia="en-US"/>
              </w:rPr>
            </w:pPr>
            <w:r w:rsidRPr="00F511A5">
              <w:rPr>
                <w:lang w:eastAsia="en-US"/>
              </w:rPr>
              <w:t>2723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09A25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A664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744F4D" w14:textId="77777777" w:rsidR="005979E7" w:rsidRPr="00F511A5" w:rsidRDefault="005979E7" w:rsidP="00F17634">
            <w:pPr>
              <w:pStyle w:val="TAL"/>
              <w:rPr>
                <w:lang w:eastAsia="en-US"/>
              </w:rPr>
            </w:pPr>
            <w:r w:rsidRPr="00F511A5">
              <w:rPr>
                <w:lang w:eastAsia="en-US"/>
              </w:rPr>
              <w:t>Update of MDT test case 8.1.6.1.2.9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131B4F" w14:textId="77777777" w:rsidR="005979E7" w:rsidRPr="00F511A5" w:rsidRDefault="005979E7" w:rsidP="00F17634">
            <w:pPr>
              <w:pStyle w:val="TAC"/>
              <w:rPr>
                <w:lang w:eastAsia="en-US"/>
              </w:rPr>
            </w:pPr>
            <w:r w:rsidRPr="00F511A5">
              <w:rPr>
                <w:lang w:eastAsia="en-US"/>
              </w:rPr>
              <w:t>16.11.0</w:t>
            </w:r>
          </w:p>
        </w:tc>
      </w:tr>
      <w:tr w:rsidR="005979E7" w:rsidRPr="00F511A5" w14:paraId="01A7F28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59D7A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B1F9D5"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CA18A7" w14:textId="77777777" w:rsidR="005979E7" w:rsidRPr="00F511A5" w:rsidRDefault="005979E7" w:rsidP="00F17634">
            <w:pPr>
              <w:pStyle w:val="TAC"/>
              <w:rPr>
                <w:lang w:eastAsia="en-US"/>
              </w:rPr>
            </w:pPr>
            <w:r w:rsidRPr="00F511A5">
              <w:rPr>
                <w:lang w:eastAsia="en-US"/>
              </w:rPr>
              <w:t>R5-220367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2081F4" w14:textId="77777777" w:rsidR="005979E7" w:rsidRPr="00F511A5" w:rsidRDefault="005979E7" w:rsidP="00F17634">
            <w:pPr>
              <w:pStyle w:val="TAC"/>
              <w:rPr>
                <w:lang w:eastAsia="en-US"/>
              </w:rPr>
            </w:pPr>
            <w:r w:rsidRPr="00F511A5">
              <w:rPr>
                <w:lang w:eastAsia="en-US"/>
              </w:rPr>
              <w:t>2726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264BD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37C3D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461791B" w14:textId="77777777" w:rsidR="005979E7" w:rsidRPr="00F511A5" w:rsidRDefault="005979E7" w:rsidP="00F17634">
            <w:pPr>
              <w:pStyle w:val="TAL"/>
              <w:rPr>
                <w:lang w:eastAsia="en-US"/>
              </w:rPr>
            </w:pPr>
            <w:r w:rsidRPr="00F511A5">
              <w:rPr>
                <w:lang w:eastAsia="en-US"/>
              </w:rPr>
              <w:t>Correction to NAS 5GMM test case 9.1.5.1.15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6FE4C4" w14:textId="77777777" w:rsidR="005979E7" w:rsidRPr="00F511A5" w:rsidRDefault="005979E7" w:rsidP="00F17634">
            <w:pPr>
              <w:pStyle w:val="TAC"/>
              <w:rPr>
                <w:lang w:eastAsia="en-US"/>
              </w:rPr>
            </w:pPr>
            <w:r w:rsidRPr="00F511A5">
              <w:rPr>
                <w:lang w:eastAsia="en-US"/>
              </w:rPr>
              <w:t>16.11.0</w:t>
            </w:r>
          </w:p>
        </w:tc>
      </w:tr>
      <w:tr w:rsidR="005979E7" w:rsidRPr="00F511A5" w14:paraId="383E67E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0F9E74"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3E7C38"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303889" w14:textId="77777777" w:rsidR="005979E7" w:rsidRPr="00F511A5" w:rsidRDefault="005979E7" w:rsidP="00F17634">
            <w:pPr>
              <w:pStyle w:val="TAC"/>
              <w:rPr>
                <w:lang w:eastAsia="en-US"/>
              </w:rPr>
            </w:pPr>
            <w:r w:rsidRPr="00F511A5">
              <w:rPr>
                <w:lang w:eastAsia="en-US"/>
              </w:rPr>
              <w:t>R5-220392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F5CD34" w14:textId="77777777" w:rsidR="005979E7" w:rsidRPr="00F511A5" w:rsidRDefault="005979E7" w:rsidP="00F17634">
            <w:pPr>
              <w:pStyle w:val="TAC"/>
              <w:rPr>
                <w:lang w:eastAsia="en-US"/>
              </w:rPr>
            </w:pPr>
            <w:r w:rsidRPr="00F511A5">
              <w:rPr>
                <w:lang w:eastAsia="en-US"/>
              </w:rPr>
              <w:t>2733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CE158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1E0EB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26DDB2" w14:textId="77777777" w:rsidR="005979E7" w:rsidRPr="00F511A5" w:rsidRDefault="005979E7" w:rsidP="00F17634">
            <w:pPr>
              <w:pStyle w:val="TAL"/>
              <w:rPr>
                <w:lang w:eastAsia="en-US"/>
              </w:rPr>
            </w:pPr>
            <w:r w:rsidRPr="00F511A5">
              <w:rPr>
                <w:lang w:eastAsia="en-US"/>
              </w:rPr>
              <w:t xml:space="preserve">Align the terminology being used for OTA environment (MAC </w:t>
            </w:r>
            <w:r w:rsidRPr="00F511A5">
              <w:rPr>
                <w:lang w:eastAsia="en-US"/>
              </w:rPr>
              <w:lastRenderedPageBreak/>
              <w:t>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13A219" w14:textId="77777777" w:rsidR="005979E7" w:rsidRPr="00F511A5" w:rsidRDefault="005979E7" w:rsidP="00F17634">
            <w:pPr>
              <w:pStyle w:val="TAC"/>
              <w:rPr>
                <w:lang w:eastAsia="en-US"/>
              </w:rPr>
            </w:pPr>
            <w:r w:rsidRPr="00F511A5">
              <w:rPr>
                <w:lang w:eastAsia="en-US"/>
              </w:rPr>
              <w:lastRenderedPageBreak/>
              <w:t>16.11.0</w:t>
            </w:r>
          </w:p>
        </w:tc>
      </w:tr>
      <w:tr w:rsidR="005979E7" w:rsidRPr="00F511A5" w14:paraId="4EC907E5"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250C6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5A363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DFCC68" w14:textId="77777777" w:rsidR="005979E7" w:rsidRPr="00F511A5" w:rsidRDefault="005979E7" w:rsidP="00F17634">
            <w:pPr>
              <w:pStyle w:val="TAC"/>
              <w:rPr>
                <w:lang w:eastAsia="en-US"/>
              </w:rPr>
            </w:pPr>
            <w:r w:rsidRPr="00F511A5">
              <w:rPr>
                <w:lang w:eastAsia="en-US"/>
              </w:rPr>
              <w:t>R5-220397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0B16A20" w14:textId="77777777" w:rsidR="005979E7" w:rsidRPr="00F511A5" w:rsidRDefault="005979E7" w:rsidP="00F17634">
            <w:pPr>
              <w:pStyle w:val="TAC"/>
              <w:rPr>
                <w:lang w:eastAsia="en-US"/>
              </w:rPr>
            </w:pPr>
            <w:r w:rsidRPr="00F511A5">
              <w:rPr>
                <w:lang w:eastAsia="en-US"/>
              </w:rPr>
              <w:t>2738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413E3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FDAA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4862311" w14:textId="77777777" w:rsidR="005979E7" w:rsidRPr="00F511A5" w:rsidRDefault="005979E7" w:rsidP="00F17634">
            <w:pPr>
              <w:pStyle w:val="TAL"/>
              <w:rPr>
                <w:lang w:eastAsia="en-US"/>
              </w:rPr>
            </w:pPr>
            <w:r w:rsidRPr="00F511A5">
              <w:rPr>
                <w:lang w:eastAsia="en-US"/>
              </w:rPr>
              <w:t>Align the terminology being used for OTA environment (RRC 8.2.4.x)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FC36A5" w14:textId="77777777" w:rsidR="005979E7" w:rsidRPr="00F511A5" w:rsidRDefault="005979E7" w:rsidP="00F17634">
            <w:pPr>
              <w:pStyle w:val="TAC"/>
              <w:rPr>
                <w:lang w:eastAsia="en-US"/>
              </w:rPr>
            </w:pPr>
            <w:r w:rsidRPr="00F511A5">
              <w:rPr>
                <w:lang w:eastAsia="en-US"/>
              </w:rPr>
              <w:t>16.11.0</w:t>
            </w:r>
          </w:p>
        </w:tc>
      </w:tr>
      <w:tr w:rsidR="005979E7" w:rsidRPr="00F511A5" w14:paraId="18F52890"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40BFA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041205"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345329" w14:textId="77777777" w:rsidR="005979E7" w:rsidRPr="00F511A5" w:rsidRDefault="005979E7" w:rsidP="00F17634">
            <w:pPr>
              <w:pStyle w:val="TAC"/>
              <w:rPr>
                <w:lang w:eastAsia="en-US"/>
              </w:rPr>
            </w:pPr>
            <w:r w:rsidRPr="00F511A5">
              <w:rPr>
                <w:lang w:eastAsia="en-US"/>
              </w:rPr>
              <w:t>R5-220398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6723C9" w14:textId="77777777" w:rsidR="005979E7" w:rsidRPr="00F511A5" w:rsidRDefault="005979E7" w:rsidP="00F17634">
            <w:pPr>
              <w:pStyle w:val="TAC"/>
              <w:rPr>
                <w:lang w:eastAsia="en-US"/>
              </w:rPr>
            </w:pPr>
            <w:r w:rsidRPr="00F511A5">
              <w:rPr>
                <w:lang w:eastAsia="en-US"/>
              </w:rPr>
              <w:t>2739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D4B25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CA385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DFB2FF" w14:textId="77777777" w:rsidR="005979E7" w:rsidRPr="00F511A5" w:rsidRDefault="005979E7" w:rsidP="00F17634">
            <w:pPr>
              <w:pStyle w:val="TAL"/>
              <w:rPr>
                <w:lang w:eastAsia="en-US"/>
              </w:rPr>
            </w:pPr>
            <w:r w:rsidRPr="00F511A5">
              <w:rPr>
                <w:lang w:eastAsia="en-US"/>
              </w:rPr>
              <w:t>Align the terminology being used for OTA environment (EPS Fallback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E2E197" w14:textId="77777777" w:rsidR="005979E7" w:rsidRPr="00F511A5" w:rsidRDefault="005979E7" w:rsidP="00F17634">
            <w:pPr>
              <w:pStyle w:val="TAC"/>
              <w:rPr>
                <w:lang w:eastAsia="en-US"/>
              </w:rPr>
            </w:pPr>
            <w:r w:rsidRPr="00F511A5">
              <w:rPr>
                <w:lang w:eastAsia="en-US"/>
              </w:rPr>
              <w:t>16.11.0</w:t>
            </w:r>
          </w:p>
        </w:tc>
      </w:tr>
      <w:tr w:rsidR="005979E7" w:rsidRPr="00F511A5" w14:paraId="7D4E6EA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21D37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BA23B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F9191F" w14:textId="77777777" w:rsidR="005979E7" w:rsidRPr="00F511A5" w:rsidRDefault="005979E7" w:rsidP="00F17634">
            <w:pPr>
              <w:pStyle w:val="TAC"/>
              <w:rPr>
                <w:lang w:eastAsia="en-US"/>
              </w:rPr>
            </w:pPr>
            <w:r w:rsidRPr="00F511A5">
              <w:rPr>
                <w:lang w:eastAsia="en-US"/>
              </w:rPr>
              <w:t>R5-220453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4574A1" w14:textId="77777777" w:rsidR="005979E7" w:rsidRPr="00F511A5" w:rsidRDefault="005979E7" w:rsidP="00F17634">
            <w:pPr>
              <w:pStyle w:val="TAC"/>
              <w:rPr>
                <w:lang w:eastAsia="en-US"/>
              </w:rPr>
            </w:pPr>
            <w:r w:rsidRPr="00F511A5">
              <w:rPr>
                <w:lang w:eastAsia="en-US"/>
              </w:rPr>
              <w:t>2742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98316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AD4D5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7D9AC3" w14:textId="77777777" w:rsidR="005979E7" w:rsidRPr="00F511A5" w:rsidRDefault="005979E7" w:rsidP="00F17634">
            <w:pPr>
              <w:pStyle w:val="TAL"/>
              <w:rPr>
                <w:lang w:eastAsia="en-US"/>
              </w:rPr>
            </w:pPr>
            <w:r w:rsidRPr="00F511A5">
              <w:rPr>
                <w:lang w:eastAsia="en-US"/>
              </w:rPr>
              <w:t>Deletion of Editor's Note below clause 7.1.2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A70A9A" w14:textId="77777777" w:rsidR="005979E7" w:rsidRPr="00F511A5" w:rsidRDefault="005979E7" w:rsidP="00F17634">
            <w:pPr>
              <w:pStyle w:val="TAC"/>
              <w:rPr>
                <w:lang w:eastAsia="en-US"/>
              </w:rPr>
            </w:pPr>
            <w:r w:rsidRPr="00F511A5">
              <w:rPr>
                <w:lang w:eastAsia="en-US"/>
              </w:rPr>
              <w:t>16.11.0</w:t>
            </w:r>
          </w:p>
        </w:tc>
      </w:tr>
      <w:tr w:rsidR="005979E7" w:rsidRPr="00F511A5" w14:paraId="5EBDD7B0"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F85CDA"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0F0305"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F398E7" w14:textId="77777777" w:rsidR="005979E7" w:rsidRPr="00F511A5" w:rsidRDefault="005979E7" w:rsidP="00F17634">
            <w:pPr>
              <w:pStyle w:val="TAC"/>
              <w:rPr>
                <w:lang w:eastAsia="en-US"/>
              </w:rPr>
            </w:pPr>
            <w:r w:rsidRPr="00F511A5">
              <w:rPr>
                <w:lang w:eastAsia="en-US"/>
              </w:rPr>
              <w:t>R5-220454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3DB7B3" w14:textId="77777777" w:rsidR="005979E7" w:rsidRPr="00F511A5" w:rsidRDefault="005979E7" w:rsidP="00F17634">
            <w:pPr>
              <w:pStyle w:val="TAC"/>
              <w:rPr>
                <w:lang w:eastAsia="en-US"/>
              </w:rPr>
            </w:pPr>
            <w:r w:rsidRPr="00F511A5">
              <w:rPr>
                <w:lang w:eastAsia="en-US"/>
              </w:rPr>
              <w:t>2743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BD297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EB9E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306FE2" w14:textId="77777777" w:rsidR="005979E7" w:rsidRPr="00F511A5" w:rsidRDefault="005979E7" w:rsidP="00F17634">
            <w:pPr>
              <w:pStyle w:val="TAL"/>
              <w:rPr>
                <w:lang w:eastAsia="en-US"/>
              </w:rPr>
            </w:pPr>
            <w:r w:rsidRPr="00F511A5">
              <w:rPr>
                <w:lang w:eastAsia="en-US"/>
              </w:rPr>
              <w:t>Correction to 5GC test case 9.1.1.3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410732" w14:textId="77777777" w:rsidR="005979E7" w:rsidRPr="00F511A5" w:rsidRDefault="005979E7" w:rsidP="00F17634">
            <w:pPr>
              <w:pStyle w:val="TAC"/>
              <w:rPr>
                <w:lang w:eastAsia="en-US"/>
              </w:rPr>
            </w:pPr>
            <w:r w:rsidRPr="00F511A5">
              <w:rPr>
                <w:lang w:eastAsia="en-US"/>
              </w:rPr>
              <w:t>16.11.0</w:t>
            </w:r>
          </w:p>
        </w:tc>
      </w:tr>
      <w:tr w:rsidR="005979E7" w:rsidRPr="00F511A5" w14:paraId="47107894"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08629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BA102B"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0B2401" w14:textId="77777777" w:rsidR="005979E7" w:rsidRPr="00F511A5" w:rsidRDefault="005979E7" w:rsidP="00F17634">
            <w:pPr>
              <w:pStyle w:val="TAC"/>
              <w:rPr>
                <w:lang w:eastAsia="en-US"/>
              </w:rPr>
            </w:pPr>
            <w:r w:rsidRPr="00F511A5">
              <w:rPr>
                <w:lang w:eastAsia="en-US"/>
              </w:rPr>
              <w:t>R5-220531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7100CB" w14:textId="77777777" w:rsidR="005979E7" w:rsidRPr="00F511A5" w:rsidRDefault="005979E7" w:rsidP="00F17634">
            <w:pPr>
              <w:pStyle w:val="TAC"/>
              <w:rPr>
                <w:lang w:eastAsia="en-US"/>
              </w:rPr>
            </w:pPr>
            <w:r w:rsidRPr="00F511A5">
              <w:rPr>
                <w:lang w:eastAsia="en-US"/>
              </w:rPr>
              <w:t>2750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38620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16AC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D4FBF9" w14:textId="77777777" w:rsidR="005979E7" w:rsidRPr="00F511A5" w:rsidRDefault="005979E7" w:rsidP="00F17634">
            <w:pPr>
              <w:pStyle w:val="TAL"/>
              <w:rPr>
                <w:lang w:eastAsia="en-US"/>
              </w:rPr>
            </w:pPr>
            <w:r w:rsidRPr="00F511A5">
              <w:rPr>
                <w:lang w:eastAsia="en-US"/>
              </w:rPr>
              <w:t>Update of NR5G NPN TC 6.5.2.2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D33E79" w14:textId="77777777" w:rsidR="005979E7" w:rsidRPr="00F511A5" w:rsidRDefault="005979E7" w:rsidP="00F17634">
            <w:pPr>
              <w:pStyle w:val="TAC"/>
              <w:rPr>
                <w:lang w:eastAsia="en-US"/>
              </w:rPr>
            </w:pPr>
            <w:r w:rsidRPr="00F511A5">
              <w:rPr>
                <w:lang w:eastAsia="en-US"/>
              </w:rPr>
              <w:t>16.11.0</w:t>
            </w:r>
          </w:p>
        </w:tc>
      </w:tr>
      <w:tr w:rsidR="005979E7" w:rsidRPr="00F511A5" w14:paraId="4FDA0F1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EEB0B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FD317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609BA6" w14:textId="77777777" w:rsidR="005979E7" w:rsidRPr="00F511A5" w:rsidRDefault="005979E7" w:rsidP="00F17634">
            <w:pPr>
              <w:pStyle w:val="TAC"/>
              <w:rPr>
                <w:lang w:eastAsia="en-US"/>
              </w:rPr>
            </w:pPr>
            <w:r w:rsidRPr="00F511A5">
              <w:rPr>
                <w:lang w:eastAsia="en-US"/>
              </w:rPr>
              <w:t>R5-220532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3FDFDB" w14:textId="77777777" w:rsidR="005979E7" w:rsidRPr="00F511A5" w:rsidRDefault="005979E7" w:rsidP="00F17634">
            <w:pPr>
              <w:pStyle w:val="TAC"/>
              <w:rPr>
                <w:lang w:eastAsia="en-US"/>
              </w:rPr>
            </w:pPr>
            <w:r w:rsidRPr="00F511A5">
              <w:rPr>
                <w:lang w:eastAsia="en-US"/>
              </w:rPr>
              <w:t>2751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7BC96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E922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D0B19A" w14:textId="77777777" w:rsidR="005979E7" w:rsidRPr="00F511A5" w:rsidRDefault="005979E7" w:rsidP="00F17634">
            <w:pPr>
              <w:pStyle w:val="TAL"/>
              <w:rPr>
                <w:lang w:eastAsia="en-US"/>
              </w:rPr>
            </w:pPr>
            <w:r w:rsidRPr="00F511A5">
              <w:rPr>
                <w:lang w:eastAsia="en-US"/>
              </w:rPr>
              <w:t>Update of NR5G NPN TC 6.5.2.4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3A3398" w14:textId="77777777" w:rsidR="005979E7" w:rsidRPr="00F511A5" w:rsidRDefault="005979E7" w:rsidP="00F17634">
            <w:pPr>
              <w:pStyle w:val="TAC"/>
              <w:rPr>
                <w:lang w:eastAsia="en-US"/>
              </w:rPr>
            </w:pPr>
            <w:r w:rsidRPr="00F511A5">
              <w:rPr>
                <w:lang w:eastAsia="en-US"/>
              </w:rPr>
              <w:t>16.11.0</w:t>
            </w:r>
          </w:p>
        </w:tc>
      </w:tr>
      <w:tr w:rsidR="005979E7" w:rsidRPr="00F511A5" w14:paraId="2968D1B1"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82642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4A560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D4685F" w14:textId="77777777" w:rsidR="005979E7" w:rsidRPr="00F511A5" w:rsidRDefault="005979E7" w:rsidP="00F17634">
            <w:pPr>
              <w:pStyle w:val="TAC"/>
              <w:rPr>
                <w:lang w:eastAsia="en-US"/>
              </w:rPr>
            </w:pPr>
            <w:r w:rsidRPr="00F511A5">
              <w:rPr>
                <w:lang w:eastAsia="en-US"/>
              </w:rPr>
              <w:t>R5-220543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B4E611" w14:textId="77777777" w:rsidR="005979E7" w:rsidRPr="00F511A5" w:rsidRDefault="005979E7" w:rsidP="00F17634">
            <w:pPr>
              <w:pStyle w:val="TAC"/>
              <w:rPr>
                <w:lang w:eastAsia="en-US"/>
              </w:rPr>
            </w:pPr>
            <w:r w:rsidRPr="00F511A5">
              <w:rPr>
                <w:lang w:eastAsia="en-US"/>
              </w:rPr>
              <w:t>2752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EB070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7A2E4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4E283F" w14:textId="77777777" w:rsidR="005979E7" w:rsidRPr="00F511A5" w:rsidRDefault="005979E7" w:rsidP="00F17634">
            <w:pPr>
              <w:pStyle w:val="TAL"/>
              <w:rPr>
                <w:lang w:eastAsia="en-US"/>
              </w:rPr>
            </w:pPr>
            <w:r w:rsidRPr="00F511A5">
              <w:rPr>
                <w:lang w:eastAsia="en-US"/>
              </w:rPr>
              <w:t>Correction to NR TC 6.4.1.1-PLMN Selection-Higher priority PLMN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6AB32E" w14:textId="77777777" w:rsidR="005979E7" w:rsidRPr="00F511A5" w:rsidRDefault="005979E7" w:rsidP="00F17634">
            <w:pPr>
              <w:pStyle w:val="TAC"/>
              <w:rPr>
                <w:lang w:eastAsia="en-US"/>
              </w:rPr>
            </w:pPr>
            <w:r w:rsidRPr="00F511A5">
              <w:rPr>
                <w:lang w:eastAsia="en-US"/>
              </w:rPr>
              <w:t>16.11.0</w:t>
            </w:r>
          </w:p>
        </w:tc>
      </w:tr>
      <w:tr w:rsidR="005979E7" w:rsidRPr="00F511A5" w14:paraId="5878E79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412EF2"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B2C3D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110035" w14:textId="77777777" w:rsidR="005979E7" w:rsidRPr="00F511A5" w:rsidRDefault="005979E7" w:rsidP="00F17634">
            <w:pPr>
              <w:pStyle w:val="TAC"/>
              <w:rPr>
                <w:lang w:eastAsia="en-US"/>
              </w:rPr>
            </w:pPr>
            <w:r w:rsidRPr="00F511A5">
              <w:rPr>
                <w:lang w:eastAsia="en-US"/>
              </w:rPr>
              <w:t>R5-220544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419B96" w14:textId="77777777" w:rsidR="005979E7" w:rsidRPr="00F511A5" w:rsidRDefault="005979E7" w:rsidP="00F17634">
            <w:pPr>
              <w:pStyle w:val="TAC"/>
              <w:rPr>
                <w:lang w:eastAsia="en-US"/>
              </w:rPr>
            </w:pPr>
            <w:r w:rsidRPr="00F511A5">
              <w:rPr>
                <w:lang w:eastAsia="en-US"/>
              </w:rPr>
              <w:t>2753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FABB6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F37C0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EA5283" w14:textId="77777777" w:rsidR="005979E7" w:rsidRPr="00F511A5" w:rsidRDefault="005979E7" w:rsidP="00F17634">
            <w:pPr>
              <w:pStyle w:val="TAL"/>
              <w:rPr>
                <w:lang w:eastAsia="en-US"/>
              </w:rPr>
            </w:pPr>
            <w:r w:rsidRPr="00F511A5">
              <w:rPr>
                <w:lang w:eastAsia="en-US"/>
              </w:rPr>
              <w:t>Correction to NR TC 7.1.1.5.3-Short Cycle DRX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6C655A" w14:textId="77777777" w:rsidR="005979E7" w:rsidRPr="00F511A5" w:rsidRDefault="005979E7" w:rsidP="00F17634">
            <w:pPr>
              <w:pStyle w:val="TAC"/>
              <w:rPr>
                <w:lang w:eastAsia="en-US"/>
              </w:rPr>
            </w:pPr>
            <w:r w:rsidRPr="00F511A5">
              <w:rPr>
                <w:lang w:eastAsia="en-US"/>
              </w:rPr>
              <w:t>16.11.0</w:t>
            </w:r>
          </w:p>
        </w:tc>
      </w:tr>
      <w:tr w:rsidR="005979E7" w:rsidRPr="00F511A5" w14:paraId="1D5D9DD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5A5B89"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76670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5AF2E6" w14:textId="77777777" w:rsidR="005979E7" w:rsidRPr="00F511A5" w:rsidRDefault="005979E7" w:rsidP="00F17634">
            <w:pPr>
              <w:pStyle w:val="TAC"/>
              <w:rPr>
                <w:lang w:eastAsia="en-US"/>
              </w:rPr>
            </w:pPr>
            <w:r w:rsidRPr="00F511A5">
              <w:rPr>
                <w:lang w:eastAsia="en-US"/>
              </w:rPr>
              <w:t>R5-220545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253182" w14:textId="77777777" w:rsidR="005979E7" w:rsidRPr="00F511A5" w:rsidRDefault="005979E7" w:rsidP="00F17634">
            <w:pPr>
              <w:pStyle w:val="TAC"/>
              <w:rPr>
                <w:lang w:eastAsia="en-US"/>
              </w:rPr>
            </w:pPr>
            <w:r w:rsidRPr="00F511A5">
              <w:rPr>
                <w:lang w:eastAsia="en-US"/>
              </w:rPr>
              <w:t>2754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E8F47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F626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33F1CF" w14:textId="77777777" w:rsidR="005979E7" w:rsidRPr="00F511A5" w:rsidRDefault="005979E7" w:rsidP="00F17634">
            <w:pPr>
              <w:pStyle w:val="TAL"/>
              <w:rPr>
                <w:lang w:eastAsia="en-US"/>
              </w:rPr>
            </w:pPr>
            <w:r w:rsidRPr="00F511A5">
              <w:rPr>
                <w:lang w:eastAsia="en-US"/>
              </w:rPr>
              <w:t>Correction to NR SA TC 8.1.1.3.7-RRC 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D06272" w14:textId="77777777" w:rsidR="005979E7" w:rsidRPr="00F511A5" w:rsidRDefault="005979E7" w:rsidP="00F17634">
            <w:pPr>
              <w:pStyle w:val="TAC"/>
              <w:rPr>
                <w:lang w:eastAsia="en-US"/>
              </w:rPr>
            </w:pPr>
            <w:r w:rsidRPr="00F511A5">
              <w:rPr>
                <w:lang w:eastAsia="en-US"/>
              </w:rPr>
              <w:t>16.11.0</w:t>
            </w:r>
          </w:p>
        </w:tc>
      </w:tr>
      <w:tr w:rsidR="005979E7" w:rsidRPr="00F511A5" w14:paraId="62F0982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7DD0B9"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BD0DD8"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C8D9A2" w14:textId="77777777" w:rsidR="005979E7" w:rsidRPr="00F511A5" w:rsidRDefault="005979E7" w:rsidP="00F17634">
            <w:pPr>
              <w:pStyle w:val="TAC"/>
              <w:rPr>
                <w:lang w:eastAsia="en-US"/>
              </w:rPr>
            </w:pPr>
            <w:r w:rsidRPr="00F511A5">
              <w:rPr>
                <w:lang w:eastAsia="en-US"/>
              </w:rPr>
              <w:t>R5-220548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51DE3D" w14:textId="77777777" w:rsidR="005979E7" w:rsidRPr="00F511A5" w:rsidRDefault="005979E7" w:rsidP="00F17634">
            <w:pPr>
              <w:pStyle w:val="TAC"/>
              <w:rPr>
                <w:lang w:eastAsia="en-US"/>
              </w:rPr>
            </w:pPr>
            <w:r w:rsidRPr="00F511A5">
              <w:rPr>
                <w:lang w:eastAsia="en-US"/>
              </w:rPr>
              <w:t>2757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C7A17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89AA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4E4097" w14:textId="77777777" w:rsidR="005979E7" w:rsidRPr="00F511A5" w:rsidRDefault="005979E7" w:rsidP="00F17634">
            <w:pPr>
              <w:pStyle w:val="TAL"/>
              <w:rPr>
                <w:lang w:eastAsia="en-US"/>
              </w:rPr>
            </w:pPr>
            <w:r w:rsidRPr="00F511A5">
              <w:rPr>
                <w:lang w:eastAsia="en-US"/>
              </w:rPr>
              <w:t>Correction to NR SA TC 8.2.2.2.1-Split SRB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10C8B6" w14:textId="77777777" w:rsidR="005979E7" w:rsidRPr="00F511A5" w:rsidRDefault="005979E7" w:rsidP="00F17634">
            <w:pPr>
              <w:pStyle w:val="TAC"/>
              <w:rPr>
                <w:lang w:eastAsia="en-US"/>
              </w:rPr>
            </w:pPr>
            <w:r w:rsidRPr="00F511A5">
              <w:rPr>
                <w:lang w:eastAsia="en-US"/>
              </w:rPr>
              <w:t>16.11.0</w:t>
            </w:r>
          </w:p>
        </w:tc>
      </w:tr>
      <w:tr w:rsidR="005979E7" w:rsidRPr="00F511A5" w14:paraId="26E308F5"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09E63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D086F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D7AA04" w14:textId="77777777" w:rsidR="005979E7" w:rsidRPr="00F511A5" w:rsidRDefault="005979E7" w:rsidP="00F17634">
            <w:pPr>
              <w:pStyle w:val="TAC"/>
              <w:rPr>
                <w:lang w:eastAsia="en-US"/>
              </w:rPr>
            </w:pPr>
            <w:r w:rsidRPr="00F511A5">
              <w:rPr>
                <w:lang w:eastAsia="en-US"/>
              </w:rPr>
              <w:t>R5-220549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A26373" w14:textId="77777777" w:rsidR="005979E7" w:rsidRPr="00F511A5" w:rsidRDefault="005979E7" w:rsidP="00F17634">
            <w:pPr>
              <w:pStyle w:val="TAC"/>
              <w:rPr>
                <w:lang w:eastAsia="en-US"/>
              </w:rPr>
            </w:pPr>
            <w:r w:rsidRPr="00F511A5">
              <w:rPr>
                <w:lang w:eastAsia="en-US"/>
              </w:rPr>
              <w:t>2758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CE005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EF704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B34502" w14:textId="77777777" w:rsidR="005979E7" w:rsidRPr="00F511A5" w:rsidRDefault="005979E7" w:rsidP="00F17634">
            <w:pPr>
              <w:pStyle w:val="TAL"/>
              <w:rPr>
                <w:lang w:eastAsia="en-US"/>
              </w:rPr>
            </w:pPr>
            <w:r w:rsidRPr="00F511A5">
              <w:rPr>
                <w:lang w:eastAsia="en-US"/>
              </w:rPr>
              <w:t>Correction to NR TC 9.1.4.1-Generic UE configuration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6B492C" w14:textId="77777777" w:rsidR="005979E7" w:rsidRPr="00F511A5" w:rsidRDefault="005979E7" w:rsidP="00F17634">
            <w:pPr>
              <w:pStyle w:val="TAC"/>
              <w:rPr>
                <w:lang w:eastAsia="en-US"/>
              </w:rPr>
            </w:pPr>
            <w:r w:rsidRPr="00F511A5">
              <w:rPr>
                <w:lang w:eastAsia="en-US"/>
              </w:rPr>
              <w:t>16.11.0</w:t>
            </w:r>
          </w:p>
        </w:tc>
      </w:tr>
      <w:tr w:rsidR="005979E7" w:rsidRPr="00F511A5" w14:paraId="3326B91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DB6F0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3F391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7DB6DD" w14:textId="77777777" w:rsidR="005979E7" w:rsidRPr="00F511A5" w:rsidRDefault="005979E7" w:rsidP="00F17634">
            <w:pPr>
              <w:pStyle w:val="TAC"/>
              <w:rPr>
                <w:lang w:eastAsia="en-US"/>
              </w:rPr>
            </w:pPr>
            <w:r w:rsidRPr="00F511A5">
              <w:rPr>
                <w:lang w:eastAsia="en-US"/>
              </w:rPr>
              <w:t>R5-220550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0DD2D35" w14:textId="77777777" w:rsidR="005979E7" w:rsidRPr="00F511A5" w:rsidRDefault="005979E7" w:rsidP="00F17634">
            <w:pPr>
              <w:pStyle w:val="TAC"/>
              <w:rPr>
                <w:lang w:eastAsia="en-US"/>
              </w:rPr>
            </w:pPr>
            <w:r w:rsidRPr="00F511A5">
              <w:rPr>
                <w:lang w:eastAsia="en-US"/>
              </w:rPr>
              <w:t>2759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1BF37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57F25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F83424" w14:textId="77777777" w:rsidR="005979E7" w:rsidRPr="00F511A5" w:rsidRDefault="005979E7" w:rsidP="00F17634">
            <w:pPr>
              <w:pStyle w:val="TAL"/>
              <w:rPr>
                <w:lang w:eastAsia="en-US"/>
              </w:rPr>
            </w:pPr>
            <w:r w:rsidRPr="00F511A5">
              <w:rPr>
                <w:lang w:eastAsia="en-US"/>
              </w:rPr>
              <w:t>Correction to NR TC 10.1.1.1-PDU session authentication and authorization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F528B0" w14:textId="77777777" w:rsidR="005979E7" w:rsidRPr="00F511A5" w:rsidRDefault="005979E7" w:rsidP="00F17634">
            <w:pPr>
              <w:pStyle w:val="TAC"/>
              <w:rPr>
                <w:lang w:eastAsia="en-US"/>
              </w:rPr>
            </w:pPr>
            <w:r w:rsidRPr="00F511A5">
              <w:rPr>
                <w:lang w:eastAsia="en-US"/>
              </w:rPr>
              <w:t>16.11.0</w:t>
            </w:r>
          </w:p>
        </w:tc>
      </w:tr>
      <w:tr w:rsidR="005979E7" w:rsidRPr="00F511A5" w14:paraId="5E6233D9"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974FF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E3A1C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C3250B" w14:textId="77777777" w:rsidR="005979E7" w:rsidRPr="00F511A5" w:rsidRDefault="005979E7" w:rsidP="00F17634">
            <w:pPr>
              <w:pStyle w:val="TAC"/>
              <w:rPr>
                <w:lang w:eastAsia="en-US"/>
              </w:rPr>
            </w:pPr>
            <w:r w:rsidRPr="00F511A5">
              <w:rPr>
                <w:lang w:eastAsia="en-US"/>
              </w:rPr>
              <w:t>R5-220551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70DC3B" w14:textId="77777777" w:rsidR="005979E7" w:rsidRPr="00F511A5" w:rsidRDefault="005979E7" w:rsidP="00F17634">
            <w:pPr>
              <w:pStyle w:val="TAC"/>
              <w:rPr>
                <w:lang w:eastAsia="en-US"/>
              </w:rPr>
            </w:pPr>
            <w:r w:rsidRPr="00F511A5">
              <w:rPr>
                <w:lang w:eastAsia="en-US"/>
              </w:rPr>
              <w:t>2760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BD96F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55E2F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F0F805" w14:textId="77777777" w:rsidR="005979E7" w:rsidRPr="00F511A5" w:rsidRDefault="005979E7" w:rsidP="00F17634">
            <w:pPr>
              <w:pStyle w:val="TAL"/>
              <w:rPr>
                <w:lang w:eastAsia="en-US"/>
              </w:rPr>
            </w:pPr>
            <w:r w:rsidRPr="00F511A5">
              <w:rPr>
                <w:lang w:eastAsia="en-US"/>
              </w:rPr>
              <w:t>Correction to NR TC 10.1.1.2-After the UE-requested PDU session procedure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67ACF0" w14:textId="77777777" w:rsidR="005979E7" w:rsidRPr="00F511A5" w:rsidRDefault="005979E7" w:rsidP="00F17634">
            <w:pPr>
              <w:pStyle w:val="TAC"/>
              <w:rPr>
                <w:lang w:eastAsia="en-US"/>
              </w:rPr>
            </w:pPr>
            <w:r w:rsidRPr="00F511A5">
              <w:rPr>
                <w:lang w:eastAsia="en-US"/>
              </w:rPr>
              <w:t>16.11.0</w:t>
            </w:r>
          </w:p>
        </w:tc>
      </w:tr>
      <w:tr w:rsidR="005979E7" w:rsidRPr="00F511A5" w14:paraId="22859B45"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6C02A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AF4E1C"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5468E7" w14:textId="77777777" w:rsidR="005979E7" w:rsidRPr="00F511A5" w:rsidRDefault="005979E7" w:rsidP="00F17634">
            <w:pPr>
              <w:pStyle w:val="TAC"/>
              <w:rPr>
                <w:lang w:eastAsia="en-US"/>
              </w:rPr>
            </w:pPr>
            <w:r w:rsidRPr="00F511A5">
              <w:rPr>
                <w:lang w:eastAsia="en-US"/>
              </w:rPr>
              <w:t>R5-220552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4952DE" w14:textId="77777777" w:rsidR="005979E7" w:rsidRPr="00F511A5" w:rsidRDefault="005979E7" w:rsidP="00F17634">
            <w:pPr>
              <w:pStyle w:val="TAC"/>
              <w:rPr>
                <w:lang w:eastAsia="en-US"/>
              </w:rPr>
            </w:pPr>
            <w:r w:rsidRPr="00F511A5">
              <w:rPr>
                <w:lang w:eastAsia="en-US"/>
              </w:rPr>
              <w:t>2761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FCC65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51100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E1C207" w14:textId="77777777" w:rsidR="005979E7" w:rsidRPr="00F511A5" w:rsidRDefault="005979E7" w:rsidP="00F17634">
            <w:pPr>
              <w:pStyle w:val="TAL"/>
              <w:rPr>
                <w:lang w:eastAsia="en-US"/>
              </w:rPr>
            </w:pPr>
            <w:r w:rsidRPr="00F511A5">
              <w:rPr>
                <w:lang w:eastAsia="en-US"/>
              </w:rPr>
              <w:t>Correction to ENDC TC 10.2.2.1-EPS bearer resource allocation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DD5153" w14:textId="77777777" w:rsidR="005979E7" w:rsidRPr="00F511A5" w:rsidRDefault="005979E7" w:rsidP="00F17634">
            <w:pPr>
              <w:pStyle w:val="TAC"/>
              <w:rPr>
                <w:lang w:eastAsia="en-US"/>
              </w:rPr>
            </w:pPr>
            <w:r w:rsidRPr="00F511A5">
              <w:rPr>
                <w:lang w:eastAsia="en-US"/>
              </w:rPr>
              <w:t>16.11.0</w:t>
            </w:r>
          </w:p>
        </w:tc>
      </w:tr>
      <w:tr w:rsidR="005979E7" w:rsidRPr="00F511A5" w14:paraId="4E4FD570"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A26FC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A7CBC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40CBFB" w14:textId="77777777" w:rsidR="005979E7" w:rsidRPr="00F511A5" w:rsidRDefault="005979E7" w:rsidP="00F17634">
            <w:pPr>
              <w:pStyle w:val="TAC"/>
              <w:rPr>
                <w:lang w:eastAsia="en-US"/>
              </w:rPr>
            </w:pPr>
            <w:r w:rsidRPr="00F511A5">
              <w:rPr>
                <w:lang w:eastAsia="en-US"/>
              </w:rPr>
              <w:t>R5-220557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DE5BB5" w14:textId="77777777" w:rsidR="005979E7" w:rsidRPr="00F511A5" w:rsidRDefault="005979E7" w:rsidP="00F17634">
            <w:pPr>
              <w:pStyle w:val="TAC"/>
              <w:rPr>
                <w:lang w:eastAsia="en-US"/>
              </w:rPr>
            </w:pPr>
            <w:r w:rsidRPr="00F511A5">
              <w:rPr>
                <w:lang w:eastAsia="en-US"/>
              </w:rPr>
              <w:t>2766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7134F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09346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2C435C" w14:textId="77777777" w:rsidR="005979E7" w:rsidRPr="00F511A5" w:rsidRDefault="005979E7" w:rsidP="00F17634">
            <w:pPr>
              <w:pStyle w:val="TAL"/>
              <w:rPr>
                <w:lang w:eastAsia="en-US"/>
              </w:rPr>
            </w:pPr>
            <w:r w:rsidRPr="00F511A5">
              <w:rPr>
                <w:lang w:eastAsia="en-US"/>
              </w:rPr>
              <w:t>Correction to NR TC 11.3.5-UAC New cell not in the country of its HPLMN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21087F" w14:textId="77777777" w:rsidR="005979E7" w:rsidRPr="00F511A5" w:rsidRDefault="005979E7" w:rsidP="00F17634">
            <w:pPr>
              <w:pStyle w:val="TAC"/>
              <w:rPr>
                <w:lang w:eastAsia="en-US"/>
              </w:rPr>
            </w:pPr>
            <w:r w:rsidRPr="00F511A5">
              <w:rPr>
                <w:lang w:eastAsia="en-US"/>
              </w:rPr>
              <w:t>16.11.0</w:t>
            </w:r>
          </w:p>
        </w:tc>
      </w:tr>
      <w:tr w:rsidR="005979E7" w:rsidRPr="00F511A5" w14:paraId="69286C43"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BC19B4"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32FD6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316C81" w14:textId="77777777" w:rsidR="005979E7" w:rsidRPr="00F511A5" w:rsidRDefault="005979E7" w:rsidP="00F17634">
            <w:pPr>
              <w:pStyle w:val="TAC"/>
              <w:rPr>
                <w:lang w:eastAsia="en-US"/>
              </w:rPr>
            </w:pPr>
            <w:r w:rsidRPr="00F511A5">
              <w:rPr>
                <w:lang w:eastAsia="en-US"/>
              </w:rPr>
              <w:t>R5-220559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C1C8141" w14:textId="77777777" w:rsidR="005979E7" w:rsidRPr="00F511A5" w:rsidRDefault="005979E7" w:rsidP="00F17634">
            <w:pPr>
              <w:pStyle w:val="TAC"/>
              <w:rPr>
                <w:lang w:eastAsia="en-US"/>
              </w:rPr>
            </w:pPr>
            <w:r w:rsidRPr="00F511A5">
              <w:rPr>
                <w:lang w:eastAsia="en-US"/>
              </w:rPr>
              <w:t>2768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97862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01B94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2E3E4C" w14:textId="77777777" w:rsidR="005979E7" w:rsidRPr="00F511A5" w:rsidRDefault="005979E7" w:rsidP="00F17634">
            <w:pPr>
              <w:pStyle w:val="TAL"/>
              <w:rPr>
                <w:lang w:eastAsia="en-US"/>
              </w:rPr>
            </w:pPr>
            <w:r w:rsidRPr="00F511A5">
              <w:rPr>
                <w:lang w:eastAsia="en-US"/>
              </w:rPr>
              <w:t>Correction to NR TC 11.3.9-UAC for ODAC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18D177" w14:textId="77777777" w:rsidR="005979E7" w:rsidRPr="00F511A5" w:rsidRDefault="005979E7" w:rsidP="00F17634">
            <w:pPr>
              <w:pStyle w:val="TAC"/>
              <w:rPr>
                <w:lang w:eastAsia="en-US"/>
              </w:rPr>
            </w:pPr>
            <w:r w:rsidRPr="00F511A5">
              <w:rPr>
                <w:lang w:eastAsia="en-US"/>
              </w:rPr>
              <w:t>16.11.0</w:t>
            </w:r>
          </w:p>
        </w:tc>
      </w:tr>
      <w:tr w:rsidR="005979E7" w:rsidRPr="00F511A5" w14:paraId="0A1BA22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CE42B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E27AC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8C7696" w14:textId="77777777" w:rsidR="005979E7" w:rsidRPr="00F511A5" w:rsidRDefault="005979E7" w:rsidP="00F17634">
            <w:pPr>
              <w:pStyle w:val="TAC"/>
              <w:rPr>
                <w:lang w:eastAsia="en-US"/>
              </w:rPr>
            </w:pPr>
            <w:r w:rsidRPr="00F511A5">
              <w:rPr>
                <w:lang w:eastAsia="en-US"/>
              </w:rPr>
              <w:t>R5-220560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AE39FA" w14:textId="77777777" w:rsidR="005979E7" w:rsidRPr="00F511A5" w:rsidRDefault="005979E7" w:rsidP="00F17634">
            <w:pPr>
              <w:pStyle w:val="TAC"/>
              <w:rPr>
                <w:lang w:eastAsia="en-US"/>
              </w:rPr>
            </w:pPr>
            <w:r w:rsidRPr="00F511A5">
              <w:rPr>
                <w:lang w:eastAsia="en-US"/>
              </w:rPr>
              <w:t>2769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F2EB5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3C037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5D93F1" w14:textId="77777777" w:rsidR="005979E7" w:rsidRPr="00F511A5" w:rsidRDefault="005979E7" w:rsidP="00F17634">
            <w:pPr>
              <w:pStyle w:val="TAL"/>
              <w:rPr>
                <w:lang w:eastAsia="en-US"/>
              </w:rPr>
            </w:pPr>
            <w:r w:rsidRPr="00F511A5">
              <w:rPr>
                <w:lang w:eastAsia="en-US"/>
              </w:rPr>
              <w:t>Correction to NR TC 11.4.1-emergency call and authentication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0168BC" w14:textId="77777777" w:rsidR="005979E7" w:rsidRPr="00F511A5" w:rsidRDefault="005979E7" w:rsidP="00F17634">
            <w:pPr>
              <w:pStyle w:val="TAC"/>
              <w:rPr>
                <w:lang w:eastAsia="en-US"/>
              </w:rPr>
            </w:pPr>
            <w:r w:rsidRPr="00F511A5">
              <w:rPr>
                <w:lang w:eastAsia="en-US"/>
              </w:rPr>
              <w:t>16.11.0</w:t>
            </w:r>
          </w:p>
        </w:tc>
      </w:tr>
      <w:tr w:rsidR="005979E7" w:rsidRPr="00F511A5" w14:paraId="7045EB5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28924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816F88"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A0B343" w14:textId="77777777" w:rsidR="005979E7" w:rsidRPr="00F511A5" w:rsidRDefault="005979E7" w:rsidP="00F17634">
            <w:pPr>
              <w:pStyle w:val="TAC"/>
              <w:rPr>
                <w:lang w:eastAsia="en-US"/>
              </w:rPr>
            </w:pPr>
            <w:r w:rsidRPr="00F511A5">
              <w:rPr>
                <w:lang w:eastAsia="en-US"/>
              </w:rPr>
              <w:t>R5-220612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09D8BE" w14:textId="77777777" w:rsidR="005979E7" w:rsidRPr="00F511A5" w:rsidRDefault="005979E7" w:rsidP="00F17634">
            <w:pPr>
              <w:pStyle w:val="TAC"/>
              <w:rPr>
                <w:lang w:eastAsia="en-US"/>
              </w:rPr>
            </w:pPr>
            <w:r w:rsidRPr="00F511A5">
              <w:rPr>
                <w:lang w:eastAsia="en-US"/>
              </w:rPr>
              <w:t>2780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CCF53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E768E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AFB19E" w14:textId="77777777" w:rsidR="005979E7" w:rsidRPr="00F511A5" w:rsidRDefault="005979E7" w:rsidP="00F17634">
            <w:pPr>
              <w:pStyle w:val="TAL"/>
              <w:rPr>
                <w:lang w:eastAsia="en-US"/>
              </w:rPr>
            </w:pPr>
            <w:r w:rsidRPr="00F511A5">
              <w:rPr>
                <w:lang w:eastAsia="en-US"/>
              </w:rPr>
              <w:t>Correction to NR MDT TC 8.1.6.1.4.3-Intra NR_Connection Establishment Failure_Reporting at intra-NR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03DDCA1" w14:textId="77777777" w:rsidR="005979E7" w:rsidRPr="00F511A5" w:rsidRDefault="005979E7" w:rsidP="00F17634">
            <w:pPr>
              <w:pStyle w:val="TAC"/>
              <w:rPr>
                <w:lang w:eastAsia="en-US"/>
              </w:rPr>
            </w:pPr>
            <w:r w:rsidRPr="00F511A5">
              <w:rPr>
                <w:lang w:eastAsia="en-US"/>
              </w:rPr>
              <w:t>16.11.0</w:t>
            </w:r>
          </w:p>
        </w:tc>
      </w:tr>
      <w:tr w:rsidR="005979E7" w:rsidRPr="00F511A5" w14:paraId="757A465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628D8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DC1F9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B438B2" w14:textId="77777777" w:rsidR="005979E7" w:rsidRPr="00F511A5" w:rsidRDefault="005979E7" w:rsidP="00F17634">
            <w:pPr>
              <w:pStyle w:val="TAC"/>
              <w:rPr>
                <w:lang w:eastAsia="en-US"/>
              </w:rPr>
            </w:pPr>
            <w:r w:rsidRPr="00F511A5">
              <w:rPr>
                <w:lang w:eastAsia="en-US"/>
              </w:rPr>
              <w:t>R5-220613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EFECE3" w14:textId="77777777" w:rsidR="005979E7" w:rsidRPr="00F511A5" w:rsidRDefault="005979E7" w:rsidP="00F17634">
            <w:pPr>
              <w:pStyle w:val="TAC"/>
              <w:rPr>
                <w:lang w:eastAsia="en-US"/>
              </w:rPr>
            </w:pPr>
            <w:r w:rsidRPr="00F511A5">
              <w:rPr>
                <w:lang w:eastAsia="en-US"/>
              </w:rPr>
              <w:t>2781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5FB3B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7DE8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408321" w14:textId="77777777" w:rsidR="005979E7" w:rsidRPr="00F511A5" w:rsidRDefault="005979E7" w:rsidP="00F17634">
            <w:pPr>
              <w:pStyle w:val="TAL"/>
              <w:rPr>
                <w:lang w:eastAsia="en-US"/>
              </w:rPr>
            </w:pPr>
            <w:r w:rsidRPr="00F511A5">
              <w:rPr>
                <w:lang w:eastAsia="en-US"/>
              </w:rPr>
              <w:t>Correction to NR MDT TC 8.1.6.1.4.4-Intra NR_Connection Establishment Failure_RRC connection re-establishment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F343BC" w14:textId="77777777" w:rsidR="005979E7" w:rsidRPr="00F511A5" w:rsidRDefault="005979E7" w:rsidP="00F17634">
            <w:pPr>
              <w:pStyle w:val="TAC"/>
              <w:rPr>
                <w:lang w:eastAsia="en-US"/>
              </w:rPr>
            </w:pPr>
            <w:r w:rsidRPr="00F511A5">
              <w:rPr>
                <w:lang w:eastAsia="en-US"/>
              </w:rPr>
              <w:t>16.11.0</w:t>
            </w:r>
          </w:p>
        </w:tc>
      </w:tr>
      <w:tr w:rsidR="005979E7" w:rsidRPr="00F511A5" w14:paraId="541CE03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EA00B3"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29C5B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93E776" w14:textId="77777777" w:rsidR="005979E7" w:rsidRPr="00F511A5" w:rsidRDefault="005979E7" w:rsidP="00F17634">
            <w:pPr>
              <w:pStyle w:val="TAC"/>
              <w:rPr>
                <w:lang w:eastAsia="en-US"/>
              </w:rPr>
            </w:pPr>
            <w:r w:rsidRPr="00F511A5">
              <w:rPr>
                <w:lang w:eastAsia="en-US"/>
              </w:rPr>
              <w:t>R5-220641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2360C0" w14:textId="77777777" w:rsidR="005979E7" w:rsidRPr="00F511A5" w:rsidRDefault="005979E7" w:rsidP="00F17634">
            <w:pPr>
              <w:pStyle w:val="TAC"/>
              <w:rPr>
                <w:lang w:eastAsia="en-US"/>
              </w:rPr>
            </w:pPr>
            <w:r w:rsidRPr="00F511A5">
              <w:rPr>
                <w:lang w:eastAsia="en-US"/>
              </w:rPr>
              <w:t>2790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437926"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8B60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07A2D5" w14:textId="77777777" w:rsidR="005979E7" w:rsidRPr="00F511A5" w:rsidRDefault="005979E7" w:rsidP="00F17634">
            <w:pPr>
              <w:pStyle w:val="TAL"/>
              <w:rPr>
                <w:lang w:eastAsia="en-US"/>
              </w:rPr>
            </w:pPr>
            <w:r w:rsidRPr="00F511A5">
              <w:rPr>
                <w:lang w:eastAsia="en-US"/>
              </w:rPr>
              <w:t>Correction to NR PDCP test case 7.1.3.5.2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FEC01C" w14:textId="77777777" w:rsidR="005979E7" w:rsidRPr="00F511A5" w:rsidRDefault="005979E7" w:rsidP="00F17634">
            <w:pPr>
              <w:pStyle w:val="TAC"/>
              <w:rPr>
                <w:lang w:eastAsia="en-US"/>
              </w:rPr>
            </w:pPr>
            <w:r w:rsidRPr="00F511A5">
              <w:rPr>
                <w:lang w:eastAsia="en-US"/>
              </w:rPr>
              <w:t>16.11.0</w:t>
            </w:r>
          </w:p>
        </w:tc>
      </w:tr>
      <w:tr w:rsidR="005979E7" w:rsidRPr="00F511A5" w14:paraId="34DF484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D37DEA"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92809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5B904C" w14:textId="77777777" w:rsidR="005979E7" w:rsidRPr="00F511A5" w:rsidRDefault="005979E7" w:rsidP="00F17634">
            <w:pPr>
              <w:pStyle w:val="TAC"/>
              <w:rPr>
                <w:lang w:eastAsia="en-US"/>
              </w:rPr>
            </w:pPr>
            <w:r w:rsidRPr="00F511A5">
              <w:rPr>
                <w:lang w:eastAsia="en-US"/>
              </w:rPr>
              <w:t>R5-220644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BB87FB" w14:textId="77777777" w:rsidR="005979E7" w:rsidRPr="00F511A5" w:rsidRDefault="005979E7" w:rsidP="00F17634">
            <w:pPr>
              <w:pStyle w:val="TAC"/>
              <w:rPr>
                <w:lang w:eastAsia="en-US"/>
              </w:rPr>
            </w:pPr>
            <w:r w:rsidRPr="00F511A5">
              <w:rPr>
                <w:lang w:eastAsia="en-US"/>
              </w:rPr>
              <w:t>2791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5C6FE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3D512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5EF80B" w14:textId="77777777" w:rsidR="005979E7" w:rsidRPr="00F511A5" w:rsidRDefault="005979E7" w:rsidP="00F17634">
            <w:pPr>
              <w:pStyle w:val="TAL"/>
              <w:rPr>
                <w:lang w:eastAsia="en-US"/>
              </w:rPr>
            </w:pPr>
            <w:r w:rsidRPr="00F511A5">
              <w:rPr>
                <w:lang w:eastAsia="en-US"/>
              </w:rPr>
              <w:t>Correction to NR5GC testcase 11.1.7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5EA4A5" w14:textId="77777777" w:rsidR="005979E7" w:rsidRPr="00F511A5" w:rsidRDefault="005979E7" w:rsidP="00F17634">
            <w:pPr>
              <w:pStyle w:val="TAC"/>
              <w:rPr>
                <w:lang w:eastAsia="en-US"/>
              </w:rPr>
            </w:pPr>
            <w:r w:rsidRPr="00F511A5">
              <w:rPr>
                <w:lang w:eastAsia="en-US"/>
              </w:rPr>
              <w:t>16.11.0</w:t>
            </w:r>
          </w:p>
        </w:tc>
      </w:tr>
      <w:tr w:rsidR="005979E7" w:rsidRPr="00F511A5" w14:paraId="688EE6C1"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E57D33"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00F57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D53A94" w14:textId="77777777" w:rsidR="005979E7" w:rsidRPr="00F511A5" w:rsidRDefault="005979E7" w:rsidP="00F17634">
            <w:pPr>
              <w:pStyle w:val="TAC"/>
              <w:rPr>
                <w:lang w:eastAsia="en-US"/>
              </w:rPr>
            </w:pPr>
            <w:r w:rsidRPr="00F511A5">
              <w:rPr>
                <w:lang w:eastAsia="en-US"/>
              </w:rPr>
              <w:t>R5-220648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353EFE" w14:textId="77777777" w:rsidR="005979E7" w:rsidRPr="00F511A5" w:rsidRDefault="005979E7" w:rsidP="00F17634">
            <w:pPr>
              <w:pStyle w:val="TAC"/>
              <w:rPr>
                <w:lang w:eastAsia="en-US"/>
              </w:rPr>
            </w:pPr>
            <w:r w:rsidRPr="00F511A5">
              <w:rPr>
                <w:lang w:eastAsia="en-US"/>
              </w:rPr>
              <w:t>2792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BE809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583DD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48DC76" w14:textId="77777777" w:rsidR="005979E7" w:rsidRPr="00F511A5" w:rsidRDefault="005979E7" w:rsidP="00F17634">
            <w:pPr>
              <w:pStyle w:val="TAL"/>
              <w:rPr>
                <w:lang w:eastAsia="en-US"/>
              </w:rPr>
            </w:pPr>
            <w:r w:rsidRPr="00F511A5">
              <w:rPr>
                <w:lang w:eastAsia="en-US"/>
              </w:rPr>
              <w:t>Correction to NR MAC testcase 7.1.1.3.3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3E6AAB" w14:textId="77777777" w:rsidR="005979E7" w:rsidRPr="00F511A5" w:rsidRDefault="005979E7" w:rsidP="00F17634">
            <w:pPr>
              <w:pStyle w:val="TAC"/>
              <w:rPr>
                <w:lang w:eastAsia="en-US"/>
              </w:rPr>
            </w:pPr>
            <w:r w:rsidRPr="00F511A5">
              <w:rPr>
                <w:lang w:eastAsia="en-US"/>
              </w:rPr>
              <w:t>16.11.0</w:t>
            </w:r>
          </w:p>
        </w:tc>
      </w:tr>
      <w:tr w:rsidR="005979E7" w:rsidRPr="00F511A5" w14:paraId="0FA34133"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3762A3"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CFEFF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35AE06" w14:textId="77777777" w:rsidR="005979E7" w:rsidRPr="00F511A5" w:rsidRDefault="005979E7" w:rsidP="00F17634">
            <w:pPr>
              <w:pStyle w:val="TAC"/>
              <w:rPr>
                <w:lang w:eastAsia="en-US"/>
              </w:rPr>
            </w:pPr>
            <w:r w:rsidRPr="00F511A5">
              <w:rPr>
                <w:lang w:eastAsia="en-US"/>
              </w:rPr>
              <w:t>R5-220682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61E71C" w14:textId="77777777" w:rsidR="005979E7" w:rsidRPr="00F511A5" w:rsidRDefault="005979E7" w:rsidP="00F17634">
            <w:pPr>
              <w:pStyle w:val="TAC"/>
              <w:rPr>
                <w:lang w:eastAsia="en-US"/>
              </w:rPr>
            </w:pPr>
            <w:r w:rsidRPr="00F511A5">
              <w:rPr>
                <w:lang w:eastAsia="en-US"/>
              </w:rPr>
              <w:t>2800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EBE93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5F178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179958" w14:textId="77777777" w:rsidR="005979E7" w:rsidRPr="00F511A5" w:rsidRDefault="005979E7" w:rsidP="00F17634">
            <w:pPr>
              <w:pStyle w:val="TAL"/>
              <w:rPr>
                <w:lang w:eastAsia="en-US"/>
              </w:rPr>
            </w:pPr>
            <w:r w:rsidRPr="00F511A5">
              <w:rPr>
                <w:lang w:eastAsia="en-US"/>
              </w:rPr>
              <w:t>Correction to NR5GC testcase 6.5.1.2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62C16D" w14:textId="77777777" w:rsidR="005979E7" w:rsidRPr="00F511A5" w:rsidRDefault="005979E7" w:rsidP="00F17634">
            <w:pPr>
              <w:pStyle w:val="TAC"/>
              <w:rPr>
                <w:lang w:eastAsia="en-US"/>
              </w:rPr>
            </w:pPr>
            <w:r w:rsidRPr="00F511A5">
              <w:rPr>
                <w:lang w:eastAsia="en-US"/>
              </w:rPr>
              <w:t>16.11.0</w:t>
            </w:r>
          </w:p>
        </w:tc>
      </w:tr>
      <w:tr w:rsidR="005979E7" w:rsidRPr="00F511A5" w14:paraId="5043580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0909C3"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C8353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AE3B60" w14:textId="77777777" w:rsidR="005979E7" w:rsidRPr="00F511A5" w:rsidRDefault="005979E7" w:rsidP="00F17634">
            <w:pPr>
              <w:pStyle w:val="TAC"/>
              <w:rPr>
                <w:lang w:eastAsia="en-US"/>
              </w:rPr>
            </w:pPr>
            <w:r w:rsidRPr="00F511A5">
              <w:rPr>
                <w:lang w:eastAsia="en-US"/>
              </w:rPr>
              <w:t>R5-220849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2894C8" w14:textId="77777777" w:rsidR="005979E7" w:rsidRPr="00F511A5" w:rsidRDefault="005979E7" w:rsidP="00F17634">
            <w:pPr>
              <w:pStyle w:val="TAC"/>
              <w:rPr>
                <w:lang w:eastAsia="en-US"/>
              </w:rPr>
            </w:pPr>
            <w:r w:rsidRPr="00F511A5">
              <w:rPr>
                <w:lang w:eastAsia="en-US"/>
              </w:rPr>
              <w:t>2812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E0C4B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E7E80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BCB021" w14:textId="77777777" w:rsidR="005979E7" w:rsidRPr="00F511A5" w:rsidRDefault="005979E7" w:rsidP="00F17634">
            <w:pPr>
              <w:pStyle w:val="TAL"/>
              <w:rPr>
                <w:lang w:eastAsia="en-US"/>
              </w:rPr>
            </w:pPr>
            <w:r w:rsidRPr="00F511A5">
              <w:rPr>
                <w:lang w:eastAsia="en-US"/>
              </w:rPr>
              <w:t>Editorial Updates to Clause 8.2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BDB12F" w14:textId="77777777" w:rsidR="005979E7" w:rsidRPr="00F511A5" w:rsidRDefault="005979E7" w:rsidP="00F17634">
            <w:pPr>
              <w:pStyle w:val="TAC"/>
              <w:rPr>
                <w:lang w:eastAsia="en-US"/>
              </w:rPr>
            </w:pPr>
            <w:r w:rsidRPr="00F511A5">
              <w:rPr>
                <w:lang w:eastAsia="en-US"/>
              </w:rPr>
              <w:t>16.11.0</w:t>
            </w:r>
          </w:p>
        </w:tc>
      </w:tr>
      <w:tr w:rsidR="005979E7" w:rsidRPr="00F511A5" w14:paraId="73F39CE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95CDDA"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0709F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157C62" w14:textId="77777777" w:rsidR="005979E7" w:rsidRPr="00F511A5" w:rsidRDefault="005979E7" w:rsidP="00F17634">
            <w:pPr>
              <w:pStyle w:val="TAC"/>
              <w:rPr>
                <w:lang w:eastAsia="en-US"/>
              </w:rPr>
            </w:pPr>
            <w:r w:rsidRPr="00F511A5">
              <w:rPr>
                <w:lang w:eastAsia="en-US"/>
              </w:rPr>
              <w:t>R5-221041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0516B8F" w14:textId="77777777" w:rsidR="005979E7" w:rsidRPr="00F511A5" w:rsidRDefault="005979E7" w:rsidP="00F17634">
            <w:pPr>
              <w:pStyle w:val="TAC"/>
              <w:rPr>
                <w:lang w:eastAsia="en-US"/>
              </w:rPr>
            </w:pPr>
            <w:r w:rsidRPr="00F511A5">
              <w:rPr>
                <w:lang w:eastAsia="en-US"/>
              </w:rPr>
              <w:t>2813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980A0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C516B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055BD9" w14:textId="77777777" w:rsidR="005979E7" w:rsidRPr="00F511A5" w:rsidRDefault="005979E7" w:rsidP="00F17634">
            <w:pPr>
              <w:pStyle w:val="TAL"/>
              <w:rPr>
                <w:lang w:eastAsia="en-US"/>
              </w:rPr>
            </w:pPr>
            <w:r w:rsidRPr="00F511A5">
              <w:rPr>
                <w:lang w:eastAsia="en-US"/>
              </w:rPr>
              <w:t>Updates to Inter-System MDT test cases 8.1.6.3.1.x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A166DA" w14:textId="77777777" w:rsidR="005979E7" w:rsidRPr="00F511A5" w:rsidRDefault="005979E7" w:rsidP="00F17634">
            <w:pPr>
              <w:pStyle w:val="TAC"/>
              <w:rPr>
                <w:lang w:eastAsia="en-US"/>
              </w:rPr>
            </w:pPr>
            <w:r w:rsidRPr="00F511A5">
              <w:rPr>
                <w:lang w:eastAsia="en-US"/>
              </w:rPr>
              <w:t>16.11.0</w:t>
            </w:r>
          </w:p>
        </w:tc>
      </w:tr>
      <w:tr w:rsidR="005979E7" w:rsidRPr="00F511A5" w14:paraId="28BEC67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D800DE"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A63DA8"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983D49" w14:textId="77777777" w:rsidR="005979E7" w:rsidRPr="00F511A5" w:rsidRDefault="005979E7" w:rsidP="00F17634">
            <w:pPr>
              <w:pStyle w:val="TAC"/>
              <w:rPr>
                <w:lang w:eastAsia="en-US"/>
              </w:rPr>
            </w:pPr>
            <w:r w:rsidRPr="00F511A5">
              <w:rPr>
                <w:lang w:eastAsia="en-US"/>
              </w:rPr>
              <w:t>R5-221105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73D8AF" w14:textId="77777777" w:rsidR="005979E7" w:rsidRPr="00F511A5" w:rsidRDefault="005979E7" w:rsidP="00F17634">
            <w:pPr>
              <w:pStyle w:val="TAC"/>
              <w:rPr>
                <w:lang w:eastAsia="en-US"/>
              </w:rPr>
            </w:pPr>
            <w:r w:rsidRPr="00F511A5">
              <w:rPr>
                <w:lang w:eastAsia="en-US"/>
              </w:rPr>
              <w:t>2831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4C902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424B0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455436" w14:textId="77777777" w:rsidR="005979E7" w:rsidRPr="00F511A5" w:rsidRDefault="005979E7" w:rsidP="00F17634">
            <w:pPr>
              <w:pStyle w:val="TAL"/>
              <w:rPr>
                <w:lang w:eastAsia="en-US"/>
              </w:rPr>
            </w:pPr>
            <w:r w:rsidRPr="00F511A5">
              <w:rPr>
                <w:lang w:eastAsia="en-US"/>
              </w:rPr>
              <w:t>Correction to NR testcase 8.1.5.2.2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BC8172" w14:textId="77777777" w:rsidR="005979E7" w:rsidRPr="00F511A5" w:rsidRDefault="005979E7" w:rsidP="00F17634">
            <w:pPr>
              <w:pStyle w:val="TAC"/>
              <w:rPr>
                <w:lang w:eastAsia="en-US"/>
              </w:rPr>
            </w:pPr>
            <w:r w:rsidRPr="00F511A5">
              <w:rPr>
                <w:lang w:eastAsia="en-US"/>
              </w:rPr>
              <w:t>16.11.0</w:t>
            </w:r>
          </w:p>
        </w:tc>
      </w:tr>
      <w:tr w:rsidR="005979E7" w:rsidRPr="00F511A5" w14:paraId="03FD27D0"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D1553E"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C00F5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18E142" w14:textId="77777777" w:rsidR="005979E7" w:rsidRPr="00F511A5" w:rsidRDefault="005979E7" w:rsidP="00F17634">
            <w:pPr>
              <w:pStyle w:val="TAC"/>
              <w:rPr>
                <w:lang w:eastAsia="en-US"/>
              </w:rPr>
            </w:pPr>
            <w:r w:rsidRPr="00F511A5">
              <w:rPr>
                <w:lang w:eastAsia="en-US"/>
              </w:rPr>
              <w:t>R5-221238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866F59" w14:textId="77777777" w:rsidR="005979E7" w:rsidRPr="00F511A5" w:rsidRDefault="005979E7" w:rsidP="00F17634">
            <w:pPr>
              <w:pStyle w:val="TAC"/>
              <w:rPr>
                <w:lang w:eastAsia="en-US"/>
              </w:rPr>
            </w:pPr>
            <w:r w:rsidRPr="00F511A5">
              <w:rPr>
                <w:lang w:eastAsia="en-US"/>
              </w:rPr>
              <w:t>2851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6AA96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F0FEB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67FAAA" w14:textId="77777777" w:rsidR="005979E7" w:rsidRPr="00F511A5" w:rsidRDefault="005979E7" w:rsidP="00F17634">
            <w:pPr>
              <w:pStyle w:val="TAL"/>
              <w:rPr>
                <w:lang w:eastAsia="en-US"/>
              </w:rPr>
            </w:pPr>
            <w:r w:rsidRPr="00F511A5">
              <w:rPr>
                <w:lang w:eastAsia="en-US"/>
              </w:rPr>
              <w:t>Addition of new test case 11.6.3 Data Off / SMSoIP</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07F2E0" w14:textId="77777777" w:rsidR="005979E7" w:rsidRPr="00F511A5" w:rsidRDefault="005979E7" w:rsidP="00F17634">
            <w:pPr>
              <w:pStyle w:val="TAC"/>
              <w:rPr>
                <w:lang w:eastAsia="en-US"/>
              </w:rPr>
            </w:pPr>
            <w:r w:rsidRPr="00F511A5">
              <w:rPr>
                <w:lang w:eastAsia="en-US"/>
              </w:rPr>
              <w:t>16.11.0</w:t>
            </w:r>
          </w:p>
        </w:tc>
      </w:tr>
      <w:tr w:rsidR="005979E7" w:rsidRPr="00F511A5" w14:paraId="7AB8906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ECFF0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006651"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6202CC" w14:textId="77777777" w:rsidR="005979E7" w:rsidRPr="00F511A5" w:rsidRDefault="005979E7" w:rsidP="00F17634">
            <w:pPr>
              <w:pStyle w:val="TAC"/>
              <w:rPr>
                <w:lang w:eastAsia="en-US"/>
              </w:rPr>
            </w:pPr>
            <w:r w:rsidRPr="00F511A5">
              <w:rPr>
                <w:lang w:eastAsia="en-US"/>
              </w:rPr>
              <w:t>R5-221368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122FFE" w14:textId="77777777" w:rsidR="005979E7" w:rsidRPr="00F511A5" w:rsidRDefault="005979E7" w:rsidP="00F17634">
            <w:pPr>
              <w:pStyle w:val="TAC"/>
              <w:rPr>
                <w:lang w:eastAsia="en-US"/>
              </w:rPr>
            </w:pPr>
            <w:r w:rsidRPr="00F511A5">
              <w:rPr>
                <w:lang w:eastAsia="en-US"/>
              </w:rPr>
              <w:t>2857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C7DB9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412D0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68CC85" w14:textId="77777777" w:rsidR="005979E7" w:rsidRPr="00F511A5" w:rsidRDefault="005979E7" w:rsidP="00F17634">
            <w:pPr>
              <w:pStyle w:val="TAL"/>
              <w:rPr>
                <w:lang w:eastAsia="en-US"/>
              </w:rPr>
            </w:pPr>
            <w:r w:rsidRPr="00F511A5">
              <w:rPr>
                <w:lang w:eastAsia="en-US"/>
              </w:rPr>
              <w:t>Correction to NR RRC test case 8.1.5.2.2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7ACA88" w14:textId="77777777" w:rsidR="005979E7" w:rsidRPr="00F511A5" w:rsidRDefault="005979E7" w:rsidP="00F17634">
            <w:pPr>
              <w:pStyle w:val="TAC"/>
              <w:rPr>
                <w:lang w:eastAsia="en-US"/>
              </w:rPr>
            </w:pPr>
            <w:r w:rsidRPr="00F511A5">
              <w:rPr>
                <w:lang w:eastAsia="en-US"/>
              </w:rPr>
              <w:t>16.11.0</w:t>
            </w:r>
          </w:p>
        </w:tc>
      </w:tr>
      <w:tr w:rsidR="005979E7" w:rsidRPr="00F511A5" w14:paraId="46D39C11"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89C1A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D7CB1C"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97D307" w14:textId="77777777" w:rsidR="005979E7" w:rsidRPr="00F511A5" w:rsidRDefault="005979E7" w:rsidP="00F17634">
            <w:pPr>
              <w:pStyle w:val="TAC"/>
              <w:rPr>
                <w:lang w:eastAsia="en-US"/>
              </w:rPr>
            </w:pPr>
            <w:r w:rsidRPr="00F511A5">
              <w:rPr>
                <w:lang w:eastAsia="en-US"/>
              </w:rPr>
              <w:t>R5-221391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8795EC" w14:textId="77777777" w:rsidR="005979E7" w:rsidRPr="00F511A5" w:rsidRDefault="005979E7" w:rsidP="00F17634">
            <w:pPr>
              <w:pStyle w:val="TAC"/>
              <w:rPr>
                <w:lang w:eastAsia="en-US"/>
              </w:rPr>
            </w:pPr>
            <w:r w:rsidRPr="00F511A5">
              <w:rPr>
                <w:lang w:eastAsia="en-US"/>
              </w:rPr>
              <w:t>2860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8F6B8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1D105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0945A1" w14:textId="77777777" w:rsidR="005979E7" w:rsidRPr="00F511A5" w:rsidRDefault="005979E7" w:rsidP="00F17634">
            <w:pPr>
              <w:pStyle w:val="TAL"/>
              <w:rPr>
                <w:lang w:eastAsia="en-US"/>
              </w:rPr>
            </w:pPr>
            <w:r w:rsidRPr="00F511A5">
              <w:rPr>
                <w:lang w:eastAsia="en-US"/>
              </w:rPr>
              <w:t>Correction to NR RRC test cases 8.2.1.1.1 and 8.2.1.1.2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C111C5" w14:textId="77777777" w:rsidR="005979E7" w:rsidRPr="00F511A5" w:rsidRDefault="005979E7" w:rsidP="00F17634">
            <w:pPr>
              <w:pStyle w:val="TAC"/>
              <w:rPr>
                <w:lang w:eastAsia="en-US"/>
              </w:rPr>
            </w:pPr>
            <w:r w:rsidRPr="00F511A5">
              <w:rPr>
                <w:lang w:eastAsia="en-US"/>
              </w:rPr>
              <w:t>16.11.0</w:t>
            </w:r>
          </w:p>
        </w:tc>
      </w:tr>
      <w:tr w:rsidR="005979E7" w:rsidRPr="00F511A5" w14:paraId="6C17D5B9"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17086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AB05A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05B402" w14:textId="77777777" w:rsidR="005979E7" w:rsidRPr="00F511A5" w:rsidRDefault="005979E7" w:rsidP="00F17634">
            <w:pPr>
              <w:pStyle w:val="TAC"/>
              <w:rPr>
                <w:lang w:eastAsia="en-US"/>
              </w:rPr>
            </w:pPr>
            <w:r w:rsidRPr="00F511A5">
              <w:rPr>
                <w:lang w:eastAsia="en-US"/>
              </w:rPr>
              <w:t>R5-221392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D79BCC" w14:textId="77777777" w:rsidR="005979E7" w:rsidRPr="00F511A5" w:rsidRDefault="005979E7" w:rsidP="00F17634">
            <w:pPr>
              <w:pStyle w:val="TAC"/>
              <w:rPr>
                <w:lang w:eastAsia="en-US"/>
              </w:rPr>
            </w:pPr>
            <w:r w:rsidRPr="00F511A5">
              <w:rPr>
                <w:lang w:eastAsia="en-US"/>
              </w:rPr>
              <w:t>2861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80D09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CF889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B74712" w14:textId="77777777" w:rsidR="005979E7" w:rsidRPr="00F511A5" w:rsidRDefault="005979E7" w:rsidP="00F17634">
            <w:pPr>
              <w:pStyle w:val="TAL"/>
              <w:rPr>
                <w:lang w:eastAsia="en-US"/>
              </w:rPr>
            </w:pPr>
            <w:r w:rsidRPr="00F511A5">
              <w:rPr>
                <w:lang w:eastAsia="en-US"/>
              </w:rPr>
              <w:t>Correction to the NR5GC testcases 8.1.4.1.9.1, 8.1.4.1.9.2 and 8.1.4.1.9.3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2E44F2" w14:textId="77777777" w:rsidR="005979E7" w:rsidRPr="00F511A5" w:rsidRDefault="005979E7" w:rsidP="00F17634">
            <w:pPr>
              <w:pStyle w:val="TAC"/>
              <w:rPr>
                <w:lang w:eastAsia="en-US"/>
              </w:rPr>
            </w:pPr>
            <w:r w:rsidRPr="00F511A5">
              <w:rPr>
                <w:lang w:eastAsia="en-US"/>
              </w:rPr>
              <w:t>16.11.0</w:t>
            </w:r>
          </w:p>
        </w:tc>
      </w:tr>
      <w:tr w:rsidR="005979E7" w:rsidRPr="00F511A5" w14:paraId="20F18280"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6F03EE"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F6A6B0"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6596FD" w14:textId="77777777" w:rsidR="005979E7" w:rsidRPr="00F511A5" w:rsidRDefault="005979E7" w:rsidP="00F17634">
            <w:pPr>
              <w:pStyle w:val="TAC"/>
              <w:rPr>
                <w:lang w:eastAsia="en-US"/>
              </w:rPr>
            </w:pPr>
            <w:r w:rsidRPr="00F511A5">
              <w:rPr>
                <w:lang w:eastAsia="en-US"/>
              </w:rPr>
              <w:t>R5-221406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5E34B5" w14:textId="77777777" w:rsidR="005979E7" w:rsidRPr="00F511A5" w:rsidRDefault="005979E7" w:rsidP="00F17634">
            <w:pPr>
              <w:pStyle w:val="TAC"/>
              <w:rPr>
                <w:lang w:eastAsia="en-US"/>
              </w:rPr>
            </w:pPr>
            <w:r w:rsidRPr="00F511A5">
              <w:rPr>
                <w:lang w:eastAsia="en-US"/>
              </w:rPr>
              <w:t>2821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0190AE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C4F3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C40112" w14:textId="77777777" w:rsidR="005979E7" w:rsidRPr="00F511A5" w:rsidRDefault="005979E7" w:rsidP="00F17634">
            <w:pPr>
              <w:pStyle w:val="TAL"/>
              <w:rPr>
                <w:lang w:eastAsia="en-US"/>
              </w:rPr>
            </w:pPr>
            <w:r w:rsidRPr="00F511A5">
              <w:rPr>
                <w:lang w:eastAsia="en-US"/>
              </w:rPr>
              <w:t>Correction to NR TC 11.1.2-EPS Fallback with redirection without N26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69E7E1" w14:textId="77777777" w:rsidR="005979E7" w:rsidRPr="00F511A5" w:rsidRDefault="005979E7" w:rsidP="00F17634">
            <w:pPr>
              <w:pStyle w:val="TAC"/>
              <w:rPr>
                <w:lang w:eastAsia="en-US"/>
              </w:rPr>
            </w:pPr>
            <w:r w:rsidRPr="00F511A5">
              <w:rPr>
                <w:lang w:eastAsia="en-US"/>
              </w:rPr>
              <w:t>16.11.0</w:t>
            </w:r>
          </w:p>
        </w:tc>
      </w:tr>
      <w:tr w:rsidR="005979E7" w:rsidRPr="00F511A5" w14:paraId="777C72B3"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28213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8F4E70"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C10A82" w14:textId="77777777" w:rsidR="005979E7" w:rsidRPr="00F511A5" w:rsidRDefault="005979E7" w:rsidP="00F17634">
            <w:pPr>
              <w:pStyle w:val="TAC"/>
              <w:rPr>
                <w:lang w:eastAsia="en-US"/>
              </w:rPr>
            </w:pPr>
            <w:r w:rsidRPr="00F511A5">
              <w:rPr>
                <w:lang w:eastAsia="en-US"/>
              </w:rPr>
              <w:t>R5-221418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BD05AC" w14:textId="77777777" w:rsidR="005979E7" w:rsidRPr="00F511A5" w:rsidRDefault="005979E7" w:rsidP="00F17634">
            <w:pPr>
              <w:pStyle w:val="TAC"/>
              <w:rPr>
                <w:lang w:eastAsia="en-US"/>
              </w:rPr>
            </w:pPr>
            <w:r w:rsidRPr="00F511A5">
              <w:rPr>
                <w:lang w:eastAsia="en-US"/>
              </w:rPr>
              <w:t>2864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C8F9FA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EBBE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0A4E58" w14:textId="77777777" w:rsidR="005979E7" w:rsidRPr="00F511A5" w:rsidRDefault="005979E7" w:rsidP="00F17634">
            <w:pPr>
              <w:pStyle w:val="TAL"/>
              <w:rPr>
                <w:lang w:eastAsia="en-US"/>
              </w:rPr>
            </w:pPr>
            <w:r w:rsidRPr="00F511A5">
              <w:rPr>
                <w:lang w:eastAsia="en-US"/>
              </w:rPr>
              <w:t>Removal of test case 11.4.10 - N26 not supported - N1 to S1 transfer of an existing emergency PDU session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6C516D" w14:textId="77777777" w:rsidR="005979E7" w:rsidRPr="00F511A5" w:rsidRDefault="005979E7" w:rsidP="00F17634">
            <w:pPr>
              <w:pStyle w:val="TAC"/>
              <w:rPr>
                <w:lang w:eastAsia="en-US"/>
              </w:rPr>
            </w:pPr>
            <w:r w:rsidRPr="00F511A5">
              <w:rPr>
                <w:lang w:eastAsia="en-US"/>
              </w:rPr>
              <w:t>16.11.0</w:t>
            </w:r>
          </w:p>
        </w:tc>
      </w:tr>
      <w:tr w:rsidR="005979E7" w:rsidRPr="00F511A5" w14:paraId="4091BFA3"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492E64"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85ABCA"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1C28CC" w14:textId="77777777" w:rsidR="005979E7" w:rsidRPr="00F511A5" w:rsidRDefault="005979E7" w:rsidP="00F17634">
            <w:pPr>
              <w:pStyle w:val="TAC"/>
              <w:rPr>
                <w:lang w:eastAsia="en-US"/>
              </w:rPr>
            </w:pPr>
            <w:r w:rsidRPr="00F511A5">
              <w:rPr>
                <w:lang w:eastAsia="en-US"/>
              </w:rPr>
              <w:t>R5-221431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55C75E" w14:textId="77777777" w:rsidR="005979E7" w:rsidRPr="00F511A5" w:rsidRDefault="005979E7" w:rsidP="00F17634">
            <w:pPr>
              <w:pStyle w:val="TAC"/>
              <w:rPr>
                <w:lang w:eastAsia="en-US"/>
              </w:rPr>
            </w:pPr>
            <w:r w:rsidRPr="00F511A5">
              <w:rPr>
                <w:lang w:eastAsia="en-US"/>
              </w:rPr>
              <w:t>2697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CE2FE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1060B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5B6EB3" w14:textId="77777777" w:rsidR="005979E7" w:rsidRPr="00F511A5" w:rsidRDefault="005979E7" w:rsidP="00F17634">
            <w:pPr>
              <w:pStyle w:val="TAL"/>
              <w:rPr>
                <w:lang w:eastAsia="en-US"/>
              </w:rPr>
            </w:pPr>
            <w:r w:rsidRPr="00F511A5">
              <w:rPr>
                <w:lang w:eastAsia="en-US"/>
              </w:rPr>
              <w:t>Update of SIB modification steps for Idle TC 6.1.2.9, 6.1.2.18, 6.2.3.1 and 6.2.3.3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BB2AC88" w14:textId="77777777" w:rsidR="005979E7" w:rsidRPr="00F511A5" w:rsidRDefault="005979E7" w:rsidP="00F17634">
            <w:pPr>
              <w:pStyle w:val="TAC"/>
              <w:rPr>
                <w:lang w:eastAsia="en-US"/>
              </w:rPr>
            </w:pPr>
            <w:r w:rsidRPr="00F511A5">
              <w:rPr>
                <w:lang w:eastAsia="en-US"/>
              </w:rPr>
              <w:t>16.11.0</w:t>
            </w:r>
          </w:p>
        </w:tc>
      </w:tr>
      <w:tr w:rsidR="005979E7" w:rsidRPr="00F511A5" w14:paraId="588D917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71AF2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5923F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CC5886E" w14:textId="77777777" w:rsidR="005979E7" w:rsidRPr="00F511A5" w:rsidRDefault="005979E7" w:rsidP="00F17634">
            <w:pPr>
              <w:pStyle w:val="TAC"/>
              <w:rPr>
                <w:lang w:eastAsia="en-US"/>
              </w:rPr>
            </w:pPr>
            <w:r w:rsidRPr="00F511A5">
              <w:rPr>
                <w:lang w:eastAsia="en-US"/>
              </w:rPr>
              <w:t>R5-221432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0FCBA9" w14:textId="77777777" w:rsidR="005979E7" w:rsidRPr="00F511A5" w:rsidRDefault="005979E7" w:rsidP="00F17634">
            <w:pPr>
              <w:pStyle w:val="TAC"/>
              <w:rPr>
                <w:lang w:eastAsia="en-US"/>
              </w:rPr>
            </w:pPr>
            <w:r w:rsidRPr="00F511A5">
              <w:rPr>
                <w:lang w:eastAsia="en-US"/>
              </w:rPr>
              <w:t>2715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04FB3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2671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E10E1E" w14:textId="77777777" w:rsidR="005979E7" w:rsidRPr="00F511A5" w:rsidRDefault="005979E7" w:rsidP="00F17634">
            <w:pPr>
              <w:pStyle w:val="TAL"/>
              <w:rPr>
                <w:lang w:eastAsia="en-US"/>
              </w:rPr>
            </w:pPr>
            <w:r w:rsidRPr="00F511A5">
              <w:rPr>
                <w:lang w:eastAsia="en-US"/>
              </w:rPr>
              <w:t>Correction to Idle Mode SOR test case 6.3.1.5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E76153" w14:textId="77777777" w:rsidR="005979E7" w:rsidRPr="00F511A5" w:rsidRDefault="005979E7" w:rsidP="00F17634">
            <w:pPr>
              <w:pStyle w:val="TAC"/>
              <w:rPr>
                <w:lang w:eastAsia="en-US"/>
              </w:rPr>
            </w:pPr>
            <w:r w:rsidRPr="00F511A5">
              <w:rPr>
                <w:lang w:eastAsia="en-US"/>
              </w:rPr>
              <w:t>16.11.0</w:t>
            </w:r>
          </w:p>
        </w:tc>
      </w:tr>
      <w:tr w:rsidR="005979E7" w:rsidRPr="00F511A5" w14:paraId="28FDE142"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12FDD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A0F8F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7D2AF3" w14:textId="77777777" w:rsidR="005979E7" w:rsidRPr="00F511A5" w:rsidRDefault="005979E7" w:rsidP="00F17634">
            <w:pPr>
              <w:pStyle w:val="TAC"/>
              <w:rPr>
                <w:lang w:eastAsia="en-US"/>
              </w:rPr>
            </w:pPr>
            <w:r w:rsidRPr="00F511A5">
              <w:rPr>
                <w:lang w:eastAsia="en-US"/>
              </w:rPr>
              <w:t>R5-221433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E57DBA" w14:textId="77777777" w:rsidR="005979E7" w:rsidRPr="00F511A5" w:rsidRDefault="005979E7" w:rsidP="00F17634">
            <w:pPr>
              <w:pStyle w:val="TAC"/>
              <w:rPr>
                <w:lang w:eastAsia="en-US"/>
              </w:rPr>
            </w:pPr>
            <w:r w:rsidRPr="00F511A5">
              <w:rPr>
                <w:lang w:eastAsia="en-US"/>
              </w:rPr>
              <w:t>2732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150D0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A2ACA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C7337B" w14:textId="77777777" w:rsidR="005979E7" w:rsidRPr="00F511A5" w:rsidRDefault="005979E7" w:rsidP="00F17634">
            <w:pPr>
              <w:pStyle w:val="TAL"/>
              <w:rPr>
                <w:lang w:eastAsia="en-US"/>
              </w:rPr>
            </w:pPr>
            <w:r w:rsidRPr="00F511A5">
              <w:rPr>
                <w:lang w:eastAsia="en-US"/>
              </w:rPr>
              <w:t>Align the terminology being used for OTA environment (Idle Mode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0EA5DE" w14:textId="77777777" w:rsidR="005979E7" w:rsidRPr="00F511A5" w:rsidRDefault="005979E7" w:rsidP="00F17634">
            <w:pPr>
              <w:pStyle w:val="TAC"/>
              <w:rPr>
                <w:lang w:eastAsia="en-US"/>
              </w:rPr>
            </w:pPr>
            <w:r w:rsidRPr="00F511A5">
              <w:rPr>
                <w:lang w:eastAsia="en-US"/>
              </w:rPr>
              <w:t>16.11.0</w:t>
            </w:r>
          </w:p>
        </w:tc>
      </w:tr>
      <w:tr w:rsidR="005979E7" w:rsidRPr="00F511A5" w14:paraId="3BBD4B8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B76FE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4BC87B"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C56E3EF" w14:textId="77777777" w:rsidR="005979E7" w:rsidRPr="00F511A5" w:rsidRDefault="005979E7" w:rsidP="00F17634">
            <w:pPr>
              <w:pStyle w:val="TAC"/>
              <w:rPr>
                <w:lang w:eastAsia="en-US"/>
              </w:rPr>
            </w:pPr>
            <w:r w:rsidRPr="00F511A5">
              <w:rPr>
                <w:lang w:eastAsia="en-US"/>
              </w:rPr>
              <w:t>R5-221434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732C14" w14:textId="77777777" w:rsidR="005979E7" w:rsidRPr="00F511A5" w:rsidRDefault="005979E7" w:rsidP="00F17634">
            <w:pPr>
              <w:pStyle w:val="TAC"/>
              <w:rPr>
                <w:lang w:eastAsia="en-US"/>
              </w:rPr>
            </w:pPr>
            <w:r w:rsidRPr="00F511A5">
              <w:rPr>
                <w:lang w:eastAsia="en-US"/>
              </w:rPr>
              <w:t>2789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6ED67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25FC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47401A" w14:textId="77777777" w:rsidR="005979E7" w:rsidRPr="00F511A5" w:rsidRDefault="005979E7" w:rsidP="00F17634">
            <w:pPr>
              <w:pStyle w:val="TAL"/>
              <w:rPr>
                <w:lang w:eastAsia="en-US"/>
              </w:rPr>
            </w:pPr>
            <w:r w:rsidRPr="00F511A5">
              <w:rPr>
                <w:lang w:eastAsia="en-US"/>
              </w:rPr>
              <w:t>Correction to NR-DC testcase 7.1.1.11.1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7320C7" w14:textId="77777777" w:rsidR="005979E7" w:rsidRPr="00F511A5" w:rsidRDefault="005979E7" w:rsidP="00F17634">
            <w:pPr>
              <w:pStyle w:val="TAC"/>
              <w:rPr>
                <w:lang w:eastAsia="en-US"/>
              </w:rPr>
            </w:pPr>
            <w:r w:rsidRPr="00F511A5">
              <w:rPr>
                <w:lang w:eastAsia="en-US"/>
              </w:rPr>
              <w:t>16.11.0</w:t>
            </w:r>
          </w:p>
        </w:tc>
      </w:tr>
      <w:tr w:rsidR="005979E7" w:rsidRPr="00F511A5" w14:paraId="10D84D7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07870E"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D51E7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FDC6A5" w14:textId="77777777" w:rsidR="005979E7" w:rsidRPr="00F511A5" w:rsidRDefault="005979E7" w:rsidP="00F17634">
            <w:pPr>
              <w:pStyle w:val="TAC"/>
              <w:rPr>
                <w:lang w:eastAsia="en-US"/>
              </w:rPr>
            </w:pPr>
            <w:r w:rsidRPr="00F511A5">
              <w:rPr>
                <w:lang w:eastAsia="en-US"/>
              </w:rPr>
              <w:t>R5-221435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BA6982" w14:textId="77777777" w:rsidR="005979E7" w:rsidRPr="00F511A5" w:rsidRDefault="005979E7" w:rsidP="00F17634">
            <w:pPr>
              <w:pStyle w:val="TAC"/>
              <w:rPr>
                <w:lang w:eastAsia="en-US"/>
              </w:rPr>
            </w:pPr>
            <w:r w:rsidRPr="00F511A5">
              <w:rPr>
                <w:lang w:eastAsia="en-US"/>
              </w:rPr>
              <w:t>2716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6E513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2F16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7882CF" w14:textId="77777777" w:rsidR="005979E7" w:rsidRPr="00F511A5" w:rsidRDefault="005979E7" w:rsidP="00F17634">
            <w:pPr>
              <w:pStyle w:val="TAL"/>
              <w:rPr>
                <w:lang w:eastAsia="en-US"/>
              </w:rPr>
            </w:pPr>
            <w:r w:rsidRPr="00F511A5">
              <w:rPr>
                <w:lang w:eastAsia="en-US"/>
              </w:rPr>
              <w:t>Correction to NR SDAP test case 7.1.4.1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3F276E" w14:textId="77777777" w:rsidR="005979E7" w:rsidRPr="00F511A5" w:rsidRDefault="005979E7" w:rsidP="00F17634">
            <w:pPr>
              <w:pStyle w:val="TAC"/>
              <w:rPr>
                <w:lang w:eastAsia="en-US"/>
              </w:rPr>
            </w:pPr>
            <w:r w:rsidRPr="00F511A5">
              <w:rPr>
                <w:lang w:eastAsia="en-US"/>
              </w:rPr>
              <w:t>16.11.0</w:t>
            </w:r>
          </w:p>
        </w:tc>
      </w:tr>
      <w:tr w:rsidR="005979E7" w:rsidRPr="00F511A5" w14:paraId="17BAB282"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2102B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72AFB9"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CC4CB6" w14:textId="77777777" w:rsidR="005979E7" w:rsidRPr="00F511A5" w:rsidRDefault="005979E7" w:rsidP="00F17634">
            <w:pPr>
              <w:pStyle w:val="TAC"/>
              <w:rPr>
                <w:lang w:eastAsia="en-US"/>
              </w:rPr>
            </w:pPr>
            <w:r w:rsidRPr="00F511A5">
              <w:rPr>
                <w:lang w:eastAsia="en-US"/>
              </w:rPr>
              <w:t>R5-221436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A7A95F" w14:textId="77777777" w:rsidR="005979E7" w:rsidRPr="00F511A5" w:rsidRDefault="005979E7" w:rsidP="00F17634">
            <w:pPr>
              <w:pStyle w:val="TAC"/>
              <w:rPr>
                <w:lang w:eastAsia="en-US"/>
              </w:rPr>
            </w:pPr>
            <w:r w:rsidRPr="00F511A5">
              <w:rPr>
                <w:lang w:eastAsia="en-US"/>
              </w:rPr>
              <w:t>2734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1997B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DF6C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525CD6" w14:textId="77777777" w:rsidR="005979E7" w:rsidRPr="00F511A5" w:rsidRDefault="005979E7" w:rsidP="00F17634">
            <w:pPr>
              <w:pStyle w:val="TAL"/>
              <w:rPr>
                <w:lang w:eastAsia="en-US"/>
              </w:rPr>
            </w:pPr>
            <w:r w:rsidRPr="00F511A5">
              <w:rPr>
                <w:lang w:eastAsia="en-US"/>
              </w:rPr>
              <w:t>Align the terminology being used for OTA environment (RRC  8.1.1.x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C084FC" w14:textId="77777777" w:rsidR="005979E7" w:rsidRPr="00F511A5" w:rsidRDefault="005979E7" w:rsidP="00F17634">
            <w:pPr>
              <w:pStyle w:val="TAC"/>
              <w:rPr>
                <w:lang w:eastAsia="en-US"/>
              </w:rPr>
            </w:pPr>
            <w:r w:rsidRPr="00F511A5">
              <w:rPr>
                <w:lang w:eastAsia="en-US"/>
              </w:rPr>
              <w:t>16.11.0</w:t>
            </w:r>
          </w:p>
        </w:tc>
      </w:tr>
      <w:tr w:rsidR="005979E7" w:rsidRPr="00F511A5" w14:paraId="53C9503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5EDB8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197E2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094E0D" w14:textId="77777777" w:rsidR="005979E7" w:rsidRPr="00F511A5" w:rsidRDefault="005979E7" w:rsidP="00F17634">
            <w:pPr>
              <w:pStyle w:val="TAC"/>
              <w:rPr>
                <w:lang w:eastAsia="en-US"/>
              </w:rPr>
            </w:pPr>
            <w:r w:rsidRPr="00F511A5">
              <w:rPr>
                <w:lang w:eastAsia="en-US"/>
              </w:rPr>
              <w:t>R5-221437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03FED3" w14:textId="77777777" w:rsidR="005979E7" w:rsidRPr="00F511A5" w:rsidRDefault="005979E7" w:rsidP="00F17634">
            <w:pPr>
              <w:pStyle w:val="TAC"/>
              <w:rPr>
                <w:lang w:eastAsia="en-US"/>
              </w:rPr>
            </w:pPr>
            <w:r w:rsidRPr="00F511A5">
              <w:rPr>
                <w:lang w:eastAsia="en-US"/>
              </w:rPr>
              <w:t>2793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53B4A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472A6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31F421" w14:textId="77777777" w:rsidR="005979E7" w:rsidRPr="00F511A5" w:rsidRDefault="005979E7" w:rsidP="00F17634">
            <w:pPr>
              <w:pStyle w:val="TAL"/>
              <w:rPr>
                <w:lang w:eastAsia="en-US"/>
              </w:rPr>
            </w:pPr>
            <w:r w:rsidRPr="00F511A5">
              <w:rPr>
                <w:lang w:eastAsia="en-US"/>
              </w:rPr>
              <w:t>Correction to NR test case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6F5980" w14:textId="77777777" w:rsidR="005979E7" w:rsidRPr="00F511A5" w:rsidRDefault="005979E7" w:rsidP="00F17634">
            <w:pPr>
              <w:pStyle w:val="TAC"/>
              <w:rPr>
                <w:lang w:eastAsia="en-US"/>
              </w:rPr>
            </w:pPr>
            <w:r w:rsidRPr="00F511A5">
              <w:rPr>
                <w:lang w:eastAsia="en-US"/>
              </w:rPr>
              <w:t>16.11.0</w:t>
            </w:r>
          </w:p>
        </w:tc>
      </w:tr>
      <w:tr w:rsidR="005979E7" w:rsidRPr="00F511A5" w14:paraId="3B3345B4"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179AE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9EAE51"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9232F8" w14:textId="77777777" w:rsidR="005979E7" w:rsidRPr="00F511A5" w:rsidRDefault="005979E7" w:rsidP="00F17634">
            <w:pPr>
              <w:pStyle w:val="TAC"/>
              <w:rPr>
                <w:lang w:eastAsia="en-US"/>
              </w:rPr>
            </w:pPr>
            <w:r w:rsidRPr="00F511A5">
              <w:rPr>
                <w:lang w:eastAsia="en-US"/>
              </w:rPr>
              <w:t>R5-221438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BA09E5" w14:textId="77777777" w:rsidR="005979E7" w:rsidRPr="00F511A5" w:rsidRDefault="005979E7" w:rsidP="00F17634">
            <w:pPr>
              <w:pStyle w:val="TAC"/>
              <w:rPr>
                <w:lang w:eastAsia="en-US"/>
              </w:rPr>
            </w:pPr>
            <w:r w:rsidRPr="00F511A5">
              <w:rPr>
                <w:lang w:eastAsia="en-US"/>
              </w:rPr>
              <w:t>2755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1A59B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F01B1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4D3EBE" w14:textId="77777777" w:rsidR="005979E7" w:rsidRPr="00F511A5" w:rsidRDefault="005979E7" w:rsidP="00F17634">
            <w:pPr>
              <w:pStyle w:val="TAL"/>
              <w:rPr>
                <w:lang w:eastAsia="en-US"/>
              </w:rPr>
            </w:pPr>
            <w:r w:rsidRPr="00F511A5">
              <w:rPr>
                <w:lang w:eastAsia="en-US"/>
              </w:rPr>
              <w:t>Correction to NR TC 8.1.2.1.1-RRC Reconfiguration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6CC7A0" w14:textId="77777777" w:rsidR="005979E7" w:rsidRPr="00F511A5" w:rsidRDefault="005979E7" w:rsidP="00F17634">
            <w:pPr>
              <w:pStyle w:val="TAC"/>
              <w:rPr>
                <w:lang w:eastAsia="en-US"/>
              </w:rPr>
            </w:pPr>
            <w:r w:rsidRPr="00F511A5">
              <w:rPr>
                <w:lang w:eastAsia="en-US"/>
              </w:rPr>
              <w:t>16.11.0</w:t>
            </w:r>
          </w:p>
        </w:tc>
      </w:tr>
      <w:tr w:rsidR="005979E7" w:rsidRPr="00F511A5" w14:paraId="6B8A1D03"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05D88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511148"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10C741" w14:textId="77777777" w:rsidR="005979E7" w:rsidRPr="00F511A5" w:rsidRDefault="005979E7" w:rsidP="00F17634">
            <w:pPr>
              <w:pStyle w:val="TAC"/>
              <w:rPr>
                <w:lang w:eastAsia="en-US"/>
              </w:rPr>
            </w:pPr>
            <w:r w:rsidRPr="00F511A5">
              <w:rPr>
                <w:lang w:eastAsia="en-US"/>
              </w:rPr>
              <w:t>R5-221439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BB8E91E" w14:textId="77777777" w:rsidR="005979E7" w:rsidRPr="00F511A5" w:rsidRDefault="005979E7" w:rsidP="00F17634">
            <w:pPr>
              <w:pStyle w:val="TAC"/>
              <w:rPr>
                <w:lang w:eastAsia="en-US"/>
              </w:rPr>
            </w:pPr>
            <w:r w:rsidRPr="00F511A5">
              <w:rPr>
                <w:lang w:eastAsia="en-US"/>
              </w:rPr>
              <w:t>2735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D4224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34CE4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DB09C9" w14:textId="77777777" w:rsidR="005979E7" w:rsidRPr="00F511A5" w:rsidRDefault="005979E7" w:rsidP="00F17634">
            <w:pPr>
              <w:pStyle w:val="TAL"/>
              <w:rPr>
                <w:lang w:eastAsia="en-US"/>
              </w:rPr>
            </w:pPr>
            <w:r w:rsidRPr="00F511A5">
              <w:rPr>
                <w:lang w:eastAsia="en-US"/>
              </w:rPr>
              <w:t>Align the terminology being used for OTA environment (RRC  8.1.3.x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132549" w14:textId="77777777" w:rsidR="005979E7" w:rsidRPr="00F511A5" w:rsidRDefault="005979E7" w:rsidP="00F17634">
            <w:pPr>
              <w:pStyle w:val="TAC"/>
              <w:rPr>
                <w:lang w:eastAsia="en-US"/>
              </w:rPr>
            </w:pPr>
            <w:r w:rsidRPr="00F511A5">
              <w:rPr>
                <w:lang w:eastAsia="en-US"/>
              </w:rPr>
              <w:t>16.11.0</w:t>
            </w:r>
          </w:p>
        </w:tc>
      </w:tr>
      <w:tr w:rsidR="005979E7" w:rsidRPr="00F511A5" w14:paraId="68C8D83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87DE79"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6E8E7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5C4225" w14:textId="77777777" w:rsidR="005979E7" w:rsidRPr="00F511A5" w:rsidRDefault="005979E7" w:rsidP="00F17634">
            <w:pPr>
              <w:pStyle w:val="TAC"/>
              <w:rPr>
                <w:lang w:eastAsia="en-US"/>
              </w:rPr>
            </w:pPr>
            <w:r w:rsidRPr="00F511A5">
              <w:rPr>
                <w:lang w:eastAsia="en-US"/>
              </w:rPr>
              <w:t>R5-221440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627A41" w14:textId="77777777" w:rsidR="005979E7" w:rsidRPr="00F511A5" w:rsidRDefault="005979E7" w:rsidP="00F17634">
            <w:pPr>
              <w:pStyle w:val="TAC"/>
              <w:rPr>
                <w:lang w:eastAsia="en-US"/>
              </w:rPr>
            </w:pPr>
            <w:r w:rsidRPr="00F511A5">
              <w:rPr>
                <w:lang w:eastAsia="en-US"/>
              </w:rPr>
              <w:t>2706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F8F05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294CE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788AE5" w14:textId="77777777" w:rsidR="005979E7" w:rsidRPr="00F511A5" w:rsidRDefault="005979E7" w:rsidP="00F17634">
            <w:pPr>
              <w:pStyle w:val="TAL"/>
              <w:rPr>
                <w:lang w:eastAsia="en-US"/>
              </w:rPr>
            </w:pPr>
            <w:r w:rsidRPr="00F511A5">
              <w:rPr>
                <w:lang w:eastAsia="en-US"/>
              </w:rPr>
              <w:t>Correction to NR RRC test case 8.1.4.1.2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753D98" w14:textId="77777777" w:rsidR="005979E7" w:rsidRPr="00F511A5" w:rsidRDefault="005979E7" w:rsidP="00F17634">
            <w:pPr>
              <w:pStyle w:val="TAC"/>
              <w:rPr>
                <w:lang w:eastAsia="en-US"/>
              </w:rPr>
            </w:pPr>
            <w:r w:rsidRPr="00F511A5">
              <w:rPr>
                <w:lang w:eastAsia="en-US"/>
              </w:rPr>
              <w:t>16.11.0</w:t>
            </w:r>
          </w:p>
        </w:tc>
      </w:tr>
      <w:tr w:rsidR="005979E7" w:rsidRPr="00F511A5" w14:paraId="1DB80AE7"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1BBAA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D572FC"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A91C5D" w14:textId="77777777" w:rsidR="005979E7" w:rsidRPr="00F511A5" w:rsidRDefault="005979E7" w:rsidP="00F17634">
            <w:pPr>
              <w:pStyle w:val="TAC"/>
              <w:rPr>
                <w:lang w:eastAsia="en-US"/>
              </w:rPr>
            </w:pPr>
            <w:r w:rsidRPr="00F511A5">
              <w:rPr>
                <w:lang w:eastAsia="en-US"/>
              </w:rPr>
              <w:t>R5-221441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B20E6E" w14:textId="77777777" w:rsidR="005979E7" w:rsidRPr="00F511A5" w:rsidRDefault="005979E7" w:rsidP="00F17634">
            <w:pPr>
              <w:pStyle w:val="TAC"/>
              <w:rPr>
                <w:lang w:eastAsia="en-US"/>
              </w:rPr>
            </w:pPr>
            <w:r w:rsidRPr="00F511A5">
              <w:rPr>
                <w:lang w:eastAsia="en-US"/>
              </w:rPr>
              <w:t>2736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E0422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5631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A48EA0" w14:textId="77777777" w:rsidR="005979E7" w:rsidRPr="00F511A5" w:rsidRDefault="005979E7" w:rsidP="00F17634">
            <w:pPr>
              <w:pStyle w:val="TAL"/>
              <w:rPr>
                <w:lang w:eastAsia="en-US"/>
              </w:rPr>
            </w:pPr>
            <w:r w:rsidRPr="00F511A5">
              <w:rPr>
                <w:lang w:eastAsia="en-US"/>
              </w:rPr>
              <w:t>Align the terminology being used for OTA environment (RRC  8.1.4.x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004DDD" w14:textId="77777777" w:rsidR="005979E7" w:rsidRPr="00F511A5" w:rsidRDefault="005979E7" w:rsidP="00F17634">
            <w:pPr>
              <w:pStyle w:val="TAC"/>
              <w:rPr>
                <w:lang w:eastAsia="en-US"/>
              </w:rPr>
            </w:pPr>
            <w:r w:rsidRPr="00F511A5">
              <w:rPr>
                <w:lang w:eastAsia="en-US"/>
              </w:rPr>
              <w:t>16.11.0</w:t>
            </w:r>
          </w:p>
        </w:tc>
      </w:tr>
      <w:tr w:rsidR="005979E7" w:rsidRPr="00F511A5" w14:paraId="53EA1E1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86FDC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C3C96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11B6FA" w14:textId="77777777" w:rsidR="005979E7" w:rsidRPr="00F511A5" w:rsidRDefault="005979E7" w:rsidP="00F17634">
            <w:pPr>
              <w:pStyle w:val="TAC"/>
              <w:rPr>
                <w:lang w:eastAsia="en-US"/>
              </w:rPr>
            </w:pPr>
            <w:r w:rsidRPr="00F511A5">
              <w:rPr>
                <w:lang w:eastAsia="en-US"/>
              </w:rPr>
              <w:t>R5-221442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A570C3" w14:textId="77777777" w:rsidR="005979E7" w:rsidRPr="00F511A5" w:rsidRDefault="005979E7" w:rsidP="00F17634">
            <w:pPr>
              <w:pStyle w:val="TAC"/>
              <w:rPr>
                <w:lang w:eastAsia="en-US"/>
              </w:rPr>
            </w:pPr>
            <w:r w:rsidRPr="00F511A5">
              <w:rPr>
                <w:lang w:eastAsia="en-US"/>
              </w:rPr>
              <w:t>2756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E3977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35C98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803E0C" w14:textId="77777777" w:rsidR="005979E7" w:rsidRPr="00F511A5" w:rsidRDefault="005979E7" w:rsidP="00F17634">
            <w:pPr>
              <w:pStyle w:val="TAL"/>
              <w:rPr>
                <w:lang w:eastAsia="en-US"/>
              </w:rPr>
            </w:pPr>
            <w:r w:rsidRPr="00F511A5">
              <w:rPr>
                <w:lang w:eastAsia="en-US"/>
              </w:rPr>
              <w:t>Correction to NR SA TC 8.1.4.1.7.x-SCell 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D90037" w14:textId="77777777" w:rsidR="005979E7" w:rsidRPr="00F511A5" w:rsidRDefault="005979E7" w:rsidP="00F17634">
            <w:pPr>
              <w:pStyle w:val="TAC"/>
              <w:rPr>
                <w:lang w:eastAsia="en-US"/>
              </w:rPr>
            </w:pPr>
            <w:r w:rsidRPr="00F511A5">
              <w:rPr>
                <w:lang w:eastAsia="en-US"/>
              </w:rPr>
              <w:t>16.11.0</w:t>
            </w:r>
          </w:p>
        </w:tc>
      </w:tr>
      <w:tr w:rsidR="005979E7" w:rsidRPr="00F511A5" w14:paraId="15D69585"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921A19" w14:textId="77777777" w:rsidR="005979E7" w:rsidRPr="00F511A5" w:rsidRDefault="005979E7" w:rsidP="00F17634">
            <w:pPr>
              <w:pStyle w:val="TAC"/>
              <w:rPr>
                <w:lang w:eastAsia="en-US"/>
              </w:rPr>
            </w:pPr>
            <w:r w:rsidRPr="00F511A5">
              <w:rPr>
                <w:lang w:eastAsia="en-US"/>
              </w:rPr>
              <w:lastRenderedPageBreak/>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00099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B7C13BB" w14:textId="77777777" w:rsidR="005979E7" w:rsidRPr="00F511A5" w:rsidRDefault="005979E7" w:rsidP="00F17634">
            <w:pPr>
              <w:pStyle w:val="TAC"/>
              <w:rPr>
                <w:lang w:eastAsia="en-US"/>
              </w:rPr>
            </w:pPr>
            <w:r w:rsidRPr="00F511A5">
              <w:rPr>
                <w:lang w:eastAsia="en-US"/>
              </w:rPr>
              <w:t>R5-221443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20DEA24" w14:textId="77777777" w:rsidR="005979E7" w:rsidRPr="00F511A5" w:rsidRDefault="005979E7" w:rsidP="00F17634">
            <w:pPr>
              <w:pStyle w:val="TAC"/>
              <w:rPr>
                <w:lang w:eastAsia="en-US"/>
              </w:rPr>
            </w:pPr>
            <w:r w:rsidRPr="00F511A5">
              <w:rPr>
                <w:lang w:eastAsia="en-US"/>
              </w:rPr>
              <w:t>2675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DC2EA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F5E8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E91711" w14:textId="77777777" w:rsidR="005979E7" w:rsidRPr="00F511A5" w:rsidRDefault="005979E7" w:rsidP="00F17634">
            <w:pPr>
              <w:pStyle w:val="TAL"/>
              <w:rPr>
                <w:lang w:eastAsia="en-US"/>
              </w:rPr>
            </w:pPr>
            <w:r w:rsidRPr="00F511A5">
              <w:rPr>
                <w:lang w:eastAsia="en-US"/>
              </w:rPr>
              <w:t>Addition of new test case 8.2.3.6.2 for Intra-frequency measurements Event A3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26A6B6" w14:textId="77777777" w:rsidR="005979E7" w:rsidRPr="00F511A5" w:rsidRDefault="005979E7" w:rsidP="00F17634">
            <w:pPr>
              <w:pStyle w:val="TAC"/>
              <w:rPr>
                <w:lang w:eastAsia="en-US"/>
              </w:rPr>
            </w:pPr>
            <w:r w:rsidRPr="00F511A5">
              <w:rPr>
                <w:lang w:eastAsia="en-US"/>
              </w:rPr>
              <w:t>16.11.0</w:t>
            </w:r>
          </w:p>
        </w:tc>
      </w:tr>
      <w:tr w:rsidR="005979E7" w:rsidRPr="00F511A5" w14:paraId="75151E1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432DD7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670962"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DF9E57" w14:textId="77777777" w:rsidR="005979E7" w:rsidRPr="00F511A5" w:rsidRDefault="005979E7" w:rsidP="00F17634">
            <w:pPr>
              <w:pStyle w:val="TAC"/>
              <w:rPr>
                <w:lang w:eastAsia="en-US"/>
              </w:rPr>
            </w:pPr>
            <w:r w:rsidRPr="00F511A5">
              <w:rPr>
                <w:lang w:eastAsia="en-US"/>
              </w:rPr>
              <w:t>R5-221444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CA29C1" w14:textId="77777777" w:rsidR="005979E7" w:rsidRPr="00F511A5" w:rsidRDefault="005979E7" w:rsidP="00F17634">
            <w:pPr>
              <w:pStyle w:val="TAC"/>
              <w:rPr>
                <w:lang w:eastAsia="en-US"/>
              </w:rPr>
            </w:pPr>
            <w:r w:rsidRPr="00F511A5">
              <w:rPr>
                <w:lang w:eastAsia="en-US"/>
              </w:rPr>
              <w:t>2676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B082C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9669A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5F350E" w14:textId="77777777" w:rsidR="005979E7" w:rsidRPr="00F511A5" w:rsidRDefault="005979E7" w:rsidP="00F17634">
            <w:pPr>
              <w:pStyle w:val="TAL"/>
              <w:rPr>
                <w:lang w:eastAsia="en-US"/>
              </w:rPr>
            </w:pPr>
            <w:r w:rsidRPr="00F511A5">
              <w:rPr>
                <w:lang w:eastAsia="en-US"/>
              </w:rPr>
              <w:t>Addition of new test case 8.2.3.6.2a for Inter-frequency measurements Event A3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8345B0" w14:textId="77777777" w:rsidR="005979E7" w:rsidRPr="00F511A5" w:rsidRDefault="005979E7" w:rsidP="00F17634">
            <w:pPr>
              <w:pStyle w:val="TAC"/>
              <w:rPr>
                <w:lang w:eastAsia="en-US"/>
              </w:rPr>
            </w:pPr>
            <w:r w:rsidRPr="00F511A5">
              <w:rPr>
                <w:lang w:eastAsia="en-US"/>
              </w:rPr>
              <w:t>16.11.0</w:t>
            </w:r>
          </w:p>
        </w:tc>
      </w:tr>
      <w:tr w:rsidR="005979E7" w:rsidRPr="00F511A5" w14:paraId="43EAD429"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31530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4BA76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633062" w14:textId="77777777" w:rsidR="005979E7" w:rsidRPr="00F511A5" w:rsidRDefault="005979E7" w:rsidP="00F17634">
            <w:pPr>
              <w:pStyle w:val="TAC"/>
              <w:rPr>
                <w:lang w:eastAsia="en-US"/>
              </w:rPr>
            </w:pPr>
            <w:r w:rsidRPr="00F511A5">
              <w:rPr>
                <w:lang w:eastAsia="en-US"/>
              </w:rPr>
              <w:t>R5-221445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43D82D" w14:textId="77777777" w:rsidR="005979E7" w:rsidRPr="00F511A5" w:rsidRDefault="005979E7" w:rsidP="00F17634">
            <w:pPr>
              <w:pStyle w:val="TAC"/>
              <w:rPr>
                <w:lang w:eastAsia="en-US"/>
              </w:rPr>
            </w:pPr>
            <w:r w:rsidRPr="00F511A5">
              <w:rPr>
                <w:lang w:eastAsia="en-US"/>
              </w:rPr>
              <w:t>2696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C8EF2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8B2C2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2948C8" w14:textId="77777777" w:rsidR="005979E7" w:rsidRPr="00F511A5" w:rsidRDefault="005979E7" w:rsidP="00F17634">
            <w:pPr>
              <w:pStyle w:val="TAL"/>
              <w:rPr>
                <w:lang w:eastAsia="en-US"/>
              </w:rPr>
            </w:pPr>
            <w:r w:rsidRPr="00F511A5">
              <w:rPr>
                <w:lang w:eastAsia="en-US"/>
              </w:rPr>
              <w:t>Addition of new test case 8.2.3.6.2b for Inter-band measurements Event A3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D9E31E" w14:textId="77777777" w:rsidR="005979E7" w:rsidRPr="00F511A5" w:rsidRDefault="005979E7" w:rsidP="00F17634">
            <w:pPr>
              <w:pStyle w:val="TAC"/>
              <w:rPr>
                <w:lang w:eastAsia="en-US"/>
              </w:rPr>
            </w:pPr>
            <w:r w:rsidRPr="00F511A5">
              <w:rPr>
                <w:lang w:eastAsia="en-US"/>
              </w:rPr>
              <w:t>16.11.0</w:t>
            </w:r>
          </w:p>
        </w:tc>
      </w:tr>
      <w:tr w:rsidR="005979E7" w:rsidRPr="00F511A5" w14:paraId="075EE79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D9EFD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D35890"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F94209" w14:textId="77777777" w:rsidR="005979E7" w:rsidRPr="00F511A5" w:rsidRDefault="005979E7" w:rsidP="00F17634">
            <w:pPr>
              <w:pStyle w:val="TAC"/>
              <w:rPr>
                <w:lang w:eastAsia="en-US"/>
              </w:rPr>
            </w:pPr>
            <w:r w:rsidRPr="00F511A5">
              <w:rPr>
                <w:lang w:eastAsia="en-US"/>
              </w:rPr>
              <w:t>R5-221446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67362D" w14:textId="77777777" w:rsidR="005979E7" w:rsidRPr="00F511A5" w:rsidRDefault="005979E7" w:rsidP="00F17634">
            <w:pPr>
              <w:pStyle w:val="TAC"/>
              <w:rPr>
                <w:lang w:eastAsia="en-US"/>
              </w:rPr>
            </w:pPr>
            <w:r w:rsidRPr="00F511A5">
              <w:rPr>
                <w:lang w:eastAsia="en-US"/>
              </w:rPr>
              <w:t>2709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962D3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50B0A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94E5AE" w14:textId="77777777" w:rsidR="005979E7" w:rsidRPr="00F511A5" w:rsidRDefault="005979E7" w:rsidP="00F17634">
            <w:pPr>
              <w:pStyle w:val="TAL"/>
              <w:rPr>
                <w:lang w:eastAsia="en-US"/>
              </w:rPr>
            </w:pPr>
            <w:r w:rsidRPr="00F511A5">
              <w:rPr>
                <w:lang w:eastAsia="en-US"/>
              </w:rPr>
              <w:t>Correction to NR-DC RRC test case 8.2.3.14.2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3C3235" w14:textId="77777777" w:rsidR="005979E7" w:rsidRPr="00F511A5" w:rsidRDefault="005979E7" w:rsidP="00F17634">
            <w:pPr>
              <w:pStyle w:val="TAC"/>
              <w:rPr>
                <w:lang w:eastAsia="en-US"/>
              </w:rPr>
            </w:pPr>
            <w:r w:rsidRPr="00F511A5">
              <w:rPr>
                <w:lang w:eastAsia="en-US"/>
              </w:rPr>
              <w:t>16.11.0</w:t>
            </w:r>
          </w:p>
        </w:tc>
      </w:tr>
      <w:tr w:rsidR="005979E7" w:rsidRPr="00F511A5" w14:paraId="2B223310"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E802A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BB406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A26091" w14:textId="77777777" w:rsidR="005979E7" w:rsidRPr="00F511A5" w:rsidRDefault="005979E7" w:rsidP="00F17634">
            <w:pPr>
              <w:pStyle w:val="TAC"/>
              <w:rPr>
                <w:lang w:eastAsia="en-US"/>
              </w:rPr>
            </w:pPr>
            <w:r w:rsidRPr="00F511A5">
              <w:rPr>
                <w:lang w:eastAsia="en-US"/>
              </w:rPr>
              <w:t>R5-221447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5FA0E0" w14:textId="77777777" w:rsidR="005979E7" w:rsidRPr="00F511A5" w:rsidRDefault="005979E7" w:rsidP="00F17634">
            <w:pPr>
              <w:pStyle w:val="TAC"/>
              <w:rPr>
                <w:lang w:eastAsia="en-US"/>
              </w:rPr>
            </w:pPr>
            <w:r w:rsidRPr="00F511A5">
              <w:rPr>
                <w:lang w:eastAsia="en-US"/>
              </w:rPr>
              <w:t>2737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AB712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203B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9D841B" w14:textId="77777777" w:rsidR="005979E7" w:rsidRPr="00F511A5" w:rsidRDefault="005979E7" w:rsidP="00F17634">
            <w:pPr>
              <w:pStyle w:val="TAL"/>
              <w:rPr>
                <w:lang w:eastAsia="en-US"/>
              </w:rPr>
            </w:pPr>
            <w:r w:rsidRPr="00F511A5">
              <w:rPr>
                <w:lang w:eastAsia="en-US"/>
              </w:rPr>
              <w:t>Align the terminology being used for OTA environment (RRC 8.2.3.x)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E1E530" w14:textId="77777777" w:rsidR="005979E7" w:rsidRPr="00F511A5" w:rsidRDefault="005979E7" w:rsidP="00F17634">
            <w:pPr>
              <w:pStyle w:val="TAC"/>
              <w:rPr>
                <w:lang w:eastAsia="en-US"/>
              </w:rPr>
            </w:pPr>
            <w:r w:rsidRPr="00F511A5">
              <w:rPr>
                <w:lang w:eastAsia="en-US"/>
              </w:rPr>
              <w:t>16.11.0</w:t>
            </w:r>
          </w:p>
        </w:tc>
      </w:tr>
      <w:tr w:rsidR="005979E7" w:rsidRPr="00F511A5" w14:paraId="72548CB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0DB15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5A6B11"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CA580C" w14:textId="77777777" w:rsidR="005979E7" w:rsidRPr="00F511A5" w:rsidRDefault="005979E7" w:rsidP="00F17634">
            <w:pPr>
              <w:pStyle w:val="TAC"/>
              <w:rPr>
                <w:lang w:eastAsia="en-US"/>
              </w:rPr>
            </w:pPr>
            <w:r w:rsidRPr="00F511A5">
              <w:rPr>
                <w:lang w:eastAsia="en-US"/>
              </w:rPr>
              <w:t>R5-221448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A09B47" w14:textId="77777777" w:rsidR="005979E7" w:rsidRPr="00F511A5" w:rsidRDefault="005979E7" w:rsidP="00F17634">
            <w:pPr>
              <w:pStyle w:val="TAC"/>
              <w:rPr>
                <w:lang w:eastAsia="en-US"/>
              </w:rPr>
            </w:pPr>
            <w:r w:rsidRPr="00F511A5">
              <w:rPr>
                <w:lang w:eastAsia="en-US"/>
              </w:rPr>
              <w:t>2804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71C13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0F48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50F2B0" w14:textId="77777777" w:rsidR="005979E7" w:rsidRPr="00F511A5" w:rsidRDefault="005979E7" w:rsidP="00F17634">
            <w:pPr>
              <w:pStyle w:val="TAL"/>
              <w:rPr>
                <w:lang w:eastAsia="en-US"/>
              </w:rPr>
            </w:pPr>
            <w:r w:rsidRPr="00F511A5">
              <w:rPr>
                <w:lang w:eastAsia="en-US"/>
              </w:rPr>
              <w:t>Correction to NR-DC RRC test case 8.2.3.11.3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7B2C05" w14:textId="77777777" w:rsidR="005979E7" w:rsidRPr="00F511A5" w:rsidRDefault="005979E7" w:rsidP="00F17634">
            <w:pPr>
              <w:pStyle w:val="TAC"/>
              <w:rPr>
                <w:lang w:eastAsia="en-US"/>
              </w:rPr>
            </w:pPr>
            <w:r w:rsidRPr="00F511A5">
              <w:rPr>
                <w:lang w:eastAsia="en-US"/>
              </w:rPr>
              <w:t>16.11.0</w:t>
            </w:r>
          </w:p>
        </w:tc>
      </w:tr>
      <w:tr w:rsidR="005979E7" w:rsidRPr="00F511A5" w14:paraId="6E6887D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A80F1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57DCD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C0FF9F" w14:textId="77777777" w:rsidR="005979E7" w:rsidRPr="00F511A5" w:rsidRDefault="005979E7" w:rsidP="00F17634">
            <w:pPr>
              <w:pStyle w:val="TAC"/>
              <w:rPr>
                <w:lang w:eastAsia="en-US"/>
              </w:rPr>
            </w:pPr>
            <w:r w:rsidRPr="00F511A5">
              <w:rPr>
                <w:lang w:eastAsia="en-US"/>
              </w:rPr>
              <w:t>R5-221449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1B61D6" w14:textId="77777777" w:rsidR="005979E7" w:rsidRPr="00F511A5" w:rsidRDefault="005979E7" w:rsidP="00F17634">
            <w:pPr>
              <w:pStyle w:val="TAC"/>
              <w:rPr>
                <w:lang w:eastAsia="en-US"/>
              </w:rPr>
            </w:pPr>
            <w:r w:rsidRPr="00F511A5">
              <w:rPr>
                <w:lang w:eastAsia="en-US"/>
              </w:rPr>
              <w:t>2795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8517E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F1AAA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2C2D3E" w14:textId="77777777" w:rsidR="005979E7" w:rsidRPr="00F511A5" w:rsidRDefault="005979E7" w:rsidP="00F17634">
            <w:pPr>
              <w:pStyle w:val="TAL"/>
              <w:rPr>
                <w:lang w:eastAsia="en-US"/>
              </w:rPr>
            </w:pPr>
            <w:r w:rsidRPr="00F511A5">
              <w:rPr>
                <w:lang w:eastAsia="en-US"/>
              </w:rPr>
              <w:t xml:space="preserve">Correction to NR testcases 8.2.4.1.1.1, 8.2.4.1.1.2 and 8.2.4.1.1.3 </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D09172" w14:textId="77777777" w:rsidR="005979E7" w:rsidRPr="00F511A5" w:rsidRDefault="005979E7" w:rsidP="00F17634">
            <w:pPr>
              <w:pStyle w:val="TAC"/>
              <w:rPr>
                <w:lang w:eastAsia="en-US"/>
              </w:rPr>
            </w:pPr>
            <w:r w:rsidRPr="00F511A5">
              <w:rPr>
                <w:lang w:eastAsia="en-US"/>
              </w:rPr>
              <w:t>16.11.0</w:t>
            </w:r>
          </w:p>
        </w:tc>
      </w:tr>
      <w:tr w:rsidR="005979E7" w:rsidRPr="00F511A5" w14:paraId="287F772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315E7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01B6CC"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CE9976" w14:textId="77777777" w:rsidR="005979E7" w:rsidRPr="00F511A5" w:rsidRDefault="005979E7" w:rsidP="00F17634">
            <w:pPr>
              <w:pStyle w:val="TAC"/>
              <w:rPr>
                <w:lang w:eastAsia="en-US"/>
              </w:rPr>
            </w:pPr>
            <w:r w:rsidRPr="00F511A5">
              <w:rPr>
                <w:lang w:eastAsia="en-US"/>
              </w:rPr>
              <w:t>R5-221450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E20653" w14:textId="77777777" w:rsidR="005979E7" w:rsidRPr="00F511A5" w:rsidRDefault="005979E7" w:rsidP="00F17634">
            <w:pPr>
              <w:pStyle w:val="TAC"/>
              <w:rPr>
                <w:lang w:eastAsia="en-US"/>
              </w:rPr>
            </w:pPr>
            <w:r w:rsidRPr="00F511A5">
              <w:rPr>
                <w:lang w:eastAsia="en-US"/>
              </w:rPr>
              <w:t>2704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19A2C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86734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00389E" w14:textId="77777777" w:rsidR="005979E7" w:rsidRPr="00F511A5" w:rsidRDefault="005979E7" w:rsidP="00F17634">
            <w:pPr>
              <w:pStyle w:val="TAL"/>
              <w:rPr>
                <w:lang w:eastAsia="en-US"/>
              </w:rPr>
            </w:pPr>
            <w:r w:rsidRPr="00F511A5">
              <w:rPr>
                <w:lang w:eastAsia="en-US"/>
              </w:rPr>
              <w:t>Clarifications on 5G NR connectivity options for SIG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088BB1F" w14:textId="77777777" w:rsidR="005979E7" w:rsidRPr="00F511A5" w:rsidRDefault="005979E7" w:rsidP="00F17634">
            <w:pPr>
              <w:pStyle w:val="TAC"/>
              <w:rPr>
                <w:lang w:eastAsia="en-US"/>
              </w:rPr>
            </w:pPr>
            <w:r w:rsidRPr="00F511A5">
              <w:rPr>
                <w:lang w:eastAsia="en-US"/>
              </w:rPr>
              <w:t>16.11.0</w:t>
            </w:r>
          </w:p>
        </w:tc>
      </w:tr>
      <w:tr w:rsidR="005979E7" w:rsidRPr="00F511A5" w14:paraId="719E6FC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0B7D7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D93E0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2E9AA5" w14:textId="77777777" w:rsidR="005979E7" w:rsidRPr="00F511A5" w:rsidRDefault="005979E7" w:rsidP="00F17634">
            <w:pPr>
              <w:pStyle w:val="TAC"/>
              <w:rPr>
                <w:lang w:eastAsia="en-US"/>
              </w:rPr>
            </w:pPr>
            <w:r w:rsidRPr="00F511A5">
              <w:rPr>
                <w:lang w:eastAsia="en-US"/>
              </w:rPr>
              <w:t>R5-221451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EF73A6" w14:textId="77777777" w:rsidR="005979E7" w:rsidRPr="00F511A5" w:rsidRDefault="005979E7" w:rsidP="00F17634">
            <w:pPr>
              <w:pStyle w:val="TAC"/>
              <w:rPr>
                <w:lang w:eastAsia="en-US"/>
              </w:rPr>
            </w:pPr>
            <w:r w:rsidRPr="00F511A5">
              <w:rPr>
                <w:lang w:eastAsia="en-US"/>
              </w:rPr>
              <w:t>2677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347AA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51255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134770" w14:textId="77777777" w:rsidR="005979E7" w:rsidRPr="00F511A5" w:rsidRDefault="005979E7" w:rsidP="00F17634">
            <w:pPr>
              <w:pStyle w:val="TAL"/>
              <w:rPr>
                <w:lang w:eastAsia="en-US"/>
              </w:rPr>
            </w:pPr>
            <w:r w:rsidRPr="00F511A5">
              <w:rPr>
                <w:lang w:eastAsia="en-US"/>
              </w:rPr>
              <w:t>Update of date for 5GC TC 9.1.4.1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A867AE" w14:textId="77777777" w:rsidR="005979E7" w:rsidRPr="00F511A5" w:rsidRDefault="005979E7" w:rsidP="00F17634">
            <w:pPr>
              <w:pStyle w:val="TAC"/>
              <w:rPr>
                <w:lang w:eastAsia="en-US"/>
              </w:rPr>
            </w:pPr>
            <w:r w:rsidRPr="00F511A5">
              <w:rPr>
                <w:lang w:eastAsia="en-US"/>
              </w:rPr>
              <w:t>16.11.0</w:t>
            </w:r>
          </w:p>
        </w:tc>
      </w:tr>
      <w:tr w:rsidR="005979E7" w:rsidRPr="00F511A5" w14:paraId="2DA710D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33F365"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0D677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484C01" w14:textId="77777777" w:rsidR="005979E7" w:rsidRPr="00F511A5" w:rsidRDefault="005979E7" w:rsidP="00F17634">
            <w:pPr>
              <w:pStyle w:val="TAC"/>
              <w:rPr>
                <w:lang w:eastAsia="en-US"/>
              </w:rPr>
            </w:pPr>
            <w:r w:rsidRPr="00F511A5">
              <w:rPr>
                <w:lang w:eastAsia="en-US"/>
              </w:rPr>
              <w:t>R5-221452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988652" w14:textId="77777777" w:rsidR="005979E7" w:rsidRPr="00F511A5" w:rsidRDefault="005979E7" w:rsidP="00F17634">
            <w:pPr>
              <w:pStyle w:val="TAC"/>
              <w:rPr>
                <w:lang w:eastAsia="en-US"/>
              </w:rPr>
            </w:pPr>
            <w:r w:rsidRPr="00F511A5">
              <w:rPr>
                <w:lang w:eastAsia="en-US"/>
              </w:rPr>
              <w:t>2703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65EE5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74CD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072D26" w14:textId="77777777" w:rsidR="005979E7" w:rsidRPr="00F511A5" w:rsidRDefault="005979E7" w:rsidP="00F17634">
            <w:pPr>
              <w:pStyle w:val="TAL"/>
              <w:rPr>
                <w:lang w:eastAsia="en-US"/>
              </w:rPr>
            </w:pPr>
            <w:r w:rsidRPr="00F511A5">
              <w:rPr>
                <w:lang w:eastAsia="en-US"/>
              </w:rPr>
              <w:t>Add test case 11.1.1a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5BED30" w14:textId="77777777" w:rsidR="005979E7" w:rsidRPr="00F511A5" w:rsidRDefault="005979E7" w:rsidP="00F17634">
            <w:pPr>
              <w:pStyle w:val="TAC"/>
              <w:rPr>
                <w:lang w:eastAsia="en-US"/>
              </w:rPr>
            </w:pPr>
            <w:r w:rsidRPr="00F511A5">
              <w:rPr>
                <w:lang w:eastAsia="en-US"/>
              </w:rPr>
              <w:t>16.11.0</w:t>
            </w:r>
          </w:p>
        </w:tc>
      </w:tr>
      <w:tr w:rsidR="005979E7" w:rsidRPr="00F511A5" w14:paraId="40C2176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3F0AF5"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9451E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18449F" w14:textId="77777777" w:rsidR="005979E7" w:rsidRPr="00F511A5" w:rsidRDefault="005979E7" w:rsidP="00F17634">
            <w:pPr>
              <w:pStyle w:val="TAC"/>
              <w:rPr>
                <w:lang w:eastAsia="en-US"/>
              </w:rPr>
            </w:pPr>
            <w:r w:rsidRPr="00F511A5">
              <w:rPr>
                <w:lang w:eastAsia="en-US"/>
              </w:rPr>
              <w:t>R5-221453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0D58E9" w14:textId="77777777" w:rsidR="005979E7" w:rsidRPr="00F511A5" w:rsidRDefault="005979E7" w:rsidP="00F17634">
            <w:pPr>
              <w:pStyle w:val="TAC"/>
              <w:rPr>
                <w:lang w:eastAsia="en-US"/>
              </w:rPr>
            </w:pPr>
            <w:r w:rsidRPr="00F511A5">
              <w:rPr>
                <w:lang w:eastAsia="en-US"/>
              </w:rPr>
              <w:t>2762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18B19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62E57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0A1C16" w14:textId="77777777" w:rsidR="005979E7" w:rsidRPr="00F511A5" w:rsidRDefault="005979E7" w:rsidP="00F17634">
            <w:pPr>
              <w:pStyle w:val="TAL"/>
              <w:rPr>
                <w:lang w:eastAsia="en-US"/>
              </w:rPr>
            </w:pPr>
            <w:r w:rsidRPr="00F511A5">
              <w:rPr>
                <w:lang w:eastAsia="en-US"/>
              </w:rPr>
              <w:t>Correction to NR TC 11.1.5-EPS Fallback from NR Connected without N26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E45C9F" w14:textId="77777777" w:rsidR="005979E7" w:rsidRPr="00F511A5" w:rsidRDefault="005979E7" w:rsidP="00F17634">
            <w:pPr>
              <w:pStyle w:val="TAC"/>
              <w:rPr>
                <w:lang w:eastAsia="en-US"/>
              </w:rPr>
            </w:pPr>
            <w:r w:rsidRPr="00F511A5">
              <w:rPr>
                <w:lang w:eastAsia="en-US"/>
              </w:rPr>
              <w:t>16.11.0</w:t>
            </w:r>
          </w:p>
        </w:tc>
      </w:tr>
      <w:tr w:rsidR="005979E7" w:rsidRPr="00F511A5" w14:paraId="13501B1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099E5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0D59F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40F5BB" w14:textId="77777777" w:rsidR="005979E7" w:rsidRPr="00F511A5" w:rsidRDefault="005979E7" w:rsidP="00F17634">
            <w:pPr>
              <w:pStyle w:val="TAC"/>
              <w:rPr>
                <w:lang w:eastAsia="en-US"/>
              </w:rPr>
            </w:pPr>
            <w:r w:rsidRPr="00F511A5">
              <w:rPr>
                <w:lang w:eastAsia="en-US"/>
              </w:rPr>
              <w:t>R5-221454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1FC5B9" w14:textId="77777777" w:rsidR="005979E7" w:rsidRPr="00F511A5" w:rsidRDefault="005979E7" w:rsidP="00F17634">
            <w:pPr>
              <w:pStyle w:val="TAC"/>
              <w:rPr>
                <w:lang w:eastAsia="en-US"/>
              </w:rPr>
            </w:pPr>
            <w:r w:rsidRPr="00F511A5">
              <w:rPr>
                <w:lang w:eastAsia="en-US"/>
              </w:rPr>
              <w:t>2763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F12C4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3CE3C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FC3646" w14:textId="77777777" w:rsidR="005979E7" w:rsidRPr="00F511A5" w:rsidRDefault="005979E7" w:rsidP="00F17634">
            <w:pPr>
              <w:pStyle w:val="TAL"/>
              <w:rPr>
                <w:lang w:eastAsia="en-US"/>
              </w:rPr>
            </w:pPr>
            <w:r w:rsidRPr="00F511A5">
              <w:rPr>
                <w:lang w:eastAsia="en-US"/>
              </w:rPr>
              <w:t>Correction to NR TC 11.1.6-EPS Fallback from NR Idle without N26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BAC624" w14:textId="77777777" w:rsidR="005979E7" w:rsidRPr="00F511A5" w:rsidRDefault="005979E7" w:rsidP="00F17634">
            <w:pPr>
              <w:pStyle w:val="TAC"/>
              <w:rPr>
                <w:lang w:eastAsia="en-US"/>
              </w:rPr>
            </w:pPr>
            <w:r w:rsidRPr="00F511A5">
              <w:rPr>
                <w:lang w:eastAsia="en-US"/>
              </w:rPr>
              <w:t>16.11.0</w:t>
            </w:r>
          </w:p>
        </w:tc>
      </w:tr>
      <w:tr w:rsidR="005979E7" w:rsidRPr="00F511A5" w14:paraId="2492EE8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2BE3D4"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CFDE68"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9423EF" w14:textId="77777777" w:rsidR="005979E7" w:rsidRPr="00F511A5" w:rsidRDefault="005979E7" w:rsidP="00F17634">
            <w:pPr>
              <w:pStyle w:val="TAC"/>
              <w:rPr>
                <w:lang w:eastAsia="en-US"/>
              </w:rPr>
            </w:pPr>
            <w:r w:rsidRPr="00F511A5">
              <w:rPr>
                <w:lang w:eastAsia="en-US"/>
              </w:rPr>
              <w:t>R5-221455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3364BD" w14:textId="77777777" w:rsidR="005979E7" w:rsidRPr="00F511A5" w:rsidRDefault="005979E7" w:rsidP="00F17634">
            <w:pPr>
              <w:pStyle w:val="TAC"/>
              <w:rPr>
                <w:lang w:eastAsia="en-US"/>
              </w:rPr>
            </w:pPr>
            <w:r w:rsidRPr="00F511A5">
              <w:rPr>
                <w:lang w:eastAsia="en-US"/>
              </w:rPr>
              <w:t>2833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AC63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63B2D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D1CC3B" w14:textId="77777777" w:rsidR="005979E7" w:rsidRPr="00F511A5" w:rsidRDefault="005979E7" w:rsidP="00F17634">
            <w:pPr>
              <w:pStyle w:val="TAL"/>
              <w:rPr>
                <w:lang w:eastAsia="en-US"/>
              </w:rPr>
            </w:pPr>
            <w:r w:rsidRPr="00F511A5">
              <w:rPr>
                <w:lang w:eastAsia="en-US"/>
              </w:rPr>
              <w:t>Update to test cases 11.1.1, 11.1.3, 11.1.4, 11.1.8 and 11.1.9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94EE9E" w14:textId="77777777" w:rsidR="005979E7" w:rsidRPr="00F511A5" w:rsidRDefault="005979E7" w:rsidP="00F17634">
            <w:pPr>
              <w:pStyle w:val="TAC"/>
              <w:rPr>
                <w:lang w:eastAsia="en-US"/>
              </w:rPr>
            </w:pPr>
            <w:r w:rsidRPr="00F511A5">
              <w:rPr>
                <w:lang w:eastAsia="en-US"/>
              </w:rPr>
              <w:t>16.11.0</w:t>
            </w:r>
          </w:p>
        </w:tc>
      </w:tr>
      <w:tr w:rsidR="005979E7" w:rsidRPr="00F511A5" w14:paraId="46F77DA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D6782E"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CD583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BD6E0C" w14:textId="77777777" w:rsidR="005979E7" w:rsidRPr="00F511A5" w:rsidRDefault="005979E7" w:rsidP="00F17634">
            <w:pPr>
              <w:pStyle w:val="TAC"/>
              <w:rPr>
                <w:lang w:eastAsia="en-US"/>
              </w:rPr>
            </w:pPr>
            <w:r w:rsidRPr="00F511A5">
              <w:rPr>
                <w:lang w:eastAsia="en-US"/>
              </w:rPr>
              <w:t>R5-221456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33B42E" w14:textId="77777777" w:rsidR="005979E7" w:rsidRPr="00F511A5" w:rsidRDefault="005979E7" w:rsidP="00F17634">
            <w:pPr>
              <w:pStyle w:val="TAC"/>
              <w:rPr>
                <w:lang w:eastAsia="en-US"/>
              </w:rPr>
            </w:pPr>
            <w:r w:rsidRPr="00F511A5">
              <w:rPr>
                <w:lang w:eastAsia="en-US"/>
              </w:rPr>
              <w:t>2713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93F8E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C014C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EACB60" w14:textId="77777777" w:rsidR="005979E7" w:rsidRPr="00F511A5" w:rsidRDefault="005979E7" w:rsidP="00F17634">
            <w:pPr>
              <w:pStyle w:val="TAL"/>
              <w:rPr>
                <w:lang w:eastAsia="en-US"/>
              </w:rPr>
            </w:pPr>
            <w:r w:rsidRPr="00F511A5">
              <w:rPr>
                <w:lang w:eastAsia="en-US"/>
              </w:rPr>
              <w:t>Correction to UAC test case 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88DF9E" w14:textId="77777777" w:rsidR="005979E7" w:rsidRPr="00F511A5" w:rsidRDefault="005979E7" w:rsidP="00F17634">
            <w:pPr>
              <w:pStyle w:val="TAC"/>
              <w:rPr>
                <w:lang w:eastAsia="en-US"/>
              </w:rPr>
            </w:pPr>
            <w:r w:rsidRPr="00F511A5">
              <w:rPr>
                <w:lang w:eastAsia="en-US"/>
              </w:rPr>
              <w:t>16.11.0</w:t>
            </w:r>
          </w:p>
        </w:tc>
      </w:tr>
      <w:tr w:rsidR="005979E7" w:rsidRPr="00F511A5" w14:paraId="00CA7D00"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9C2D9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8CA22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34F4BA" w14:textId="77777777" w:rsidR="005979E7" w:rsidRPr="00F511A5" w:rsidRDefault="005979E7" w:rsidP="00F17634">
            <w:pPr>
              <w:pStyle w:val="TAC"/>
              <w:rPr>
                <w:lang w:eastAsia="en-US"/>
              </w:rPr>
            </w:pPr>
            <w:r w:rsidRPr="00F511A5">
              <w:rPr>
                <w:lang w:eastAsia="en-US"/>
              </w:rPr>
              <w:t>R5-221457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9D5F81" w14:textId="77777777" w:rsidR="005979E7" w:rsidRPr="00F511A5" w:rsidRDefault="005979E7" w:rsidP="00F17634">
            <w:pPr>
              <w:pStyle w:val="TAC"/>
              <w:rPr>
                <w:lang w:eastAsia="en-US"/>
              </w:rPr>
            </w:pPr>
            <w:r w:rsidRPr="00F511A5">
              <w:rPr>
                <w:lang w:eastAsia="en-US"/>
              </w:rPr>
              <w:t>2714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65D33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63FE6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239C12" w14:textId="77777777" w:rsidR="005979E7" w:rsidRPr="00F511A5" w:rsidRDefault="005979E7" w:rsidP="00F17634">
            <w:pPr>
              <w:pStyle w:val="TAL"/>
              <w:rPr>
                <w:lang w:eastAsia="en-US"/>
              </w:rPr>
            </w:pPr>
            <w:r w:rsidRPr="00F511A5">
              <w:rPr>
                <w:lang w:eastAsia="en-US"/>
              </w:rPr>
              <w:t>Correction to UAC test case 11.3.6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273289" w14:textId="77777777" w:rsidR="005979E7" w:rsidRPr="00F511A5" w:rsidRDefault="005979E7" w:rsidP="00F17634">
            <w:pPr>
              <w:pStyle w:val="TAC"/>
              <w:rPr>
                <w:lang w:eastAsia="en-US"/>
              </w:rPr>
            </w:pPr>
            <w:r w:rsidRPr="00F511A5">
              <w:rPr>
                <w:lang w:eastAsia="en-US"/>
              </w:rPr>
              <w:t>16.11.0</w:t>
            </w:r>
          </w:p>
        </w:tc>
      </w:tr>
      <w:tr w:rsidR="005979E7" w:rsidRPr="00F511A5" w14:paraId="0BEDA5A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2A2A8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AFADA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A6C9A5" w14:textId="77777777" w:rsidR="005979E7" w:rsidRPr="00F511A5" w:rsidRDefault="005979E7" w:rsidP="00F17634">
            <w:pPr>
              <w:pStyle w:val="TAC"/>
              <w:rPr>
                <w:lang w:eastAsia="en-US"/>
              </w:rPr>
            </w:pPr>
            <w:r w:rsidRPr="00F511A5">
              <w:rPr>
                <w:lang w:eastAsia="en-US"/>
              </w:rPr>
              <w:t>R5-221459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92AC31" w14:textId="77777777" w:rsidR="005979E7" w:rsidRPr="00F511A5" w:rsidRDefault="005979E7" w:rsidP="00F17634">
            <w:pPr>
              <w:pStyle w:val="TAC"/>
              <w:rPr>
                <w:lang w:eastAsia="en-US"/>
              </w:rPr>
            </w:pPr>
            <w:r w:rsidRPr="00F511A5">
              <w:rPr>
                <w:lang w:eastAsia="en-US"/>
              </w:rPr>
              <w:t>2764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E480F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4350B5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006FCD" w14:textId="77777777" w:rsidR="005979E7" w:rsidRPr="00F511A5" w:rsidRDefault="005979E7" w:rsidP="00F17634">
            <w:pPr>
              <w:pStyle w:val="TAL"/>
              <w:rPr>
                <w:lang w:eastAsia="en-US"/>
              </w:rPr>
            </w:pPr>
            <w:r w:rsidRPr="00F511A5">
              <w:rPr>
                <w:lang w:eastAsia="en-US"/>
              </w:rPr>
              <w:t>Correction to NR TC 11.3.1-UAC for MO Speech Call and SMSoIP</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CE06F4" w14:textId="77777777" w:rsidR="005979E7" w:rsidRPr="00F511A5" w:rsidRDefault="005979E7" w:rsidP="00F17634">
            <w:pPr>
              <w:pStyle w:val="TAC"/>
              <w:rPr>
                <w:lang w:eastAsia="en-US"/>
              </w:rPr>
            </w:pPr>
            <w:r w:rsidRPr="00F511A5">
              <w:rPr>
                <w:lang w:eastAsia="en-US"/>
              </w:rPr>
              <w:t>16.11.0</w:t>
            </w:r>
          </w:p>
        </w:tc>
      </w:tr>
      <w:tr w:rsidR="005979E7" w:rsidRPr="00F511A5" w14:paraId="07506469"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F9619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21E135"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C971B0" w14:textId="77777777" w:rsidR="005979E7" w:rsidRPr="00F511A5" w:rsidRDefault="005979E7" w:rsidP="00F17634">
            <w:pPr>
              <w:pStyle w:val="TAC"/>
              <w:rPr>
                <w:lang w:eastAsia="en-US"/>
              </w:rPr>
            </w:pPr>
            <w:r w:rsidRPr="00F511A5">
              <w:rPr>
                <w:lang w:eastAsia="en-US"/>
              </w:rPr>
              <w:t>R5-221460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1B590F" w14:textId="77777777" w:rsidR="005979E7" w:rsidRPr="00F511A5" w:rsidRDefault="005979E7" w:rsidP="00F17634">
            <w:pPr>
              <w:pStyle w:val="TAC"/>
              <w:rPr>
                <w:lang w:eastAsia="en-US"/>
              </w:rPr>
            </w:pPr>
            <w:r w:rsidRPr="00F511A5">
              <w:rPr>
                <w:lang w:eastAsia="en-US"/>
              </w:rPr>
              <w:t>2741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34726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15F7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C286F7" w14:textId="77777777" w:rsidR="005979E7" w:rsidRPr="00F511A5" w:rsidRDefault="005979E7" w:rsidP="00F17634">
            <w:pPr>
              <w:pStyle w:val="TAL"/>
              <w:rPr>
                <w:lang w:eastAsia="en-US"/>
              </w:rPr>
            </w:pPr>
            <w:r w:rsidRPr="00F511A5">
              <w:rPr>
                <w:lang w:eastAsia="en-US"/>
              </w:rPr>
              <w:t>Addition of new 5GS IMS test case 11.4.12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C06E33" w14:textId="77777777" w:rsidR="005979E7" w:rsidRPr="00F511A5" w:rsidRDefault="005979E7" w:rsidP="00F17634">
            <w:pPr>
              <w:pStyle w:val="TAC"/>
              <w:rPr>
                <w:lang w:eastAsia="en-US"/>
              </w:rPr>
            </w:pPr>
            <w:r w:rsidRPr="00F511A5">
              <w:rPr>
                <w:lang w:eastAsia="en-US"/>
              </w:rPr>
              <w:t>16.11.0</w:t>
            </w:r>
          </w:p>
        </w:tc>
      </w:tr>
      <w:tr w:rsidR="005979E7" w:rsidRPr="00F511A5" w14:paraId="55BA8F67"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28C75E"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7535F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A4363F" w14:textId="77777777" w:rsidR="005979E7" w:rsidRPr="00F511A5" w:rsidRDefault="005979E7" w:rsidP="00F17634">
            <w:pPr>
              <w:pStyle w:val="TAC"/>
              <w:rPr>
                <w:lang w:eastAsia="en-US"/>
              </w:rPr>
            </w:pPr>
            <w:r w:rsidRPr="00F511A5">
              <w:rPr>
                <w:lang w:eastAsia="en-US"/>
              </w:rPr>
              <w:t>R5-221461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C1EFD7" w14:textId="77777777" w:rsidR="005979E7" w:rsidRPr="00F511A5" w:rsidRDefault="005979E7" w:rsidP="00F17634">
            <w:pPr>
              <w:pStyle w:val="TAC"/>
              <w:rPr>
                <w:lang w:eastAsia="en-US"/>
              </w:rPr>
            </w:pPr>
            <w:r w:rsidRPr="00F511A5">
              <w:rPr>
                <w:lang w:eastAsia="en-US"/>
              </w:rPr>
              <w:t>2836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1B0CF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CCE4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6ABA72" w14:textId="77777777" w:rsidR="005979E7" w:rsidRPr="00F511A5" w:rsidRDefault="005979E7" w:rsidP="00F17634">
            <w:pPr>
              <w:pStyle w:val="TAL"/>
              <w:rPr>
                <w:lang w:eastAsia="en-US"/>
              </w:rPr>
            </w:pPr>
            <w:r w:rsidRPr="00F511A5">
              <w:rPr>
                <w:lang w:eastAsia="en-US"/>
              </w:rPr>
              <w:t>Update to test case 11.6.1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7F5A5D" w14:textId="77777777" w:rsidR="005979E7" w:rsidRPr="00F511A5" w:rsidRDefault="005979E7" w:rsidP="00F17634">
            <w:pPr>
              <w:pStyle w:val="TAC"/>
              <w:rPr>
                <w:lang w:eastAsia="en-US"/>
              </w:rPr>
            </w:pPr>
            <w:r w:rsidRPr="00F511A5">
              <w:rPr>
                <w:lang w:eastAsia="en-US"/>
              </w:rPr>
              <w:t>16.11.0</w:t>
            </w:r>
          </w:p>
        </w:tc>
      </w:tr>
      <w:tr w:rsidR="005979E7" w:rsidRPr="00F511A5" w14:paraId="3DC0233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1C58A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81F0A2"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F95B54" w14:textId="77777777" w:rsidR="005979E7" w:rsidRPr="00F511A5" w:rsidRDefault="005979E7" w:rsidP="00F17634">
            <w:pPr>
              <w:pStyle w:val="TAC"/>
              <w:rPr>
                <w:lang w:eastAsia="en-US"/>
              </w:rPr>
            </w:pPr>
            <w:r w:rsidRPr="00F511A5">
              <w:rPr>
                <w:lang w:eastAsia="en-US"/>
              </w:rPr>
              <w:t>R5-221494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31959C" w14:textId="77777777" w:rsidR="005979E7" w:rsidRPr="00F511A5" w:rsidRDefault="005979E7" w:rsidP="00F17634">
            <w:pPr>
              <w:pStyle w:val="TAC"/>
              <w:rPr>
                <w:lang w:eastAsia="en-US"/>
              </w:rPr>
            </w:pPr>
            <w:r w:rsidRPr="00F511A5">
              <w:rPr>
                <w:lang w:eastAsia="en-US"/>
              </w:rPr>
              <w:t>2821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45515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4D93D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2DDCC0" w14:textId="77777777" w:rsidR="005979E7" w:rsidRPr="00F511A5" w:rsidRDefault="005979E7" w:rsidP="00F17634">
            <w:pPr>
              <w:pStyle w:val="TAL"/>
              <w:rPr>
                <w:lang w:eastAsia="en-US"/>
              </w:rPr>
            </w:pPr>
            <w:r w:rsidRPr="00F511A5">
              <w:rPr>
                <w:lang w:eastAsia="en-US"/>
              </w:rPr>
              <w:t>Update of TC 7.1.3.5.6 for PDCP Duplication 3 RLC entities in NR IIoT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7A8152" w14:textId="77777777" w:rsidR="005979E7" w:rsidRPr="00F511A5" w:rsidRDefault="005979E7" w:rsidP="00F17634">
            <w:pPr>
              <w:pStyle w:val="TAC"/>
              <w:rPr>
                <w:lang w:eastAsia="en-US"/>
              </w:rPr>
            </w:pPr>
            <w:r w:rsidRPr="00F511A5">
              <w:rPr>
                <w:lang w:eastAsia="en-US"/>
              </w:rPr>
              <w:t>16.11.0</w:t>
            </w:r>
          </w:p>
        </w:tc>
      </w:tr>
      <w:tr w:rsidR="005979E7" w:rsidRPr="00F511A5" w14:paraId="0A32D37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14F67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40E1A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1D2E4F" w14:textId="77777777" w:rsidR="005979E7" w:rsidRPr="00F511A5" w:rsidRDefault="005979E7" w:rsidP="00F17634">
            <w:pPr>
              <w:pStyle w:val="TAC"/>
              <w:rPr>
                <w:lang w:eastAsia="en-US"/>
              </w:rPr>
            </w:pPr>
            <w:r w:rsidRPr="00F511A5">
              <w:rPr>
                <w:lang w:eastAsia="en-US"/>
              </w:rPr>
              <w:t>R5-221495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8695D1" w14:textId="77777777" w:rsidR="005979E7" w:rsidRPr="00F511A5" w:rsidRDefault="005979E7" w:rsidP="00F17634">
            <w:pPr>
              <w:pStyle w:val="TAC"/>
              <w:rPr>
                <w:lang w:eastAsia="en-US"/>
              </w:rPr>
            </w:pPr>
            <w:r w:rsidRPr="00F511A5">
              <w:rPr>
                <w:lang w:eastAsia="en-US"/>
              </w:rPr>
              <w:t>2854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2E5C5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99B1F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24D9007" w14:textId="77777777" w:rsidR="005979E7" w:rsidRPr="00F511A5" w:rsidRDefault="005979E7" w:rsidP="00F17634">
            <w:pPr>
              <w:pStyle w:val="TAL"/>
              <w:rPr>
                <w:lang w:eastAsia="en-US"/>
              </w:rPr>
            </w:pPr>
            <w:r w:rsidRPr="00F511A5">
              <w:rPr>
                <w:lang w:eastAsia="en-US"/>
              </w:rPr>
              <w:t>Modification of testcase 7.1.3.5.7 Ethernet header compression and decompression / Correct functionality of ethernet header compression and decompression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9B059B" w14:textId="77777777" w:rsidR="005979E7" w:rsidRPr="00F511A5" w:rsidRDefault="005979E7" w:rsidP="00F17634">
            <w:pPr>
              <w:pStyle w:val="TAC"/>
              <w:rPr>
                <w:lang w:eastAsia="en-US"/>
              </w:rPr>
            </w:pPr>
            <w:r w:rsidRPr="00F511A5">
              <w:rPr>
                <w:lang w:eastAsia="en-US"/>
              </w:rPr>
              <w:t>16.11.0</w:t>
            </w:r>
          </w:p>
        </w:tc>
      </w:tr>
      <w:tr w:rsidR="005979E7" w:rsidRPr="00F511A5" w14:paraId="7D88480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E752F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67E78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29757D" w14:textId="77777777" w:rsidR="005979E7" w:rsidRPr="00F511A5" w:rsidRDefault="005979E7" w:rsidP="00F17634">
            <w:pPr>
              <w:pStyle w:val="TAC"/>
              <w:rPr>
                <w:lang w:eastAsia="en-US"/>
              </w:rPr>
            </w:pPr>
            <w:r w:rsidRPr="00F511A5">
              <w:rPr>
                <w:lang w:eastAsia="en-US"/>
              </w:rPr>
              <w:t>R5-221496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8D21A4" w14:textId="77777777" w:rsidR="005979E7" w:rsidRPr="00F511A5" w:rsidRDefault="005979E7" w:rsidP="00F17634">
            <w:pPr>
              <w:pStyle w:val="TAC"/>
              <w:rPr>
                <w:lang w:eastAsia="en-US"/>
              </w:rPr>
            </w:pPr>
            <w:r w:rsidRPr="00F511A5">
              <w:rPr>
                <w:lang w:eastAsia="en-US"/>
              </w:rPr>
              <w:t>2669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50534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9724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6049AB" w14:textId="77777777" w:rsidR="005979E7" w:rsidRPr="00F511A5" w:rsidRDefault="005979E7" w:rsidP="00F17634">
            <w:pPr>
              <w:pStyle w:val="TAL"/>
              <w:rPr>
                <w:lang w:eastAsia="en-US"/>
              </w:rPr>
            </w:pPr>
            <w:r w:rsidRPr="00F511A5">
              <w:rPr>
                <w:lang w:eastAsia="en-US"/>
              </w:rPr>
              <w:t>Addition of Rel-16 NR Mobility Enhancement test case for Conditional PSCell change / PCell change / PSCell change / EN-DC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F7190A" w14:textId="77777777" w:rsidR="005979E7" w:rsidRPr="00F511A5" w:rsidRDefault="005979E7" w:rsidP="00F17634">
            <w:pPr>
              <w:pStyle w:val="TAC"/>
              <w:rPr>
                <w:lang w:eastAsia="en-US"/>
              </w:rPr>
            </w:pPr>
            <w:r w:rsidRPr="00F511A5">
              <w:rPr>
                <w:lang w:eastAsia="en-US"/>
              </w:rPr>
              <w:t>16.11.0</w:t>
            </w:r>
          </w:p>
        </w:tc>
      </w:tr>
      <w:tr w:rsidR="005979E7" w:rsidRPr="00F511A5" w14:paraId="4000C519"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404BF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AF6D0A"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F713E3" w14:textId="77777777" w:rsidR="005979E7" w:rsidRPr="00F511A5" w:rsidRDefault="005979E7" w:rsidP="00F17634">
            <w:pPr>
              <w:pStyle w:val="TAC"/>
              <w:rPr>
                <w:lang w:eastAsia="en-US"/>
              </w:rPr>
            </w:pPr>
            <w:r w:rsidRPr="00F511A5">
              <w:rPr>
                <w:lang w:eastAsia="en-US"/>
              </w:rPr>
              <w:t>R5-221497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C2E407" w14:textId="77777777" w:rsidR="005979E7" w:rsidRPr="00F511A5" w:rsidRDefault="005979E7" w:rsidP="00F17634">
            <w:pPr>
              <w:pStyle w:val="TAC"/>
              <w:rPr>
                <w:lang w:eastAsia="en-US"/>
              </w:rPr>
            </w:pPr>
            <w:r w:rsidRPr="00F511A5">
              <w:rPr>
                <w:lang w:eastAsia="en-US"/>
              </w:rPr>
              <w:t>2777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B29E0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6684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E8E326" w14:textId="77777777" w:rsidR="005979E7" w:rsidRPr="00F511A5" w:rsidRDefault="005979E7" w:rsidP="00F17634">
            <w:pPr>
              <w:pStyle w:val="TAL"/>
              <w:rPr>
                <w:lang w:eastAsia="en-US"/>
              </w:rPr>
            </w:pPr>
            <w:r w:rsidRPr="00F511A5">
              <w:rPr>
                <w:lang w:eastAsia="en-US"/>
              </w:rPr>
              <w:t>Correction to NR TC 8.1.4.3.4-RRC DAPS HO Success Inter-frequency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5F02F2" w14:textId="77777777" w:rsidR="005979E7" w:rsidRPr="00F511A5" w:rsidRDefault="005979E7" w:rsidP="00F17634">
            <w:pPr>
              <w:pStyle w:val="TAC"/>
              <w:rPr>
                <w:lang w:eastAsia="en-US"/>
              </w:rPr>
            </w:pPr>
            <w:r w:rsidRPr="00F511A5">
              <w:rPr>
                <w:lang w:eastAsia="en-US"/>
              </w:rPr>
              <w:t>16.11.0</w:t>
            </w:r>
          </w:p>
        </w:tc>
      </w:tr>
      <w:tr w:rsidR="005979E7" w:rsidRPr="00F511A5" w14:paraId="1CE3638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9618F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4971A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9937E1" w14:textId="77777777" w:rsidR="005979E7" w:rsidRPr="00F511A5" w:rsidRDefault="005979E7" w:rsidP="00F17634">
            <w:pPr>
              <w:pStyle w:val="TAC"/>
              <w:rPr>
                <w:lang w:eastAsia="en-US"/>
              </w:rPr>
            </w:pPr>
            <w:r w:rsidRPr="00F511A5">
              <w:rPr>
                <w:lang w:eastAsia="en-US"/>
              </w:rPr>
              <w:t>R5-221498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019F63" w14:textId="77777777" w:rsidR="005979E7" w:rsidRPr="00F511A5" w:rsidRDefault="005979E7" w:rsidP="00F17634">
            <w:pPr>
              <w:pStyle w:val="TAC"/>
              <w:rPr>
                <w:lang w:eastAsia="en-US"/>
              </w:rPr>
            </w:pPr>
            <w:r w:rsidRPr="00F511A5">
              <w:rPr>
                <w:lang w:eastAsia="en-US"/>
              </w:rPr>
              <w:t>2779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4C5AF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4B03A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D73D63" w14:textId="77777777" w:rsidR="005979E7" w:rsidRPr="00F511A5" w:rsidRDefault="005979E7" w:rsidP="00F17634">
            <w:pPr>
              <w:pStyle w:val="TAL"/>
              <w:rPr>
                <w:lang w:eastAsia="en-US"/>
              </w:rPr>
            </w:pPr>
            <w:r w:rsidRPr="00F511A5">
              <w:rPr>
                <w:lang w:eastAsia="en-US"/>
              </w:rPr>
              <w:t>Correction to NR TC 8.2.3.18.1-Conditional PSCell change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5AC926" w14:textId="77777777" w:rsidR="005979E7" w:rsidRPr="00F511A5" w:rsidRDefault="005979E7" w:rsidP="00F17634">
            <w:pPr>
              <w:pStyle w:val="TAC"/>
              <w:rPr>
                <w:lang w:eastAsia="en-US"/>
              </w:rPr>
            </w:pPr>
            <w:r w:rsidRPr="00F511A5">
              <w:rPr>
                <w:lang w:eastAsia="en-US"/>
              </w:rPr>
              <w:t>16.11.0</w:t>
            </w:r>
          </w:p>
        </w:tc>
      </w:tr>
      <w:tr w:rsidR="005979E7" w:rsidRPr="00F511A5" w14:paraId="0416170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6E697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D0ED3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2A5CC1" w14:textId="77777777" w:rsidR="005979E7" w:rsidRPr="00F511A5" w:rsidRDefault="005979E7" w:rsidP="00F17634">
            <w:pPr>
              <w:pStyle w:val="TAC"/>
              <w:rPr>
                <w:lang w:eastAsia="en-US"/>
              </w:rPr>
            </w:pPr>
            <w:r w:rsidRPr="00F511A5">
              <w:rPr>
                <w:lang w:eastAsia="en-US"/>
              </w:rPr>
              <w:t>R5-221518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355446" w14:textId="77777777" w:rsidR="005979E7" w:rsidRPr="00F511A5" w:rsidRDefault="005979E7" w:rsidP="00F17634">
            <w:pPr>
              <w:pStyle w:val="TAC"/>
              <w:rPr>
                <w:lang w:eastAsia="en-US"/>
              </w:rPr>
            </w:pPr>
            <w:r w:rsidRPr="00F511A5">
              <w:rPr>
                <w:lang w:eastAsia="en-US"/>
              </w:rPr>
              <w:t>2674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EEB41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7F5B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E1523C" w14:textId="77777777" w:rsidR="005979E7" w:rsidRPr="00F511A5" w:rsidRDefault="005979E7" w:rsidP="00F17634">
            <w:pPr>
              <w:pStyle w:val="TAL"/>
              <w:rPr>
                <w:lang w:eastAsia="en-US"/>
              </w:rPr>
            </w:pPr>
            <w:r w:rsidRPr="00F511A5">
              <w:rPr>
                <w:lang w:eastAsia="en-US"/>
              </w:rPr>
              <w:t>Addition of new CVX TC 12.2.1.6- Inter-carrier concurrent operation / Sidelink communication / RRC_CONNECTED / Reception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1C91E7" w14:textId="77777777" w:rsidR="005979E7" w:rsidRPr="00F511A5" w:rsidRDefault="005979E7" w:rsidP="00F17634">
            <w:pPr>
              <w:pStyle w:val="TAC"/>
              <w:rPr>
                <w:lang w:eastAsia="en-US"/>
              </w:rPr>
            </w:pPr>
            <w:r w:rsidRPr="00F511A5">
              <w:rPr>
                <w:lang w:eastAsia="en-US"/>
              </w:rPr>
              <w:t>16.11.0</w:t>
            </w:r>
          </w:p>
        </w:tc>
      </w:tr>
      <w:tr w:rsidR="005979E7" w:rsidRPr="00F511A5" w14:paraId="08784C6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7EEFD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C2F13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AC2E49" w14:textId="77777777" w:rsidR="005979E7" w:rsidRPr="00F511A5" w:rsidRDefault="005979E7" w:rsidP="00F17634">
            <w:pPr>
              <w:pStyle w:val="TAC"/>
              <w:rPr>
                <w:lang w:eastAsia="en-US"/>
              </w:rPr>
            </w:pPr>
            <w:r w:rsidRPr="00F511A5">
              <w:rPr>
                <w:lang w:eastAsia="en-US"/>
              </w:rPr>
              <w:t>R5-221519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786A8E" w14:textId="77777777" w:rsidR="005979E7" w:rsidRPr="00F511A5" w:rsidRDefault="005979E7" w:rsidP="00F17634">
            <w:pPr>
              <w:pStyle w:val="TAC"/>
              <w:rPr>
                <w:lang w:eastAsia="en-US"/>
              </w:rPr>
            </w:pPr>
            <w:r w:rsidRPr="00F511A5">
              <w:rPr>
                <w:lang w:eastAsia="en-US"/>
              </w:rPr>
              <w:t>2693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9CA0B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CEE2E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E47264" w14:textId="77777777" w:rsidR="005979E7" w:rsidRPr="00F511A5" w:rsidRDefault="005979E7" w:rsidP="00F17634">
            <w:pPr>
              <w:pStyle w:val="TAL"/>
              <w:rPr>
                <w:lang w:eastAsia="en-US"/>
              </w:rPr>
            </w:pPr>
            <w:r w:rsidRPr="00F511A5">
              <w:rPr>
                <w:lang w:eastAsia="en-US"/>
              </w:rPr>
              <w:t>Addition of sub-clause titles for NR V2X TCs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054D6F" w14:textId="77777777" w:rsidR="005979E7" w:rsidRPr="00F511A5" w:rsidRDefault="005979E7" w:rsidP="00F17634">
            <w:pPr>
              <w:pStyle w:val="TAC"/>
              <w:rPr>
                <w:lang w:eastAsia="en-US"/>
              </w:rPr>
            </w:pPr>
            <w:r w:rsidRPr="00F511A5">
              <w:rPr>
                <w:lang w:eastAsia="en-US"/>
              </w:rPr>
              <w:t>16.11.0</w:t>
            </w:r>
          </w:p>
        </w:tc>
      </w:tr>
      <w:tr w:rsidR="005979E7" w:rsidRPr="00F511A5" w14:paraId="65BBF78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17E449"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9D885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83E71E" w14:textId="77777777" w:rsidR="005979E7" w:rsidRPr="00F511A5" w:rsidRDefault="005979E7" w:rsidP="00F17634">
            <w:pPr>
              <w:pStyle w:val="TAC"/>
              <w:rPr>
                <w:lang w:eastAsia="en-US"/>
              </w:rPr>
            </w:pPr>
            <w:r w:rsidRPr="00F511A5">
              <w:rPr>
                <w:lang w:eastAsia="en-US"/>
              </w:rPr>
              <w:t>R5-221520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463342" w14:textId="77777777" w:rsidR="005979E7" w:rsidRPr="00F511A5" w:rsidRDefault="005979E7" w:rsidP="00F17634">
            <w:pPr>
              <w:pStyle w:val="TAC"/>
              <w:rPr>
                <w:lang w:eastAsia="en-US"/>
              </w:rPr>
            </w:pPr>
            <w:r w:rsidRPr="00F511A5">
              <w:rPr>
                <w:lang w:eastAsia="en-US"/>
              </w:rPr>
              <w:t>2771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2917C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82455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AA49B0" w14:textId="77777777" w:rsidR="005979E7" w:rsidRPr="00F511A5" w:rsidRDefault="005979E7" w:rsidP="00F17634">
            <w:pPr>
              <w:pStyle w:val="TAL"/>
              <w:rPr>
                <w:lang w:eastAsia="en-US"/>
              </w:rPr>
            </w:pPr>
            <w:r w:rsidRPr="00F511A5">
              <w:rPr>
                <w:lang w:eastAsia="en-US"/>
              </w:rPr>
              <w:t>Addition of V2X TC 13.2.1-Conflict Layer 2 ID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D991D1" w14:textId="77777777" w:rsidR="005979E7" w:rsidRPr="00F511A5" w:rsidRDefault="005979E7" w:rsidP="00F17634">
            <w:pPr>
              <w:pStyle w:val="TAC"/>
              <w:rPr>
                <w:lang w:eastAsia="en-US"/>
              </w:rPr>
            </w:pPr>
            <w:r w:rsidRPr="00F511A5">
              <w:rPr>
                <w:lang w:eastAsia="en-US"/>
              </w:rPr>
              <w:t>16.11.0</w:t>
            </w:r>
          </w:p>
        </w:tc>
      </w:tr>
      <w:tr w:rsidR="005979E7" w:rsidRPr="00F511A5" w14:paraId="6C2262A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1513DE"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A83391"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CF2EB3" w14:textId="77777777" w:rsidR="005979E7" w:rsidRPr="00F511A5" w:rsidRDefault="005979E7" w:rsidP="00F17634">
            <w:pPr>
              <w:pStyle w:val="TAC"/>
              <w:rPr>
                <w:lang w:eastAsia="en-US"/>
              </w:rPr>
            </w:pPr>
            <w:r w:rsidRPr="00F511A5">
              <w:rPr>
                <w:lang w:eastAsia="en-US"/>
              </w:rPr>
              <w:t>R5-221521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3F4798" w14:textId="77777777" w:rsidR="005979E7" w:rsidRPr="00F511A5" w:rsidRDefault="005979E7" w:rsidP="00F17634">
            <w:pPr>
              <w:pStyle w:val="TAC"/>
              <w:rPr>
                <w:lang w:eastAsia="en-US"/>
              </w:rPr>
            </w:pPr>
            <w:r w:rsidRPr="00F511A5">
              <w:rPr>
                <w:lang w:eastAsia="en-US"/>
              </w:rPr>
              <w:t>2772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AA5F6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1A82F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1F9020" w14:textId="77777777" w:rsidR="005979E7" w:rsidRPr="00F511A5" w:rsidRDefault="005979E7" w:rsidP="00F17634">
            <w:pPr>
              <w:pStyle w:val="TAL"/>
              <w:rPr>
                <w:lang w:eastAsia="en-US"/>
              </w:rPr>
            </w:pPr>
            <w:r w:rsidRPr="00F511A5">
              <w:rPr>
                <w:lang w:eastAsia="en-US"/>
              </w:rPr>
              <w:t>Addition of V2X TC 13.2.2-Security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E91DA0" w14:textId="77777777" w:rsidR="005979E7" w:rsidRPr="00F511A5" w:rsidRDefault="005979E7" w:rsidP="00F17634">
            <w:pPr>
              <w:pStyle w:val="TAC"/>
              <w:rPr>
                <w:lang w:eastAsia="en-US"/>
              </w:rPr>
            </w:pPr>
            <w:r w:rsidRPr="00F511A5">
              <w:rPr>
                <w:lang w:eastAsia="en-US"/>
              </w:rPr>
              <w:t>16.11.0</w:t>
            </w:r>
          </w:p>
        </w:tc>
      </w:tr>
      <w:tr w:rsidR="005979E7" w:rsidRPr="00F511A5" w14:paraId="5CABDE2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2FB792"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A255A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BC93A6" w14:textId="77777777" w:rsidR="005979E7" w:rsidRPr="00F511A5" w:rsidRDefault="005979E7" w:rsidP="00F17634">
            <w:pPr>
              <w:pStyle w:val="TAC"/>
              <w:rPr>
                <w:lang w:eastAsia="en-US"/>
              </w:rPr>
            </w:pPr>
            <w:r w:rsidRPr="00F511A5">
              <w:rPr>
                <w:lang w:eastAsia="en-US"/>
              </w:rPr>
              <w:t>R5-221522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79390C" w14:textId="77777777" w:rsidR="005979E7" w:rsidRPr="00F511A5" w:rsidRDefault="005979E7" w:rsidP="00F17634">
            <w:pPr>
              <w:pStyle w:val="TAC"/>
              <w:rPr>
                <w:lang w:eastAsia="en-US"/>
              </w:rPr>
            </w:pPr>
            <w:r w:rsidRPr="00F511A5">
              <w:rPr>
                <w:lang w:eastAsia="en-US"/>
              </w:rPr>
              <w:t>2773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8E510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C696C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938DCA" w14:textId="77777777" w:rsidR="005979E7" w:rsidRPr="00F511A5" w:rsidRDefault="005979E7" w:rsidP="00F17634">
            <w:pPr>
              <w:pStyle w:val="TAL"/>
              <w:rPr>
                <w:lang w:eastAsia="en-US"/>
              </w:rPr>
            </w:pPr>
            <w:r w:rsidRPr="00F511A5">
              <w:rPr>
                <w:lang w:eastAsia="en-US"/>
              </w:rPr>
              <w:t>Addition of V2X TC 13.2.6-Link keep alive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B34006" w14:textId="77777777" w:rsidR="005979E7" w:rsidRPr="00F511A5" w:rsidRDefault="005979E7" w:rsidP="00F17634">
            <w:pPr>
              <w:pStyle w:val="TAC"/>
              <w:rPr>
                <w:lang w:eastAsia="en-US"/>
              </w:rPr>
            </w:pPr>
            <w:r w:rsidRPr="00F511A5">
              <w:rPr>
                <w:lang w:eastAsia="en-US"/>
              </w:rPr>
              <w:t>16.11.0</w:t>
            </w:r>
          </w:p>
        </w:tc>
      </w:tr>
      <w:tr w:rsidR="005979E7" w:rsidRPr="00F511A5" w14:paraId="422CF362"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764BF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4C4B3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EE880B" w14:textId="77777777" w:rsidR="005979E7" w:rsidRPr="00F511A5" w:rsidRDefault="005979E7" w:rsidP="00F17634">
            <w:pPr>
              <w:pStyle w:val="TAC"/>
              <w:rPr>
                <w:lang w:eastAsia="en-US"/>
              </w:rPr>
            </w:pPr>
            <w:r w:rsidRPr="00F511A5">
              <w:rPr>
                <w:lang w:eastAsia="en-US"/>
              </w:rPr>
              <w:t>R5-221523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E612FE" w14:textId="77777777" w:rsidR="005979E7" w:rsidRPr="00F511A5" w:rsidRDefault="005979E7" w:rsidP="00F17634">
            <w:pPr>
              <w:pStyle w:val="TAC"/>
              <w:rPr>
                <w:lang w:eastAsia="en-US"/>
              </w:rPr>
            </w:pPr>
            <w:r w:rsidRPr="00F511A5">
              <w:rPr>
                <w:lang w:eastAsia="en-US"/>
              </w:rPr>
              <w:t>2794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7383F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9BB2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26D19D" w14:textId="77777777" w:rsidR="005979E7" w:rsidRPr="00F511A5" w:rsidRDefault="005979E7" w:rsidP="00F17634">
            <w:pPr>
              <w:pStyle w:val="TAL"/>
              <w:rPr>
                <w:lang w:eastAsia="en-US"/>
              </w:rPr>
            </w:pPr>
            <w:r w:rsidRPr="00F511A5">
              <w:rPr>
                <w:lang w:eastAsia="en-US"/>
              </w:rPr>
              <w:t>Correction to NR V2X TC 13.1.1-policy provisioning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4452E4" w14:textId="77777777" w:rsidR="005979E7" w:rsidRPr="00F511A5" w:rsidRDefault="005979E7" w:rsidP="00F17634">
            <w:pPr>
              <w:pStyle w:val="TAC"/>
              <w:rPr>
                <w:lang w:eastAsia="en-US"/>
              </w:rPr>
            </w:pPr>
            <w:r w:rsidRPr="00F511A5">
              <w:rPr>
                <w:lang w:eastAsia="en-US"/>
              </w:rPr>
              <w:t>16.11.0</w:t>
            </w:r>
          </w:p>
        </w:tc>
      </w:tr>
      <w:tr w:rsidR="005979E7" w:rsidRPr="00F511A5" w14:paraId="10C64FE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81C87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F59E6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CBCA30" w14:textId="77777777" w:rsidR="005979E7" w:rsidRPr="00F511A5" w:rsidRDefault="005979E7" w:rsidP="00F17634">
            <w:pPr>
              <w:pStyle w:val="TAC"/>
              <w:rPr>
                <w:lang w:eastAsia="en-US"/>
              </w:rPr>
            </w:pPr>
            <w:r w:rsidRPr="00F511A5">
              <w:rPr>
                <w:lang w:eastAsia="en-US"/>
              </w:rPr>
              <w:t>R5-221524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186064" w14:textId="77777777" w:rsidR="005979E7" w:rsidRPr="00F511A5" w:rsidRDefault="005979E7" w:rsidP="00F17634">
            <w:pPr>
              <w:pStyle w:val="TAC"/>
              <w:rPr>
                <w:lang w:eastAsia="en-US"/>
              </w:rPr>
            </w:pPr>
            <w:r w:rsidRPr="00F511A5">
              <w:rPr>
                <w:lang w:eastAsia="en-US"/>
              </w:rPr>
              <w:t>2827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36A4B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599F6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45F31C" w14:textId="77777777" w:rsidR="005979E7" w:rsidRPr="00F511A5" w:rsidRDefault="005979E7" w:rsidP="00F17634">
            <w:pPr>
              <w:pStyle w:val="TAL"/>
              <w:rPr>
                <w:lang w:eastAsia="en-US"/>
              </w:rPr>
            </w:pPr>
            <w:r w:rsidRPr="00F511A5">
              <w:rPr>
                <w:lang w:eastAsia="en-US"/>
              </w:rPr>
              <w:t>Addition of new NR V2X PC5 RRC reconfiguration failure / Initiating UE side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8C6332" w14:textId="77777777" w:rsidR="005979E7" w:rsidRPr="00F511A5" w:rsidRDefault="005979E7" w:rsidP="00F17634">
            <w:pPr>
              <w:pStyle w:val="TAC"/>
              <w:rPr>
                <w:lang w:eastAsia="en-US"/>
              </w:rPr>
            </w:pPr>
            <w:r w:rsidRPr="00F511A5">
              <w:rPr>
                <w:lang w:eastAsia="en-US"/>
              </w:rPr>
              <w:t>16.11.0</w:t>
            </w:r>
          </w:p>
        </w:tc>
      </w:tr>
      <w:tr w:rsidR="005979E7" w:rsidRPr="00F511A5" w14:paraId="2AF415D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F4297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E8485A"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2C510D" w14:textId="77777777" w:rsidR="005979E7" w:rsidRPr="00F511A5" w:rsidRDefault="005979E7" w:rsidP="00F17634">
            <w:pPr>
              <w:pStyle w:val="TAC"/>
              <w:rPr>
                <w:lang w:eastAsia="en-US"/>
              </w:rPr>
            </w:pPr>
            <w:r w:rsidRPr="00F511A5">
              <w:rPr>
                <w:lang w:eastAsia="en-US"/>
              </w:rPr>
              <w:t>R5-221525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42E4DF1" w14:textId="77777777" w:rsidR="005979E7" w:rsidRPr="00F511A5" w:rsidRDefault="005979E7" w:rsidP="00F17634">
            <w:pPr>
              <w:pStyle w:val="TAC"/>
              <w:rPr>
                <w:lang w:eastAsia="en-US"/>
              </w:rPr>
            </w:pPr>
            <w:r w:rsidRPr="00F511A5">
              <w:rPr>
                <w:lang w:eastAsia="en-US"/>
              </w:rPr>
              <w:t>2828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70F7C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DF91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D21291" w14:textId="77777777" w:rsidR="005979E7" w:rsidRPr="00F511A5" w:rsidRDefault="005979E7" w:rsidP="00F17634">
            <w:pPr>
              <w:pStyle w:val="TAL"/>
              <w:rPr>
                <w:lang w:eastAsia="en-US"/>
              </w:rPr>
            </w:pPr>
            <w:r w:rsidRPr="00F511A5">
              <w:rPr>
                <w:lang w:eastAsia="en-US"/>
              </w:rPr>
              <w:t>Addition of new NR V2X PC5 RRC reconfiguration failure / Peer UE side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1F11A2" w14:textId="77777777" w:rsidR="005979E7" w:rsidRPr="00F511A5" w:rsidRDefault="005979E7" w:rsidP="00F17634">
            <w:pPr>
              <w:pStyle w:val="TAC"/>
              <w:rPr>
                <w:lang w:eastAsia="en-US"/>
              </w:rPr>
            </w:pPr>
            <w:r w:rsidRPr="00F511A5">
              <w:rPr>
                <w:lang w:eastAsia="en-US"/>
              </w:rPr>
              <w:t>16.11.0</w:t>
            </w:r>
          </w:p>
        </w:tc>
      </w:tr>
      <w:tr w:rsidR="005979E7" w:rsidRPr="00F511A5" w14:paraId="27A490D4"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F7D15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26114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72A0FF" w14:textId="77777777" w:rsidR="005979E7" w:rsidRPr="00F511A5" w:rsidRDefault="005979E7" w:rsidP="00F17634">
            <w:pPr>
              <w:pStyle w:val="TAC"/>
              <w:rPr>
                <w:lang w:eastAsia="en-US"/>
              </w:rPr>
            </w:pPr>
            <w:r w:rsidRPr="00F511A5">
              <w:rPr>
                <w:lang w:eastAsia="en-US"/>
              </w:rPr>
              <w:t>R5-221526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973160" w14:textId="77777777" w:rsidR="005979E7" w:rsidRPr="00F511A5" w:rsidRDefault="005979E7" w:rsidP="00F17634">
            <w:pPr>
              <w:pStyle w:val="TAC"/>
              <w:rPr>
                <w:lang w:eastAsia="en-US"/>
              </w:rPr>
            </w:pPr>
            <w:r w:rsidRPr="00F511A5">
              <w:rPr>
                <w:lang w:eastAsia="en-US"/>
              </w:rPr>
              <w:t>2829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4E087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A6A55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22406B" w14:textId="77777777" w:rsidR="005979E7" w:rsidRPr="00F511A5" w:rsidRDefault="005979E7" w:rsidP="00F17634">
            <w:pPr>
              <w:pStyle w:val="TAL"/>
              <w:rPr>
                <w:lang w:eastAsia="en-US"/>
              </w:rPr>
            </w:pPr>
            <w:r w:rsidRPr="00F511A5">
              <w:rPr>
                <w:lang w:eastAsia="en-US"/>
              </w:rPr>
              <w:t>Addition of new NR V2X Sidelink radio link failure / Transmission side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0E10BB" w14:textId="77777777" w:rsidR="005979E7" w:rsidRPr="00F511A5" w:rsidRDefault="005979E7" w:rsidP="00F17634">
            <w:pPr>
              <w:pStyle w:val="TAC"/>
              <w:rPr>
                <w:lang w:eastAsia="en-US"/>
              </w:rPr>
            </w:pPr>
            <w:r w:rsidRPr="00F511A5">
              <w:rPr>
                <w:lang w:eastAsia="en-US"/>
              </w:rPr>
              <w:t>16.11.0</w:t>
            </w:r>
          </w:p>
        </w:tc>
      </w:tr>
      <w:tr w:rsidR="005979E7" w:rsidRPr="00F511A5" w14:paraId="61E1921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54E603"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08E87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CBF6BA" w14:textId="77777777" w:rsidR="005979E7" w:rsidRPr="00F511A5" w:rsidRDefault="005979E7" w:rsidP="00F17634">
            <w:pPr>
              <w:pStyle w:val="TAC"/>
              <w:rPr>
                <w:lang w:eastAsia="en-US"/>
              </w:rPr>
            </w:pPr>
            <w:r w:rsidRPr="00F511A5">
              <w:rPr>
                <w:lang w:eastAsia="en-US"/>
              </w:rPr>
              <w:t>R5-221530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C505F3" w14:textId="77777777" w:rsidR="005979E7" w:rsidRPr="00F511A5" w:rsidRDefault="005979E7" w:rsidP="00F17634">
            <w:pPr>
              <w:pStyle w:val="TAC"/>
              <w:rPr>
                <w:lang w:eastAsia="en-US"/>
              </w:rPr>
            </w:pPr>
            <w:r w:rsidRPr="00F511A5">
              <w:rPr>
                <w:lang w:eastAsia="en-US"/>
              </w:rPr>
              <w:t>2748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8226F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1D12D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699959" w14:textId="77777777" w:rsidR="005979E7" w:rsidRPr="00F511A5" w:rsidRDefault="005979E7" w:rsidP="00F17634">
            <w:pPr>
              <w:pStyle w:val="TAL"/>
              <w:rPr>
                <w:lang w:eastAsia="en-US"/>
              </w:rPr>
            </w:pPr>
            <w:r w:rsidRPr="00F511A5">
              <w:rPr>
                <w:lang w:eastAsia="en-US"/>
              </w:rPr>
              <w:t>Correction to TC 7.1.1.12.3 DRX adaptation / UE wakeup indication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2CEF36" w14:textId="77777777" w:rsidR="005979E7" w:rsidRPr="00F511A5" w:rsidRDefault="005979E7" w:rsidP="00F17634">
            <w:pPr>
              <w:pStyle w:val="TAC"/>
              <w:rPr>
                <w:lang w:eastAsia="en-US"/>
              </w:rPr>
            </w:pPr>
            <w:r w:rsidRPr="00F511A5">
              <w:rPr>
                <w:lang w:eastAsia="en-US"/>
              </w:rPr>
              <w:t>16.11.0</w:t>
            </w:r>
          </w:p>
        </w:tc>
      </w:tr>
      <w:tr w:rsidR="005979E7" w:rsidRPr="00F511A5" w14:paraId="29156439"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AEE51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97373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2DF1A0" w14:textId="77777777" w:rsidR="005979E7" w:rsidRPr="00F511A5" w:rsidRDefault="005979E7" w:rsidP="00F17634">
            <w:pPr>
              <w:pStyle w:val="TAC"/>
              <w:rPr>
                <w:lang w:eastAsia="en-US"/>
              </w:rPr>
            </w:pPr>
            <w:r w:rsidRPr="00F511A5">
              <w:rPr>
                <w:lang w:eastAsia="en-US"/>
              </w:rPr>
              <w:t>R5-221531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9B6D41" w14:textId="77777777" w:rsidR="005979E7" w:rsidRPr="00F511A5" w:rsidRDefault="005979E7" w:rsidP="00F17634">
            <w:pPr>
              <w:pStyle w:val="TAC"/>
              <w:rPr>
                <w:lang w:eastAsia="en-US"/>
              </w:rPr>
            </w:pPr>
            <w:r w:rsidRPr="00F511A5">
              <w:rPr>
                <w:lang w:eastAsia="en-US"/>
              </w:rPr>
              <w:t>2749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BB203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CEDFE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6F79C0" w14:textId="77777777" w:rsidR="005979E7" w:rsidRPr="00F511A5" w:rsidRDefault="005979E7" w:rsidP="00F17634">
            <w:pPr>
              <w:pStyle w:val="TAL"/>
              <w:rPr>
                <w:lang w:eastAsia="en-US"/>
              </w:rPr>
            </w:pPr>
            <w:r w:rsidRPr="00F511A5">
              <w:rPr>
                <w:lang w:eastAsia="en-US"/>
              </w:rPr>
              <w:t>Update of NR5G NPN TC 6.5.2.1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9EB1BC" w14:textId="77777777" w:rsidR="005979E7" w:rsidRPr="00F511A5" w:rsidRDefault="005979E7" w:rsidP="00F17634">
            <w:pPr>
              <w:pStyle w:val="TAC"/>
              <w:rPr>
                <w:lang w:eastAsia="en-US"/>
              </w:rPr>
            </w:pPr>
            <w:r w:rsidRPr="00F511A5">
              <w:rPr>
                <w:lang w:eastAsia="en-US"/>
              </w:rPr>
              <w:t>16.11.0</w:t>
            </w:r>
          </w:p>
        </w:tc>
      </w:tr>
      <w:tr w:rsidR="005979E7" w:rsidRPr="00F511A5" w14:paraId="03546A9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B299FA"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C9D94C"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A20B67" w14:textId="77777777" w:rsidR="005979E7" w:rsidRPr="00F511A5" w:rsidRDefault="005979E7" w:rsidP="00F17634">
            <w:pPr>
              <w:pStyle w:val="TAC"/>
              <w:rPr>
                <w:lang w:eastAsia="en-US"/>
              </w:rPr>
            </w:pPr>
            <w:r w:rsidRPr="00F511A5">
              <w:rPr>
                <w:lang w:eastAsia="en-US"/>
              </w:rPr>
              <w:t>R5-221532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9C639B" w14:textId="77777777" w:rsidR="005979E7" w:rsidRPr="00F511A5" w:rsidRDefault="005979E7" w:rsidP="00F17634">
            <w:pPr>
              <w:pStyle w:val="TAC"/>
              <w:rPr>
                <w:lang w:eastAsia="en-US"/>
              </w:rPr>
            </w:pPr>
            <w:r w:rsidRPr="00F511A5">
              <w:rPr>
                <w:lang w:eastAsia="en-US"/>
              </w:rPr>
              <w:t>2799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A60E7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84FC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E28F0C" w14:textId="77777777" w:rsidR="005979E7" w:rsidRPr="00F511A5" w:rsidRDefault="005979E7" w:rsidP="00F17634">
            <w:pPr>
              <w:pStyle w:val="TAL"/>
              <w:rPr>
                <w:lang w:eastAsia="en-US"/>
              </w:rPr>
            </w:pPr>
            <w:r w:rsidRPr="00F511A5">
              <w:rPr>
                <w:lang w:eastAsia="en-US"/>
              </w:rPr>
              <w:t>Correction to NR5GC testcase 6.5.1.3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496AC14" w14:textId="77777777" w:rsidR="005979E7" w:rsidRPr="00F511A5" w:rsidRDefault="005979E7" w:rsidP="00F17634">
            <w:pPr>
              <w:pStyle w:val="TAC"/>
              <w:rPr>
                <w:lang w:eastAsia="en-US"/>
              </w:rPr>
            </w:pPr>
            <w:r w:rsidRPr="00F511A5">
              <w:rPr>
                <w:lang w:eastAsia="en-US"/>
              </w:rPr>
              <w:t>16.11.0</w:t>
            </w:r>
          </w:p>
        </w:tc>
      </w:tr>
      <w:tr w:rsidR="005979E7" w:rsidRPr="00F511A5" w14:paraId="1BD0009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8AB95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F604B2"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1EFE53" w14:textId="77777777" w:rsidR="005979E7" w:rsidRPr="00F511A5" w:rsidRDefault="005979E7" w:rsidP="00F17634">
            <w:pPr>
              <w:pStyle w:val="TAC"/>
              <w:rPr>
                <w:lang w:eastAsia="en-US"/>
              </w:rPr>
            </w:pPr>
            <w:r w:rsidRPr="00F511A5">
              <w:rPr>
                <w:lang w:eastAsia="en-US"/>
              </w:rPr>
              <w:t>R5-221533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0F91F0" w14:textId="77777777" w:rsidR="005979E7" w:rsidRPr="00F511A5" w:rsidRDefault="005979E7" w:rsidP="00F17634">
            <w:pPr>
              <w:pStyle w:val="TAC"/>
              <w:rPr>
                <w:lang w:eastAsia="en-US"/>
              </w:rPr>
            </w:pPr>
            <w:r w:rsidRPr="00F511A5">
              <w:rPr>
                <w:lang w:eastAsia="en-US"/>
              </w:rPr>
              <w:t>2801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5E919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03E27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13A0E9" w14:textId="77777777" w:rsidR="005979E7" w:rsidRPr="00F511A5" w:rsidRDefault="005979E7" w:rsidP="00F17634">
            <w:pPr>
              <w:pStyle w:val="TAL"/>
              <w:rPr>
                <w:lang w:eastAsia="en-US"/>
              </w:rPr>
            </w:pPr>
            <w:r w:rsidRPr="00F511A5">
              <w:rPr>
                <w:lang w:eastAsia="en-US"/>
              </w:rPr>
              <w:t>Correction to NR5GC testcase 6.5.1.1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10CE88" w14:textId="77777777" w:rsidR="005979E7" w:rsidRPr="00F511A5" w:rsidRDefault="005979E7" w:rsidP="00F17634">
            <w:pPr>
              <w:pStyle w:val="TAC"/>
              <w:rPr>
                <w:lang w:eastAsia="en-US"/>
              </w:rPr>
            </w:pPr>
            <w:r w:rsidRPr="00F511A5">
              <w:rPr>
                <w:lang w:eastAsia="en-US"/>
              </w:rPr>
              <w:t>16.11.0</w:t>
            </w:r>
          </w:p>
        </w:tc>
      </w:tr>
      <w:tr w:rsidR="005979E7" w:rsidRPr="00F511A5" w14:paraId="684DD6F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B44C4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DEC69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763CD1" w14:textId="77777777" w:rsidR="005979E7" w:rsidRPr="00F511A5" w:rsidRDefault="005979E7" w:rsidP="00F17634">
            <w:pPr>
              <w:pStyle w:val="TAC"/>
              <w:rPr>
                <w:lang w:eastAsia="en-US"/>
              </w:rPr>
            </w:pPr>
            <w:r w:rsidRPr="00F511A5">
              <w:rPr>
                <w:lang w:eastAsia="en-US"/>
              </w:rPr>
              <w:t>R5-221534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07F836" w14:textId="77777777" w:rsidR="005979E7" w:rsidRPr="00F511A5" w:rsidRDefault="005979E7" w:rsidP="00F17634">
            <w:pPr>
              <w:pStyle w:val="TAC"/>
              <w:rPr>
                <w:lang w:eastAsia="en-US"/>
              </w:rPr>
            </w:pPr>
            <w:r w:rsidRPr="00F511A5">
              <w:rPr>
                <w:lang w:eastAsia="en-US"/>
              </w:rPr>
              <w:t>2826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CA2B1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E4451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3C13A4" w14:textId="77777777" w:rsidR="005979E7" w:rsidRPr="00F511A5" w:rsidRDefault="005979E7" w:rsidP="00F17634">
            <w:pPr>
              <w:pStyle w:val="TAL"/>
              <w:rPr>
                <w:lang w:eastAsia="en-US"/>
              </w:rPr>
            </w:pPr>
            <w:r w:rsidRPr="00F511A5">
              <w:rPr>
                <w:lang w:eastAsia="en-US"/>
              </w:rPr>
              <w:t>Addition of new SNPN test case for EAP based primary authentication and key agreement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CA7DED" w14:textId="77777777" w:rsidR="005979E7" w:rsidRPr="00F511A5" w:rsidRDefault="005979E7" w:rsidP="00F17634">
            <w:pPr>
              <w:pStyle w:val="TAC"/>
              <w:rPr>
                <w:lang w:eastAsia="en-US"/>
              </w:rPr>
            </w:pPr>
            <w:r w:rsidRPr="00F511A5">
              <w:rPr>
                <w:lang w:eastAsia="en-US"/>
              </w:rPr>
              <w:t>16.11.0</w:t>
            </w:r>
          </w:p>
        </w:tc>
      </w:tr>
      <w:tr w:rsidR="005979E7" w:rsidRPr="00F511A5" w14:paraId="5B9FAEB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3CDB43"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B453C8"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FF1393" w14:textId="77777777" w:rsidR="005979E7" w:rsidRPr="00F511A5" w:rsidRDefault="005979E7" w:rsidP="00F17634">
            <w:pPr>
              <w:pStyle w:val="TAC"/>
              <w:rPr>
                <w:lang w:eastAsia="en-US"/>
              </w:rPr>
            </w:pPr>
            <w:r w:rsidRPr="00F511A5">
              <w:rPr>
                <w:lang w:eastAsia="en-US"/>
              </w:rPr>
              <w:t>R5-221536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9EA1E0" w14:textId="77777777" w:rsidR="005979E7" w:rsidRPr="00F511A5" w:rsidRDefault="005979E7" w:rsidP="00F17634">
            <w:pPr>
              <w:pStyle w:val="TAC"/>
              <w:rPr>
                <w:lang w:eastAsia="en-US"/>
              </w:rPr>
            </w:pPr>
            <w:r w:rsidRPr="00F511A5">
              <w:rPr>
                <w:lang w:eastAsia="en-US"/>
              </w:rPr>
              <w:t>2730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B5066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C3C3A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36ECBD" w14:textId="77777777" w:rsidR="005979E7" w:rsidRPr="00F511A5" w:rsidRDefault="005979E7" w:rsidP="00F17634">
            <w:pPr>
              <w:pStyle w:val="TAL"/>
              <w:rPr>
                <w:lang w:eastAsia="en-US"/>
              </w:rPr>
            </w:pPr>
            <w:r w:rsidRPr="00F511A5">
              <w:rPr>
                <w:lang w:eastAsia="en-US"/>
              </w:rPr>
              <w:t>Addition of Rel-16 RACS TC 9.1.9.6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24D22B" w14:textId="77777777" w:rsidR="005979E7" w:rsidRPr="00F511A5" w:rsidRDefault="005979E7" w:rsidP="00F17634">
            <w:pPr>
              <w:pStyle w:val="TAC"/>
              <w:rPr>
                <w:lang w:eastAsia="en-US"/>
              </w:rPr>
            </w:pPr>
            <w:r w:rsidRPr="00F511A5">
              <w:rPr>
                <w:lang w:eastAsia="en-US"/>
              </w:rPr>
              <w:t>16.11.0</w:t>
            </w:r>
          </w:p>
        </w:tc>
      </w:tr>
      <w:tr w:rsidR="005979E7" w:rsidRPr="00F511A5" w14:paraId="2AB56B61"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FE55F5"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3469A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C6EB3C" w14:textId="77777777" w:rsidR="005979E7" w:rsidRPr="00F511A5" w:rsidRDefault="005979E7" w:rsidP="00F17634">
            <w:pPr>
              <w:pStyle w:val="TAC"/>
              <w:rPr>
                <w:lang w:eastAsia="en-US"/>
              </w:rPr>
            </w:pPr>
            <w:r w:rsidRPr="00F511A5">
              <w:rPr>
                <w:lang w:eastAsia="en-US"/>
              </w:rPr>
              <w:t>R5-221537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3B5162" w14:textId="77777777" w:rsidR="005979E7" w:rsidRPr="00F511A5" w:rsidRDefault="005979E7" w:rsidP="00F17634">
            <w:pPr>
              <w:pStyle w:val="TAC"/>
              <w:rPr>
                <w:lang w:eastAsia="en-US"/>
              </w:rPr>
            </w:pPr>
            <w:r w:rsidRPr="00F511A5">
              <w:rPr>
                <w:lang w:eastAsia="en-US"/>
              </w:rPr>
              <w:t>2731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AE0EB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7774D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C97D2D" w14:textId="77777777" w:rsidR="005979E7" w:rsidRPr="00F511A5" w:rsidRDefault="005979E7" w:rsidP="00F17634">
            <w:pPr>
              <w:pStyle w:val="TAL"/>
              <w:rPr>
                <w:lang w:eastAsia="en-US"/>
              </w:rPr>
            </w:pPr>
            <w:r w:rsidRPr="00F511A5">
              <w:rPr>
                <w:lang w:eastAsia="en-US"/>
              </w:rPr>
              <w:t>Addition of Rel-16 RACS TC 9.1.9.3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D3D595" w14:textId="77777777" w:rsidR="005979E7" w:rsidRPr="00F511A5" w:rsidRDefault="005979E7" w:rsidP="00F17634">
            <w:pPr>
              <w:pStyle w:val="TAC"/>
              <w:rPr>
                <w:lang w:eastAsia="en-US"/>
              </w:rPr>
            </w:pPr>
            <w:r w:rsidRPr="00F511A5">
              <w:rPr>
                <w:lang w:eastAsia="en-US"/>
              </w:rPr>
              <w:t>16.11.0</w:t>
            </w:r>
          </w:p>
        </w:tc>
      </w:tr>
      <w:tr w:rsidR="005979E7" w:rsidRPr="00F511A5" w14:paraId="637BFDF3"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E52F33"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506B8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39F621" w14:textId="77777777" w:rsidR="005979E7" w:rsidRPr="00F511A5" w:rsidRDefault="005979E7" w:rsidP="00F17634">
            <w:pPr>
              <w:pStyle w:val="TAC"/>
              <w:rPr>
                <w:lang w:eastAsia="en-US"/>
              </w:rPr>
            </w:pPr>
            <w:r w:rsidRPr="00F511A5">
              <w:rPr>
                <w:lang w:eastAsia="en-US"/>
              </w:rPr>
              <w:t>R5-221538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A432E4" w14:textId="77777777" w:rsidR="005979E7" w:rsidRPr="00F511A5" w:rsidRDefault="005979E7" w:rsidP="00F17634">
            <w:pPr>
              <w:pStyle w:val="TAC"/>
              <w:rPr>
                <w:lang w:eastAsia="en-US"/>
              </w:rPr>
            </w:pPr>
            <w:r w:rsidRPr="00F511A5">
              <w:rPr>
                <w:lang w:eastAsia="en-US"/>
              </w:rPr>
              <w:t>2802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414C0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0EF51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DD9546" w14:textId="77777777" w:rsidR="005979E7" w:rsidRPr="00F511A5" w:rsidRDefault="005979E7" w:rsidP="00F17634">
            <w:pPr>
              <w:pStyle w:val="TAL"/>
              <w:rPr>
                <w:lang w:eastAsia="en-US"/>
              </w:rPr>
            </w:pPr>
            <w:r w:rsidRPr="00F511A5">
              <w:rPr>
                <w:lang w:eastAsia="en-US"/>
              </w:rPr>
              <w:t>Correction to RACS test case 9.1.9.5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B48C6E" w14:textId="77777777" w:rsidR="005979E7" w:rsidRPr="00F511A5" w:rsidRDefault="005979E7" w:rsidP="00F17634">
            <w:pPr>
              <w:pStyle w:val="TAC"/>
              <w:rPr>
                <w:lang w:eastAsia="en-US"/>
              </w:rPr>
            </w:pPr>
            <w:r w:rsidRPr="00F511A5">
              <w:rPr>
                <w:lang w:eastAsia="en-US"/>
              </w:rPr>
              <w:t>16.11.0</w:t>
            </w:r>
          </w:p>
        </w:tc>
      </w:tr>
      <w:tr w:rsidR="005979E7" w:rsidRPr="00F511A5" w14:paraId="3AD75476"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CA30A4"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B8DA7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A30897" w14:textId="77777777" w:rsidR="005979E7" w:rsidRPr="00F511A5" w:rsidRDefault="005979E7" w:rsidP="00F17634">
            <w:pPr>
              <w:pStyle w:val="TAC"/>
              <w:rPr>
                <w:lang w:eastAsia="en-US"/>
              </w:rPr>
            </w:pPr>
            <w:r w:rsidRPr="00F511A5">
              <w:rPr>
                <w:lang w:eastAsia="en-US"/>
              </w:rPr>
              <w:t>R5-221539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8D4325" w14:textId="77777777" w:rsidR="005979E7" w:rsidRPr="00F511A5" w:rsidRDefault="005979E7" w:rsidP="00F17634">
            <w:pPr>
              <w:pStyle w:val="TAC"/>
              <w:rPr>
                <w:lang w:eastAsia="en-US"/>
              </w:rPr>
            </w:pPr>
            <w:r w:rsidRPr="00F511A5">
              <w:rPr>
                <w:lang w:eastAsia="en-US"/>
              </w:rPr>
              <w:t>2830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55EEC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B650B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443394" w14:textId="77777777" w:rsidR="005979E7" w:rsidRPr="00F511A5" w:rsidRDefault="005979E7" w:rsidP="00F17634">
            <w:pPr>
              <w:pStyle w:val="TAL"/>
              <w:rPr>
                <w:lang w:eastAsia="en-US"/>
              </w:rPr>
            </w:pPr>
            <w:r w:rsidRPr="00F511A5">
              <w:rPr>
                <w:lang w:eastAsia="en-US"/>
              </w:rPr>
              <w:t>Addition of new RACS test case 9.1.9.4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7BBB90" w14:textId="77777777" w:rsidR="005979E7" w:rsidRPr="00F511A5" w:rsidRDefault="005979E7" w:rsidP="00F17634">
            <w:pPr>
              <w:pStyle w:val="TAC"/>
              <w:rPr>
                <w:lang w:eastAsia="en-US"/>
              </w:rPr>
            </w:pPr>
            <w:r w:rsidRPr="00F511A5">
              <w:rPr>
                <w:lang w:eastAsia="en-US"/>
              </w:rPr>
              <w:t>16.11.0</w:t>
            </w:r>
          </w:p>
        </w:tc>
      </w:tr>
      <w:tr w:rsidR="005979E7" w:rsidRPr="00F511A5" w14:paraId="10FF11B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D001D7" w14:textId="77777777" w:rsidR="005979E7" w:rsidRPr="00F511A5" w:rsidRDefault="005979E7" w:rsidP="00F17634">
            <w:pPr>
              <w:pStyle w:val="TAC"/>
              <w:rPr>
                <w:lang w:eastAsia="en-US"/>
              </w:rPr>
            </w:pPr>
            <w:r w:rsidRPr="00F511A5">
              <w:rPr>
                <w:lang w:eastAsia="en-US"/>
              </w:rPr>
              <w:lastRenderedPageBreak/>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E3802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B92DEA" w14:textId="77777777" w:rsidR="005979E7" w:rsidRPr="00F511A5" w:rsidRDefault="005979E7" w:rsidP="00F17634">
            <w:pPr>
              <w:pStyle w:val="TAC"/>
              <w:rPr>
                <w:lang w:eastAsia="en-US"/>
              </w:rPr>
            </w:pPr>
            <w:r w:rsidRPr="00F511A5">
              <w:rPr>
                <w:lang w:eastAsia="en-US"/>
              </w:rPr>
              <w:t>R5-221540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23559B" w14:textId="77777777" w:rsidR="005979E7" w:rsidRPr="00F511A5" w:rsidRDefault="005979E7" w:rsidP="00F17634">
            <w:pPr>
              <w:pStyle w:val="TAC"/>
              <w:rPr>
                <w:lang w:eastAsia="en-US"/>
              </w:rPr>
            </w:pPr>
            <w:r w:rsidRPr="00F511A5">
              <w:rPr>
                <w:lang w:eastAsia="en-US"/>
              </w:rPr>
              <w:t>2863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97EED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B30F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6056E4" w14:textId="77777777" w:rsidR="005979E7" w:rsidRPr="00F511A5" w:rsidRDefault="005979E7" w:rsidP="00F17634">
            <w:pPr>
              <w:pStyle w:val="TAL"/>
              <w:rPr>
                <w:lang w:eastAsia="en-US"/>
              </w:rPr>
            </w:pPr>
            <w:r w:rsidRPr="00F511A5">
              <w:rPr>
                <w:lang w:eastAsia="en-US"/>
              </w:rPr>
              <w:t>Correction to NR5GC testcase 8.1.5.9.1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F2644E" w14:textId="77777777" w:rsidR="005979E7" w:rsidRPr="00F511A5" w:rsidRDefault="005979E7" w:rsidP="00F17634">
            <w:pPr>
              <w:pStyle w:val="TAC"/>
              <w:rPr>
                <w:lang w:eastAsia="en-US"/>
              </w:rPr>
            </w:pPr>
            <w:r w:rsidRPr="00F511A5">
              <w:rPr>
                <w:lang w:eastAsia="en-US"/>
              </w:rPr>
              <w:t>16.11.0</w:t>
            </w:r>
          </w:p>
        </w:tc>
      </w:tr>
      <w:tr w:rsidR="005979E7" w:rsidRPr="00F511A5" w14:paraId="7B8945B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57DD1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CAABDA"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2FAFDF" w14:textId="77777777" w:rsidR="005979E7" w:rsidRPr="00F511A5" w:rsidRDefault="005979E7" w:rsidP="00F17634">
            <w:pPr>
              <w:pStyle w:val="TAC"/>
              <w:rPr>
                <w:lang w:eastAsia="en-US"/>
              </w:rPr>
            </w:pPr>
            <w:r w:rsidRPr="00F511A5">
              <w:rPr>
                <w:lang w:eastAsia="en-US"/>
              </w:rPr>
              <w:t>R5-221556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7AEA81" w14:textId="77777777" w:rsidR="005979E7" w:rsidRPr="00F511A5" w:rsidRDefault="005979E7" w:rsidP="00F17634">
            <w:pPr>
              <w:pStyle w:val="TAC"/>
              <w:rPr>
                <w:lang w:eastAsia="en-US"/>
              </w:rPr>
            </w:pPr>
            <w:r w:rsidRPr="00F511A5">
              <w:rPr>
                <w:lang w:eastAsia="en-US"/>
              </w:rPr>
              <w:t>2665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8357A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C6F7E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20A537" w14:textId="77777777" w:rsidR="005979E7" w:rsidRPr="00F511A5" w:rsidRDefault="005979E7" w:rsidP="00F17634">
            <w:pPr>
              <w:pStyle w:val="TAL"/>
              <w:rPr>
                <w:lang w:eastAsia="en-US"/>
              </w:rPr>
            </w:pPr>
            <w:r w:rsidRPr="00F511A5">
              <w:rPr>
                <w:lang w:eastAsia="en-US"/>
              </w:rPr>
              <w:t>Update of cell power level for FR2 in NR Immediate MDT TC 8.1.6.2.2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6F2273" w14:textId="77777777" w:rsidR="005979E7" w:rsidRPr="00F511A5" w:rsidRDefault="005979E7" w:rsidP="00F17634">
            <w:pPr>
              <w:pStyle w:val="TAC"/>
              <w:rPr>
                <w:lang w:eastAsia="en-US"/>
              </w:rPr>
            </w:pPr>
            <w:r w:rsidRPr="00F511A5">
              <w:rPr>
                <w:lang w:eastAsia="en-US"/>
              </w:rPr>
              <w:t>16.11.0</w:t>
            </w:r>
          </w:p>
        </w:tc>
      </w:tr>
      <w:tr w:rsidR="005979E7" w:rsidRPr="00F511A5" w14:paraId="48E5D3F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44FA5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459D1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A99836" w14:textId="77777777" w:rsidR="005979E7" w:rsidRPr="00F511A5" w:rsidRDefault="005979E7" w:rsidP="00F17634">
            <w:pPr>
              <w:pStyle w:val="TAC"/>
              <w:rPr>
                <w:lang w:eastAsia="en-US"/>
              </w:rPr>
            </w:pPr>
            <w:r w:rsidRPr="00F511A5">
              <w:rPr>
                <w:lang w:eastAsia="en-US"/>
              </w:rPr>
              <w:t>R5-221557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412350" w14:textId="77777777" w:rsidR="005979E7" w:rsidRPr="00F511A5" w:rsidRDefault="005979E7" w:rsidP="00F17634">
            <w:pPr>
              <w:pStyle w:val="TAC"/>
              <w:rPr>
                <w:lang w:eastAsia="en-US"/>
              </w:rPr>
            </w:pPr>
            <w:r w:rsidRPr="00F511A5">
              <w:rPr>
                <w:lang w:eastAsia="en-US"/>
              </w:rPr>
              <w:t>2679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F489C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568FB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D3C242" w14:textId="77777777" w:rsidR="005979E7" w:rsidRPr="00F511A5" w:rsidRDefault="005979E7" w:rsidP="00F17634">
            <w:pPr>
              <w:pStyle w:val="TAL"/>
              <w:rPr>
                <w:lang w:eastAsia="en-US"/>
              </w:rPr>
            </w:pPr>
            <w:r w:rsidRPr="00F511A5">
              <w:rPr>
                <w:lang w:eastAsia="en-US"/>
              </w:rPr>
              <w:t>Update of MDT TC 8.1.6.1.2.1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D03DF6" w14:textId="77777777" w:rsidR="005979E7" w:rsidRPr="00F511A5" w:rsidRDefault="005979E7" w:rsidP="00F17634">
            <w:pPr>
              <w:pStyle w:val="TAC"/>
              <w:rPr>
                <w:lang w:eastAsia="en-US"/>
              </w:rPr>
            </w:pPr>
            <w:r w:rsidRPr="00F511A5">
              <w:rPr>
                <w:lang w:eastAsia="en-US"/>
              </w:rPr>
              <w:t>16.11.0</w:t>
            </w:r>
          </w:p>
        </w:tc>
      </w:tr>
      <w:tr w:rsidR="005979E7" w:rsidRPr="00F511A5" w14:paraId="4401117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029802"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8E4B4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EBF397" w14:textId="77777777" w:rsidR="005979E7" w:rsidRPr="00F511A5" w:rsidRDefault="005979E7" w:rsidP="00F17634">
            <w:pPr>
              <w:pStyle w:val="TAC"/>
              <w:rPr>
                <w:lang w:eastAsia="en-US"/>
              </w:rPr>
            </w:pPr>
            <w:r w:rsidRPr="00F511A5">
              <w:rPr>
                <w:lang w:eastAsia="en-US"/>
              </w:rPr>
              <w:t>R5-221558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EC8BD3" w14:textId="77777777" w:rsidR="005979E7" w:rsidRPr="00F511A5" w:rsidRDefault="005979E7" w:rsidP="00F17634">
            <w:pPr>
              <w:pStyle w:val="TAC"/>
              <w:rPr>
                <w:lang w:eastAsia="en-US"/>
              </w:rPr>
            </w:pPr>
            <w:r w:rsidRPr="00F511A5">
              <w:rPr>
                <w:lang w:eastAsia="en-US"/>
              </w:rPr>
              <w:t>2680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BCD85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C3A4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80E94B" w14:textId="77777777" w:rsidR="005979E7" w:rsidRPr="00F511A5" w:rsidRDefault="005979E7" w:rsidP="00F17634">
            <w:pPr>
              <w:pStyle w:val="TAL"/>
              <w:rPr>
                <w:lang w:eastAsia="en-US"/>
              </w:rPr>
            </w:pPr>
            <w:r w:rsidRPr="00F511A5">
              <w:rPr>
                <w:lang w:eastAsia="en-US"/>
              </w:rPr>
              <w:t>Update of MDT TC 8.1.6.1.2.2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82A503" w14:textId="77777777" w:rsidR="005979E7" w:rsidRPr="00F511A5" w:rsidRDefault="005979E7" w:rsidP="00F17634">
            <w:pPr>
              <w:pStyle w:val="TAC"/>
              <w:rPr>
                <w:lang w:eastAsia="en-US"/>
              </w:rPr>
            </w:pPr>
            <w:r w:rsidRPr="00F511A5">
              <w:rPr>
                <w:lang w:eastAsia="en-US"/>
              </w:rPr>
              <w:t>16.11.0</w:t>
            </w:r>
          </w:p>
        </w:tc>
      </w:tr>
      <w:tr w:rsidR="005979E7" w:rsidRPr="00F511A5" w14:paraId="29143BF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0911D2"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FD9995"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F99902" w14:textId="77777777" w:rsidR="005979E7" w:rsidRPr="00F511A5" w:rsidRDefault="005979E7" w:rsidP="00F17634">
            <w:pPr>
              <w:pStyle w:val="TAC"/>
              <w:rPr>
                <w:lang w:eastAsia="en-US"/>
              </w:rPr>
            </w:pPr>
            <w:r w:rsidRPr="00F511A5">
              <w:rPr>
                <w:lang w:eastAsia="en-US"/>
              </w:rPr>
              <w:t>R5-221559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6FBE30" w14:textId="77777777" w:rsidR="005979E7" w:rsidRPr="00F511A5" w:rsidRDefault="005979E7" w:rsidP="00F17634">
            <w:pPr>
              <w:pStyle w:val="TAC"/>
              <w:rPr>
                <w:lang w:eastAsia="en-US"/>
              </w:rPr>
            </w:pPr>
            <w:r w:rsidRPr="00F511A5">
              <w:rPr>
                <w:lang w:eastAsia="en-US"/>
              </w:rPr>
              <w:t>2681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E016D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D858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D72488" w14:textId="77777777" w:rsidR="005979E7" w:rsidRPr="00F511A5" w:rsidRDefault="005979E7" w:rsidP="00F17634">
            <w:pPr>
              <w:pStyle w:val="TAL"/>
              <w:rPr>
                <w:lang w:eastAsia="en-US"/>
              </w:rPr>
            </w:pPr>
            <w:r w:rsidRPr="00F511A5">
              <w:rPr>
                <w:lang w:eastAsia="en-US"/>
              </w:rPr>
              <w:t>Update of MDT TC 8.1.6.1.2.3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A138FE" w14:textId="77777777" w:rsidR="005979E7" w:rsidRPr="00F511A5" w:rsidRDefault="005979E7" w:rsidP="00F17634">
            <w:pPr>
              <w:pStyle w:val="TAC"/>
              <w:rPr>
                <w:lang w:eastAsia="en-US"/>
              </w:rPr>
            </w:pPr>
            <w:r w:rsidRPr="00F511A5">
              <w:rPr>
                <w:lang w:eastAsia="en-US"/>
              </w:rPr>
              <w:t>16.11.0</w:t>
            </w:r>
          </w:p>
        </w:tc>
      </w:tr>
      <w:tr w:rsidR="005979E7" w:rsidRPr="00F511A5" w14:paraId="29DB55D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4D6ED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A0F39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AE7D8A" w14:textId="77777777" w:rsidR="005979E7" w:rsidRPr="00F511A5" w:rsidRDefault="005979E7" w:rsidP="00F17634">
            <w:pPr>
              <w:pStyle w:val="TAC"/>
              <w:rPr>
                <w:lang w:eastAsia="en-US"/>
              </w:rPr>
            </w:pPr>
            <w:r w:rsidRPr="00F511A5">
              <w:rPr>
                <w:lang w:eastAsia="en-US"/>
              </w:rPr>
              <w:t>R5-221560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12F71E" w14:textId="77777777" w:rsidR="005979E7" w:rsidRPr="00F511A5" w:rsidRDefault="005979E7" w:rsidP="00F17634">
            <w:pPr>
              <w:pStyle w:val="TAC"/>
              <w:rPr>
                <w:lang w:eastAsia="en-US"/>
              </w:rPr>
            </w:pPr>
            <w:r w:rsidRPr="00F511A5">
              <w:rPr>
                <w:lang w:eastAsia="en-US"/>
              </w:rPr>
              <w:t>2682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9F078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F0806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7B2918" w14:textId="77777777" w:rsidR="005979E7" w:rsidRPr="00F511A5" w:rsidRDefault="005979E7" w:rsidP="00F17634">
            <w:pPr>
              <w:pStyle w:val="TAL"/>
              <w:rPr>
                <w:lang w:eastAsia="en-US"/>
              </w:rPr>
            </w:pPr>
            <w:r w:rsidRPr="00F511A5">
              <w:rPr>
                <w:lang w:eastAsia="en-US"/>
              </w:rPr>
              <w:t>Update of MDT TC 8.1.6.1.2.4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E4353E" w14:textId="77777777" w:rsidR="005979E7" w:rsidRPr="00F511A5" w:rsidRDefault="005979E7" w:rsidP="00F17634">
            <w:pPr>
              <w:pStyle w:val="TAC"/>
              <w:rPr>
                <w:lang w:eastAsia="en-US"/>
              </w:rPr>
            </w:pPr>
            <w:r w:rsidRPr="00F511A5">
              <w:rPr>
                <w:lang w:eastAsia="en-US"/>
              </w:rPr>
              <w:t>16.11.0</w:t>
            </w:r>
          </w:p>
        </w:tc>
      </w:tr>
      <w:tr w:rsidR="005979E7" w:rsidRPr="00F511A5" w14:paraId="41D8F795"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796D3A"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602C8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990472" w14:textId="77777777" w:rsidR="005979E7" w:rsidRPr="00F511A5" w:rsidRDefault="005979E7" w:rsidP="00F17634">
            <w:pPr>
              <w:pStyle w:val="TAC"/>
              <w:rPr>
                <w:lang w:eastAsia="en-US"/>
              </w:rPr>
            </w:pPr>
            <w:r w:rsidRPr="00F511A5">
              <w:rPr>
                <w:lang w:eastAsia="en-US"/>
              </w:rPr>
              <w:t>R5-221561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4C5551" w14:textId="77777777" w:rsidR="005979E7" w:rsidRPr="00F511A5" w:rsidRDefault="005979E7" w:rsidP="00F17634">
            <w:pPr>
              <w:pStyle w:val="TAC"/>
              <w:rPr>
                <w:lang w:eastAsia="en-US"/>
              </w:rPr>
            </w:pPr>
            <w:r w:rsidRPr="00F511A5">
              <w:rPr>
                <w:lang w:eastAsia="en-US"/>
              </w:rPr>
              <w:t>2683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71DE5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6B883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56AE27" w14:textId="77777777" w:rsidR="005979E7" w:rsidRPr="00F511A5" w:rsidRDefault="005979E7" w:rsidP="00F17634">
            <w:pPr>
              <w:pStyle w:val="TAL"/>
              <w:rPr>
                <w:lang w:eastAsia="en-US"/>
              </w:rPr>
            </w:pPr>
            <w:r w:rsidRPr="00F511A5">
              <w:rPr>
                <w:lang w:eastAsia="en-US"/>
              </w:rPr>
              <w:t>Update of MDT TC 8.1.6.1.2.5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640322" w14:textId="77777777" w:rsidR="005979E7" w:rsidRPr="00F511A5" w:rsidRDefault="005979E7" w:rsidP="00F17634">
            <w:pPr>
              <w:pStyle w:val="TAC"/>
              <w:rPr>
                <w:lang w:eastAsia="en-US"/>
              </w:rPr>
            </w:pPr>
            <w:r w:rsidRPr="00F511A5">
              <w:rPr>
                <w:lang w:eastAsia="en-US"/>
              </w:rPr>
              <w:t>16.11.0</w:t>
            </w:r>
          </w:p>
        </w:tc>
      </w:tr>
      <w:tr w:rsidR="005979E7" w:rsidRPr="00F511A5" w14:paraId="6C35EFF9"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9EECD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F1BD0A"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EE11E9" w14:textId="77777777" w:rsidR="005979E7" w:rsidRPr="00F511A5" w:rsidRDefault="005979E7" w:rsidP="00F17634">
            <w:pPr>
              <w:pStyle w:val="TAC"/>
              <w:rPr>
                <w:lang w:eastAsia="en-US"/>
              </w:rPr>
            </w:pPr>
            <w:r w:rsidRPr="00F511A5">
              <w:rPr>
                <w:lang w:eastAsia="en-US"/>
              </w:rPr>
              <w:t>R5-221562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31D2FC" w14:textId="77777777" w:rsidR="005979E7" w:rsidRPr="00F511A5" w:rsidRDefault="005979E7" w:rsidP="00F17634">
            <w:pPr>
              <w:pStyle w:val="TAC"/>
              <w:rPr>
                <w:lang w:eastAsia="en-US"/>
              </w:rPr>
            </w:pPr>
            <w:r w:rsidRPr="00F511A5">
              <w:rPr>
                <w:lang w:eastAsia="en-US"/>
              </w:rPr>
              <w:t>2684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78085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E559C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B33071" w14:textId="77777777" w:rsidR="005979E7" w:rsidRPr="00F511A5" w:rsidRDefault="005979E7" w:rsidP="00F17634">
            <w:pPr>
              <w:pStyle w:val="TAL"/>
              <w:rPr>
                <w:lang w:eastAsia="en-US"/>
              </w:rPr>
            </w:pPr>
            <w:r w:rsidRPr="00F511A5">
              <w:rPr>
                <w:lang w:eastAsia="en-US"/>
              </w:rPr>
              <w:t>Update of MDT TC 8.1.6.1.2.6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563B84" w14:textId="77777777" w:rsidR="005979E7" w:rsidRPr="00F511A5" w:rsidRDefault="005979E7" w:rsidP="00F17634">
            <w:pPr>
              <w:pStyle w:val="TAC"/>
              <w:rPr>
                <w:lang w:eastAsia="en-US"/>
              </w:rPr>
            </w:pPr>
            <w:r w:rsidRPr="00F511A5">
              <w:rPr>
                <w:lang w:eastAsia="en-US"/>
              </w:rPr>
              <w:t>16.11.0</w:t>
            </w:r>
          </w:p>
        </w:tc>
      </w:tr>
      <w:tr w:rsidR="005979E7" w:rsidRPr="00F511A5" w14:paraId="437AF7D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44060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A96F2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19EED3" w14:textId="77777777" w:rsidR="005979E7" w:rsidRPr="00F511A5" w:rsidRDefault="005979E7" w:rsidP="00F17634">
            <w:pPr>
              <w:pStyle w:val="TAC"/>
              <w:rPr>
                <w:lang w:eastAsia="en-US"/>
              </w:rPr>
            </w:pPr>
            <w:r w:rsidRPr="00F511A5">
              <w:rPr>
                <w:lang w:eastAsia="en-US"/>
              </w:rPr>
              <w:t>R5-221563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EC15AD" w14:textId="77777777" w:rsidR="005979E7" w:rsidRPr="00F511A5" w:rsidRDefault="005979E7" w:rsidP="00F17634">
            <w:pPr>
              <w:pStyle w:val="TAC"/>
              <w:rPr>
                <w:lang w:eastAsia="en-US"/>
              </w:rPr>
            </w:pPr>
            <w:r w:rsidRPr="00F511A5">
              <w:rPr>
                <w:lang w:eastAsia="en-US"/>
              </w:rPr>
              <w:t>2685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0885C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0228A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BDD2E1B" w14:textId="77777777" w:rsidR="005979E7" w:rsidRPr="00F511A5" w:rsidRDefault="005979E7" w:rsidP="00F17634">
            <w:pPr>
              <w:pStyle w:val="TAL"/>
              <w:rPr>
                <w:lang w:eastAsia="en-US"/>
              </w:rPr>
            </w:pPr>
            <w:r w:rsidRPr="00F511A5">
              <w:rPr>
                <w:lang w:eastAsia="en-US"/>
              </w:rPr>
              <w:t>Update of MDT TC 8.1.6.1.2.7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3EB38D" w14:textId="77777777" w:rsidR="005979E7" w:rsidRPr="00F511A5" w:rsidRDefault="005979E7" w:rsidP="00F17634">
            <w:pPr>
              <w:pStyle w:val="TAC"/>
              <w:rPr>
                <w:lang w:eastAsia="en-US"/>
              </w:rPr>
            </w:pPr>
            <w:r w:rsidRPr="00F511A5">
              <w:rPr>
                <w:lang w:eastAsia="en-US"/>
              </w:rPr>
              <w:t>16.11.0</w:t>
            </w:r>
          </w:p>
        </w:tc>
      </w:tr>
      <w:tr w:rsidR="005979E7" w:rsidRPr="00F511A5" w14:paraId="5A405D7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840312"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76BA4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D62A55" w14:textId="77777777" w:rsidR="005979E7" w:rsidRPr="00F511A5" w:rsidRDefault="005979E7" w:rsidP="00F17634">
            <w:pPr>
              <w:pStyle w:val="TAC"/>
              <w:rPr>
                <w:lang w:eastAsia="en-US"/>
              </w:rPr>
            </w:pPr>
            <w:r w:rsidRPr="00F511A5">
              <w:rPr>
                <w:lang w:eastAsia="en-US"/>
              </w:rPr>
              <w:t>R5-221564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230393" w14:textId="77777777" w:rsidR="005979E7" w:rsidRPr="00F511A5" w:rsidRDefault="005979E7" w:rsidP="00F17634">
            <w:pPr>
              <w:pStyle w:val="TAC"/>
              <w:rPr>
                <w:lang w:eastAsia="en-US"/>
              </w:rPr>
            </w:pPr>
            <w:r w:rsidRPr="00F511A5">
              <w:rPr>
                <w:lang w:eastAsia="en-US"/>
              </w:rPr>
              <w:t>2686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4D129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D006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9FB4EF" w14:textId="77777777" w:rsidR="005979E7" w:rsidRPr="00F511A5" w:rsidRDefault="005979E7" w:rsidP="00F17634">
            <w:pPr>
              <w:pStyle w:val="TAL"/>
              <w:rPr>
                <w:lang w:eastAsia="en-US"/>
              </w:rPr>
            </w:pPr>
            <w:r w:rsidRPr="00F511A5">
              <w:rPr>
                <w:lang w:eastAsia="en-US"/>
              </w:rPr>
              <w:t>Update of MDT TC 8.1.6.1.2.8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ED3613" w14:textId="77777777" w:rsidR="005979E7" w:rsidRPr="00F511A5" w:rsidRDefault="005979E7" w:rsidP="00F17634">
            <w:pPr>
              <w:pStyle w:val="TAC"/>
              <w:rPr>
                <w:lang w:eastAsia="en-US"/>
              </w:rPr>
            </w:pPr>
            <w:r w:rsidRPr="00F511A5">
              <w:rPr>
                <w:lang w:eastAsia="en-US"/>
              </w:rPr>
              <w:t>16.11.0</w:t>
            </w:r>
          </w:p>
        </w:tc>
      </w:tr>
      <w:tr w:rsidR="005979E7" w:rsidRPr="00F511A5" w14:paraId="1C6CC92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4F04B5"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74897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CA81DA" w14:textId="77777777" w:rsidR="005979E7" w:rsidRPr="00F511A5" w:rsidRDefault="005979E7" w:rsidP="00F17634">
            <w:pPr>
              <w:pStyle w:val="TAC"/>
              <w:rPr>
                <w:lang w:eastAsia="en-US"/>
              </w:rPr>
            </w:pPr>
            <w:r w:rsidRPr="00F511A5">
              <w:rPr>
                <w:lang w:eastAsia="en-US"/>
              </w:rPr>
              <w:t>R5-221565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E4906A" w14:textId="77777777" w:rsidR="005979E7" w:rsidRPr="00F511A5" w:rsidRDefault="005979E7" w:rsidP="00F17634">
            <w:pPr>
              <w:pStyle w:val="TAC"/>
              <w:rPr>
                <w:lang w:eastAsia="en-US"/>
              </w:rPr>
            </w:pPr>
            <w:r w:rsidRPr="00F511A5">
              <w:rPr>
                <w:lang w:eastAsia="en-US"/>
              </w:rPr>
              <w:t>2687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85150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84F50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B7EF12" w14:textId="77777777" w:rsidR="005979E7" w:rsidRPr="00F511A5" w:rsidRDefault="005979E7" w:rsidP="00F17634">
            <w:pPr>
              <w:pStyle w:val="TAL"/>
              <w:rPr>
                <w:lang w:eastAsia="en-US"/>
              </w:rPr>
            </w:pPr>
            <w:r w:rsidRPr="00F511A5">
              <w:rPr>
                <w:lang w:eastAsia="en-US"/>
              </w:rPr>
              <w:t>Update of MDT TC 8.1.6.1.2.9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5B58DD" w14:textId="77777777" w:rsidR="005979E7" w:rsidRPr="00F511A5" w:rsidRDefault="005979E7" w:rsidP="00F17634">
            <w:pPr>
              <w:pStyle w:val="TAC"/>
              <w:rPr>
                <w:lang w:eastAsia="en-US"/>
              </w:rPr>
            </w:pPr>
            <w:r w:rsidRPr="00F511A5">
              <w:rPr>
                <w:lang w:eastAsia="en-US"/>
              </w:rPr>
              <w:t>16.11.0</w:t>
            </w:r>
          </w:p>
        </w:tc>
      </w:tr>
      <w:tr w:rsidR="005979E7" w:rsidRPr="00F511A5" w14:paraId="5F11A6F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6E108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7D9EDA"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4402CA" w14:textId="77777777" w:rsidR="005979E7" w:rsidRPr="00F511A5" w:rsidRDefault="005979E7" w:rsidP="00F17634">
            <w:pPr>
              <w:pStyle w:val="TAC"/>
              <w:rPr>
                <w:lang w:eastAsia="en-US"/>
              </w:rPr>
            </w:pPr>
            <w:r w:rsidRPr="00F511A5">
              <w:rPr>
                <w:lang w:eastAsia="en-US"/>
              </w:rPr>
              <w:t>R5-221566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2BC0F2" w14:textId="77777777" w:rsidR="005979E7" w:rsidRPr="00F511A5" w:rsidRDefault="005979E7" w:rsidP="00F17634">
            <w:pPr>
              <w:pStyle w:val="TAC"/>
              <w:rPr>
                <w:lang w:eastAsia="en-US"/>
              </w:rPr>
            </w:pPr>
            <w:r w:rsidRPr="00F511A5">
              <w:rPr>
                <w:lang w:eastAsia="en-US"/>
              </w:rPr>
              <w:t>2688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95DB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0A2B0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228019" w14:textId="77777777" w:rsidR="005979E7" w:rsidRPr="00F511A5" w:rsidRDefault="005979E7" w:rsidP="00F17634">
            <w:pPr>
              <w:pStyle w:val="TAL"/>
              <w:rPr>
                <w:lang w:eastAsia="en-US"/>
              </w:rPr>
            </w:pPr>
            <w:r w:rsidRPr="00F511A5">
              <w:rPr>
                <w:lang w:eastAsia="en-US"/>
              </w:rPr>
              <w:t>Update of MDT TC 8.1.6.1.2.10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98E18D" w14:textId="77777777" w:rsidR="005979E7" w:rsidRPr="00F511A5" w:rsidRDefault="005979E7" w:rsidP="00F17634">
            <w:pPr>
              <w:pStyle w:val="TAC"/>
              <w:rPr>
                <w:lang w:eastAsia="en-US"/>
              </w:rPr>
            </w:pPr>
            <w:r w:rsidRPr="00F511A5">
              <w:rPr>
                <w:lang w:eastAsia="en-US"/>
              </w:rPr>
              <w:t>16.11.0</w:t>
            </w:r>
          </w:p>
        </w:tc>
      </w:tr>
      <w:tr w:rsidR="005979E7" w:rsidRPr="00F511A5" w14:paraId="53351659"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3FACF9"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DB925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8AE5AF" w14:textId="77777777" w:rsidR="005979E7" w:rsidRPr="00F511A5" w:rsidRDefault="005979E7" w:rsidP="00F17634">
            <w:pPr>
              <w:pStyle w:val="TAC"/>
              <w:rPr>
                <w:lang w:eastAsia="en-US"/>
              </w:rPr>
            </w:pPr>
            <w:r w:rsidRPr="00F511A5">
              <w:rPr>
                <w:lang w:eastAsia="en-US"/>
              </w:rPr>
              <w:t>R5-221567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9A33A2" w14:textId="77777777" w:rsidR="005979E7" w:rsidRPr="00F511A5" w:rsidRDefault="005979E7" w:rsidP="00F17634">
            <w:pPr>
              <w:pStyle w:val="TAC"/>
              <w:rPr>
                <w:lang w:eastAsia="en-US"/>
              </w:rPr>
            </w:pPr>
            <w:r w:rsidRPr="00F511A5">
              <w:rPr>
                <w:lang w:eastAsia="en-US"/>
              </w:rPr>
              <w:t>2689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BB852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EFDE9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3B3FC0" w14:textId="77777777" w:rsidR="005979E7" w:rsidRPr="00F511A5" w:rsidRDefault="005979E7" w:rsidP="00F17634">
            <w:pPr>
              <w:pStyle w:val="TAL"/>
              <w:rPr>
                <w:lang w:eastAsia="en-US"/>
              </w:rPr>
            </w:pPr>
            <w:r w:rsidRPr="00F511A5">
              <w:rPr>
                <w:lang w:eastAsia="en-US"/>
              </w:rPr>
              <w:t>Update of MDT TC 8.1.6.1.2.11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0998BA" w14:textId="77777777" w:rsidR="005979E7" w:rsidRPr="00F511A5" w:rsidRDefault="005979E7" w:rsidP="00F17634">
            <w:pPr>
              <w:pStyle w:val="TAC"/>
              <w:rPr>
                <w:lang w:eastAsia="en-US"/>
              </w:rPr>
            </w:pPr>
            <w:r w:rsidRPr="00F511A5">
              <w:rPr>
                <w:lang w:eastAsia="en-US"/>
              </w:rPr>
              <w:t>16.11.0</w:t>
            </w:r>
          </w:p>
        </w:tc>
      </w:tr>
      <w:tr w:rsidR="005979E7" w:rsidRPr="00F511A5" w14:paraId="786A06F9"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A73B0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918969"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2516E9E" w14:textId="77777777" w:rsidR="005979E7" w:rsidRPr="00F511A5" w:rsidRDefault="005979E7" w:rsidP="00F17634">
            <w:pPr>
              <w:pStyle w:val="TAC"/>
              <w:rPr>
                <w:lang w:eastAsia="en-US"/>
              </w:rPr>
            </w:pPr>
            <w:r w:rsidRPr="00F511A5">
              <w:rPr>
                <w:lang w:eastAsia="en-US"/>
              </w:rPr>
              <w:t>R5-221568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0D6556" w14:textId="77777777" w:rsidR="005979E7" w:rsidRPr="00F511A5" w:rsidRDefault="005979E7" w:rsidP="00F17634">
            <w:pPr>
              <w:pStyle w:val="TAC"/>
              <w:rPr>
                <w:lang w:eastAsia="en-US"/>
              </w:rPr>
            </w:pPr>
            <w:r w:rsidRPr="00F511A5">
              <w:rPr>
                <w:lang w:eastAsia="en-US"/>
              </w:rPr>
              <w:t>2690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F5681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A6F7A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776543" w14:textId="77777777" w:rsidR="005979E7" w:rsidRPr="00F511A5" w:rsidRDefault="005979E7" w:rsidP="00F17634">
            <w:pPr>
              <w:pStyle w:val="TAL"/>
              <w:rPr>
                <w:lang w:eastAsia="en-US"/>
              </w:rPr>
            </w:pPr>
            <w:r w:rsidRPr="00F511A5">
              <w:rPr>
                <w:lang w:eastAsia="en-US"/>
              </w:rPr>
              <w:t>Update of MDT TC 8.1.6.1.2.12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74799A" w14:textId="77777777" w:rsidR="005979E7" w:rsidRPr="00F511A5" w:rsidRDefault="005979E7" w:rsidP="00F17634">
            <w:pPr>
              <w:pStyle w:val="TAC"/>
              <w:rPr>
                <w:lang w:eastAsia="en-US"/>
              </w:rPr>
            </w:pPr>
            <w:r w:rsidRPr="00F511A5">
              <w:rPr>
                <w:lang w:eastAsia="en-US"/>
              </w:rPr>
              <w:t>16.11.0</w:t>
            </w:r>
          </w:p>
        </w:tc>
      </w:tr>
      <w:tr w:rsidR="005979E7" w:rsidRPr="00F511A5" w14:paraId="009F14D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9A6C6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3C8AB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A1B71D" w14:textId="77777777" w:rsidR="005979E7" w:rsidRPr="00F511A5" w:rsidRDefault="005979E7" w:rsidP="00F17634">
            <w:pPr>
              <w:pStyle w:val="TAC"/>
              <w:rPr>
                <w:lang w:eastAsia="en-US"/>
              </w:rPr>
            </w:pPr>
            <w:r w:rsidRPr="00F511A5">
              <w:rPr>
                <w:lang w:eastAsia="en-US"/>
              </w:rPr>
              <w:t>R5-221569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FAB552" w14:textId="77777777" w:rsidR="005979E7" w:rsidRPr="00F511A5" w:rsidRDefault="005979E7" w:rsidP="00F17634">
            <w:pPr>
              <w:pStyle w:val="TAC"/>
              <w:rPr>
                <w:lang w:eastAsia="en-US"/>
              </w:rPr>
            </w:pPr>
            <w:r w:rsidRPr="00F511A5">
              <w:rPr>
                <w:lang w:eastAsia="en-US"/>
              </w:rPr>
              <w:t>2691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0ABFD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6E65A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3ED40B" w14:textId="77777777" w:rsidR="005979E7" w:rsidRPr="00F511A5" w:rsidRDefault="005979E7" w:rsidP="00F17634">
            <w:pPr>
              <w:pStyle w:val="TAL"/>
              <w:rPr>
                <w:lang w:eastAsia="en-US"/>
              </w:rPr>
            </w:pPr>
            <w:r w:rsidRPr="00F511A5">
              <w:rPr>
                <w:lang w:eastAsia="en-US"/>
              </w:rPr>
              <w:t>Update of MDT TC 8.1.6.1.2.13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59870F" w14:textId="77777777" w:rsidR="005979E7" w:rsidRPr="00F511A5" w:rsidRDefault="005979E7" w:rsidP="00F17634">
            <w:pPr>
              <w:pStyle w:val="TAC"/>
              <w:rPr>
                <w:lang w:eastAsia="en-US"/>
              </w:rPr>
            </w:pPr>
            <w:r w:rsidRPr="00F511A5">
              <w:rPr>
                <w:lang w:eastAsia="en-US"/>
              </w:rPr>
              <w:t>16.11.0</w:t>
            </w:r>
          </w:p>
        </w:tc>
      </w:tr>
      <w:tr w:rsidR="005979E7" w:rsidRPr="00F511A5" w14:paraId="680B1B04"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EFD73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1F7781"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3842E3" w14:textId="77777777" w:rsidR="005979E7" w:rsidRPr="00F511A5" w:rsidRDefault="005979E7" w:rsidP="00F17634">
            <w:pPr>
              <w:pStyle w:val="TAC"/>
              <w:rPr>
                <w:lang w:eastAsia="en-US"/>
              </w:rPr>
            </w:pPr>
            <w:r w:rsidRPr="00F511A5">
              <w:rPr>
                <w:lang w:eastAsia="en-US"/>
              </w:rPr>
              <w:t>R5-221570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6AF30D" w14:textId="77777777" w:rsidR="005979E7" w:rsidRPr="00F511A5" w:rsidRDefault="005979E7" w:rsidP="00F17634">
            <w:pPr>
              <w:pStyle w:val="TAC"/>
              <w:rPr>
                <w:lang w:eastAsia="en-US"/>
              </w:rPr>
            </w:pPr>
            <w:r w:rsidRPr="00F511A5">
              <w:rPr>
                <w:lang w:eastAsia="en-US"/>
              </w:rPr>
              <w:t>2701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FB2BD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CDA3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F91D62" w14:textId="77777777" w:rsidR="005979E7" w:rsidRPr="00F511A5" w:rsidRDefault="005979E7" w:rsidP="00F17634">
            <w:pPr>
              <w:pStyle w:val="TAL"/>
              <w:rPr>
                <w:lang w:eastAsia="en-US"/>
              </w:rPr>
            </w:pPr>
            <w:r w:rsidRPr="00F511A5">
              <w:rPr>
                <w:lang w:eastAsia="en-US"/>
              </w:rPr>
              <w:t>Update of MDT TC 8.1.6.1.4.7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E90900" w14:textId="77777777" w:rsidR="005979E7" w:rsidRPr="00F511A5" w:rsidRDefault="005979E7" w:rsidP="00F17634">
            <w:pPr>
              <w:pStyle w:val="TAC"/>
              <w:rPr>
                <w:lang w:eastAsia="en-US"/>
              </w:rPr>
            </w:pPr>
            <w:r w:rsidRPr="00F511A5">
              <w:rPr>
                <w:lang w:eastAsia="en-US"/>
              </w:rPr>
              <w:t>16.11.0</w:t>
            </w:r>
          </w:p>
        </w:tc>
      </w:tr>
      <w:tr w:rsidR="005979E7" w:rsidRPr="00F511A5" w14:paraId="7B3BFC34"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18566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B66641"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7DD375" w14:textId="77777777" w:rsidR="005979E7" w:rsidRPr="00F511A5" w:rsidRDefault="005979E7" w:rsidP="00F17634">
            <w:pPr>
              <w:pStyle w:val="TAC"/>
              <w:rPr>
                <w:lang w:eastAsia="en-US"/>
              </w:rPr>
            </w:pPr>
            <w:r w:rsidRPr="00F511A5">
              <w:rPr>
                <w:lang w:eastAsia="en-US"/>
              </w:rPr>
              <w:t>R5-221571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26157C" w14:textId="77777777" w:rsidR="005979E7" w:rsidRPr="00F511A5" w:rsidRDefault="005979E7" w:rsidP="00F17634">
            <w:pPr>
              <w:pStyle w:val="TAC"/>
              <w:rPr>
                <w:lang w:eastAsia="en-US"/>
              </w:rPr>
            </w:pPr>
            <w:r w:rsidRPr="00F511A5">
              <w:rPr>
                <w:lang w:eastAsia="en-US"/>
              </w:rPr>
              <w:t>2724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12F1B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CEDD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0AEB3E" w14:textId="77777777" w:rsidR="005979E7" w:rsidRPr="00F511A5" w:rsidRDefault="005979E7" w:rsidP="00F17634">
            <w:pPr>
              <w:pStyle w:val="TAL"/>
              <w:rPr>
                <w:lang w:eastAsia="en-US"/>
              </w:rPr>
            </w:pPr>
            <w:r w:rsidRPr="00F511A5">
              <w:rPr>
                <w:lang w:eastAsia="en-US"/>
              </w:rPr>
              <w:t>Update of MDT test case 8.1.6.1.2.12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EF8131" w14:textId="77777777" w:rsidR="005979E7" w:rsidRPr="00F511A5" w:rsidRDefault="005979E7" w:rsidP="00F17634">
            <w:pPr>
              <w:pStyle w:val="TAC"/>
              <w:rPr>
                <w:lang w:eastAsia="en-US"/>
              </w:rPr>
            </w:pPr>
            <w:r w:rsidRPr="00F511A5">
              <w:rPr>
                <w:lang w:eastAsia="en-US"/>
              </w:rPr>
              <w:t>16.11.0</w:t>
            </w:r>
          </w:p>
        </w:tc>
      </w:tr>
      <w:tr w:rsidR="005979E7" w:rsidRPr="00F511A5" w14:paraId="2DF85DE1"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475B1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7D5E8A"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A092EC" w14:textId="77777777" w:rsidR="005979E7" w:rsidRPr="00F511A5" w:rsidRDefault="005979E7" w:rsidP="00F17634">
            <w:pPr>
              <w:pStyle w:val="TAC"/>
              <w:rPr>
                <w:lang w:eastAsia="en-US"/>
              </w:rPr>
            </w:pPr>
            <w:r w:rsidRPr="00F511A5">
              <w:rPr>
                <w:lang w:eastAsia="en-US"/>
              </w:rPr>
              <w:t>R5-221572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3149D2" w14:textId="77777777" w:rsidR="005979E7" w:rsidRPr="00F511A5" w:rsidRDefault="005979E7" w:rsidP="00F17634">
            <w:pPr>
              <w:pStyle w:val="TAC"/>
              <w:rPr>
                <w:lang w:eastAsia="en-US"/>
              </w:rPr>
            </w:pPr>
            <w:r w:rsidRPr="00F511A5">
              <w:rPr>
                <w:lang w:eastAsia="en-US"/>
              </w:rPr>
              <w:t>2725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E9A7D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D9104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51D1C6" w14:textId="77777777" w:rsidR="005979E7" w:rsidRPr="00F511A5" w:rsidRDefault="005979E7" w:rsidP="00F17634">
            <w:pPr>
              <w:pStyle w:val="TAL"/>
              <w:rPr>
                <w:lang w:eastAsia="en-US"/>
              </w:rPr>
            </w:pPr>
            <w:r w:rsidRPr="00F511A5">
              <w:rPr>
                <w:lang w:eastAsia="en-US"/>
              </w:rPr>
              <w:t>Update of MDT test case 8.1.6.1.2.13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E9874D" w14:textId="77777777" w:rsidR="005979E7" w:rsidRPr="00F511A5" w:rsidRDefault="005979E7" w:rsidP="00F17634">
            <w:pPr>
              <w:pStyle w:val="TAC"/>
              <w:rPr>
                <w:lang w:eastAsia="en-US"/>
              </w:rPr>
            </w:pPr>
            <w:r w:rsidRPr="00F511A5">
              <w:rPr>
                <w:lang w:eastAsia="en-US"/>
              </w:rPr>
              <w:t>16.11.0</w:t>
            </w:r>
          </w:p>
        </w:tc>
      </w:tr>
      <w:tr w:rsidR="005979E7" w:rsidRPr="00F511A5" w14:paraId="2FBE442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36507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B9A2E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AB17D5" w14:textId="77777777" w:rsidR="005979E7" w:rsidRPr="00F511A5" w:rsidRDefault="005979E7" w:rsidP="00F17634">
            <w:pPr>
              <w:pStyle w:val="TAC"/>
              <w:rPr>
                <w:lang w:eastAsia="en-US"/>
              </w:rPr>
            </w:pPr>
            <w:r w:rsidRPr="00F511A5">
              <w:rPr>
                <w:lang w:eastAsia="en-US"/>
              </w:rPr>
              <w:t>R5-221573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BE551F" w14:textId="77777777" w:rsidR="005979E7" w:rsidRPr="00F511A5" w:rsidRDefault="005979E7" w:rsidP="00F17634">
            <w:pPr>
              <w:pStyle w:val="TAC"/>
              <w:rPr>
                <w:lang w:eastAsia="en-US"/>
              </w:rPr>
            </w:pPr>
            <w:r w:rsidRPr="00F511A5">
              <w:rPr>
                <w:lang w:eastAsia="en-US"/>
              </w:rPr>
              <w:t>2746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D43AC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E017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F335BD" w14:textId="77777777" w:rsidR="005979E7" w:rsidRPr="00F511A5" w:rsidRDefault="005979E7" w:rsidP="00F17634">
            <w:pPr>
              <w:pStyle w:val="TAL"/>
              <w:rPr>
                <w:lang w:eastAsia="en-US"/>
              </w:rPr>
            </w:pPr>
            <w:r w:rsidRPr="00F511A5">
              <w:rPr>
                <w:lang w:eastAsia="en-US"/>
              </w:rPr>
              <w:t>Correction to SON-MDT test case 8.1.6.1.4.2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616722" w14:textId="77777777" w:rsidR="005979E7" w:rsidRPr="00F511A5" w:rsidRDefault="005979E7" w:rsidP="00F17634">
            <w:pPr>
              <w:pStyle w:val="TAC"/>
              <w:rPr>
                <w:lang w:eastAsia="en-US"/>
              </w:rPr>
            </w:pPr>
            <w:r w:rsidRPr="00F511A5">
              <w:rPr>
                <w:lang w:eastAsia="en-US"/>
              </w:rPr>
              <w:t>16.11.0</w:t>
            </w:r>
          </w:p>
        </w:tc>
      </w:tr>
      <w:tr w:rsidR="005979E7" w:rsidRPr="00F511A5" w14:paraId="1C49ACA1"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49DDA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C9BDD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85B1D5" w14:textId="77777777" w:rsidR="005979E7" w:rsidRPr="00F511A5" w:rsidRDefault="005979E7" w:rsidP="00F17634">
            <w:pPr>
              <w:pStyle w:val="TAC"/>
              <w:rPr>
                <w:lang w:eastAsia="en-US"/>
              </w:rPr>
            </w:pPr>
            <w:r w:rsidRPr="00F511A5">
              <w:rPr>
                <w:lang w:eastAsia="en-US"/>
              </w:rPr>
              <w:t>R5-221574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041D9B" w14:textId="77777777" w:rsidR="005979E7" w:rsidRPr="00F511A5" w:rsidRDefault="005979E7" w:rsidP="00F17634">
            <w:pPr>
              <w:pStyle w:val="TAC"/>
              <w:rPr>
                <w:lang w:eastAsia="en-US"/>
              </w:rPr>
            </w:pPr>
            <w:r w:rsidRPr="00F511A5">
              <w:rPr>
                <w:lang w:eastAsia="en-US"/>
              </w:rPr>
              <w:t>2747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F0AC5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1112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F4F585" w14:textId="77777777" w:rsidR="005979E7" w:rsidRPr="00F511A5" w:rsidRDefault="005979E7" w:rsidP="00F17634">
            <w:pPr>
              <w:pStyle w:val="TAL"/>
              <w:rPr>
                <w:lang w:eastAsia="en-US"/>
              </w:rPr>
            </w:pPr>
            <w:r w:rsidRPr="00F511A5">
              <w:rPr>
                <w:lang w:eastAsia="en-US"/>
              </w:rPr>
              <w:t>Update to test case 8.1.6.1.3.7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7B9681" w14:textId="77777777" w:rsidR="005979E7" w:rsidRPr="00F511A5" w:rsidRDefault="005979E7" w:rsidP="00F17634">
            <w:pPr>
              <w:pStyle w:val="TAC"/>
              <w:rPr>
                <w:lang w:eastAsia="en-US"/>
              </w:rPr>
            </w:pPr>
            <w:r w:rsidRPr="00F511A5">
              <w:rPr>
                <w:lang w:eastAsia="en-US"/>
              </w:rPr>
              <w:t>16.11.0</w:t>
            </w:r>
          </w:p>
        </w:tc>
      </w:tr>
      <w:tr w:rsidR="005979E7" w:rsidRPr="00F511A5" w14:paraId="1F859BF7"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70673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33A04F"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99EAEA" w14:textId="77777777" w:rsidR="005979E7" w:rsidRPr="00F511A5" w:rsidRDefault="005979E7" w:rsidP="00F17634">
            <w:pPr>
              <w:pStyle w:val="TAC"/>
              <w:rPr>
                <w:lang w:eastAsia="en-US"/>
              </w:rPr>
            </w:pPr>
            <w:r w:rsidRPr="00F511A5">
              <w:rPr>
                <w:lang w:eastAsia="en-US"/>
              </w:rPr>
              <w:t>R5-221575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D5E249" w14:textId="77777777" w:rsidR="005979E7" w:rsidRPr="00F511A5" w:rsidRDefault="005979E7" w:rsidP="00F17634">
            <w:pPr>
              <w:pStyle w:val="TAC"/>
              <w:rPr>
                <w:lang w:eastAsia="en-US"/>
              </w:rPr>
            </w:pPr>
            <w:r w:rsidRPr="00F511A5">
              <w:rPr>
                <w:lang w:eastAsia="en-US"/>
              </w:rPr>
              <w:t>2783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56C4B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C665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37373F" w14:textId="77777777" w:rsidR="005979E7" w:rsidRPr="00F511A5" w:rsidRDefault="005979E7" w:rsidP="00F17634">
            <w:pPr>
              <w:pStyle w:val="TAL"/>
              <w:rPr>
                <w:lang w:eastAsia="en-US"/>
              </w:rPr>
            </w:pPr>
            <w:r w:rsidRPr="00F511A5">
              <w:rPr>
                <w:lang w:eastAsia="en-US"/>
              </w:rPr>
              <w:t>Correction to NR MDT TC 8.1.6.3.1.3-Inter System_Immediate MDT_Sensor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4F5BE8" w14:textId="77777777" w:rsidR="005979E7" w:rsidRPr="00F511A5" w:rsidRDefault="005979E7" w:rsidP="00F17634">
            <w:pPr>
              <w:pStyle w:val="TAC"/>
              <w:rPr>
                <w:lang w:eastAsia="en-US"/>
              </w:rPr>
            </w:pPr>
            <w:r w:rsidRPr="00F511A5">
              <w:rPr>
                <w:lang w:eastAsia="en-US"/>
              </w:rPr>
              <w:t>16.11.0</w:t>
            </w:r>
          </w:p>
        </w:tc>
      </w:tr>
      <w:tr w:rsidR="005979E7" w:rsidRPr="00F511A5" w14:paraId="0C255BF2"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BD0D8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BDA440"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5316C6" w14:textId="77777777" w:rsidR="005979E7" w:rsidRPr="00F511A5" w:rsidRDefault="005979E7" w:rsidP="00F17634">
            <w:pPr>
              <w:pStyle w:val="TAC"/>
              <w:rPr>
                <w:lang w:eastAsia="en-US"/>
              </w:rPr>
            </w:pPr>
            <w:r w:rsidRPr="00F511A5">
              <w:rPr>
                <w:lang w:eastAsia="en-US"/>
              </w:rPr>
              <w:t>R5-221576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9D7681" w14:textId="77777777" w:rsidR="005979E7" w:rsidRPr="00F511A5" w:rsidRDefault="005979E7" w:rsidP="00F17634">
            <w:pPr>
              <w:pStyle w:val="TAC"/>
              <w:rPr>
                <w:lang w:eastAsia="en-US"/>
              </w:rPr>
            </w:pPr>
            <w:r w:rsidRPr="00F511A5">
              <w:rPr>
                <w:lang w:eastAsia="en-US"/>
              </w:rPr>
              <w:t>2785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D8252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153C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CE4290" w14:textId="77777777" w:rsidR="005979E7" w:rsidRPr="00F511A5" w:rsidRDefault="005979E7" w:rsidP="00F17634">
            <w:pPr>
              <w:pStyle w:val="TAL"/>
              <w:rPr>
                <w:lang w:eastAsia="en-US"/>
              </w:rPr>
            </w:pPr>
            <w:r w:rsidRPr="00F511A5">
              <w:rPr>
                <w:lang w:eastAsia="en-US"/>
              </w:rPr>
              <w:t>Correction to NR MDT TC 8.1.6.3.2.3-Inter System_Logged_Sensor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DC3D38" w14:textId="77777777" w:rsidR="005979E7" w:rsidRPr="00F511A5" w:rsidRDefault="005979E7" w:rsidP="00F17634">
            <w:pPr>
              <w:pStyle w:val="TAC"/>
              <w:rPr>
                <w:lang w:eastAsia="en-US"/>
              </w:rPr>
            </w:pPr>
            <w:r w:rsidRPr="00F511A5">
              <w:rPr>
                <w:lang w:eastAsia="en-US"/>
              </w:rPr>
              <w:t>16.11.0</w:t>
            </w:r>
          </w:p>
        </w:tc>
      </w:tr>
      <w:tr w:rsidR="005979E7" w:rsidRPr="00F511A5" w14:paraId="1820CF51"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451B2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2F382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8AF91B" w14:textId="77777777" w:rsidR="005979E7" w:rsidRPr="00F511A5" w:rsidRDefault="005979E7" w:rsidP="00F17634">
            <w:pPr>
              <w:pStyle w:val="TAC"/>
              <w:rPr>
                <w:lang w:eastAsia="en-US"/>
              </w:rPr>
            </w:pPr>
            <w:r w:rsidRPr="00F511A5">
              <w:rPr>
                <w:lang w:eastAsia="en-US"/>
              </w:rPr>
              <w:t>R5-221577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8343B9" w14:textId="77777777" w:rsidR="005979E7" w:rsidRPr="00F511A5" w:rsidRDefault="005979E7" w:rsidP="00F17634">
            <w:pPr>
              <w:pStyle w:val="TAC"/>
              <w:rPr>
                <w:lang w:eastAsia="en-US"/>
              </w:rPr>
            </w:pPr>
            <w:r w:rsidRPr="00F511A5">
              <w:rPr>
                <w:lang w:eastAsia="en-US"/>
              </w:rPr>
              <w:t>2786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C9CB8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92B4A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29D2CD" w14:textId="77777777" w:rsidR="005979E7" w:rsidRPr="00F511A5" w:rsidRDefault="005979E7" w:rsidP="00F17634">
            <w:pPr>
              <w:pStyle w:val="TAL"/>
              <w:rPr>
                <w:lang w:eastAsia="en-US"/>
              </w:rPr>
            </w:pPr>
            <w:r w:rsidRPr="00F511A5">
              <w:rPr>
                <w:lang w:eastAsia="en-US"/>
              </w:rPr>
              <w:t>Correction to NR MDT TC 8.1.6.3.3.3-Inter System_RLF_Sensor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88AB4E" w14:textId="77777777" w:rsidR="005979E7" w:rsidRPr="00F511A5" w:rsidRDefault="005979E7" w:rsidP="00F17634">
            <w:pPr>
              <w:pStyle w:val="TAC"/>
              <w:rPr>
                <w:lang w:eastAsia="en-US"/>
              </w:rPr>
            </w:pPr>
            <w:r w:rsidRPr="00F511A5">
              <w:rPr>
                <w:lang w:eastAsia="en-US"/>
              </w:rPr>
              <w:t>16.11.0</w:t>
            </w:r>
          </w:p>
        </w:tc>
      </w:tr>
      <w:tr w:rsidR="005979E7" w:rsidRPr="00F511A5" w14:paraId="523835A2"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BE1331"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F3248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CE28AF" w14:textId="77777777" w:rsidR="005979E7" w:rsidRPr="00F511A5" w:rsidRDefault="005979E7" w:rsidP="00F17634">
            <w:pPr>
              <w:pStyle w:val="TAC"/>
              <w:rPr>
                <w:lang w:eastAsia="en-US"/>
              </w:rPr>
            </w:pPr>
            <w:r w:rsidRPr="00F511A5">
              <w:rPr>
                <w:lang w:eastAsia="en-US"/>
              </w:rPr>
              <w:t>R5-221578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FBBE42" w14:textId="77777777" w:rsidR="005979E7" w:rsidRPr="00F511A5" w:rsidRDefault="005979E7" w:rsidP="00F17634">
            <w:pPr>
              <w:pStyle w:val="TAC"/>
              <w:rPr>
                <w:lang w:eastAsia="en-US"/>
              </w:rPr>
            </w:pPr>
            <w:r w:rsidRPr="00F511A5">
              <w:rPr>
                <w:lang w:eastAsia="en-US"/>
              </w:rPr>
              <w:t>2787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BEA70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1B2C4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7DC2F4" w14:textId="77777777" w:rsidR="005979E7" w:rsidRPr="00F511A5" w:rsidRDefault="005979E7" w:rsidP="00F17634">
            <w:pPr>
              <w:pStyle w:val="TAL"/>
              <w:rPr>
                <w:lang w:eastAsia="en-US"/>
              </w:rPr>
            </w:pPr>
            <w:r w:rsidRPr="00F511A5">
              <w:rPr>
                <w:lang w:eastAsia="en-US"/>
              </w:rPr>
              <w:t>Correction to NR MDT TC 8.1.6.3.4.3-Inter System_Connection Establishment Failure_Sensor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AD08D2" w14:textId="77777777" w:rsidR="005979E7" w:rsidRPr="00F511A5" w:rsidRDefault="005979E7" w:rsidP="00F17634">
            <w:pPr>
              <w:pStyle w:val="TAC"/>
              <w:rPr>
                <w:lang w:eastAsia="en-US"/>
              </w:rPr>
            </w:pPr>
            <w:r w:rsidRPr="00F511A5">
              <w:rPr>
                <w:lang w:eastAsia="en-US"/>
              </w:rPr>
              <w:t>16.11.0</w:t>
            </w:r>
          </w:p>
        </w:tc>
      </w:tr>
      <w:tr w:rsidR="005979E7" w:rsidRPr="00F511A5" w14:paraId="3FBD6244"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6E5D6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202BC59"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005A15" w14:textId="77777777" w:rsidR="005979E7" w:rsidRPr="00F511A5" w:rsidRDefault="005979E7" w:rsidP="00F17634">
            <w:pPr>
              <w:pStyle w:val="TAC"/>
              <w:rPr>
                <w:lang w:eastAsia="en-US"/>
              </w:rPr>
            </w:pPr>
            <w:r w:rsidRPr="00F511A5">
              <w:rPr>
                <w:lang w:eastAsia="en-US"/>
              </w:rPr>
              <w:t>R5-221579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8C9080" w14:textId="77777777" w:rsidR="005979E7" w:rsidRPr="00F511A5" w:rsidRDefault="005979E7" w:rsidP="00F17634">
            <w:pPr>
              <w:pStyle w:val="TAC"/>
              <w:rPr>
                <w:lang w:eastAsia="en-US"/>
              </w:rPr>
            </w:pPr>
            <w:r w:rsidRPr="00F511A5">
              <w:rPr>
                <w:lang w:eastAsia="en-US"/>
              </w:rPr>
              <w:t>2796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90532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D37C3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5099BA" w14:textId="77777777" w:rsidR="005979E7" w:rsidRPr="00F511A5" w:rsidRDefault="005979E7" w:rsidP="00F17634">
            <w:pPr>
              <w:pStyle w:val="TAL"/>
              <w:rPr>
                <w:lang w:eastAsia="en-US"/>
              </w:rPr>
            </w:pPr>
            <w:r w:rsidRPr="00F511A5">
              <w:rPr>
                <w:lang w:eastAsia="en-US"/>
              </w:rPr>
              <w:t>Correction to MDT test case 8.1.6.1.3.3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264F50" w14:textId="77777777" w:rsidR="005979E7" w:rsidRPr="00F511A5" w:rsidRDefault="005979E7" w:rsidP="00F17634">
            <w:pPr>
              <w:pStyle w:val="TAC"/>
              <w:rPr>
                <w:lang w:eastAsia="en-US"/>
              </w:rPr>
            </w:pPr>
            <w:r w:rsidRPr="00F511A5">
              <w:rPr>
                <w:lang w:eastAsia="en-US"/>
              </w:rPr>
              <w:t>16.11.0</w:t>
            </w:r>
          </w:p>
        </w:tc>
      </w:tr>
      <w:tr w:rsidR="005979E7" w:rsidRPr="00F511A5" w14:paraId="07874AF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6F990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4D8E15"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50A9D9" w14:textId="77777777" w:rsidR="005979E7" w:rsidRPr="00F511A5" w:rsidRDefault="005979E7" w:rsidP="00F17634">
            <w:pPr>
              <w:pStyle w:val="TAC"/>
              <w:rPr>
                <w:lang w:eastAsia="en-US"/>
              </w:rPr>
            </w:pPr>
            <w:r w:rsidRPr="00F511A5">
              <w:rPr>
                <w:lang w:eastAsia="en-US"/>
              </w:rPr>
              <w:t>R5-221580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290CB18" w14:textId="77777777" w:rsidR="005979E7" w:rsidRPr="00F511A5" w:rsidRDefault="005979E7" w:rsidP="00F17634">
            <w:pPr>
              <w:pStyle w:val="TAC"/>
              <w:rPr>
                <w:lang w:eastAsia="en-US"/>
              </w:rPr>
            </w:pPr>
            <w:r w:rsidRPr="00F511A5">
              <w:rPr>
                <w:lang w:eastAsia="en-US"/>
              </w:rPr>
              <w:t>2808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CC025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831E1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267208" w14:textId="77777777" w:rsidR="005979E7" w:rsidRPr="00F511A5" w:rsidRDefault="005979E7" w:rsidP="00F17634">
            <w:pPr>
              <w:pStyle w:val="TAL"/>
              <w:rPr>
                <w:lang w:eastAsia="en-US"/>
              </w:rPr>
            </w:pPr>
            <w:r w:rsidRPr="00F511A5">
              <w:rPr>
                <w:lang w:eastAsia="en-US"/>
              </w:rPr>
              <w:t>Correction to NR MDT test case 8.1.6.1.3.4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F18BA8" w14:textId="77777777" w:rsidR="005979E7" w:rsidRPr="00F511A5" w:rsidRDefault="005979E7" w:rsidP="00F17634">
            <w:pPr>
              <w:pStyle w:val="TAC"/>
              <w:rPr>
                <w:lang w:eastAsia="en-US"/>
              </w:rPr>
            </w:pPr>
            <w:r w:rsidRPr="00F511A5">
              <w:rPr>
                <w:lang w:eastAsia="en-US"/>
              </w:rPr>
              <w:t>16.11.0</w:t>
            </w:r>
          </w:p>
        </w:tc>
      </w:tr>
      <w:tr w:rsidR="005979E7" w:rsidRPr="00F511A5" w14:paraId="6394B1D3"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543355"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4244E5"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59EE05" w14:textId="77777777" w:rsidR="005979E7" w:rsidRPr="00F511A5" w:rsidRDefault="005979E7" w:rsidP="00F17634">
            <w:pPr>
              <w:pStyle w:val="TAC"/>
              <w:rPr>
                <w:lang w:eastAsia="en-US"/>
              </w:rPr>
            </w:pPr>
            <w:r w:rsidRPr="00F511A5">
              <w:rPr>
                <w:lang w:eastAsia="en-US"/>
              </w:rPr>
              <w:t>R5-221581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0CEDCA" w14:textId="77777777" w:rsidR="005979E7" w:rsidRPr="00F511A5" w:rsidRDefault="005979E7" w:rsidP="00F17634">
            <w:pPr>
              <w:pStyle w:val="TAC"/>
              <w:rPr>
                <w:lang w:eastAsia="en-US"/>
              </w:rPr>
            </w:pPr>
            <w:r w:rsidRPr="00F511A5">
              <w:rPr>
                <w:lang w:eastAsia="en-US"/>
              </w:rPr>
              <w:t>2814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0B2C2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A9E9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2642E3C" w14:textId="77777777" w:rsidR="005979E7" w:rsidRPr="00F511A5" w:rsidRDefault="005979E7" w:rsidP="00F17634">
            <w:pPr>
              <w:pStyle w:val="TAL"/>
              <w:rPr>
                <w:lang w:eastAsia="en-US"/>
              </w:rPr>
            </w:pPr>
            <w:r w:rsidRPr="00F511A5">
              <w:rPr>
                <w:lang w:eastAsia="en-US"/>
              </w:rPr>
              <w:t>Updates to Inter-System MDT test cases 8.1.6.3.2.x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4E6C12" w14:textId="77777777" w:rsidR="005979E7" w:rsidRPr="00F511A5" w:rsidRDefault="005979E7" w:rsidP="00F17634">
            <w:pPr>
              <w:pStyle w:val="TAC"/>
              <w:rPr>
                <w:lang w:eastAsia="en-US"/>
              </w:rPr>
            </w:pPr>
            <w:r w:rsidRPr="00F511A5">
              <w:rPr>
                <w:lang w:eastAsia="en-US"/>
              </w:rPr>
              <w:t>16.11.0</w:t>
            </w:r>
          </w:p>
        </w:tc>
      </w:tr>
      <w:tr w:rsidR="005979E7" w:rsidRPr="00F511A5" w14:paraId="793C38C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76C9D6"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29FCF2"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D9A076" w14:textId="77777777" w:rsidR="005979E7" w:rsidRPr="00F511A5" w:rsidRDefault="005979E7" w:rsidP="00F17634">
            <w:pPr>
              <w:pStyle w:val="TAC"/>
              <w:rPr>
                <w:lang w:eastAsia="en-US"/>
              </w:rPr>
            </w:pPr>
            <w:r w:rsidRPr="00F511A5">
              <w:rPr>
                <w:lang w:eastAsia="en-US"/>
              </w:rPr>
              <w:t>R5-221582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EDB2D2" w14:textId="77777777" w:rsidR="005979E7" w:rsidRPr="00F511A5" w:rsidRDefault="005979E7" w:rsidP="00F17634">
            <w:pPr>
              <w:pStyle w:val="TAC"/>
              <w:rPr>
                <w:lang w:eastAsia="en-US"/>
              </w:rPr>
            </w:pPr>
            <w:r w:rsidRPr="00F511A5">
              <w:rPr>
                <w:lang w:eastAsia="en-US"/>
              </w:rPr>
              <w:t>2815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F207F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287B3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0C3A82" w14:textId="77777777" w:rsidR="005979E7" w:rsidRPr="00F511A5" w:rsidRDefault="005979E7" w:rsidP="00F17634">
            <w:pPr>
              <w:pStyle w:val="TAL"/>
              <w:rPr>
                <w:lang w:eastAsia="en-US"/>
              </w:rPr>
            </w:pPr>
            <w:r w:rsidRPr="00F511A5">
              <w:rPr>
                <w:lang w:eastAsia="en-US"/>
              </w:rPr>
              <w:t>Updates to Inter-System MDT test cases 8.1.6.3.3.x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2D705B" w14:textId="77777777" w:rsidR="005979E7" w:rsidRPr="00F511A5" w:rsidRDefault="005979E7" w:rsidP="00F17634">
            <w:pPr>
              <w:pStyle w:val="TAC"/>
              <w:rPr>
                <w:lang w:eastAsia="en-US"/>
              </w:rPr>
            </w:pPr>
            <w:r w:rsidRPr="00F511A5">
              <w:rPr>
                <w:lang w:eastAsia="en-US"/>
              </w:rPr>
              <w:t>16.11.0</w:t>
            </w:r>
          </w:p>
        </w:tc>
      </w:tr>
      <w:tr w:rsidR="005979E7" w:rsidRPr="00F511A5" w14:paraId="02BCDDA5"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5C50A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8F602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687C35" w14:textId="77777777" w:rsidR="005979E7" w:rsidRPr="00F511A5" w:rsidRDefault="005979E7" w:rsidP="00F17634">
            <w:pPr>
              <w:pStyle w:val="TAC"/>
              <w:rPr>
                <w:lang w:eastAsia="en-US"/>
              </w:rPr>
            </w:pPr>
            <w:r w:rsidRPr="00F511A5">
              <w:rPr>
                <w:lang w:eastAsia="en-US"/>
              </w:rPr>
              <w:t>R5-221583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71AE07" w14:textId="77777777" w:rsidR="005979E7" w:rsidRPr="00F511A5" w:rsidRDefault="005979E7" w:rsidP="00F17634">
            <w:pPr>
              <w:pStyle w:val="TAC"/>
              <w:rPr>
                <w:lang w:eastAsia="en-US"/>
              </w:rPr>
            </w:pPr>
            <w:r w:rsidRPr="00F511A5">
              <w:rPr>
                <w:lang w:eastAsia="en-US"/>
              </w:rPr>
              <w:t>2816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2E4C4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307A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E33FB3" w14:textId="77777777" w:rsidR="005979E7" w:rsidRPr="00F511A5" w:rsidRDefault="005979E7" w:rsidP="00F17634">
            <w:pPr>
              <w:pStyle w:val="TAL"/>
              <w:rPr>
                <w:lang w:eastAsia="en-US"/>
              </w:rPr>
            </w:pPr>
            <w:r w:rsidRPr="00F511A5">
              <w:rPr>
                <w:lang w:eastAsia="en-US"/>
              </w:rPr>
              <w:t>Updates to Inter-System MDT test cases 8.1.6.3.4.x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0F5F03" w14:textId="77777777" w:rsidR="005979E7" w:rsidRPr="00F511A5" w:rsidRDefault="005979E7" w:rsidP="00F17634">
            <w:pPr>
              <w:pStyle w:val="TAC"/>
              <w:rPr>
                <w:lang w:eastAsia="en-US"/>
              </w:rPr>
            </w:pPr>
            <w:r w:rsidRPr="00F511A5">
              <w:rPr>
                <w:lang w:eastAsia="en-US"/>
              </w:rPr>
              <w:t>16.11.0</w:t>
            </w:r>
          </w:p>
        </w:tc>
      </w:tr>
      <w:tr w:rsidR="005979E7" w:rsidRPr="00F511A5" w14:paraId="4C4D4C1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8FB77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7E36BB"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06A75C" w14:textId="77777777" w:rsidR="005979E7" w:rsidRPr="00F511A5" w:rsidRDefault="005979E7" w:rsidP="00F17634">
            <w:pPr>
              <w:pStyle w:val="TAC"/>
              <w:rPr>
                <w:lang w:eastAsia="en-US"/>
              </w:rPr>
            </w:pPr>
            <w:r w:rsidRPr="00F511A5">
              <w:rPr>
                <w:lang w:eastAsia="en-US"/>
              </w:rPr>
              <w:t>R5-221586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4F3EF9" w14:textId="77777777" w:rsidR="005979E7" w:rsidRPr="00F511A5" w:rsidRDefault="005979E7" w:rsidP="00F17634">
            <w:pPr>
              <w:pStyle w:val="TAC"/>
              <w:rPr>
                <w:lang w:eastAsia="en-US"/>
              </w:rPr>
            </w:pPr>
            <w:r w:rsidRPr="00F511A5">
              <w:rPr>
                <w:lang w:eastAsia="en-US"/>
              </w:rPr>
              <w:t>2822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02FCC6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C114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47318C" w14:textId="77777777" w:rsidR="005979E7" w:rsidRPr="00F511A5" w:rsidRDefault="005979E7" w:rsidP="00F17634">
            <w:pPr>
              <w:pStyle w:val="TAL"/>
              <w:rPr>
                <w:lang w:eastAsia="en-US"/>
              </w:rPr>
            </w:pPr>
            <w:r w:rsidRPr="00F511A5">
              <w:rPr>
                <w:lang w:eastAsia="en-US"/>
              </w:rPr>
              <w:t>Correction to NR URLLC MAC Test Case 7.1.1.4.1.5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44891F" w14:textId="77777777" w:rsidR="005979E7" w:rsidRPr="00F511A5" w:rsidRDefault="005979E7" w:rsidP="00F17634">
            <w:pPr>
              <w:pStyle w:val="TAC"/>
              <w:rPr>
                <w:lang w:eastAsia="en-US"/>
              </w:rPr>
            </w:pPr>
            <w:r w:rsidRPr="00F511A5">
              <w:rPr>
                <w:lang w:eastAsia="en-US"/>
              </w:rPr>
              <w:t>16.11.0</w:t>
            </w:r>
          </w:p>
        </w:tc>
      </w:tr>
      <w:tr w:rsidR="005979E7" w:rsidRPr="00F511A5" w14:paraId="25090AD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C6DFD4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9A799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B3765CD" w14:textId="77777777" w:rsidR="005979E7" w:rsidRPr="00F511A5" w:rsidRDefault="005979E7" w:rsidP="00F17634">
            <w:pPr>
              <w:pStyle w:val="TAC"/>
              <w:rPr>
                <w:lang w:eastAsia="en-US"/>
              </w:rPr>
            </w:pPr>
            <w:r w:rsidRPr="00F511A5">
              <w:rPr>
                <w:lang w:eastAsia="en-US"/>
              </w:rPr>
              <w:t>R5-221587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496268" w14:textId="77777777" w:rsidR="005979E7" w:rsidRPr="00F511A5" w:rsidRDefault="005979E7" w:rsidP="00F17634">
            <w:pPr>
              <w:pStyle w:val="TAC"/>
              <w:rPr>
                <w:lang w:eastAsia="en-US"/>
              </w:rPr>
            </w:pPr>
            <w:r w:rsidRPr="00F511A5">
              <w:rPr>
                <w:lang w:eastAsia="en-US"/>
              </w:rPr>
              <w:t>2823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51103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E7DF0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64E417" w14:textId="77777777" w:rsidR="005979E7" w:rsidRPr="00F511A5" w:rsidRDefault="005979E7" w:rsidP="00F17634">
            <w:pPr>
              <w:pStyle w:val="TAL"/>
              <w:rPr>
                <w:lang w:eastAsia="en-US"/>
              </w:rPr>
            </w:pPr>
            <w:r w:rsidRPr="00F511A5">
              <w:rPr>
                <w:lang w:eastAsia="en-US"/>
              </w:rPr>
              <w:t>Addition of new NR URLLC MAC Test Case for DL Grant Prioritisation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8F35A0" w14:textId="77777777" w:rsidR="005979E7" w:rsidRPr="00F511A5" w:rsidRDefault="005979E7" w:rsidP="00F17634">
            <w:pPr>
              <w:pStyle w:val="TAC"/>
              <w:rPr>
                <w:lang w:eastAsia="en-US"/>
              </w:rPr>
            </w:pPr>
            <w:r w:rsidRPr="00F511A5">
              <w:rPr>
                <w:lang w:eastAsia="en-US"/>
              </w:rPr>
              <w:t>16.11.0</w:t>
            </w:r>
          </w:p>
        </w:tc>
      </w:tr>
      <w:tr w:rsidR="005979E7" w:rsidRPr="00F511A5" w14:paraId="265AA802"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F20AD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978691"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12510D" w14:textId="77777777" w:rsidR="005979E7" w:rsidRPr="00F511A5" w:rsidRDefault="005979E7" w:rsidP="00F17634">
            <w:pPr>
              <w:pStyle w:val="TAC"/>
              <w:rPr>
                <w:lang w:eastAsia="en-US"/>
              </w:rPr>
            </w:pPr>
            <w:r w:rsidRPr="00F511A5">
              <w:rPr>
                <w:lang w:eastAsia="en-US"/>
              </w:rPr>
              <w:t>R5-221588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BC3A9C" w14:textId="77777777" w:rsidR="005979E7" w:rsidRPr="00F511A5" w:rsidRDefault="005979E7" w:rsidP="00F17634">
            <w:pPr>
              <w:pStyle w:val="TAC"/>
              <w:rPr>
                <w:lang w:eastAsia="en-US"/>
              </w:rPr>
            </w:pPr>
            <w:r w:rsidRPr="00F511A5">
              <w:rPr>
                <w:lang w:eastAsia="en-US"/>
              </w:rPr>
              <w:t>2824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21592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66D96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AF3E41" w14:textId="77777777" w:rsidR="005979E7" w:rsidRPr="00F511A5" w:rsidRDefault="005979E7" w:rsidP="00F17634">
            <w:pPr>
              <w:pStyle w:val="TAL"/>
              <w:rPr>
                <w:lang w:eastAsia="en-US"/>
              </w:rPr>
            </w:pPr>
            <w:r w:rsidRPr="00F511A5">
              <w:rPr>
                <w:lang w:eastAsia="en-US"/>
              </w:rPr>
              <w:t>Addition of new NR URLLC MAC Test Case for UL Data prioritisation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F4046D" w14:textId="77777777" w:rsidR="005979E7" w:rsidRPr="00F511A5" w:rsidRDefault="005979E7" w:rsidP="00F17634">
            <w:pPr>
              <w:pStyle w:val="TAC"/>
              <w:rPr>
                <w:lang w:eastAsia="en-US"/>
              </w:rPr>
            </w:pPr>
            <w:r w:rsidRPr="00F511A5">
              <w:rPr>
                <w:lang w:eastAsia="en-US"/>
              </w:rPr>
              <w:t>16.11.0</w:t>
            </w:r>
          </w:p>
        </w:tc>
      </w:tr>
      <w:tr w:rsidR="005979E7" w:rsidRPr="00F511A5" w14:paraId="44C3DBA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EC297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FFCB2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21094F" w14:textId="77777777" w:rsidR="005979E7" w:rsidRPr="00F511A5" w:rsidRDefault="005979E7" w:rsidP="00F17634">
            <w:pPr>
              <w:pStyle w:val="TAC"/>
              <w:rPr>
                <w:lang w:eastAsia="en-US"/>
              </w:rPr>
            </w:pPr>
            <w:r w:rsidRPr="00F511A5">
              <w:rPr>
                <w:lang w:eastAsia="en-US"/>
              </w:rPr>
              <w:t>R5-221589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6EDE63" w14:textId="77777777" w:rsidR="005979E7" w:rsidRPr="00F511A5" w:rsidRDefault="005979E7" w:rsidP="00F17634">
            <w:pPr>
              <w:pStyle w:val="TAC"/>
              <w:rPr>
                <w:lang w:eastAsia="en-US"/>
              </w:rPr>
            </w:pPr>
            <w:r w:rsidRPr="00F511A5">
              <w:rPr>
                <w:lang w:eastAsia="en-US"/>
              </w:rPr>
              <w:t>2832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25648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32680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CD08A5" w14:textId="77777777" w:rsidR="005979E7" w:rsidRPr="00F511A5" w:rsidRDefault="005979E7" w:rsidP="00F17634">
            <w:pPr>
              <w:pStyle w:val="TAL"/>
              <w:rPr>
                <w:lang w:eastAsia="en-US"/>
              </w:rPr>
            </w:pPr>
            <w:r w:rsidRPr="00F511A5">
              <w:rPr>
                <w:lang w:eastAsia="en-US"/>
              </w:rPr>
              <w:t>Correction to NR URLLC MAC Test Case 7.1.1.4.2.6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D15558" w14:textId="77777777" w:rsidR="005979E7" w:rsidRPr="00F511A5" w:rsidRDefault="005979E7" w:rsidP="00F17634">
            <w:pPr>
              <w:pStyle w:val="TAC"/>
              <w:rPr>
                <w:lang w:eastAsia="en-US"/>
              </w:rPr>
            </w:pPr>
            <w:r w:rsidRPr="00F511A5">
              <w:rPr>
                <w:lang w:eastAsia="en-US"/>
              </w:rPr>
              <w:t>16.11.0</w:t>
            </w:r>
          </w:p>
        </w:tc>
      </w:tr>
      <w:tr w:rsidR="005979E7" w:rsidRPr="00F511A5" w14:paraId="012EF59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CF32F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E42E7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D840AF" w14:textId="77777777" w:rsidR="005979E7" w:rsidRPr="00F511A5" w:rsidRDefault="005979E7" w:rsidP="00F17634">
            <w:pPr>
              <w:pStyle w:val="TAC"/>
              <w:rPr>
                <w:lang w:eastAsia="en-US"/>
              </w:rPr>
            </w:pPr>
            <w:r w:rsidRPr="00F511A5">
              <w:rPr>
                <w:lang w:eastAsia="en-US"/>
              </w:rPr>
              <w:t>R5-221595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365A29" w14:textId="77777777" w:rsidR="005979E7" w:rsidRPr="00F511A5" w:rsidRDefault="005979E7" w:rsidP="00F17634">
            <w:pPr>
              <w:pStyle w:val="TAC"/>
              <w:rPr>
                <w:lang w:eastAsia="en-US"/>
              </w:rPr>
            </w:pPr>
            <w:r w:rsidRPr="00F511A5">
              <w:rPr>
                <w:lang w:eastAsia="en-US"/>
              </w:rPr>
              <w:t>2817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2D8F8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4E8874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99DEFF" w14:textId="77777777" w:rsidR="005979E7" w:rsidRPr="00F511A5" w:rsidRDefault="005979E7" w:rsidP="00F17634">
            <w:pPr>
              <w:pStyle w:val="TAL"/>
              <w:rPr>
                <w:lang w:eastAsia="en-US"/>
              </w:rPr>
            </w:pPr>
            <w:r w:rsidRPr="00F511A5">
              <w:rPr>
                <w:lang w:eastAsia="en-US"/>
              </w:rPr>
              <w:t>Addition of new NR EIEI test case 11.5.5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0CA550" w14:textId="77777777" w:rsidR="005979E7" w:rsidRPr="00F511A5" w:rsidRDefault="005979E7" w:rsidP="00F17634">
            <w:pPr>
              <w:pStyle w:val="TAC"/>
              <w:rPr>
                <w:lang w:eastAsia="en-US"/>
              </w:rPr>
            </w:pPr>
            <w:r w:rsidRPr="00F511A5">
              <w:rPr>
                <w:lang w:eastAsia="en-US"/>
              </w:rPr>
              <w:t>16.11.0</w:t>
            </w:r>
          </w:p>
        </w:tc>
      </w:tr>
      <w:tr w:rsidR="005979E7" w:rsidRPr="00F511A5" w14:paraId="12B99EF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912BC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493D6C"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C62C30" w14:textId="77777777" w:rsidR="005979E7" w:rsidRPr="00F511A5" w:rsidRDefault="005979E7" w:rsidP="00F17634">
            <w:pPr>
              <w:pStyle w:val="TAC"/>
              <w:rPr>
                <w:lang w:eastAsia="en-US"/>
              </w:rPr>
            </w:pPr>
            <w:r w:rsidRPr="00F511A5">
              <w:rPr>
                <w:lang w:eastAsia="en-US"/>
              </w:rPr>
              <w:t>R5-222003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9A17C3" w14:textId="77777777" w:rsidR="005979E7" w:rsidRPr="00F511A5" w:rsidRDefault="005979E7" w:rsidP="00F17634">
            <w:pPr>
              <w:pStyle w:val="TAC"/>
              <w:rPr>
                <w:lang w:eastAsia="en-US"/>
              </w:rPr>
            </w:pPr>
            <w:r w:rsidRPr="00F511A5">
              <w:rPr>
                <w:lang w:eastAsia="en-US"/>
              </w:rPr>
              <w:t>2834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8E640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9FAE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F8C4AB" w14:textId="77777777" w:rsidR="005979E7" w:rsidRPr="00F511A5" w:rsidRDefault="005979E7" w:rsidP="00F17634">
            <w:pPr>
              <w:pStyle w:val="TAL"/>
              <w:rPr>
                <w:lang w:eastAsia="en-US"/>
              </w:rPr>
            </w:pPr>
            <w:r w:rsidRPr="00F511A5">
              <w:rPr>
                <w:lang w:eastAsia="en-US"/>
              </w:rPr>
              <w:t>New testcase for Idle/Inactive measurements on NR cells in RRC_INACTIVE state with configuration through SIB11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9DC5C9" w14:textId="77777777" w:rsidR="005979E7" w:rsidRPr="00F511A5" w:rsidRDefault="005979E7" w:rsidP="00F17634">
            <w:pPr>
              <w:pStyle w:val="TAC"/>
              <w:rPr>
                <w:lang w:eastAsia="en-US"/>
              </w:rPr>
            </w:pPr>
            <w:r w:rsidRPr="00F511A5">
              <w:rPr>
                <w:lang w:eastAsia="en-US"/>
              </w:rPr>
              <w:t>16.11.0</w:t>
            </w:r>
          </w:p>
        </w:tc>
      </w:tr>
      <w:tr w:rsidR="005979E7" w:rsidRPr="00F511A5" w14:paraId="6281691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152A32"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00BBA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2B8FF8" w14:textId="77777777" w:rsidR="005979E7" w:rsidRPr="00F511A5" w:rsidRDefault="005979E7" w:rsidP="00F17634">
            <w:pPr>
              <w:pStyle w:val="TAC"/>
              <w:rPr>
                <w:lang w:eastAsia="en-US"/>
              </w:rPr>
            </w:pPr>
            <w:r w:rsidRPr="00F511A5">
              <w:rPr>
                <w:lang w:eastAsia="en-US"/>
              </w:rPr>
              <w:t>R5-222004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3EED92" w14:textId="77777777" w:rsidR="005979E7" w:rsidRPr="00F511A5" w:rsidRDefault="005979E7" w:rsidP="00F17634">
            <w:pPr>
              <w:pStyle w:val="TAC"/>
              <w:rPr>
                <w:lang w:eastAsia="en-US"/>
              </w:rPr>
            </w:pPr>
            <w:r w:rsidRPr="00F511A5">
              <w:rPr>
                <w:lang w:eastAsia="en-US"/>
              </w:rPr>
              <w:t>2835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2CB0A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822D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0C9CEB" w14:textId="77777777" w:rsidR="005979E7" w:rsidRPr="00F511A5" w:rsidRDefault="005979E7" w:rsidP="00F17634">
            <w:pPr>
              <w:pStyle w:val="TAL"/>
              <w:rPr>
                <w:lang w:eastAsia="en-US"/>
              </w:rPr>
            </w:pPr>
            <w:r w:rsidRPr="00F511A5">
              <w:rPr>
                <w:lang w:eastAsia="en-US"/>
              </w:rPr>
              <w:t>New testcase for Idle/Inactive measurements on E-UTRA cells in RRC_INACTIVE state with configuration through SIB11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ECE7B1" w14:textId="77777777" w:rsidR="005979E7" w:rsidRPr="00F511A5" w:rsidRDefault="005979E7" w:rsidP="00F17634">
            <w:pPr>
              <w:pStyle w:val="TAC"/>
              <w:rPr>
                <w:lang w:eastAsia="en-US"/>
              </w:rPr>
            </w:pPr>
            <w:r w:rsidRPr="00F511A5">
              <w:rPr>
                <w:lang w:eastAsia="en-US"/>
              </w:rPr>
              <w:t>16.11.0</w:t>
            </w:r>
          </w:p>
        </w:tc>
      </w:tr>
      <w:tr w:rsidR="005979E7" w:rsidRPr="00F511A5" w14:paraId="4535C937"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AA4219"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B67447"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978E4C" w14:textId="77777777" w:rsidR="005979E7" w:rsidRPr="00F511A5" w:rsidRDefault="005979E7" w:rsidP="00F17634">
            <w:pPr>
              <w:pStyle w:val="TAC"/>
              <w:rPr>
                <w:lang w:eastAsia="en-US"/>
              </w:rPr>
            </w:pPr>
            <w:r w:rsidRPr="00F511A5">
              <w:rPr>
                <w:lang w:eastAsia="en-US"/>
              </w:rPr>
              <w:t>R5-222005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3AF6E4" w14:textId="77777777" w:rsidR="005979E7" w:rsidRPr="00F511A5" w:rsidRDefault="005979E7" w:rsidP="00F17634">
            <w:pPr>
              <w:pStyle w:val="TAC"/>
              <w:rPr>
                <w:lang w:eastAsia="en-US"/>
              </w:rPr>
            </w:pPr>
            <w:r w:rsidRPr="00F511A5">
              <w:rPr>
                <w:lang w:eastAsia="en-US"/>
              </w:rPr>
              <w:t>2855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1E574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071F7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4E64C1" w14:textId="77777777" w:rsidR="005979E7" w:rsidRPr="00F511A5" w:rsidRDefault="005979E7" w:rsidP="00F17634">
            <w:pPr>
              <w:pStyle w:val="TAL"/>
              <w:rPr>
                <w:lang w:eastAsia="en-US"/>
              </w:rPr>
            </w:pPr>
            <w:r w:rsidRPr="00F511A5">
              <w:rPr>
                <w:lang w:eastAsia="en-US"/>
              </w:rPr>
              <w:t>New testcase for Idle/Inactive measurements on NR cells in RRC_INACTIVE state with configuration through RRCRelease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07C221E" w14:textId="77777777" w:rsidR="005979E7" w:rsidRPr="00F511A5" w:rsidRDefault="005979E7" w:rsidP="00F17634">
            <w:pPr>
              <w:pStyle w:val="TAC"/>
              <w:rPr>
                <w:lang w:eastAsia="en-US"/>
              </w:rPr>
            </w:pPr>
            <w:r w:rsidRPr="00F511A5">
              <w:rPr>
                <w:lang w:eastAsia="en-US"/>
              </w:rPr>
              <w:t>16.11.0</w:t>
            </w:r>
          </w:p>
        </w:tc>
      </w:tr>
      <w:tr w:rsidR="005979E7" w:rsidRPr="00F511A5" w14:paraId="388211F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752789"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7A8378"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125E1F" w14:textId="77777777" w:rsidR="005979E7" w:rsidRPr="00F511A5" w:rsidRDefault="005979E7" w:rsidP="00F17634">
            <w:pPr>
              <w:pStyle w:val="TAC"/>
              <w:rPr>
                <w:lang w:eastAsia="en-US"/>
              </w:rPr>
            </w:pPr>
            <w:r w:rsidRPr="00F511A5">
              <w:rPr>
                <w:lang w:eastAsia="en-US"/>
              </w:rPr>
              <w:t>R5-222006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B1A8B2" w14:textId="77777777" w:rsidR="005979E7" w:rsidRPr="00F511A5" w:rsidRDefault="005979E7" w:rsidP="00F17634">
            <w:pPr>
              <w:pStyle w:val="TAC"/>
              <w:rPr>
                <w:lang w:eastAsia="en-US"/>
              </w:rPr>
            </w:pPr>
            <w:r w:rsidRPr="00F511A5">
              <w:rPr>
                <w:lang w:eastAsia="en-US"/>
              </w:rPr>
              <w:t>2856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A1A1E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CD3B3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648E95" w14:textId="77777777" w:rsidR="005979E7" w:rsidRPr="00F511A5" w:rsidRDefault="005979E7" w:rsidP="00F17634">
            <w:pPr>
              <w:pStyle w:val="TAL"/>
              <w:rPr>
                <w:lang w:eastAsia="en-US"/>
              </w:rPr>
            </w:pPr>
            <w:r w:rsidRPr="00F511A5">
              <w:rPr>
                <w:lang w:eastAsia="en-US"/>
              </w:rPr>
              <w:t>New testcase for Idle/Inactive measurements on E-UTRA cells in RRC_INACTIVE state with configuration through RRCRelease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BEC46B" w14:textId="77777777" w:rsidR="005979E7" w:rsidRPr="00F511A5" w:rsidRDefault="005979E7" w:rsidP="00F17634">
            <w:pPr>
              <w:pStyle w:val="TAC"/>
              <w:rPr>
                <w:lang w:eastAsia="en-US"/>
              </w:rPr>
            </w:pPr>
            <w:r w:rsidRPr="00F511A5">
              <w:rPr>
                <w:lang w:eastAsia="en-US"/>
              </w:rPr>
              <w:t>16.11.0</w:t>
            </w:r>
          </w:p>
        </w:tc>
      </w:tr>
      <w:tr w:rsidR="005979E7" w:rsidRPr="00F511A5" w14:paraId="230D97E5"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F8FDEF"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32B0AA"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B02089" w14:textId="77777777" w:rsidR="005979E7" w:rsidRPr="00F511A5" w:rsidRDefault="005979E7" w:rsidP="00F17634">
            <w:pPr>
              <w:pStyle w:val="TAC"/>
              <w:rPr>
                <w:lang w:eastAsia="en-US"/>
              </w:rPr>
            </w:pPr>
            <w:r w:rsidRPr="00F511A5">
              <w:rPr>
                <w:lang w:eastAsia="en-US"/>
              </w:rPr>
              <w:t>R5-222007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DCD2C7" w14:textId="77777777" w:rsidR="005979E7" w:rsidRPr="00F511A5" w:rsidRDefault="005979E7" w:rsidP="00F17634">
            <w:pPr>
              <w:pStyle w:val="TAC"/>
              <w:rPr>
                <w:lang w:eastAsia="en-US"/>
              </w:rPr>
            </w:pPr>
            <w:r w:rsidRPr="00F511A5">
              <w:rPr>
                <w:lang w:eastAsia="en-US"/>
              </w:rPr>
              <w:t>2805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8F002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068D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76CD37" w14:textId="77777777" w:rsidR="005979E7" w:rsidRPr="00F511A5" w:rsidRDefault="005979E7" w:rsidP="00F17634">
            <w:pPr>
              <w:pStyle w:val="TAL"/>
              <w:rPr>
                <w:lang w:eastAsia="en-US"/>
              </w:rPr>
            </w:pPr>
            <w:r w:rsidRPr="00F511A5">
              <w:rPr>
                <w:lang w:eastAsia="en-US"/>
              </w:rPr>
              <w:t>Correction to R16 eNS TC 9.1.10.6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AB9204" w14:textId="77777777" w:rsidR="005979E7" w:rsidRPr="00F511A5" w:rsidRDefault="005979E7" w:rsidP="00F17634">
            <w:pPr>
              <w:pStyle w:val="TAC"/>
              <w:rPr>
                <w:lang w:eastAsia="en-US"/>
              </w:rPr>
            </w:pPr>
            <w:r w:rsidRPr="00F511A5">
              <w:rPr>
                <w:lang w:eastAsia="en-US"/>
              </w:rPr>
              <w:t>16.11.0</w:t>
            </w:r>
          </w:p>
        </w:tc>
      </w:tr>
      <w:tr w:rsidR="005979E7" w:rsidRPr="00F511A5" w14:paraId="461862AA"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88EA28"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8BE2B0"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8451D4" w14:textId="77777777" w:rsidR="005979E7" w:rsidRPr="00F511A5" w:rsidRDefault="005979E7" w:rsidP="00F17634">
            <w:pPr>
              <w:pStyle w:val="TAC"/>
              <w:rPr>
                <w:lang w:eastAsia="en-US"/>
              </w:rPr>
            </w:pPr>
            <w:r w:rsidRPr="00F511A5">
              <w:rPr>
                <w:lang w:eastAsia="en-US"/>
              </w:rPr>
              <w:t>R5-222008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440E54" w14:textId="77777777" w:rsidR="005979E7" w:rsidRPr="00F511A5" w:rsidRDefault="005979E7" w:rsidP="00F17634">
            <w:pPr>
              <w:pStyle w:val="TAC"/>
              <w:rPr>
                <w:lang w:eastAsia="en-US"/>
              </w:rPr>
            </w:pPr>
            <w:r w:rsidRPr="00F511A5">
              <w:rPr>
                <w:lang w:eastAsia="en-US"/>
              </w:rPr>
              <w:t>2806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E67DF6"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7B313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1BE592" w14:textId="77777777" w:rsidR="005979E7" w:rsidRPr="00F511A5" w:rsidRDefault="005979E7" w:rsidP="00F17634">
            <w:pPr>
              <w:pStyle w:val="TAL"/>
              <w:rPr>
                <w:lang w:eastAsia="en-US"/>
              </w:rPr>
            </w:pPr>
            <w:r w:rsidRPr="00F511A5">
              <w:rPr>
                <w:lang w:eastAsia="en-US"/>
              </w:rPr>
              <w:t>Correction to R16 eNS TC 9.1.10.3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42DCAB" w14:textId="77777777" w:rsidR="005979E7" w:rsidRPr="00F511A5" w:rsidRDefault="005979E7" w:rsidP="00F17634">
            <w:pPr>
              <w:pStyle w:val="TAC"/>
              <w:rPr>
                <w:lang w:eastAsia="en-US"/>
              </w:rPr>
            </w:pPr>
            <w:r w:rsidRPr="00F511A5">
              <w:rPr>
                <w:lang w:eastAsia="en-US"/>
              </w:rPr>
              <w:t>16.11.0</w:t>
            </w:r>
          </w:p>
        </w:tc>
      </w:tr>
      <w:tr w:rsidR="005979E7" w:rsidRPr="00F511A5" w14:paraId="492372C4"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8DE5BB"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B305D5"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F3A07C" w14:textId="77777777" w:rsidR="005979E7" w:rsidRPr="00F511A5" w:rsidRDefault="005979E7" w:rsidP="00F17634">
            <w:pPr>
              <w:pStyle w:val="TAC"/>
              <w:rPr>
                <w:lang w:eastAsia="en-US"/>
              </w:rPr>
            </w:pPr>
            <w:r w:rsidRPr="00F511A5">
              <w:rPr>
                <w:lang w:eastAsia="en-US"/>
              </w:rPr>
              <w:t>R5-222009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60824C" w14:textId="77777777" w:rsidR="005979E7" w:rsidRPr="00F511A5" w:rsidRDefault="005979E7" w:rsidP="00F17634">
            <w:pPr>
              <w:pStyle w:val="TAC"/>
              <w:rPr>
                <w:lang w:eastAsia="en-US"/>
              </w:rPr>
            </w:pPr>
            <w:r w:rsidRPr="00F511A5">
              <w:rPr>
                <w:lang w:eastAsia="en-US"/>
              </w:rPr>
              <w:t>2807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7381D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49D6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B5BC0C" w14:textId="77777777" w:rsidR="005979E7" w:rsidRPr="00F511A5" w:rsidRDefault="005979E7" w:rsidP="00F17634">
            <w:pPr>
              <w:pStyle w:val="TAL"/>
              <w:rPr>
                <w:lang w:eastAsia="en-US"/>
              </w:rPr>
            </w:pPr>
            <w:r w:rsidRPr="00F511A5">
              <w:rPr>
                <w:lang w:eastAsia="en-US"/>
              </w:rPr>
              <w:t>Correction to R16 eNS TC 9.1.10.1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FBD4E7" w14:textId="77777777" w:rsidR="005979E7" w:rsidRPr="00F511A5" w:rsidRDefault="005979E7" w:rsidP="00F17634">
            <w:pPr>
              <w:pStyle w:val="TAC"/>
              <w:rPr>
                <w:lang w:eastAsia="en-US"/>
              </w:rPr>
            </w:pPr>
            <w:r w:rsidRPr="00F511A5">
              <w:rPr>
                <w:lang w:eastAsia="en-US"/>
              </w:rPr>
              <w:t>16.11.0</w:t>
            </w:r>
          </w:p>
        </w:tc>
      </w:tr>
      <w:tr w:rsidR="005979E7" w:rsidRPr="00F511A5" w14:paraId="78F7C0AD"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F6A2AA"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CB4F50"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AE9E23" w14:textId="77777777" w:rsidR="005979E7" w:rsidRPr="00F511A5" w:rsidRDefault="005979E7" w:rsidP="00F17634">
            <w:pPr>
              <w:pStyle w:val="TAC"/>
              <w:rPr>
                <w:lang w:eastAsia="en-US"/>
              </w:rPr>
            </w:pPr>
            <w:r w:rsidRPr="00F511A5">
              <w:rPr>
                <w:lang w:eastAsia="en-US"/>
              </w:rPr>
              <w:t>R5-222010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F551AD" w14:textId="77777777" w:rsidR="005979E7" w:rsidRPr="00F511A5" w:rsidRDefault="005979E7" w:rsidP="00F17634">
            <w:pPr>
              <w:pStyle w:val="TAC"/>
              <w:rPr>
                <w:lang w:eastAsia="en-US"/>
              </w:rPr>
            </w:pPr>
            <w:r w:rsidRPr="00F511A5">
              <w:rPr>
                <w:lang w:eastAsia="en-US"/>
              </w:rPr>
              <w:t>2818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04B0CB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33FBD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51FAEC" w14:textId="77777777" w:rsidR="005979E7" w:rsidRPr="00F511A5" w:rsidRDefault="005979E7" w:rsidP="00F17634">
            <w:pPr>
              <w:pStyle w:val="TAL"/>
              <w:rPr>
                <w:lang w:eastAsia="en-US"/>
              </w:rPr>
            </w:pPr>
            <w:r w:rsidRPr="00F511A5">
              <w:rPr>
                <w:lang w:eastAsia="en-US"/>
              </w:rPr>
              <w:t>Correction to test case name of TC 9.1.10.3 and TC 9.1.10.4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13E2FC" w14:textId="77777777" w:rsidR="005979E7" w:rsidRPr="00F511A5" w:rsidRDefault="005979E7" w:rsidP="00F17634">
            <w:pPr>
              <w:pStyle w:val="TAC"/>
              <w:rPr>
                <w:lang w:eastAsia="en-US"/>
              </w:rPr>
            </w:pPr>
            <w:r w:rsidRPr="00F511A5">
              <w:rPr>
                <w:lang w:eastAsia="en-US"/>
              </w:rPr>
              <w:t>16.11.0</w:t>
            </w:r>
          </w:p>
        </w:tc>
      </w:tr>
      <w:tr w:rsidR="005979E7" w:rsidRPr="00F511A5" w14:paraId="3F0D0CD0"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A79299"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AFEB32"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DEC16C" w14:textId="77777777" w:rsidR="005979E7" w:rsidRPr="00F511A5" w:rsidRDefault="005979E7" w:rsidP="00F17634">
            <w:pPr>
              <w:pStyle w:val="TAC"/>
              <w:rPr>
                <w:lang w:eastAsia="en-US"/>
              </w:rPr>
            </w:pPr>
            <w:r w:rsidRPr="00F511A5">
              <w:rPr>
                <w:lang w:eastAsia="en-US"/>
              </w:rPr>
              <w:t>R5-222011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AF0110" w14:textId="77777777" w:rsidR="005979E7" w:rsidRPr="00F511A5" w:rsidRDefault="005979E7" w:rsidP="00F17634">
            <w:pPr>
              <w:pStyle w:val="TAC"/>
              <w:rPr>
                <w:lang w:eastAsia="en-US"/>
              </w:rPr>
            </w:pPr>
            <w:r w:rsidRPr="00F511A5">
              <w:rPr>
                <w:lang w:eastAsia="en-US"/>
              </w:rPr>
              <w:t>2825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C8787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C222C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BE0DCE" w14:textId="77777777" w:rsidR="005979E7" w:rsidRPr="00F511A5" w:rsidRDefault="005979E7" w:rsidP="00F17634">
            <w:pPr>
              <w:pStyle w:val="TAL"/>
              <w:rPr>
                <w:lang w:eastAsia="en-US"/>
              </w:rPr>
            </w:pPr>
            <w:r w:rsidRPr="00F511A5">
              <w:rPr>
                <w:lang w:eastAsia="en-US"/>
              </w:rPr>
              <w:t>Correction to Rel16 eNS EPS Mobility Management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2470EE" w14:textId="77777777" w:rsidR="005979E7" w:rsidRPr="00F511A5" w:rsidRDefault="005979E7" w:rsidP="00F17634">
            <w:pPr>
              <w:pStyle w:val="TAC"/>
              <w:rPr>
                <w:lang w:eastAsia="en-US"/>
              </w:rPr>
            </w:pPr>
            <w:r w:rsidRPr="00F511A5">
              <w:rPr>
                <w:lang w:eastAsia="en-US"/>
              </w:rPr>
              <w:t>16.11.0</w:t>
            </w:r>
          </w:p>
        </w:tc>
      </w:tr>
      <w:tr w:rsidR="005979E7" w:rsidRPr="00F511A5" w14:paraId="115D280B"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B163C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4E79F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A94E65" w14:textId="77777777" w:rsidR="005979E7" w:rsidRPr="00F511A5" w:rsidRDefault="005979E7" w:rsidP="00F17634">
            <w:pPr>
              <w:pStyle w:val="TAC"/>
              <w:rPr>
                <w:lang w:eastAsia="en-US"/>
              </w:rPr>
            </w:pPr>
            <w:r w:rsidRPr="00F511A5">
              <w:rPr>
                <w:lang w:eastAsia="en-US"/>
              </w:rPr>
              <w:t>R5-222012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3160D8" w14:textId="77777777" w:rsidR="005979E7" w:rsidRPr="00F511A5" w:rsidRDefault="005979E7" w:rsidP="00F17634">
            <w:pPr>
              <w:pStyle w:val="TAC"/>
              <w:rPr>
                <w:lang w:eastAsia="en-US"/>
              </w:rPr>
            </w:pPr>
            <w:r w:rsidRPr="00F511A5">
              <w:rPr>
                <w:lang w:eastAsia="en-US"/>
              </w:rPr>
              <w:t>2853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5D046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7DC2C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A5EEFD" w14:textId="77777777" w:rsidR="005979E7" w:rsidRPr="00F511A5" w:rsidRDefault="005979E7" w:rsidP="00F17634">
            <w:pPr>
              <w:pStyle w:val="TAL"/>
              <w:rPr>
                <w:lang w:eastAsia="en-US"/>
              </w:rPr>
            </w:pPr>
            <w:r w:rsidRPr="00F511A5">
              <w:rPr>
                <w:lang w:eastAsia="en-US"/>
              </w:rPr>
              <w:t>Updates to test case 9.1.10.4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CE1736" w14:textId="77777777" w:rsidR="005979E7" w:rsidRPr="00F511A5" w:rsidRDefault="005979E7" w:rsidP="00F17634">
            <w:pPr>
              <w:pStyle w:val="TAC"/>
              <w:rPr>
                <w:lang w:eastAsia="en-US"/>
              </w:rPr>
            </w:pPr>
            <w:r w:rsidRPr="00F511A5">
              <w:rPr>
                <w:lang w:eastAsia="en-US"/>
              </w:rPr>
              <w:t>16.11.0</w:t>
            </w:r>
          </w:p>
        </w:tc>
      </w:tr>
      <w:tr w:rsidR="005979E7" w:rsidRPr="00F511A5" w14:paraId="6706CF0F"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D5F50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25EEE0"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49DF57" w14:textId="77777777" w:rsidR="005979E7" w:rsidRPr="00F511A5" w:rsidRDefault="005979E7" w:rsidP="00F17634">
            <w:pPr>
              <w:pStyle w:val="TAC"/>
              <w:rPr>
                <w:lang w:eastAsia="en-US"/>
              </w:rPr>
            </w:pPr>
            <w:r w:rsidRPr="00F511A5">
              <w:rPr>
                <w:lang w:eastAsia="en-US"/>
              </w:rPr>
              <w:t>R5-222013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09EFE4" w14:textId="77777777" w:rsidR="005979E7" w:rsidRPr="00F511A5" w:rsidRDefault="005979E7" w:rsidP="00F17634">
            <w:pPr>
              <w:pStyle w:val="TAC"/>
              <w:rPr>
                <w:lang w:eastAsia="en-US"/>
              </w:rPr>
            </w:pPr>
            <w:r w:rsidRPr="00F511A5">
              <w:rPr>
                <w:lang w:eastAsia="en-US"/>
              </w:rPr>
              <w:t>2678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44A4C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72C4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ED5C62" w14:textId="77777777" w:rsidR="005979E7" w:rsidRPr="00F511A5" w:rsidRDefault="005979E7" w:rsidP="00F17634">
            <w:pPr>
              <w:pStyle w:val="TAL"/>
              <w:rPr>
                <w:lang w:eastAsia="en-US"/>
              </w:rPr>
            </w:pPr>
            <w:r w:rsidRPr="00F511A5">
              <w:rPr>
                <w:lang w:eastAsia="en-US"/>
              </w:rPr>
              <w:t>Update of date for 5GC TC 9.2.4.1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FDC8A3" w14:textId="77777777" w:rsidR="005979E7" w:rsidRPr="00F511A5" w:rsidRDefault="005979E7" w:rsidP="00F17634">
            <w:pPr>
              <w:pStyle w:val="TAC"/>
              <w:rPr>
                <w:lang w:eastAsia="en-US"/>
              </w:rPr>
            </w:pPr>
            <w:r w:rsidRPr="00F511A5">
              <w:rPr>
                <w:lang w:eastAsia="en-US"/>
              </w:rPr>
              <w:t>16.11.0</w:t>
            </w:r>
          </w:p>
        </w:tc>
      </w:tr>
      <w:tr w:rsidR="005979E7" w:rsidRPr="00F511A5" w14:paraId="78F02F62"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4254F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C2F58E"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53104A" w14:textId="77777777" w:rsidR="005979E7" w:rsidRPr="00F511A5" w:rsidRDefault="005979E7" w:rsidP="00F17634">
            <w:pPr>
              <w:pStyle w:val="TAC"/>
              <w:rPr>
                <w:lang w:eastAsia="en-US"/>
              </w:rPr>
            </w:pPr>
            <w:r w:rsidRPr="00F511A5">
              <w:rPr>
                <w:lang w:eastAsia="en-US"/>
              </w:rPr>
              <w:t>R5-222014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A4E091" w14:textId="77777777" w:rsidR="005979E7" w:rsidRPr="00F511A5" w:rsidRDefault="005979E7" w:rsidP="00F17634">
            <w:pPr>
              <w:pStyle w:val="TAC"/>
              <w:rPr>
                <w:lang w:eastAsia="en-US"/>
              </w:rPr>
            </w:pPr>
            <w:r w:rsidRPr="00F511A5">
              <w:rPr>
                <w:lang w:eastAsia="en-US"/>
              </w:rPr>
              <w:t>2788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47F3E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653E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21AD65" w14:textId="77777777" w:rsidR="005979E7" w:rsidRPr="00F511A5" w:rsidRDefault="005979E7" w:rsidP="00F17634">
            <w:pPr>
              <w:pStyle w:val="TAL"/>
              <w:rPr>
                <w:lang w:eastAsia="en-US"/>
              </w:rPr>
            </w:pPr>
            <w:r w:rsidRPr="00F511A5">
              <w:rPr>
                <w:lang w:eastAsia="en-US"/>
              </w:rPr>
              <w:t>Correction to NR SRVCC TC 8.1.3.2.8-Inter RAT</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05A0A2" w14:textId="77777777" w:rsidR="005979E7" w:rsidRPr="00F511A5" w:rsidRDefault="005979E7" w:rsidP="00F17634">
            <w:pPr>
              <w:pStyle w:val="TAC"/>
              <w:rPr>
                <w:lang w:eastAsia="en-US"/>
              </w:rPr>
            </w:pPr>
            <w:r w:rsidRPr="00F511A5">
              <w:rPr>
                <w:lang w:eastAsia="en-US"/>
              </w:rPr>
              <w:t>16.11.0</w:t>
            </w:r>
          </w:p>
        </w:tc>
      </w:tr>
      <w:tr w:rsidR="005979E7" w:rsidRPr="00F511A5" w14:paraId="09636F11"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56ACDA"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31F08C"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E62465" w14:textId="77777777" w:rsidR="005979E7" w:rsidRPr="00F511A5" w:rsidRDefault="005979E7" w:rsidP="00F17634">
            <w:pPr>
              <w:pStyle w:val="TAC"/>
              <w:rPr>
                <w:lang w:eastAsia="en-US"/>
              </w:rPr>
            </w:pPr>
            <w:r w:rsidRPr="00F511A5">
              <w:rPr>
                <w:lang w:eastAsia="en-US"/>
              </w:rPr>
              <w:t>R5-222040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0F01FE" w14:textId="77777777" w:rsidR="005979E7" w:rsidRPr="00F511A5" w:rsidRDefault="005979E7" w:rsidP="00F17634">
            <w:pPr>
              <w:pStyle w:val="TAC"/>
              <w:rPr>
                <w:lang w:eastAsia="en-US"/>
              </w:rPr>
            </w:pPr>
            <w:r w:rsidRPr="00F511A5">
              <w:rPr>
                <w:lang w:eastAsia="en-US"/>
              </w:rPr>
              <w:t>2775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CC5C2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F8B0D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A606EC" w14:textId="77777777" w:rsidR="005979E7" w:rsidRPr="00F511A5" w:rsidRDefault="005979E7" w:rsidP="00F17634">
            <w:pPr>
              <w:pStyle w:val="TAL"/>
              <w:rPr>
                <w:lang w:eastAsia="en-US"/>
              </w:rPr>
            </w:pPr>
            <w:r w:rsidRPr="00F511A5">
              <w:rPr>
                <w:lang w:eastAsia="en-US"/>
              </w:rPr>
              <w:t>Correction to NR TC 8.1.4.3.1-RRC DAPS HO Success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645025" w14:textId="77777777" w:rsidR="005979E7" w:rsidRPr="00F511A5" w:rsidRDefault="005979E7" w:rsidP="00F17634">
            <w:pPr>
              <w:pStyle w:val="TAC"/>
              <w:rPr>
                <w:lang w:eastAsia="en-US"/>
              </w:rPr>
            </w:pPr>
            <w:r w:rsidRPr="00F511A5">
              <w:rPr>
                <w:lang w:eastAsia="en-US"/>
              </w:rPr>
              <w:t>16.11.0</w:t>
            </w:r>
          </w:p>
        </w:tc>
      </w:tr>
      <w:tr w:rsidR="005979E7" w:rsidRPr="00F511A5" w14:paraId="39260D60"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A88790"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65757B"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58C52E" w14:textId="77777777" w:rsidR="005979E7" w:rsidRPr="00F511A5" w:rsidRDefault="005979E7" w:rsidP="00F17634">
            <w:pPr>
              <w:pStyle w:val="TAC"/>
              <w:rPr>
                <w:lang w:eastAsia="en-US"/>
              </w:rPr>
            </w:pPr>
            <w:r w:rsidRPr="00F511A5">
              <w:rPr>
                <w:lang w:eastAsia="en-US"/>
              </w:rPr>
              <w:t>R5-222041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9132DA" w14:textId="77777777" w:rsidR="005979E7" w:rsidRPr="00F511A5" w:rsidRDefault="005979E7" w:rsidP="00F17634">
            <w:pPr>
              <w:pStyle w:val="TAC"/>
              <w:rPr>
                <w:lang w:eastAsia="en-US"/>
              </w:rPr>
            </w:pPr>
            <w:r w:rsidRPr="00F511A5">
              <w:rPr>
                <w:lang w:eastAsia="en-US"/>
              </w:rPr>
              <w:t>2776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58B76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C81AF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34F3B2" w14:textId="77777777" w:rsidR="005979E7" w:rsidRPr="00F511A5" w:rsidRDefault="005979E7" w:rsidP="00F17634">
            <w:pPr>
              <w:pStyle w:val="TAL"/>
              <w:rPr>
                <w:lang w:eastAsia="en-US"/>
              </w:rPr>
            </w:pPr>
            <w:r w:rsidRPr="00F511A5">
              <w:rPr>
                <w:lang w:eastAsia="en-US"/>
              </w:rPr>
              <w:t>Correction to NR TC 8.1.4.3.2-RRC DAPS HO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75C57C" w14:textId="77777777" w:rsidR="005979E7" w:rsidRPr="00F511A5" w:rsidRDefault="005979E7" w:rsidP="00F17634">
            <w:pPr>
              <w:pStyle w:val="TAC"/>
              <w:rPr>
                <w:lang w:eastAsia="en-US"/>
              </w:rPr>
            </w:pPr>
            <w:r w:rsidRPr="00F511A5">
              <w:rPr>
                <w:lang w:eastAsia="en-US"/>
              </w:rPr>
              <w:t>16.11.0</w:t>
            </w:r>
          </w:p>
        </w:tc>
      </w:tr>
      <w:tr w:rsidR="005979E7" w:rsidRPr="00F511A5" w14:paraId="4C15D30E"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DBE1DD"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74816D"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95F789" w14:textId="77777777" w:rsidR="005979E7" w:rsidRPr="00F511A5" w:rsidRDefault="005979E7" w:rsidP="00F17634">
            <w:pPr>
              <w:pStyle w:val="TAC"/>
              <w:rPr>
                <w:lang w:eastAsia="en-US"/>
              </w:rPr>
            </w:pPr>
            <w:r w:rsidRPr="00F511A5">
              <w:rPr>
                <w:lang w:eastAsia="en-US"/>
              </w:rPr>
              <w:t>R5-222042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45FA70" w14:textId="77777777" w:rsidR="005979E7" w:rsidRPr="00F511A5" w:rsidRDefault="005979E7" w:rsidP="00F17634">
            <w:pPr>
              <w:pStyle w:val="TAC"/>
              <w:rPr>
                <w:lang w:eastAsia="en-US"/>
              </w:rPr>
            </w:pPr>
            <w:r w:rsidRPr="00F511A5">
              <w:rPr>
                <w:lang w:eastAsia="en-US"/>
              </w:rPr>
              <w:t>2778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A5995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F79CC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457A45" w14:textId="77777777" w:rsidR="005979E7" w:rsidRPr="00F511A5" w:rsidRDefault="005979E7" w:rsidP="00F17634">
            <w:pPr>
              <w:pStyle w:val="TAL"/>
              <w:rPr>
                <w:lang w:eastAsia="en-US"/>
              </w:rPr>
            </w:pPr>
            <w:r w:rsidRPr="00F511A5">
              <w:rPr>
                <w:lang w:eastAsia="en-US"/>
              </w:rPr>
              <w:t>Correction to NR TC 8.1.4.4.4-Conditional handover and legacy handover</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70811B" w14:textId="77777777" w:rsidR="005979E7" w:rsidRPr="00F511A5" w:rsidRDefault="005979E7" w:rsidP="00F17634">
            <w:pPr>
              <w:pStyle w:val="TAC"/>
              <w:rPr>
                <w:lang w:eastAsia="en-US"/>
              </w:rPr>
            </w:pPr>
            <w:r w:rsidRPr="00F511A5">
              <w:rPr>
                <w:lang w:eastAsia="en-US"/>
              </w:rPr>
              <w:t>16.11.0</w:t>
            </w:r>
          </w:p>
        </w:tc>
      </w:tr>
      <w:tr w:rsidR="005979E7" w:rsidRPr="00F511A5" w14:paraId="05611ED5"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4EAFA7"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B5854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C6553F" w14:textId="77777777" w:rsidR="005979E7" w:rsidRPr="00F511A5" w:rsidRDefault="005979E7" w:rsidP="00F17634">
            <w:pPr>
              <w:pStyle w:val="TAC"/>
              <w:rPr>
                <w:lang w:eastAsia="en-US"/>
              </w:rPr>
            </w:pPr>
            <w:r w:rsidRPr="00F511A5">
              <w:rPr>
                <w:lang w:eastAsia="en-US"/>
              </w:rPr>
              <w:t>R5-222043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C1401B" w14:textId="77777777" w:rsidR="005979E7" w:rsidRPr="00F511A5" w:rsidRDefault="005979E7" w:rsidP="00F17634">
            <w:pPr>
              <w:pStyle w:val="TAC"/>
              <w:rPr>
                <w:lang w:eastAsia="en-US"/>
              </w:rPr>
            </w:pPr>
            <w:r w:rsidRPr="00F511A5">
              <w:rPr>
                <w:lang w:eastAsia="en-US"/>
              </w:rPr>
              <w:t>2858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C52D1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5EB62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7F9D62" w14:textId="77777777" w:rsidR="005979E7" w:rsidRPr="00F511A5" w:rsidRDefault="005979E7" w:rsidP="00F17634">
            <w:pPr>
              <w:pStyle w:val="TAL"/>
              <w:rPr>
                <w:lang w:eastAsia="en-US"/>
              </w:rPr>
            </w:pPr>
            <w:r w:rsidRPr="00F511A5">
              <w:rPr>
                <w:lang w:eastAsia="en-US"/>
              </w:rPr>
              <w:t>Correction to NR TCs 7.1.3.4.3 and TC 7.1.3.4.4 - PDCP DAPS HO</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C5ABEB" w14:textId="77777777" w:rsidR="005979E7" w:rsidRPr="00F511A5" w:rsidRDefault="005979E7" w:rsidP="00F17634">
            <w:pPr>
              <w:pStyle w:val="TAC"/>
              <w:rPr>
                <w:lang w:eastAsia="en-US"/>
              </w:rPr>
            </w:pPr>
            <w:r w:rsidRPr="00F511A5">
              <w:rPr>
                <w:lang w:eastAsia="en-US"/>
              </w:rPr>
              <w:t>16.11.0</w:t>
            </w:r>
          </w:p>
        </w:tc>
      </w:tr>
      <w:tr w:rsidR="005979E7" w:rsidRPr="00F511A5" w14:paraId="3FE860E7"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E8774A"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354EA3"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16ADB1" w14:textId="77777777" w:rsidR="005979E7" w:rsidRPr="00F511A5" w:rsidRDefault="005979E7" w:rsidP="00F17634">
            <w:pPr>
              <w:pStyle w:val="TAC"/>
              <w:rPr>
                <w:lang w:eastAsia="en-US"/>
              </w:rPr>
            </w:pPr>
            <w:r w:rsidRPr="00F511A5">
              <w:rPr>
                <w:lang w:eastAsia="en-US"/>
              </w:rPr>
              <w:t>R5-222044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12170C" w14:textId="77777777" w:rsidR="005979E7" w:rsidRPr="00F511A5" w:rsidRDefault="005979E7" w:rsidP="00F17634">
            <w:pPr>
              <w:pStyle w:val="TAC"/>
              <w:rPr>
                <w:lang w:eastAsia="en-US"/>
              </w:rPr>
            </w:pPr>
            <w:r w:rsidRPr="00F511A5">
              <w:rPr>
                <w:lang w:eastAsia="en-US"/>
              </w:rPr>
              <w:t>2797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0B069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08C9E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35ED0C" w14:textId="77777777" w:rsidR="005979E7" w:rsidRPr="00F511A5" w:rsidRDefault="005979E7" w:rsidP="00F17634">
            <w:pPr>
              <w:pStyle w:val="TAL"/>
              <w:rPr>
                <w:lang w:eastAsia="en-US"/>
              </w:rPr>
            </w:pPr>
            <w:r w:rsidRPr="00F511A5">
              <w:rPr>
                <w:lang w:eastAsia="en-US"/>
              </w:rPr>
              <w:t>Correction to NR test case 7.1.1.9.1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D3A832" w14:textId="77777777" w:rsidR="005979E7" w:rsidRPr="00F511A5" w:rsidRDefault="005979E7" w:rsidP="00F17634">
            <w:pPr>
              <w:pStyle w:val="TAC"/>
              <w:rPr>
                <w:lang w:eastAsia="en-US"/>
              </w:rPr>
            </w:pPr>
            <w:r w:rsidRPr="00F511A5">
              <w:rPr>
                <w:lang w:eastAsia="en-US"/>
              </w:rPr>
              <w:t>16.11.0</w:t>
            </w:r>
          </w:p>
        </w:tc>
      </w:tr>
      <w:tr w:rsidR="005979E7" w:rsidRPr="00F511A5" w14:paraId="6A4F3A3C"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0DA567C"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34A158"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1EA60D" w14:textId="77777777" w:rsidR="005979E7" w:rsidRPr="00F511A5" w:rsidRDefault="005979E7" w:rsidP="00F17634">
            <w:pPr>
              <w:pStyle w:val="TAC"/>
              <w:rPr>
                <w:lang w:eastAsia="en-US"/>
              </w:rPr>
            </w:pPr>
            <w:r w:rsidRPr="00F511A5">
              <w:rPr>
                <w:lang w:eastAsia="en-US"/>
              </w:rPr>
              <w:t>R5-222047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D52EF1" w14:textId="77777777" w:rsidR="005979E7" w:rsidRPr="00F511A5" w:rsidRDefault="005979E7" w:rsidP="00F17634">
            <w:pPr>
              <w:pStyle w:val="TAC"/>
              <w:rPr>
                <w:lang w:eastAsia="en-US"/>
              </w:rPr>
            </w:pPr>
            <w:r w:rsidRPr="00F511A5">
              <w:rPr>
                <w:lang w:eastAsia="en-US"/>
              </w:rPr>
              <w:t>2710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76B4E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061A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22E174" w14:textId="77777777" w:rsidR="005979E7" w:rsidRPr="00F511A5" w:rsidRDefault="005979E7" w:rsidP="00F17634">
            <w:pPr>
              <w:pStyle w:val="TAL"/>
              <w:rPr>
                <w:lang w:eastAsia="en-US"/>
              </w:rPr>
            </w:pPr>
            <w:r w:rsidRPr="00F511A5">
              <w:rPr>
                <w:lang w:eastAsia="en-US"/>
              </w:rPr>
              <w:t>Addition of new RACS test case 9.1.9.7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3012D4" w14:textId="77777777" w:rsidR="005979E7" w:rsidRPr="00F511A5" w:rsidRDefault="005979E7" w:rsidP="00F17634">
            <w:pPr>
              <w:pStyle w:val="TAC"/>
              <w:rPr>
                <w:lang w:eastAsia="en-US"/>
              </w:rPr>
            </w:pPr>
            <w:r w:rsidRPr="00F511A5">
              <w:rPr>
                <w:lang w:eastAsia="en-US"/>
              </w:rPr>
              <w:t>16.11.0</w:t>
            </w:r>
          </w:p>
        </w:tc>
      </w:tr>
      <w:tr w:rsidR="005979E7" w:rsidRPr="00F511A5" w14:paraId="025CA0F8"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7A0D39"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5A4674"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4DCEFF" w14:textId="77777777" w:rsidR="005979E7" w:rsidRPr="00F511A5" w:rsidRDefault="005979E7" w:rsidP="00F17634">
            <w:pPr>
              <w:pStyle w:val="TAC"/>
              <w:rPr>
                <w:lang w:eastAsia="en-US"/>
              </w:rPr>
            </w:pPr>
            <w:r w:rsidRPr="00F511A5">
              <w:rPr>
                <w:lang w:eastAsia="en-US"/>
              </w:rPr>
              <w:t>R5-222048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0AD40B" w14:textId="77777777" w:rsidR="005979E7" w:rsidRPr="00F511A5" w:rsidRDefault="005979E7" w:rsidP="00F17634">
            <w:pPr>
              <w:pStyle w:val="TAC"/>
              <w:rPr>
                <w:lang w:eastAsia="en-US"/>
              </w:rPr>
            </w:pPr>
            <w:r w:rsidRPr="00F511A5">
              <w:rPr>
                <w:lang w:eastAsia="en-US"/>
              </w:rPr>
              <w:t>2712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7587C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E7D3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ABFA1B" w14:textId="77777777" w:rsidR="005979E7" w:rsidRPr="00F511A5" w:rsidRDefault="005979E7" w:rsidP="00F17634">
            <w:pPr>
              <w:pStyle w:val="TAL"/>
              <w:rPr>
                <w:lang w:eastAsia="en-US"/>
              </w:rPr>
            </w:pPr>
            <w:r w:rsidRPr="00F511A5">
              <w:rPr>
                <w:lang w:eastAsia="en-US"/>
              </w:rPr>
              <w:t>Correction to UAC test case 11.3.1a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A69987" w14:textId="77777777" w:rsidR="005979E7" w:rsidRPr="00F511A5" w:rsidRDefault="005979E7" w:rsidP="00F17634">
            <w:pPr>
              <w:pStyle w:val="TAC"/>
              <w:rPr>
                <w:lang w:eastAsia="en-US"/>
              </w:rPr>
            </w:pPr>
            <w:r w:rsidRPr="00F511A5">
              <w:rPr>
                <w:lang w:eastAsia="en-US"/>
              </w:rPr>
              <w:t>16.11.0</w:t>
            </w:r>
          </w:p>
        </w:tc>
      </w:tr>
      <w:tr w:rsidR="005979E7" w:rsidRPr="00F511A5" w14:paraId="47489254" w14:textId="77777777" w:rsidTr="00F17634">
        <w:tblPrEx>
          <w:tblLook w:val="04A0" w:firstRow="1" w:lastRow="0" w:firstColumn="1" w:lastColumn="0" w:noHBand="0" w:noVBand="1"/>
        </w:tblPrEx>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98042A" w14:textId="77777777" w:rsidR="005979E7" w:rsidRPr="00F511A5" w:rsidRDefault="005979E7" w:rsidP="00F17634">
            <w:pPr>
              <w:pStyle w:val="TAC"/>
              <w:rPr>
                <w:lang w:eastAsia="en-US"/>
              </w:rPr>
            </w:pPr>
            <w:r w:rsidRPr="00F511A5">
              <w:rPr>
                <w:lang w:eastAsia="en-US"/>
              </w:rPr>
              <w:t>2022-03</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0E49056" w14:textId="77777777" w:rsidR="005979E7" w:rsidRPr="00F511A5" w:rsidRDefault="005979E7" w:rsidP="00F17634">
            <w:pPr>
              <w:pStyle w:val="TAC"/>
              <w:rPr>
                <w:lang w:eastAsia="en-US"/>
              </w:rPr>
            </w:pPr>
            <w:r w:rsidRPr="00F511A5">
              <w:rPr>
                <w:lang w:eastAsia="en-US"/>
              </w:rPr>
              <w:t>RAN#95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81EBE3" w14:textId="77777777" w:rsidR="005979E7" w:rsidRPr="00F511A5" w:rsidRDefault="005979E7" w:rsidP="00F17634">
            <w:pPr>
              <w:pStyle w:val="TAC"/>
              <w:rPr>
                <w:lang w:eastAsia="en-US"/>
              </w:rPr>
            </w:pPr>
            <w:r w:rsidRPr="00F511A5">
              <w:rPr>
                <w:lang w:eastAsia="en-US"/>
              </w:rPr>
              <w:t>R5-222049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434998" w14:textId="77777777" w:rsidR="005979E7" w:rsidRPr="00F511A5" w:rsidRDefault="005979E7" w:rsidP="00F17634">
            <w:pPr>
              <w:pStyle w:val="TAC"/>
              <w:rPr>
                <w:lang w:eastAsia="en-US"/>
              </w:rPr>
            </w:pPr>
            <w:r w:rsidRPr="00F511A5">
              <w:rPr>
                <w:lang w:eastAsia="en-US"/>
              </w:rPr>
              <w:t>2695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6B214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E7E76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A508A6" w14:textId="77777777" w:rsidR="005979E7" w:rsidRPr="00F511A5" w:rsidRDefault="005979E7" w:rsidP="00F17634">
            <w:pPr>
              <w:pStyle w:val="TAL"/>
              <w:rPr>
                <w:lang w:eastAsia="en-US"/>
              </w:rPr>
            </w:pPr>
            <w:r w:rsidRPr="00F511A5">
              <w:rPr>
                <w:lang w:eastAsia="en-US"/>
              </w:rPr>
              <w:t>Addition of NR V2X test case 12.2.1.2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49A4EA" w14:textId="77777777" w:rsidR="005979E7" w:rsidRPr="00F511A5" w:rsidRDefault="005979E7" w:rsidP="00F17634">
            <w:pPr>
              <w:pStyle w:val="TAC"/>
              <w:rPr>
                <w:lang w:eastAsia="en-US"/>
              </w:rPr>
            </w:pPr>
            <w:r w:rsidRPr="00F511A5">
              <w:rPr>
                <w:lang w:eastAsia="en-US"/>
              </w:rPr>
              <w:t>16.11.0</w:t>
            </w:r>
          </w:p>
        </w:tc>
      </w:tr>
      <w:tr w:rsidR="005979E7" w:rsidRPr="00F511A5" w14:paraId="4F0D81F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227AF4"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D3C5B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541C72" w14:textId="77777777" w:rsidR="005979E7" w:rsidRPr="00F511A5" w:rsidRDefault="005979E7" w:rsidP="00F17634">
            <w:pPr>
              <w:pStyle w:val="TAC"/>
              <w:rPr>
                <w:lang w:eastAsia="en-US"/>
              </w:rPr>
            </w:pPr>
            <w:r w:rsidRPr="00F511A5">
              <w:rPr>
                <w:lang w:eastAsia="en-US"/>
              </w:rPr>
              <w:t>R5-222113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D43900" w14:textId="77777777" w:rsidR="005979E7" w:rsidRPr="00F511A5" w:rsidRDefault="005979E7" w:rsidP="00F17634">
            <w:pPr>
              <w:pStyle w:val="TAC"/>
              <w:rPr>
                <w:lang w:eastAsia="en-US"/>
              </w:rPr>
            </w:pPr>
            <w:r w:rsidRPr="00F511A5">
              <w:rPr>
                <w:lang w:eastAsia="en-US"/>
              </w:rPr>
              <w:t>2880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9B8AF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2E268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87EC84" w14:textId="77777777" w:rsidR="005979E7" w:rsidRPr="00F511A5" w:rsidRDefault="005979E7" w:rsidP="00F17634">
            <w:pPr>
              <w:pStyle w:val="TAL"/>
              <w:rPr>
                <w:lang w:eastAsia="en-US"/>
              </w:rPr>
            </w:pPr>
            <w:r w:rsidRPr="00F511A5">
              <w:rPr>
                <w:lang w:eastAsia="en-US"/>
              </w:rPr>
              <w:t>Correction to NR MAC test case 7.1.1.2.4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8972FF" w14:textId="77777777" w:rsidR="005979E7" w:rsidRPr="00F511A5" w:rsidRDefault="005979E7" w:rsidP="00F17634">
            <w:pPr>
              <w:pStyle w:val="TAC"/>
              <w:rPr>
                <w:lang w:eastAsia="en-US"/>
              </w:rPr>
            </w:pPr>
            <w:r w:rsidRPr="00F511A5">
              <w:rPr>
                <w:lang w:eastAsia="en-US"/>
              </w:rPr>
              <w:t>16.12.0</w:t>
            </w:r>
          </w:p>
        </w:tc>
      </w:tr>
      <w:tr w:rsidR="005979E7" w:rsidRPr="00F511A5" w14:paraId="014BDBA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3FDF0F"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5D25BB"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7D4442" w14:textId="77777777" w:rsidR="005979E7" w:rsidRPr="00F511A5" w:rsidRDefault="005979E7" w:rsidP="00F17634">
            <w:pPr>
              <w:pStyle w:val="TAC"/>
              <w:rPr>
                <w:lang w:eastAsia="en-US"/>
              </w:rPr>
            </w:pPr>
            <w:r w:rsidRPr="00F511A5">
              <w:rPr>
                <w:lang w:eastAsia="en-US"/>
              </w:rPr>
              <w:t>R5-222114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B08333" w14:textId="77777777" w:rsidR="005979E7" w:rsidRPr="00F511A5" w:rsidRDefault="005979E7" w:rsidP="00F17634">
            <w:pPr>
              <w:pStyle w:val="TAC"/>
              <w:rPr>
                <w:lang w:eastAsia="en-US"/>
              </w:rPr>
            </w:pPr>
            <w:r w:rsidRPr="00F511A5">
              <w:rPr>
                <w:lang w:eastAsia="en-US"/>
              </w:rPr>
              <w:t>2881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A6129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242D9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F66BCD" w14:textId="77777777" w:rsidR="005979E7" w:rsidRPr="00F511A5" w:rsidRDefault="005979E7" w:rsidP="00F17634">
            <w:pPr>
              <w:pStyle w:val="TAL"/>
              <w:rPr>
                <w:lang w:eastAsia="en-US"/>
              </w:rPr>
            </w:pPr>
            <w:r w:rsidRPr="00F511A5">
              <w:rPr>
                <w:lang w:eastAsia="en-US"/>
              </w:rPr>
              <w:t>Correction to NR SDAP test case 7.1.4.1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925ECD" w14:textId="77777777" w:rsidR="005979E7" w:rsidRPr="00F511A5" w:rsidRDefault="005979E7" w:rsidP="00F17634">
            <w:pPr>
              <w:pStyle w:val="TAC"/>
              <w:rPr>
                <w:lang w:eastAsia="en-US"/>
              </w:rPr>
            </w:pPr>
            <w:r w:rsidRPr="00F511A5">
              <w:rPr>
                <w:lang w:eastAsia="en-US"/>
              </w:rPr>
              <w:t>16.12.0</w:t>
            </w:r>
          </w:p>
        </w:tc>
      </w:tr>
      <w:tr w:rsidR="005979E7" w:rsidRPr="00F511A5" w14:paraId="699EABC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3769B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DE9015"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4A4055" w14:textId="77777777" w:rsidR="005979E7" w:rsidRPr="00F511A5" w:rsidRDefault="005979E7" w:rsidP="00F17634">
            <w:pPr>
              <w:pStyle w:val="TAC"/>
              <w:rPr>
                <w:lang w:eastAsia="en-US"/>
              </w:rPr>
            </w:pPr>
            <w:r w:rsidRPr="00F511A5">
              <w:rPr>
                <w:lang w:eastAsia="en-US"/>
              </w:rPr>
              <w:t>R5-222115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92DA64" w14:textId="77777777" w:rsidR="005979E7" w:rsidRPr="00F511A5" w:rsidRDefault="005979E7" w:rsidP="00F17634">
            <w:pPr>
              <w:pStyle w:val="TAC"/>
              <w:rPr>
                <w:lang w:eastAsia="en-US"/>
              </w:rPr>
            </w:pPr>
            <w:r w:rsidRPr="00F511A5">
              <w:rPr>
                <w:lang w:eastAsia="en-US"/>
              </w:rPr>
              <w:t>2882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D0FC2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673FF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0E8722" w14:textId="77777777" w:rsidR="005979E7" w:rsidRPr="00F511A5" w:rsidRDefault="005979E7" w:rsidP="00F17634">
            <w:pPr>
              <w:pStyle w:val="TAL"/>
              <w:rPr>
                <w:lang w:eastAsia="en-US"/>
              </w:rPr>
            </w:pPr>
            <w:r w:rsidRPr="00F511A5">
              <w:rPr>
                <w:lang w:eastAsia="en-US"/>
              </w:rPr>
              <w:t>Correction to NR RRC test case 8.1.5.2.2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62DC00" w14:textId="77777777" w:rsidR="005979E7" w:rsidRPr="00F511A5" w:rsidRDefault="005979E7" w:rsidP="00F17634">
            <w:pPr>
              <w:pStyle w:val="TAC"/>
              <w:rPr>
                <w:lang w:eastAsia="en-US"/>
              </w:rPr>
            </w:pPr>
            <w:r w:rsidRPr="00F511A5">
              <w:rPr>
                <w:lang w:eastAsia="en-US"/>
              </w:rPr>
              <w:t>16.12.0</w:t>
            </w:r>
          </w:p>
        </w:tc>
      </w:tr>
      <w:tr w:rsidR="005979E7" w:rsidRPr="00F511A5" w14:paraId="07CFA13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3047C9"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3EABBB"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4F0A3D" w14:textId="77777777" w:rsidR="005979E7" w:rsidRPr="00F511A5" w:rsidRDefault="005979E7" w:rsidP="00F17634">
            <w:pPr>
              <w:pStyle w:val="TAC"/>
              <w:rPr>
                <w:lang w:eastAsia="en-US"/>
              </w:rPr>
            </w:pPr>
            <w:r w:rsidRPr="00F511A5">
              <w:rPr>
                <w:lang w:eastAsia="en-US"/>
              </w:rPr>
              <w:t>R5-222116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488FD2" w14:textId="77777777" w:rsidR="005979E7" w:rsidRPr="00F511A5" w:rsidRDefault="005979E7" w:rsidP="00F17634">
            <w:pPr>
              <w:pStyle w:val="TAC"/>
              <w:rPr>
                <w:lang w:eastAsia="en-US"/>
              </w:rPr>
            </w:pPr>
            <w:r w:rsidRPr="00F511A5">
              <w:rPr>
                <w:lang w:eastAsia="en-US"/>
              </w:rPr>
              <w:t>2883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C20D9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90D47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34AFCD" w14:textId="77777777" w:rsidR="005979E7" w:rsidRPr="00F511A5" w:rsidRDefault="005979E7" w:rsidP="00F17634">
            <w:pPr>
              <w:pStyle w:val="TAL"/>
              <w:rPr>
                <w:lang w:eastAsia="en-US"/>
              </w:rPr>
            </w:pPr>
            <w:r w:rsidRPr="00F511A5">
              <w:rPr>
                <w:lang w:eastAsia="en-US"/>
              </w:rPr>
              <w:t>Correction to SON-MDT test case 8.1.6.1.2.1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493700" w14:textId="77777777" w:rsidR="005979E7" w:rsidRPr="00F511A5" w:rsidRDefault="005979E7" w:rsidP="00F17634">
            <w:pPr>
              <w:pStyle w:val="TAC"/>
              <w:rPr>
                <w:lang w:eastAsia="en-US"/>
              </w:rPr>
            </w:pPr>
            <w:r w:rsidRPr="00F511A5">
              <w:rPr>
                <w:lang w:eastAsia="en-US"/>
              </w:rPr>
              <w:t>16.12.0</w:t>
            </w:r>
          </w:p>
        </w:tc>
      </w:tr>
      <w:tr w:rsidR="005979E7" w:rsidRPr="00F511A5" w14:paraId="187854C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6886E2"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0B6605"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558017" w14:textId="77777777" w:rsidR="005979E7" w:rsidRPr="00F511A5" w:rsidRDefault="005979E7" w:rsidP="00F17634">
            <w:pPr>
              <w:pStyle w:val="TAC"/>
              <w:rPr>
                <w:lang w:eastAsia="en-US"/>
              </w:rPr>
            </w:pPr>
            <w:r w:rsidRPr="00F511A5">
              <w:rPr>
                <w:lang w:eastAsia="en-US"/>
              </w:rPr>
              <w:t>R5-222117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1FEDFC" w14:textId="77777777" w:rsidR="005979E7" w:rsidRPr="00F511A5" w:rsidRDefault="005979E7" w:rsidP="00F17634">
            <w:pPr>
              <w:pStyle w:val="TAC"/>
              <w:rPr>
                <w:lang w:eastAsia="en-US"/>
              </w:rPr>
            </w:pPr>
            <w:r w:rsidRPr="00F511A5">
              <w:rPr>
                <w:lang w:eastAsia="en-US"/>
              </w:rPr>
              <w:t>2884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F9D1A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ED16A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8A47AD" w14:textId="77777777" w:rsidR="005979E7" w:rsidRPr="00F511A5" w:rsidRDefault="005979E7" w:rsidP="00F17634">
            <w:pPr>
              <w:pStyle w:val="TAL"/>
              <w:rPr>
                <w:lang w:eastAsia="en-US"/>
              </w:rPr>
            </w:pPr>
            <w:r w:rsidRPr="00F511A5">
              <w:rPr>
                <w:lang w:eastAsia="en-US"/>
              </w:rPr>
              <w:t>Correction to SON-MDT test case 8.1.6.1.2.3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EC9762" w14:textId="77777777" w:rsidR="005979E7" w:rsidRPr="00F511A5" w:rsidRDefault="005979E7" w:rsidP="00F17634">
            <w:pPr>
              <w:pStyle w:val="TAC"/>
              <w:rPr>
                <w:lang w:eastAsia="en-US"/>
              </w:rPr>
            </w:pPr>
            <w:r w:rsidRPr="00F511A5">
              <w:rPr>
                <w:lang w:eastAsia="en-US"/>
              </w:rPr>
              <w:t>16.12.0</w:t>
            </w:r>
          </w:p>
        </w:tc>
      </w:tr>
      <w:tr w:rsidR="005979E7" w:rsidRPr="00F511A5" w14:paraId="5982F37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594FC0"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556374"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2D4FF6E" w14:textId="77777777" w:rsidR="005979E7" w:rsidRPr="00F511A5" w:rsidRDefault="005979E7" w:rsidP="00F17634">
            <w:pPr>
              <w:pStyle w:val="TAC"/>
              <w:rPr>
                <w:lang w:eastAsia="en-US"/>
              </w:rPr>
            </w:pPr>
            <w:r w:rsidRPr="00F511A5">
              <w:rPr>
                <w:lang w:eastAsia="en-US"/>
              </w:rPr>
              <w:t>R5-222118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57F1D6" w14:textId="77777777" w:rsidR="005979E7" w:rsidRPr="00F511A5" w:rsidRDefault="005979E7" w:rsidP="00F17634">
            <w:pPr>
              <w:pStyle w:val="TAC"/>
              <w:rPr>
                <w:lang w:eastAsia="en-US"/>
              </w:rPr>
            </w:pPr>
            <w:r w:rsidRPr="00F511A5">
              <w:rPr>
                <w:lang w:eastAsia="en-US"/>
              </w:rPr>
              <w:t>2885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E54E2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F4C70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832B23" w14:textId="77777777" w:rsidR="005979E7" w:rsidRPr="00F511A5" w:rsidRDefault="005979E7" w:rsidP="00F17634">
            <w:pPr>
              <w:pStyle w:val="TAL"/>
              <w:rPr>
                <w:lang w:eastAsia="en-US"/>
              </w:rPr>
            </w:pPr>
            <w:r w:rsidRPr="00F511A5">
              <w:rPr>
                <w:lang w:eastAsia="en-US"/>
              </w:rPr>
              <w:t>Correction to SON-MDT test case 8.1.6.1.2.4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1A92EB" w14:textId="77777777" w:rsidR="005979E7" w:rsidRPr="00F511A5" w:rsidRDefault="005979E7" w:rsidP="00F17634">
            <w:pPr>
              <w:pStyle w:val="TAC"/>
              <w:rPr>
                <w:lang w:eastAsia="en-US"/>
              </w:rPr>
            </w:pPr>
            <w:r w:rsidRPr="00F511A5">
              <w:rPr>
                <w:lang w:eastAsia="en-US"/>
              </w:rPr>
              <w:t>16.12.0</w:t>
            </w:r>
          </w:p>
        </w:tc>
      </w:tr>
      <w:tr w:rsidR="005979E7" w:rsidRPr="00F511A5" w14:paraId="28DBDFE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C43CD6"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5E8E38"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82E831" w14:textId="77777777" w:rsidR="005979E7" w:rsidRPr="00F511A5" w:rsidRDefault="005979E7" w:rsidP="00F17634">
            <w:pPr>
              <w:pStyle w:val="TAC"/>
              <w:rPr>
                <w:lang w:eastAsia="en-US"/>
              </w:rPr>
            </w:pPr>
            <w:r w:rsidRPr="00F511A5">
              <w:rPr>
                <w:lang w:eastAsia="en-US"/>
              </w:rPr>
              <w:t>R5-222119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125E5E" w14:textId="77777777" w:rsidR="005979E7" w:rsidRPr="00F511A5" w:rsidRDefault="005979E7" w:rsidP="00F17634">
            <w:pPr>
              <w:pStyle w:val="TAC"/>
              <w:rPr>
                <w:lang w:eastAsia="en-US"/>
              </w:rPr>
            </w:pPr>
            <w:r w:rsidRPr="00F511A5">
              <w:rPr>
                <w:lang w:eastAsia="en-US"/>
              </w:rPr>
              <w:t>2886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BB095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61927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3BB200" w14:textId="77777777" w:rsidR="005979E7" w:rsidRPr="00F511A5" w:rsidRDefault="005979E7" w:rsidP="00F17634">
            <w:pPr>
              <w:pStyle w:val="TAL"/>
              <w:rPr>
                <w:lang w:eastAsia="en-US"/>
              </w:rPr>
            </w:pPr>
            <w:r w:rsidRPr="00F511A5">
              <w:rPr>
                <w:lang w:eastAsia="en-US"/>
              </w:rPr>
              <w:t>Correction to SON-MDT test case 8.1.6.1.2.9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285F45" w14:textId="77777777" w:rsidR="005979E7" w:rsidRPr="00F511A5" w:rsidRDefault="005979E7" w:rsidP="00F17634">
            <w:pPr>
              <w:pStyle w:val="TAC"/>
              <w:rPr>
                <w:lang w:eastAsia="en-US"/>
              </w:rPr>
            </w:pPr>
            <w:r w:rsidRPr="00F511A5">
              <w:rPr>
                <w:lang w:eastAsia="en-US"/>
              </w:rPr>
              <w:t>16.12.0</w:t>
            </w:r>
          </w:p>
        </w:tc>
      </w:tr>
      <w:tr w:rsidR="005979E7" w:rsidRPr="00F511A5" w14:paraId="4EE6939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28F13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B9A397"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C5B9EF" w14:textId="77777777" w:rsidR="005979E7" w:rsidRPr="00F511A5" w:rsidRDefault="005979E7" w:rsidP="00F17634">
            <w:pPr>
              <w:pStyle w:val="TAC"/>
              <w:rPr>
                <w:lang w:eastAsia="en-US"/>
              </w:rPr>
            </w:pPr>
            <w:r w:rsidRPr="00F511A5">
              <w:rPr>
                <w:lang w:eastAsia="en-US"/>
              </w:rPr>
              <w:t>R5-222120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7AFD1C" w14:textId="77777777" w:rsidR="005979E7" w:rsidRPr="00F511A5" w:rsidRDefault="005979E7" w:rsidP="00F17634">
            <w:pPr>
              <w:pStyle w:val="TAC"/>
              <w:rPr>
                <w:lang w:eastAsia="en-US"/>
              </w:rPr>
            </w:pPr>
            <w:r w:rsidRPr="00F511A5">
              <w:rPr>
                <w:lang w:eastAsia="en-US"/>
              </w:rPr>
              <w:t>2887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4CFB9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5D3A6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95899C" w14:textId="77777777" w:rsidR="005979E7" w:rsidRPr="00F511A5" w:rsidRDefault="005979E7" w:rsidP="00F17634">
            <w:pPr>
              <w:pStyle w:val="TAL"/>
              <w:rPr>
                <w:lang w:eastAsia="en-US"/>
              </w:rPr>
            </w:pPr>
            <w:r w:rsidRPr="00F511A5">
              <w:rPr>
                <w:lang w:eastAsia="en-US"/>
              </w:rPr>
              <w:t>Correction to RACS test case 9.1.9.7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CCEE81" w14:textId="77777777" w:rsidR="005979E7" w:rsidRPr="00F511A5" w:rsidRDefault="005979E7" w:rsidP="00F17634">
            <w:pPr>
              <w:pStyle w:val="TAC"/>
              <w:rPr>
                <w:lang w:eastAsia="en-US"/>
              </w:rPr>
            </w:pPr>
            <w:r w:rsidRPr="00F511A5">
              <w:rPr>
                <w:lang w:eastAsia="en-US"/>
              </w:rPr>
              <w:t>16.12.0</w:t>
            </w:r>
          </w:p>
        </w:tc>
      </w:tr>
      <w:tr w:rsidR="005979E7" w:rsidRPr="00F511A5" w14:paraId="6096445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B9FC8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1A732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BFA4F6" w14:textId="77777777" w:rsidR="005979E7" w:rsidRPr="00F511A5" w:rsidRDefault="005979E7" w:rsidP="00F17634">
            <w:pPr>
              <w:pStyle w:val="TAC"/>
              <w:rPr>
                <w:lang w:eastAsia="en-US"/>
              </w:rPr>
            </w:pPr>
            <w:r w:rsidRPr="00F511A5">
              <w:rPr>
                <w:lang w:eastAsia="en-US"/>
              </w:rPr>
              <w:t>R5-222178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284164" w14:textId="77777777" w:rsidR="005979E7" w:rsidRPr="00F511A5" w:rsidRDefault="005979E7" w:rsidP="00F17634">
            <w:pPr>
              <w:pStyle w:val="TAC"/>
              <w:rPr>
                <w:lang w:eastAsia="en-US"/>
              </w:rPr>
            </w:pPr>
            <w:r w:rsidRPr="00F511A5">
              <w:rPr>
                <w:lang w:eastAsia="en-US"/>
              </w:rPr>
              <w:t>2889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36172DE"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808AD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A5A1112" w14:textId="77777777" w:rsidR="005979E7" w:rsidRPr="00F511A5" w:rsidRDefault="005979E7" w:rsidP="00F17634">
            <w:pPr>
              <w:pStyle w:val="TAL"/>
              <w:rPr>
                <w:lang w:eastAsia="en-US"/>
              </w:rPr>
            </w:pPr>
            <w:r w:rsidRPr="00F511A5">
              <w:rPr>
                <w:lang w:eastAsia="en-US"/>
              </w:rPr>
              <w:t>Update to Rel-16 NR Mobility Enhancement test case 8.2.3.18.3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C4DD2A1" w14:textId="77777777" w:rsidR="005979E7" w:rsidRPr="00F511A5" w:rsidRDefault="005979E7" w:rsidP="00F17634">
            <w:pPr>
              <w:pStyle w:val="TAC"/>
              <w:rPr>
                <w:lang w:eastAsia="en-US"/>
              </w:rPr>
            </w:pPr>
            <w:r w:rsidRPr="00F511A5">
              <w:rPr>
                <w:lang w:eastAsia="en-US"/>
              </w:rPr>
              <w:t>16.12.0</w:t>
            </w:r>
          </w:p>
        </w:tc>
      </w:tr>
      <w:tr w:rsidR="005979E7" w:rsidRPr="00F511A5" w14:paraId="6DC051D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C81C2F"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EE36D4"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BA3150" w14:textId="77777777" w:rsidR="005979E7" w:rsidRPr="00F511A5" w:rsidRDefault="005979E7" w:rsidP="00F17634">
            <w:pPr>
              <w:pStyle w:val="TAC"/>
              <w:rPr>
                <w:lang w:eastAsia="en-US"/>
              </w:rPr>
            </w:pPr>
            <w:r w:rsidRPr="00F511A5">
              <w:rPr>
                <w:lang w:eastAsia="en-US"/>
              </w:rPr>
              <w:t>R5-222261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02C327" w14:textId="77777777" w:rsidR="005979E7" w:rsidRPr="00F511A5" w:rsidRDefault="005979E7" w:rsidP="00F17634">
            <w:pPr>
              <w:pStyle w:val="TAC"/>
              <w:rPr>
                <w:lang w:eastAsia="en-US"/>
              </w:rPr>
            </w:pPr>
            <w:r w:rsidRPr="00F511A5">
              <w:rPr>
                <w:lang w:eastAsia="en-US"/>
              </w:rPr>
              <w:t>2894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60550A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F444A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9FA8BAA" w14:textId="77777777" w:rsidR="005979E7" w:rsidRPr="00F511A5" w:rsidRDefault="005979E7" w:rsidP="00F17634">
            <w:pPr>
              <w:pStyle w:val="TAL"/>
              <w:rPr>
                <w:lang w:eastAsia="en-US"/>
              </w:rPr>
            </w:pPr>
            <w:r w:rsidRPr="00F511A5">
              <w:rPr>
                <w:lang w:eastAsia="en-US"/>
              </w:rPr>
              <w:t>Editorial update of NR RRC TC 8.1.1.3.7b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CCE029" w14:textId="77777777" w:rsidR="005979E7" w:rsidRPr="00F511A5" w:rsidRDefault="005979E7" w:rsidP="00F17634">
            <w:pPr>
              <w:pStyle w:val="TAC"/>
              <w:rPr>
                <w:lang w:eastAsia="en-US"/>
              </w:rPr>
            </w:pPr>
            <w:r w:rsidRPr="00F511A5">
              <w:rPr>
                <w:lang w:eastAsia="en-US"/>
              </w:rPr>
              <w:t>16.12.0</w:t>
            </w:r>
          </w:p>
        </w:tc>
      </w:tr>
      <w:tr w:rsidR="005979E7" w:rsidRPr="00F511A5" w14:paraId="7D7305E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10BA37"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C49570"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A5D223" w14:textId="77777777" w:rsidR="005979E7" w:rsidRPr="00F511A5" w:rsidRDefault="005979E7" w:rsidP="00F17634">
            <w:pPr>
              <w:pStyle w:val="TAC"/>
              <w:rPr>
                <w:lang w:eastAsia="en-US"/>
              </w:rPr>
            </w:pPr>
            <w:r w:rsidRPr="00F511A5">
              <w:rPr>
                <w:lang w:eastAsia="en-US"/>
              </w:rPr>
              <w:t>R5-222262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7B6A7F" w14:textId="77777777" w:rsidR="005979E7" w:rsidRPr="00F511A5" w:rsidRDefault="005979E7" w:rsidP="00F17634">
            <w:pPr>
              <w:pStyle w:val="TAC"/>
              <w:rPr>
                <w:lang w:eastAsia="en-US"/>
              </w:rPr>
            </w:pPr>
            <w:r w:rsidRPr="00F511A5">
              <w:rPr>
                <w:lang w:eastAsia="en-US"/>
              </w:rPr>
              <w:t>2895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FB165A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947CA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7EB7C2" w14:textId="77777777" w:rsidR="005979E7" w:rsidRPr="00F511A5" w:rsidRDefault="005979E7" w:rsidP="00F17634">
            <w:pPr>
              <w:pStyle w:val="TAL"/>
              <w:rPr>
                <w:lang w:eastAsia="en-US"/>
              </w:rPr>
            </w:pPr>
            <w:r w:rsidRPr="00F511A5">
              <w:rPr>
                <w:lang w:eastAsia="en-US"/>
              </w:rPr>
              <w:t>Editorial update of NR RRC TC 8.1.3.1.20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25C63F2" w14:textId="77777777" w:rsidR="005979E7" w:rsidRPr="00F511A5" w:rsidRDefault="005979E7" w:rsidP="00F17634">
            <w:pPr>
              <w:pStyle w:val="TAC"/>
              <w:rPr>
                <w:lang w:eastAsia="en-US"/>
              </w:rPr>
            </w:pPr>
            <w:r w:rsidRPr="00F511A5">
              <w:rPr>
                <w:lang w:eastAsia="en-US"/>
              </w:rPr>
              <w:t>16.12.0</w:t>
            </w:r>
          </w:p>
        </w:tc>
      </w:tr>
      <w:tr w:rsidR="005979E7" w:rsidRPr="00F511A5" w14:paraId="75ACE8C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B6DB64"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0B6F0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B06339" w14:textId="77777777" w:rsidR="005979E7" w:rsidRPr="00F511A5" w:rsidRDefault="005979E7" w:rsidP="00F17634">
            <w:pPr>
              <w:pStyle w:val="TAC"/>
              <w:rPr>
                <w:lang w:eastAsia="en-US"/>
              </w:rPr>
            </w:pPr>
            <w:r w:rsidRPr="00F511A5">
              <w:rPr>
                <w:lang w:eastAsia="en-US"/>
              </w:rPr>
              <w:t>R5-222271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DB5434" w14:textId="77777777" w:rsidR="005979E7" w:rsidRPr="00F511A5" w:rsidRDefault="005979E7" w:rsidP="00F17634">
            <w:pPr>
              <w:pStyle w:val="TAC"/>
              <w:rPr>
                <w:lang w:eastAsia="en-US"/>
              </w:rPr>
            </w:pPr>
            <w:r w:rsidRPr="00F511A5">
              <w:rPr>
                <w:lang w:eastAsia="en-US"/>
              </w:rPr>
              <w:t>2900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13A2835"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25408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28B176" w14:textId="77777777" w:rsidR="005979E7" w:rsidRPr="00F511A5" w:rsidRDefault="005979E7" w:rsidP="00F17634">
            <w:pPr>
              <w:pStyle w:val="TAL"/>
              <w:rPr>
                <w:lang w:eastAsia="en-US"/>
              </w:rPr>
            </w:pPr>
            <w:r w:rsidRPr="00F511A5">
              <w:rPr>
                <w:lang w:eastAsia="en-US"/>
              </w:rPr>
              <w:t>Correction to R16 eNS TC 9.1.10.1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2CEDD6" w14:textId="77777777" w:rsidR="005979E7" w:rsidRPr="00F511A5" w:rsidRDefault="005979E7" w:rsidP="00F17634">
            <w:pPr>
              <w:pStyle w:val="TAC"/>
              <w:rPr>
                <w:lang w:eastAsia="en-US"/>
              </w:rPr>
            </w:pPr>
            <w:r w:rsidRPr="00F511A5">
              <w:rPr>
                <w:lang w:eastAsia="en-US"/>
              </w:rPr>
              <w:t>16.12.0</w:t>
            </w:r>
          </w:p>
        </w:tc>
      </w:tr>
      <w:tr w:rsidR="005979E7" w:rsidRPr="00F511A5" w14:paraId="1864883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6B29C9"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2EB17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5C5F28" w14:textId="77777777" w:rsidR="005979E7" w:rsidRPr="00F511A5" w:rsidRDefault="005979E7" w:rsidP="00F17634">
            <w:pPr>
              <w:pStyle w:val="TAC"/>
              <w:rPr>
                <w:lang w:eastAsia="en-US"/>
              </w:rPr>
            </w:pPr>
            <w:r w:rsidRPr="00F511A5">
              <w:rPr>
                <w:lang w:eastAsia="en-US"/>
              </w:rPr>
              <w:t>R5-222272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BB4B7B" w14:textId="77777777" w:rsidR="005979E7" w:rsidRPr="00F511A5" w:rsidRDefault="005979E7" w:rsidP="00F17634">
            <w:pPr>
              <w:pStyle w:val="TAC"/>
              <w:rPr>
                <w:lang w:eastAsia="en-US"/>
              </w:rPr>
            </w:pPr>
            <w:r w:rsidRPr="00F511A5">
              <w:rPr>
                <w:lang w:eastAsia="en-US"/>
              </w:rPr>
              <w:t>2901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4BB89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F5BCC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589137" w14:textId="77777777" w:rsidR="005979E7" w:rsidRPr="00F511A5" w:rsidRDefault="005979E7" w:rsidP="00F17634">
            <w:pPr>
              <w:pStyle w:val="TAL"/>
              <w:rPr>
                <w:lang w:eastAsia="en-US"/>
              </w:rPr>
            </w:pPr>
            <w:r w:rsidRPr="00F511A5">
              <w:rPr>
                <w:lang w:eastAsia="en-US"/>
              </w:rPr>
              <w:t>Correction to EN-DC RRC TC 8.2.3.17.1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C799D0" w14:textId="77777777" w:rsidR="005979E7" w:rsidRPr="00F511A5" w:rsidRDefault="005979E7" w:rsidP="00F17634">
            <w:pPr>
              <w:pStyle w:val="TAC"/>
              <w:rPr>
                <w:lang w:eastAsia="en-US"/>
              </w:rPr>
            </w:pPr>
            <w:r w:rsidRPr="00F511A5">
              <w:rPr>
                <w:lang w:eastAsia="en-US"/>
              </w:rPr>
              <w:t>16.12.0</w:t>
            </w:r>
          </w:p>
        </w:tc>
      </w:tr>
      <w:tr w:rsidR="005979E7" w:rsidRPr="00F511A5" w14:paraId="27F4C97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C9B284"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D24F50"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399657" w14:textId="77777777" w:rsidR="005979E7" w:rsidRPr="00F511A5" w:rsidRDefault="005979E7" w:rsidP="00F17634">
            <w:pPr>
              <w:pStyle w:val="TAC"/>
              <w:rPr>
                <w:lang w:eastAsia="en-US"/>
              </w:rPr>
            </w:pPr>
            <w:r w:rsidRPr="00F511A5">
              <w:rPr>
                <w:lang w:eastAsia="en-US"/>
              </w:rPr>
              <w:t>R5-222273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495F1F" w14:textId="77777777" w:rsidR="005979E7" w:rsidRPr="00F511A5" w:rsidRDefault="005979E7" w:rsidP="00F17634">
            <w:pPr>
              <w:pStyle w:val="TAC"/>
              <w:rPr>
                <w:lang w:eastAsia="en-US"/>
              </w:rPr>
            </w:pPr>
            <w:r w:rsidRPr="00F511A5">
              <w:rPr>
                <w:lang w:eastAsia="en-US"/>
              </w:rPr>
              <w:t>2902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D3081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EA66C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8757C8A" w14:textId="77777777" w:rsidR="005979E7" w:rsidRPr="00F511A5" w:rsidRDefault="005979E7" w:rsidP="00F17634">
            <w:pPr>
              <w:pStyle w:val="TAL"/>
              <w:rPr>
                <w:lang w:eastAsia="en-US"/>
              </w:rPr>
            </w:pPr>
            <w:r w:rsidRPr="00F511A5">
              <w:rPr>
                <w:lang w:eastAsia="en-US"/>
              </w:rPr>
              <w:t>Editorial update of NR TC 10.1.3.2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37A655" w14:textId="77777777" w:rsidR="005979E7" w:rsidRPr="00F511A5" w:rsidRDefault="005979E7" w:rsidP="00F17634">
            <w:pPr>
              <w:pStyle w:val="TAC"/>
              <w:rPr>
                <w:lang w:eastAsia="en-US"/>
              </w:rPr>
            </w:pPr>
            <w:r w:rsidRPr="00F511A5">
              <w:rPr>
                <w:lang w:eastAsia="en-US"/>
              </w:rPr>
              <w:t>16.12.0</w:t>
            </w:r>
          </w:p>
        </w:tc>
      </w:tr>
      <w:tr w:rsidR="005979E7" w:rsidRPr="00F511A5" w14:paraId="3561484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E0E796"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216923"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3CB6976" w14:textId="77777777" w:rsidR="005979E7" w:rsidRPr="00F511A5" w:rsidRDefault="005979E7" w:rsidP="00F17634">
            <w:pPr>
              <w:pStyle w:val="TAC"/>
              <w:rPr>
                <w:lang w:eastAsia="en-US"/>
              </w:rPr>
            </w:pPr>
            <w:r w:rsidRPr="00F511A5">
              <w:rPr>
                <w:lang w:eastAsia="en-US"/>
              </w:rPr>
              <w:t>R5-222277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99B68D" w14:textId="77777777" w:rsidR="005979E7" w:rsidRPr="00F511A5" w:rsidRDefault="005979E7" w:rsidP="00F17634">
            <w:pPr>
              <w:pStyle w:val="TAC"/>
              <w:rPr>
                <w:lang w:eastAsia="en-US"/>
              </w:rPr>
            </w:pPr>
            <w:r w:rsidRPr="00F511A5">
              <w:rPr>
                <w:lang w:eastAsia="en-US"/>
              </w:rPr>
              <w:t>2903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FCFB2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3C60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3F0010" w14:textId="77777777" w:rsidR="005979E7" w:rsidRPr="00F511A5" w:rsidRDefault="005979E7" w:rsidP="00F17634">
            <w:pPr>
              <w:pStyle w:val="TAL"/>
              <w:rPr>
                <w:lang w:eastAsia="en-US"/>
              </w:rPr>
            </w:pPr>
            <w:r w:rsidRPr="00F511A5">
              <w:rPr>
                <w:lang w:eastAsia="en-US"/>
              </w:rPr>
              <w:t>Editorial update of NR TC 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F23829" w14:textId="77777777" w:rsidR="005979E7" w:rsidRPr="00F511A5" w:rsidRDefault="005979E7" w:rsidP="00F17634">
            <w:pPr>
              <w:pStyle w:val="TAC"/>
              <w:rPr>
                <w:lang w:eastAsia="en-US"/>
              </w:rPr>
            </w:pPr>
            <w:r w:rsidRPr="00F511A5">
              <w:rPr>
                <w:lang w:eastAsia="en-US"/>
              </w:rPr>
              <w:t>16.12.0</w:t>
            </w:r>
          </w:p>
        </w:tc>
      </w:tr>
      <w:tr w:rsidR="005979E7" w:rsidRPr="00F511A5" w14:paraId="248426B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1E74ED"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789D95"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425623" w14:textId="77777777" w:rsidR="005979E7" w:rsidRPr="00F511A5" w:rsidRDefault="005979E7" w:rsidP="00F17634">
            <w:pPr>
              <w:pStyle w:val="TAC"/>
              <w:rPr>
                <w:lang w:eastAsia="en-US"/>
              </w:rPr>
            </w:pPr>
            <w:r w:rsidRPr="00F511A5">
              <w:rPr>
                <w:lang w:eastAsia="en-US"/>
              </w:rPr>
              <w:t>R5-222362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EF63F8" w14:textId="77777777" w:rsidR="005979E7" w:rsidRPr="00F511A5" w:rsidRDefault="005979E7" w:rsidP="00F17634">
            <w:pPr>
              <w:pStyle w:val="TAC"/>
              <w:rPr>
                <w:lang w:eastAsia="en-US"/>
              </w:rPr>
            </w:pPr>
            <w:r w:rsidRPr="00F511A5">
              <w:rPr>
                <w:lang w:eastAsia="en-US"/>
              </w:rPr>
              <w:t>2906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DAE01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D462C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DEF0AC" w14:textId="77777777" w:rsidR="005979E7" w:rsidRPr="00F511A5" w:rsidRDefault="005979E7" w:rsidP="00F17634">
            <w:pPr>
              <w:pStyle w:val="TAL"/>
              <w:rPr>
                <w:lang w:eastAsia="en-US"/>
              </w:rPr>
            </w:pPr>
            <w:r w:rsidRPr="00F511A5">
              <w:rPr>
                <w:lang w:eastAsia="en-US"/>
              </w:rPr>
              <w:t>Correction to DRX adaptation test case 7.1.1.12.3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C3B1AE" w14:textId="77777777" w:rsidR="005979E7" w:rsidRPr="00F511A5" w:rsidRDefault="005979E7" w:rsidP="00F17634">
            <w:pPr>
              <w:pStyle w:val="TAC"/>
              <w:rPr>
                <w:lang w:eastAsia="en-US"/>
              </w:rPr>
            </w:pPr>
            <w:r w:rsidRPr="00F511A5">
              <w:rPr>
                <w:lang w:eastAsia="en-US"/>
              </w:rPr>
              <w:t>16.12.0</w:t>
            </w:r>
          </w:p>
        </w:tc>
      </w:tr>
      <w:tr w:rsidR="005979E7" w:rsidRPr="00F511A5" w14:paraId="48DA7B8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CE37C2"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E3E024B"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EAB19D" w14:textId="77777777" w:rsidR="005979E7" w:rsidRPr="00F511A5" w:rsidRDefault="005979E7" w:rsidP="00F17634">
            <w:pPr>
              <w:pStyle w:val="TAC"/>
              <w:rPr>
                <w:lang w:eastAsia="en-US"/>
              </w:rPr>
            </w:pPr>
            <w:r w:rsidRPr="00F511A5">
              <w:rPr>
                <w:lang w:eastAsia="en-US"/>
              </w:rPr>
              <w:t>R5-222376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ACC0FA" w14:textId="77777777" w:rsidR="005979E7" w:rsidRPr="00F511A5" w:rsidRDefault="005979E7" w:rsidP="00F17634">
            <w:pPr>
              <w:pStyle w:val="TAC"/>
              <w:rPr>
                <w:lang w:eastAsia="en-US"/>
              </w:rPr>
            </w:pPr>
            <w:r w:rsidRPr="00F511A5">
              <w:rPr>
                <w:lang w:eastAsia="en-US"/>
              </w:rPr>
              <w:t>2907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F743B3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10ABB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973867" w14:textId="77777777" w:rsidR="005979E7" w:rsidRPr="00F511A5" w:rsidRDefault="005979E7" w:rsidP="00F17634">
            <w:pPr>
              <w:pStyle w:val="TAL"/>
              <w:rPr>
                <w:lang w:eastAsia="en-US"/>
              </w:rPr>
            </w:pPr>
            <w:r w:rsidRPr="00F511A5">
              <w:rPr>
                <w:lang w:eastAsia="en-US"/>
              </w:rPr>
              <w:t>Correction to Inter-System MDT test case 8.1.6.3.3.3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5BD3D5" w14:textId="77777777" w:rsidR="005979E7" w:rsidRPr="00F511A5" w:rsidRDefault="005979E7" w:rsidP="00F17634">
            <w:pPr>
              <w:pStyle w:val="TAC"/>
              <w:rPr>
                <w:lang w:eastAsia="en-US"/>
              </w:rPr>
            </w:pPr>
            <w:r w:rsidRPr="00F511A5">
              <w:rPr>
                <w:lang w:eastAsia="en-US"/>
              </w:rPr>
              <w:t>16.12.0</w:t>
            </w:r>
          </w:p>
        </w:tc>
      </w:tr>
      <w:tr w:rsidR="005979E7" w:rsidRPr="00F511A5" w14:paraId="4654A08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0C0D7A3"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1D3E8B"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F5020F" w14:textId="77777777" w:rsidR="005979E7" w:rsidRPr="00F511A5" w:rsidRDefault="005979E7" w:rsidP="00F17634">
            <w:pPr>
              <w:pStyle w:val="TAC"/>
              <w:rPr>
                <w:lang w:eastAsia="en-US"/>
              </w:rPr>
            </w:pPr>
            <w:r w:rsidRPr="00F511A5">
              <w:rPr>
                <w:lang w:eastAsia="en-US"/>
              </w:rPr>
              <w:t>R5-222382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75CDB31" w14:textId="77777777" w:rsidR="005979E7" w:rsidRPr="00F511A5" w:rsidRDefault="005979E7" w:rsidP="00F17634">
            <w:pPr>
              <w:pStyle w:val="TAC"/>
              <w:rPr>
                <w:lang w:eastAsia="en-US"/>
              </w:rPr>
            </w:pPr>
            <w:r w:rsidRPr="00F511A5">
              <w:rPr>
                <w:lang w:eastAsia="en-US"/>
              </w:rPr>
              <w:t>2908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51BAF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7DAF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B271F3" w14:textId="77777777" w:rsidR="005979E7" w:rsidRPr="00F511A5" w:rsidRDefault="005979E7" w:rsidP="00F17634">
            <w:pPr>
              <w:pStyle w:val="TAL"/>
              <w:rPr>
                <w:lang w:eastAsia="en-US"/>
              </w:rPr>
            </w:pPr>
            <w:r w:rsidRPr="00F511A5">
              <w:rPr>
                <w:lang w:eastAsia="en-US"/>
              </w:rPr>
              <w:t>Correction to NR PDCP test case 7.1.3.5.2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CA4F65" w14:textId="77777777" w:rsidR="005979E7" w:rsidRPr="00F511A5" w:rsidRDefault="005979E7" w:rsidP="00F17634">
            <w:pPr>
              <w:pStyle w:val="TAC"/>
              <w:rPr>
                <w:lang w:eastAsia="en-US"/>
              </w:rPr>
            </w:pPr>
            <w:r w:rsidRPr="00F511A5">
              <w:rPr>
                <w:lang w:eastAsia="en-US"/>
              </w:rPr>
              <w:t>16.12.0</w:t>
            </w:r>
          </w:p>
        </w:tc>
      </w:tr>
      <w:tr w:rsidR="005979E7" w:rsidRPr="00F511A5" w14:paraId="311774E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9FDFF2"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5F0C87"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7040B4" w14:textId="77777777" w:rsidR="005979E7" w:rsidRPr="00F511A5" w:rsidRDefault="005979E7" w:rsidP="00F17634">
            <w:pPr>
              <w:pStyle w:val="TAC"/>
              <w:rPr>
                <w:lang w:eastAsia="en-US"/>
              </w:rPr>
            </w:pPr>
            <w:r w:rsidRPr="00F511A5">
              <w:rPr>
                <w:lang w:eastAsia="en-US"/>
              </w:rPr>
              <w:t>R5-222384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6F12EE" w14:textId="77777777" w:rsidR="005979E7" w:rsidRPr="00F511A5" w:rsidRDefault="005979E7" w:rsidP="00F17634">
            <w:pPr>
              <w:pStyle w:val="TAC"/>
              <w:rPr>
                <w:lang w:eastAsia="en-US"/>
              </w:rPr>
            </w:pPr>
            <w:r w:rsidRPr="00F511A5">
              <w:rPr>
                <w:lang w:eastAsia="en-US"/>
              </w:rPr>
              <w:t>2910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36109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288DA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CE7305" w14:textId="77777777" w:rsidR="005979E7" w:rsidRPr="00F511A5" w:rsidRDefault="005979E7" w:rsidP="00F17634">
            <w:pPr>
              <w:pStyle w:val="TAL"/>
              <w:rPr>
                <w:lang w:eastAsia="en-US"/>
              </w:rPr>
            </w:pPr>
            <w:r w:rsidRPr="00F511A5">
              <w:rPr>
                <w:lang w:eastAsia="en-US"/>
              </w:rPr>
              <w:t>Update to UE Radio Capability Id field in RACS test cases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1F4143" w14:textId="77777777" w:rsidR="005979E7" w:rsidRPr="00F511A5" w:rsidRDefault="005979E7" w:rsidP="00F17634">
            <w:pPr>
              <w:pStyle w:val="TAC"/>
              <w:rPr>
                <w:lang w:eastAsia="en-US"/>
              </w:rPr>
            </w:pPr>
            <w:r w:rsidRPr="00F511A5">
              <w:rPr>
                <w:lang w:eastAsia="en-US"/>
              </w:rPr>
              <w:t>16.12.0</w:t>
            </w:r>
          </w:p>
        </w:tc>
      </w:tr>
      <w:tr w:rsidR="005979E7" w:rsidRPr="00F511A5" w14:paraId="4E5D8A4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BEC2897"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DE19EC"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955052" w14:textId="77777777" w:rsidR="005979E7" w:rsidRPr="00F511A5" w:rsidRDefault="005979E7" w:rsidP="00F17634">
            <w:pPr>
              <w:pStyle w:val="TAC"/>
              <w:rPr>
                <w:lang w:eastAsia="en-US"/>
              </w:rPr>
            </w:pPr>
            <w:r w:rsidRPr="00F511A5">
              <w:rPr>
                <w:lang w:eastAsia="en-US"/>
              </w:rPr>
              <w:t>R5-222418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372E9B" w14:textId="77777777" w:rsidR="005979E7" w:rsidRPr="00F511A5" w:rsidRDefault="005979E7" w:rsidP="00F17634">
            <w:pPr>
              <w:pStyle w:val="TAC"/>
              <w:rPr>
                <w:lang w:eastAsia="en-US"/>
              </w:rPr>
            </w:pPr>
            <w:r w:rsidRPr="00F511A5">
              <w:rPr>
                <w:lang w:eastAsia="en-US"/>
              </w:rPr>
              <w:t>2912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03E1D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FB3CA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53E809" w14:textId="77777777" w:rsidR="005979E7" w:rsidRPr="00F511A5" w:rsidRDefault="005979E7" w:rsidP="00F17634">
            <w:pPr>
              <w:pStyle w:val="TAL"/>
              <w:rPr>
                <w:lang w:eastAsia="en-US"/>
              </w:rPr>
            </w:pPr>
            <w:r w:rsidRPr="00F511A5">
              <w:rPr>
                <w:lang w:eastAsia="en-US"/>
              </w:rPr>
              <w:t>Correction to NR5GC testcase 8.1.5.9.1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F94875" w14:textId="77777777" w:rsidR="005979E7" w:rsidRPr="00F511A5" w:rsidRDefault="005979E7" w:rsidP="00F17634">
            <w:pPr>
              <w:pStyle w:val="TAC"/>
              <w:rPr>
                <w:lang w:eastAsia="en-US"/>
              </w:rPr>
            </w:pPr>
            <w:r w:rsidRPr="00F511A5">
              <w:rPr>
                <w:lang w:eastAsia="en-US"/>
              </w:rPr>
              <w:t>16.12.0</w:t>
            </w:r>
          </w:p>
        </w:tc>
      </w:tr>
      <w:tr w:rsidR="005979E7" w:rsidRPr="00F511A5" w14:paraId="72DA387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8E43C4"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CABA13"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515F1E" w14:textId="77777777" w:rsidR="005979E7" w:rsidRPr="00F511A5" w:rsidRDefault="005979E7" w:rsidP="00F17634">
            <w:pPr>
              <w:pStyle w:val="TAC"/>
              <w:rPr>
                <w:lang w:eastAsia="en-US"/>
              </w:rPr>
            </w:pPr>
            <w:r w:rsidRPr="00F511A5">
              <w:rPr>
                <w:lang w:eastAsia="en-US"/>
              </w:rPr>
              <w:t>R5-222430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BAD13F" w14:textId="77777777" w:rsidR="005979E7" w:rsidRPr="00F511A5" w:rsidRDefault="005979E7" w:rsidP="00F17634">
            <w:pPr>
              <w:pStyle w:val="TAC"/>
              <w:rPr>
                <w:lang w:eastAsia="en-US"/>
              </w:rPr>
            </w:pPr>
            <w:r w:rsidRPr="00F511A5">
              <w:rPr>
                <w:lang w:eastAsia="en-US"/>
              </w:rPr>
              <w:t>2913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FA457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46B4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9011A6" w14:textId="77777777" w:rsidR="005979E7" w:rsidRPr="00F511A5" w:rsidRDefault="005979E7" w:rsidP="00F17634">
            <w:pPr>
              <w:pStyle w:val="TAL"/>
              <w:rPr>
                <w:lang w:eastAsia="en-US"/>
              </w:rPr>
            </w:pPr>
            <w:r w:rsidRPr="00F511A5">
              <w:rPr>
                <w:lang w:eastAsia="en-US"/>
              </w:rPr>
              <w:t>Update test case 11.1.1a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01CB1F" w14:textId="77777777" w:rsidR="005979E7" w:rsidRPr="00F511A5" w:rsidRDefault="005979E7" w:rsidP="00F17634">
            <w:pPr>
              <w:pStyle w:val="TAC"/>
              <w:rPr>
                <w:lang w:eastAsia="en-US"/>
              </w:rPr>
            </w:pPr>
            <w:r w:rsidRPr="00F511A5">
              <w:rPr>
                <w:lang w:eastAsia="en-US"/>
              </w:rPr>
              <w:t>16.12.0</w:t>
            </w:r>
          </w:p>
        </w:tc>
      </w:tr>
      <w:tr w:rsidR="005979E7" w:rsidRPr="00F511A5" w14:paraId="29D6DCA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B5A6D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CD7B91"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0A22C6" w14:textId="77777777" w:rsidR="005979E7" w:rsidRPr="00F511A5" w:rsidRDefault="005979E7" w:rsidP="00F17634">
            <w:pPr>
              <w:pStyle w:val="TAC"/>
              <w:rPr>
                <w:lang w:eastAsia="en-US"/>
              </w:rPr>
            </w:pPr>
            <w:r w:rsidRPr="00F511A5">
              <w:rPr>
                <w:lang w:eastAsia="en-US"/>
              </w:rPr>
              <w:t>R5-222446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E4C923" w14:textId="77777777" w:rsidR="005979E7" w:rsidRPr="00F511A5" w:rsidRDefault="005979E7" w:rsidP="00F17634">
            <w:pPr>
              <w:pStyle w:val="TAC"/>
              <w:rPr>
                <w:lang w:eastAsia="en-US"/>
              </w:rPr>
            </w:pPr>
            <w:r w:rsidRPr="00F511A5">
              <w:rPr>
                <w:lang w:eastAsia="en-US"/>
              </w:rPr>
              <w:t>2915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05414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A6C49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CFE537" w14:textId="77777777" w:rsidR="005979E7" w:rsidRPr="00F511A5" w:rsidRDefault="005979E7" w:rsidP="00F17634">
            <w:pPr>
              <w:pStyle w:val="TAL"/>
              <w:rPr>
                <w:lang w:eastAsia="en-US"/>
              </w:rPr>
            </w:pPr>
            <w:r w:rsidRPr="00F511A5">
              <w:rPr>
                <w:lang w:eastAsia="en-US"/>
              </w:rPr>
              <w:t>Correction to NR testcase 8.1.4.4.2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993017" w14:textId="77777777" w:rsidR="005979E7" w:rsidRPr="00F511A5" w:rsidRDefault="005979E7" w:rsidP="00F17634">
            <w:pPr>
              <w:pStyle w:val="TAC"/>
              <w:rPr>
                <w:lang w:eastAsia="en-US"/>
              </w:rPr>
            </w:pPr>
            <w:r w:rsidRPr="00F511A5">
              <w:rPr>
                <w:lang w:eastAsia="en-US"/>
              </w:rPr>
              <w:t>16.12.0</w:t>
            </w:r>
          </w:p>
        </w:tc>
      </w:tr>
      <w:tr w:rsidR="005979E7" w:rsidRPr="00F511A5" w14:paraId="2020C2F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DB43D7"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C654CA"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AFA05F" w14:textId="77777777" w:rsidR="005979E7" w:rsidRPr="00F511A5" w:rsidRDefault="005979E7" w:rsidP="00F17634">
            <w:pPr>
              <w:pStyle w:val="TAC"/>
              <w:rPr>
                <w:lang w:eastAsia="en-US"/>
              </w:rPr>
            </w:pPr>
            <w:r w:rsidRPr="00F511A5">
              <w:rPr>
                <w:lang w:eastAsia="en-US"/>
              </w:rPr>
              <w:t>R5-222470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A8584B" w14:textId="77777777" w:rsidR="005979E7" w:rsidRPr="00F511A5" w:rsidRDefault="005979E7" w:rsidP="00F17634">
            <w:pPr>
              <w:pStyle w:val="TAC"/>
              <w:rPr>
                <w:lang w:eastAsia="en-US"/>
              </w:rPr>
            </w:pPr>
            <w:r w:rsidRPr="00F511A5">
              <w:rPr>
                <w:lang w:eastAsia="en-US"/>
              </w:rPr>
              <w:t>2921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5011C8"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C70C0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248737" w14:textId="77777777" w:rsidR="005979E7" w:rsidRPr="00F511A5" w:rsidRDefault="005979E7" w:rsidP="00F17634">
            <w:pPr>
              <w:pStyle w:val="TAL"/>
              <w:rPr>
                <w:lang w:eastAsia="en-US"/>
              </w:rPr>
            </w:pPr>
            <w:r w:rsidRPr="00F511A5">
              <w:rPr>
                <w:lang w:eastAsia="en-US"/>
              </w:rPr>
              <w:t>Update of test case 8.2.2.4.3 for SCG DRB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63FE55" w14:textId="77777777" w:rsidR="005979E7" w:rsidRPr="00F511A5" w:rsidRDefault="005979E7" w:rsidP="00F17634">
            <w:pPr>
              <w:pStyle w:val="TAC"/>
              <w:rPr>
                <w:lang w:eastAsia="en-US"/>
              </w:rPr>
            </w:pPr>
            <w:r w:rsidRPr="00F511A5">
              <w:rPr>
                <w:lang w:eastAsia="en-US"/>
              </w:rPr>
              <w:t>16.12.0</w:t>
            </w:r>
          </w:p>
        </w:tc>
      </w:tr>
      <w:tr w:rsidR="005979E7" w:rsidRPr="00F511A5" w14:paraId="2FC496F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E37D0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3F66F4"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5D8571" w14:textId="77777777" w:rsidR="005979E7" w:rsidRPr="00F511A5" w:rsidRDefault="005979E7" w:rsidP="00F17634">
            <w:pPr>
              <w:pStyle w:val="TAC"/>
              <w:rPr>
                <w:lang w:eastAsia="en-US"/>
              </w:rPr>
            </w:pPr>
            <w:r w:rsidRPr="00F511A5">
              <w:rPr>
                <w:lang w:eastAsia="en-US"/>
              </w:rPr>
              <w:t>R5-222511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D521FB" w14:textId="77777777" w:rsidR="005979E7" w:rsidRPr="00F511A5" w:rsidRDefault="005979E7" w:rsidP="00F17634">
            <w:pPr>
              <w:pStyle w:val="TAC"/>
              <w:rPr>
                <w:lang w:eastAsia="en-US"/>
              </w:rPr>
            </w:pPr>
            <w:r w:rsidRPr="00F511A5">
              <w:rPr>
                <w:lang w:eastAsia="en-US"/>
              </w:rPr>
              <w:t>2923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85838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13E1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7AEB2F4" w14:textId="77777777" w:rsidR="005979E7" w:rsidRPr="00F511A5" w:rsidRDefault="005979E7" w:rsidP="00F17634">
            <w:pPr>
              <w:pStyle w:val="TAL"/>
              <w:rPr>
                <w:lang w:eastAsia="en-US"/>
              </w:rPr>
            </w:pPr>
            <w:r w:rsidRPr="00F511A5">
              <w:rPr>
                <w:lang w:eastAsia="en-US"/>
              </w:rPr>
              <w:t>Correction to NR PDCP test case 7.1.3.4.1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1409B1" w14:textId="77777777" w:rsidR="005979E7" w:rsidRPr="00F511A5" w:rsidRDefault="005979E7" w:rsidP="00F17634">
            <w:pPr>
              <w:pStyle w:val="TAC"/>
              <w:rPr>
                <w:lang w:eastAsia="en-US"/>
              </w:rPr>
            </w:pPr>
            <w:r w:rsidRPr="00F511A5">
              <w:rPr>
                <w:lang w:eastAsia="en-US"/>
              </w:rPr>
              <w:t>16.12.0</w:t>
            </w:r>
          </w:p>
        </w:tc>
      </w:tr>
      <w:tr w:rsidR="005979E7" w:rsidRPr="00F511A5" w14:paraId="33091B7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E0E032"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059CC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35D5EFB" w14:textId="77777777" w:rsidR="005979E7" w:rsidRPr="00F511A5" w:rsidRDefault="005979E7" w:rsidP="00F17634">
            <w:pPr>
              <w:pStyle w:val="TAC"/>
              <w:rPr>
                <w:lang w:eastAsia="en-US"/>
              </w:rPr>
            </w:pPr>
            <w:r w:rsidRPr="00F511A5">
              <w:rPr>
                <w:lang w:eastAsia="en-US"/>
              </w:rPr>
              <w:t>R5-222653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119C58" w14:textId="77777777" w:rsidR="005979E7" w:rsidRPr="00F511A5" w:rsidRDefault="005979E7" w:rsidP="00F17634">
            <w:pPr>
              <w:pStyle w:val="TAC"/>
              <w:rPr>
                <w:lang w:eastAsia="en-US"/>
              </w:rPr>
            </w:pPr>
            <w:r w:rsidRPr="00F511A5">
              <w:rPr>
                <w:lang w:eastAsia="en-US"/>
              </w:rPr>
              <w:t>2925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EA7E203"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968BA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780AD6" w14:textId="77777777" w:rsidR="005979E7" w:rsidRPr="00F511A5" w:rsidRDefault="005979E7" w:rsidP="00F17634">
            <w:pPr>
              <w:pStyle w:val="TAL"/>
              <w:rPr>
                <w:lang w:eastAsia="en-US"/>
              </w:rPr>
            </w:pPr>
            <w:r w:rsidRPr="00F511A5">
              <w:rPr>
                <w:lang w:eastAsia="en-US"/>
              </w:rPr>
              <w:t>Correction to EN-DC TC 8.2.6.1.1.x - RLC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44A20A" w14:textId="77777777" w:rsidR="005979E7" w:rsidRPr="00F511A5" w:rsidRDefault="005979E7" w:rsidP="00F17634">
            <w:pPr>
              <w:pStyle w:val="TAC"/>
              <w:rPr>
                <w:lang w:eastAsia="en-US"/>
              </w:rPr>
            </w:pPr>
            <w:r w:rsidRPr="00F511A5">
              <w:rPr>
                <w:lang w:eastAsia="en-US"/>
              </w:rPr>
              <w:t>16.12.0</w:t>
            </w:r>
          </w:p>
        </w:tc>
      </w:tr>
      <w:tr w:rsidR="005979E7" w:rsidRPr="00F511A5" w14:paraId="7DE6EF1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70A402"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50EEDE"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E88426" w14:textId="77777777" w:rsidR="005979E7" w:rsidRPr="00F511A5" w:rsidRDefault="005979E7" w:rsidP="00F17634">
            <w:pPr>
              <w:pStyle w:val="TAC"/>
              <w:rPr>
                <w:lang w:eastAsia="en-US"/>
              </w:rPr>
            </w:pPr>
            <w:r w:rsidRPr="00F511A5">
              <w:rPr>
                <w:lang w:eastAsia="en-US"/>
              </w:rPr>
              <w:t>R5-222715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22AD47" w14:textId="77777777" w:rsidR="005979E7" w:rsidRPr="00F511A5" w:rsidRDefault="005979E7" w:rsidP="00F17634">
            <w:pPr>
              <w:pStyle w:val="TAC"/>
              <w:rPr>
                <w:lang w:eastAsia="en-US"/>
              </w:rPr>
            </w:pPr>
            <w:r w:rsidRPr="00F511A5">
              <w:rPr>
                <w:lang w:eastAsia="en-US"/>
              </w:rPr>
              <w:t>2936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5E3FD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C47DD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11C6D50" w14:textId="77777777" w:rsidR="005979E7" w:rsidRPr="00F511A5" w:rsidRDefault="005979E7" w:rsidP="00F17634">
            <w:pPr>
              <w:pStyle w:val="TAL"/>
              <w:rPr>
                <w:lang w:eastAsia="en-US"/>
              </w:rPr>
            </w:pPr>
            <w:r w:rsidRPr="00F511A5">
              <w:rPr>
                <w:lang w:eastAsia="en-US"/>
              </w:rPr>
              <w:t>Update of TC 12.2.4.1- Inter-carrier concurrent operation / Sidelink Reconfiguration via Uu RRC / SL DRB management / transmission side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9A5621" w14:textId="77777777" w:rsidR="005979E7" w:rsidRPr="00F511A5" w:rsidRDefault="005979E7" w:rsidP="00F17634">
            <w:pPr>
              <w:pStyle w:val="TAC"/>
              <w:rPr>
                <w:lang w:eastAsia="en-US"/>
              </w:rPr>
            </w:pPr>
            <w:r w:rsidRPr="00F511A5">
              <w:rPr>
                <w:lang w:eastAsia="en-US"/>
              </w:rPr>
              <w:t>16.12.0</w:t>
            </w:r>
          </w:p>
        </w:tc>
      </w:tr>
      <w:tr w:rsidR="005979E7" w:rsidRPr="00F511A5" w14:paraId="1E6B887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6EA9D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771D6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B11439" w14:textId="77777777" w:rsidR="005979E7" w:rsidRPr="00F511A5" w:rsidRDefault="005979E7" w:rsidP="00F17634">
            <w:pPr>
              <w:pStyle w:val="TAC"/>
              <w:rPr>
                <w:lang w:eastAsia="en-US"/>
              </w:rPr>
            </w:pPr>
            <w:r w:rsidRPr="00F511A5">
              <w:rPr>
                <w:lang w:eastAsia="en-US"/>
              </w:rPr>
              <w:t>R5-222811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61B3F0" w14:textId="77777777" w:rsidR="005979E7" w:rsidRPr="00F511A5" w:rsidRDefault="005979E7" w:rsidP="00F17634">
            <w:pPr>
              <w:pStyle w:val="TAC"/>
              <w:rPr>
                <w:lang w:eastAsia="en-US"/>
              </w:rPr>
            </w:pPr>
            <w:r w:rsidRPr="00F511A5">
              <w:rPr>
                <w:lang w:eastAsia="en-US"/>
              </w:rPr>
              <w:t>2941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40C0E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341E2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768527" w14:textId="77777777" w:rsidR="005979E7" w:rsidRPr="00F511A5" w:rsidRDefault="005979E7" w:rsidP="00F17634">
            <w:pPr>
              <w:pStyle w:val="TAL"/>
              <w:rPr>
                <w:lang w:eastAsia="en-US"/>
              </w:rPr>
            </w:pPr>
            <w:r w:rsidRPr="00F511A5">
              <w:rPr>
                <w:lang w:eastAsia="en-US"/>
              </w:rPr>
              <w:t>Correction to NR TC 7.1.1.10.1-DataInactivityTimer expiry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DF1D16" w14:textId="77777777" w:rsidR="005979E7" w:rsidRPr="00F511A5" w:rsidRDefault="005979E7" w:rsidP="00F17634">
            <w:pPr>
              <w:pStyle w:val="TAC"/>
              <w:rPr>
                <w:lang w:eastAsia="en-US"/>
              </w:rPr>
            </w:pPr>
            <w:r w:rsidRPr="00F511A5">
              <w:rPr>
                <w:lang w:eastAsia="en-US"/>
              </w:rPr>
              <w:t>16.12.0</w:t>
            </w:r>
          </w:p>
        </w:tc>
      </w:tr>
      <w:tr w:rsidR="005979E7" w:rsidRPr="00F511A5" w14:paraId="50CF375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5F3545"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8B4B18"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CCA5F3" w14:textId="77777777" w:rsidR="005979E7" w:rsidRPr="00F511A5" w:rsidRDefault="005979E7" w:rsidP="00F17634">
            <w:pPr>
              <w:pStyle w:val="TAC"/>
              <w:rPr>
                <w:lang w:eastAsia="en-US"/>
              </w:rPr>
            </w:pPr>
            <w:r w:rsidRPr="00F511A5">
              <w:rPr>
                <w:lang w:eastAsia="en-US"/>
              </w:rPr>
              <w:t>R5-222813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0700AB" w14:textId="77777777" w:rsidR="005979E7" w:rsidRPr="00F511A5" w:rsidRDefault="005979E7" w:rsidP="00F17634">
            <w:pPr>
              <w:pStyle w:val="TAC"/>
              <w:rPr>
                <w:lang w:eastAsia="en-US"/>
              </w:rPr>
            </w:pPr>
            <w:r w:rsidRPr="00F511A5">
              <w:rPr>
                <w:lang w:eastAsia="en-US"/>
              </w:rPr>
              <w:t>2943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B16C19"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8CDBF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DF673F" w14:textId="77777777" w:rsidR="005979E7" w:rsidRPr="00F511A5" w:rsidRDefault="005979E7" w:rsidP="00F17634">
            <w:pPr>
              <w:pStyle w:val="TAL"/>
              <w:rPr>
                <w:lang w:eastAsia="en-US"/>
              </w:rPr>
            </w:pPr>
            <w:r w:rsidRPr="00F511A5">
              <w:rPr>
                <w:lang w:eastAsia="en-US"/>
              </w:rPr>
              <w:t>Correction to NR TC 11.3.1-UAC for MO Speech Call and SMSoIP</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88D7E5" w14:textId="77777777" w:rsidR="005979E7" w:rsidRPr="00F511A5" w:rsidRDefault="005979E7" w:rsidP="00F17634">
            <w:pPr>
              <w:pStyle w:val="TAC"/>
              <w:rPr>
                <w:lang w:eastAsia="en-US"/>
              </w:rPr>
            </w:pPr>
            <w:r w:rsidRPr="00F511A5">
              <w:rPr>
                <w:lang w:eastAsia="en-US"/>
              </w:rPr>
              <w:t>16.12.0</w:t>
            </w:r>
          </w:p>
        </w:tc>
      </w:tr>
      <w:tr w:rsidR="005979E7" w:rsidRPr="00F511A5" w14:paraId="1AEAA0B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8B0BED"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555E96"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1A7203" w14:textId="77777777" w:rsidR="005979E7" w:rsidRPr="00F511A5" w:rsidRDefault="005979E7" w:rsidP="00F17634">
            <w:pPr>
              <w:pStyle w:val="TAC"/>
              <w:rPr>
                <w:lang w:eastAsia="en-US"/>
              </w:rPr>
            </w:pPr>
            <w:r w:rsidRPr="00F511A5">
              <w:rPr>
                <w:lang w:eastAsia="en-US"/>
              </w:rPr>
              <w:t>R5-222941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94CEE7" w14:textId="77777777" w:rsidR="005979E7" w:rsidRPr="00F511A5" w:rsidRDefault="005979E7" w:rsidP="00F17634">
            <w:pPr>
              <w:pStyle w:val="TAC"/>
              <w:rPr>
                <w:lang w:eastAsia="en-US"/>
              </w:rPr>
            </w:pPr>
            <w:r w:rsidRPr="00F511A5">
              <w:rPr>
                <w:lang w:eastAsia="en-US"/>
              </w:rPr>
              <w:t>2954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D270D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3F20B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3D648E5" w14:textId="77777777" w:rsidR="005979E7" w:rsidRPr="00F511A5" w:rsidRDefault="005979E7" w:rsidP="00F17634">
            <w:pPr>
              <w:pStyle w:val="TAL"/>
              <w:rPr>
                <w:lang w:eastAsia="en-US"/>
              </w:rPr>
            </w:pPr>
            <w:r w:rsidRPr="00F511A5">
              <w:rPr>
                <w:lang w:eastAsia="en-US"/>
              </w:rPr>
              <w:t>Correction to NR V2X test case 12.1.6.2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B75953" w14:textId="77777777" w:rsidR="005979E7" w:rsidRPr="00F511A5" w:rsidRDefault="005979E7" w:rsidP="00F17634">
            <w:pPr>
              <w:pStyle w:val="TAC"/>
              <w:rPr>
                <w:lang w:eastAsia="en-US"/>
              </w:rPr>
            </w:pPr>
            <w:r w:rsidRPr="00F511A5">
              <w:rPr>
                <w:lang w:eastAsia="en-US"/>
              </w:rPr>
              <w:t>16.12.0</w:t>
            </w:r>
          </w:p>
        </w:tc>
      </w:tr>
      <w:tr w:rsidR="005979E7" w:rsidRPr="00F511A5" w14:paraId="7B41058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2464F9"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426BCA"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2DFB39" w14:textId="77777777" w:rsidR="005979E7" w:rsidRPr="00F511A5" w:rsidRDefault="005979E7" w:rsidP="00F17634">
            <w:pPr>
              <w:pStyle w:val="TAC"/>
              <w:rPr>
                <w:lang w:eastAsia="en-US"/>
              </w:rPr>
            </w:pPr>
            <w:r w:rsidRPr="00F511A5">
              <w:rPr>
                <w:lang w:eastAsia="en-US"/>
              </w:rPr>
              <w:t>R5-222942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0BA78D" w14:textId="77777777" w:rsidR="005979E7" w:rsidRPr="00F511A5" w:rsidRDefault="005979E7" w:rsidP="00F17634">
            <w:pPr>
              <w:pStyle w:val="TAC"/>
              <w:rPr>
                <w:lang w:eastAsia="en-US"/>
              </w:rPr>
            </w:pPr>
            <w:r w:rsidRPr="00F511A5">
              <w:rPr>
                <w:lang w:eastAsia="en-US"/>
              </w:rPr>
              <w:t>2955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527B101"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BE329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A82379" w14:textId="77777777" w:rsidR="005979E7" w:rsidRPr="00F511A5" w:rsidRDefault="005979E7" w:rsidP="00F17634">
            <w:pPr>
              <w:pStyle w:val="TAL"/>
              <w:rPr>
                <w:lang w:eastAsia="en-US"/>
              </w:rPr>
            </w:pPr>
            <w:r w:rsidRPr="00F511A5">
              <w:rPr>
                <w:lang w:eastAsia="en-US"/>
              </w:rPr>
              <w:t>Correction to NR V2X test case 12.1.6.1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65B798" w14:textId="77777777" w:rsidR="005979E7" w:rsidRPr="00F511A5" w:rsidRDefault="005979E7" w:rsidP="00F17634">
            <w:pPr>
              <w:pStyle w:val="TAC"/>
              <w:rPr>
                <w:lang w:eastAsia="en-US"/>
              </w:rPr>
            </w:pPr>
            <w:r w:rsidRPr="00F511A5">
              <w:rPr>
                <w:lang w:eastAsia="en-US"/>
              </w:rPr>
              <w:t>16.12.0</w:t>
            </w:r>
          </w:p>
        </w:tc>
      </w:tr>
      <w:tr w:rsidR="005979E7" w:rsidRPr="00F511A5" w14:paraId="3E1731D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7D040D"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1126A3"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00412BC" w14:textId="77777777" w:rsidR="005979E7" w:rsidRPr="00F511A5" w:rsidRDefault="005979E7" w:rsidP="00F17634">
            <w:pPr>
              <w:pStyle w:val="TAC"/>
              <w:rPr>
                <w:lang w:eastAsia="en-US"/>
              </w:rPr>
            </w:pPr>
            <w:r w:rsidRPr="00F511A5">
              <w:rPr>
                <w:lang w:eastAsia="en-US"/>
              </w:rPr>
              <w:t>R5-222953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4F6FC5" w14:textId="77777777" w:rsidR="005979E7" w:rsidRPr="00F511A5" w:rsidRDefault="005979E7" w:rsidP="00F17634">
            <w:pPr>
              <w:pStyle w:val="TAC"/>
              <w:rPr>
                <w:lang w:eastAsia="en-US"/>
              </w:rPr>
            </w:pPr>
            <w:r w:rsidRPr="00F511A5">
              <w:rPr>
                <w:lang w:eastAsia="en-US"/>
              </w:rPr>
              <w:t>2961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D7F9842"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00DE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680CB1" w14:textId="77777777" w:rsidR="005979E7" w:rsidRPr="00F511A5" w:rsidRDefault="005979E7" w:rsidP="00F17634">
            <w:pPr>
              <w:pStyle w:val="TAL"/>
              <w:rPr>
                <w:lang w:eastAsia="en-US"/>
              </w:rPr>
            </w:pPr>
            <w:r w:rsidRPr="00F511A5">
              <w:rPr>
                <w:lang w:eastAsia="en-US"/>
              </w:rPr>
              <w:t>Correction to NR URLLC MAC Test Case 7.1.1.4.1.5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BBA0DE" w14:textId="77777777" w:rsidR="005979E7" w:rsidRPr="00F511A5" w:rsidRDefault="005979E7" w:rsidP="00F17634">
            <w:pPr>
              <w:pStyle w:val="TAC"/>
              <w:rPr>
                <w:lang w:eastAsia="en-US"/>
              </w:rPr>
            </w:pPr>
            <w:r w:rsidRPr="00F511A5">
              <w:rPr>
                <w:lang w:eastAsia="en-US"/>
              </w:rPr>
              <w:t>16.12.0</w:t>
            </w:r>
          </w:p>
        </w:tc>
      </w:tr>
      <w:tr w:rsidR="005979E7" w:rsidRPr="00F511A5" w14:paraId="757F196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DF48F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FDFE80"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1929C6" w14:textId="77777777" w:rsidR="005979E7" w:rsidRPr="00F511A5" w:rsidRDefault="005979E7" w:rsidP="00F17634">
            <w:pPr>
              <w:pStyle w:val="TAC"/>
              <w:rPr>
                <w:lang w:eastAsia="en-US"/>
              </w:rPr>
            </w:pPr>
            <w:r w:rsidRPr="00F511A5">
              <w:rPr>
                <w:lang w:eastAsia="en-US"/>
              </w:rPr>
              <w:t>R5-222954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647065" w14:textId="77777777" w:rsidR="005979E7" w:rsidRPr="00F511A5" w:rsidRDefault="005979E7" w:rsidP="00F17634">
            <w:pPr>
              <w:pStyle w:val="TAC"/>
              <w:rPr>
                <w:lang w:eastAsia="en-US"/>
              </w:rPr>
            </w:pPr>
            <w:r w:rsidRPr="00F511A5">
              <w:rPr>
                <w:lang w:eastAsia="en-US"/>
              </w:rPr>
              <w:t>2962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38868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8E50A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B8B518" w14:textId="77777777" w:rsidR="005979E7" w:rsidRPr="00F511A5" w:rsidRDefault="005979E7" w:rsidP="00F17634">
            <w:pPr>
              <w:pStyle w:val="TAL"/>
              <w:rPr>
                <w:lang w:eastAsia="en-US"/>
              </w:rPr>
            </w:pPr>
            <w:r w:rsidRPr="00F511A5">
              <w:rPr>
                <w:lang w:eastAsia="en-US"/>
              </w:rPr>
              <w:t>Correction to NR URLLC MAC Test Case 7.1.1.4.2.6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08039A" w14:textId="77777777" w:rsidR="005979E7" w:rsidRPr="00F511A5" w:rsidRDefault="005979E7" w:rsidP="00F17634">
            <w:pPr>
              <w:pStyle w:val="TAC"/>
              <w:rPr>
                <w:lang w:eastAsia="en-US"/>
              </w:rPr>
            </w:pPr>
            <w:r w:rsidRPr="00F511A5">
              <w:rPr>
                <w:lang w:eastAsia="en-US"/>
              </w:rPr>
              <w:t>16.12.0</w:t>
            </w:r>
          </w:p>
        </w:tc>
      </w:tr>
      <w:tr w:rsidR="005979E7" w:rsidRPr="00F511A5" w14:paraId="42D0C05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FDE12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B273B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0D6328" w14:textId="77777777" w:rsidR="005979E7" w:rsidRPr="00F511A5" w:rsidRDefault="005979E7" w:rsidP="00F17634">
            <w:pPr>
              <w:pStyle w:val="TAC"/>
              <w:rPr>
                <w:lang w:eastAsia="en-US"/>
              </w:rPr>
            </w:pPr>
            <w:r w:rsidRPr="00F511A5">
              <w:rPr>
                <w:lang w:eastAsia="en-US"/>
              </w:rPr>
              <w:t>R5-222995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A1DA2A" w14:textId="77777777" w:rsidR="005979E7" w:rsidRPr="00F511A5" w:rsidRDefault="005979E7" w:rsidP="00F17634">
            <w:pPr>
              <w:pStyle w:val="TAC"/>
              <w:rPr>
                <w:lang w:eastAsia="en-US"/>
              </w:rPr>
            </w:pPr>
            <w:r w:rsidRPr="00F511A5">
              <w:rPr>
                <w:lang w:eastAsia="en-US"/>
              </w:rPr>
              <w:t>2964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3B2E8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F7611B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929DBB" w14:textId="77777777" w:rsidR="005979E7" w:rsidRPr="00F511A5" w:rsidRDefault="005979E7" w:rsidP="00F17634">
            <w:pPr>
              <w:pStyle w:val="TAL"/>
              <w:rPr>
                <w:lang w:eastAsia="en-US"/>
              </w:rPr>
            </w:pPr>
            <w:r w:rsidRPr="00F511A5">
              <w:rPr>
                <w:lang w:eastAsia="en-US"/>
              </w:rPr>
              <w:t>Correction to MDT test case 8.1.6.1.3.3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B9D944" w14:textId="77777777" w:rsidR="005979E7" w:rsidRPr="00F511A5" w:rsidRDefault="005979E7" w:rsidP="00F17634">
            <w:pPr>
              <w:pStyle w:val="TAC"/>
              <w:rPr>
                <w:lang w:eastAsia="en-US"/>
              </w:rPr>
            </w:pPr>
            <w:r w:rsidRPr="00F511A5">
              <w:rPr>
                <w:lang w:eastAsia="en-US"/>
              </w:rPr>
              <w:t>16.12.0</w:t>
            </w:r>
          </w:p>
        </w:tc>
      </w:tr>
      <w:tr w:rsidR="005979E7" w:rsidRPr="00F511A5" w14:paraId="43E2BDC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70DEF7"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269D7E"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74DCF7" w14:textId="77777777" w:rsidR="005979E7" w:rsidRPr="00F511A5" w:rsidRDefault="005979E7" w:rsidP="00F17634">
            <w:pPr>
              <w:pStyle w:val="TAC"/>
              <w:rPr>
                <w:lang w:eastAsia="en-US"/>
              </w:rPr>
            </w:pPr>
            <w:r w:rsidRPr="00F511A5">
              <w:rPr>
                <w:lang w:eastAsia="en-US"/>
              </w:rPr>
              <w:t>R5-223052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4DC2AD" w14:textId="77777777" w:rsidR="005979E7" w:rsidRPr="00F511A5" w:rsidRDefault="005979E7" w:rsidP="00F17634">
            <w:pPr>
              <w:pStyle w:val="TAC"/>
              <w:rPr>
                <w:lang w:eastAsia="en-US"/>
              </w:rPr>
            </w:pPr>
            <w:r w:rsidRPr="00F511A5">
              <w:rPr>
                <w:lang w:eastAsia="en-US"/>
              </w:rPr>
              <w:t>2970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32439C"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588C9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1568CC" w14:textId="77777777" w:rsidR="005979E7" w:rsidRPr="00F511A5" w:rsidRDefault="005979E7" w:rsidP="00F17634">
            <w:pPr>
              <w:pStyle w:val="TAL"/>
              <w:rPr>
                <w:lang w:eastAsia="en-US"/>
              </w:rPr>
            </w:pPr>
            <w:r w:rsidRPr="00F511A5">
              <w:rPr>
                <w:lang w:eastAsia="en-US"/>
              </w:rPr>
              <w:t>Update of NR MDT test case 8.1.6.1.4.5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6236F3" w14:textId="77777777" w:rsidR="005979E7" w:rsidRPr="00F511A5" w:rsidRDefault="005979E7" w:rsidP="00F17634">
            <w:pPr>
              <w:pStyle w:val="TAC"/>
              <w:rPr>
                <w:lang w:eastAsia="en-US"/>
              </w:rPr>
            </w:pPr>
            <w:r w:rsidRPr="00F511A5">
              <w:rPr>
                <w:lang w:eastAsia="en-US"/>
              </w:rPr>
              <w:t>16.12.0</w:t>
            </w:r>
          </w:p>
        </w:tc>
      </w:tr>
      <w:tr w:rsidR="005979E7" w:rsidRPr="00F511A5" w14:paraId="100B486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97494A"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E39F76"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6923D7" w14:textId="77777777" w:rsidR="005979E7" w:rsidRPr="00F511A5" w:rsidRDefault="005979E7" w:rsidP="00F17634">
            <w:pPr>
              <w:pStyle w:val="TAC"/>
              <w:rPr>
                <w:lang w:eastAsia="en-US"/>
              </w:rPr>
            </w:pPr>
            <w:r w:rsidRPr="00F511A5">
              <w:rPr>
                <w:lang w:eastAsia="en-US"/>
              </w:rPr>
              <w:t>R5-223059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90F53A" w14:textId="77777777" w:rsidR="005979E7" w:rsidRPr="00F511A5" w:rsidRDefault="005979E7" w:rsidP="00F17634">
            <w:pPr>
              <w:pStyle w:val="TAC"/>
              <w:rPr>
                <w:lang w:eastAsia="en-US"/>
              </w:rPr>
            </w:pPr>
            <w:r w:rsidRPr="00F511A5">
              <w:rPr>
                <w:lang w:eastAsia="en-US"/>
              </w:rPr>
              <w:t>2971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1CA83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6ECA6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58C67C" w14:textId="77777777" w:rsidR="005979E7" w:rsidRPr="00F511A5" w:rsidRDefault="005979E7" w:rsidP="00F17634">
            <w:pPr>
              <w:pStyle w:val="TAL"/>
              <w:rPr>
                <w:lang w:eastAsia="en-US"/>
              </w:rPr>
            </w:pPr>
            <w:r w:rsidRPr="00F511A5">
              <w:rPr>
                <w:lang w:eastAsia="en-US"/>
              </w:rPr>
              <w:t>Update of NR MDT test case 8.1.6.3.4.x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C36BCD" w14:textId="77777777" w:rsidR="005979E7" w:rsidRPr="00F511A5" w:rsidRDefault="005979E7" w:rsidP="00F17634">
            <w:pPr>
              <w:pStyle w:val="TAC"/>
              <w:rPr>
                <w:lang w:eastAsia="en-US"/>
              </w:rPr>
            </w:pPr>
            <w:r w:rsidRPr="00F511A5">
              <w:rPr>
                <w:lang w:eastAsia="en-US"/>
              </w:rPr>
              <w:t>16.12.0</w:t>
            </w:r>
          </w:p>
        </w:tc>
      </w:tr>
      <w:tr w:rsidR="005979E7" w:rsidRPr="00F511A5" w14:paraId="2F4A985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E56259"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FABC6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19E374" w14:textId="77777777" w:rsidR="005979E7" w:rsidRPr="00F511A5" w:rsidRDefault="005979E7" w:rsidP="00F17634">
            <w:pPr>
              <w:pStyle w:val="TAC"/>
              <w:rPr>
                <w:lang w:eastAsia="en-US"/>
              </w:rPr>
            </w:pPr>
            <w:r w:rsidRPr="00F511A5">
              <w:rPr>
                <w:lang w:eastAsia="en-US"/>
              </w:rPr>
              <w:t>R5-223064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37A98B" w14:textId="77777777" w:rsidR="005979E7" w:rsidRPr="00F511A5" w:rsidRDefault="005979E7" w:rsidP="00F17634">
            <w:pPr>
              <w:pStyle w:val="TAC"/>
              <w:rPr>
                <w:lang w:eastAsia="en-US"/>
              </w:rPr>
            </w:pPr>
            <w:r w:rsidRPr="00F511A5">
              <w:rPr>
                <w:lang w:eastAsia="en-US"/>
              </w:rPr>
              <w:t>2974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6FE927"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5044B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696FF3" w14:textId="77777777" w:rsidR="005979E7" w:rsidRPr="00F511A5" w:rsidRDefault="005979E7" w:rsidP="00F17634">
            <w:pPr>
              <w:pStyle w:val="TAL"/>
              <w:rPr>
                <w:lang w:eastAsia="en-US"/>
              </w:rPr>
            </w:pPr>
            <w:r w:rsidRPr="00F511A5">
              <w:rPr>
                <w:lang w:eastAsia="en-US"/>
              </w:rPr>
              <w:t>Correction to NR V2X NAS TC 13.2.1-Conflict Layer 2 ID</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F88672" w14:textId="77777777" w:rsidR="005979E7" w:rsidRPr="00F511A5" w:rsidRDefault="005979E7" w:rsidP="00F17634">
            <w:pPr>
              <w:pStyle w:val="TAC"/>
              <w:rPr>
                <w:lang w:eastAsia="en-US"/>
              </w:rPr>
            </w:pPr>
            <w:r w:rsidRPr="00F511A5">
              <w:rPr>
                <w:lang w:eastAsia="en-US"/>
              </w:rPr>
              <w:t>16.12.0</w:t>
            </w:r>
          </w:p>
        </w:tc>
      </w:tr>
      <w:tr w:rsidR="005979E7" w:rsidRPr="00F511A5" w14:paraId="458B716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C350B8"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FC7A2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E65BA4" w14:textId="77777777" w:rsidR="005979E7" w:rsidRPr="00F511A5" w:rsidRDefault="005979E7" w:rsidP="00F17634">
            <w:pPr>
              <w:pStyle w:val="TAC"/>
              <w:rPr>
                <w:lang w:eastAsia="en-US"/>
              </w:rPr>
            </w:pPr>
            <w:r w:rsidRPr="00F511A5">
              <w:rPr>
                <w:lang w:eastAsia="en-US"/>
              </w:rPr>
              <w:t>R5-223065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5694FF" w14:textId="77777777" w:rsidR="005979E7" w:rsidRPr="00F511A5" w:rsidRDefault="005979E7" w:rsidP="00F17634">
            <w:pPr>
              <w:pStyle w:val="TAC"/>
              <w:rPr>
                <w:lang w:eastAsia="en-US"/>
              </w:rPr>
            </w:pPr>
            <w:r w:rsidRPr="00F511A5">
              <w:rPr>
                <w:lang w:eastAsia="en-US"/>
              </w:rPr>
              <w:t>2975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9EBC20"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A3E80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090433" w14:textId="77777777" w:rsidR="005979E7" w:rsidRPr="00F511A5" w:rsidRDefault="005979E7" w:rsidP="00F17634">
            <w:pPr>
              <w:pStyle w:val="TAL"/>
              <w:rPr>
                <w:lang w:eastAsia="en-US"/>
              </w:rPr>
            </w:pPr>
            <w:r w:rsidRPr="00F511A5">
              <w:rPr>
                <w:lang w:eastAsia="en-US"/>
              </w:rPr>
              <w:t>Correction to NR V2X NAS TC 13.2.2-link security mode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F2E016" w14:textId="77777777" w:rsidR="005979E7" w:rsidRPr="00F511A5" w:rsidRDefault="005979E7" w:rsidP="00F17634">
            <w:pPr>
              <w:pStyle w:val="TAC"/>
              <w:rPr>
                <w:lang w:eastAsia="en-US"/>
              </w:rPr>
            </w:pPr>
            <w:r w:rsidRPr="00F511A5">
              <w:rPr>
                <w:lang w:eastAsia="en-US"/>
              </w:rPr>
              <w:t>16.12.0</w:t>
            </w:r>
          </w:p>
        </w:tc>
      </w:tr>
      <w:tr w:rsidR="005979E7" w:rsidRPr="00F511A5" w14:paraId="5778C6A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89515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02F5F6"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A2B967" w14:textId="77777777" w:rsidR="005979E7" w:rsidRPr="00F511A5" w:rsidRDefault="005979E7" w:rsidP="00F17634">
            <w:pPr>
              <w:pStyle w:val="TAC"/>
              <w:rPr>
                <w:lang w:eastAsia="en-US"/>
              </w:rPr>
            </w:pPr>
            <w:r w:rsidRPr="00F511A5">
              <w:rPr>
                <w:lang w:eastAsia="en-US"/>
              </w:rPr>
              <w:t>R5-223085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AF98DC" w14:textId="77777777" w:rsidR="005979E7" w:rsidRPr="00F511A5" w:rsidRDefault="005979E7" w:rsidP="00F17634">
            <w:pPr>
              <w:pStyle w:val="TAC"/>
              <w:rPr>
                <w:lang w:eastAsia="en-US"/>
              </w:rPr>
            </w:pPr>
            <w:r w:rsidRPr="00F511A5">
              <w:rPr>
                <w:lang w:eastAsia="en-US"/>
              </w:rPr>
              <w:t>2981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87EDE4"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BDFF9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044EA6" w14:textId="77777777" w:rsidR="005979E7" w:rsidRPr="00F511A5" w:rsidRDefault="005979E7" w:rsidP="00F17634">
            <w:pPr>
              <w:pStyle w:val="TAL"/>
              <w:rPr>
                <w:lang w:eastAsia="en-US"/>
              </w:rPr>
            </w:pPr>
            <w:r w:rsidRPr="00F511A5">
              <w:rPr>
                <w:lang w:eastAsia="en-US"/>
              </w:rPr>
              <w:t>Correction to NR RLC test case 7.1.2.3.7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4A38FB" w14:textId="77777777" w:rsidR="005979E7" w:rsidRPr="00F511A5" w:rsidRDefault="005979E7" w:rsidP="00F17634">
            <w:pPr>
              <w:pStyle w:val="TAC"/>
              <w:rPr>
                <w:lang w:eastAsia="en-US"/>
              </w:rPr>
            </w:pPr>
            <w:r w:rsidRPr="00F511A5">
              <w:rPr>
                <w:lang w:eastAsia="en-US"/>
              </w:rPr>
              <w:t>16.12.0</w:t>
            </w:r>
          </w:p>
        </w:tc>
      </w:tr>
      <w:tr w:rsidR="005979E7" w:rsidRPr="00F511A5" w14:paraId="6E9F856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68F956"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3232D6"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5D4E001" w14:textId="77777777" w:rsidR="005979E7" w:rsidRPr="00F511A5" w:rsidRDefault="005979E7" w:rsidP="00F17634">
            <w:pPr>
              <w:pStyle w:val="TAC"/>
              <w:rPr>
                <w:lang w:eastAsia="en-US"/>
              </w:rPr>
            </w:pPr>
            <w:r w:rsidRPr="00F511A5">
              <w:rPr>
                <w:lang w:eastAsia="en-US"/>
              </w:rPr>
              <w:t>R5-223249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A28345" w14:textId="77777777" w:rsidR="005979E7" w:rsidRPr="00F511A5" w:rsidRDefault="005979E7" w:rsidP="00F17634">
            <w:pPr>
              <w:pStyle w:val="TAC"/>
              <w:rPr>
                <w:lang w:eastAsia="en-US"/>
              </w:rPr>
            </w:pPr>
            <w:r w:rsidRPr="00F511A5">
              <w:rPr>
                <w:lang w:eastAsia="en-US"/>
              </w:rPr>
              <w:t>2986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92C00A"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DE0E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E05B82" w14:textId="77777777" w:rsidR="005979E7" w:rsidRPr="00F511A5" w:rsidRDefault="005979E7" w:rsidP="00F17634">
            <w:pPr>
              <w:pStyle w:val="TAL"/>
              <w:rPr>
                <w:lang w:eastAsia="en-US"/>
              </w:rPr>
            </w:pPr>
            <w:r w:rsidRPr="00F511A5">
              <w:rPr>
                <w:lang w:eastAsia="en-US"/>
              </w:rPr>
              <w:t>Update to NR EIEI test cases 11.5.1, 11.5.2, 11.5.5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237DD7" w14:textId="77777777" w:rsidR="005979E7" w:rsidRPr="00F511A5" w:rsidRDefault="005979E7" w:rsidP="00F17634">
            <w:pPr>
              <w:pStyle w:val="TAC"/>
              <w:rPr>
                <w:lang w:eastAsia="en-US"/>
              </w:rPr>
            </w:pPr>
            <w:r w:rsidRPr="00F511A5">
              <w:rPr>
                <w:lang w:eastAsia="en-US"/>
              </w:rPr>
              <w:t>16.12.0</w:t>
            </w:r>
          </w:p>
        </w:tc>
      </w:tr>
      <w:tr w:rsidR="005979E7" w:rsidRPr="00F511A5" w14:paraId="704AF96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CED57A"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E0A7BA"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8F4E89" w14:textId="77777777" w:rsidR="005979E7" w:rsidRPr="00F511A5" w:rsidRDefault="005979E7" w:rsidP="00F17634">
            <w:pPr>
              <w:pStyle w:val="TAC"/>
              <w:rPr>
                <w:lang w:eastAsia="en-US"/>
              </w:rPr>
            </w:pPr>
            <w:r w:rsidRPr="00F511A5">
              <w:rPr>
                <w:lang w:eastAsia="en-US"/>
              </w:rPr>
              <w:t>R5-223252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C48795" w14:textId="77777777" w:rsidR="005979E7" w:rsidRPr="00F511A5" w:rsidRDefault="005979E7" w:rsidP="00F17634">
            <w:pPr>
              <w:pStyle w:val="TAC"/>
              <w:rPr>
                <w:lang w:eastAsia="en-US"/>
              </w:rPr>
            </w:pPr>
            <w:r w:rsidRPr="00F511A5">
              <w:rPr>
                <w:lang w:eastAsia="en-US"/>
              </w:rPr>
              <w:t>2987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92203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EBBE7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F5DFAE" w14:textId="77777777" w:rsidR="005979E7" w:rsidRPr="00F511A5" w:rsidRDefault="005979E7" w:rsidP="00F17634">
            <w:pPr>
              <w:pStyle w:val="TAL"/>
              <w:rPr>
                <w:lang w:eastAsia="en-US"/>
              </w:rPr>
            </w:pPr>
            <w:r w:rsidRPr="00F511A5">
              <w:rPr>
                <w:lang w:eastAsia="en-US"/>
              </w:rPr>
              <w:t>Correction of USIM configuration in RACS test case 9.1.9.4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92B588" w14:textId="77777777" w:rsidR="005979E7" w:rsidRPr="00F511A5" w:rsidRDefault="005979E7" w:rsidP="00F17634">
            <w:pPr>
              <w:pStyle w:val="TAC"/>
              <w:rPr>
                <w:lang w:eastAsia="en-US"/>
              </w:rPr>
            </w:pPr>
            <w:r w:rsidRPr="00F511A5">
              <w:rPr>
                <w:lang w:eastAsia="en-US"/>
              </w:rPr>
              <w:t>16.12.0</w:t>
            </w:r>
          </w:p>
        </w:tc>
      </w:tr>
      <w:tr w:rsidR="005979E7" w:rsidRPr="00F511A5" w14:paraId="5CB1F47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4EAA7B"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EEDDDD"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C2556E" w14:textId="77777777" w:rsidR="005979E7" w:rsidRPr="00F511A5" w:rsidRDefault="005979E7" w:rsidP="00F17634">
            <w:pPr>
              <w:pStyle w:val="TAC"/>
              <w:rPr>
                <w:lang w:eastAsia="en-US"/>
              </w:rPr>
            </w:pPr>
            <w:r w:rsidRPr="00F511A5">
              <w:rPr>
                <w:lang w:eastAsia="en-US"/>
              </w:rPr>
              <w:t>R5-223264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543766" w14:textId="77777777" w:rsidR="005979E7" w:rsidRPr="00F511A5" w:rsidRDefault="005979E7" w:rsidP="00F17634">
            <w:pPr>
              <w:pStyle w:val="TAC"/>
              <w:rPr>
                <w:lang w:eastAsia="en-US"/>
              </w:rPr>
            </w:pPr>
            <w:r w:rsidRPr="00F511A5">
              <w:rPr>
                <w:lang w:eastAsia="en-US"/>
              </w:rPr>
              <w:t>2991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DE271D"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8F3C1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01B6F8" w14:textId="77777777" w:rsidR="005979E7" w:rsidRPr="00F511A5" w:rsidRDefault="005979E7" w:rsidP="00F17634">
            <w:pPr>
              <w:pStyle w:val="TAL"/>
              <w:rPr>
                <w:lang w:eastAsia="en-US"/>
              </w:rPr>
            </w:pPr>
            <w:r w:rsidRPr="00F511A5">
              <w:rPr>
                <w:lang w:eastAsia="en-US"/>
              </w:rPr>
              <w:t>Update of test case 8.1.6.1.1.2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D515CB" w14:textId="77777777" w:rsidR="005979E7" w:rsidRPr="00F511A5" w:rsidRDefault="005979E7" w:rsidP="00F17634">
            <w:pPr>
              <w:pStyle w:val="TAC"/>
              <w:rPr>
                <w:lang w:eastAsia="en-US"/>
              </w:rPr>
            </w:pPr>
            <w:r w:rsidRPr="00F511A5">
              <w:rPr>
                <w:lang w:eastAsia="en-US"/>
              </w:rPr>
              <w:t>16.12.0</w:t>
            </w:r>
          </w:p>
        </w:tc>
      </w:tr>
      <w:tr w:rsidR="005979E7" w:rsidRPr="00F511A5" w14:paraId="173A93A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FBA23D"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8BDC6C"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93E20B" w14:textId="77777777" w:rsidR="005979E7" w:rsidRPr="00F511A5" w:rsidRDefault="005979E7" w:rsidP="00F17634">
            <w:pPr>
              <w:pStyle w:val="TAC"/>
              <w:rPr>
                <w:lang w:eastAsia="en-US"/>
              </w:rPr>
            </w:pPr>
            <w:r w:rsidRPr="00F511A5">
              <w:rPr>
                <w:lang w:eastAsia="en-US"/>
              </w:rPr>
              <w:t>R5-223273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538C6C" w14:textId="77777777" w:rsidR="005979E7" w:rsidRPr="00F511A5" w:rsidRDefault="005979E7" w:rsidP="00F17634">
            <w:pPr>
              <w:pStyle w:val="TAC"/>
              <w:rPr>
                <w:lang w:eastAsia="en-US"/>
              </w:rPr>
            </w:pPr>
            <w:r w:rsidRPr="00F511A5">
              <w:rPr>
                <w:lang w:eastAsia="en-US"/>
              </w:rPr>
              <w:t>2996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3EEF8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79497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0458A2" w14:textId="77777777" w:rsidR="005979E7" w:rsidRPr="00F511A5" w:rsidRDefault="005979E7" w:rsidP="00F17634">
            <w:pPr>
              <w:pStyle w:val="TAL"/>
              <w:rPr>
                <w:lang w:eastAsia="en-US"/>
              </w:rPr>
            </w:pPr>
            <w:r w:rsidRPr="00F511A5">
              <w:rPr>
                <w:lang w:eastAsia="en-US"/>
              </w:rPr>
              <w:t>Update of test case TC 8.1.6.2.3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C9291A" w14:textId="77777777" w:rsidR="005979E7" w:rsidRPr="00F511A5" w:rsidRDefault="005979E7" w:rsidP="00F17634">
            <w:pPr>
              <w:pStyle w:val="TAC"/>
              <w:rPr>
                <w:lang w:eastAsia="en-US"/>
              </w:rPr>
            </w:pPr>
            <w:r w:rsidRPr="00F511A5">
              <w:rPr>
                <w:lang w:eastAsia="en-US"/>
              </w:rPr>
              <w:t>16.12.0</w:t>
            </w:r>
          </w:p>
        </w:tc>
      </w:tr>
      <w:tr w:rsidR="005979E7" w:rsidRPr="00F511A5" w14:paraId="459392C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3F32E7"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909B77"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A8EC04" w14:textId="77777777" w:rsidR="005979E7" w:rsidRPr="00F511A5" w:rsidRDefault="005979E7" w:rsidP="00F17634">
            <w:pPr>
              <w:pStyle w:val="TAC"/>
              <w:rPr>
                <w:lang w:eastAsia="en-US"/>
              </w:rPr>
            </w:pPr>
            <w:r w:rsidRPr="00F511A5">
              <w:rPr>
                <w:lang w:eastAsia="en-US"/>
              </w:rPr>
              <w:t>R5-223274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730960" w14:textId="77777777" w:rsidR="005979E7" w:rsidRPr="00F511A5" w:rsidRDefault="005979E7" w:rsidP="00F17634">
            <w:pPr>
              <w:pStyle w:val="TAC"/>
              <w:rPr>
                <w:lang w:eastAsia="en-US"/>
              </w:rPr>
            </w:pPr>
            <w:r w:rsidRPr="00F511A5">
              <w:rPr>
                <w:lang w:eastAsia="en-US"/>
              </w:rPr>
              <w:t>2997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3BA35B"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F6C11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5A3978" w14:textId="77777777" w:rsidR="005979E7" w:rsidRPr="00F511A5" w:rsidRDefault="005979E7" w:rsidP="00F17634">
            <w:pPr>
              <w:pStyle w:val="TAL"/>
              <w:rPr>
                <w:lang w:eastAsia="en-US"/>
              </w:rPr>
            </w:pPr>
            <w:r w:rsidRPr="00F511A5">
              <w:rPr>
                <w:lang w:eastAsia="en-US"/>
              </w:rPr>
              <w:t>Update to test case 8.1.6.1.3.6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5B6737" w14:textId="77777777" w:rsidR="005979E7" w:rsidRPr="00F511A5" w:rsidRDefault="005979E7" w:rsidP="00F17634">
            <w:pPr>
              <w:pStyle w:val="TAC"/>
              <w:rPr>
                <w:lang w:eastAsia="en-US"/>
              </w:rPr>
            </w:pPr>
            <w:r w:rsidRPr="00F511A5">
              <w:rPr>
                <w:lang w:eastAsia="en-US"/>
              </w:rPr>
              <w:t>16.12.0</w:t>
            </w:r>
          </w:p>
        </w:tc>
      </w:tr>
      <w:tr w:rsidR="005979E7" w:rsidRPr="00F511A5" w14:paraId="1139067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72C86A"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7F6878"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D794E4" w14:textId="77777777" w:rsidR="005979E7" w:rsidRPr="00F511A5" w:rsidRDefault="005979E7" w:rsidP="00F17634">
            <w:pPr>
              <w:pStyle w:val="TAC"/>
              <w:rPr>
                <w:lang w:eastAsia="en-US"/>
              </w:rPr>
            </w:pPr>
            <w:r w:rsidRPr="00F511A5">
              <w:rPr>
                <w:lang w:eastAsia="en-US"/>
              </w:rPr>
              <w:t>R5-223340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77CBBD" w14:textId="77777777" w:rsidR="005979E7" w:rsidRPr="00F511A5" w:rsidRDefault="005979E7" w:rsidP="00F17634">
            <w:pPr>
              <w:pStyle w:val="TAC"/>
              <w:rPr>
                <w:lang w:eastAsia="en-US"/>
              </w:rPr>
            </w:pPr>
            <w:r w:rsidRPr="00F511A5">
              <w:rPr>
                <w:lang w:eastAsia="en-US"/>
              </w:rPr>
              <w:t>2911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4CFF47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E34FA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739742" w14:textId="77777777" w:rsidR="005979E7" w:rsidRPr="00F511A5" w:rsidRDefault="005979E7" w:rsidP="00F17634">
            <w:pPr>
              <w:pStyle w:val="TAL"/>
              <w:rPr>
                <w:lang w:eastAsia="en-US"/>
              </w:rPr>
            </w:pPr>
            <w:r w:rsidRPr="00F511A5">
              <w:rPr>
                <w:lang w:eastAsia="en-US"/>
              </w:rPr>
              <w:t>Editorial Correction to NR Test case 8.1.4.4.3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7E6D6E" w14:textId="77777777" w:rsidR="005979E7" w:rsidRPr="00F511A5" w:rsidRDefault="005979E7" w:rsidP="00F17634">
            <w:pPr>
              <w:pStyle w:val="TAC"/>
              <w:rPr>
                <w:lang w:eastAsia="en-US"/>
              </w:rPr>
            </w:pPr>
            <w:r w:rsidRPr="00F511A5">
              <w:rPr>
                <w:lang w:eastAsia="en-US"/>
              </w:rPr>
              <w:t>16.12.0</w:t>
            </w:r>
          </w:p>
        </w:tc>
      </w:tr>
      <w:tr w:rsidR="005979E7" w:rsidRPr="00F511A5" w14:paraId="29940D0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BA5747"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B31A48"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040DAE" w14:textId="77777777" w:rsidR="005979E7" w:rsidRPr="00F511A5" w:rsidRDefault="005979E7" w:rsidP="00F17634">
            <w:pPr>
              <w:pStyle w:val="TAC"/>
              <w:rPr>
                <w:lang w:eastAsia="en-US"/>
              </w:rPr>
            </w:pPr>
            <w:r w:rsidRPr="00F511A5">
              <w:rPr>
                <w:lang w:eastAsia="en-US"/>
              </w:rPr>
              <w:t>R5-223342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8D97AA" w14:textId="77777777" w:rsidR="005979E7" w:rsidRPr="00F511A5" w:rsidRDefault="005979E7" w:rsidP="00F17634">
            <w:pPr>
              <w:pStyle w:val="TAC"/>
              <w:rPr>
                <w:lang w:eastAsia="en-US"/>
              </w:rPr>
            </w:pPr>
            <w:r w:rsidRPr="00F511A5">
              <w:rPr>
                <w:lang w:eastAsia="en-US"/>
              </w:rPr>
              <w:t>2890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002B3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871B1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267AEC" w14:textId="77777777" w:rsidR="005979E7" w:rsidRPr="00F511A5" w:rsidRDefault="005979E7" w:rsidP="00F17634">
            <w:pPr>
              <w:pStyle w:val="TAL"/>
              <w:rPr>
                <w:lang w:eastAsia="en-US"/>
              </w:rPr>
            </w:pPr>
            <w:r w:rsidRPr="00F511A5">
              <w:rPr>
                <w:lang w:eastAsia="en-US"/>
              </w:rPr>
              <w:t>Update to SRVCC from 5G to 3G test case 8.1.3.2.6 and 8.1.3.2.7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469377" w14:textId="77777777" w:rsidR="005979E7" w:rsidRPr="00F511A5" w:rsidRDefault="005979E7" w:rsidP="00F17634">
            <w:pPr>
              <w:pStyle w:val="TAC"/>
              <w:rPr>
                <w:lang w:eastAsia="en-US"/>
              </w:rPr>
            </w:pPr>
            <w:r w:rsidRPr="00F511A5">
              <w:rPr>
                <w:lang w:eastAsia="en-US"/>
              </w:rPr>
              <w:t>16.12.0</w:t>
            </w:r>
          </w:p>
        </w:tc>
      </w:tr>
      <w:tr w:rsidR="005979E7" w:rsidRPr="00F511A5" w14:paraId="1120B24C"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C3B1D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8B1E3E"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13D16B" w14:textId="77777777" w:rsidR="005979E7" w:rsidRPr="00F511A5" w:rsidRDefault="005979E7" w:rsidP="00F17634">
            <w:pPr>
              <w:pStyle w:val="TAC"/>
              <w:rPr>
                <w:lang w:eastAsia="en-US"/>
              </w:rPr>
            </w:pPr>
            <w:r w:rsidRPr="00F511A5">
              <w:rPr>
                <w:lang w:eastAsia="en-US"/>
              </w:rPr>
              <w:t>R5-223343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55C5C0" w14:textId="77777777" w:rsidR="005979E7" w:rsidRPr="00F511A5" w:rsidRDefault="005979E7" w:rsidP="00F17634">
            <w:pPr>
              <w:pStyle w:val="TAC"/>
              <w:rPr>
                <w:lang w:eastAsia="en-US"/>
              </w:rPr>
            </w:pPr>
            <w:r w:rsidRPr="00F511A5">
              <w:rPr>
                <w:lang w:eastAsia="en-US"/>
              </w:rPr>
              <w:t>2977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90077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7AC98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9226EB" w14:textId="77777777" w:rsidR="005979E7" w:rsidRPr="00F511A5" w:rsidRDefault="005979E7" w:rsidP="00F17634">
            <w:pPr>
              <w:pStyle w:val="TAL"/>
              <w:rPr>
                <w:lang w:eastAsia="en-US"/>
              </w:rPr>
            </w:pPr>
            <w:r w:rsidRPr="00F511A5">
              <w:rPr>
                <w:lang w:eastAsia="en-US"/>
              </w:rPr>
              <w:t>Correction of cell number in the test procedure of 8.1.3.1.15A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EBEE45" w14:textId="77777777" w:rsidR="005979E7" w:rsidRPr="00F511A5" w:rsidRDefault="005979E7" w:rsidP="00F17634">
            <w:pPr>
              <w:pStyle w:val="TAC"/>
              <w:rPr>
                <w:lang w:eastAsia="en-US"/>
              </w:rPr>
            </w:pPr>
            <w:r w:rsidRPr="00F511A5">
              <w:rPr>
                <w:lang w:eastAsia="en-US"/>
              </w:rPr>
              <w:t>16.12.0</w:t>
            </w:r>
          </w:p>
        </w:tc>
      </w:tr>
      <w:tr w:rsidR="005979E7" w:rsidRPr="00F511A5" w14:paraId="3AA2FC3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64D04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97C069"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BD5CF4" w14:textId="77777777" w:rsidR="005979E7" w:rsidRPr="00F511A5" w:rsidRDefault="005979E7" w:rsidP="00F17634">
            <w:pPr>
              <w:pStyle w:val="TAC"/>
              <w:rPr>
                <w:lang w:eastAsia="en-US"/>
              </w:rPr>
            </w:pPr>
            <w:r w:rsidRPr="00F511A5">
              <w:rPr>
                <w:lang w:eastAsia="en-US"/>
              </w:rPr>
              <w:t>R5-223344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FA3CA31" w14:textId="77777777" w:rsidR="005979E7" w:rsidRPr="00F511A5" w:rsidRDefault="005979E7" w:rsidP="00F17634">
            <w:pPr>
              <w:pStyle w:val="TAC"/>
              <w:rPr>
                <w:lang w:eastAsia="en-US"/>
              </w:rPr>
            </w:pPr>
            <w:r w:rsidRPr="00F511A5">
              <w:rPr>
                <w:lang w:eastAsia="en-US"/>
              </w:rPr>
              <w:t>2920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90939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79EC6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6E22C1" w14:textId="77777777" w:rsidR="005979E7" w:rsidRPr="00F511A5" w:rsidRDefault="005979E7" w:rsidP="00F17634">
            <w:pPr>
              <w:pStyle w:val="TAL"/>
              <w:rPr>
                <w:lang w:eastAsia="en-US"/>
              </w:rPr>
            </w:pPr>
            <w:r w:rsidRPr="00F511A5">
              <w:rPr>
                <w:lang w:eastAsia="en-US"/>
              </w:rPr>
              <w:t>Update of test case 8.2.1.1.2 for UE capability transfer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37ED99" w14:textId="77777777" w:rsidR="005979E7" w:rsidRPr="00F511A5" w:rsidRDefault="005979E7" w:rsidP="00F17634">
            <w:pPr>
              <w:pStyle w:val="TAC"/>
              <w:rPr>
                <w:lang w:eastAsia="en-US"/>
              </w:rPr>
            </w:pPr>
            <w:r w:rsidRPr="00F511A5">
              <w:rPr>
                <w:lang w:eastAsia="en-US"/>
              </w:rPr>
              <w:t>16.12.0</w:t>
            </w:r>
          </w:p>
        </w:tc>
      </w:tr>
      <w:tr w:rsidR="005979E7" w:rsidRPr="00F511A5" w14:paraId="4CE5D7A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B2E7EF"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786B66"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BD355F" w14:textId="77777777" w:rsidR="005979E7" w:rsidRPr="00F511A5" w:rsidRDefault="005979E7" w:rsidP="00F17634">
            <w:pPr>
              <w:pStyle w:val="TAC"/>
              <w:rPr>
                <w:lang w:eastAsia="en-US"/>
              </w:rPr>
            </w:pPr>
            <w:r w:rsidRPr="00F511A5">
              <w:rPr>
                <w:lang w:eastAsia="en-US"/>
              </w:rPr>
              <w:t>R5-223345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B5472A" w14:textId="77777777" w:rsidR="005979E7" w:rsidRPr="00F511A5" w:rsidRDefault="005979E7" w:rsidP="00F17634">
            <w:pPr>
              <w:pStyle w:val="TAC"/>
              <w:rPr>
                <w:lang w:eastAsia="en-US"/>
              </w:rPr>
            </w:pPr>
            <w:r w:rsidRPr="00F511A5">
              <w:rPr>
                <w:lang w:eastAsia="en-US"/>
              </w:rPr>
              <w:t>2917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78054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703C4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C6544D" w14:textId="77777777" w:rsidR="005979E7" w:rsidRPr="00F511A5" w:rsidRDefault="005979E7" w:rsidP="00F17634">
            <w:pPr>
              <w:pStyle w:val="TAL"/>
              <w:rPr>
                <w:lang w:eastAsia="en-US"/>
              </w:rPr>
            </w:pPr>
            <w:r w:rsidRPr="00F511A5">
              <w:rPr>
                <w:lang w:eastAsia="en-US"/>
              </w:rPr>
              <w:t>Update of test case 8.2.3.6.2 for Intra-frequency measurements Event A3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9CF168" w14:textId="77777777" w:rsidR="005979E7" w:rsidRPr="00F511A5" w:rsidRDefault="005979E7" w:rsidP="00F17634">
            <w:pPr>
              <w:pStyle w:val="TAC"/>
              <w:rPr>
                <w:lang w:eastAsia="en-US"/>
              </w:rPr>
            </w:pPr>
            <w:r w:rsidRPr="00F511A5">
              <w:rPr>
                <w:lang w:eastAsia="en-US"/>
              </w:rPr>
              <w:t>16.12.0</w:t>
            </w:r>
          </w:p>
        </w:tc>
      </w:tr>
      <w:tr w:rsidR="005979E7" w:rsidRPr="00F511A5" w14:paraId="7681A02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90113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F05C9E"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1DEEBE" w14:textId="77777777" w:rsidR="005979E7" w:rsidRPr="00F511A5" w:rsidRDefault="005979E7" w:rsidP="00F17634">
            <w:pPr>
              <w:pStyle w:val="TAC"/>
              <w:rPr>
                <w:lang w:eastAsia="en-US"/>
              </w:rPr>
            </w:pPr>
            <w:r w:rsidRPr="00F511A5">
              <w:rPr>
                <w:lang w:eastAsia="en-US"/>
              </w:rPr>
              <w:t>R5-223346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5CC497" w14:textId="77777777" w:rsidR="005979E7" w:rsidRPr="00F511A5" w:rsidRDefault="005979E7" w:rsidP="00F17634">
            <w:pPr>
              <w:pStyle w:val="TAC"/>
              <w:rPr>
                <w:lang w:eastAsia="en-US"/>
              </w:rPr>
            </w:pPr>
            <w:r w:rsidRPr="00F511A5">
              <w:rPr>
                <w:lang w:eastAsia="en-US"/>
              </w:rPr>
              <w:t>2918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EEBF5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2ED7B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15D43A" w14:textId="77777777" w:rsidR="005979E7" w:rsidRPr="00F511A5" w:rsidRDefault="005979E7" w:rsidP="00F17634">
            <w:pPr>
              <w:pStyle w:val="TAL"/>
              <w:rPr>
                <w:lang w:eastAsia="en-US"/>
              </w:rPr>
            </w:pPr>
            <w:r w:rsidRPr="00F511A5">
              <w:rPr>
                <w:lang w:eastAsia="en-US"/>
              </w:rPr>
              <w:t>Update of test case 8.2.3.6.2a for Inter-frequency measurements Event A3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7BABFB" w14:textId="77777777" w:rsidR="005979E7" w:rsidRPr="00F511A5" w:rsidRDefault="005979E7" w:rsidP="00F17634">
            <w:pPr>
              <w:pStyle w:val="TAC"/>
              <w:rPr>
                <w:lang w:eastAsia="en-US"/>
              </w:rPr>
            </w:pPr>
            <w:r w:rsidRPr="00F511A5">
              <w:rPr>
                <w:lang w:eastAsia="en-US"/>
              </w:rPr>
              <w:t>16.12.0</w:t>
            </w:r>
          </w:p>
        </w:tc>
      </w:tr>
      <w:tr w:rsidR="005979E7" w:rsidRPr="00F511A5" w14:paraId="348D49A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E9448A"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F75CA4"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A9D8BE" w14:textId="77777777" w:rsidR="005979E7" w:rsidRPr="00F511A5" w:rsidRDefault="005979E7" w:rsidP="00F17634">
            <w:pPr>
              <w:pStyle w:val="TAC"/>
              <w:rPr>
                <w:lang w:eastAsia="en-US"/>
              </w:rPr>
            </w:pPr>
            <w:r w:rsidRPr="00F511A5">
              <w:rPr>
                <w:lang w:eastAsia="en-US"/>
              </w:rPr>
              <w:t>R5-223347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ECD0B5" w14:textId="77777777" w:rsidR="005979E7" w:rsidRPr="00F511A5" w:rsidRDefault="005979E7" w:rsidP="00F17634">
            <w:pPr>
              <w:pStyle w:val="TAC"/>
              <w:rPr>
                <w:lang w:eastAsia="en-US"/>
              </w:rPr>
            </w:pPr>
            <w:r w:rsidRPr="00F511A5">
              <w:rPr>
                <w:lang w:eastAsia="en-US"/>
              </w:rPr>
              <w:t>2919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0F87F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DF20B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F7B39F" w14:textId="77777777" w:rsidR="005979E7" w:rsidRPr="00F511A5" w:rsidRDefault="005979E7" w:rsidP="00F17634">
            <w:pPr>
              <w:pStyle w:val="TAL"/>
              <w:rPr>
                <w:lang w:eastAsia="en-US"/>
              </w:rPr>
            </w:pPr>
            <w:r w:rsidRPr="00F511A5">
              <w:rPr>
                <w:lang w:eastAsia="en-US"/>
              </w:rPr>
              <w:t>Update of test case 8.2.3.6.2b for Inter-band measurements Event A3 in NE-DC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B2C71C" w14:textId="77777777" w:rsidR="005979E7" w:rsidRPr="00F511A5" w:rsidRDefault="005979E7" w:rsidP="00F17634">
            <w:pPr>
              <w:pStyle w:val="TAC"/>
              <w:rPr>
                <w:lang w:eastAsia="en-US"/>
              </w:rPr>
            </w:pPr>
            <w:r w:rsidRPr="00F511A5">
              <w:rPr>
                <w:lang w:eastAsia="en-US"/>
              </w:rPr>
              <w:t>16.12.0</w:t>
            </w:r>
          </w:p>
        </w:tc>
      </w:tr>
      <w:tr w:rsidR="005979E7" w:rsidRPr="00F511A5" w14:paraId="7E586C8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5036C9"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5274B1"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538291" w14:textId="77777777" w:rsidR="005979E7" w:rsidRPr="00F511A5" w:rsidRDefault="005979E7" w:rsidP="00F17634">
            <w:pPr>
              <w:pStyle w:val="TAC"/>
              <w:rPr>
                <w:lang w:eastAsia="en-US"/>
              </w:rPr>
            </w:pPr>
            <w:r w:rsidRPr="00F511A5">
              <w:rPr>
                <w:lang w:eastAsia="en-US"/>
              </w:rPr>
              <w:t>R5-223350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C4CD77" w14:textId="77777777" w:rsidR="005979E7" w:rsidRPr="00F511A5" w:rsidRDefault="005979E7" w:rsidP="00F17634">
            <w:pPr>
              <w:pStyle w:val="TAC"/>
              <w:rPr>
                <w:lang w:eastAsia="en-US"/>
              </w:rPr>
            </w:pPr>
            <w:r w:rsidRPr="00F511A5">
              <w:rPr>
                <w:lang w:eastAsia="en-US"/>
              </w:rPr>
              <w:t>2920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0B316F" w14:textId="77777777" w:rsidR="005979E7" w:rsidRPr="00F511A5" w:rsidRDefault="005979E7" w:rsidP="00F17634">
            <w:pPr>
              <w:pStyle w:val="TAC"/>
              <w:rPr>
                <w:lang w:eastAsia="en-US"/>
              </w:rPr>
            </w:pPr>
            <w:r w:rsidRPr="00F511A5">
              <w:rPr>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745C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FC0158" w14:textId="77777777" w:rsidR="005979E7" w:rsidRPr="00F511A5" w:rsidRDefault="005979E7" w:rsidP="00F17634">
            <w:pPr>
              <w:pStyle w:val="TAL"/>
              <w:rPr>
                <w:lang w:eastAsia="en-US"/>
              </w:rPr>
            </w:pPr>
            <w:r w:rsidRPr="00F511A5">
              <w:rPr>
                <w:lang w:eastAsia="en-US"/>
              </w:rPr>
              <w:t>Correction to emergency services test case 11.4.4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CC3D4C" w14:textId="77777777" w:rsidR="005979E7" w:rsidRPr="00F511A5" w:rsidRDefault="005979E7" w:rsidP="00F17634">
            <w:pPr>
              <w:pStyle w:val="TAC"/>
              <w:rPr>
                <w:lang w:eastAsia="en-US"/>
              </w:rPr>
            </w:pPr>
            <w:r w:rsidRPr="00F511A5">
              <w:rPr>
                <w:lang w:eastAsia="en-US"/>
              </w:rPr>
              <w:t>16.12.0</w:t>
            </w:r>
          </w:p>
        </w:tc>
      </w:tr>
      <w:tr w:rsidR="005979E7" w:rsidRPr="00F511A5" w14:paraId="59A23E6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47F0FA"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F4656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E25424" w14:textId="77777777" w:rsidR="005979E7" w:rsidRPr="00F511A5" w:rsidRDefault="005979E7" w:rsidP="00F17634">
            <w:pPr>
              <w:pStyle w:val="TAC"/>
              <w:rPr>
                <w:lang w:eastAsia="en-US"/>
              </w:rPr>
            </w:pPr>
            <w:r w:rsidRPr="00F511A5">
              <w:rPr>
                <w:lang w:eastAsia="en-US"/>
              </w:rPr>
              <w:t>R5-223358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C2C65D" w14:textId="77777777" w:rsidR="005979E7" w:rsidRPr="00F511A5" w:rsidRDefault="005979E7" w:rsidP="00F17634">
            <w:pPr>
              <w:pStyle w:val="TAC"/>
              <w:rPr>
                <w:lang w:eastAsia="en-US"/>
              </w:rPr>
            </w:pPr>
            <w:r w:rsidRPr="00F511A5">
              <w:rPr>
                <w:lang w:eastAsia="en-US"/>
              </w:rPr>
              <w:t>2914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40BD1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A31D5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AA0B85" w14:textId="77777777" w:rsidR="005979E7" w:rsidRPr="00F511A5" w:rsidRDefault="005979E7" w:rsidP="00F17634">
            <w:pPr>
              <w:pStyle w:val="TAL"/>
              <w:rPr>
                <w:lang w:eastAsia="en-US"/>
              </w:rPr>
            </w:pPr>
            <w:r w:rsidRPr="00F511A5">
              <w:rPr>
                <w:lang w:eastAsia="en-US"/>
              </w:rPr>
              <w:t>Correction to NR testcase 8.1.4.4.4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88BC08" w14:textId="77777777" w:rsidR="005979E7" w:rsidRPr="00F511A5" w:rsidRDefault="005979E7" w:rsidP="00F17634">
            <w:pPr>
              <w:pStyle w:val="TAC"/>
              <w:rPr>
                <w:lang w:eastAsia="en-US"/>
              </w:rPr>
            </w:pPr>
            <w:r w:rsidRPr="00F511A5">
              <w:rPr>
                <w:lang w:eastAsia="en-US"/>
              </w:rPr>
              <w:t>16.12.0</w:t>
            </w:r>
          </w:p>
        </w:tc>
      </w:tr>
      <w:tr w:rsidR="005979E7" w:rsidRPr="00F511A5" w14:paraId="2356D34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41067B"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A26957"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6AFDB1E" w14:textId="77777777" w:rsidR="005979E7" w:rsidRPr="00F511A5" w:rsidRDefault="005979E7" w:rsidP="00F17634">
            <w:pPr>
              <w:pStyle w:val="TAC"/>
              <w:rPr>
                <w:lang w:eastAsia="en-US"/>
              </w:rPr>
            </w:pPr>
            <w:r w:rsidRPr="00F511A5">
              <w:rPr>
                <w:lang w:eastAsia="en-US"/>
              </w:rPr>
              <w:t>R5-223366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75BD55" w14:textId="77777777" w:rsidR="005979E7" w:rsidRPr="00F511A5" w:rsidRDefault="005979E7" w:rsidP="00F17634">
            <w:pPr>
              <w:pStyle w:val="TAC"/>
              <w:rPr>
                <w:lang w:eastAsia="en-US"/>
              </w:rPr>
            </w:pPr>
            <w:r w:rsidRPr="00F511A5">
              <w:rPr>
                <w:lang w:eastAsia="en-US"/>
              </w:rPr>
              <w:t>2932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ED188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D2EB2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94179A" w14:textId="77777777" w:rsidR="005979E7" w:rsidRPr="00F511A5" w:rsidRDefault="005979E7" w:rsidP="00F17634">
            <w:pPr>
              <w:pStyle w:val="TAL"/>
              <w:rPr>
                <w:lang w:eastAsia="en-US"/>
              </w:rPr>
            </w:pPr>
            <w:r w:rsidRPr="00F511A5">
              <w:rPr>
                <w:lang w:eastAsia="en-US"/>
              </w:rPr>
              <w:t>Update of TC 12.1.3.1- PC5-only operation / Measurement configuration and reporting via PC5 RRC / PSBCH-RSRP measurement configuration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5A4004" w14:textId="77777777" w:rsidR="005979E7" w:rsidRPr="00F511A5" w:rsidRDefault="005979E7" w:rsidP="00F17634">
            <w:pPr>
              <w:pStyle w:val="TAC"/>
              <w:rPr>
                <w:lang w:eastAsia="en-US"/>
              </w:rPr>
            </w:pPr>
            <w:r w:rsidRPr="00F511A5">
              <w:rPr>
                <w:lang w:eastAsia="en-US"/>
              </w:rPr>
              <w:t>16.12.0</w:t>
            </w:r>
          </w:p>
        </w:tc>
      </w:tr>
      <w:tr w:rsidR="005979E7" w:rsidRPr="00F511A5" w14:paraId="6F5B2A7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F47EB2"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AD5113"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0C1AA6" w14:textId="77777777" w:rsidR="005979E7" w:rsidRPr="00F511A5" w:rsidRDefault="005979E7" w:rsidP="00F17634">
            <w:pPr>
              <w:pStyle w:val="TAC"/>
              <w:rPr>
                <w:lang w:eastAsia="en-US"/>
              </w:rPr>
            </w:pPr>
            <w:r w:rsidRPr="00F511A5">
              <w:rPr>
                <w:lang w:eastAsia="en-US"/>
              </w:rPr>
              <w:t>R5-223367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67167E" w14:textId="77777777" w:rsidR="005979E7" w:rsidRPr="00F511A5" w:rsidRDefault="005979E7" w:rsidP="00F17634">
            <w:pPr>
              <w:pStyle w:val="TAC"/>
              <w:rPr>
                <w:lang w:eastAsia="en-US"/>
              </w:rPr>
            </w:pPr>
            <w:r w:rsidRPr="00F511A5">
              <w:rPr>
                <w:lang w:eastAsia="en-US"/>
              </w:rPr>
              <w:t>2933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D69E7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8AFC8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068143" w14:textId="77777777" w:rsidR="005979E7" w:rsidRPr="00F511A5" w:rsidRDefault="005979E7" w:rsidP="00F17634">
            <w:pPr>
              <w:pStyle w:val="TAL"/>
              <w:rPr>
                <w:lang w:eastAsia="en-US"/>
              </w:rPr>
            </w:pPr>
            <w:r w:rsidRPr="00F511A5">
              <w:rPr>
                <w:lang w:eastAsia="en-US"/>
              </w:rPr>
              <w:t>Update of TC 12.1.5.1- PC5-only operation / Sidelink CSI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99C659" w14:textId="77777777" w:rsidR="005979E7" w:rsidRPr="00F511A5" w:rsidRDefault="005979E7" w:rsidP="00F17634">
            <w:pPr>
              <w:pStyle w:val="TAC"/>
              <w:rPr>
                <w:lang w:eastAsia="en-US"/>
              </w:rPr>
            </w:pPr>
            <w:r w:rsidRPr="00F511A5">
              <w:rPr>
                <w:lang w:eastAsia="en-US"/>
              </w:rPr>
              <w:t>16.12.0</w:t>
            </w:r>
          </w:p>
        </w:tc>
      </w:tr>
      <w:tr w:rsidR="005979E7" w:rsidRPr="00F511A5" w14:paraId="5D9EF1D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78BA73"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958FA5"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B45374" w14:textId="77777777" w:rsidR="005979E7" w:rsidRPr="00F511A5" w:rsidRDefault="005979E7" w:rsidP="00F17634">
            <w:pPr>
              <w:pStyle w:val="TAC"/>
              <w:rPr>
                <w:lang w:eastAsia="en-US"/>
              </w:rPr>
            </w:pPr>
            <w:r w:rsidRPr="00F511A5">
              <w:rPr>
                <w:lang w:eastAsia="en-US"/>
              </w:rPr>
              <w:t>R5-223368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F270EB" w14:textId="77777777" w:rsidR="005979E7" w:rsidRPr="00F511A5" w:rsidRDefault="005979E7" w:rsidP="00F17634">
            <w:pPr>
              <w:pStyle w:val="TAC"/>
              <w:rPr>
                <w:lang w:eastAsia="en-US"/>
              </w:rPr>
            </w:pPr>
            <w:r w:rsidRPr="00F511A5">
              <w:rPr>
                <w:lang w:eastAsia="en-US"/>
              </w:rPr>
              <w:t>2934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E2B0C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A5829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390884A" w14:textId="77777777" w:rsidR="005979E7" w:rsidRPr="00F511A5" w:rsidRDefault="005979E7" w:rsidP="00F17634">
            <w:pPr>
              <w:pStyle w:val="TAL"/>
              <w:rPr>
                <w:lang w:eastAsia="en-US"/>
              </w:rPr>
            </w:pPr>
            <w:r w:rsidRPr="00F511A5">
              <w:rPr>
                <w:lang w:eastAsia="en-US"/>
              </w:rPr>
              <w:t>Update of TC 12.1.5.2- PC5-only operation / Sidelink CSI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C9751F" w14:textId="77777777" w:rsidR="005979E7" w:rsidRPr="00F511A5" w:rsidRDefault="005979E7" w:rsidP="00F17634">
            <w:pPr>
              <w:pStyle w:val="TAC"/>
              <w:rPr>
                <w:lang w:eastAsia="en-US"/>
              </w:rPr>
            </w:pPr>
            <w:r w:rsidRPr="00F511A5">
              <w:rPr>
                <w:lang w:eastAsia="en-US"/>
              </w:rPr>
              <w:t>16.12.0</w:t>
            </w:r>
          </w:p>
        </w:tc>
      </w:tr>
      <w:tr w:rsidR="005979E7" w:rsidRPr="00F511A5" w14:paraId="1F1994DC"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B18FB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E23C0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270595" w14:textId="77777777" w:rsidR="005979E7" w:rsidRPr="00F511A5" w:rsidRDefault="005979E7" w:rsidP="00F17634">
            <w:pPr>
              <w:pStyle w:val="TAC"/>
              <w:rPr>
                <w:lang w:eastAsia="en-US"/>
              </w:rPr>
            </w:pPr>
            <w:r w:rsidRPr="00F511A5">
              <w:rPr>
                <w:lang w:eastAsia="en-US"/>
              </w:rPr>
              <w:t>R5-223369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0E01F8" w14:textId="77777777" w:rsidR="005979E7" w:rsidRPr="00F511A5" w:rsidRDefault="005979E7" w:rsidP="00F17634">
            <w:pPr>
              <w:pStyle w:val="TAC"/>
              <w:rPr>
                <w:lang w:eastAsia="en-US"/>
              </w:rPr>
            </w:pPr>
            <w:r w:rsidRPr="00F511A5">
              <w:rPr>
                <w:lang w:eastAsia="en-US"/>
              </w:rPr>
              <w:t>2935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6E3C9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17613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F97E8F" w14:textId="77777777" w:rsidR="005979E7" w:rsidRPr="00F511A5" w:rsidRDefault="005979E7" w:rsidP="00F17634">
            <w:pPr>
              <w:pStyle w:val="TAL"/>
              <w:rPr>
                <w:lang w:eastAsia="en-US"/>
              </w:rPr>
            </w:pPr>
            <w:r w:rsidRPr="00F511A5">
              <w:rPr>
                <w:lang w:eastAsia="en-US"/>
              </w:rPr>
              <w:t>Update of TC 12.2.1.6- Inter-carrier concurrent operation / Sidelink communication / RRC_CONNECTED / Reception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78E5EE" w14:textId="77777777" w:rsidR="005979E7" w:rsidRPr="00F511A5" w:rsidRDefault="005979E7" w:rsidP="00F17634">
            <w:pPr>
              <w:pStyle w:val="TAC"/>
              <w:rPr>
                <w:lang w:eastAsia="en-US"/>
              </w:rPr>
            </w:pPr>
            <w:r w:rsidRPr="00F511A5">
              <w:rPr>
                <w:lang w:eastAsia="en-US"/>
              </w:rPr>
              <w:t>16.12.0</w:t>
            </w:r>
          </w:p>
        </w:tc>
      </w:tr>
      <w:tr w:rsidR="005979E7" w:rsidRPr="00F511A5" w14:paraId="32A2D3B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7074A5"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37A4AC"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B5464E" w14:textId="77777777" w:rsidR="005979E7" w:rsidRPr="00F511A5" w:rsidRDefault="005979E7" w:rsidP="00F17634">
            <w:pPr>
              <w:pStyle w:val="TAC"/>
              <w:rPr>
                <w:lang w:eastAsia="en-US"/>
              </w:rPr>
            </w:pPr>
            <w:r w:rsidRPr="00F511A5">
              <w:rPr>
                <w:lang w:eastAsia="en-US"/>
              </w:rPr>
              <w:t>R5-223370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5706DD" w14:textId="77777777" w:rsidR="005979E7" w:rsidRPr="00F511A5" w:rsidRDefault="005979E7" w:rsidP="00F17634">
            <w:pPr>
              <w:pStyle w:val="TAC"/>
              <w:rPr>
                <w:lang w:eastAsia="en-US"/>
              </w:rPr>
            </w:pPr>
            <w:r w:rsidRPr="00F511A5">
              <w:rPr>
                <w:lang w:eastAsia="en-US"/>
              </w:rPr>
              <w:t>2937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AF0EB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D593A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8E0E1D" w14:textId="77777777" w:rsidR="005979E7" w:rsidRPr="00F511A5" w:rsidRDefault="005979E7" w:rsidP="00F17634">
            <w:pPr>
              <w:pStyle w:val="TAL"/>
              <w:rPr>
                <w:lang w:eastAsia="en-US"/>
              </w:rPr>
            </w:pPr>
            <w:r w:rsidRPr="00F511A5">
              <w:rPr>
                <w:lang w:eastAsia="en-US"/>
              </w:rPr>
              <w:t>Update of TC 12.2.5.3- Inter-carrier concurrent operation / Measurement configuration and reporting via PC5 RRC / PSBCH-RSRP measurement reporting / Periodical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C03AF6" w14:textId="77777777" w:rsidR="005979E7" w:rsidRPr="00F511A5" w:rsidRDefault="005979E7" w:rsidP="00F17634">
            <w:pPr>
              <w:pStyle w:val="TAC"/>
              <w:rPr>
                <w:lang w:eastAsia="en-US"/>
              </w:rPr>
            </w:pPr>
            <w:r w:rsidRPr="00F511A5">
              <w:rPr>
                <w:lang w:eastAsia="en-US"/>
              </w:rPr>
              <w:t>16.12.0</w:t>
            </w:r>
          </w:p>
        </w:tc>
      </w:tr>
      <w:tr w:rsidR="005979E7" w:rsidRPr="00F511A5" w14:paraId="054CDE1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A035D2"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3D912E"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F76E06" w14:textId="77777777" w:rsidR="005979E7" w:rsidRPr="00F511A5" w:rsidRDefault="005979E7" w:rsidP="00F17634">
            <w:pPr>
              <w:pStyle w:val="TAC"/>
              <w:rPr>
                <w:lang w:eastAsia="en-US"/>
              </w:rPr>
            </w:pPr>
            <w:r w:rsidRPr="00F511A5">
              <w:rPr>
                <w:lang w:eastAsia="en-US"/>
              </w:rPr>
              <w:t>R5-223371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F44ADA0" w14:textId="77777777" w:rsidR="005979E7" w:rsidRPr="00F511A5" w:rsidRDefault="005979E7" w:rsidP="00F17634">
            <w:pPr>
              <w:pStyle w:val="TAC"/>
              <w:rPr>
                <w:lang w:eastAsia="en-US"/>
              </w:rPr>
            </w:pPr>
            <w:r w:rsidRPr="00F511A5">
              <w:rPr>
                <w:lang w:eastAsia="en-US"/>
              </w:rPr>
              <w:t>2956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C5BDF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15D40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749AFC" w14:textId="77777777" w:rsidR="005979E7" w:rsidRPr="00F511A5" w:rsidRDefault="005979E7" w:rsidP="00F17634">
            <w:pPr>
              <w:pStyle w:val="TAL"/>
              <w:rPr>
                <w:lang w:eastAsia="en-US"/>
              </w:rPr>
            </w:pPr>
            <w:r w:rsidRPr="00F511A5">
              <w:rPr>
                <w:lang w:eastAsia="en-US"/>
              </w:rPr>
              <w:t>Addition of new NR V2X test case 12.1.4.1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6AB274" w14:textId="77777777" w:rsidR="005979E7" w:rsidRPr="00F511A5" w:rsidRDefault="005979E7" w:rsidP="00F17634">
            <w:pPr>
              <w:pStyle w:val="TAC"/>
              <w:rPr>
                <w:lang w:eastAsia="en-US"/>
              </w:rPr>
            </w:pPr>
            <w:r w:rsidRPr="00F511A5">
              <w:rPr>
                <w:lang w:eastAsia="en-US"/>
              </w:rPr>
              <w:t>16.12.0</w:t>
            </w:r>
          </w:p>
        </w:tc>
      </w:tr>
      <w:tr w:rsidR="005979E7" w:rsidRPr="00F511A5" w14:paraId="09A7C94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F1CD6F"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62FF6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BEDEC35" w14:textId="77777777" w:rsidR="005979E7" w:rsidRPr="00F511A5" w:rsidRDefault="005979E7" w:rsidP="00F17634">
            <w:pPr>
              <w:pStyle w:val="TAC"/>
              <w:rPr>
                <w:lang w:eastAsia="en-US"/>
              </w:rPr>
            </w:pPr>
            <w:r w:rsidRPr="00F511A5">
              <w:rPr>
                <w:lang w:eastAsia="en-US"/>
              </w:rPr>
              <w:t>R5-223372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8BB7DE" w14:textId="77777777" w:rsidR="005979E7" w:rsidRPr="00F511A5" w:rsidRDefault="005979E7" w:rsidP="00F17634">
            <w:pPr>
              <w:pStyle w:val="TAC"/>
              <w:rPr>
                <w:lang w:eastAsia="en-US"/>
              </w:rPr>
            </w:pPr>
            <w:r w:rsidRPr="00F511A5">
              <w:rPr>
                <w:lang w:eastAsia="en-US"/>
              </w:rPr>
              <w:t>2957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19C15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1B5D5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7D946B9" w14:textId="77777777" w:rsidR="005979E7" w:rsidRPr="00F511A5" w:rsidRDefault="005979E7" w:rsidP="00F17634">
            <w:pPr>
              <w:pStyle w:val="TAL"/>
              <w:rPr>
                <w:lang w:eastAsia="en-US"/>
              </w:rPr>
            </w:pPr>
            <w:r w:rsidRPr="00F511A5">
              <w:rPr>
                <w:lang w:eastAsia="en-US"/>
              </w:rPr>
              <w:t>Addition of new NR V2X test case 13.2.3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7AF8CD" w14:textId="77777777" w:rsidR="005979E7" w:rsidRPr="00F511A5" w:rsidRDefault="005979E7" w:rsidP="00F17634">
            <w:pPr>
              <w:pStyle w:val="TAC"/>
              <w:rPr>
                <w:lang w:eastAsia="en-US"/>
              </w:rPr>
            </w:pPr>
            <w:r w:rsidRPr="00F511A5">
              <w:rPr>
                <w:lang w:eastAsia="en-US"/>
              </w:rPr>
              <w:t>16.12.0</w:t>
            </w:r>
          </w:p>
        </w:tc>
      </w:tr>
      <w:tr w:rsidR="005979E7" w:rsidRPr="00F511A5" w14:paraId="2924DE1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E0BB54"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7F2A88"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8F72E7" w14:textId="77777777" w:rsidR="005979E7" w:rsidRPr="00F511A5" w:rsidRDefault="005979E7" w:rsidP="00F17634">
            <w:pPr>
              <w:pStyle w:val="TAC"/>
              <w:rPr>
                <w:lang w:eastAsia="en-US"/>
              </w:rPr>
            </w:pPr>
            <w:r w:rsidRPr="00F511A5">
              <w:rPr>
                <w:lang w:eastAsia="en-US"/>
              </w:rPr>
              <w:t>R5-223373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37FD68" w14:textId="77777777" w:rsidR="005979E7" w:rsidRPr="00F511A5" w:rsidRDefault="005979E7" w:rsidP="00F17634">
            <w:pPr>
              <w:pStyle w:val="TAC"/>
              <w:rPr>
                <w:lang w:eastAsia="en-US"/>
              </w:rPr>
            </w:pPr>
            <w:r w:rsidRPr="00F511A5">
              <w:rPr>
                <w:lang w:eastAsia="en-US"/>
              </w:rPr>
              <w:t>2958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01516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9DA9D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89CF35" w14:textId="77777777" w:rsidR="005979E7" w:rsidRPr="00F511A5" w:rsidRDefault="005979E7" w:rsidP="00F17634">
            <w:pPr>
              <w:pStyle w:val="TAL"/>
              <w:rPr>
                <w:lang w:eastAsia="en-US"/>
              </w:rPr>
            </w:pPr>
            <w:r w:rsidRPr="00F511A5">
              <w:rPr>
                <w:lang w:eastAsia="en-US"/>
              </w:rPr>
              <w:t>Addition of new NR V2X test case 13.2.4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DF1B3E" w14:textId="77777777" w:rsidR="005979E7" w:rsidRPr="00F511A5" w:rsidRDefault="005979E7" w:rsidP="00F17634">
            <w:pPr>
              <w:pStyle w:val="TAC"/>
              <w:rPr>
                <w:lang w:eastAsia="en-US"/>
              </w:rPr>
            </w:pPr>
            <w:r w:rsidRPr="00F511A5">
              <w:rPr>
                <w:lang w:eastAsia="en-US"/>
              </w:rPr>
              <w:t>16.12.0</w:t>
            </w:r>
          </w:p>
        </w:tc>
      </w:tr>
      <w:tr w:rsidR="005979E7" w:rsidRPr="00F511A5" w14:paraId="1D908A2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68AD30"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C8D0F1"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04AAD5" w14:textId="77777777" w:rsidR="005979E7" w:rsidRPr="00F511A5" w:rsidRDefault="005979E7" w:rsidP="00F17634">
            <w:pPr>
              <w:pStyle w:val="TAC"/>
              <w:rPr>
                <w:lang w:eastAsia="en-US"/>
              </w:rPr>
            </w:pPr>
            <w:r w:rsidRPr="00F511A5">
              <w:rPr>
                <w:lang w:eastAsia="en-US"/>
              </w:rPr>
              <w:t>R5-223374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1A7BD5" w14:textId="77777777" w:rsidR="005979E7" w:rsidRPr="00F511A5" w:rsidRDefault="005979E7" w:rsidP="00F17634">
            <w:pPr>
              <w:pStyle w:val="TAC"/>
              <w:rPr>
                <w:lang w:eastAsia="en-US"/>
              </w:rPr>
            </w:pPr>
            <w:r w:rsidRPr="00F511A5">
              <w:rPr>
                <w:lang w:eastAsia="en-US"/>
              </w:rPr>
              <w:t>2963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0D54A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76307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2E00DF" w14:textId="77777777" w:rsidR="005979E7" w:rsidRPr="00F511A5" w:rsidRDefault="005979E7" w:rsidP="00F17634">
            <w:pPr>
              <w:pStyle w:val="TAL"/>
              <w:rPr>
                <w:lang w:eastAsia="en-US"/>
              </w:rPr>
            </w:pPr>
            <w:r w:rsidRPr="00F511A5">
              <w:rPr>
                <w:lang w:eastAsia="en-US"/>
              </w:rPr>
              <w:t>Addition of new NR V2X test case 12.1.4.2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E45B54" w14:textId="77777777" w:rsidR="005979E7" w:rsidRPr="00F511A5" w:rsidRDefault="005979E7" w:rsidP="00F17634">
            <w:pPr>
              <w:pStyle w:val="TAC"/>
              <w:rPr>
                <w:lang w:eastAsia="en-US"/>
              </w:rPr>
            </w:pPr>
            <w:r w:rsidRPr="00F511A5">
              <w:rPr>
                <w:lang w:eastAsia="en-US"/>
              </w:rPr>
              <w:t>16.12.0</w:t>
            </w:r>
          </w:p>
        </w:tc>
      </w:tr>
      <w:tr w:rsidR="005979E7" w:rsidRPr="00F511A5" w14:paraId="5516909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10851B"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CF4A95"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6CED93" w14:textId="77777777" w:rsidR="005979E7" w:rsidRPr="00F511A5" w:rsidRDefault="005979E7" w:rsidP="00F17634">
            <w:pPr>
              <w:pStyle w:val="TAC"/>
              <w:rPr>
                <w:lang w:eastAsia="en-US"/>
              </w:rPr>
            </w:pPr>
            <w:r w:rsidRPr="00F511A5">
              <w:rPr>
                <w:lang w:eastAsia="en-US"/>
              </w:rPr>
              <w:t>R5-223375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1E30A20" w14:textId="77777777" w:rsidR="005979E7" w:rsidRPr="00F511A5" w:rsidRDefault="005979E7" w:rsidP="00F17634">
            <w:pPr>
              <w:pStyle w:val="TAC"/>
              <w:rPr>
                <w:lang w:eastAsia="en-US"/>
              </w:rPr>
            </w:pPr>
            <w:r w:rsidRPr="00F511A5">
              <w:rPr>
                <w:lang w:eastAsia="en-US"/>
              </w:rPr>
              <w:t>2965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0852C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5C7E5F"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68F9CC" w14:textId="77777777" w:rsidR="005979E7" w:rsidRPr="00F511A5" w:rsidRDefault="005979E7" w:rsidP="00F17634">
            <w:pPr>
              <w:pStyle w:val="TAL"/>
              <w:rPr>
                <w:lang w:eastAsia="en-US"/>
              </w:rPr>
            </w:pPr>
            <w:r w:rsidRPr="00F511A5">
              <w:rPr>
                <w:lang w:eastAsia="en-US"/>
              </w:rPr>
              <w:t>Update of NR V2X TC 12.1.3.3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43E78A" w14:textId="77777777" w:rsidR="005979E7" w:rsidRPr="00F511A5" w:rsidRDefault="005979E7" w:rsidP="00F17634">
            <w:pPr>
              <w:pStyle w:val="TAC"/>
              <w:rPr>
                <w:lang w:eastAsia="en-US"/>
              </w:rPr>
            </w:pPr>
            <w:r w:rsidRPr="00F511A5">
              <w:rPr>
                <w:lang w:eastAsia="en-US"/>
              </w:rPr>
              <w:t>16.12.0</w:t>
            </w:r>
          </w:p>
        </w:tc>
      </w:tr>
      <w:tr w:rsidR="005979E7" w:rsidRPr="00F511A5" w14:paraId="292CB94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B4F932"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C8C9E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F79656" w14:textId="77777777" w:rsidR="005979E7" w:rsidRPr="00F511A5" w:rsidRDefault="005979E7" w:rsidP="00F17634">
            <w:pPr>
              <w:pStyle w:val="TAC"/>
              <w:rPr>
                <w:lang w:eastAsia="en-US"/>
              </w:rPr>
            </w:pPr>
            <w:r w:rsidRPr="00F511A5">
              <w:rPr>
                <w:lang w:eastAsia="en-US"/>
              </w:rPr>
              <w:t>R5-223376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4F4A26" w14:textId="77777777" w:rsidR="005979E7" w:rsidRPr="00F511A5" w:rsidRDefault="005979E7" w:rsidP="00F17634">
            <w:pPr>
              <w:pStyle w:val="TAC"/>
              <w:rPr>
                <w:lang w:eastAsia="en-US"/>
              </w:rPr>
            </w:pPr>
            <w:r w:rsidRPr="00F511A5">
              <w:rPr>
                <w:lang w:eastAsia="en-US"/>
              </w:rPr>
              <w:t>2976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DC436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11ED8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D32A18" w14:textId="77777777" w:rsidR="005979E7" w:rsidRPr="00F511A5" w:rsidRDefault="005979E7" w:rsidP="00F17634">
            <w:pPr>
              <w:pStyle w:val="TAL"/>
              <w:rPr>
                <w:lang w:eastAsia="en-US"/>
              </w:rPr>
            </w:pPr>
            <w:r w:rsidRPr="00F511A5">
              <w:rPr>
                <w:lang w:eastAsia="en-US"/>
              </w:rPr>
              <w:t>Correction to NR V2X NAS TC 13.2.6-link keep alive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029577" w14:textId="77777777" w:rsidR="005979E7" w:rsidRPr="00F511A5" w:rsidRDefault="005979E7" w:rsidP="00F17634">
            <w:pPr>
              <w:pStyle w:val="TAC"/>
              <w:rPr>
                <w:lang w:eastAsia="en-US"/>
              </w:rPr>
            </w:pPr>
            <w:r w:rsidRPr="00F511A5">
              <w:rPr>
                <w:lang w:eastAsia="en-US"/>
              </w:rPr>
              <w:t>16.12.0</w:t>
            </w:r>
          </w:p>
        </w:tc>
      </w:tr>
      <w:tr w:rsidR="005979E7" w:rsidRPr="00F511A5" w14:paraId="4FCDCCF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CD3B87"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371763E"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2D21E50" w14:textId="77777777" w:rsidR="005979E7" w:rsidRPr="00F511A5" w:rsidRDefault="005979E7" w:rsidP="00F17634">
            <w:pPr>
              <w:pStyle w:val="TAC"/>
              <w:rPr>
                <w:lang w:eastAsia="en-US"/>
              </w:rPr>
            </w:pPr>
            <w:r w:rsidRPr="00F511A5">
              <w:rPr>
                <w:lang w:eastAsia="en-US"/>
              </w:rPr>
              <w:t>R5-223379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E1AB38" w14:textId="77777777" w:rsidR="005979E7" w:rsidRPr="00F511A5" w:rsidRDefault="005979E7" w:rsidP="00F17634">
            <w:pPr>
              <w:pStyle w:val="TAC"/>
              <w:rPr>
                <w:lang w:eastAsia="en-US"/>
              </w:rPr>
            </w:pPr>
            <w:r w:rsidRPr="00F511A5">
              <w:rPr>
                <w:lang w:eastAsia="en-US"/>
              </w:rPr>
              <w:t>2896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725A1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F7CB0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357442" w14:textId="77777777" w:rsidR="005979E7" w:rsidRPr="00F511A5" w:rsidRDefault="005979E7" w:rsidP="00F17634">
            <w:pPr>
              <w:pStyle w:val="TAL"/>
              <w:rPr>
                <w:lang w:eastAsia="en-US"/>
              </w:rPr>
            </w:pPr>
            <w:r w:rsidRPr="00F511A5">
              <w:rPr>
                <w:lang w:eastAsia="en-US"/>
              </w:rPr>
              <w:t>Addition of new NR5G NPN TC 6.5.2.3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B9ED35" w14:textId="77777777" w:rsidR="005979E7" w:rsidRPr="00F511A5" w:rsidRDefault="005979E7" w:rsidP="00F17634">
            <w:pPr>
              <w:pStyle w:val="TAC"/>
              <w:rPr>
                <w:lang w:eastAsia="en-US"/>
              </w:rPr>
            </w:pPr>
            <w:r w:rsidRPr="00F511A5">
              <w:rPr>
                <w:lang w:eastAsia="en-US"/>
              </w:rPr>
              <w:t>16.12.0</w:t>
            </w:r>
          </w:p>
        </w:tc>
      </w:tr>
      <w:tr w:rsidR="005979E7" w:rsidRPr="00F511A5" w14:paraId="571B75B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3C065B"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CC8B8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10A16A" w14:textId="77777777" w:rsidR="005979E7" w:rsidRPr="00F511A5" w:rsidRDefault="005979E7" w:rsidP="00F17634">
            <w:pPr>
              <w:pStyle w:val="TAC"/>
              <w:rPr>
                <w:lang w:eastAsia="en-US"/>
              </w:rPr>
            </w:pPr>
            <w:r w:rsidRPr="00F511A5">
              <w:rPr>
                <w:lang w:eastAsia="en-US"/>
              </w:rPr>
              <w:t>R5-223380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0D3945" w14:textId="77777777" w:rsidR="005979E7" w:rsidRPr="00F511A5" w:rsidRDefault="005979E7" w:rsidP="00F17634">
            <w:pPr>
              <w:pStyle w:val="TAC"/>
              <w:rPr>
                <w:lang w:eastAsia="en-US"/>
              </w:rPr>
            </w:pPr>
            <w:r w:rsidRPr="00F511A5">
              <w:rPr>
                <w:lang w:eastAsia="en-US"/>
              </w:rPr>
              <w:t>2922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5AFD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ADDEF0" w14:textId="77777777" w:rsidR="005979E7" w:rsidRPr="00F511A5" w:rsidRDefault="005979E7" w:rsidP="00F17634">
            <w:pPr>
              <w:pStyle w:val="TAC"/>
              <w:rPr>
                <w:lang w:eastAsia="en-US"/>
              </w:rPr>
            </w:pPr>
            <w:r w:rsidRPr="00F511A5">
              <w:rPr>
                <w:lang w:eastAsia="en-US"/>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4E7202" w14:textId="77777777" w:rsidR="005979E7" w:rsidRPr="00F511A5" w:rsidRDefault="005979E7" w:rsidP="00F17634">
            <w:pPr>
              <w:pStyle w:val="TAL"/>
              <w:rPr>
                <w:lang w:eastAsia="en-US"/>
              </w:rPr>
            </w:pPr>
            <w:r w:rsidRPr="00F511A5">
              <w:rPr>
                <w:lang w:eastAsia="en-US"/>
              </w:rPr>
              <w:t>Addition of new NR5GC CAG testcase 6.5.2.6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7881E2" w14:textId="77777777" w:rsidR="005979E7" w:rsidRPr="00F511A5" w:rsidRDefault="005979E7" w:rsidP="00F17634">
            <w:pPr>
              <w:pStyle w:val="TAC"/>
              <w:rPr>
                <w:lang w:eastAsia="en-US"/>
              </w:rPr>
            </w:pPr>
            <w:r w:rsidRPr="00F511A5">
              <w:rPr>
                <w:lang w:eastAsia="en-US"/>
              </w:rPr>
              <w:t>16.12.0</w:t>
            </w:r>
          </w:p>
        </w:tc>
      </w:tr>
      <w:tr w:rsidR="005979E7" w:rsidRPr="00F511A5" w14:paraId="7218141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7F0927"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8EEEB1"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67C7C1" w14:textId="77777777" w:rsidR="005979E7" w:rsidRPr="00F511A5" w:rsidRDefault="005979E7" w:rsidP="00F17634">
            <w:pPr>
              <w:pStyle w:val="TAC"/>
              <w:rPr>
                <w:lang w:eastAsia="en-US"/>
              </w:rPr>
            </w:pPr>
            <w:r w:rsidRPr="00F511A5">
              <w:rPr>
                <w:lang w:eastAsia="en-US"/>
              </w:rPr>
              <w:t>R5-223381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670D95" w14:textId="77777777" w:rsidR="005979E7" w:rsidRPr="00F511A5" w:rsidRDefault="005979E7" w:rsidP="00F17634">
            <w:pPr>
              <w:pStyle w:val="TAC"/>
              <w:rPr>
                <w:lang w:eastAsia="en-US"/>
              </w:rPr>
            </w:pPr>
            <w:r w:rsidRPr="00F511A5">
              <w:rPr>
                <w:lang w:eastAsia="en-US"/>
              </w:rPr>
              <w:t>2924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80D8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F0636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21173E" w14:textId="77777777" w:rsidR="005979E7" w:rsidRPr="00F511A5" w:rsidRDefault="005979E7" w:rsidP="00F17634">
            <w:pPr>
              <w:pStyle w:val="TAL"/>
              <w:rPr>
                <w:lang w:eastAsia="en-US"/>
              </w:rPr>
            </w:pPr>
            <w:r w:rsidRPr="00F511A5">
              <w:rPr>
                <w:lang w:eastAsia="en-US"/>
              </w:rPr>
              <w:t>Correction to NR5GC CAG testcase 6.5.2.1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385764C" w14:textId="77777777" w:rsidR="005979E7" w:rsidRPr="00F511A5" w:rsidRDefault="005979E7" w:rsidP="00F17634">
            <w:pPr>
              <w:pStyle w:val="TAC"/>
              <w:rPr>
                <w:lang w:eastAsia="en-US"/>
              </w:rPr>
            </w:pPr>
            <w:r w:rsidRPr="00F511A5">
              <w:rPr>
                <w:lang w:eastAsia="en-US"/>
              </w:rPr>
              <w:t>16.12.0</w:t>
            </w:r>
          </w:p>
        </w:tc>
      </w:tr>
      <w:tr w:rsidR="005979E7" w:rsidRPr="00F511A5" w14:paraId="593CBD3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C82920"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DE77E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A9E8FA" w14:textId="77777777" w:rsidR="005979E7" w:rsidRPr="00F511A5" w:rsidRDefault="005979E7" w:rsidP="00F17634">
            <w:pPr>
              <w:pStyle w:val="TAC"/>
              <w:rPr>
                <w:lang w:eastAsia="en-US"/>
              </w:rPr>
            </w:pPr>
            <w:r w:rsidRPr="00F511A5">
              <w:rPr>
                <w:lang w:eastAsia="en-US"/>
              </w:rPr>
              <w:t>R5-223382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5B8A6C" w14:textId="77777777" w:rsidR="005979E7" w:rsidRPr="00F511A5" w:rsidRDefault="005979E7" w:rsidP="00F17634">
            <w:pPr>
              <w:pStyle w:val="TAC"/>
              <w:rPr>
                <w:lang w:eastAsia="en-US"/>
              </w:rPr>
            </w:pPr>
            <w:r w:rsidRPr="00F511A5">
              <w:rPr>
                <w:lang w:eastAsia="en-US"/>
              </w:rPr>
              <w:t>2953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DA35A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48975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E2B861" w14:textId="77777777" w:rsidR="005979E7" w:rsidRPr="00F511A5" w:rsidRDefault="005979E7" w:rsidP="00F17634">
            <w:pPr>
              <w:pStyle w:val="TAL"/>
              <w:rPr>
                <w:lang w:eastAsia="en-US"/>
              </w:rPr>
            </w:pPr>
            <w:r w:rsidRPr="00F511A5">
              <w:rPr>
                <w:lang w:eastAsia="en-US"/>
              </w:rPr>
              <w:t>Update of NR5G NPN TC 6.5.2.2 and 6.5.2.4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C81790" w14:textId="77777777" w:rsidR="005979E7" w:rsidRPr="00F511A5" w:rsidRDefault="005979E7" w:rsidP="00F17634">
            <w:pPr>
              <w:pStyle w:val="TAC"/>
              <w:rPr>
                <w:lang w:eastAsia="en-US"/>
              </w:rPr>
            </w:pPr>
            <w:r w:rsidRPr="00F511A5">
              <w:rPr>
                <w:lang w:eastAsia="en-US"/>
              </w:rPr>
              <w:t>16.12.0</w:t>
            </w:r>
          </w:p>
        </w:tc>
      </w:tr>
      <w:tr w:rsidR="005979E7" w:rsidRPr="00F511A5" w14:paraId="43A4B52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34A368"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6D82E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42D120" w14:textId="77777777" w:rsidR="005979E7" w:rsidRPr="00F511A5" w:rsidRDefault="005979E7" w:rsidP="00F17634">
            <w:pPr>
              <w:pStyle w:val="TAC"/>
              <w:rPr>
                <w:lang w:eastAsia="en-US"/>
              </w:rPr>
            </w:pPr>
            <w:r w:rsidRPr="00F511A5">
              <w:rPr>
                <w:lang w:eastAsia="en-US"/>
              </w:rPr>
              <w:t>R5-223385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5D74DE" w14:textId="77777777" w:rsidR="005979E7" w:rsidRPr="00F511A5" w:rsidRDefault="005979E7" w:rsidP="00F17634">
            <w:pPr>
              <w:pStyle w:val="TAC"/>
              <w:rPr>
                <w:lang w:eastAsia="en-US"/>
              </w:rPr>
            </w:pPr>
            <w:r w:rsidRPr="00F511A5">
              <w:rPr>
                <w:lang w:eastAsia="en-US"/>
              </w:rPr>
              <w:t>2904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5943F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92047E"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C34FD5" w14:textId="77777777" w:rsidR="005979E7" w:rsidRPr="00F511A5" w:rsidRDefault="005979E7" w:rsidP="00F17634">
            <w:pPr>
              <w:pStyle w:val="TAL"/>
              <w:rPr>
                <w:lang w:eastAsia="en-US"/>
              </w:rPr>
            </w:pPr>
            <w:r w:rsidRPr="00F511A5">
              <w:rPr>
                <w:lang w:eastAsia="en-US"/>
              </w:rPr>
              <w:t>Correction to NR MDT test case 8.1.6.1.4.8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DA7418" w14:textId="77777777" w:rsidR="005979E7" w:rsidRPr="00F511A5" w:rsidRDefault="005979E7" w:rsidP="00F17634">
            <w:pPr>
              <w:pStyle w:val="TAC"/>
              <w:rPr>
                <w:lang w:eastAsia="en-US"/>
              </w:rPr>
            </w:pPr>
            <w:r w:rsidRPr="00F511A5">
              <w:rPr>
                <w:lang w:eastAsia="en-US"/>
              </w:rPr>
              <w:t>16.12.0</w:t>
            </w:r>
          </w:p>
        </w:tc>
      </w:tr>
      <w:tr w:rsidR="005979E7" w:rsidRPr="00F511A5" w14:paraId="4F93A27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C588D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20198A"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80B71F" w14:textId="77777777" w:rsidR="005979E7" w:rsidRPr="00F511A5" w:rsidRDefault="005979E7" w:rsidP="00F17634">
            <w:pPr>
              <w:pStyle w:val="TAC"/>
              <w:rPr>
                <w:lang w:eastAsia="en-US"/>
              </w:rPr>
            </w:pPr>
            <w:r w:rsidRPr="00F511A5">
              <w:rPr>
                <w:lang w:eastAsia="en-US"/>
              </w:rPr>
              <w:t>R5-223386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FE00FF" w14:textId="77777777" w:rsidR="005979E7" w:rsidRPr="00F511A5" w:rsidRDefault="005979E7" w:rsidP="00F17634">
            <w:pPr>
              <w:pStyle w:val="TAC"/>
              <w:rPr>
                <w:lang w:eastAsia="en-US"/>
              </w:rPr>
            </w:pPr>
            <w:r w:rsidRPr="00F511A5">
              <w:rPr>
                <w:lang w:eastAsia="en-US"/>
              </w:rPr>
              <w:t>2979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78FD3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972B3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6240C4" w14:textId="77777777" w:rsidR="005979E7" w:rsidRPr="00F511A5" w:rsidRDefault="005979E7" w:rsidP="00F17634">
            <w:pPr>
              <w:pStyle w:val="TAL"/>
              <w:rPr>
                <w:lang w:eastAsia="en-US"/>
              </w:rPr>
            </w:pPr>
            <w:r w:rsidRPr="00F511A5">
              <w:rPr>
                <w:lang w:eastAsia="en-US"/>
              </w:rPr>
              <w:t>Update of NR MDT test case 8.1.6.3.2.x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5B59DF" w14:textId="77777777" w:rsidR="005979E7" w:rsidRPr="00F511A5" w:rsidRDefault="005979E7" w:rsidP="00F17634">
            <w:pPr>
              <w:pStyle w:val="TAC"/>
              <w:rPr>
                <w:lang w:eastAsia="en-US"/>
              </w:rPr>
            </w:pPr>
            <w:r w:rsidRPr="00F511A5">
              <w:rPr>
                <w:lang w:eastAsia="en-US"/>
              </w:rPr>
              <w:t>16.12.0</w:t>
            </w:r>
          </w:p>
        </w:tc>
      </w:tr>
      <w:tr w:rsidR="005979E7" w:rsidRPr="00F511A5" w14:paraId="2512C6B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CCB16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BDC3A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06FF2E" w14:textId="77777777" w:rsidR="005979E7" w:rsidRPr="00F511A5" w:rsidRDefault="005979E7" w:rsidP="00F17634">
            <w:pPr>
              <w:pStyle w:val="TAC"/>
              <w:rPr>
                <w:lang w:eastAsia="en-US"/>
              </w:rPr>
            </w:pPr>
            <w:r w:rsidRPr="00F511A5">
              <w:rPr>
                <w:lang w:eastAsia="en-US"/>
              </w:rPr>
              <w:t>R5-223392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78860B" w14:textId="77777777" w:rsidR="005979E7" w:rsidRPr="00F511A5" w:rsidRDefault="005979E7" w:rsidP="00F17634">
            <w:pPr>
              <w:pStyle w:val="TAC"/>
              <w:rPr>
                <w:lang w:eastAsia="en-US"/>
              </w:rPr>
            </w:pPr>
            <w:r w:rsidRPr="00F511A5">
              <w:rPr>
                <w:lang w:eastAsia="en-US"/>
              </w:rPr>
              <w:t>2988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BB111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8A6E1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ADB1E2" w14:textId="77777777" w:rsidR="005979E7" w:rsidRPr="00F511A5" w:rsidRDefault="005979E7" w:rsidP="00F17634">
            <w:pPr>
              <w:pStyle w:val="TAL"/>
              <w:rPr>
                <w:lang w:eastAsia="en-US"/>
              </w:rPr>
            </w:pPr>
            <w:r w:rsidRPr="00F511A5">
              <w:rPr>
                <w:lang w:eastAsia="en-US"/>
              </w:rPr>
              <w:t>Addition of new NR EIEI test case 8.1.4.1.10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8E02EB" w14:textId="77777777" w:rsidR="005979E7" w:rsidRPr="00F511A5" w:rsidRDefault="005979E7" w:rsidP="00F17634">
            <w:pPr>
              <w:pStyle w:val="TAC"/>
              <w:rPr>
                <w:lang w:eastAsia="en-US"/>
              </w:rPr>
            </w:pPr>
            <w:r w:rsidRPr="00F511A5">
              <w:rPr>
                <w:lang w:eastAsia="en-US"/>
              </w:rPr>
              <w:t>16.12.0</w:t>
            </w:r>
          </w:p>
        </w:tc>
      </w:tr>
      <w:tr w:rsidR="005979E7" w:rsidRPr="00F511A5" w14:paraId="3D2ED91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5E300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6626D6"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EC977C" w14:textId="77777777" w:rsidR="005979E7" w:rsidRPr="00F511A5" w:rsidRDefault="005979E7" w:rsidP="00F17634">
            <w:pPr>
              <w:pStyle w:val="TAC"/>
              <w:rPr>
                <w:lang w:eastAsia="en-US"/>
              </w:rPr>
            </w:pPr>
            <w:r w:rsidRPr="00F511A5">
              <w:rPr>
                <w:lang w:eastAsia="en-US"/>
              </w:rPr>
              <w:t>R5-223393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7C75A4" w14:textId="77777777" w:rsidR="005979E7" w:rsidRPr="00F511A5" w:rsidRDefault="005979E7" w:rsidP="00F17634">
            <w:pPr>
              <w:pStyle w:val="TAC"/>
              <w:rPr>
                <w:lang w:eastAsia="en-US"/>
              </w:rPr>
            </w:pPr>
            <w:r w:rsidRPr="00F511A5">
              <w:rPr>
                <w:lang w:eastAsia="en-US"/>
              </w:rPr>
              <w:t>2989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BA0FA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F8973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CD4536" w14:textId="77777777" w:rsidR="005979E7" w:rsidRPr="00F511A5" w:rsidRDefault="005979E7" w:rsidP="00F17634">
            <w:pPr>
              <w:pStyle w:val="TAL"/>
              <w:rPr>
                <w:lang w:eastAsia="en-US"/>
              </w:rPr>
            </w:pPr>
            <w:r w:rsidRPr="00F511A5">
              <w:rPr>
                <w:lang w:eastAsia="en-US"/>
              </w:rPr>
              <w:t>Addition of NR EIEI test case 11.5.6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E4FF9D" w14:textId="77777777" w:rsidR="005979E7" w:rsidRPr="00F511A5" w:rsidRDefault="005979E7" w:rsidP="00F17634">
            <w:pPr>
              <w:pStyle w:val="TAC"/>
              <w:rPr>
                <w:lang w:eastAsia="en-US"/>
              </w:rPr>
            </w:pPr>
            <w:r w:rsidRPr="00F511A5">
              <w:rPr>
                <w:lang w:eastAsia="en-US"/>
              </w:rPr>
              <w:t>16.12.0</w:t>
            </w:r>
          </w:p>
        </w:tc>
      </w:tr>
      <w:tr w:rsidR="005979E7" w:rsidRPr="00F511A5" w14:paraId="6FBF259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4B23E4"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ACC82E"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886B33" w14:textId="77777777" w:rsidR="005979E7" w:rsidRPr="00F511A5" w:rsidRDefault="005979E7" w:rsidP="00F17634">
            <w:pPr>
              <w:pStyle w:val="TAC"/>
              <w:rPr>
                <w:lang w:eastAsia="en-US"/>
              </w:rPr>
            </w:pPr>
            <w:r w:rsidRPr="00F511A5">
              <w:rPr>
                <w:lang w:eastAsia="en-US"/>
              </w:rPr>
              <w:t>R5-223394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8538E1" w14:textId="77777777" w:rsidR="005979E7" w:rsidRPr="00F511A5" w:rsidRDefault="005979E7" w:rsidP="00F17634">
            <w:pPr>
              <w:pStyle w:val="TAC"/>
              <w:rPr>
                <w:lang w:eastAsia="en-US"/>
              </w:rPr>
            </w:pPr>
            <w:r w:rsidRPr="00F511A5">
              <w:rPr>
                <w:lang w:eastAsia="en-US"/>
              </w:rPr>
              <w:t>2990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EE3CFC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A7D0E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06EBB0" w14:textId="77777777" w:rsidR="005979E7" w:rsidRPr="00F511A5" w:rsidRDefault="005979E7" w:rsidP="00F17634">
            <w:pPr>
              <w:pStyle w:val="TAL"/>
              <w:rPr>
                <w:lang w:eastAsia="en-US"/>
              </w:rPr>
            </w:pPr>
            <w:r w:rsidRPr="00F511A5">
              <w:rPr>
                <w:lang w:eastAsia="en-US"/>
              </w:rPr>
              <w:t>Addition of NR EIEI test case 11.5.7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8CA5BD" w14:textId="77777777" w:rsidR="005979E7" w:rsidRPr="00F511A5" w:rsidRDefault="005979E7" w:rsidP="00F17634">
            <w:pPr>
              <w:pStyle w:val="TAC"/>
              <w:rPr>
                <w:lang w:eastAsia="en-US"/>
              </w:rPr>
            </w:pPr>
            <w:r w:rsidRPr="00F511A5">
              <w:rPr>
                <w:lang w:eastAsia="en-US"/>
              </w:rPr>
              <w:t>16.12.0</w:t>
            </w:r>
          </w:p>
        </w:tc>
      </w:tr>
      <w:tr w:rsidR="005979E7" w:rsidRPr="00F511A5" w14:paraId="534D597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11FB35"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DEE2B7"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AC64BE" w14:textId="77777777" w:rsidR="005979E7" w:rsidRPr="00F511A5" w:rsidRDefault="005979E7" w:rsidP="00F17634">
            <w:pPr>
              <w:pStyle w:val="TAC"/>
              <w:rPr>
                <w:lang w:eastAsia="en-US"/>
              </w:rPr>
            </w:pPr>
            <w:r w:rsidRPr="00F511A5">
              <w:rPr>
                <w:lang w:eastAsia="en-US"/>
              </w:rPr>
              <w:t>R5-223395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A193D4" w14:textId="77777777" w:rsidR="005979E7" w:rsidRPr="00F511A5" w:rsidRDefault="005979E7" w:rsidP="00F17634">
            <w:pPr>
              <w:pStyle w:val="TAC"/>
              <w:rPr>
                <w:lang w:eastAsia="en-US"/>
              </w:rPr>
            </w:pPr>
            <w:r w:rsidRPr="00F511A5">
              <w:rPr>
                <w:lang w:eastAsia="en-US"/>
              </w:rPr>
              <w:t>2992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B11EC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F7A92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219269" w14:textId="77777777" w:rsidR="005979E7" w:rsidRPr="00F511A5" w:rsidRDefault="005979E7" w:rsidP="00F17634">
            <w:pPr>
              <w:pStyle w:val="TAL"/>
              <w:rPr>
                <w:lang w:eastAsia="en-US"/>
              </w:rPr>
            </w:pPr>
            <w:r w:rsidRPr="00F511A5">
              <w:rPr>
                <w:lang w:eastAsia="en-US"/>
              </w:rPr>
              <w:t>Addition of NR EIEI test case 11.5.9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FAC465" w14:textId="77777777" w:rsidR="005979E7" w:rsidRPr="00F511A5" w:rsidRDefault="005979E7" w:rsidP="00F17634">
            <w:pPr>
              <w:pStyle w:val="TAC"/>
              <w:rPr>
                <w:lang w:eastAsia="en-US"/>
              </w:rPr>
            </w:pPr>
            <w:r w:rsidRPr="00F511A5">
              <w:rPr>
                <w:lang w:eastAsia="en-US"/>
              </w:rPr>
              <w:t>16.12.0</w:t>
            </w:r>
          </w:p>
        </w:tc>
      </w:tr>
      <w:tr w:rsidR="005979E7" w:rsidRPr="00F511A5" w14:paraId="09EB18A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6D1C8A"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ECC7D4"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BAE6DC" w14:textId="77777777" w:rsidR="005979E7" w:rsidRPr="00F511A5" w:rsidRDefault="005979E7" w:rsidP="00F17634">
            <w:pPr>
              <w:pStyle w:val="TAC"/>
              <w:rPr>
                <w:lang w:eastAsia="en-US"/>
              </w:rPr>
            </w:pPr>
            <w:r w:rsidRPr="00F511A5">
              <w:rPr>
                <w:lang w:eastAsia="en-US"/>
              </w:rPr>
              <w:t>R5-223396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C374D67" w14:textId="77777777" w:rsidR="005979E7" w:rsidRPr="00F511A5" w:rsidRDefault="005979E7" w:rsidP="00F17634">
            <w:pPr>
              <w:pStyle w:val="TAC"/>
              <w:rPr>
                <w:lang w:eastAsia="en-US"/>
              </w:rPr>
            </w:pPr>
            <w:r w:rsidRPr="00F511A5">
              <w:rPr>
                <w:lang w:eastAsia="en-US"/>
              </w:rPr>
              <w:t>2993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A14D3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1B5CD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C5909B" w14:textId="77777777" w:rsidR="005979E7" w:rsidRPr="00F511A5" w:rsidRDefault="005979E7" w:rsidP="00F17634">
            <w:pPr>
              <w:pStyle w:val="TAL"/>
              <w:rPr>
                <w:lang w:eastAsia="en-US"/>
              </w:rPr>
            </w:pPr>
            <w:r w:rsidRPr="00F511A5">
              <w:rPr>
                <w:lang w:eastAsia="en-US"/>
              </w:rPr>
              <w:t>Addition of NR EIEI test case 11.5.10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493E61" w14:textId="77777777" w:rsidR="005979E7" w:rsidRPr="00F511A5" w:rsidRDefault="005979E7" w:rsidP="00F17634">
            <w:pPr>
              <w:pStyle w:val="TAC"/>
              <w:rPr>
                <w:lang w:eastAsia="en-US"/>
              </w:rPr>
            </w:pPr>
            <w:r w:rsidRPr="00F511A5">
              <w:rPr>
                <w:lang w:eastAsia="en-US"/>
              </w:rPr>
              <w:t>16.12.0</w:t>
            </w:r>
          </w:p>
        </w:tc>
      </w:tr>
      <w:tr w:rsidR="005979E7" w:rsidRPr="00F511A5" w14:paraId="6A0000EC"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1DC3F8"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F3B9E3"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2F2D88" w14:textId="77777777" w:rsidR="005979E7" w:rsidRPr="00F511A5" w:rsidRDefault="005979E7" w:rsidP="00F17634">
            <w:pPr>
              <w:pStyle w:val="TAC"/>
              <w:rPr>
                <w:lang w:eastAsia="en-US"/>
              </w:rPr>
            </w:pPr>
            <w:r w:rsidRPr="00F511A5">
              <w:rPr>
                <w:lang w:eastAsia="en-US"/>
              </w:rPr>
              <w:t>R5-223397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F27BBE" w14:textId="77777777" w:rsidR="005979E7" w:rsidRPr="00F511A5" w:rsidRDefault="005979E7" w:rsidP="00F17634">
            <w:pPr>
              <w:pStyle w:val="TAC"/>
              <w:rPr>
                <w:lang w:eastAsia="en-US"/>
              </w:rPr>
            </w:pPr>
            <w:r w:rsidRPr="00F511A5">
              <w:rPr>
                <w:lang w:eastAsia="en-US"/>
              </w:rPr>
              <w:t>2994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8210D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CD331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2DE688" w14:textId="77777777" w:rsidR="005979E7" w:rsidRPr="00F511A5" w:rsidRDefault="005979E7" w:rsidP="00F17634">
            <w:pPr>
              <w:pStyle w:val="TAL"/>
              <w:rPr>
                <w:lang w:eastAsia="en-US"/>
              </w:rPr>
            </w:pPr>
            <w:r w:rsidRPr="00F511A5">
              <w:rPr>
                <w:lang w:eastAsia="en-US"/>
              </w:rPr>
              <w:t>Addition of NR EIEI test case 11.5.11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F19578" w14:textId="77777777" w:rsidR="005979E7" w:rsidRPr="00F511A5" w:rsidRDefault="005979E7" w:rsidP="00F17634">
            <w:pPr>
              <w:pStyle w:val="TAC"/>
              <w:rPr>
                <w:lang w:eastAsia="en-US"/>
              </w:rPr>
            </w:pPr>
            <w:r w:rsidRPr="00F511A5">
              <w:rPr>
                <w:lang w:eastAsia="en-US"/>
              </w:rPr>
              <w:t>16.12.0</w:t>
            </w:r>
          </w:p>
        </w:tc>
      </w:tr>
      <w:tr w:rsidR="005979E7" w:rsidRPr="00F511A5" w14:paraId="2E453AC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303FE5"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0FE5B8"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ECA027" w14:textId="77777777" w:rsidR="005979E7" w:rsidRPr="00F511A5" w:rsidRDefault="005979E7" w:rsidP="00F17634">
            <w:pPr>
              <w:pStyle w:val="TAC"/>
              <w:rPr>
                <w:lang w:eastAsia="en-US"/>
              </w:rPr>
            </w:pPr>
            <w:r w:rsidRPr="00F511A5">
              <w:rPr>
                <w:lang w:eastAsia="en-US"/>
              </w:rPr>
              <w:t>R5-223398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C8EFFB" w14:textId="77777777" w:rsidR="005979E7" w:rsidRPr="00F511A5" w:rsidRDefault="005979E7" w:rsidP="00F17634">
            <w:pPr>
              <w:pStyle w:val="TAC"/>
              <w:rPr>
                <w:lang w:eastAsia="en-US"/>
              </w:rPr>
            </w:pPr>
            <w:r w:rsidRPr="00F511A5">
              <w:rPr>
                <w:lang w:eastAsia="en-US"/>
              </w:rPr>
              <w:t>2995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AB34B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133E9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54A0A4" w14:textId="77777777" w:rsidR="005979E7" w:rsidRPr="00F511A5" w:rsidRDefault="005979E7" w:rsidP="00F17634">
            <w:pPr>
              <w:pStyle w:val="TAL"/>
              <w:rPr>
                <w:lang w:eastAsia="en-US"/>
              </w:rPr>
            </w:pPr>
            <w:r w:rsidRPr="00F511A5">
              <w:rPr>
                <w:lang w:eastAsia="en-US"/>
              </w:rPr>
              <w:t>Addition of NR EIEI test case 11.5.13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A36423" w14:textId="77777777" w:rsidR="005979E7" w:rsidRPr="00F511A5" w:rsidRDefault="005979E7" w:rsidP="00F17634">
            <w:pPr>
              <w:pStyle w:val="TAC"/>
              <w:rPr>
                <w:lang w:eastAsia="en-US"/>
              </w:rPr>
            </w:pPr>
            <w:r w:rsidRPr="00F511A5">
              <w:rPr>
                <w:lang w:eastAsia="en-US"/>
              </w:rPr>
              <w:t>16.12.0</w:t>
            </w:r>
          </w:p>
        </w:tc>
      </w:tr>
      <w:tr w:rsidR="005979E7" w:rsidRPr="00F511A5" w14:paraId="400C629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EDC220"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C3D134A"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19CEEB" w14:textId="77777777" w:rsidR="005979E7" w:rsidRPr="00F511A5" w:rsidRDefault="005979E7" w:rsidP="00F17634">
            <w:pPr>
              <w:pStyle w:val="TAC"/>
              <w:rPr>
                <w:lang w:eastAsia="en-US"/>
              </w:rPr>
            </w:pPr>
            <w:r w:rsidRPr="00F511A5">
              <w:rPr>
                <w:lang w:eastAsia="en-US"/>
              </w:rPr>
              <w:t>R5-223402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23E512" w14:textId="77777777" w:rsidR="005979E7" w:rsidRPr="00F511A5" w:rsidRDefault="005979E7" w:rsidP="00F17634">
            <w:pPr>
              <w:pStyle w:val="TAC"/>
              <w:rPr>
                <w:lang w:eastAsia="en-US"/>
              </w:rPr>
            </w:pPr>
            <w:r w:rsidRPr="00F511A5">
              <w:rPr>
                <w:lang w:eastAsia="en-US"/>
              </w:rPr>
              <w:t>2926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F17E804"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2C9A5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2936D3" w14:textId="77777777" w:rsidR="005979E7" w:rsidRPr="00F511A5" w:rsidRDefault="005979E7" w:rsidP="00F17634">
            <w:pPr>
              <w:pStyle w:val="TAL"/>
              <w:rPr>
                <w:lang w:eastAsia="en-US"/>
              </w:rPr>
            </w:pPr>
            <w:r w:rsidRPr="00F511A5">
              <w:rPr>
                <w:lang w:eastAsia="en-US"/>
              </w:rPr>
              <w:t>Modification of testcase 8.1.5.11.2 Idle/Inactive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28FA04" w14:textId="77777777" w:rsidR="005979E7" w:rsidRPr="00F511A5" w:rsidRDefault="005979E7" w:rsidP="00F17634">
            <w:pPr>
              <w:pStyle w:val="TAC"/>
              <w:rPr>
                <w:lang w:eastAsia="en-US"/>
              </w:rPr>
            </w:pPr>
            <w:r w:rsidRPr="00F511A5">
              <w:rPr>
                <w:lang w:eastAsia="en-US"/>
              </w:rPr>
              <w:t>16.12.0</w:t>
            </w:r>
          </w:p>
        </w:tc>
      </w:tr>
      <w:tr w:rsidR="005979E7" w:rsidRPr="00F511A5" w14:paraId="34B59F8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2F0D8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25CEC0"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798121" w14:textId="77777777" w:rsidR="005979E7" w:rsidRPr="00F511A5" w:rsidRDefault="005979E7" w:rsidP="00F17634">
            <w:pPr>
              <w:pStyle w:val="TAC"/>
              <w:rPr>
                <w:lang w:eastAsia="en-US"/>
              </w:rPr>
            </w:pPr>
            <w:r w:rsidRPr="00F511A5">
              <w:rPr>
                <w:lang w:eastAsia="en-US"/>
              </w:rPr>
              <w:t>R5-223403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5B9F9C" w14:textId="77777777" w:rsidR="005979E7" w:rsidRPr="00F511A5" w:rsidRDefault="005979E7" w:rsidP="00F17634">
            <w:pPr>
              <w:pStyle w:val="TAC"/>
              <w:rPr>
                <w:lang w:eastAsia="en-US"/>
              </w:rPr>
            </w:pPr>
            <w:r w:rsidRPr="00F511A5">
              <w:rPr>
                <w:lang w:eastAsia="en-US"/>
              </w:rPr>
              <w:t>2929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070E9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C7BEC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EE9EF4" w14:textId="77777777" w:rsidR="005979E7" w:rsidRPr="00F511A5" w:rsidRDefault="005979E7" w:rsidP="00F17634">
            <w:pPr>
              <w:pStyle w:val="TAL"/>
              <w:rPr>
                <w:lang w:eastAsia="en-US"/>
              </w:rPr>
            </w:pPr>
            <w:r w:rsidRPr="00F511A5">
              <w:rPr>
                <w:lang w:eastAsia="en-US"/>
              </w:rPr>
              <w:t>Modification of testcase 8.1.5.11.3 Idle/Inactive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54B522" w14:textId="77777777" w:rsidR="005979E7" w:rsidRPr="00F511A5" w:rsidRDefault="005979E7" w:rsidP="00F17634">
            <w:pPr>
              <w:pStyle w:val="TAC"/>
              <w:rPr>
                <w:lang w:eastAsia="en-US"/>
              </w:rPr>
            </w:pPr>
            <w:r w:rsidRPr="00F511A5">
              <w:rPr>
                <w:lang w:eastAsia="en-US"/>
              </w:rPr>
              <w:t>16.12.0</w:t>
            </w:r>
          </w:p>
        </w:tc>
      </w:tr>
      <w:tr w:rsidR="005979E7" w:rsidRPr="00F511A5" w14:paraId="21C47E6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B7125B"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480BF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00EE6E" w14:textId="77777777" w:rsidR="005979E7" w:rsidRPr="00F511A5" w:rsidRDefault="005979E7" w:rsidP="00F17634">
            <w:pPr>
              <w:pStyle w:val="TAC"/>
              <w:rPr>
                <w:lang w:eastAsia="en-US"/>
              </w:rPr>
            </w:pPr>
            <w:r w:rsidRPr="00F511A5">
              <w:rPr>
                <w:lang w:eastAsia="en-US"/>
              </w:rPr>
              <w:t>R5-223404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C7E607" w14:textId="77777777" w:rsidR="005979E7" w:rsidRPr="00F511A5" w:rsidRDefault="005979E7" w:rsidP="00F17634">
            <w:pPr>
              <w:pStyle w:val="TAC"/>
              <w:rPr>
                <w:lang w:eastAsia="en-US"/>
              </w:rPr>
            </w:pPr>
            <w:r w:rsidRPr="00F511A5">
              <w:rPr>
                <w:lang w:eastAsia="en-US"/>
              </w:rPr>
              <w:t>2973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D05BF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648F7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DF6F76" w14:textId="77777777" w:rsidR="005979E7" w:rsidRPr="00F511A5" w:rsidRDefault="005979E7" w:rsidP="00F17634">
            <w:pPr>
              <w:pStyle w:val="TAL"/>
              <w:rPr>
                <w:lang w:eastAsia="en-US"/>
              </w:rPr>
            </w:pPr>
            <w:r w:rsidRPr="00F511A5">
              <w:rPr>
                <w:lang w:eastAsia="en-US"/>
              </w:rPr>
              <w:t>Modification of testcase 8.1.5.11.4 idle/inactive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C3EF6A" w14:textId="77777777" w:rsidR="005979E7" w:rsidRPr="00F511A5" w:rsidRDefault="005979E7" w:rsidP="00F17634">
            <w:pPr>
              <w:pStyle w:val="TAC"/>
              <w:rPr>
                <w:lang w:eastAsia="en-US"/>
              </w:rPr>
            </w:pPr>
            <w:r w:rsidRPr="00F511A5">
              <w:rPr>
                <w:lang w:eastAsia="en-US"/>
              </w:rPr>
              <w:t>16.12.0</w:t>
            </w:r>
          </w:p>
        </w:tc>
      </w:tr>
      <w:tr w:rsidR="005979E7" w:rsidRPr="00F511A5" w14:paraId="3B5E7F0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32783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3B5376"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FDC283" w14:textId="77777777" w:rsidR="005979E7" w:rsidRPr="00F511A5" w:rsidRDefault="005979E7" w:rsidP="00F17634">
            <w:pPr>
              <w:pStyle w:val="TAC"/>
              <w:rPr>
                <w:lang w:eastAsia="en-US"/>
              </w:rPr>
            </w:pPr>
            <w:r w:rsidRPr="00F511A5">
              <w:rPr>
                <w:lang w:eastAsia="en-US"/>
              </w:rPr>
              <w:t>R5-223405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1C03F7" w14:textId="77777777" w:rsidR="005979E7" w:rsidRPr="00F511A5" w:rsidRDefault="005979E7" w:rsidP="00F17634">
            <w:pPr>
              <w:pStyle w:val="TAC"/>
              <w:rPr>
                <w:lang w:eastAsia="en-US"/>
              </w:rPr>
            </w:pPr>
            <w:r w:rsidRPr="00F511A5">
              <w:rPr>
                <w:lang w:eastAsia="en-US"/>
              </w:rPr>
              <w:t>2984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6D0F59F"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6B94E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F3C27F9" w14:textId="77777777" w:rsidR="005979E7" w:rsidRPr="00F511A5" w:rsidRDefault="005979E7" w:rsidP="00F17634">
            <w:pPr>
              <w:pStyle w:val="TAL"/>
              <w:rPr>
                <w:lang w:eastAsia="en-US"/>
              </w:rPr>
            </w:pPr>
            <w:r w:rsidRPr="00F511A5">
              <w:rPr>
                <w:lang w:eastAsia="en-US"/>
              </w:rPr>
              <w:t>Modification of testcase 8.1.5.11.5 idle/inactive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D6754B" w14:textId="77777777" w:rsidR="005979E7" w:rsidRPr="00F511A5" w:rsidRDefault="005979E7" w:rsidP="00F17634">
            <w:pPr>
              <w:pStyle w:val="TAC"/>
              <w:rPr>
                <w:lang w:eastAsia="en-US"/>
              </w:rPr>
            </w:pPr>
            <w:r w:rsidRPr="00F511A5">
              <w:rPr>
                <w:lang w:eastAsia="en-US"/>
              </w:rPr>
              <w:t>16.12.0</w:t>
            </w:r>
          </w:p>
        </w:tc>
      </w:tr>
      <w:tr w:rsidR="005979E7" w:rsidRPr="00F511A5" w14:paraId="12E9B82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3D40D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EE0CAA"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68C04D" w14:textId="77777777" w:rsidR="005979E7" w:rsidRPr="00F511A5" w:rsidRDefault="005979E7" w:rsidP="00F17634">
            <w:pPr>
              <w:pStyle w:val="TAC"/>
              <w:rPr>
                <w:lang w:eastAsia="en-US"/>
              </w:rPr>
            </w:pPr>
            <w:r w:rsidRPr="00F511A5">
              <w:rPr>
                <w:lang w:eastAsia="en-US"/>
              </w:rPr>
              <w:t>R5-223406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A6556B" w14:textId="77777777" w:rsidR="005979E7" w:rsidRPr="00F511A5" w:rsidRDefault="005979E7" w:rsidP="00F17634">
            <w:pPr>
              <w:pStyle w:val="TAC"/>
              <w:rPr>
                <w:lang w:eastAsia="en-US"/>
              </w:rPr>
            </w:pPr>
            <w:r w:rsidRPr="00F511A5">
              <w:rPr>
                <w:lang w:eastAsia="en-US"/>
              </w:rPr>
              <w:t>2985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279EB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FFEEAD"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743EC8" w14:textId="77777777" w:rsidR="005979E7" w:rsidRPr="00F511A5" w:rsidRDefault="005979E7" w:rsidP="00F17634">
            <w:pPr>
              <w:pStyle w:val="TAL"/>
              <w:rPr>
                <w:lang w:eastAsia="en-US"/>
              </w:rPr>
            </w:pPr>
            <w:r w:rsidRPr="00F511A5">
              <w:rPr>
                <w:lang w:eastAsia="en-US"/>
              </w:rPr>
              <w:t>Modification of testcase 8.1.5.11.6 idle/inactive measurements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9979FD" w14:textId="77777777" w:rsidR="005979E7" w:rsidRPr="00F511A5" w:rsidRDefault="005979E7" w:rsidP="00F17634">
            <w:pPr>
              <w:pStyle w:val="TAC"/>
              <w:rPr>
                <w:lang w:eastAsia="en-US"/>
              </w:rPr>
            </w:pPr>
            <w:r w:rsidRPr="00F511A5">
              <w:rPr>
                <w:lang w:eastAsia="en-US"/>
              </w:rPr>
              <w:t>16.12.0</w:t>
            </w:r>
          </w:p>
        </w:tc>
      </w:tr>
      <w:tr w:rsidR="005979E7" w:rsidRPr="00F511A5" w14:paraId="57F1FDF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4A7075"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C90C7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F155BA" w14:textId="77777777" w:rsidR="005979E7" w:rsidRPr="00F511A5" w:rsidRDefault="005979E7" w:rsidP="00F17634">
            <w:pPr>
              <w:pStyle w:val="TAC"/>
              <w:rPr>
                <w:lang w:eastAsia="en-US"/>
              </w:rPr>
            </w:pPr>
            <w:r w:rsidRPr="00F511A5">
              <w:rPr>
                <w:lang w:eastAsia="en-US"/>
              </w:rPr>
              <w:t>R5-223418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D72A87F" w14:textId="77777777" w:rsidR="005979E7" w:rsidRPr="00F511A5" w:rsidRDefault="005979E7" w:rsidP="00F17634">
            <w:pPr>
              <w:pStyle w:val="TAC"/>
              <w:rPr>
                <w:lang w:eastAsia="en-US"/>
              </w:rPr>
            </w:pPr>
            <w:r w:rsidRPr="00F511A5">
              <w:rPr>
                <w:lang w:eastAsia="en-US"/>
              </w:rPr>
              <w:t>2983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B6E79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DEF1A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E897AA" w14:textId="77777777" w:rsidR="005979E7" w:rsidRPr="00F511A5" w:rsidRDefault="005979E7" w:rsidP="00F17634">
            <w:pPr>
              <w:pStyle w:val="TAL"/>
              <w:rPr>
                <w:lang w:eastAsia="en-US"/>
              </w:rPr>
            </w:pPr>
            <w:r w:rsidRPr="00F511A5">
              <w:rPr>
                <w:lang w:eastAsia="en-US"/>
              </w:rPr>
              <w:t>Correction to SOR test case 6.3.1.10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0F16FF" w14:textId="77777777" w:rsidR="005979E7" w:rsidRPr="00F511A5" w:rsidRDefault="005979E7" w:rsidP="00F17634">
            <w:pPr>
              <w:pStyle w:val="TAC"/>
              <w:rPr>
                <w:lang w:eastAsia="en-US"/>
              </w:rPr>
            </w:pPr>
            <w:r w:rsidRPr="00F511A5">
              <w:rPr>
                <w:lang w:eastAsia="en-US"/>
              </w:rPr>
              <w:t>16.12.0</w:t>
            </w:r>
          </w:p>
        </w:tc>
      </w:tr>
      <w:tr w:rsidR="005979E7" w:rsidRPr="00F511A5" w14:paraId="205CDB5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A9CC71"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14FCB9"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2FE772" w14:textId="77777777" w:rsidR="005979E7" w:rsidRPr="00F511A5" w:rsidRDefault="005979E7" w:rsidP="00F17634">
            <w:pPr>
              <w:pStyle w:val="TAC"/>
              <w:rPr>
                <w:lang w:eastAsia="en-US"/>
              </w:rPr>
            </w:pPr>
            <w:r w:rsidRPr="00F511A5">
              <w:rPr>
                <w:lang w:eastAsia="en-US"/>
              </w:rPr>
              <w:t>R5-223419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CF00FF" w14:textId="77777777" w:rsidR="005979E7" w:rsidRPr="00F511A5" w:rsidRDefault="005979E7" w:rsidP="00F17634">
            <w:pPr>
              <w:pStyle w:val="TAC"/>
              <w:rPr>
                <w:lang w:eastAsia="en-US"/>
              </w:rPr>
            </w:pPr>
            <w:r w:rsidRPr="00F511A5">
              <w:rPr>
                <w:lang w:eastAsia="en-US"/>
              </w:rPr>
              <w:t>2878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265F58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88188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22A606" w14:textId="77777777" w:rsidR="005979E7" w:rsidRPr="00F511A5" w:rsidRDefault="005979E7" w:rsidP="00F17634">
            <w:pPr>
              <w:pStyle w:val="TAL"/>
              <w:rPr>
                <w:lang w:eastAsia="en-US"/>
              </w:rPr>
            </w:pPr>
            <w:r w:rsidRPr="00F511A5">
              <w:rPr>
                <w:lang w:eastAsia="en-US"/>
              </w:rPr>
              <w:t>Correction to NR MAC test case 7.1.1.1.2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481511" w14:textId="77777777" w:rsidR="005979E7" w:rsidRPr="00F511A5" w:rsidRDefault="005979E7" w:rsidP="00F17634">
            <w:pPr>
              <w:pStyle w:val="TAC"/>
              <w:rPr>
                <w:lang w:eastAsia="en-US"/>
              </w:rPr>
            </w:pPr>
            <w:r w:rsidRPr="00F511A5">
              <w:rPr>
                <w:lang w:eastAsia="en-US"/>
              </w:rPr>
              <w:t>16.12.0</w:t>
            </w:r>
          </w:p>
        </w:tc>
      </w:tr>
      <w:tr w:rsidR="005979E7" w:rsidRPr="00F511A5" w14:paraId="0255586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572186"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ADDCC3"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AFAD878" w14:textId="77777777" w:rsidR="005979E7" w:rsidRPr="00F511A5" w:rsidRDefault="005979E7" w:rsidP="00F17634">
            <w:pPr>
              <w:pStyle w:val="TAC"/>
              <w:rPr>
                <w:lang w:eastAsia="en-US"/>
              </w:rPr>
            </w:pPr>
            <w:r w:rsidRPr="00F511A5">
              <w:rPr>
                <w:lang w:eastAsia="en-US"/>
              </w:rPr>
              <w:t>R5-223420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4F2CD7" w14:textId="77777777" w:rsidR="005979E7" w:rsidRPr="00F511A5" w:rsidRDefault="005979E7" w:rsidP="00F17634">
            <w:pPr>
              <w:pStyle w:val="TAC"/>
              <w:rPr>
                <w:lang w:eastAsia="en-US"/>
              </w:rPr>
            </w:pPr>
            <w:r w:rsidRPr="00F511A5">
              <w:rPr>
                <w:lang w:eastAsia="en-US"/>
              </w:rPr>
              <w:t>2879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78054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6E5D9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092E90" w14:textId="77777777" w:rsidR="005979E7" w:rsidRPr="00F511A5" w:rsidRDefault="005979E7" w:rsidP="00F17634">
            <w:pPr>
              <w:pStyle w:val="TAL"/>
              <w:rPr>
                <w:lang w:eastAsia="en-US"/>
              </w:rPr>
            </w:pPr>
            <w:r w:rsidRPr="00F511A5">
              <w:rPr>
                <w:lang w:eastAsia="en-US"/>
              </w:rPr>
              <w:t>Correction to NR MAC test case 7.1.1.3.3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4C39E2" w14:textId="77777777" w:rsidR="005979E7" w:rsidRPr="00F511A5" w:rsidRDefault="005979E7" w:rsidP="00F17634">
            <w:pPr>
              <w:pStyle w:val="TAC"/>
              <w:rPr>
                <w:lang w:eastAsia="en-US"/>
              </w:rPr>
            </w:pPr>
            <w:r w:rsidRPr="00F511A5">
              <w:rPr>
                <w:lang w:eastAsia="en-US"/>
              </w:rPr>
              <w:t>16.12.0</w:t>
            </w:r>
          </w:p>
        </w:tc>
      </w:tr>
      <w:tr w:rsidR="005979E7" w:rsidRPr="00F511A5" w14:paraId="37557CC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2D8EA9"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C6AD0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DE9E3C1" w14:textId="77777777" w:rsidR="005979E7" w:rsidRPr="00F511A5" w:rsidRDefault="005979E7" w:rsidP="00F17634">
            <w:pPr>
              <w:pStyle w:val="TAC"/>
              <w:rPr>
                <w:lang w:eastAsia="en-US"/>
              </w:rPr>
            </w:pPr>
            <w:r w:rsidRPr="00F511A5">
              <w:rPr>
                <w:lang w:eastAsia="en-US"/>
              </w:rPr>
              <w:t>R5-223421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0D32BA6" w14:textId="77777777" w:rsidR="005979E7" w:rsidRPr="00F511A5" w:rsidRDefault="005979E7" w:rsidP="00F17634">
            <w:pPr>
              <w:pStyle w:val="TAC"/>
              <w:rPr>
                <w:lang w:eastAsia="en-US"/>
              </w:rPr>
            </w:pPr>
            <w:r w:rsidRPr="00F511A5">
              <w:rPr>
                <w:lang w:eastAsia="en-US"/>
              </w:rPr>
              <w:t>2909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3E2C3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31FFB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52BB8FE" w14:textId="77777777" w:rsidR="005979E7" w:rsidRPr="00F511A5" w:rsidRDefault="005979E7" w:rsidP="00F17634">
            <w:pPr>
              <w:pStyle w:val="TAL"/>
              <w:rPr>
                <w:lang w:eastAsia="en-US"/>
              </w:rPr>
            </w:pPr>
            <w:r w:rsidRPr="00F511A5">
              <w:rPr>
                <w:lang w:eastAsia="en-US"/>
              </w:rPr>
              <w:t>Corrections to NR IIoT PDCP test cases 7.1.3.5.6.x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64B3E0" w14:textId="77777777" w:rsidR="005979E7" w:rsidRPr="00F511A5" w:rsidRDefault="005979E7" w:rsidP="00F17634">
            <w:pPr>
              <w:pStyle w:val="TAC"/>
              <w:rPr>
                <w:lang w:eastAsia="en-US"/>
              </w:rPr>
            </w:pPr>
            <w:r w:rsidRPr="00F511A5">
              <w:rPr>
                <w:lang w:eastAsia="en-US"/>
              </w:rPr>
              <w:t>16.12.0</w:t>
            </w:r>
          </w:p>
        </w:tc>
      </w:tr>
      <w:tr w:rsidR="005979E7" w:rsidRPr="00F511A5" w14:paraId="7F57406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A0C76A"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40F27A4"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709B44" w14:textId="77777777" w:rsidR="005979E7" w:rsidRPr="00F511A5" w:rsidRDefault="005979E7" w:rsidP="00F17634">
            <w:pPr>
              <w:pStyle w:val="TAC"/>
              <w:rPr>
                <w:lang w:eastAsia="en-US"/>
              </w:rPr>
            </w:pPr>
            <w:r w:rsidRPr="00F511A5">
              <w:rPr>
                <w:lang w:eastAsia="en-US"/>
              </w:rPr>
              <w:t>R5-223422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014DA1" w14:textId="77777777" w:rsidR="005979E7" w:rsidRPr="00F511A5" w:rsidRDefault="005979E7" w:rsidP="00F17634">
            <w:pPr>
              <w:pStyle w:val="TAC"/>
              <w:rPr>
                <w:lang w:eastAsia="en-US"/>
              </w:rPr>
            </w:pPr>
            <w:r w:rsidRPr="00F511A5">
              <w:rPr>
                <w:lang w:eastAsia="en-US"/>
              </w:rPr>
              <w:t>2916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0BEFB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F8B56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53C314" w14:textId="77777777" w:rsidR="005979E7" w:rsidRPr="00F511A5" w:rsidRDefault="005979E7" w:rsidP="00F17634">
            <w:pPr>
              <w:pStyle w:val="TAL"/>
              <w:rPr>
                <w:lang w:eastAsia="en-US"/>
              </w:rPr>
            </w:pPr>
            <w:r w:rsidRPr="00F511A5">
              <w:rPr>
                <w:lang w:eastAsia="en-US"/>
              </w:rPr>
              <w:t>Correction to NR5GC testcase 7.1.3.4.1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6F9296" w14:textId="77777777" w:rsidR="005979E7" w:rsidRPr="00F511A5" w:rsidRDefault="005979E7" w:rsidP="00F17634">
            <w:pPr>
              <w:pStyle w:val="TAC"/>
              <w:rPr>
                <w:lang w:eastAsia="en-US"/>
              </w:rPr>
            </w:pPr>
            <w:r w:rsidRPr="00F511A5">
              <w:rPr>
                <w:lang w:eastAsia="en-US"/>
              </w:rPr>
              <w:t>16.12.0</w:t>
            </w:r>
          </w:p>
        </w:tc>
      </w:tr>
      <w:tr w:rsidR="005979E7" w:rsidRPr="00F511A5" w14:paraId="6E795D3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4FC827"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BE544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B55A3B" w14:textId="77777777" w:rsidR="005979E7" w:rsidRPr="00F511A5" w:rsidRDefault="005979E7" w:rsidP="00F17634">
            <w:pPr>
              <w:pStyle w:val="TAC"/>
              <w:rPr>
                <w:lang w:eastAsia="en-US"/>
              </w:rPr>
            </w:pPr>
            <w:r w:rsidRPr="00F511A5">
              <w:rPr>
                <w:lang w:eastAsia="en-US"/>
              </w:rPr>
              <w:t>R5-223423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45342E7" w14:textId="77777777" w:rsidR="005979E7" w:rsidRPr="00F511A5" w:rsidRDefault="005979E7" w:rsidP="00F17634">
            <w:pPr>
              <w:pStyle w:val="TAC"/>
              <w:rPr>
                <w:lang w:eastAsia="en-US"/>
              </w:rPr>
            </w:pPr>
            <w:r w:rsidRPr="00F511A5">
              <w:rPr>
                <w:lang w:eastAsia="en-US"/>
              </w:rPr>
              <w:t>2949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3A7DF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FF7C11"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47845F" w14:textId="77777777" w:rsidR="005979E7" w:rsidRPr="00F511A5" w:rsidRDefault="005979E7" w:rsidP="00F17634">
            <w:pPr>
              <w:pStyle w:val="TAL"/>
              <w:rPr>
                <w:lang w:eastAsia="en-US"/>
              </w:rPr>
            </w:pPr>
            <w:r w:rsidRPr="00F511A5">
              <w:rPr>
                <w:lang w:eastAsia="en-US"/>
              </w:rPr>
              <w:t>Correction to NR5GC testcase 8.1.1.2.4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AE1570" w14:textId="77777777" w:rsidR="005979E7" w:rsidRPr="00F511A5" w:rsidRDefault="005979E7" w:rsidP="00F17634">
            <w:pPr>
              <w:pStyle w:val="TAC"/>
              <w:rPr>
                <w:lang w:eastAsia="en-US"/>
              </w:rPr>
            </w:pPr>
            <w:r w:rsidRPr="00F511A5">
              <w:rPr>
                <w:lang w:eastAsia="en-US"/>
              </w:rPr>
              <w:t>16.12.0</w:t>
            </w:r>
          </w:p>
        </w:tc>
      </w:tr>
      <w:tr w:rsidR="005979E7" w:rsidRPr="00F511A5" w14:paraId="1108199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FA575B"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F61D71"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2D45AA9" w14:textId="77777777" w:rsidR="005979E7" w:rsidRPr="00F511A5" w:rsidRDefault="005979E7" w:rsidP="00F17634">
            <w:pPr>
              <w:pStyle w:val="TAC"/>
              <w:rPr>
                <w:lang w:eastAsia="en-US"/>
              </w:rPr>
            </w:pPr>
            <w:r w:rsidRPr="00F511A5">
              <w:rPr>
                <w:lang w:eastAsia="en-US"/>
              </w:rPr>
              <w:t>R5-223424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A6BA5E" w14:textId="77777777" w:rsidR="005979E7" w:rsidRPr="00F511A5" w:rsidRDefault="005979E7" w:rsidP="00F17634">
            <w:pPr>
              <w:pStyle w:val="TAC"/>
              <w:rPr>
                <w:lang w:eastAsia="en-US"/>
              </w:rPr>
            </w:pPr>
            <w:r w:rsidRPr="00F511A5">
              <w:rPr>
                <w:lang w:eastAsia="en-US"/>
              </w:rPr>
              <w:t>2946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489218"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199CC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A05404" w14:textId="77777777" w:rsidR="005979E7" w:rsidRPr="00F511A5" w:rsidRDefault="005979E7" w:rsidP="00F17634">
            <w:pPr>
              <w:pStyle w:val="TAL"/>
              <w:rPr>
                <w:lang w:eastAsia="en-US"/>
              </w:rPr>
            </w:pPr>
            <w:r w:rsidRPr="00F511A5">
              <w:rPr>
                <w:lang w:eastAsia="en-US"/>
              </w:rPr>
              <w:t>Correction to NR CA TC 8.1.5.7.1-CA duplication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C3C923" w14:textId="77777777" w:rsidR="005979E7" w:rsidRPr="00F511A5" w:rsidRDefault="005979E7" w:rsidP="00F17634">
            <w:pPr>
              <w:pStyle w:val="TAC"/>
              <w:rPr>
                <w:lang w:eastAsia="en-US"/>
              </w:rPr>
            </w:pPr>
            <w:r w:rsidRPr="00F511A5">
              <w:rPr>
                <w:lang w:eastAsia="en-US"/>
              </w:rPr>
              <w:t>16.12.0</w:t>
            </w:r>
          </w:p>
        </w:tc>
      </w:tr>
      <w:tr w:rsidR="005979E7" w:rsidRPr="00F511A5" w14:paraId="71BC9DA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CA491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63AB29"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AA24A0" w14:textId="77777777" w:rsidR="005979E7" w:rsidRPr="00F511A5" w:rsidRDefault="005979E7" w:rsidP="00F17634">
            <w:pPr>
              <w:pStyle w:val="TAC"/>
              <w:rPr>
                <w:lang w:eastAsia="en-US"/>
              </w:rPr>
            </w:pPr>
            <w:r w:rsidRPr="00F511A5">
              <w:rPr>
                <w:lang w:eastAsia="en-US"/>
              </w:rPr>
              <w:t>R5-223425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4BFB12" w14:textId="77777777" w:rsidR="005979E7" w:rsidRPr="00F511A5" w:rsidRDefault="005979E7" w:rsidP="00F17634">
            <w:pPr>
              <w:pStyle w:val="TAC"/>
              <w:rPr>
                <w:lang w:eastAsia="en-US"/>
              </w:rPr>
            </w:pPr>
            <w:r w:rsidRPr="00F511A5">
              <w:rPr>
                <w:lang w:eastAsia="en-US"/>
              </w:rPr>
              <w:t>2951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EBBF6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1B82EC"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B7A9F21" w14:textId="77777777" w:rsidR="005979E7" w:rsidRPr="00F511A5" w:rsidRDefault="005979E7" w:rsidP="00F17634">
            <w:pPr>
              <w:pStyle w:val="TAL"/>
              <w:rPr>
                <w:lang w:eastAsia="en-US"/>
              </w:rPr>
            </w:pPr>
            <w:r w:rsidRPr="00F511A5">
              <w:rPr>
                <w:lang w:eastAsia="en-US"/>
              </w:rPr>
              <w:t>Update of RACS TC 8.1.5.9.1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379784" w14:textId="77777777" w:rsidR="005979E7" w:rsidRPr="00F511A5" w:rsidRDefault="005979E7" w:rsidP="00F17634">
            <w:pPr>
              <w:pStyle w:val="TAC"/>
              <w:rPr>
                <w:lang w:eastAsia="en-US"/>
              </w:rPr>
            </w:pPr>
            <w:r w:rsidRPr="00F511A5">
              <w:rPr>
                <w:lang w:eastAsia="en-US"/>
              </w:rPr>
              <w:t>16.12.0</w:t>
            </w:r>
          </w:p>
        </w:tc>
      </w:tr>
      <w:tr w:rsidR="005979E7" w:rsidRPr="00F511A5" w14:paraId="55AF207C"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BFA30A4"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28FD55"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8BAC86" w14:textId="77777777" w:rsidR="005979E7" w:rsidRPr="00F511A5" w:rsidRDefault="005979E7" w:rsidP="00F17634">
            <w:pPr>
              <w:pStyle w:val="TAC"/>
              <w:rPr>
                <w:lang w:eastAsia="en-US"/>
              </w:rPr>
            </w:pPr>
            <w:r w:rsidRPr="00F511A5">
              <w:rPr>
                <w:lang w:eastAsia="en-US"/>
              </w:rPr>
              <w:t>R5-223426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667A41" w14:textId="77777777" w:rsidR="005979E7" w:rsidRPr="00F511A5" w:rsidRDefault="005979E7" w:rsidP="00F17634">
            <w:pPr>
              <w:pStyle w:val="TAC"/>
              <w:rPr>
                <w:lang w:eastAsia="en-US"/>
              </w:rPr>
            </w:pPr>
            <w:r w:rsidRPr="00F511A5">
              <w:rPr>
                <w:lang w:eastAsia="en-US"/>
              </w:rPr>
              <w:t>2930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A6CE6D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E03D58"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B9E02C7" w14:textId="77777777" w:rsidR="005979E7" w:rsidRPr="00F511A5" w:rsidRDefault="005979E7" w:rsidP="00F17634">
            <w:pPr>
              <w:pStyle w:val="TAL"/>
              <w:rPr>
                <w:lang w:eastAsia="en-US"/>
              </w:rPr>
            </w:pPr>
            <w:r w:rsidRPr="00F511A5">
              <w:rPr>
                <w:lang w:eastAsia="en-US"/>
              </w:rPr>
              <w:t>Addition of new test case 8.2.5.3.3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DD73C6" w14:textId="77777777" w:rsidR="005979E7" w:rsidRPr="00F511A5" w:rsidRDefault="005979E7" w:rsidP="00F17634">
            <w:pPr>
              <w:pStyle w:val="TAC"/>
              <w:rPr>
                <w:lang w:eastAsia="en-US"/>
              </w:rPr>
            </w:pPr>
            <w:r w:rsidRPr="00F511A5">
              <w:rPr>
                <w:lang w:eastAsia="en-US"/>
              </w:rPr>
              <w:t>16.12.0</w:t>
            </w:r>
          </w:p>
        </w:tc>
      </w:tr>
      <w:tr w:rsidR="005979E7" w:rsidRPr="00F511A5" w14:paraId="6BA28FA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7E1FA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91CF2C"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C57B9D" w14:textId="77777777" w:rsidR="005979E7" w:rsidRPr="00F511A5" w:rsidRDefault="005979E7" w:rsidP="00F17634">
            <w:pPr>
              <w:pStyle w:val="TAC"/>
              <w:rPr>
                <w:lang w:eastAsia="en-US"/>
              </w:rPr>
            </w:pPr>
            <w:r w:rsidRPr="00F511A5">
              <w:rPr>
                <w:lang w:eastAsia="en-US"/>
              </w:rPr>
              <w:t>R5-223427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240B74" w14:textId="77777777" w:rsidR="005979E7" w:rsidRPr="00F511A5" w:rsidRDefault="005979E7" w:rsidP="00F17634">
            <w:pPr>
              <w:pStyle w:val="TAC"/>
              <w:rPr>
                <w:lang w:eastAsia="en-US"/>
              </w:rPr>
            </w:pPr>
            <w:r w:rsidRPr="00F511A5">
              <w:rPr>
                <w:lang w:eastAsia="en-US"/>
              </w:rPr>
              <w:t>2952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BD83DA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C2FC3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520F2A" w14:textId="77777777" w:rsidR="005979E7" w:rsidRPr="00F511A5" w:rsidRDefault="005979E7" w:rsidP="00F17634">
            <w:pPr>
              <w:pStyle w:val="TAL"/>
              <w:rPr>
                <w:lang w:eastAsia="en-US"/>
              </w:rPr>
            </w:pPr>
            <w:r w:rsidRPr="00F511A5">
              <w:rPr>
                <w:lang w:eastAsia="en-US"/>
              </w:rPr>
              <w:t>Update of 5GMM TC 9.1.5.1.15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1C818C" w14:textId="77777777" w:rsidR="005979E7" w:rsidRPr="00F511A5" w:rsidRDefault="005979E7" w:rsidP="00F17634">
            <w:pPr>
              <w:pStyle w:val="TAC"/>
              <w:rPr>
                <w:lang w:eastAsia="en-US"/>
              </w:rPr>
            </w:pPr>
            <w:r w:rsidRPr="00F511A5">
              <w:rPr>
                <w:lang w:eastAsia="en-US"/>
              </w:rPr>
              <w:t>16.12.0</w:t>
            </w:r>
          </w:p>
        </w:tc>
      </w:tr>
      <w:tr w:rsidR="005979E7" w:rsidRPr="00F511A5" w14:paraId="1302470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6EEC69"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706F0D"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61500B" w14:textId="77777777" w:rsidR="005979E7" w:rsidRPr="00F511A5" w:rsidRDefault="005979E7" w:rsidP="00F17634">
            <w:pPr>
              <w:pStyle w:val="TAC"/>
              <w:rPr>
                <w:lang w:eastAsia="en-US"/>
              </w:rPr>
            </w:pPr>
            <w:r w:rsidRPr="00F511A5">
              <w:rPr>
                <w:lang w:eastAsia="en-US"/>
              </w:rPr>
              <w:t>R5-223428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C487577" w14:textId="77777777" w:rsidR="005979E7" w:rsidRPr="00F511A5" w:rsidRDefault="005979E7" w:rsidP="00F17634">
            <w:pPr>
              <w:pStyle w:val="TAC"/>
              <w:rPr>
                <w:lang w:eastAsia="en-US"/>
              </w:rPr>
            </w:pPr>
            <w:r w:rsidRPr="00F511A5">
              <w:rPr>
                <w:lang w:eastAsia="en-US"/>
              </w:rPr>
              <w:t>2978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CF03F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D6E06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6AF368" w14:textId="77777777" w:rsidR="005979E7" w:rsidRPr="00F511A5" w:rsidRDefault="005979E7" w:rsidP="00F17634">
            <w:pPr>
              <w:pStyle w:val="TAL"/>
              <w:rPr>
                <w:lang w:eastAsia="en-US"/>
              </w:rPr>
            </w:pPr>
            <w:r w:rsidRPr="00F511A5">
              <w:rPr>
                <w:lang w:eastAsia="en-US"/>
              </w:rPr>
              <w:t>Correction of Equivalent PLMN ID in the test procedure of 9.1.5.1.2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08B486" w14:textId="77777777" w:rsidR="005979E7" w:rsidRPr="00F511A5" w:rsidRDefault="005979E7" w:rsidP="00F17634">
            <w:pPr>
              <w:pStyle w:val="TAC"/>
              <w:rPr>
                <w:lang w:eastAsia="en-US"/>
              </w:rPr>
            </w:pPr>
            <w:r w:rsidRPr="00F511A5">
              <w:rPr>
                <w:lang w:eastAsia="en-US"/>
              </w:rPr>
              <w:t>16.12.0</w:t>
            </w:r>
          </w:p>
        </w:tc>
      </w:tr>
      <w:tr w:rsidR="005979E7" w:rsidRPr="00F511A5" w14:paraId="755962E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96CBDC6"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B93F07"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B3D12D" w14:textId="77777777" w:rsidR="005979E7" w:rsidRPr="00F511A5" w:rsidRDefault="005979E7" w:rsidP="00F17634">
            <w:pPr>
              <w:pStyle w:val="TAC"/>
              <w:rPr>
                <w:lang w:eastAsia="en-US"/>
              </w:rPr>
            </w:pPr>
            <w:r w:rsidRPr="00F511A5">
              <w:rPr>
                <w:lang w:eastAsia="en-US"/>
              </w:rPr>
              <w:t>R5-223429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6C78D3" w14:textId="77777777" w:rsidR="005979E7" w:rsidRPr="00F511A5" w:rsidRDefault="005979E7" w:rsidP="00F17634">
            <w:pPr>
              <w:pStyle w:val="TAC"/>
              <w:rPr>
                <w:lang w:eastAsia="en-US"/>
              </w:rPr>
            </w:pPr>
            <w:r w:rsidRPr="00F511A5">
              <w:rPr>
                <w:lang w:eastAsia="en-US"/>
              </w:rPr>
              <w:t>2899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164097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CB4F9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3B9A415" w14:textId="77777777" w:rsidR="005979E7" w:rsidRPr="00F511A5" w:rsidRDefault="005979E7" w:rsidP="00F17634">
            <w:pPr>
              <w:pStyle w:val="TAL"/>
              <w:rPr>
                <w:lang w:eastAsia="en-US"/>
              </w:rPr>
            </w:pPr>
            <w:r w:rsidRPr="00F511A5">
              <w:rPr>
                <w:lang w:eastAsia="en-US"/>
              </w:rPr>
              <w:t>Correction to R16 eNS TC 9.1.10.3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D88B01" w14:textId="77777777" w:rsidR="005979E7" w:rsidRPr="00F511A5" w:rsidRDefault="005979E7" w:rsidP="00F17634">
            <w:pPr>
              <w:pStyle w:val="TAC"/>
              <w:rPr>
                <w:lang w:eastAsia="en-US"/>
              </w:rPr>
            </w:pPr>
            <w:r w:rsidRPr="00F511A5">
              <w:rPr>
                <w:lang w:eastAsia="en-US"/>
              </w:rPr>
              <w:t>16.12.0</w:t>
            </w:r>
          </w:p>
        </w:tc>
      </w:tr>
      <w:tr w:rsidR="005979E7" w:rsidRPr="00F511A5" w14:paraId="114AC68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333074"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D67609"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7AEAF8" w14:textId="77777777" w:rsidR="005979E7" w:rsidRPr="00F511A5" w:rsidRDefault="005979E7" w:rsidP="00F17634">
            <w:pPr>
              <w:pStyle w:val="TAC"/>
              <w:rPr>
                <w:lang w:eastAsia="en-US"/>
              </w:rPr>
            </w:pPr>
            <w:r w:rsidRPr="00F511A5">
              <w:rPr>
                <w:lang w:eastAsia="en-US"/>
              </w:rPr>
              <w:t>R5-223430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951E2D" w14:textId="77777777" w:rsidR="005979E7" w:rsidRPr="00F511A5" w:rsidRDefault="005979E7" w:rsidP="00F17634">
            <w:pPr>
              <w:pStyle w:val="TAC"/>
              <w:rPr>
                <w:lang w:eastAsia="en-US"/>
              </w:rPr>
            </w:pPr>
            <w:r w:rsidRPr="00F511A5">
              <w:rPr>
                <w:lang w:eastAsia="en-US"/>
              </w:rPr>
              <w:t>2905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B359C5"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87C7F6"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10F09B4" w14:textId="77777777" w:rsidR="005979E7" w:rsidRPr="00F511A5" w:rsidRDefault="005979E7" w:rsidP="00F17634">
            <w:pPr>
              <w:pStyle w:val="TAL"/>
              <w:rPr>
                <w:lang w:eastAsia="en-US"/>
              </w:rPr>
            </w:pPr>
            <w:r w:rsidRPr="00F511A5">
              <w:rPr>
                <w:lang w:eastAsia="en-US"/>
              </w:rPr>
              <w:t>Correction to NR5GC testcase 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F3EFFF" w14:textId="77777777" w:rsidR="005979E7" w:rsidRPr="00F511A5" w:rsidRDefault="005979E7" w:rsidP="00F17634">
            <w:pPr>
              <w:pStyle w:val="TAC"/>
              <w:rPr>
                <w:lang w:eastAsia="en-US"/>
              </w:rPr>
            </w:pPr>
            <w:r w:rsidRPr="00F511A5">
              <w:rPr>
                <w:lang w:eastAsia="en-US"/>
              </w:rPr>
              <w:t>16.12.0</w:t>
            </w:r>
          </w:p>
        </w:tc>
      </w:tr>
      <w:tr w:rsidR="005979E7" w:rsidRPr="00F511A5" w14:paraId="1CB646D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B002E9"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6C8FD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D80ECA" w14:textId="77777777" w:rsidR="005979E7" w:rsidRPr="00F511A5" w:rsidRDefault="005979E7" w:rsidP="00F17634">
            <w:pPr>
              <w:pStyle w:val="TAC"/>
              <w:rPr>
                <w:lang w:eastAsia="en-US"/>
              </w:rPr>
            </w:pPr>
            <w:r w:rsidRPr="00F511A5">
              <w:rPr>
                <w:lang w:eastAsia="en-US"/>
              </w:rPr>
              <w:t>R5-223431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BC3EBC" w14:textId="77777777" w:rsidR="005979E7" w:rsidRPr="00F511A5" w:rsidRDefault="005979E7" w:rsidP="00F17634">
            <w:pPr>
              <w:pStyle w:val="TAC"/>
              <w:rPr>
                <w:lang w:eastAsia="en-US"/>
              </w:rPr>
            </w:pPr>
            <w:r w:rsidRPr="00F511A5">
              <w:rPr>
                <w:lang w:eastAsia="en-US"/>
              </w:rPr>
              <w:t>2945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9BFAD1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60B390"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D54B1E" w14:textId="77777777" w:rsidR="005979E7" w:rsidRPr="00F511A5" w:rsidRDefault="005979E7" w:rsidP="00F17634">
            <w:pPr>
              <w:pStyle w:val="TAL"/>
              <w:rPr>
                <w:lang w:eastAsia="en-US"/>
              </w:rPr>
            </w:pPr>
            <w:r w:rsidRPr="00F511A5">
              <w:rPr>
                <w:lang w:eastAsia="en-US"/>
              </w:rPr>
              <w:t>Correction to NR TC 11.1.2-EPS Fallback with redirection without N26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AF9364" w14:textId="77777777" w:rsidR="005979E7" w:rsidRPr="00F511A5" w:rsidRDefault="005979E7" w:rsidP="00F17634">
            <w:pPr>
              <w:pStyle w:val="TAC"/>
              <w:rPr>
                <w:lang w:eastAsia="en-US"/>
              </w:rPr>
            </w:pPr>
            <w:r w:rsidRPr="00F511A5">
              <w:rPr>
                <w:lang w:eastAsia="en-US"/>
              </w:rPr>
              <w:t>16.12.0</w:t>
            </w:r>
          </w:p>
        </w:tc>
      </w:tr>
      <w:tr w:rsidR="005979E7" w:rsidRPr="00F511A5" w14:paraId="55AD06E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C83B9D"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A3AE87"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6B6F98" w14:textId="77777777" w:rsidR="005979E7" w:rsidRPr="00F511A5" w:rsidRDefault="005979E7" w:rsidP="00F17634">
            <w:pPr>
              <w:pStyle w:val="TAC"/>
              <w:rPr>
                <w:lang w:eastAsia="en-US"/>
              </w:rPr>
            </w:pPr>
            <w:r w:rsidRPr="00F511A5">
              <w:rPr>
                <w:lang w:eastAsia="en-US"/>
              </w:rPr>
              <w:t>R5-223432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A5127A" w14:textId="77777777" w:rsidR="005979E7" w:rsidRPr="00F511A5" w:rsidRDefault="005979E7" w:rsidP="00F17634">
            <w:pPr>
              <w:pStyle w:val="TAC"/>
              <w:rPr>
                <w:lang w:eastAsia="en-US"/>
              </w:rPr>
            </w:pPr>
            <w:r w:rsidRPr="00F511A5">
              <w:rPr>
                <w:lang w:eastAsia="en-US"/>
              </w:rPr>
              <w:t>2950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C2C09D"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642F44"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75EA37" w14:textId="77777777" w:rsidR="005979E7" w:rsidRPr="00F511A5" w:rsidRDefault="005979E7" w:rsidP="00F17634">
            <w:pPr>
              <w:pStyle w:val="TAL"/>
              <w:rPr>
                <w:lang w:eastAsia="en-US"/>
              </w:rPr>
            </w:pPr>
            <w:r w:rsidRPr="00F511A5">
              <w:rPr>
                <w:lang w:eastAsia="en-US"/>
              </w:rPr>
              <w:t>Add test case 11.1.3a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A727C3" w14:textId="77777777" w:rsidR="005979E7" w:rsidRPr="00F511A5" w:rsidRDefault="005979E7" w:rsidP="00F17634">
            <w:pPr>
              <w:pStyle w:val="TAC"/>
              <w:rPr>
                <w:lang w:eastAsia="en-US"/>
              </w:rPr>
            </w:pPr>
            <w:r w:rsidRPr="00F511A5">
              <w:rPr>
                <w:lang w:eastAsia="en-US"/>
              </w:rPr>
              <w:t>16.12.0</w:t>
            </w:r>
          </w:p>
        </w:tc>
      </w:tr>
      <w:tr w:rsidR="005979E7" w:rsidRPr="00F511A5" w14:paraId="22ADE31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EECC6B"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25126C"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405BC6" w14:textId="77777777" w:rsidR="005979E7" w:rsidRPr="00F511A5" w:rsidRDefault="005979E7" w:rsidP="00F17634">
            <w:pPr>
              <w:pStyle w:val="TAC"/>
              <w:rPr>
                <w:lang w:eastAsia="en-US"/>
              </w:rPr>
            </w:pPr>
            <w:r w:rsidRPr="00F511A5">
              <w:rPr>
                <w:lang w:eastAsia="en-US"/>
              </w:rPr>
              <w:t>R5-223433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0DB105" w14:textId="77777777" w:rsidR="005979E7" w:rsidRPr="00F511A5" w:rsidRDefault="005979E7" w:rsidP="00F17634">
            <w:pPr>
              <w:pStyle w:val="TAC"/>
              <w:rPr>
                <w:lang w:eastAsia="en-US"/>
              </w:rPr>
            </w:pPr>
            <w:r w:rsidRPr="00F511A5">
              <w:rPr>
                <w:lang w:eastAsia="en-US"/>
              </w:rPr>
              <w:t>2968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4CCA7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00BD5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6C27E4" w14:textId="77777777" w:rsidR="005979E7" w:rsidRPr="00F511A5" w:rsidRDefault="005979E7" w:rsidP="00F17634">
            <w:pPr>
              <w:pStyle w:val="TAL"/>
              <w:rPr>
                <w:lang w:eastAsia="en-US"/>
              </w:rPr>
            </w:pPr>
            <w:r w:rsidRPr="00F511A5">
              <w:rPr>
                <w:lang w:eastAsia="en-US"/>
              </w:rPr>
              <w:t>Update of 5G-SRVCC TC 11.2.1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4330A4" w14:textId="77777777" w:rsidR="005979E7" w:rsidRPr="00F511A5" w:rsidRDefault="005979E7" w:rsidP="00F17634">
            <w:pPr>
              <w:pStyle w:val="TAC"/>
              <w:rPr>
                <w:lang w:eastAsia="en-US"/>
              </w:rPr>
            </w:pPr>
            <w:r w:rsidRPr="00F511A5">
              <w:rPr>
                <w:lang w:eastAsia="en-US"/>
              </w:rPr>
              <w:t>16.12.0</w:t>
            </w:r>
          </w:p>
        </w:tc>
      </w:tr>
      <w:tr w:rsidR="005979E7" w:rsidRPr="00F511A5" w14:paraId="4557D6D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EE99CB"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8EB472"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AD5FFE" w14:textId="77777777" w:rsidR="005979E7" w:rsidRPr="00F511A5" w:rsidRDefault="005979E7" w:rsidP="00F17634">
            <w:pPr>
              <w:pStyle w:val="TAC"/>
              <w:rPr>
                <w:lang w:eastAsia="en-US"/>
              </w:rPr>
            </w:pPr>
            <w:r w:rsidRPr="00F511A5">
              <w:rPr>
                <w:lang w:eastAsia="en-US"/>
              </w:rPr>
              <w:t>R5-223434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A486060" w14:textId="77777777" w:rsidR="005979E7" w:rsidRPr="00F511A5" w:rsidRDefault="005979E7" w:rsidP="00F17634">
            <w:pPr>
              <w:pStyle w:val="TAC"/>
              <w:rPr>
                <w:lang w:eastAsia="en-US"/>
              </w:rPr>
            </w:pPr>
            <w:r w:rsidRPr="00F511A5">
              <w:rPr>
                <w:lang w:eastAsia="en-US"/>
              </w:rPr>
              <w:t>2892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A61931"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21503B"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90FC2B1" w14:textId="77777777" w:rsidR="005979E7" w:rsidRPr="00F511A5" w:rsidRDefault="005979E7" w:rsidP="00F17634">
            <w:pPr>
              <w:pStyle w:val="TAL"/>
              <w:rPr>
                <w:lang w:eastAsia="en-US"/>
              </w:rPr>
            </w:pPr>
            <w:r w:rsidRPr="00F511A5">
              <w:rPr>
                <w:lang w:eastAsia="en-US"/>
              </w:rPr>
              <w:t>Correction to TC 11.3.8 UAC / Access Identity 0 / NR RRC_IDLE / Cell re-selection while T390 is running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AD09A4" w14:textId="77777777" w:rsidR="005979E7" w:rsidRPr="00F511A5" w:rsidRDefault="005979E7" w:rsidP="00F17634">
            <w:pPr>
              <w:pStyle w:val="TAC"/>
              <w:rPr>
                <w:lang w:eastAsia="en-US"/>
              </w:rPr>
            </w:pPr>
            <w:r w:rsidRPr="00F511A5">
              <w:rPr>
                <w:lang w:eastAsia="en-US"/>
              </w:rPr>
              <w:t>16.12.0</w:t>
            </w:r>
          </w:p>
        </w:tc>
      </w:tr>
      <w:tr w:rsidR="005979E7" w:rsidRPr="00F511A5" w14:paraId="229DBE8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D985C4"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ED889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9EFC1F" w14:textId="77777777" w:rsidR="005979E7" w:rsidRPr="00F511A5" w:rsidRDefault="005979E7" w:rsidP="00F17634">
            <w:pPr>
              <w:pStyle w:val="TAC"/>
              <w:rPr>
                <w:lang w:eastAsia="en-US"/>
              </w:rPr>
            </w:pPr>
            <w:r w:rsidRPr="00F511A5">
              <w:rPr>
                <w:lang w:eastAsia="en-US"/>
              </w:rPr>
              <w:t>R5-223435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3B3297" w14:textId="77777777" w:rsidR="005979E7" w:rsidRPr="00F511A5" w:rsidRDefault="005979E7" w:rsidP="00F17634">
            <w:pPr>
              <w:pStyle w:val="TAC"/>
              <w:rPr>
                <w:lang w:eastAsia="en-US"/>
              </w:rPr>
            </w:pPr>
            <w:r w:rsidRPr="00F511A5">
              <w:rPr>
                <w:lang w:eastAsia="en-US"/>
              </w:rPr>
              <w:t>2928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F10921C"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C2326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14B1BF" w14:textId="77777777" w:rsidR="005979E7" w:rsidRPr="00F511A5" w:rsidRDefault="005979E7" w:rsidP="00F17634">
            <w:pPr>
              <w:pStyle w:val="TAL"/>
              <w:rPr>
                <w:lang w:eastAsia="en-US"/>
              </w:rPr>
            </w:pPr>
            <w:r w:rsidRPr="00F511A5">
              <w:rPr>
                <w:lang w:eastAsia="en-US"/>
              </w:rPr>
              <w:t>Correction to UAC test case 11.3.1a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F3D0CB" w14:textId="77777777" w:rsidR="005979E7" w:rsidRPr="00F511A5" w:rsidRDefault="005979E7" w:rsidP="00F17634">
            <w:pPr>
              <w:pStyle w:val="TAC"/>
              <w:rPr>
                <w:lang w:eastAsia="en-US"/>
              </w:rPr>
            </w:pPr>
            <w:r w:rsidRPr="00F511A5">
              <w:rPr>
                <w:lang w:eastAsia="en-US"/>
              </w:rPr>
              <w:t>16.12.0</w:t>
            </w:r>
          </w:p>
        </w:tc>
      </w:tr>
      <w:tr w:rsidR="005979E7" w:rsidRPr="00F511A5" w14:paraId="63B43DF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A25500"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A39753"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F11913" w14:textId="77777777" w:rsidR="005979E7" w:rsidRPr="00F511A5" w:rsidRDefault="005979E7" w:rsidP="00F17634">
            <w:pPr>
              <w:pStyle w:val="TAC"/>
              <w:rPr>
                <w:lang w:eastAsia="en-US"/>
              </w:rPr>
            </w:pPr>
            <w:r w:rsidRPr="00F511A5">
              <w:rPr>
                <w:lang w:eastAsia="en-US"/>
              </w:rPr>
              <w:t>R5-223436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5BEA81" w14:textId="77777777" w:rsidR="005979E7" w:rsidRPr="00F511A5" w:rsidRDefault="005979E7" w:rsidP="00F17634">
            <w:pPr>
              <w:pStyle w:val="TAC"/>
              <w:rPr>
                <w:lang w:eastAsia="en-US"/>
              </w:rPr>
            </w:pPr>
            <w:r w:rsidRPr="00F511A5">
              <w:rPr>
                <w:lang w:eastAsia="en-US"/>
              </w:rPr>
              <w:t>2939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4059C3"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C0744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6393A3B" w14:textId="77777777" w:rsidR="005979E7" w:rsidRPr="00F511A5" w:rsidRDefault="005979E7" w:rsidP="00F17634">
            <w:pPr>
              <w:pStyle w:val="TAL"/>
              <w:rPr>
                <w:lang w:eastAsia="en-US"/>
              </w:rPr>
            </w:pPr>
            <w:r w:rsidRPr="00F511A5">
              <w:rPr>
                <w:lang w:eastAsia="en-US"/>
              </w:rPr>
              <w:t>Correction to NR TC 11.3.5-UAC New cell not in the country of its HPLMN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7BC7FE" w14:textId="77777777" w:rsidR="005979E7" w:rsidRPr="00F511A5" w:rsidRDefault="005979E7" w:rsidP="00F17634">
            <w:pPr>
              <w:pStyle w:val="TAC"/>
              <w:rPr>
                <w:lang w:eastAsia="en-US"/>
              </w:rPr>
            </w:pPr>
            <w:r w:rsidRPr="00F511A5">
              <w:rPr>
                <w:lang w:eastAsia="en-US"/>
              </w:rPr>
              <w:t>16.12.0</w:t>
            </w:r>
          </w:p>
        </w:tc>
      </w:tr>
      <w:tr w:rsidR="005979E7" w:rsidRPr="00F511A5" w14:paraId="0F51A1E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B99C06"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A3589D"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8B4EFC" w14:textId="77777777" w:rsidR="005979E7" w:rsidRPr="00F511A5" w:rsidRDefault="005979E7" w:rsidP="00F17634">
            <w:pPr>
              <w:pStyle w:val="TAC"/>
              <w:rPr>
                <w:lang w:eastAsia="en-US"/>
              </w:rPr>
            </w:pPr>
            <w:r w:rsidRPr="00F511A5">
              <w:rPr>
                <w:lang w:eastAsia="en-US"/>
              </w:rPr>
              <w:t>R5-223437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61EC1F" w14:textId="77777777" w:rsidR="005979E7" w:rsidRPr="00F511A5" w:rsidRDefault="005979E7" w:rsidP="00F17634">
            <w:pPr>
              <w:pStyle w:val="TAC"/>
              <w:rPr>
                <w:lang w:eastAsia="en-US"/>
              </w:rPr>
            </w:pPr>
            <w:r w:rsidRPr="00F511A5">
              <w:rPr>
                <w:lang w:eastAsia="en-US"/>
              </w:rPr>
              <w:t>2940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EAC1B2E"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9B9D37"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BEAF0DD" w14:textId="77777777" w:rsidR="005979E7" w:rsidRPr="00F511A5" w:rsidRDefault="005979E7" w:rsidP="00F17634">
            <w:pPr>
              <w:pStyle w:val="TAL"/>
              <w:rPr>
                <w:lang w:eastAsia="en-US"/>
              </w:rPr>
            </w:pPr>
            <w:r w:rsidRPr="00F511A5">
              <w:rPr>
                <w:lang w:eastAsia="en-US"/>
              </w:rPr>
              <w:t>Correction to NR TC 11.3.6-UAC for Access Identity 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273CBB" w14:textId="77777777" w:rsidR="005979E7" w:rsidRPr="00F511A5" w:rsidRDefault="005979E7" w:rsidP="00F17634">
            <w:pPr>
              <w:pStyle w:val="TAC"/>
              <w:rPr>
                <w:lang w:eastAsia="en-US"/>
              </w:rPr>
            </w:pPr>
            <w:r w:rsidRPr="00F511A5">
              <w:rPr>
                <w:lang w:eastAsia="en-US"/>
              </w:rPr>
              <w:t>16.12.0</w:t>
            </w:r>
          </w:p>
        </w:tc>
      </w:tr>
      <w:tr w:rsidR="005979E7" w:rsidRPr="00F511A5" w14:paraId="7C41F60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BC2DAC"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30FFC4"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D0EBB4" w14:textId="77777777" w:rsidR="005979E7" w:rsidRPr="00F511A5" w:rsidRDefault="005979E7" w:rsidP="00F17634">
            <w:pPr>
              <w:pStyle w:val="TAC"/>
              <w:rPr>
                <w:lang w:eastAsia="en-US"/>
              </w:rPr>
            </w:pPr>
            <w:r w:rsidRPr="00F511A5">
              <w:rPr>
                <w:lang w:eastAsia="en-US"/>
              </w:rPr>
              <w:t>R5-223438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EEF28A3" w14:textId="77777777" w:rsidR="005979E7" w:rsidRPr="00F511A5" w:rsidRDefault="005979E7" w:rsidP="00F17634">
            <w:pPr>
              <w:pStyle w:val="TAC"/>
              <w:rPr>
                <w:lang w:eastAsia="en-US"/>
              </w:rPr>
            </w:pPr>
            <w:r w:rsidRPr="00F511A5">
              <w:rPr>
                <w:lang w:eastAsia="en-US"/>
              </w:rPr>
              <w:t>2891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7F6E3A9"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889A59"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95F48A" w14:textId="77777777" w:rsidR="005979E7" w:rsidRPr="00F511A5" w:rsidRDefault="005979E7" w:rsidP="00F17634">
            <w:pPr>
              <w:pStyle w:val="TAL"/>
              <w:rPr>
                <w:lang w:eastAsia="en-US"/>
              </w:rPr>
            </w:pPr>
            <w:r w:rsidRPr="00F511A5">
              <w:rPr>
                <w:lang w:eastAsia="en-US"/>
              </w:rPr>
              <w:t>Correction of 5GS IMS test case 11.4.12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D3326A" w14:textId="77777777" w:rsidR="005979E7" w:rsidRPr="00F511A5" w:rsidRDefault="005979E7" w:rsidP="00F17634">
            <w:pPr>
              <w:pStyle w:val="TAC"/>
              <w:rPr>
                <w:lang w:eastAsia="en-US"/>
              </w:rPr>
            </w:pPr>
            <w:r w:rsidRPr="00F511A5">
              <w:rPr>
                <w:lang w:eastAsia="en-US"/>
              </w:rPr>
              <w:t>16.12.0</w:t>
            </w:r>
          </w:p>
        </w:tc>
      </w:tr>
      <w:tr w:rsidR="005979E7" w:rsidRPr="00F511A5" w14:paraId="0CC8F9A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877AFA"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8590FA"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179D96" w14:textId="77777777" w:rsidR="005979E7" w:rsidRPr="00F511A5" w:rsidRDefault="005979E7" w:rsidP="00F17634">
            <w:pPr>
              <w:pStyle w:val="TAC"/>
              <w:rPr>
                <w:lang w:eastAsia="en-US"/>
              </w:rPr>
            </w:pPr>
            <w:r w:rsidRPr="00F511A5">
              <w:rPr>
                <w:lang w:eastAsia="en-US"/>
              </w:rPr>
              <w:t>R5-223439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056A5F" w14:textId="77777777" w:rsidR="005979E7" w:rsidRPr="00F511A5" w:rsidRDefault="005979E7" w:rsidP="00F17634">
            <w:pPr>
              <w:pStyle w:val="TAC"/>
              <w:rPr>
                <w:lang w:eastAsia="en-US"/>
              </w:rPr>
            </w:pPr>
            <w:r w:rsidRPr="00F511A5">
              <w:rPr>
                <w:lang w:eastAsia="en-US"/>
              </w:rPr>
              <w:t>2972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CE812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3C6E7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D66636F" w14:textId="77777777" w:rsidR="005979E7" w:rsidRPr="00F511A5" w:rsidRDefault="005979E7" w:rsidP="00F17634">
            <w:pPr>
              <w:pStyle w:val="TAL"/>
              <w:rPr>
                <w:lang w:eastAsia="en-US"/>
              </w:rPr>
            </w:pPr>
            <w:r w:rsidRPr="00F511A5">
              <w:rPr>
                <w:lang w:eastAsia="en-US"/>
              </w:rPr>
              <w:t>Correction to Emergency Call test cases 11.4.x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016693" w14:textId="77777777" w:rsidR="005979E7" w:rsidRPr="00F511A5" w:rsidRDefault="005979E7" w:rsidP="00F17634">
            <w:pPr>
              <w:pStyle w:val="TAC"/>
              <w:rPr>
                <w:lang w:eastAsia="en-US"/>
              </w:rPr>
            </w:pPr>
            <w:r w:rsidRPr="00F511A5">
              <w:rPr>
                <w:lang w:eastAsia="en-US"/>
              </w:rPr>
              <w:t>16.12.0</w:t>
            </w:r>
          </w:p>
        </w:tc>
      </w:tr>
      <w:tr w:rsidR="005979E7" w:rsidRPr="00F511A5" w14:paraId="44109B6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1E7D5F"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BC6919"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018B7C7" w14:textId="77777777" w:rsidR="005979E7" w:rsidRPr="00F511A5" w:rsidRDefault="005979E7" w:rsidP="00F17634">
            <w:pPr>
              <w:pStyle w:val="TAC"/>
              <w:rPr>
                <w:lang w:eastAsia="en-US"/>
              </w:rPr>
            </w:pPr>
            <w:r w:rsidRPr="00F511A5">
              <w:rPr>
                <w:lang w:eastAsia="en-US"/>
              </w:rPr>
              <w:t>R5-223440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4F2302" w14:textId="77777777" w:rsidR="005979E7" w:rsidRPr="00F511A5" w:rsidRDefault="005979E7" w:rsidP="00F17634">
            <w:pPr>
              <w:pStyle w:val="TAC"/>
              <w:rPr>
                <w:lang w:eastAsia="en-US"/>
              </w:rPr>
            </w:pPr>
            <w:r w:rsidRPr="00F511A5">
              <w:rPr>
                <w:lang w:eastAsia="en-US"/>
              </w:rPr>
              <w:t>2898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FEFC22"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1BA095"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EC5443" w14:textId="77777777" w:rsidR="005979E7" w:rsidRPr="00F511A5" w:rsidRDefault="005979E7" w:rsidP="00F17634">
            <w:pPr>
              <w:pStyle w:val="TAL"/>
              <w:rPr>
                <w:lang w:eastAsia="en-US"/>
              </w:rPr>
            </w:pPr>
            <w:r w:rsidRPr="00F511A5">
              <w:rPr>
                <w:lang w:eastAsia="en-US"/>
              </w:rPr>
              <w:t>Correction to NR5GC testcase 11.6.x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6969E8" w14:textId="77777777" w:rsidR="005979E7" w:rsidRPr="00F511A5" w:rsidRDefault="005979E7" w:rsidP="00F17634">
            <w:pPr>
              <w:pStyle w:val="TAC"/>
              <w:rPr>
                <w:lang w:eastAsia="en-US"/>
              </w:rPr>
            </w:pPr>
            <w:r w:rsidRPr="00F511A5">
              <w:rPr>
                <w:lang w:eastAsia="en-US"/>
              </w:rPr>
              <w:t>16.12.0</w:t>
            </w:r>
          </w:p>
        </w:tc>
      </w:tr>
      <w:tr w:rsidR="005979E7" w:rsidRPr="00F511A5" w14:paraId="215A584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C26D27A"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6574A1"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3803F4" w14:textId="77777777" w:rsidR="005979E7" w:rsidRPr="00F511A5" w:rsidRDefault="005979E7" w:rsidP="00F17634">
            <w:pPr>
              <w:pStyle w:val="TAC"/>
              <w:rPr>
                <w:lang w:eastAsia="en-US"/>
              </w:rPr>
            </w:pPr>
            <w:r w:rsidRPr="00F511A5">
              <w:rPr>
                <w:lang w:eastAsia="en-US"/>
              </w:rPr>
              <w:t>R5-223441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FC7BB5" w14:textId="77777777" w:rsidR="005979E7" w:rsidRPr="00F511A5" w:rsidRDefault="005979E7" w:rsidP="00F17634">
            <w:pPr>
              <w:pStyle w:val="TAC"/>
              <w:rPr>
                <w:lang w:eastAsia="en-US"/>
              </w:rPr>
            </w:pPr>
            <w:r w:rsidRPr="00F511A5">
              <w:rPr>
                <w:lang w:eastAsia="en-US"/>
              </w:rPr>
              <w:t>2980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322C750"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452BF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0B39B44" w14:textId="77777777" w:rsidR="005979E7" w:rsidRPr="00F511A5" w:rsidRDefault="005979E7" w:rsidP="00F17634">
            <w:pPr>
              <w:pStyle w:val="TAL"/>
              <w:rPr>
                <w:lang w:eastAsia="en-US"/>
              </w:rPr>
            </w:pPr>
            <w:r w:rsidRPr="00F511A5">
              <w:rPr>
                <w:lang w:eastAsia="en-US"/>
              </w:rPr>
              <w:t>Updates to test case 11.6.1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582399" w14:textId="77777777" w:rsidR="005979E7" w:rsidRPr="00F511A5" w:rsidRDefault="005979E7" w:rsidP="00F17634">
            <w:pPr>
              <w:pStyle w:val="TAC"/>
              <w:rPr>
                <w:lang w:eastAsia="en-US"/>
              </w:rPr>
            </w:pPr>
            <w:r w:rsidRPr="00F511A5">
              <w:rPr>
                <w:lang w:eastAsia="en-US"/>
              </w:rPr>
              <w:t>16.12.0</w:t>
            </w:r>
          </w:p>
        </w:tc>
      </w:tr>
      <w:tr w:rsidR="005979E7" w:rsidRPr="00F511A5" w14:paraId="4CB4687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F9B43B"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840F78"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522A1F" w14:textId="77777777" w:rsidR="005979E7" w:rsidRPr="00F511A5" w:rsidRDefault="005979E7" w:rsidP="00F17634">
            <w:pPr>
              <w:pStyle w:val="TAC"/>
              <w:rPr>
                <w:lang w:eastAsia="en-US"/>
              </w:rPr>
            </w:pPr>
            <w:r w:rsidRPr="00F511A5">
              <w:rPr>
                <w:lang w:eastAsia="en-US"/>
              </w:rPr>
              <w:t>R5-223495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26E04E" w14:textId="77777777" w:rsidR="005979E7" w:rsidRPr="00F511A5" w:rsidRDefault="005979E7" w:rsidP="00F17634">
            <w:pPr>
              <w:pStyle w:val="TAC"/>
              <w:rPr>
                <w:lang w:eastAsia="en-US"/>
              </w:rPr>
            </w:pPr>
            <w:r w:rsidRPr="00F511A5">
              <w:rPr>
                <w:lang w:eastAsia="en-US"/>
              </w:rPr>
              <w:t>2959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9780E4B"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C913C2"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607E261" w14:textId="77777777" w:rsidR="005979E7" w:rsidRPr="00F511A5" w:rsidRDefault="005979E7" w:rsidP="00F17634">
            <w:pPr>
              <w:pStyle w:val="TAL"/>
              <w:rPr>
                <w:lang w:eastAsia="en-US"/>
              </w:rPr>
            </w:pPr>
            <w:r w:rsidRPr="00F511A5">
              <w:rPr>
                <w:lang w:eastAsia="en-US"/>
              </w:rPr>
              <w:t>Addition of new SNPN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84621B" w14:textId="77777777" w:rsidR="005979E7" w:rsidRPr="00F511A5" w:rsidRDefault="005979E7" w:rsidP="00F17634">
            <w:pPr>
              <w:pStyle w:val="TAC"/>
              <w:rPr>
                <w:lang w:eastAsia="en-US"/>
              </w:rPr>
            </w:pPr>
            <w:r w:rsidRPr="00F511A5">
              <w:rPr>
                <w:lang w:eastAsia="en-US"/>
              </w:rPr>
              <w:t>16.12.0</w:t>
            </w:r>
          </w:p>
        </w:tc>
      </w:tr>
      <w:tr w:rsidR="005979E7" w:rsidRPr="00F511A5" w14:paraId="345F69D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199CF0"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A683FF"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229B30" w14:textId="77777777" w:rsidR="005979E7" w:rsidRPr="00F511A5" w:rsidRDefault="005979E7" w:rsidP="00F17634">
            <w:pPr>
              <w:pStyle w:val="TAC"/>
              <w:rPr>
                <w:lang w:eastAsia="en-US"/>
              </w:rPr>
            </w:pPr>
            <w:r w:rsidRPr="00F511A5">
              <w:rPr>
                <w:lang w:eastAsia="en-US"/>
              </w:rPr>
              <w:t>R5-223496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A85A34" w14:textId="77777777" w:rsidR="005979E7" w:rsidRPr="00F511A5" w:rsidRDefault="005979E7" w:rsidP="00F17634">
            <w:pPr>
              <w:pStyle w:val="TAC"/>
              <w:rPr>
                <w:lang w:eastAsia="en-US"/>
              </w:rPr>
            </w:pPr>
            <w:r w:rsidRPr="00F511A5">
              <w:rPr>
                <w:lang w:eastAsia="en-US"/>
              </w:rPr>
              <w:t>2927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994797"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5C6FBA"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3726C9" w14:textId="77777777" w:rsidR="005979E7" w:rsidRPr="00F511A5" w:rsidRDefault="005979E7" w:rsidP="00F17634">
            <w:pPr>
              <w:pStyle w:val="TAL"/>
              <w:rPr>
                <w:lang w:eastAsia="en-US"/>
              </w:rPr>
            </w:pPr>
            <w:r w:rsidRPr="00F511A5">
              <w:rPr>
                <w:lang w:eastAsia="en-US"/>
              </w:rPr>
              <w:t>Correction to SON-MDT test case 8.1.6.1.2.x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D7BC4C" w14:textId="77777777" w:rsidR="005979E7" w:rsidRPr="00F511A5" w:rsidRDefault="005979E7" w:rsidP="00F17634">
            <w:pPr>
              <w:pStyle w:val="TAC"/>
              <w:rPr>
                <w:lang w:eastAsia="en-US"/>
              </w:rPr>
            </w:pPr>
            <w:r w:rsidRPr="00F511A5">
              <w:rPr>
                <w:lang w:eastAsia="en-US"/>
              </w:rPr>
              <w:t>16.12.0</w:t>
            </w:r>
          </w:p>
        </w:tc>
      </w:tr>
      <w:tr w:rsidR="005979E7" w:rsidRPr="00F511A5" w14:paraId="6D5F60C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6BC906" w14:textId="77777777" w:rsidR="005979E7" w:rsidRPr="00F511A5" w:rsidRDefault="005979E7" w:rsidP="00F17634">
            <w:pPr>
              <w:pStyle w:val="TAC"/>
              <w:rPr>
                <w:lang w:eastAsia="en-US"/>
              </w:rPr>
            </w:pPr>
            <w:r w:rsidRPr="00F511A5">
              <w:rPr>
                <w:lang w:eastAsia="en-US"/>
              </w:rPr>
              <w:t>2022-06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0BD150" w14:textId="77777777" w:rsidR="005979E7" w:rsidRPr="00F511A5" w:rsidRDefault="005979E7" w:rsidP="00F17634">
            <w:pPr>
              <w:pStyle w:val="TAC"/>
              <w:rPr>
                <w:lang w:eastAsia="en-US"/>
              </w:rPr>
            </w:pPr>
            <w:r w:rsidRPr="00F511A5">
              <w:rPr>
                <w:lang w:eastAsia="en-US"/>
              </w:rPr>
              <w:t>RAN#96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698D47" w14:textId="77777777" w:rsidR="005979E7" w:rsidRPr="00F511A5" w:rsidRDefault="005979E7" w:rsidP="00F17634">
            <w:pPr>
              <w:pStyle w:val="TAC"/>
              <w:rPr>
                <w:lang w:eastAsia="en-US"/>
              </w:rPr>
            </w:pPr>
            <w:r w:rsidRPr="00F511A5">
              <w:rPr>
                <w:lang w:eastAsia="en-US"/>
              </w:rPr>
              <w:t>R5-223497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5DC4DF" w14:textId="77777777" w:rsidR="005979E7" w:rsidRPr="00F511A5" w:rsidRDefault="005979E7" w:rsidP="00F17634">
            <w:pPr>
              <w:pStyle w:val="TAC"/>
              <w:rPr>
                <w:lang w:eastAsia="en-US"/>
              </w:rPr>
            </w:pPr>
            <w:r w:rsidRPr="00F511A5">
              <w:rPr>
                <w:lang w:eastAsia="en-US"/>
              </w:rPr>
              <w:t>2960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56696A" w14:textId="77777777" w:rsidR="005979E7" w:rsidRPr="00F511A5" w:rsidRDefault="005979E7" w:rsidP="00F17634">
            <w:pPr>
              <w:pStyle w:val="TAC"/>
              <w:rPr>
                <w:lang w:eastAsia="en-US"/>
              </w:rPr>
            </w:pPr>
            <w:r w:rsidRPr="00F511A5">
              <w:rPr>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16EF83" w14:textId="77777777" w:rsidR="005979E7" w:rsidRPr="00F511A5" w:rsidRDefault="005979E7" w:rsidP="00F17634">
            <w:pPr>
              <w:pStyle w:val="TAC"/>
              <w:rPr>
                <w:lang w:eastAsia="en-US"/>
              </w:rPr>
            </w:pPr>
            <w:r w:rsidRPr="00F511A5">
              <w:rPr>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EF2C8F" w14:textId="77777777" w:rsidR="005979E7" w:rsidRPr="00F511A5" w:rsidRDefault="005979E7" w:rsidP="00F17634">
            <w:pPr>
              <w:pStyle w:val="TAL"/>
              <w:rPr>
                <w:lang w:eastAsia="en-US"/>
              </w:rPr>
            </w:pPr>
            <w:r w:rsidRPr="00F511A5">
              <w:rPr>
                <w:lang w:eastAsia="en-US"/>
              </w:rPr>
              <w:t>Addition of new NR-NR Dual Connectivity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8D5E16" w14:textId="77777777" w:rsidR="005979E7" w:rsidRPr="00F511A5" w:rsidRDefault="005979E7" w:rsidP="00F17634">
            <w:pPr>
              <w:pStyle w:val="TAC"/>
              <w:rPr>
                <w:lang w:eastAsia="en-US"/>
              </w:rPr>
            </w:pPr>
            <w:r w:rsidRPr="00F511A5">
              <w:rPr>
                <w:lang w:eastAsia="en-US"/>
              </w:rPr>
              <w:t>16.12.0</w:t>
            </w:r>
          </w:p>
        </w:tc>
      </w:tr>
      <w:tr w:rsidR="005979E7" w:rsidRPr="00F511A5" w14:paraId="5DBE7A6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11D7E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950971"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98215E" w14:textId="77777777" w:rsidR="005979E7" w:rsidRPr="00F511A5" w:rsidRDefault="005979E7" w:rsidP="00F17634">
            <w:pPr>
              <w:pStyle w:val="TAL"/>
              <w:rPr>
                <w:szCs w:val="18"/>
                <w:lang w:eastAsia="en-US"/>
              </w:rPr>
            </w:pPr>
            <w:r w:rsidRPr="00F511A5">
              <w:rPr>
                <w:szCs w:val="18"/>
                <w:lang w:eastAsia="en-US"/>
              </w:rPr>
              <w:t>R5-223931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14513E0" w14:textId="77777777" w:rsidR="005979E7" w:rsidRPr="00F511A5" w:rsidRDefault="005979E7" w:rsidP="00F17634">
            <w:pPr>
              <w:pStyle w:val="TAL"/>
              <w:rPr>
                <w:szCs w:val="18"/>
                <w:lang w:eastAsia="en-US"/>
              </w:rPr>
            </w:pPr>
            <w:r w:rsidRPr="000A0152">
              <w:rPr>
                <w:szCs w:val="18"/>
                <w:lang w:eastAsia="en-US"/>
              </w:rPr>
              <w:t>3004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218549C"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72D58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75F190" w14:textId="77777777" w:rsidR="005979E7" w:rsidRPr="00F511A5" w:rsidRDefault="005979E7" w:rsidP="00F17634">
            <w:pPr>
              <w:pStyle w:val="TAL"/>
              <w:rPr>
                <w:szCs w:val="18"/>
                <w:lang w:eastAsia="en-US"/>
              </w:rPr>
            </w:pPr>
            <w:r w:rsidRPr="00F511A5">
              <w:rPr>
                <w:szCs w:val="18"/>
                <w:lang w:eastAsia="en-US"/>
              </w:rPr>
              <w:t>Corrections to NR MAC TC 7.1.1.3.12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C0D52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5A67C7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6AE9E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9D0ED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4F8E72" w14:textId="77777777" w:rsidR="005979E7" w:rsidRPr="00F511A5" w:rsidRDefault="005979E7" w:rsidP="00F17634">
            <w:pPr>
              <w:pStyle w:val="TAL"/>
              <w:rPr>
                <w:szCs w:val="18"/>
                <w:lang w:eastAsia="en-US"/>
              </w:rPr>
            </w:pPr>
            <w:r w:rsidRPr="00F511A5">
              <w:rPr>
                <w:szCs w:val="18"/>
                <w:lang w:eastAsia="en-US"/>
              </w:rPr>
              <w:t>R5-223935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188FBE" w14:textId="77777777" w:rsidR="005979E7" w:rsidRPr="00F511A5" w:rsidRDefault="005979E7" w:rsidP="00F17634">
            <w:pPr>
              <w:pStyle w:val="TAL"/>
              <w:rPr>
                <w:szCs w:val="18"/>
                <w:lang w:eastAsia="en-US"/>
              </w:rPr>
            </w:pPr>
            <w:r w:rsidRPr="000A0152">
              <w:rPr>
                <w:szCs w:val="18"/>
                <w:lang w:eastAsia="en-US"/>
              </w:rPr>
              <w:t>3005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4F4E41"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79F27A"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957E426" w14:textId="77777777" w:rsidR="005979E7" w:rsidRPr="00F511A5" w:rsidRDefault="005979E7" w:rsidP="00F17634">
            <w:pPr>
              <w:pStyle w:val="TAL"/>
              <w:rPr>
                <w:szCs w:val="18"/>
                <w:lang w:eastAsia="en-US"/>
              </w:rPr>
            </w:pPr>
            <w:r w:rsidRPr="00F511A5">
              <w:rPr>
                <w:szCs w:val="18"/>
                <w:lang w:eastAsia="en-US"/>
              </w:rPr>
              <w:t>Correction to NR MAC TC 7.1.1.1.3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D857A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C46914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013420"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397C2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45BC2ED" w14:textId="77777777" w:rsidR="005979E7" w:rsidRPr="00F511A5" w:rsidRDefault="005979E7" w:rsidP="00F17634">
            <w:pPr>
              <w:pStyle w:val="TAL"/>
              <w:rPr>
                <w:szCs w:val="18"/>
                <w:lang w:eastAsia="en-US"/>
              </w:rPr>
            </w:pPr>
            <w:r w:rsidRPr="00F511A5">
              <w:rPr>
                <w:szCs w:val="18"/>
                <w:lang w:eastAsia="en-US"/>
              </w:rPr>
              <w:t>R5-223986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51B5C4" w14:textId="77777777" w:rsidR="005979E7" w:rsidRPr="00F511A5" w:rsidRDefault="005979E7" w:rsidP="00F17634">
            <w:pPr>
              <w:pStyle w:val="TAL"/>
              <w:rPr>
                <w:szCs w:val="18"/>
                <w:lang w:eastAsia="en-US"/>
              </w:rPr>
            </w:pPr>
            <w:r w:rsidRPr="000A0152">
              <w:rPr>
                <w:szCs w:val="18"/>
                <w:lang w:eastAsia="en-US"/>
              </w:rPr>
              <w:t>3009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B71ED5"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26AA5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60D691" w14:textId="77777777" w:rsidR="005979E7" w:rsidRPr="00F511A5" w:rsidRDefault="005979E7" w:rsidP="00F17634">
            <w:pPr>
              <w:pStyle w:val="TAL"/>
              <w:rPr>
                <w:szCs w:val="18"/>
                <w:lang w:eastAsia="en-US"/>
              </w:rPr>
            </w:pPr>
            <w:r w:rsidRPr="00F511A5">
              <w:rPr>
                <w:szCs w:val="18"/>
                <w:lang w:eastAsia="en-US"/>
              </w:rPr>
              <w:t>Update of NR5GC CAG TC 6.5.2.4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145D27"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D7B109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3F86F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2A74F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D63EDD" w14:textId="77777777" w:rsidR="005979E7" w:rsidRPr="00F511A5" w:rsidRDefault="005979E7" w:rsidP="00F17634">
            <w:pPr>
              <w:pStyle w:val="TAL"/>
              <w:rPr>
                <w:szCs w:val="18"/>
                <w:lang w:eastAsia="en-US"/>
              </w:rPr>
            </w:pPr>
            <w:r w:rsidRPr="00F511A5">
              <w:rPr>
                <w:szCs w:val="18"/>
                <w:lang w:eastAsia="en-US"/>
              </w:rPr>
              <w:t>R5-223990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3665EE" w14:textId="77777777" w:rsidR="005979E7" w:rsidRPr="00F511A5" w:rsidRDefault="005979E7" w:rsidP="00F17634">
            <w:pPr>
              <w:pStyle w:val="TAL"/>
              <w:rPr>
                <w:szCs w:val="18"/>
                <w:lang w:eastAsia="en-US"/>
              </w:rPr>
            </w:pPr>
            <w:r w:rsidRPr="000A0152">
              <w:rPr>
                <w:szCs w:val="18"/>
                <w:lang w:eastAsia="en-US"/>
              </w:rPr>
              <w:t>3010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F10412"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36119D"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24E942C" w14:textId="77777777" w:rsidR="005979E7" w:rsidRPr="00F511A5" w:rsidRDefault="005979E7" w:rsidP="00F17634">
            <w:pPr>
              <w:pStyle w:val="TAL"/>
              <w:rPr>
                <w:szCs w:val="18"/>
                <w:lang w:eastAsia="en-US"/>
              </w:rPr>
            </w:pPr>
            <w:r w:rsidRPr="00F511A5">
              <w:rPr>
                <w:szCs w:val="18"/>
                <w:lang w:eastAsia="en-US"/>
              </w:rPr>
              <w:t>Update of SRVCC TC 8.1.3.2.6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97113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561519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376903"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C465D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84BDF3" w14:textId="77777777" w:rsidR="005979E7" w:rsidRPr="00F511A5" w:rsidRDefault="005979E7" w:rsidP="00F17634">
            <w:pPr>
              <w:pStyle w:val="TAL"/>
              <w:rPr>
                <w:szCs w:val="18"/>
                <w:lang w:eastAsia="en-US"/>
              </w:rPr>
            </w:pPr>
            <w:r w:rsidRPr="00F511A5">
              <w:rPr>
                <w:szCs w:val="18"/>
                <w:lang w:eastAsia="en-US"/>
              </w:rPr>
              <w:t>R5-223991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5781E6B" w14:textId="77777777" w:rsidR="005979E7" w:rsidRPr="00F511A5" w:rsidRDefault="005979E7" w:rsidP="00F17634">
            <w:pPr>
              <w:pStyle w:val="TAL"/>
              <w:rPr>
                <w:szCs w:val="18"/>
                <w:lang w:eastAsia="en-US"/>
              </w:rPr>
            </w:pPr>
            <w:r w:rsidRPr="000A0152">
              <w:rPr>
                <w:szCs w:val="18"/>
                <w:lang w:eastAsia="en-US"/>
              </w:rPr>
              <w:t>3011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C33D48D"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6DEB5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EADC80" w14:textId="77777777" w:rsidR="005979E7" w:rsidRPr="00F511A5" w:rsidRDefault="005979E7" w:rsidP="00F17634">
            <w:pPr>
              <w:pStyle w:val="TAL"/>
              <w:rPr>
                <w:szCs w:val="18"/>
                <w:lang w:eastAsia="en-US"/>
              </w:rPr>
            </w:pPr>
            <w:r w:rsidRPr="00F511A5">
              <w:rPr>
                <w:szCs w:val="18"/>
                <w:lang w:eastAsia="en-US"/>
              </w:rPr>
              <w:t>Update of SRVCC TC 8.1.3.2.7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19D73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CD8D82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83B8B7"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521A6C"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CC8830" w14:textId="77777777" w:rsidR="005979E7" w:rsidRPr="00F511A5" w:rsidRDefault="005979E7" w:rsidP="00F17634">
            <w:pPr>
              <w:pStyle w:val="TAL"/>
              <w:rPr>
                <w:szCs w:val="18"/>
                <w:lang w:eastAsia="en-US"/>
              </w:rPr>
            </w:pPr>
            <w:r w:rsidRPr="00F511A5">
              <w:rPr>
                <w:szCs w:val="18"/>
                <w:lang w:eastAsia="en-US"/>
              </w:rPr>
              <w:t>R5-223992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9162F1" w14:textId="77777777" w:rsidR="005979E7" w:rsidRPr="00F511A5" w:rsidRDefault="005979E7" w:rsidP="00F17634">
            <w:pPr>
              <w:pStyle w:val="TAL"/>
              <w:rPr>
                <w:szCs w:val="18"/>
                <w:lang w:eastAsia="en-US"/>
              </w:rPr>
            </w:pPr>
            <w:r w:rsidRPr="000A0152">
              <w:rPr>
                <w:szCs w:val="18"/>
                <w:lang w:eastAsia="en-US"/>
              </w:rPr>
              <w:t>3012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28D98A8"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264E75"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9CA7C8" w14:textId="77777777" w:rsidR="005979E7" w:rsidRPr="00F511A5" w:rsidRDefault="005979E7" w:rsidP="00F17634">
            <w:pPr>
              <w:pStyle w:val="TAL"/>
              <w:rPr>
                <w:szCs w:val="18"/>
                <w:lang w:eastAsia="en-US"/>
              </w:rPr>
            </w:pPr>
            <w:r w:rsidRPr="00F511A5">
              <w:rPr>
                <w:szCs w:val="18"/>
                <w:lang w:eastAsia="en-US"/>
              </w:rPr>
              <w:t>Update of SRVCC TC 8.1.3.2.8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DD963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3340CF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E85881"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9849FF"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65B7C26" w14:textId="77777777" w:rsidR="005979E7" w:rsidRPr="00F511A5" w:rsidRDefault="005979E7" w:rsidP="00F17634">
            <w:pPr>
              <w:pStyle w:val="TAL"/>
              <w:rPr>
                <w:szCs w:val="18"/>
                <w:lang w:eastAsia="en-US"/>
              </w:rPr>
            </w:pPr>
            <w:r w:rsidRPr="00F511A5">
              <w:rPr>
                <w:szCs w:val="18"/>
                <w:lang w:eastAsia="en-US"/>
              </w:rPr>
              <w:t>R5-223993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B6A6B5" w14:textId="77777777" w:rsidR="005979E7" w:rsidRPr="00F511A5" w:rsidRDefault="005979E7" w:rsidP="00F17634">
            <w:pPr>
              <w:pStyle w:val="TAL"/>
              <w:rPr>
                <w:szCs w:val="18"/>
                <w:lang w:eastAsia="en-US"/>
              </w:rPr>
            </w:pPr>
            <w:r w:rsidRPr="000A0152">
              <w:rPr>
                <w:szCs w:val="18"/>
                <w:lang w:eastAsia="en-US"/>
              </w:rPr>
              <w:t>3013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262C9F"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8A927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211294" w14:textId="77777777" w:rsidR="005979E7" w:rsidRPr="00F511A5" w:rsidRDefault="005979E7" w:rsidP="00F17634">
            <w:pPr>
              <w:pStyle w:val="TAL"/>
              <w:rPr>
                <w:szCs w:val="18"/>
                <w:lang w:eastAsia="en-US"/>
              </w:rPr>
            </w:pPr>
            <w:r w:rsidRPr="00F511A5">
              <w:rPr>
                <w:szCs w:val="18"/>
                <w:lang w:eastAsia="en-US"/>
              </w:rPr>
              <w:t>Update of NR MDT TC 8.1.6.1.2.7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D2989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0CBC94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E1C667"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854E7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20DF90" w14:textId="77777777" w:rsidR="005979E7" w:rsidRPr="00F511A5" w:rsidRDefault="005979E7" w:rsidP="00F17634">
            <w:pPr>
              <w:pStyle w:val="TAL"/>
              <w:rPr>
                <w:szCs w:val="18"/>
                <w:lang w:eastAsia="en-US"/>
              </w:rPr>
            </w:pPr>
            <w:r w:rsidRPr="00F511A5">
              <w:rPr>
                <w:szCs w:val="18"/>
                <w:lang w:eastAsia="en-US"/>
              </w:rPr>
              <w:t>R5-223994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2D5C1A" w14:textId="77777777" w:rsidR="005979E7" w:rsidRPr="00F511A5" w:rsidRDefault="005979E7" w:rsidP="00F17634">
            <w:pPr>
              <w:pStyle w:val="TAL"/>
              <w:rPr>
                <w:szCs w:val="18"/>
                <w:lang w:eastAsia="en-US"/>
              </w:rPr>
            </w:pPr>
            <w:r w:rsidRPr="000A0152">
              <w:rPr>
                <w:szCs w:val="18"/>
                <w:lang w:eastAsia="en-US"/>
              </w:rPr>
              <w:t>3014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32FB2E"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DAF437"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D7E063" w14:textId="77777777" w:rsidR="005979E7" w:rsidRPr="00F511A5" w:rsidRDefault="005979E7" w:rsidP="00F17634">
            <w:pPr>
              <w:pStyle w:val="TAL"/>
              <w:rPr>
                <w:szCs w:val="18"/>
                <w:lang w:eastAsia="en-US"/>
              </w:rPr>
            </w:pPr>
            <w:r w:rsidRPr="00F511A5">
              <w:rPr>
                <w:szCs w:val="18"/>
                <w:lang w:eastAsia="en-US"/>
              </w:rPr>
              <w:t>Update of NR MDT TC 8.1.6.1.4.3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C7F9E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970CA8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F5438B"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2CFF6B"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4F7022" w14:textId="77777777" w:rsidR="005979E7" w:rsidRPr="00F511A5" w:rsidRDefault="005979E7" w:rsidP="00F17634">
            <w:pPr>
              <w:pStyle w:val="TAL"/>
              <w:rPr>
                <w:szCs w:val="18"/>
                <w:lang w:eastAsia="en-US"/>
              </w:rPr>
            </w:pPr>
            <w:r w:rsidRPr="00F511A5">
              <w:rPr>
                <w:szCs w:val="18"/>
                <w:lang w:eastAsia="en-US"/>
              </w:rPr>
              <w:t>R5-223995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8D8E08" w14:textId="77777777" w:rsidR="005979E7" w:rsidRPr="00F511A5" w:rsidRDefault="005979E7" w:rsidP="00F17634">
            <w:pPr>
              <w:pStyle w:val="TAL"/>
              <w:rPr>
                <w:szCs w:val="18"/>
                <w:lang w:eastAsia="en-US"/>
              </w:rPr>
            </w:pPr>
            <w:r w:rsidRPr="000A0152">
              <w:rPr>
                <w:szCs w:val="18"/>
                <w:lang w:eastAsia="en-US"/>
              </w:rPr>
              <w:t>3015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C8EC643"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58CDC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DA6804" w14:textId="77777777" w:rsidR="005979E7" w:rsidRPr="00F511A5" w:rsidRDefault="005979E7" w:rsidP="00F17634">
            <w:pPr>
              <w:pStyle w:val="TAL"/>
              <w:rPr>
                <w:szCs w:val="18"/>
                <w:lang w:eastAsia="en-US"/>
              </w:rPr>
            </w:pPr>
            <w:r w:rsidRPr="00F511A5">
              <w:rPr>
                <w:szCs w:val="18"/>
                <w:lang w:eastAsia="en-US"/>
              </w:rPr>
              <w:t>Update of NR MDT TC 8.1.6.1.4.4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D5217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EB5DA7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16C57B"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A2E61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62A5A0" w14:textId="77777777" w:rsidR="005979E7" w:rsidRPr="00F511A5" w:rsidRDefault="005979E7" w:rsidP="00F17634">
            <w:pPr>
              <w:pStyle w:val="TAL"/>
              <w:rPr>
                <w:szCs w:val="18"/>
                <w:lang w:eastAsia="en-US"/>
              </w:rPr>
            </w:pPr>
            <w:r w:rsidRPr="00F511A5">
              <w:rPr>
                <w:szCs w:val="18"/>
                <w:lang w:eastAsia="en-US"/>
              </w:rPr>
              <w:t>R5-223997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78C2B8" w14:textId="77777777" w:rsidR="005979E7" w:rsidRPr="00F511A5" w:rsidRDefault="005979E7" w:rsidP="00F17634">
            <w:pPr>
              <w:pStyle w:val="TAL"/>
              <w:rPr>
                <w:szCs w:val="18"/>
                <w:lang w:eastAsia="en-US"/>
              </w:rPr>
            </w:pPr>
            <w:r w:rsidRPr="000A0152">
              <w:rPr>
                <w:szCs w:val="18"/>
                <w:lang w:eastAsia="en-US"/>
              </w:rPr>
              <w:t>3017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9D2CD48"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1A2516"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10DA658" w14:textId="77777777" w:rsidR="005979E7" w:rsidRPr="00F511A5" w:rsidRDefault="005979E7" w:rsidP="00F17634">
            <w:pPr>
              <w:pStyle w:val="TAL"/>
              <w:rPr>
                <w:szCs w:val="18"/>
                <w:lang w:eastAsia="en-US"/>
              </w:rPr>
            </w:pPr>
            <w:r w:rsidRPr="00F511A5">
              <w:rPr>
                <w:szCs w:val="18"/>
                <w:lang w:eastAsia="en-US"/>
              </w:rPr>
              <w:t>Editorial update of UAC TC 11.3.2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B34048"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105739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8B6FB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4A4AF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2B1DD5" w14:textId="77777777" w:rsidR="005979E7" w:rsidRPr="00F511A5" w:rsidRDefault="005979E7" w:rsidP="00F17634">
            <w:pPr>
              <w:pStyle w:val="TAL"/>
              <w:rPr>
                <w:szCs w:val="18"/>
                <w:lang w:eastAsia="en-US"/>
              </w:rPr>
            </w:pPr>
            <w:r w:rsidRPr="00F511A5">
              <w:rPr>
                <w:szCs w:val="18"/>
                <w:lang w:eastAsia="en-US"/>
              </w:rPr>
              <w:t>R5-224007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243306" w14:textId="77777777" w:rsidR="005979E7" w:rsidRPr="00F511A5" w:rsidRDefault="005979E7" w:rsidP="00F17634">
            <w:pPr>
              <w:pStyle w:val="TAL"/>
              <w:rPr>
                <w:szCs w:val="18"/>
                <w:lang w:eastAsia="en-US"/>
              </w:rPr>
            </w:pPr>
            <w:r w:rsidRPr="000A0152">
              <w:rPr>
                <w:szCs w:val="18"/>
                <w:lang w:eastAsia="en-US"/>
              </w:rPr>
              <w:t>3018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C61AF5"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052889"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9F0C93D" w14:textId="77777777" w:rsidR="005979E7" w:rsidRPr="00F511A5" w:rsidRDefault="005979E7" w:rsidP="00F17634">
            <w:pPr>
              <w:pStyle w:val="TAL"/>
              <w:rPr>
                <w:szCs w:val="18"/>
                <w:lang w:eastAsia="en-US"/>
              </w:rPr>
            </w:pPr>
            <w:r w:rsidRPr="00F511A5">
              <w:rPr>
                <w:szCs w:val="18"/>
                <w:lang w:eastAsia="en-US"/>
              </w:rPr>
              <w:t>Update of NR MDT TC 8.1.6.3.1.3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650F3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6DB301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30540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155BA6"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69E2D9" w14:textId="77777777" w:rsidR="005979E7" w:rsidRPr="00F511A5" w:rsidRDefault="005979E7" w:rsidP="00F17634">
            <w:pPr>
              <w:pStyle w:val="TAL"/>
              <w:rPr>
                <w:szCs w:val="18"/>
                <w:lang w:eastAsia="en-US"/>
              </w:rPr>
            </w:pPr>
            <w:r w:rsidRPr="00F511A5">
              <w:rPr>
                <w:szCs w:val="18"/>
                <w:lang w:eastAsia="en-US"/>
              </w:rPr>
              <w:t>R5-224029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3055E8" w14:textId="77777777" w:rsidR="005979E7" w:rsidRPr="00F511A5" w:rsidRDefault="005979E7" w:rsidP="00F17634">
            <w:pPr>
              <w:pStyle w:val="TAL"/>
              <w:rPr>
                <w:szCs w:val="18"/>
                <w:lang w:eastAsia="en-US"/>
              </w:rPr>
            </w:pPr>
            <w:r w:rsidRPr="000A0152">
              <w:rPr>
                <w:szCs w:val="18"/>
                <w:lang w:eastAsia="en-US"/>
              </w:rPr>
              <w:t>3019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5C6C2B"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AE5AA8"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D898E0" w14:textId="77777777" w:rsidR="005979E7" w:rsidRPr="00F511A5" w:rsidRDefault="005979E7" w:rsidP="00F17634">
            <w:pPr>
              <w:pStyle w:val="TAL"/>
              <w:rPr>
                <w:szCs w:val="18"/>
                <w:lang w:eastAsia="en-US"/>
              </w:rPr>
            </w:pPr>
            <w:r w:rsidRPr="00F511A5">
              <w:rPr>
                <w:szCs w:val="18"/>
                <w:lang w:eastAsia="en-US"/>
              </w:rPr>
              <w:t>Update to 5GC test case 9.1.6.1.3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6DC2E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B40DEC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D1058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CEBD3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3E2D2A" w14:textId="77777777" w:rsidR="005979E7" w:rsidRPr="00F511A5" w:rsidRDefault="005979E7" w:rsidP="00F17634">
            <w:pPr>
              <w:pStyle w:val="TAL"/>
              <w:rPr>
                <w:szCs w:val="18"/>
                <w:lang w:eastAsia="en-US"/>
              </w:rPr>
            </w:pPr>
            <w:r w:rsidRPr="00F511A5">
              <w:rPr>
                <w:szCs w:val="18"/>
                <w:lang w:eastAsia="en-US"/>
              </w:rPr>
              <w:t>R5-224031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578F08" w14:textId="77777777" w:rsidR="005979E7" w:rsidRPr="00F511A5" w:rsidRDefault="005979E7" w:rsidP="00F17634">
            <w:pPr>
              <w:pStyle w:val="TAL"/>
              <w:rPr>
                <w:szCs w:val="18"/>
                <w:lang w:eastAsia="en-US"/>
              </w:rPr>
            </w:pPr>
            <w:r w:rsidRPr="000A0152">
              <w:rPr>
                <w:szCs w:val="18"/>
                <w:lang w:eastAsia="en-US"/>
              </w:rPr>
              <w:t>3021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16F987"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6F7ECA"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6007EA" w14:textId="77777777" w:rsidR="005979E7" w:rsidRPr="00F511A5" w:rsidRDefault="005979E7" w:rsidP="00F17634">
            <w:pPr>
              <w:pStyle w:val="TAL"/>
              <w:rPr>
                <w:szCs w:val="18"/>
                <w:lang w:eastAsia="en-US"/>
              </w:rPr>
            </w:pPr>
            <w:r w:rsidRPr="00F511A5">
              <w:rPr>
                <w:szCs w:val="18"/>
                <w:lang w:eastAsia="en-US"/>
              </w:rPr>
              <w:t>Editorial update to UAC test case titles in 38.523-1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1C71A7"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8C806C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AE1F60"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F6857B"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6BB732" w14:textId="77777777" w:rsidR="005979E7" w:rsidRPr="00F511A5" w:rsidRDefault="005979E7" w:rsidP="00F17634">
            <w:pPr>
              <w:pStyle w:val="TAL"/>
              <w:rPr>
                <w:szCs w:val="18"/>
                <w:lang w:eastAsia="en-US"/>
              </w:rPr>
            </w:pPr>
            <w:r w:rsidRPr="00F511A5">
              <w:rPr>
                <w:szCs w:val="18"/>
                <w:lang w:eastAsia="en-US"/>
              </w:rPr>
              <w:t>R5-224048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5FC836" w14:textId="77777777" w:rsidR="005979E7" w:rsidRPr="00F511A5" w:rsidRDefault="005979E7" w:rsidP="00F17634">
            <w:pPr>
              <w:pStyle w:val="TAL"/>
              <w:rPr>
                <w:szCs w:val="18"/>
                <w:lang w:eastAsia="en-US"/>
              </w:rPr>
            </w:pPr>
            <w:r w:rsidRPr="000A0152">
              <w:rPr>
                <w:szCs w:val="18"/>
                <w:lang w:eastAsia="en-US"/>
              </w:rPr>
              <w:t>3023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90B1A9"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FC658E"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D0C52A" w14:textId="77777777" w:rsidR="005979E7" w:rsidRPr="00F511A5" w:rsidRDefault="005979E7" w:rsidP="00F17634">
            <w:pPr>
              <w:pStyle w:val="TAL"/>
              <w:rPr>
                <w:szCs w:val="18"/>
                <w:lang w:eastAsia="en-US"/>
              </w:rPr>
            </w:pPr>
            <w:r w:rsidRPr="00F511A5">
              <w:rPr>
                <w:szCs w:val="18"/>
                <w:lang w:eastAsia="en-US"/>
              </w:rPr>
              <w:t>New NE-DC RRC Radio Bearer test case 8.2.2.2.3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28A82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8E28B4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BA0BD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650C6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988DA1" w14:textId="77777777" w:rsidR="005979E7" w:rsidRPr="00F511A5" w:rsidRDefault="005979E7" w:rsidP="00F17634">
            <w:pPr>
              <w:pStyle w:val="TAL"/>
              <w:rPr>
                <w:szCs w:val="18"/>
                <w:lang w:eastAsia="en-US"/>
              </w:rPr>
            </w:pPr>
            <w:r w:rsidRPr="00F511A5">
              <w:rPr>
                <w:szCs w:val="18"/>
                <w:lang w:eastAsia="en-US"/>
              </w:rPr>
              <w:t>R5-224050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27E094B" w14:textId="77777777" w:rsidR="005979E7" w:rsidRPr="00F511A5" w:rsidRDefault="005979E7" w:rsidP="00F17634">
            <w:pPr>
              <w:pStyle w:val="TAL"/>
              <w:rPr>
                <w:szCs w:val="18"/>
                <w:lang w:eastAsia="en-US"/>
              </w:rPr>
            </w:pPr>
            <w:r w:rsidRPr="000A0152">
              <w:rPr>
                <w:szCs w:val="18"/>
                <w:lang w:eastAsia="en-US"/>
              </w:rPr>
              <w:t>3025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3757BD"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2DD12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BE1A7E" w14:textId="77777777" w:rsidR="005979E7" w:rsidRPr="00F511A5" w:rsidRDefault="005979E7" w:rsidP="00F17634">
            <w:pPr>
              <w:pStyle w:val="TAL"/>
              <w:rPr>
                <w:szCs w:val="18"/>
                <w:lang w:eastAsia="en-US"/>
              </w:rPr>
            </w:pPr>
            <w:r w:rsidRPr="00F511A5">
              <w:rPr>
                <w:szCs w:val="18"/>
                <w:lang w:eastAsia="en-US"/>
              </w:rPr>
              <w:t>New NE-DC RRC Radio Bearer test case 8.2.2.8.3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0B0C4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E1C26D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0534C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C75D7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5857AB" w14:textId="77777777" w:rsidR="005979E7" w:rsidRPr="00F511A5" w:rsidRDefault="005979E7" w:rsidP="00F17634">
            <w:pPr>
              <w:pStyle w:val="TAL"/>
              <w:rPr>
                <w:szCs w:val="18"/>
                <w:lang w:eastAsia="en-US"/>
              </w:rPr>
            </w:pPr>
            <w:r w:rsidRPr="00F511A5">
              <w:rPr>
                <w:szCs w:val="18"/>
                <w:lang w:eastAsia="en-US"/>
              </w:rPr>
              <w:t>R5-224051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282DFD" w14:textId="77777777" w:rsidR="005979E7" w:rsidRPr="00F511A5" w:rsidRDefault="005979E7" w:rsidP="00F17634">
            <w:pPr>
              <w:pStyle w:val="TAL"/>
              <w:rPr>
                <w:szCs w:val="18"/>
                <w:lang w:eastAsia="en-US"/>
              </w:rPr>
            </w:pPr>
            <w:r w:rsidRPr="000A0152">
              <w:rPr>
                <w:szCs w:val="18"/>
                <w:lang w:eastAsia="en-US"/>
              </w:rPr>
              <w:t>3026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7907EC"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31A761"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EEE205" w14:textId="77777777" w:rsidR="005979E7" w:rsidRPr="00F511A5" w:rsidRDefault="005979E7" w:rsidP="00F17634">
            <w:pPr>
              <w:pStyle w:val="TAL"/>
              <w:rPr>
                <w:szCs w:val="18"/>
                <w:lang w:eastAsia="en-US"/>
              </w:rPr>
            </w:pPr>
            <w:r w:rsidRPr="00F511A5">
              <w:rPr>
                <w:szCs w:val="18"/>
                <w:lang w:eastAsia="en-US"/>
              </w:rPr>
              <w:t>New NE-DC RRC Radio Bearer test case 8.2.2.9.3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61B2F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83051B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0BEAC3"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3A2C0F"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B90089" w14:textId="77777777" w:rsidR="005979E7" w:rsidRPr="00F511A5" w:rsidRDefault="005979E7" w:rsidP="00F17634">
            <w:pPr>
              <w:pStyle w:val="TAL"/>
              <w:rPr>
                <w:szCs w:val="18"/>
                <w:lang w:eastAsia="en-US"/>
              </w:rPr>
            </w:pPr>
            <w:r w:rsidRPr="00F511A5">
              <w:rPr>
                <w:szCs w:val="18"/>
                <w:lang w:eastAsia="en-US"/>
              </w:rPr>
              <w:t>R5-224127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F564D61" w14:textId="77777777" w:rsidR="005979E7" w:rsidRPr="00F511A5" w:rsidRDefault="005979E7" w:rsidP="00F17634">
            <w:pPr>
              <w:pStyle w:val="TAL"/>
              <w:rPr>
                <w:szCs w:val="18"/>
                <w:lang w:eastAsia="en-US"/>
              </w:rPr>
            </w:pPr>
            <w:r w:rsidRPr="000A0152">
              <w:rPr>
                <w:szCs w:val="18"/>
                <w:lang w:eastAsia="en-US"/>
              </w:rPr>
              <w:t>3045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CE35244"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D7ADE1"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366CE7" w14:textId="77777777" w:rsidR="005979E7" w:rsidRPr="00F511A5" w:rsidRDefault="005979E7" w:rsidP="00F17634">
            <w:pPr>
              <w:pStyle w:val="TAL"/>
              <w:rPr>
                <w:szCs w:val="18"/>
                <w:lang w:eastAsia="en-US"/>
              </w:rPr>
            </w:pPr>
            <w:r w:rsidRPr="00F511A5">
              <w:rPr>
                <w:szCs w:val="18"/>
                <w:lang w:eastAsia="en-US"/>
              </w:rPr>
              <w:t>Correction to NR MAC test case 7.1.1.1.1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AFC9D6E"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4576F7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BAA6C7"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9CF1F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FB6A1F" w14:textId="77777777" w:rsidR="005979E7" w:rsidRPr="00F511A5" w:rsidRDefault="005979E7" w:rsidP="00F17634">
            <w:pPr>
              <w:pStyle w:val="TAL"/>
              <w:rPr>
                <w:szCs w:val="18"/>
                <w:lang w:eastAsia="en-US"/>
              </w:rPr>
            </w:pPr>
            <w:r w:rsidRPr="00F511A5">
              <w:rPr>
                <w:szCs w:val="18"/>
                <w:lang w:eastAsia="en-US"/>
              </w:rPr>
              <w:t>R5-224128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22F57C" w14:textId="77777777" w:rsidR="005979E7" w:rsidRPr="00F511A5" w:rsidRDefault="005979E7" w:rsidP="00F17634">
            <w:pPr>
              <w:pStyle w:val="TAL"/>
              <w:rPr>
                <w:szCs w:val="18"/>
                <w:lang w:eastAsia="en-US"/>
              </w:rPr>
            </w:pPr>
            <w:r w:rsidRPr="000A0152">
              <w:rPr>
                <w:szCs w:val="18"/>
                <w:lang w:eastAsia="en-US"/>
              </w:rPr>
              <w:t>3046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308829"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E47F3C"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EF201AE" w14:textId="77777777" w:rsidR="005979E7" w:rsidRPr="00F511A5" w:rsidRDefault="005979E7" w:rsidP="00F17634">
            <w:pPr>
              <w:pStyle w:val="TAL"/>
              <w:rPr>
                <w:szCs w:val="18"/>
                <w:lang w:eastAsia="en-US"/>
              </w:rPr>
            </w:pPr>
            <w:r w:rsidRPr="00F511A5">
              <w:rPr>
                <w:szCs w:val="18"/>
                <w:lang w:eastAsia="en-US"/>
              </w:rPr>
              <w:t>Editorial correction to NR MAC test case 7.1.1.1.1a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3744CE"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7ADF6C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5B55B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F4E7A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681A7C" w14:textId="77777777" w:rsidR="005979E7" w:rsidRPr="00F511A5" w:rsidRDefault="005979E7" w:rsidP="00F17634">
            <w:pPr>
              <w:pStyle w:val="TAL"/>
              <w:rPr>
                <w:szCs w:val="18"/>
                <w:lang w:eastAsia="en-US"/>
              </w:rPr>
            </w:pPr>
            <w:r w:rsidRPr="00F511A5">
              <w:rPr>
                <w:szCs w:val="18"/>
                <w:lang w:eastAsia="en-US"/>
              </w:rPr>
              <w:t>R5-224129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CCC398" w14:textId="77777777" w:rsidR="005979E7" w:rsidRPr="00F511A5" w:rsidRDefault="005979E7" w:rsidP="00F17634">
            <w:pPr>
              <w:pStyle w:val="TAL"/>
              <w:rPr>
                <w:szCs w:val="18"/>
                <w:lang w:eastAsia="en-US"/>
              </w:rPr>
            </w:pPr>
            <w:r w:rsidRPr="000A0152">
              <w:rPr>
                <w:szCs w:val="18"/>
                <w:lang w:eastAsia="en-US"/>
              </w:rPr>
              <w:t>3047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77848B4"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8A065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622B4F0" w14:textId="77777777" w:rsidR="005979E7" w:rsidRPr="00F511A5" w:rsidRDefault="005979E7" w:rsidP="00F17634">
            <w:pPr>
              <w:pStyle w:val="TAL"/>
              <w:rPr>
                <w:szCs w:val="18"/>
                <w:lang w:eastAsia="en-US"/>
              </w:rPr>
            </w:pPr>
            <w:r w:rsidRPr="00F511A5">
              <w:rPr>
                <w:szCs w:val="18"/>
                <w:lang w:eastAsia="en-US"/>
              </w:rPr>
              <w:t>Correction to NR MAC test case 7.1.1.3.9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8439E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6C12EE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E23D5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57F9C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16834A" w14:textId="77777777" w:rsidR="005979E7" w:rsidRPr="00F511A5" w:rsidRDefault="005979E7" w:rsidP="00F17634">
            <w:pPr>
              <w:pStyle w:val="TAL"/>
              <w:rPr>
                <w:szCs w:val="18"/>
                <w:lang w:eastAsia="en-US"/>
              </w:rPr>
            </w:pPr>
            <w:r w:rsidRPr="00F511A5">
              <w:rPr>
                <w:szCs w:val="18"/>
                <w:lang w:eastAsia="en-US"/>
              </w:rPr>
              <w:t>R5-224130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B77D9C" w14:textId="77777777" w:rsidR="005979E7" w:rsidRPr="00F511A5" w:rsidRDefault="005979E7" w:rsidP="00F17634">
            <w:pPr>
              <w:pStyle w:val="TAL"/>
              <w:rPr>
                <w:szCs w:val="18"/>
                <w:lang w:eastAsia="en-US"/>
              </w:rPr>
            </w:pPr>
            <w:r w:rsidRPr="000A0152">
              <w:rPr>
                <w:szCs w:val="18"/>
                <w:lang w:eastAsia="en-US"/>
              </w:rPr>
              <w:t>3048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75A8757"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06DAE4"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081ED7" w14:textId="77777777" w:rsidR="005979E7" w:rsidRPr="00F511A5" w:rsidRDefault="005979E7" w:rsidP="00F17634">
            <w:pPr>
              <w:pStyle w:val="TAL"/>
              <w:rPr>
                <w:szCs w:val="18"/>
                <w:lang w:eastAsia="en-US"/>
              </w:rPr>
            </w:pPr>
            <w:r w:rsidRPr="00F511A5">
              <w:rPr>
                <w:szCs w:val="18"/>
                <w:lang w:eastAsia="en-US"/>
              </w:rPr>
              <w:t>Correction to NR RRC test cases 8.1.4.1.5 and 8.1.4.1.6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93F8E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3FA383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C31447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91C35F7"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A4F0911" w14:textId="77777777" w:rsidR="005979E7" w:rsidRPr="00F511A5" w:rsidRDefault="005979E7" w:rsidP="00F17634">
            <w:pPr>
              <w:pStyle w:val="TAL"/>
              <w:rPr>
                <w:szCs w:val="18"/>
                <w:lang w:eastAsia="en-US"/>
              </w:rPr>
            </w:pPr>
            <w:r w:rsidRPr="00F511A5">
              <w:rPr>
                <w:szCs w:val="18"/>
                <w:lang w:eastAsia="en-US"/>
              </w:rPr>
              <w:t>R5-224131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1B9DD5" w14:textId="77777777" w:rsidR="005979E7" w:rsidRPr="00F511A5" w:rsidRDefault="005979E7" w:rsidP="00F17634">
            <w:pPr>
              <w:pStyle w:val="TAL"/>
              <w:rPr>
                <w:szCs w:val="18"/>
                <w:lang w:eastAsia="en-US"/>
              </w:rPr>
            </w:pPr>
            <w:r w:rsidRPr="000A0152">
              <w:rPr>
                <w:szCs w:val="18"/>
                <w:lang w:eastAsia="en-US"/>
              </w:rPr>
              <w:t>3049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82A0E4"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62FA4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278EFD" w14:textId="77777777" w:rsidR="005979E7" w:rsidRPr="00F511A5" w:rsidRDefault="005979E7" w:rsidP="00F17634">
            <w:pPr>
              <w:pStyle w:val="TAL"/>
              <w:rPr>
                <w:szCs w:val="18"/>
                <w:lang w:eastAsia="en-US"/>
              </w:rPr>
            </w:pPr>
            <w:r w:rsidRPr="00F511A5">
              <w:rPr>
                <w:szCs w:val="18"/>
                <w:lang w:eastAsia="en-US"/>
              </w:rPr>
              <w:t>Correction to Inter-RAT SON-MDT test case 8.1.6.2.1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A5780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D69A7D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4CC053"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7AF82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08F05BA" w14:textId="77777777" w:rsidR="005979E7" w:rsidRPr="00F511A5" w:rsidRDefault="005979E7" w:rsidP="00F17634">
            <w:pPr>
              <w:pStyle w:val="TAL"/>
              <w:rPr>
                <w:szCs w:val="18"/>
                <w:lang w:eastAsia="en-US"/>
              </w:rPr>
            </w:pPr>
            <w:r w:rsidRPr="00F511A5">
              <w:rPr>
                <w:szCs w:val="18"/>
                <w:lang w:eastAsia="en-US"/>
              </w:rPr>
              <w:t>R5-224165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DB7953" w14:textId="77777777" w:rsidR="005979E7" w:rsidRPr="00F511A5" w:rsidRDefault="005979E7" w:rsidP="00F17634">
            <w:pPr>
              <w:pStyle w:val="TAL"/>
              <w:rPr>
                <w:szCs w:val="18"/>
                <w:lang w:eastAsia="en-US"/>
              </w:rPr>
            </w:pPr>
            <w:r w:rsidRPr="000A0152">
              <w:rPr>
                <w:szCs w:val="18"/>
                <w:lang w:eastAsia="en-US"/>
              </w:rPr>
              <w:t>3052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CA4D4D"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046F65"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32493C" w14:textId="77777777" w:rsidR="005979E7" w:rsidRPr="00F511A5" w:rsidRDefault="005979E7" w:rsidP="00F17634">
            <w:pPr>
              <w:pStyle w:val="TAL"/>
              <w:rPr>
                <w:szCs w:val="18"/>
                <w:lang w:eastAsia="en-US"/>
              </w:rPr>
            </w:pPr>
            <w:r w:rsidRPr="00F511A5">
              <w:rPr>
                <w:szCs w:val="18"/>
                <w:lang w:eastAsia="en-US"/>
              </w:rPr>
              <w:t>Correction to NR5GC testcase 9.1.10.3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3070F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8A2DB6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58B83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A049BB"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3981D9" w14:textId="77777777" w:rsidR="005979E7" w:rsidRPr="00F511A5" w:rsidRDefault="005979E7" w:rsidP="00F17634">
            <w:pPr>
              <w:pStyle w:val="TAL"/>
              <w:rPr>
                <w:szCs w:val="18"/>
                <w:lang w:eastAsia="en-US"/>
              </w:rPr>
            </w:pPr>
            <w:r w:rsidRPr="00F511A5">
              <w:rPr>
                <w:szCs w:val="18"/>
                <w:lang w:eastAsia="en-US"/>
              </w:rPr>
              <w:t>R5-224180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371F6C" w14:textId="77777777" w:rsidR="005979E7" w:rsidRPr="00F511A5" w:rsidRDefault="005979E7" w:rsidP="00F17634">
            <w:pPr>
              <w:pStyle w:val="TAL"/>
              <w:rPr>
                <w:szCs w:val="18"/>
                <w:lang w:eastAsia="en-US"/>
              </w:rPr>
            </w:pPr>
            <w:r w:rsidRPr="000A0152">
              <w:rPr>
                <w:szCs w:val="18"/>
                <w:lang w:eastAsia="en-US"/>
              </w:rPr>
              <w:t>3053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BD57E9"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E2722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D41A984" w14:textId="77777777" w:rsidR="005979E7" w:rsidRPr="00F511A5" w:rsidRDefault="005979E7" w:rsidP="00F17634">
            <w:pPr>
              <w:pStyle w:val="TAL"/>
              <w:rPr>
                <w:szCs w:val="18"/>
                <w:lang w:eastAsia="en-US"/>
              </w:rPr>
            </w:pPr>
            <w:r w:rsidRPr="00F511A5">
              <w:rPr>
                <w:szCs w:val="18"/>
                <w:lang w:eastAsia="en-US"/>
              </w:rPr>
              <w:t>Correction to NR5GC MDT testcase 8.1.6.1.4.8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11101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D902D1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C70BB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18CEB6"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FBED92F" w14:textId="77777777" w:rsidR="005979E7" w:rsidRPr="00F511A5" w:rsidRDefault="005979E7" w:rsidP="00F17634">
            <w:pPr>
              <w:pStyle w:val="TAL"/>
              <w:rPr>
                <w:szCs w:val="18"/>
                <w:lang w:eastAsia="en-US"/>
              </w:rPr>
            </w:pPr>
            <w:r w:rsidRPr="00F511A5">
              <w:rPr>
                <w:szCs w:val="18"/>
                <w:lang w:eastAsia="en-US"/>
              </w:rPr>
              <w:t>R5-224191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9EBB57" w14:textId="77777777" w:rsidR="005979E7" w:rsidRPr="00F511A5" w:rsidRDefault="005979E7" w:rsidP="00F17634">
            <w:pPr>
              <w:pStyle w:val="TAL"/>
              <w:rPr>
                <w:szCs w:val="18"/>
                <w:lang w:eastAsia="en-US"/>
              </w:rPr>
            </w:pPr>
            <w:r w:rsidRPr="000A0152">
              <w:rPr>
                <w:szCs w:val="18"/>
                <w:lang w:eastAsia="en-US"/>
              </w:rPr>
              <w:t>3054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F85C0BA"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3F5FB6"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478F2D" w14:textId="77777777" w:rsidR="005979E7" w:rsidRPr="00F511A5" w:rsidRDefault="005979E7" w:rsidP="00F17634">
            <w:pPr>
              <w:pStyle w:val="TAL"/>
              <w:rPr>
                <w:szCs w:val="18"/>
                <w:lang w:eastAsia="en-US"/>
              </w:rPr>
            </w:pPr>
            <w:r w:rsidRPr="00F511A5">
              <w:rPr>
                <w:szCs w:val="18"/>
                <w:lang w:eastAsia="en-US"/>
              </w:rPr>
              <w:t>Correction to NR5GC MDT testcase 8.1.6.1.1.2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4C84D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3A023B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1F1CDB"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A2D24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C6ABE86" w14:textId="77777777" w:rsidR="005979E7" w:rsidRPr="00F511A5" w:rsidRDefault="005979E7" w:rsidP="00F17634">
            <w:pPr>
              <w:pStyle w:val="TAL"/>
              <w:rPr>
                <w:szCs w:val="18"/>
                <w:lang w:eastAsia="en-US"/>
              </w:rPr>
            </w:pPr>
            <w:r w:rsidRPr="00F511A5">
              <w:rPr>
                <w:szCs w:val="18"/>
                <w:lang w:eastAsia="en-US"/>
              </w:rPr>
              <w:t>R5-224192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1BD966" w14:textId="77777777" w:rsidR="005979E7" w:rsidRPr="00F511A5" w:rsidRDefault="005979E7" w:rsidP="00F17634">
            <w:pPr>
              <w:pStyle w:val="TAL"/>
              <w:rPr>
                <w:szCs w:val="18"/>
                <w:lang w:eastAsia="en-US"/>
              </w:rPr>
            </w:pPr>
            <w:r w:rsidRPr="000A0152">
              <w:rPr>
                <w:szCs w:val="18"/>
                <w:lang w:eastAsia="en-US"/>
              </w:rPr>
              <w:t>3055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6FD2CE"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F6FDE1"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7680CC" w14:textId="77777777" w:rsidR="005979E7" w:rsidRPr="00F511A5" w:rsidRDefault="005979E7" w:rsidP="00F17634">
            <w:pPr>
              <w:pStyle w:val="TAL"/>
              <w:rPr>
                <w:szCs w:val="18"/>
                <w:lang w:eastAsia="en-US"/>
              </w:rPr>
            </w:pPr>
            <w:r w:rsidRPr="00F511A5">
              <w:rPr>
                <w:szCs w:val="18"/>
                <w:lang w:eastAsia="en-US"/>
              </w:rPr>
              <w:t>Correction to NR5GC MDT testcase 8.1.6.1.3.4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37E6DA"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F3EC30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88151A"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9E61A2"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145FDE" w14:textId="77777777" w:rsidR="005979E7" w:rsidRPr="00F511A5" w:rsidRDefault="005979E7" w:rsidP="00F17634">
            <w:pPr>
              <w:pStyle w:val="TAL"/>
              <w:rPr>
                <w:szCs w:val="18"/>
                <w:lang w:eastAsia="en-US"/>
              </w:rPr>
            </w:pPr>
            <w:r w:rsidRPr="00F511A5">
              <w:rPr>
                <w:szCs w:val="18"/>
                <w:lang w:eastAsia="en-US"/>
              </w:rPr>
              <w:t>R5-224195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AE7D38" w14:textId="77777777" w:rsidR="005979E7" w:rsidRPr="00F511A5" w:rsidRDefault="005979E7" w:rsidP="00F17634">
            <w:pPr>
              <w:pStyle w:val="TAL"/>
              <w:rPr>
                <w:szCs w:val="18"/>
                <w:lang w:eastAsia="en-US"/>
              </w:rPr>
            </w:pPr>
            <w:r w:rsidRPr="000A0152">
              <w:rPr>
                <w:szCs w:val="18"/>
                <w:lang w:eastAsia="en-US"/>
              </w:rPr>
              <w:t>3056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06C8AD"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4D6DF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C7F68E7" w14:textId="77777777" w:rsidR="005979E7" w:rsidRPr="00F511A5" w:rsidRDefault="005979E7" w:rsidP="00F17634">
            <w:pPr>
              <w:pStyle w:val="TAL"/>
              <w:rPr>
                <w:szCs w:val="18"/>
                <w:lang w:eastAsia="en-US"/>
              </w:rPr>
            </w:pPr>
            <w:r w:rsidRPr="00F511A5">
              <w:rPr>
                <w:szCs w:val="18"/>
                <w:lang w:eastAsia="en-US"/>
              </w:rPr>
              <w:t>Correction to NR testcase 9.1.4.1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E84228"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4B2646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CC12B2"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F610E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F255E4" w14:textId="77777777" w:rsidR="005979E7" w:rsidRPr="00F511A5" w:rsidRDefault="005979E7" w:rsidP="00F17634">
            <w:pPr>
              <w:pStyle w:val="TAL"/>
              <w:rPr>
                <w:szCs w:val="18"/>
                <w:lang w:eastAsia="en-US"/>
              </w:rPr>
            </w:pPr>
            <w:r w:rsidRPr="00F511A5">
              <w:rPr>
                <w:szCs w:val="18"/>
                <w:lang w:eastAsia="en-US"/>
              </w:rPr>
              <w:t>R5-224200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D5D0B0" w14:textId="77777777" w:rsidR="005979E7" w:rsidRPr="00F511A5" w:rsidRDefault="005979E7" w:rsidP="00F17634">
            <w:pPr>
              <w:pStyle w:val="TAL"/>
              <w:rPr>
                <w:szCs w:val="18"/>
                <w:lang w:eastAsia="en-US"/>
              </w:rPr>
            </w:pPr>
            <w:r w:rsidRPr="000A0152">
              <w:rPr>
                <w:szCs w:val="18"/>
                <w:lang w:eastAsia="en-US"/>
              </w:rPr>
              <w:t>3058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B3C700"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E64DC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B41973E" w14:textId="77777777" w:rsidR="005979E7" w:rsidRPr="00F511A5" w:rsidRDefault="005979E7" w:rsidP="00F17634">
            <w:pPr>
              <w:pStyle w:val="TAL"/>
              <w:rPr>
                <w:szCs w:val="18"/>
                <w:lang w:eastAsia="en-US"/>
              </w:rPr>
            </w:pPr>
            <w:r w:rsidRPr="00F511A5">
              <w:rPr>
                <w:szCs w:val="18"/>
                <w:lang w:eastAsia="en-US"/>
              </w:rPr>
              <w:t>Correction to NR test case 8.1.5.2.2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53ECDA"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886544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C28AF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5A5E34"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DCD25F" w14:textId="77777777" w:rsidR="005979E7" w:rsidRPr="00F511A5" w:rsidRDefault="005979E7" w:rsidP="00F17634">
            <w:pPr>
              <w:pStyle w:val="TAL"/>
              <w:rPr>
                <w:szCs w:val="18"/>
                <w:lang w:eastAsia="en-US"/>
              </w:rPr>
            </w:pPr>
            <w:r w:rsidRPr="00F511A5">
              <w:rPr>
                <w:szCs w:val="18"/>
                <w:lang w:eastAsia="en-US"/>
              </w:rPr>
              <w:t>R5-224201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7F6C6B" w14:textId="77777777" w:rsidR="005979E7" w:rsidRPr="00F511A5" w:rsidRDefault="005979E7" w:rsidP="00F17634">
            <w:pPr>
              <w:pStyle w:val="TAL"/>
              <w:rPr>
                <w:szCs w:val="18"/>
                <w:lang w:eastAsia="en-US"/>
              </w:rPr>
            </w:pPr>
            <w:r w:rsidRPr="000A0152">
              <w:rPr>
                <w:szCs w:val="18"/>
                <w:lang w:eastAsia="en-US"/>
              </w:rPr>
              <w:t>3059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6EF98C"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683DE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1CDE01" w14:textId="77777777" w:rsidR="005979E7" w:rsidRPr="00F511A5" w:rsidRDefault="005979E7" w:rsidP="00F17634">
            <w:pPr>
              <w:pStyle w:val="TAL"/>
              <w:rPr>
                <w:szCs w:val="18"/>
                <w:lang w:eastAsia="en-US"/>
              </w:rPr>
            </w:pPr>
            <w:r w:rsidRPr="00F511A5">
              <w:rPr>
                <w:szCs w:val="18"/>
                <w:lang w:eastAsia="en-US"/>
              </w:rPr>
              <w:t>Correction to NR test case 8.1.1.4.1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7DA09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C5D5F1C"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5B69E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FA9B6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28D27A" w14:textId="77777777" w:rsidR="005979E7" w:rsidRPr="00F511A5" w:rsidRDefault="005979E7" w:rsidP="00F17634">
            <w:pPr>
              <w:pStyle w:val="TAL"/>
              <w:rPr>
                <w:szCs w:val="18"/>
                <w:lang w:eastAsia="en-US"/>
              </w:rPr>
            </w:pPr>
            <w:r w:rsidRPr="00F511A5">
              <w:rPr>
                <w:szCs w:val="18"/>
                <w:lang w:eastAsia="en-US"/>
              </w:rPr>
              <w:t>R5-224202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71F6929" w14:textId="77777777" w:rsidR="005979E7" w:rsidRPr="00F511A5" w:rsidRDefault="005979E7" w:rsidP="00F17634">
            <w:pPr>
              <w:pStyle w:val="TAL"/>
              <w:rPr>
                <w:szCs w:val="18"/>
                <w:lang w:eastAsia="en-US"/>
              </w:rPr>
            </w:pPr>
            <w:r w:rsidRPr="000A0152">
              <w:rPr>
                <w:szCs w:val="18"/>
                <w:lang w:eastAsia="en-US"/>
              </w:rPr>
              <w:t>3060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1237BE"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F13296"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2E9808" w14:textId="77777777" w:rsidR="005979E7" w:rsidRPr="00F511A5" w:rsidRDefault="005979E7" w:rsidP="00F17634">
            <w:pPr>
              <w:pStyle w:val="TAL"/>
              <w:rPr>
                <w:szCs w:val="18"/>
                <w:lang w:eastAsia="en-US"/>
              </w:rPr>
            </w:pPr>
            <w:r w:rsidRPr="00F511A5">
              <w:rPr>
                <w:szCs w:val="18"/>
                <w:lang w:eastAsia="en-US"/>
              </w:rPr>
              <w:t>Correction to NR test case 7.1.1.1.2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8B483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7A5C87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1690D0"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BE34A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F6FA9C" w14:textId="77777777" w:rsidR="005979E7" w:rsidRPr="00F511A5" w:rsidRDefault="005979E7" w:rsidP="00F17634">
            <w:pPr>
              <w:pStyle w:val="TAL"/>
              <w:rPr>
                <w:szCs w:val="18"/>
                <w:lang w:eastAsia="en-US"/>
              </w:rPr>
            </w:pPr>
            <w:r w:rsidRPr="00F511A5">
              <w:rPr>
                <w:szCs w:val="18"/>
                <w:lang w:eastAsia="en-US"/>
              </w:rPr>
              <w:t>R5-224203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F8E386" w14:textId="77777777" w:rsidR="005979E7" w:rsidRPr="00F511A5" w:rsidRDefault="005979E7" w:rsidP="00F17634">
            <w:pPr>
              <w:pStyle w:val="TAL"/>
              <w:rPr>
                <w:szCs w:val="18"/>
                <w:lang w:eastAsia="en-US"/>
              </w:rPr>
            </w:pPr>
            <w:r w:rsidRPr="000A0152">
              <w:rPr>
                <w:szCs w:val="18"/>
                <w:lang w:eastAsia="en-US"/>
              </w:rPr>
              <w:t>3061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3D7601"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E4D489"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BA733F" w14:textId="77777777" w:rsidR="005979E7" w:rsidRPr="00F511A5" w:rsidRDefault="005979E7" w:rsidP="00F17634">
            <w:pPr>
              <w:pStyle w:val="TAL"/>
              <w:rPr>
                <w:szCs w:val="18"/>
                <w:lang w:eastAsia="en-US"/>
              </w:rPr>
            </w:pPr>
            <w:r w:rsidRPr="00F511A5">
              <w:rPr>
                <w:szCs w:val="18"/>
                <w:lang w:eastAsia="en-US"/>
              </w:rPr>
              <w:t>Correction to NR testcase 7.1.1.1.1a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E40BCF"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5AE66C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081C8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3C243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6462779" w14:textId="77777777" w:rsidR="005979E7" w:rsidRPr="00F511A5" w:rsidRDefault="005979E7" w:rsidP="00F17634">
            <w:pPr>
              <w:pStyle w:val="TAL"/>
              <w:rPr>
                <w:szCs w:val="18"/>
                <w:lang w:eastAsia="en-US"/>
              </w:rPr>
            </w:pPr>
            <w:r w:rsidRPr="00F511A5">
              <w:rPr>
                <w:szCs w:val="18"/>
                <w:lang w:eastAsia="en-US"/>
              </w:rPr>
              <w:t>R5-224340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653076" w14:textId="77777777" w:rsidR="005979E7" w:rsidRPr="00F511A5" w:rsidRDefault="005979E7" w:rsidP="00F17634">
            <w:pPr>
              <w:pStyle w:val="TAL"/>
              <w:rPr>
                <w:szCs w:val="18"/>
                <w:lang w:eastAsia="en-US"/>
              </w:rPr>
            </w:pPr>
            <w:r w:rsidRPr="000A0152">
              <w:rPr>
                <w:szCs w:val="18"/>
                <w:lang w:eastAsia="en-US"/>
              </w:rPr>
              <w:t>3066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010119"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93FAF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0EC7BD" w14:textId="77777777" w:rsidR="005979E7" w:rsidRPr="00F511A5" w:rsidRDefault="005979E7" w:rsidP="00F17634">
            <w:pPr>
              <w:pStyle w:val="TAL"/>
              <w:rPr>
                <w:szCs w:val="18"/>
                <w:lang w:eastAsia="en-US"/>
              </w:rPr>
            </w:pPr>
            <w:r w:rsidRPr="00F511A5">
              <w:rPr>
                <w:szCs w:val="18"/>
                <w:lang w:eastAsia="en-US"/>
              </w:rPr>
              <w:t>Editorial Correction - Add VOID to CAG TC 6.5.2.5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1195D8"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0D4839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AA662B"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1E531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8668088" w14:textId="77777777" w:rsidR="005979E7" w:rsidRPr="00F511A5" w:rsidRDefault="005979E7" w:rsidP="00F17634">
            <w:pPr>
              <w:pStyle w:val="TAL"/>
              <w:rPr>
                <w:szCs w:val="18"/>
                <w:lang w:eastAsia="en-US"/>
              </w:rPr>
            </w:pPr>
            <w:r w:rsidRPr="00F511A5">
              <w:rPr>
                <w:szCs w:val="18"/>
                <w:lang w:eastAsia="en-US"/>
              </w:rPr>
              <w:t>R5-224342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5DBFD1" w14:textId="77777777" w:rsidR="005979E7" w:rsidRPr="00F511A5" w:rsidRDefault="005979E7" w:rsidP="00F17634">
            <w:pPr>
              <w:pStyle w:val="TAL"/>
              <w:rPr>
                <w:szCs w:val="18"/>
                <w:lang w:eastAsia="en-US"/>
              </w:rPr>
            </w:pPr>
            <w:r w:rsidRPr="000A0152">
              <w:rPr>
                <w:szCs w:val="18"/>
                <w:lang w:eastAsia="en-US"/>
              </w:rPr>
              <w:t>3067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9489AB"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724FA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673833" w14:textId="77777777" w:rsidR="005979E7" w:rsidRPr="00F511A5" w:rsidRDefault="005979E7" w:rsidP="00F17634">
            <w:pPr>
              <w:pStyle w:val="TAL"/>
              <w:rPr>
                <w:szCs w:val="18"/>
                <w:lang w:eastAsia="en-US"/>
              </w:rPr>
            </w:pPr>
            <w:r w:rsidRPr="00F511A5">
              <w:rPr>
                <w:szCs w:val="18"/>
                <w:lang w:eastAsia="en-US"/>
              </w:rPr>
              <w:t>Correction to NR 5GC CAG TC 6.5.2.4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E3D7A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08D833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CA4AE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A80EC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4ADA9B" w14:textId="77777777" w:rsidR="005979E7" w:rsidRPr="00F511A5" w:rsidRDefault="005979E7" w:rsidP="00F17634">
            <w:pPr>
              <w:pStyle w:val="TAL"/>
              <w:rPr>
                <w:szCs w:val="18"/>
                <w:lang w:eastAsia="en-US"/>
              </w:rPr>
            </w:pPr>
            <w:r w:rsidRPr="00F511A5">
              <w:rPr>
                <w:szCs w:val="18"/>
                <w:lang w:eastAsia="en-US"/>
              </w:rPr>
              <w:t>R5-224344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B133B7" w14:textId="77777777" w:rsidR="005979E7" w:rsidRPr="00F511A5" w:rsidRDefault="005979E7" w:rsidP="00F17634">
            <w:pPr>
              <w:pStyle w:val="TAL"/>
              <w:rPr>
                <w:szCs w:val="18"/>
                <w:lang w:eastAsia="en-US"/>
              </w:rPr>
            </w:pPr>
            <w:r w:rsidRPr="000A0152">
              <w:rPr>
                <w:szCs w:val="18"/>
                <w:lang w:eastAsia="en-US"/>
              </w:rPr>
              <w:t>3068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19D14A"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7EED9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46E3876" w14:textId="77777777" w:rsidR="005979E7" w:rsidRPr="00F511A5" w:rsidRDefault="005979E7" w:rsidP="00F17634">
            <w:pPr>
              <w:pStyle w:val="TAL"/>
              <w:rPr>
                <w:szCs w:val="18"/>
                <w:lang w:eastAsia="en-US"/>
              </w:rPr>
            </w:pPr>
            <w:r w:rsidRPr="00F511A5">
              <w:rPr>
                <w:szCs w:val="18"/>
                <w:lang w:eastAsia="en-US"/>
              </w:rPr>
              <w:t>Correction to SNPN NAS test case 9.1.11.1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78E8F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0719E9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EF1BF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107D85"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AC0000" w14:textId="77777777" w:rsidR="005979E7" w:rsidRPr="00F511A5" w:rsidRDefault="005979E7" w:rsidP="00F17634">
            <w:pPr>
              <w:pStyle w:val="TAL"/>
              <w:rPr>
                <w:szCs w:val="18"/>
                <w:lang w:eastAsia="en-US"/>
              </w:rPr>
            </w:pPr>
            <w:r w:rsidRPr="00F511A5">
              <w:rPr>
                <w:szCs w:val="18"/>
                <w:lang w:eastAsia="en-US"/>
              </w:rPr>
              <w:t>R5-224352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388F20B" w14:textId="77777777" w:rsidR="005979E7" w:rsidRPr="00F511A5" w:rsidRDefault="005979E7" w:rsidP="00F17634">
            <w:pPr>
              <w:pStyle w:val="TAL"/>
              <w:rPr>
                <w:szCs w:val="18"/>
                <w:lang w:eastAsia="en-US"/>
              </w:rPr>
            </w:pPr>
            <w:r w:rsidRPr="000A0152">
              <w:rPr>
                <w:szCs w:val="18"/>
                <w:lang w:eastAsia="en-US"/>
              </w:rPr>
              <w:t>3074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BA5528"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261AC1C"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8147A12" w14:textId="77777777" w:rsidR="005979E7" w:rsidRPr="00F511A5" w:rsidRDefault="005979E7" w:rsidP="00F17634">
            <w:pPr>
              <w:pStyle w:val="TAL"/>
              <w:rPr>
                <w:szCs w:val="18"/>
                <w:lang w:eastAsia="en-US"/>
              </w:rPr>
            </w:pPr>
            <w:r w:rsidRPr="00F511A5">
              <w:rPr>
                <w:szCs w:val="18"/>
                <w:lang w:eastAsia="en-US"/>
              </w:rPr>
              <w:t>Editorial update to UAC test case 11.3.8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9C04D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B84B57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DCF60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D6F362"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43E113" w14:textId="77777777" w:rsidR="005979E7" w:rsidRPr="00F511A5" w:rsidRDefault="005979E7" w:rsidP="00F17634">
            <w:pPr>
              <w:pStyle w:val="TAL"/>
              <w:rPr>
                <w:szCs w:val="18"/>
                <w:lang w:eastAsia="en-US"/>
              </w:rPr>
            </w:pPr>
            <w:r w:rsidRPr="00F511A5">
              <w:rPr>
                <w:szCs w:val="18"/>
                <w:lang w:eastAsia="en-US"/>
              </w:rPr>
              <w:t>R5-224354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1E7404" w14:textId="77777777" w:rsidR="005979E7" w:rsidRPr="00F511A5" w:rsidRDefault="005979E7" w:rsidP="00F17634">
            <w:pPr>
              <w:pStyle w:val="TAL"/>
              <w:rPr>
                <w:szCs w:val="18"/>
                <w:lang w:eastAsia="en-US"/>
              </w:rPr>
            </w:pPr>
            <w:r w:rsidRPr="000A0152">
              <w:rPr>
                <w:szCs w:val="18"/>
                <w:lang w:eastAsia="en-US"/>
              </w:rPr>
              <w:t>3076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3557653"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A922D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A9B5DF" w14:textId="77777777" w:rsidR="005979E7" w:rsidRPr="00F511A5" w:rsidRDefault="005979E7" w:rsidP="00F17634">
            <w:pPr>
              <w:pStyle w:val="TAL"/>
              <w:rPr>
                <w:szCs w:val="18"/>
                <w:lang w:eastAsia="en-US"/>
              </w:rPr>
            </w:pPr>
            <w:r w:rsidRPr="00F511A5">
              <w:rPr>
                <w:szCs w:val="18"/>
                <w:lang w:eastAsia="en-US"/>
              </w:rPr>
              <w:t>Corrections to NR TC 8.1.4.4.2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B2EEE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8AE3B5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31847F"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B4CAD1"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5D55CC3" w14:textId="77777777" w:rsidR="005979E7" w:rsidRPr="00F511A5" w:rsidRDefault="005979E7" w:rsidP="00F17634">
            <w:pPr>
              <w:pStyle w:val="TAL"/>
              <w:rPr>
                <w:szCs w:val="18"/>
                <w:lang w:eastAsia="en-US"/>
              </w:rPr>
            </w:pPr>
            <w:r w:rsidRPr="00F511A5">
              <w:rPr>
                <w:szCs w:val="18"/>
                <w:lang w:eastAsia="en-US"/>
              </w:rPr>
              <w:t>R5-224355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547E75" w14:textId="77777777" w:rsidR="005979E7" w:rsidRPr="00F511A5" w:rsidRDefault="005979E7" w:rsidP="00F17634">
            <w:pPr>
              <w:pStyle w:val="TAL"/>
              <w:rPr>
                <w:szCs w:val="18"/>
                <w:lang w:eastAsia="en-US"/>
              </w:rPr>
            </w:pPr>
            <w:r w:rsidRPr="000A0152">
              <w:rPr>
                <w:szCs w:val="18"/>
                <w:lang w:eastAsia="en-US"/>
              </w:rPr>
              <w:t>3077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5840B46"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B13BD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B50B463" w14:textId="77777777" w:rsidR="005979E7" w:rsidRPr="00F511A5" w:rsidRDefault="005979E7" w:rsidP="00F17634">
            <w:pPr>
              <w:pStyle w:val="TAL"/>
              <w:rPr>
                <w:szCs w:val="18"/>
                <w:lang w:eastAsia="en-US"/>
              </w:rPr>
            </w:pPr>
            <w:r w:rsidRPr="00F511A5">
              <w:rPr>
                <w:szCs w:val="18"/>
                <w:lang w:eastAsia="en-US"/>
              </w:rPr>
              <w:t>Correction to NR TC 8.1.4.4.4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2536A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839A03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2886C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C73CE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788E75" w14:textId="77777777" w:rsidR="005979E7" w:rsidRPr="00F511A5" w:rsidRDefault="005979E7" w:rsidP="00F17634">
            <w:pPr>
              <w:pStyle w:val="TAL"/>
              <w:rPr>
                <w:szCs w:val="18"/>
                <w:lang w:eastAsia="en-US"/>
              </w:rPr>
            </w:pPr>
            <w:r w:rsidRPr="00F511A5">
              <w:rPr>
                <w:szCs w:val="18"/>
                <w:lang w:eastAsia="en-US"/>
              </w:rPr>
              <w:t>R5-224383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FE1A36" w14:textId="77777777" w:rsidR="005979E7" w:rsidRPr="00F511A5" w:rsidRDefault="005979E7" w:rsidP="00F17634">
            <w:pPr>
              <w:pStyle w:val="TAL"/>
              <w:rPr>
                <w:szCs w:val="18"/>
                <w:lang w:eastAsia="en-US"/>
              </w:rPr>
            </w:pPr>
            <w:r w:rsidRPr="000A0152">
              <w:rPr>
                <w:szCs w:val="18"/>
                <w:lang w:eastAsia="en-US"/>
              </w:rPr>
              <w:t>3080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4405F2F"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90788D"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6D70F9" w14:textId="77777777" w:rsidR="005979E7" w:rsidRPr="00F511A5" w:rsidRDefault="005979E7" w:rsidP="00F17634">
            <w:pPr>
              <w:pStyle w:val="TAL"/>
              <w:rPr>
                <w:szCs w:val="18"/>
                <w:lang w:eastAsia="en-US"/>
              </w:rPr>
            </w:pPr>
            <w:r w:rsidRPr="00F511A5">
              <w:rPr>
                <w:szCs w:val="18"/>
                <w:lang w:eastAsia="en-US"/>
              </w:rPr>
              <w:t>Correction to NR testcase 8.2.6.2.2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93B954"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45CFD4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C30EA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1605D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EBF063" w14:textId="77777777" w:rsidR="005979E7" w:rsidRPr="00F511A5" w:rsidRDefault="005979E7" w:rsidP="00F17634">
            <w:pPr>
              <w:pStyle w:val="TAL"/>
              <w:rPr>
                <w:szCs w:val="18"/>
                <w:lang w:eastAsia="en-US"/>
              </w:rPr>
            </w:pPr>
            <w:r w:rsidRPr="00F511A5">
              <w:rPr>
                <w:szCs w:val="18"/>
                <w:lang w:eastAsia="en-US"/>
              </w:rPr>
              <w:t>R5-224388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71DE88" w14:textId="77777777" w:rsidR="005979E7" w:rsidRPr="00F511A5" w:rsidRDefault="005979E7" w:rsidP="00F17634">
            <w:pPr>
              <w:pStyle w:val="TAL"/>
              <w:rPr>
                <w:szCs w:val="18"/>
                <w:lang w:eastAsia="en-US"/>
              </w:rPr>
            </w:pPr>
            <w:r w:rsidRPr="000A0152">
              <w:rPr>
                <w:szCs w:val="18"/>
                <w:lang w:eastAsia="en-US"/>
              </w:rPr>
              <w:t>3084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72D5B5"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7D537A"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F8372D" w14:textId="77777777" w:rsidR="005979E7" w:rsidRPr="00F511A5" w:rsidRDefault="005979E7" w:rsidP="00F17634">
            <w:pPr>
              <w:pStyle w:val="TAL"/>
              <w:rPr>
                <w:szCs w:val="18"/>
                <w:lang w:eastAsia="en-US"/>
              </w:rPr>
            </w:pPr>
            <w:r w:rsidRPr="00F511A5">
              <w:rPr>
                <w:szCs w:val="18"/>
                <w:lang w:eastAsia="en-US"/>
              </w:rPr>
              <w:t>Correction to NR5GC CAG TC 6.5.2.3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699A9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A02A52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E6E80B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4D9F9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F1126B" w14:textId="77777777" w:rsidR="005979E7" w:rsidRPr="00F511A5" w:rsidRDefault="005979E7" w:rsidP="00F17634">
            <w:pPr>
              <w:pStyle w:val="TAL"/>
              <w:rPr>
                <w:szCs w:val="18"/>
                <w:lang w:eastAsia="en-US"/>
              </w:rPr>
            </w:pPr>
            <w:r w:rsidRPr="00F511A5">
              <w:rPr>
                <w:szCs w:val="18"/>
                <w:lang w:eastAsia="en-US"/>
              </w:rPr>
              <w:t>R5-224440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75C582F" w14:textId="77777777" w:rsidR="005979E7" w:rsidRPr="00F511A5" w:rsidRDefault="005979E7" w:rsidP="00F17634">
            <w:pPr>
              <w:pStyle w:val="TAL"/>
              <w:rPr>
                <w:szCs w:val="18"/>
                <w:lang w:eastAsia="en-US"/>
              </w:rPr>
            </w:pPr>
            <w:r w:rsidRPr="000A0152">
              <w:rPr>
                <w:szCs w:val="18"/>
                <w:lang w:eastAsia="en-US"/>
              </w:rPr>
              <w:t>3089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CAFB739"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14EFBC"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3DB399" w14:textId="77777777" w:rsidR="005979E7" w:rsidRPr="00F511A5" w:rsidRDefault="005979E7" w:rsidP="00F17634">
            <w:pPr>
              <w:pStyle w:val="TAL"/>
              <w:rPr>
                <w:szCs w:val="18"/>
                <w:lang w:eastAsia="en-US"/>
              </w:rPr>
            </w:pPr>
            <w:r w:rsidRPr="00F511A5">
              <w:rPr>
                <w:szCs w:val="18"/>
                <w:lang w:eastAsia="en-US"/>
              </w:rPr>
              <w:t>Addition of new NR EIEI test case 11.5.8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C1FC62E"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E8B6D3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85DBB2"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4A2D7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BF9E26" w14:textId="77777777" w:rsidR="005979E7" w:rsidRPr="00F511A5" w:rsidRDefault="005979E7" w:rsidP="00F17634">
            <w:pPr>
              <w:pStyle w:val="TAL"/>
              <w:rPr>
                <w:szCs w:val="18"/>
                <w:lang w:eastAsia="en-US"/>
              </w:rPr>
            </w:pPr>
            <w:r w:rsidRPr="00F511A5">
              <w:rPr>
                <w:szCs w:val="18"/>
                <w:lang w:eastAsia="en-US"/>
              </w:rPr>
              <w:t>R5-224445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230952" w14:textId="77777777" w:rsidR="005979E7" w:rsidRPr="00F511A5" w:rsidRDefault="005979E7" w:rsidP="00F17634">
            <w:pPr>
              <w:pStyle w:val="TAL"/>
              <w:rPr>
                <w:szCs w:val="18"/>
                <w:lang w:eastAsia="en-US"/>
              </w:rPr>
            </w:pPr>
            <w:r w:rsidRPr="000A0152">
              <w:rPr>
                <w:szCs w:val="18"/>
                <w:lang w:eastAsia="en-US"/>
              </w:rPr>
              <w:t>3092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296FBF"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B0CDE1"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2D6DBE5" w14:textId="77777777" w:rsidR="005979E7" w:rsidRPr="00F511A5" w:rsidRDefault="005979E7" w:rsidP="00F17634">
            <w:pPr>
              <w:pStyle w:val="TAL"/>
              <w:rPr>
                <w:szCs w:val="18"/>
                <w:lang w:eastAsia="en-US"/>
              </w:rPr>
            </w:pPr>
            <w:r w:rsidRPr="00F511A5">
              <w:rPr>
                <w:szCs w:val="18"/>
                <w:lang w:eastAsia="en-US"/>
              </w:rPr>
              <w:t>Addition of NR EIEI test case 11.5.12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BED20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162721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E8E22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395EA5"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F09D50" w14:textId="77777777" w:rsidR="005979E7" w:rsidRPr="00F511A5" w:rsidRDefault="005979E7" w:rsidP="00F17634">
            <w:pPr>
              <w:pStyle w:val="TAL"/>
              <w:rPr>
                <w:szCs w:val="18"/>
                <w:lang w:eastAsia="en-US"/>
              </w:rPr>
            </w:pPr>
            <w:r w:rsidRPr="00F511A5">
              <w:rPr>
                <w:szCs w:val="18"/>
                <w:lang w:eastAsia="en-US"/>
              </w:rPr>
              <w:t>R5-224446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CFB078" w14:textId="77777777" w:rsidR="005979E7" w:rsidRPr="00F511A5" w:rsidRDefault="005979E7" w:rsidP="00F17634">
            <w:pPr>
              <w:pStyle w:val="TAL"/>
              <w:rPr>
                <w:szCs w:val="18"/>
                <w:lang w:eastAsia="en-US"/>
              </w:rPr>
            </w:pPr>
            <w:r w:rsidRPr="000A0152">
              <w:rPr>
                <w:szCs w:val="18"/>
                <w:lang w:eastAsia="en-US"/>
              </w:rPr>
              <w:t>3093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4B1E474"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960F74"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2DBC2C2" w14:textId="77777777" w:rsidR="005979E7" w:rsidRPr="00F511A5" w:rsidRDefault="005979E7" w:rsidP="00F17634">
            <w:pPr>
              <w:pStyle w:val="TAL"/>
              <w:rPr>
                <w:szCs w:val="18"/>
                <w:lang w:eastAsia="en-US"/>
              </w:rPr>
            </w:pPr>
            <w:r w:rsidRPr="00F511A5">
              <w:rPr>
                <w:szCs w:val="18"/>
                <w:lang w:eastAsia="en-US"/>
              </w:rPr>
              <w:t>Update to NR EIEI test case 11.5.5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CB82B7"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E18703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BF740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D34007"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A4C46AE" w14:textId="77777777" w:rsidR="005979E7" w:rsidRPr="00F511A5" w:rsidRDefault="005979E7" w:rsidP="00F17634">
            <w:pPr>
              <w:pStyle w:val="TAL"/>
              <w:rPr>
                <w:szCs w:val="18"/>
                <w:lang w:eastAsia="en-US"/>
              </w:rPr>
            </w:pPr>
            <w:r w:rsidRPr="00F511A5">
              <w:rPr>
                <w:szCs w:val="18"/>
                <w:lang w:eastAsia="en-US"/>
              </w:rPr>
              <w:t>R5-224447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4037AF" w14:textId="77777777" w:rsidR="005979E7" w:rsidRPr="00F511A5" w:rsidRDefault="005979E7" w:rsidP="00F17634">
            <w:pPr>
              <w:pStyle w:val="TAL"/>
              <w:rPr>
                <w:szCs w:val="18"/>
                <w:lang w:eastAsia="en-US"/>
              </w:rPr>
            </w:pPr>
            <w:r w:rsidRPr="000A0152">
              <w:rPr>
                <w:szCs w:val="18"/>
                <w:lang w:eastAsia="en-US"/>
              </w:rPr>
              <w:t>3094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9A5106F"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7466B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944B27" w14:textId="77777777" w:rsidR="005979E7" w:rsidRPr="00F511A5" w:rsidRDefault="005979E7" w:rsidP="00F17634">
            <w:pPr>
              <w:pStyle w:val="TAL"/>
              <w:rPr>
                <w:szCs w:val="18"/>
                <w:lang w:eastAsia="en-US"/>
              </w:rPr>
            </w:pPr>
            <w:r w:rsidRPr="00F511A5">
              <w:rPr>
                <w:szCs w:val="18"/>
                <w:lang w:eastAsia="en-US"/>
              </w:rPr>
              <w:t>Update to NR EIEI test cases 11.5.1, 11.5.2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13C92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E0FF6C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95339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E9D4C4"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944F07" w14:textId="77777777" w:rsidR="005979E7" w:rsidRPr="00F511A5" w:rsidRDefault="005979E7" w:rsidP="00F17634">
            <w:pPr>
              <w:pStyle w:val="TAL"/>
              <w:rPr>
                <w:szCs w:val="18"/>
                <w:lang w:eastAsia="en-US"/>
              </w:rPr>
            </w:pPr>
            <w:r w:rsidRPr="00F511A5">
              <w:rPr>
                <w:szCs w:val="18"/>
                <w:lang w:eastAsia="en-US"/>
              </w:rPr>
              <w:t>R5-224448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A881B4" w14:textId="77777777" w:rsidR="005979E7" w:rsidRPr="00F511A5" w:rsidRDefault="005979E7" w:rsidP="00F17634">
            <w:pPr>
              <w:pStyle w:val="TAL"/>
              <w:rPr>
                <w:szCs w:val="18"/>
                <w:lang w:eastAsia="en-US"/>
              </w:rPr>
            </w:pPr>
            <w:r w:rsidRPr="000A0152">
              <w:rPr>
                <w:szCs w:val="18"/>
                <w:lang w:eastAsia="en-US"/>
              </w:rPr>
              <w:t>3095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84BF24"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A59F85"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E58A2E" w14:textId="77777777" w:rsidR="005979E7" w:rsidRPr="00F511A5" w:rsidRDefault="005979E7" w:rsidP="00F17634">
            <w:pPr>
              <w:pStyle w:val="TAL"/>
              <w:rPr>
                <w:szCs w:val="18"/>
                <w:lang w:eastAsia="en-US"/>
              </w:rPr>
            </w:pPr>
            <w:r w:rsidRPr="00F511A5">
              <w:rPr>
                <w:szCs w:val="18"/>
                <w:lang w:eastAsia="en-US"/>
              </w:rPr>
              <w:t>Update to SDAP test case 7.1.4.1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F2F0E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619F9B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7B009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D37C72"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5A1374" w14:textId="77777777" w:rsidR="005979E7" w:rsidRPr="00F511A5" w:rsidRDefault="005979E7" w:rsidP="00F17634">
            <w:pPr>
              <w:pStyle w:val="TAL"/>
              <w:rPr>
                <w:szCs w:val="18"/>
                <w:lang w:eastAsia="en-US"/>
              </w:rPr>
            </w:pPr>
            <w:r w:rsidRPr="00F511A5">
              <w:rPr>
                <w:szCs w:val="18"/>
                <w:lang w:eastAsia="en-US"/>
              </w:rPr>
              <w:t>R5-224449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A934A9" w14:textId="77777777" w:rsidR="005979E7" w:rsidRPr="00F511A5" w:rsidRDefault="005979E7" w:rsidP="00F17634">
            <w:pPr>
              <w:pStyle w:val="TAL"/>
              <w:rPr>
                <w:szCs w:val="18"/>
                <w:lang w:eastAsia="en-US"/>
              </w:rPr>
            </w:pPr>
            <w:r w:rsidRPr="000A0152">
              <w:rPr>
                <w:szCs w:val="18"/>
                <w:lang w:eastAsia="en-US"/>
              </w:rPr>
              <w:t>3096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6562A56"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A2F14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0FB219" w14:textId="77777777" w:rsidR="005979E7" w:rsidRPr="00F511A5" w:rsidRDefault="005979E7" w:rsidP="00F17634">
            <w:pPr>
              <w:pStyle w:val="TAL"/>
              <w:rPr>
                <w:szCs w:val="18"/>
                <w:lang w:eastAsia="en-US"/>
              </w:rPr>
            </w:pPr>
            <w:r w:rsidRPr="00F511A5">
              <w:rPr>
                <w:szCs w:val="18"/>
                <w:lang w:eastAsia="en-US"/>
              </w:rPr>
              <w:t>Editorial update to test case 9.1.5.2.7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30397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1D1D2B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8D35F2"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5B70A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FDE4E0" w14:textId="77777777" w:rsidR="005979E7" w:rsidRPr="00F511A5" w:rsidRDefault="005979E7" w:rsidP="00F17634">
            <w:pPr>
              <w:pStyle w:val="TAL"/>
              <w:rPr>
                <w:szCs w:val="18"/>
                <w:lang w:eastAsia="en-US"/>
              </w:rPr>
            </w:pPr>
            <w:r w:rsidRPr="00F511A5">
              <w:rPr>
                <w:szCs w:val="18"/>
                <w:lang w:eastAsia="en-US"/>
              </w:rPr>
              <w:t>R5-224450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424B47" w14:textId="77777777" w:rsidR="005979E7" w:rsidRPr="00F511A5" w:rsidRDefault="005979E7" w:rsidP="00F17634">
            <w:pPr>
              <w:pStyle w:val="TAL"/>
              <w:rPr>
                <w:szCs w:val="18"/>
                <w:lang w:eastAsia="en-US"/>
              </w:rPr>
            </w:pPr>
            <w:r w:rsidRPr="000A0152">
              <w:rPr>
                <w:szCs w:val="18"/>
                <w:lang w:eastAsia="en-US"/>
              </w:rPr>
              <w:t>3097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4EBDD5"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D5627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2EE052" w14:textId="77777777" w:rsidR="005979E7" w:rsidRPr="00F511A5" w:rsidRDefault="005979E7" w:rsidP="00F17634">
            <w:pPr>
              <w:pStyle w:val="TAL"/>
              <w:rPr>
                <w:szCs w:val="18"/>
                <w:lang w:eastAsia="en-US"/>
              </w:rPr>
            </w:pPr>
            <w:r w:rsidRPr="00F511A5">
              <w:rPr>
                <w:szCs w:val="18"/>
                <w:lang w:eastAsia="en-US"/>
              </w:rPr>
              <w:t>Editorial update to UAC Test Case 11.3.1a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607E1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3C7932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98E2761"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8966D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3A2AB5" w14:textId="77777777" w:rsidR="005979E7" w:rsidRPr="00F511A5" w:rsidRDefault="005979E7" w:rsidP="00F17634">
            <w:pPr>
              <w:pStyle w:val="TAL"/>
              <w:rPr>
                <w:szCs w:val="18"/>
                <w:lang w:eastAsia="en-US"/>
              </w:rPr>
            </w:pPr>
            <w:r w:rsidRPr="00F511A5">
              <w:rPr>
                <w:szCs w:val="18"/>
                <w:lang w:eastAsia="en-US"/>
              </w:rPr>
              <w:t>R5-224452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852006" w14:textId="77777777" w:rsidR="005979E7" w:rsidRPr="00F511A5" w:rsidRDefault="005979E7" w:rsidP="00F17634">
            <w:pPr>
              <w:pStyle w:val="TAL"/>
              <w:rPr>
                <w:szCs w:val="18"/>
                <w:lang w:eastAsia="en-US"/>
              </w:rPr>
            </w:pPr>
            <w:r w:rsidRPr="000A0152">
              <w:rPr>
                <w:szCs w:val="18"/>
                <w:lang w:eastAsia="en-US"/>
              </w:rPr>
              <w:t>3098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2A377C"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9F577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EADAF4" w14:textId="77777777" w:rsidR="005979E7" w:rsidRPr="00F511A5" w:rsidRDefault="005979E7" w:rsidP="00F17634">
            <w:pPr>
              <w:pStyle w:val="TAL"/>
              <w:rPr>
                <w:szCs w:val="18"/>
                <w:lang w:eastAsia="en-US"/>
              </w:rPr>
            </w:pPr>
            <w:r w:rsidRPr="00F511A5">
              <w:rPr>
                <w:szCs w:val="18"/>
                <w:lang w:eastAsia="en-US"/>
              </w:rPr>
              <w:t>Correction to NR DC test case 8.2.3.14.2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0DE860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4BC2F5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A65213F"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B9652B"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6B296C" w14:textId="77777777" w:rsidR="005979E7" w:rsidRPr="00F511A5" w:rsidRDefault="005979E7" w:rsidP="00F17634">
            <w:pPr>
              <w:pStyle w:val="TAL"/>
              <w:rPr>
                <w:szCs w:val="18"/>
                <w:lang w:eastAsia="en-US"/>
              </w:rPr>
            </w:pPr>
            <w:r w:rsidRPr="00F511A5">
              <w:rPr>
                <w:szCs w:val="18"/>
                <w:lang w:eastAsia="en-US"/>
              </w:rPr>
              <w:t>R5-224455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20BF05" w14:textId="77777777" w:rsidR="005979E7" w:rsidRPr="00F511A5" w:rsidRDefault="005979E7" w:rsidP="00F17634">
            <w:pPr>
              <w:pStyle w:val="TAL"/>
              <w:rPr>
                <w:szCs w:val="18"/>
                <w:lang w:eastAsia="en-US"/>
              </w:rPr>
            </w:pPr>
            <w:r w:rsidRPr="000A0152">
              <w:rPr>
                <w:szCs w:val="18"/>
                <w:lang w:eastAsia="en-US"/>
              </w:rPr>
              <w:t>3100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44CF1CA"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E4BD74"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044FAA3" w14:textId="77777777" w:rsidR="005979E7" w:rsidRPr="00F511A5" w:rsidRDefault="005979E7" w:rsidP="00F17634">
            <w:pPr>
              <w:pStyle w:val="TAL"/>
              <w:rPr>
                <w:szCs w:val="18"/>
                <w:lang w:eastAsia="en-US"/>
              </w:rPr>
            </w:pPr>
            <w:r w:rsidRPr="00F511A5">
              <w:rPr>
                <w:szCs w:val="18"/>
                <w:lang w:eastAsia="en-US"/>
              </w:rPr>
              <w:t>Editorial update to test case 11.3.6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4FFD7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008FCF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71571B"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275E41"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57CD56" w14:textId="77777777" w:rsidR="005979E7" w:rsidRPr="00F511A5" w:rsidRDefault="005979E7" w:rsidP="00F17634">
            <w:pPr>
              <w:pStyle w:val="TAL"/>
              <w:rPr>
                <w:szCs w:val="18"/>
                <w:lang w:eastAsia="en-US"/>
              </w:rPr>
            </w:pPr>
            <w:r w:rsidRPr="00F511A5">
              <w:rPr>
                <w:szCs w:val="18"/>
                <w:lang w:eastAsia="en-US"/>
              </w:rPr>
              <w:t>R5-224456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6D5866" w14:textId="77777777" w:rsidR="005979E7" w:rsidRPr="00F511A5" w:rsidRDefault="005979E7" w:rsidP="00F17634">
            <w:pPr>
              <w:pStyle w:val="TAL"/>
              <w:rPr>
                <w:szCs w:val="18"/>
                <w:lang w:eastAsia="en-US"/>
              </w:rPr>
            </w:pPr>
            <w:r w:rsidRPr="000A0152">
              <w:rPr>
                <w:szCs w:val="18"/>
                <w:lang w:eastAsia="en-US"/>
              </w:rPr>
              <w:t>3101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2E51A25"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28D629"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AC98C5" w14:textId="77777777" w:rsidR="005979E7" w:rsidRPr="00F511A5" w:rsidRDefault="005979E7" w:rsidP="00F17634">
            <w:pPr>
              <w:pStyle w:val="TAL"/>
              <w:rPr>
                <w:szCs w:val="18"/>
                <w:lang w:eastAsia="en-US"/>
              </w:rPr>
            </w:pPr>
            <w:r w:rsidRPr="00F511A5">
              <w:rPr>
                <w:szCs w:val="18"/>
                <w:lang w:eastAsia="en-US"/>
              </w:rPr>
              <w:t>Updates to NR MAC TC 7.1.1.3.9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6D880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CEA073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DD69F1"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36371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EB4BF5" w14:textId="77777777" w:rsidR="005979E7" w:rsidRPr="00F511A5" w:rsidRDefault="005979E7" w:rsidP="00F17634">
            <w:pPr>
              <w:pStyle w:val="TAL"/>
              <w:rPr>
                <w:szCs w:val="18"/>
                <w:lang w:eastAsia="en-US"/>
              </w:rPr>
            </w:pPr>
            <w:r w:rsidRPr="00F511A5">
              <w:rPr>
                <w:szCs w:val="18"/>
                <w:lang w:eastAsia="en-US"/>
              </w:rPr>
              <w:t>R5-224482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CDEC9D" w14:textId="77777777" w:rsidR="005979E7" w:rsidRPr="00F511A5" w:rsidRDefault="005979E7" w:rsidP="00F17634">
            <w:pPr>
              <w:pStyle w:val="TAL"/>
              <w:rPr>
                <w:szCs w:val="18"/>
                <w:lang w:eastAsia="en-US"/>
              </w:rPr>
            </w:pPr>
            <w:r w:rsidRPr="000A0152">
              <w:rPr>
                <w:szCs w:val="18"/>
                <w:lang w:eastAsia="en-US"/>
              </w:rPr>
              <w:t>3104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FB318D"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A8EB5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59C2B9" w14:textId="77777777" w:rsidR="005979E7" w:rsidRPr="00F511A5" w:rsidRDefault="005979E7" w:rsidP="00F17634">
            <w:pPr>
              <w:pStyle w:val="TAL"/>
              <w:rPr>
                <w:szCs w:val="18"/>
                <w:lang w:eastAsia="en-US"/>
              </w:rPr>
            </w:pPr>
            <w:r w:rsidRPr="00F511A5">
              <w:rPr>
                <w:szCs w:val="18"/>
                <w:lang w:eastAsia="en-US"/>
              </w:rPr>
              <w:t>Correction to 5GS Test case 11.3.4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9003AE"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C2E52BC"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22F2F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CCFB37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725A05F" w14:textId="77777777" w:rsidR="005979E7" w:rsidRPr="00F511A5" w:rsidRDefault="005979E7" w:rsidP="00F17634">
            <w:pPr>
              <w:pStyle w:val="TAL"/>
              <w:rPr>
                <w:szCs w:val="18"/>
                <w:lang w:eastAsia="en-US"/>
              </w:rPr>
            </w:pPr>
            <w:r w:rsidRPr="00F511A5">
              <w:rPr>
                <w:szCs w:val="18"/>
                <w:lang w:eastAsia="en-US"/>
              </w:rPr>
              <w:t>R5-224485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862DCF" w14:textId="77777777" w:rsidR="005979E7" w:rsidRPr="00F511A5" w:rsidRDefault="005979E7" w:rsidP="00F17634">
            <w:pPr>
              <w:pStyle w:val="TAL"/>
              <w:rPr>
                <w:szCs w:val="18"/>
                <w:lang w:eastAsia="en-US"/>
              </w:rPr>
            </w:pPr>
            <w:r w:rsidRPr="000A0152">
              <w:rPr>
                <w:szCs w:val="18"/>
                <w:lang w:eastAsia="en-US"/>
              </w:rPr>
              <w:t>3107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983B1C"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20840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74E43E" w14:textId="77777777" w:rsidR="005979E7" w:rsidRPr="00F511A5" w:rsidRDefault="005979E7" w:rsidP="00F17634">
            <w:pPr>
              <w:pStyle w:val="TAL"/>
              <w:rPr>
                <w:szCs w:val="18"/>
                <w:lang w:eastAsia="en-US"/>
              </w:rPr>
            </w:pPr>
            <w:r w:rsidRPr="00F511A5">
              <w:rPr>
                <w:szCs w:val="18"/>
                <w:lang w:eastAsia="en-US"/>
              </w:rPr>
              <w:t>Update of test case 8.1.6.4.1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64FC4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973844C"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28B93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D5607F6"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87C3CD1" w14:textId="77777777" w:rsidR="005979E7" w:rsidRPr="00F511A5" w:rsidRDefault="005979E7" w:rsidP="00F17634">
            <w:pPr>
              <w:pStyle w:val="TAL"/>
              <w:rPr>
                <w:szCs w:val="18"/>
                <w:lang w:eastAsia="en-US"/>
              </w:rPr>
            </w:pPr>
            <w:r w:rsidRPr="00F511A5">
              <w:rPr>
                <w:szCs w:val="18"/>
                <w:lang w:eastAsia="en-US"/>
              </w:rPr>
              <w:t>R5-224559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135C63D" w14:textId="77777777" w:rsidR="005979E7" w:rsidRPr="00F511A5" w:rsidRDefault="005979E7" w:rsidP="00F17634">
            <w:pPr>
              <w:pStyle w:val="TAL"/>
              <w:rPr>
                <w:szCs w:val="18"/>
                <w:lang w:eastAsia="en-US"/>
              </w:rPr>
            </w:pPr>
            <w:r w:rsidRPr="000A0152">
              <w:rPr>
                <w:szCs w:val="18"/>
                <w:lang w:eastAsia="en-US"/>
              </w:rPr>
              <w:t>3110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702E15C"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8C600A"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4D1C67" w14:textId="77777777" w:rsidR="005979E7" w:rsidRPr="00F511A5" w:rsidRDefault="005979E7" w:rsidP="00F17634">
            <w:pPr>
              <w:pStyle w:val="TAL"/>
              <w:rPr>
                <w:szCs w:val="18"/>
                <w:lang w:eastAsia="en-US"/>
              </w:rPr>
            </w:pPr>
            <w:r w:rsidRPr="00F511A5">
              <w:rPr>
                <w:szCs w:val="18"/>
                <w:lang w:eastAsia="en-US"/>
              </w:rPr>
              <w:t>Addition of NR SL SIG TC 12.1.2.1 - PC5 only SyncRef reeselection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475ACF"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6A24DB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A7544A"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597E5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14F9E53" w14:textId="77777777" w:rsidR="005979E7" w:rsidRPr="00F511A5" w:rsidRDefault="005979E7" w:rsidP="00F17634">
            <w:pPr>
              <w:pStyle w:val="TAL"/>
              <w:rPr>
                <w:szCs w:val="18"/>
                <w:lang w:eastAsia="en-US"/>
              </w:rPr>
            </w:pPr>
            <w:r w:rsidRPr="00F511A5">
              <w:rPr>
                <w:szCs w:val="18"/>
                <w:lang w:eastAsia="en-US"/>
              </w:rPr>
              <w:t>R5-224560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79B921" w14:textId="77777777" w:rsidR="005979E7" w:rsidRPr="00F511A5" w:rsidRDefault="005979E7" w:rsidP="00F17634">
            <w:pPr>
              <w:pStyle w:val="TAL"/>
              <w:rPr>
                <w:szCs w:val="18"/>
                <w:lang w:eastAsia="en-US"/>
              </w:rPr>
            </w:pPr>
            <w:r w:rsidRPr="000A0152">
              <w:rPr>
                <w:szCs w:val="18"/>
                <w:lang w:eastAsia="en-US"/>
              </w:rPr>
              <w:t>3111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6C0252B"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5EB7F8"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0C4544D" w14:textId="77777777" w:rsidR="005979E7" w:rsidRPr="00F511A5" w:rsidRDefault="005979E7" w:rsidP="00F17634">
            <w:pPr>
              <w:pStyle w:val="TAL"/>
              <w:rPr>
                <w:szCs w:val="18"/>
                <w:lang w:eastAsia="en-US"/>
              </w:rPr>
            </w:pPr>
            <w:r w:rsidRPr="00F511A5">
              <w:rPr>
                <w:szCs w:val="18"/>
                <w:lang w:eastAsia="en-US"/>
              </w:rPr>
              <w:t>Addition of NR SL SIG TC 12.1.2.2 - PC5 only S-SSB Tx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E2D21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0604B9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8D2AE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B367D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A44681" w14:textId="77777777" w:rsidR="005979E7" w:rsidRPr="00F511A5" w:rsidRDefault="005979E7" w:rsidP="00F17634">
            <w:pPr>
              <w:pStyle w:val="TAL"/>
              <w:rPr>
                <w:szCs w:val="18"/>
                <w:lang w:eastAsia="en-US"/>
              </w:rPr>
            </w:pPr>
            <w:r w:rsidRPr="00F511A5">
              <w:rPr>
                <w:szCs w:val="18"/>
                <w:lang w:eastAsia="en-US"/>
              </w:rPr>
              <w:t>R5-224561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3185B2" w14:textId="77777777" w:rsidR="005979E7" w:rsidRPr="00F511A5" w:rsidRDefault="005979E7" w:rsidP="00F17634">
            <w:pPr>
              <w:pStyle w:val="TAL"/>
              <w:rPr>
                <w:szCs w:val="18"/>
                <w:lang w:eastAsia="en-US"/>
              </w:rPr>
            </w:pPr>
            <w:r w:rsidRPr="000A0152">
              <w:rPr>
                <w:szCs w:val="18"/>
                <w:lang w:eastAsia="en-US"/>
              </w:rPr>
              <w:t>3112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E2FEC4"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547DD7"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6C9CBD" w14:textId="77777777" w:rsidR="005979E7" w:rsidRPr="00F511A5" w:rsidRDefault="005979E7" w:rsidP="00F17634">
            <w:pPr>
              <w:pStyle w:val="TAL"/>
              <w:rPr>
                <w:szCs w:val="18"/>
                <w:lang w:eastAsia="en-US"/>
              </w:rPr>
            </w:pPr>
            <w:r w:rsidRPr="00F511A5">
              <w:rPr>
                <w:szCs w:val="18"/>
                <w:lang w:eastAsia="en-US"/>
              </w:rPr>
              <w:t>Addition of NR SL SIG TC 12.2.2.1 - Concurrent SyncRef reeselection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C5CD4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E80C0B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3FFDC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6F777B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B75DD9" w14:textId="77777777" w:rsidR="005979E7" w:rsidRPr="00F511A5" w:rsidRDefault="005979E7" w:rsidP="00F17634">
            <w:pPr>
              <w:pStyle w:val="TAL"/>
              <w:rPr>
                <w:szCs w:val="18"/>
                <w:lang w:eastAsia="en-US"/>
              </w:rPr>
            </w:pPr>
            <w:r w:rsidRPr="00F511A5">
              <w:rPr>
                <w:szCs w:val="18"/>
                <w:lang w:eastAsia="en-US"/>
              </w:rPr>
              <w:t>R5-224562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B982F89" w14:textId="77777777" w:rsidR="005979E7" w:rsidRPr="00F511A5" w:rsidRDefault="005979E7" w:rsidP="00F17634">
            <w:pPr>
              <w:pStyle w:val="TAL"/>
              <w:rPr>
                <w:szCs w:val="18"/>
                <w:lang w:eastAsia="en-US"/>
              </w:rPr>
            </w:pPr>
            <w:r w:rsidRPr="000A0152">
              <w:rPr>
                <w:szCs w:val="18"/>
                <w:lang w:eastAsia="en-US"/>
              </w:rPr>
              <w:t>3113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8649594"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CB1D84"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38271E" w14:textId="77777777" w:rsidR="005979E7" w:rsidRPr="00F511A5" w:rsidRDefault="005979E7" w:rsidP="00F17634">
            <w:pPr>
              <w:pStyle w:val="TAL"/>
              <w:rPr>
                <w:szCs w:val="18"/>
                <w:lang w:eastAsia="en-US"/>
              </w:rPr>
            </w:pPr>
            <w:r w:rsidRPr="00F511A5">
              <w:rPr>
                <w:szCs w:val="18"/>
                <w:lang w:eastAsia="en-US"/>
              </w:rPr>
              <w:t>Addition of NR SL SIG TC 12.2.2.2 - Concurrent S-SSB Tx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41A5C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7C71FE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6D2F7F"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C41C3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7C28CE" w14:textId="77777777" w:rsidR="005979E7" w:rsidRPr="00F511A5" w:rsidRDefault="005979E7" w:rsidP="00F17634">
            <w:pPr>
              <w:pStyle w:val="TAL"/>
              <w:rPr>
                <w:szCs w:val="18"/>
                <w:lang w:eastAsia="en-US"/>
              </w:rPr>
            </w:pPr>
            <w:r w:rsidRPr="00F511A5">
              <w:rPr>
                <w:szCs w:val="18"/>
                <w:lang w:eastAsia="en-US"/>
              </w:rPr>
              <w:t>R5-224563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3615BD" w14:textId="77777777" w:rsidR="005979E7" w:rsidRPr="00F511A5" w:rsidRDefault="005979E7" w:rsidP="00F17634">
            <w:pPr>
              <w:pStyle w:val="TAL"/>
              <w:rPr>
                <w:szCs w:val="18"/>
                <w:lang w:eastAsia="en-US"/>
              </w:rPr>
            </w:pPr>
            <w:r w:rsidRPr="000A0152">
              <w:rPr>
                <w:szCs w:val="18"/>
                <w:lang w:eastAsia="en-US"/>
              </w:rPr>
              <w:t>3114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0ECE89F"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A50A5C"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8B22CA" w14:textId="77777777" w:rsidR="005979E7" w:rsidRPr="00F511A5" w:rsidRDefault="005979E7" w:rsidP="00F17634">
            <w:pPr>
              <w:pStyle w:val="TAL"/>
              <w:rPr>
                <w:szCs w:val="18"/>
                <w:lang w:eastAsia="en-US"/>
              </w:rPr>
            </w:pPr>
            <w:r w:rsidRPr="00F511A5">
              <w:rPr>
                <w:szCs w:val="18"/>
                <w:lang w:eastAsia="en-US"/>
              </w:rPr>
              <w:t>Correction to NR SL SIG TC 12.2.3.1 - Concurrent Event C1 and C2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C2A88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AF4FFD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20907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52855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D1195D" w14:textId="77777777" w:rsidR="005979E7" w:rsidRPr="00F511A5" w:rsidRDefault="005979E7" w:rsidP="00F17634">
            <w:pPr>
              <w:pStyle w:val="TAL"/>
              <w:rPr>
                <w:szCs w:val="18"/>
                <w:lang w:eastAsia="en-US"/>
              </w:rPr>
            </w:pPr>
            <w:r w:rsidRPr="00F511A5">
              <w:rPr>
                <w:szCs w:val="18"/>
                <w:lang w:eastAsia="en-US"/>
              </w:rPr>
              <w:t>R5-224564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C6F3AF" w14:textId="77777777" w:rsidR="005979E7" w:rsidRPr="00F511A5" w:rsidRDefault="005979E7" w:rsidP="00F17634">
            <w:pPr>
              <w:pStyle w:val="TAL"/>
              <w:rPr>
                <w:szCs w:val="18"/>
                <w:lang w:eastAsia="en-US"/>
              </w:rPr>
            </w:pPr>
            <w:r w:rsidRPr="000A0152">
              <w:rPr>
                <w:szCs w:val="18"/>
                <w:lang w:eastAsia="en-US"/>
              </w:rPr>
              <w:t>3115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7F2D76"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FFB3C7"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A09DB4" w14:textId="77777777" w:rsidR="005979E7" w:rsidRPr="00F511A5" w:rsidRDefault="005979E7" w:rsidP="00F17634">
            <w:pPr>
              <w:pStyle w:val="TAL"/>
              <w:rPr>
                <w:szCs w:val="18"/>
                <w:lang w:eastAsia="en-US"/>
              </w:rPr>
            </w:pPr>
            <w:r w:rsidRPr="00F511A5">
              <w:rPr>
                <w:szCs w:val="18"/>
                <w:lang w:eastAsia="en-US"/>
              </w:rPr>
              <w:t>Addition of NR SL SIG TC 12.2.5.1 - Concurrent SL-RSRP Config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CED60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0AA013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07B14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28A012"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91C3FA" w14:textId="77777777" w:rsidR="005979E7" w:rsidRPr="00F511A5" w:rsidRDefault="005979E7" w:rsidP="00F17634">
            <w:pPr>
              <w:pStyle w:val="TAL"/>
              <w:rPr>
                <w:szCs w:val="18"/>
                <w:lang w:eastAsia="en-US"/>
              </w:rPr>
            </w:pPr>
            <w:r w:rsidRPr="00F511A5">
              <w:rPr>
                <w:szCs w:val="18"/>
                <w:lang w:eastAsia="en-US"/>
              </w:rPr>
              <w:t>R5-224565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184E2C" w14:textId="77777777" w:rsidR="005979E7" w:rsidRPr="00F511A5" w:rsidRDefault="005979E7" w:rsidP="00F17634">
            <w:pPr>
              <w:pStyle w:val="TAL"/>
              <w:rPr>
                <w:szCs w:val="18"/>
                <w:lang w:eastAsia="en-US"/>
              </w:rPr>
            </w:pPr>
            <w:r w:rsidRPr="000A0152">
              <w:rPr>
                <w:szCs w:val="18"/>
                <w:lang w:eastAsia="en-US"/>
              </w:rPr>
              <w:t>3116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7BCDAB"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8DF13E"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6C7C04" w14:textId="77777777" w:rsidR="005979E7" w:rsidRPr="00F511A5" w:rsidRDefault="005979E7" w:rsidP="00F17634">
            <w:pPr>
              <w:pStyle w:val="TAL"/>
              <w:rPr>
                <w:szCs w:val="18"/>
                <w:lang w:eastAsia="en-US"/>
              </w:rPr>
            </w:pPr>
            <w:r w:rsidRPr="00F511A5">
              <w:rPr>
                <w:szCs w:val="18"/>
                <w:lang w:eastAsia="en-US"/>
              </w:rPr>
              <w:t>Addition of NR SL SIG TC 12.2.5.2 - Concurrent Event S1 and S2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DE6A8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D12778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FD1642"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4BD12C"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3A44DBD" w14:textId="77777777" w:rsidR="005979E7" w:rsidRPr="00F511A5" w:rsidRDefault="005979E7" w:rsidP="00F17634">
            <w:pPr>
              <w:pStyle w:val="TAL"/>
              <w:rPr>
                <w:szCs w:val="18"/>
                <w:lang w:eastAsia="en-US"/>
              </w:rPr>
            </w:pPr>
            <w:r w:rsidRPr="00F511A5">
              <w:rPr>
                <w:szCs w:val="18"/>
                <w:lang w:eastAsia="en-US"/>
              </w:rPr>
              <w:t>R5-224567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14733CF" w14:textId="77777777" w:rsidR="005979E7" w:rsidRPr="00F511A5" w:rsidRDefault="005979E7" w:rsidP="00F17634">
            <w:pPr>
              <w:pStyle w:val="TAL"/>
              <w:rPr>
                <w:szCs w:val="18"/>
                <w:lang w:eastAsia="en-US"/>
              </w:rPr>
            </w:pPr>
            <w:r w:rsidRPr="000A0152">
              <w:rPr>
                <w:szCs w:val="18"/>
                <w:lang w:eastAsia="en-US"/>
              </w:rPr>
              <w:t>3118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39B787A"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697F7D"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4CCDD4" w14:textId="77777777" w:rsidR="005979E7" w:rsidRPr="00F511A5" w:rsidRDefault="005979E7" w:rsidP="00F17634">
            <w:pPr>
              <w:pStyle w:val="TAL"/>
              <w:rPr>
                <w:szCs w:val="18"/>
                <w:lang w:eastAsia="en-US"/>
              </w:rPr>
            </w:pPr>
            <w:r w:rsidRPr="00F511A5">
              <w:rPr>
                <w:szCs w:val="18"/>
                <w:lang w:eastAsia="en-US"/>
              </w:rPr>
              <w:t>Addition of NR SL SIG TC 12.2.8.1 - Concurrent Reconfig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811BC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DB108FC"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7F7923"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D57156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DDA4AD" w14:textId="77777777" w:rsidR="005979E7" w:rsidRPr="00F511A5" w:rsidRDefault="005979E7" w:rsidP="00F17634">
            <w:pPr>
              <w:pStyle w:val="TAL"/>
              <w:rPr>
                <w:szCs w:val="18"/>
                <w:lang w:eastAsia="en-US"/>
              </w:rPr>
            </w:pPr>
            <w:r w:rsidRPr="00F511A5">
              <w:rPr>
                <w:szCs w:val="18"/>
                <w:lang w:eastAsia="en-US"/>
              </w:rPr>
              <w:t>R5-224568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0375E3" w14:textId="77777777" w:rsidR="005979E7" w:rsidRPr="00F511A5" w:rsidRDefault="005979E7" w:rsidP="00F17634">
            <w:pPr>
              <w:pStyle w:val="TAL"/>
              <w:rPr>
                <w:szCs w:val="18"/>
                <w:lang w:eastAsia="en-US"/>
              </w:rPr>
            </w:pPr>
            <w:r w:rsidRPr="000A0152">
              <w:rPr>
                <w:szCs w:val="18"/>
                <w:lang w:eastAsia="en-US"/>
              </w:rPr>
              <w:t>3119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CE54AA"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92D76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5D3AA5" w14:textId="77777777" w:rsidR="005979E7" w:rsidRPr="00F511A5" w:rsidRDefault="005979E7" w:rsidP="00F17634">
            <w:pPr>
              <w:pStyle w:val="TAL"/>
              <w:rPr>
                <w:szCs w:val="18"/>
                <w:lang w:eastAsia="en-US"/>
              </w:rPr>
            </w:pPr>
            <w:r w:rsidRPr="00F511A5">
              <w:rPr>
                <w:szCs w:val="18"/>
                <w:lang w:eastAsia="en-US"/>
              </w:rPr>
              <w:t>Addition of NR SL SIG TC 12.2.8.3 - Concurrent SL radio link failure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9F8B54"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439EC9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B25B81"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6D20E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99525BA" w14:textId="77777777" w:rsidR="005979E7" w:rsidRPr="00F511A5" w:rsidRDefault="005979E7" w:rsidP="00F17634">
            <w:pPr>
              <w:pStyle w:val="TAL"/>
              <w:rPr>
                <w:szCs w:val="18"/>
                <w:lang w:eastAsia="en-US"/>
              </w:rPr>
            </w:pPr>
            <w:r w:rsidRPr="00F511A5">
              <w:rPr>
                <w:szCs w:val="18"/>
                <w:lang w:eastAsia="en-US"/>
              </w:rPr>
              <w:t>R5-224571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D50D57" w14:textId="77777777" w:rsidR="005979E7" w:rsidRPr="00F511A5" w:rsidRDefault="005979E7" w:rsidP="00F17634">
            <w:pPr>
              <w:pStyle w:val="TAL"/>
              <w:rPr>
                <w:szCs w:val="18"/>
                <w:lang w:eastAsia="en-US"/>
              </w:rPr>
            </w:pPr>
            <w:r w:rsidRPr="000A0152">
              <w:rPr>
                <w:szCs w:val="18"/>
                <w:lang w:eastAsia="en-US"/>
              </w:rPr>
              <w:t>3121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6D81FF"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20E0BC"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5A88FA" w14:textId="77777777" w:rsidR="005979E7" w:rsidRPr="00F511A5" w:rsidRDefault="005979E7" w:rsidP="00F17634">
            <w:pPr>
              <w:pStyle w:val="TAL"/>
              <w:rPr>
                <w:szCs w:val="18"/>
                <w:lang w:eastAsia="en-US"/>
              </w:rPr>
            </w:pPr>
            <w:r w:rsidRPr="00F511A5">
              <w:rPr>
                <w:szCs w:val="18"/>
                <w:lang w:eastAsia="en-US"/>
              </w:rPr>
              <w:t>Correction to NR TC 6.4.1.1- Automatic PLMN 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45C24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47C608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362070"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8762BF"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E40F2F" w14:textId="77777777" w:rsidR="005979E7" w:rsidRPr="00F511A5" w:rsidRDefault="005979E7" w:rsidP="00F17634">
            <w:pPr>
              <w:pStyle w:val="TAL"/>
              <w:rPr>
                <w:szCs w:val="18"/>
                <w:lang w:eastAsia="en-US"/>
              </w:rPr>
            </w:pPr>
            <w:r w:rsidRPr="00F511A5">
              <w:rPr>
                <w:szCs w:val="18"/>
                <w:lang w:eastAsia="en-US"/>
              </w:rPr>
              <w:t>R5-224572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C2730BA" w14:textId="77777777" w:rsidR="005979E7" w:rsidRPr="00F511A5" w:rsidRDefault="005979E7" w:rsidP="00F17634">
            <w:pPr>
              <w:pStyle w:val="TAL"/>
              <w:rPr>
                <w:szCs w:val="18"/>
                <w:lang w:eastAsia="en-US"/>
              </w:rPr>
            </w:pPr>
            <w:r w:rsidRPr="000A0152">
              <w:rPr>
                <w:szCs w:val="18"/>
                <w:lang w:eastAsia="en-US"/>
              </w:rPr>
              <w:t>3122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852151"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5C00C8"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96E91F" w14:textId="77777777" w:rsidR="005979E7" w:rsidRPr="00F511A5" w:rsidRDefault="005979E7" w:rsidP="00F17634">
            <w:pPr>
              <w:pStyle w:val="TAL"/>
              <w:rPr>
                <w:szCs w:val="18"/>
                <w:lang w:eastAsia="en-US"/>
              </w:rPr>
            </w:pPr>
            <w:r w:rsidRPr="00F511A5">
              <w:rPr>
                <w:szCs w:val="18"/>
                <w:lang w:eastAsia="en-US"/>
              </w:rPr>
              <w:t>Correction to NR TC 6.4.1.2- ePLMN manual 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7A3CD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949D5D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8F771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D80CE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742DE6" w14:textId="77777777" w:rsidR="005979E7" w:rsidRPr="00F511A5" w:rsidRDefault="005979E7" w:rsidP="00F17634">
            <w:pPr>
              <w:pStyle w:val="TAL"/>
              <w:rPr>
                <w:szCs w:val="18"/>
                <w:lang w:eastAsia="en-US"/>
              </w:rPr>
            </w:pPr>
            <w:r w:rsidRPr="00F511A5">
              <w:rPr>
                <w:szCs w:val="18"/>
                <w:lang w:eastAsia="en-US"/>
              </w:rPr>
              <w:t>R5-224573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7118FB8" w14:textId="77777777" w:rsidR="005979E7" w:rsidRPr="00F511A5" w:rsidRDefault="005979E7" w:rsidP="00F17634">
            <w:pPr>
              <w:pStyle w:val="TAL"/>
              <w:rPr>
                <w:szCs w:val="18"/>
                <w:lang w:eastAsia="en-US"/>
              </w:rPr>
            </w:pPr>
            <w:r w:rsidRPr="000A0152">
              <w:rPr>
                <w:szCs w:val="18"/>
                <w:lang w:eastAsia="en-US"/>
              </w:rPr>
              <w:t>3123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C36468"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EFA619"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C3EF64" w14:textId="77777777" w:rsidR="005979E7" w:rsidRPr="00F511A5" w:rsidRDefault="005979E7" w:rsidP="00F17634">
            <w:pPr>
              <w:pStyle w:val="TAL"/>
              <w:rPr>
                <w:szCs w:val="18"/>
                <w:lang w:eastAsia="en-US"/>
              </w:rPr>
            </w:pPr>
            <w:r w:rsidRPr="00F511A5">
              <w:rPr>
                <w:szCs w:val="18"/>
                <w:lang w:eastAsia="en-US"/>
              </w:rPr>
              <w:t>Correction to NR TC 6.4.2.1- Cell Reselection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0C38EC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AC3758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09C851F"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ABE58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0916222" w14:textId="77777777" w:rsidR="005979E7" w:rsidRPr="00F511A5" w:rsidRDefault="005979E7" w:rsidP="00F17634">
            <w:pPr>
              <w:pStyle w:val="TAL"/>
              <w:rPr>
                <w:szCs w:val="18"/>
                <w:lang w:eastAsia="en-US"/>
              </w:rPr>
            </w:pPr>
            <w:r w:rsidRPr="00F511A5">
              <w:rPr>
                <w:szCs w:val="18"/>
                <w:lang w:eastAsia="en-US"/>
              </w:rPr>
              <w:t>R5-224574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6E7006" w14:textId="77777777" w:rsidR="005979E7" w:rsidRPr="00F511A5" w:rsidRDefault="005979E7" w:rsidP="00F17634">
            <w:pPr>
              <w:pStyle w:val="TAL"/>
              <w:rPr>
                <w:szCs w:val="18"/>
                <w:lang w:eastAsia="en-US"/>
              </w:rPr>
            </w:pPr>
            <w:r w:rsidRPr="000A0152">
              <w:rPr>
                <w:szCs w:val="18"/>
                <w:lang w:eastAsia="en-US"/>
              </w:rPr>
              <w:t>3124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BCC361A"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444576"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297451" w14:textId="77777777" w:rsidR="005979E7" w:rsidRPr="00F511A5" w:rsidRDefault="005979E7" w:rsidP="00F17634">
            <w:pPr>
              <w:pStyle w:val="TAL"/>
              <w:rPr>
                <w:szCs w:val="18"/>
                <w:lang w:eastAsia="en-US"/>
              </w:rPr>
            </w:pPr>
            <w:r w:rsidRPr="00F511A5">
              <w:rPr>
                <w:szCs w:val="18"/>
                <w:lang w:eastAsia="en-US"/>
              </w:rPr>
              <w:t>Correction to NR TC 6.4.2.2- Cell Reselection SIB priority</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6026F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E42E83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814EF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6BED15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71C341" w14:textId="77777777" w:rsidR="005979E7" w:rsidRPr="00F511A5" w:rsidRDefault="005979E7" w:rsidP="00F17634">
            <w:pPr>
              <w:pStyle w:val="TAL"/>
              <w:rPr>
                <w:szCs w:val="18"/>
                <w:lang w:eastAsia="en-US"/>
              </w:rPr>
            </w:pPr>
            <w:r w:rsidRPr="00F511A5">
              <w:rPr>
                <w:szCs w:val="18"/>
                <w:lang w:eastAsia="en-US"/>
              </w:rPr>
              <w:t>R5-224575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5C8DD8" w14:textId="77777777" w:rsidR="005979E7" w:rsidRPr="00F511A5" w:rsidRDefault="005979E7" w:rsidP="00F17634">
            <w:pPr>
              <w:pStyle w:val="TAL"/>
              <w:rPr>
                <w:szCs w:val="18"/>
                <w:lang w:eastAsia="en-US"/>
              </w:rPr>
            </w:pPr>
            <w:r w:rsidRPr="000A0152">
              <w:rPr>
                <w:szCs w:val="18"/>
                <w:lang w:eastAsia="en-US"/>
              </w:rPr>
              <w:t>3125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BA93A0"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BE3A25"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C948D3" w14:textId="77777777" w:rsidR="005979E7" w:rsidRPr="00F511A5" w:rsidRDefault="005979E7" w:rsidP="00F17634">
            <w:pPr>
              <w:pStyle w:val="TAL"/>
              <w:rPr>
                <w:szCs w:val="18"/>
                <w:lang w:eastAsia="en-US"/>
              </w:rPr>
            </w:pPr>
            <w:r w:rsidRPr="00F511A5">
              <w:rPr>
                <w:szCs w:val="18"/>
                <w:lang w:eastAsia="en-US"/>
              </w:rPr>
              <w:t>Correction to NR TC 8.1.3.1.12 - SINR A5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FBA704"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93F577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D2924B"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4326B4"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30B0F7" w14:textId="77777777" w:rsidR="005979E7" w:rsidRPr="00F511A5" w:rsidRDefault="005979E7" w:rsidP="00F17634">
            <w:pPr>
              <w:pStyle w:val="TAL"/>
              <w:rPr>
                <w:szCs w:val="18"/>
                <w:lang w:eastAsia="en-US"/>
              </w:rPr>
            </w:pPr>
            <w:r w:rsidRPr="00F511A5">
              <w:rPr>
                <w:szCs w:val="18"/>
                <w:lang w:eastAsia="en-US"/>
              </w:rPr>
              <w:t>R5-224577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A01CAF2" w14:textId="77777777" w:rsidR="005979E7" w:rsidRPr="00F511A5" w:rsidRDefault="005979E7" w:rsidP="00F17634">
            <w:pPr>
              <w:pStyle w:val="TAL"/>
              <w:rPr>
                <w:szCs w:val="18"/>
                <w:lang w:eastAsia="en-US"/>
              </w:rPr>
            </w:pPr>
            <w:r w:rsidRPr="000A0152">
              <w:rPr>
                <w:szCs w:val="18"/>
                <w:lang w:eastAsia="en-US"/>
              </w:rPr>
              <w:t>3127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D3903C"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514456"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B7585B" w14:textId="77777777" w:rsidR="005979E7" w:rsidRPr="00F511A5" w:rsidRDefault="005979E7" w:rsidP="00F17634">
            <w:pPr>
              <w:pStyle w:val="TAL"/>
              <w:rPr>
                <w:szCs w:val="18"/>
                <w:lang w:eastAsia="en-US"/>
              </w:rPr>
            </w:pPr>
            <w:r w:rsidRPr="00F511A5">
              <w:rPr>
                <w:szCs w:val="18"/>
                <w:lang w:eastAsia="en-US"/>
              </w:rPr>
              <w:t>Correction to NE-DC TC 8.2.2.5.3 - Split DRB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C56EF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0305DF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0A761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617414"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AED251" w14:textId="77777777" w:rsidR="005979E7" w:rsidRPr="00F511A5" w:rsidRDefault="005979E7" w:rsidP="00F17634">
            <w:pPr>
              <w:pStyle w:val="TAL"/>
              <w:rPr>
                <w:szCs w:val="18"/>
                <w:lang w:eastAsia="en-US"/>
              </w:rPr>
            </w:pPr>
            <w:r w:rsidRPr="00F511A5">
              <w:rPr>
                <w:szCs w:val="18"/>
                <w:lang w:eastAsia="en-US"/>
              </w:rPr>
              <w:t>R5-224581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0C77054" w14:textId="77777777" w:rsidR="005979E7" w:rsidRPr="00F511A5" w:rsidRDefault="005979E7" w:rsidP="00F17634">
            <w:pPr>
              <w:pStyle w:val="TAL"/>
              <w:rPr>
                <w:szCs w:val="18"/>
                <w:lang w:eastAsia="en-US"/>
              </w:rPr>
            </w:pPr>
            <w:r w:rsidRPr="000A0152">
              <w:rPr>
                <w:szCs w:val="18"/>
                <w:lang w:eastAsia="en-US"/>
              </w:rPr>
              <w:t>3130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E2D1D82"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D1D9A5"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976B7A" w14:textId="77777777" w:rsidR="005979E7" w:rsidRPr="00F511A5" w:rsidRDefault="005979E7" w:rsidP="00F17634">
            <w:pPr>
              <w:pStyle w:val="TAL"/>
              <w:rPr>
                <w:szCs w:val="18"/>
                <w:lang w:eastAsia="en-US"/>
              </w:rPr>
            </w:pPr>
            <w:r w:rsidRPr="00F511A5">
              <w:rPr>
                <w:szCs w:val="18"/>
                <w:lang w:eastAsia="en-US"/>
              </w:rPr>
              <w:t>Update of TC 12.2.1.2- Inter-carrier concurrent operation / Sidelink communication / RRC_IDLE / Reception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030DAD"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9CFBFA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91CECE"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B79B43"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CCC3ECB" w14:textId="77777777" w:rsidR="005979E7" w:rsidRPr="00F511A5" w:rsidRDefault="005979E7" w:rsidP="00F17634">
            <w:pPr>
              <w:pStyle w:val="TAL"/>
              <w:rPr>
                <w:szCs w:val="18"/>
                <w:lang w:eastAsia="en-US"/>
              </w:rPr>
            </w:pPr>
            <w:r w:rsidRPr="00F511A5">
              <w:rPr>
                <w:szCs w:val="18"/>
                <w:lang w:eastAsia="en-US"/>
              </w:rPr>
              <w:t>R5-224582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291C957" w14:textId="77777777" w:rsidR="005979E7" w:rsidRPr="00F511A5" w:rsidRDefault="005979E7" w:rsidP="00F17634">
            <w:pPr>
              <w:pStyle w:val="TAL"/>
              <w:rPr>
                <w:szCs w:val="18"/>
                <w:lang w:eastAsia="en-US"/>
              </w:rPr>
            </w:pPr>
            <w:r w:rsidRPr="000A0152">
              <w:rPr>
                <w:szCs w:val="18"/>
                <w:lang w:eastAsia="en-US"/>
              </w:rPr>
              <w:t>3131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DE5CF0B"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44BAEE"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C3FF72" w14:textId="77777777" w:rsidR="005979E7" w:rsidRPr="00F511A5" w:rsidRDefault="005979E7" w:rsidP="00F17634">
            <w:pPr>
              <w:pStyle w:val="TAL"/>
              <w:rPr>
                <w:szCs w:val="18"/>
                <w:lang w:eastAsia="en-US"/>
              </w:rPr>
            </w:pPr>
            <w:r w:rsidRPr="00F511A5">
              <w:rPr>
                <w:szCs w:val="18"/>
                <w:lang w:eastAsia="en-US"/>
              </w:rPr>
              <w:t>Update of TC 12.1.3.2- PC5-only operation / Measurement configuration and reporting via PC5 RRC / PSBCH-RSRP measurement reporting / Event S1 and S2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2BA118"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731A57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1F94542"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E2E705"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5C56FD3" w14:textId="77777777" w:rsidR="005979E7" w:rsidRPr="00F511A5" w:rsidRDefault="005979E7" w:rsidP="00F17634">
            <w:pPr>
              <w:pStyle w:val="TAL"/>
              <w:rPr>
                <w:szCs w:val="18"/>
                <w:lang w:eastAsia="en-US"/>
              </w:rPr>
            </w:pPr>
            <w:r w:rsidRPr="00F511A5">
              <w:rPr>
                <w:szCs w:val="18"/>
                <w:lang w:eastAsia="en-US"/>
              </w:rPr>
              <w:t>R5-224597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5FD6A8" w14:textId="77777777" w:rsidR="005979E7" w:rsidRPr="00F511A5" w:rsidRDefault="005979E7" w:rsidP="00F17634">
            <w:pPr>
              <w:pStyle w:val="TAL"/>
              <w:rPr>
                <w:szCs w:val="18"/>
                <w:lang w:eastAsia="en-US"/>
              </w:rPr>
            </w:pPr>
            <w:r w:rsidRPr="000A0152">
              <w:rPr>
                <w:szCs w:val="18"/>
                <w:lang w:eastAsia="en-US"/>
              </w:rPr>
              <w:t>3141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1BABF2C"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44FA84"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4B536D" w14:textId="77777777" w:rsidR="005979E7" w:rsidRPr="00F511A5" w:rsidRDefault="005979E7" w:rsidP="00F17634">
            <w:pPr>
              <w:pStyle w:val="TAL"/>
              <w:rPr>
                <w:szCs w:val="18"/>
                <w:lang w:eastAsia="en-US"/>
              </w:rPr>
            </w:pPr>
            <w:r w:rsidRPr="00F511A5">
              <w:rPr>
                <w:szCs w:val="18"/>
                <w:lang w:eastAsia="en-US"/>
              </w:rPr>
              <w:t>Addition of new NE-DC test case 8.2.3.12.2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CC3C4A"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4FEB7A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A6BEF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F91507"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A8545B" w14:textId="77777777" w:rsidR="005979E7" w:rsidRPr="00F511A5" w:rsidRDefault="005979E7" w:rsidP="00F17634">
            <w:pPr>
              <w:pStyle w:val="TAL"/>
              <w:rPr>
                <w:szCs w:val="18"/>
                <w:lang w:eastAsia="en-US"/>
              </w:rPr>
            </w:pPr>
            <w:r w:rsidRPr="00F511A5">
              <w:rPr>
                <w:szCs w:val="18"/>
                <w:lang w:eastAsia="en-US"/>
              </w:rPr>
              <w:t>R5-224598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B90458" w14:textId="77777777" w:rsidR="005979E7" w:rsidRPr="00F511A5" w:rsidRDefault="005979E7" w:rsidP="00F17634">
            <w:pPr>
              <w:pStyle w:val="TAL"/>
              <w:rPr>
                <w:szCs w:val="18"/>
                <w:lang w:eastAsia="en-US"/>
              </w:rPr>
            </w:pPr>
            <w:r w:rsidRPr="000A0152">
              <w:rPr>
                <w:szCs w:val="18"/>
                <w:lang w:eastAsia="en-US"/>
              </w:rPr>
              <w:t>3142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E88347"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01166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2C6596C" w14:textId="77777777" w:rsidR="005979E7" w:rsidRPr="00F511A5" w:rsidRDefault="005979E7" w:rsidP="00F17634">
            <w:pPr>
              <w:pStyle w:val="TAL"/>
              <w:rPr>
                <w:szCs w:val="18"/>
                <w:lang w:eastAsia="en-US"/>
              </w:rPr>
            </w:pPr>
            <w:r w:rsidRPr="00F511A5">
              <w:rPr>
                <w:szCs w:val="18"/>
                <w:lang w:eastAsia="en-US"/>
              </w:rPr>
              <w:t>Update of NE-DC test case 8.2.3.6.2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61477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093E9C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D785D0"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354CBC"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CDAFC6" w14:textId="77777777" w:rsidR="005979E7" w:rsidRPr="00F511A5" w:rsidRDefault="005979E7" w:rsidP="00F17634">
            <w:pPr>
              <w:pStyle w:val="TAL"/>
              <w:rPr>
                <w:szCs w:val="18"/>
                <w:lang w:eastAsia="en-US"/>
              </w:rPr>
            </w:pPr>
            <w:r w:rsidRPr="00F511A5">
              <w:rPr>
                <w:szCs w:val="18"/>
                <w:lang w:eastAsia="en-US"/>
              </w:rPr>
              <w:t>R5-224599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DD12DA" w14:textId="77777777" w:rsidR="005979E7" w:rsidRPr="00F511A5" w:rsidRDefault="005979E7" w:rsidP="00F17634">
            <w:pPr>
              <w:pStyle w:val="TAL"/>
              <w:rPr>
                <w:szCs w:val="18"/>
                <w:lang w:eastAsia="en-US"/>
              </w:rPr>
            </w:pPr>
            <w:r w:rsidRPr="000A0152">
              <w:rPr>
                <w:szCs w:val="18"/>
                <w:lang w:eastAsia="en-US"/>
              </w:rPr>
              <w:t>3143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128F974"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F6C33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4AADF6E" w14:textId="77777777" w:rsidR="005979E7" w:rsidRPr="00F511A5" w:rsidRDefault="005979E7" w:rsidP="00F17634">
            <w:pPr>
              <w:pStyle w:val="TAL"/>
              <w:rPr>
                <w:szCs w:val="18"/>
                <w:lang w:eastAsia="en-US"/>
              </w:rPr>
            </w:pPr>
            <w:r w:rsidRPr="00F511A5">
              <w:rPr>
                <w:szCs w:val="18"/>
                <w:lang w:eastAsia="en-US"/>
              </w:rPr>
              <w:t>Update of test case 8.2.3.4.1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4A546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34ECA8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7C374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61A3A3"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1CFA64B" w14:textId="77777777" w:rsidR="005979E7" w:rsidRPr="00F511A5" w:rsidRDefault="005979E7" w:rsidP="00F17634">
            <w:pPr>
              <w:pStyle w:val="TAL"/>
              <w:rPr>
                <w:szCs w:val="18"/>
                <w:lang w:eastAsia="en-US"/>
              </w:rPr>
            </w:pPr>
            <w:r w:rsidRPr="00F511A5">
              <w:rPr>
                <w:szCs w:val="18"/>
                <w:lang w:eastAsia="en-US"/>
              </w:rPr>
              <w:t>R5-224713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62B4B50" w14:textId="77777777" w:rsidR="005979E7" w:rsidRPr="00F511A5" w:rsidRDefault="005979E7" w:rsidP="00F17634">
            <w:pPr>
              <w:pStyle w:val="TAL"/>
              <w:rPr>
                <w:szCs w:val="18"/>
                <w:lang w:eastAsia="en-US"/>
              </w:rPr>
            </w:pPr>
            <w:r w:rsidRPr="000A0152">
              <w:rPr>
                <w:szCs w:val="18"/>
                <w:lang w:eastAsia="en-US"/>
              </w:rPr>
              <w:t>3154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5F4FB27"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53DEC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959F47" w14:textId="77777777" w:rsidR="005979E7" w:rsidRPr="00F511A5" w:rsidRDefault="005979E7" w:rsidP="00F17634">
            <w:pPr>
              <w:pStyle w:val="TAL"/>
              <w:rPr>
                <w:szCs w:val="18"/>
                <w:lang w:eastAsia="en-US"/>
              </w:rPr>
            </w:pPr>
            <w:r w:rsidRPr="00F511A5">
              <w:rPr>
                <w:szCs w:val="18"/>
                <w:lang w:eastAsia="en-US"/>
              </w:rPr>
              <w:t>Correction to NR TC 7.1.1.4.2.4 - DCI format 0_1 256QAM</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0C48B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4731E4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BD926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A6A47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00D075" w14:textId="77777777" w:rsidR="005979E7" w:rsidRPr="00F511A5" w:rsidRDefault="005979E7" w:rsidP="00F17634">
            <w:pPr>
              <w:pStyle w:val="TAL"/>
              <w:rPr>
                <w:szCs w:val="18"/>
                <w:lang w:eastAsia="en-US"/>
              </w:rPr>
            </w:pPr>
            <w:r w:rsidRPr="00F511A5">
              <w:rPr>
                <w:szCs w:val="18"/>
                <w:lang w:eastAsia="en-US"/>
              </w:rPr>
              <w:t>R5-224716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4A0753" w14:textId="77777777" w:rsidR="005979E7" w:rsidRPr="00F511A5" w:rsidRDefault="005979E7" w:rsidP="00F17634">
            <w:pPr>
              <w:pStyle w:val="TAL"/>
              <w:rPr>
                <w:szCs w:val="18"/>
                <w:lang w:eastAsia="en-US"/>
              </w:rPr>
            </w:pPr>
            <w:r w:rsidRPr="000A0152">
              <w:rPr>
                <w:szCs w:val="18"/>
                <w:lang w:eastAsia="en-US"/>
              </w:rPr>
              <w:t>3157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07C76E"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7A9D5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3F37019" w14:textId="77777777" w:rsidR="005979E7" w:rsidRPr="00F511A5" w:rsidRDefault="005979E7" w:rsidP="00F17634">
            <w:pPr>
              <w:pStyle w:val="TAL"/>
              <w:rPr>
                <w:szCs w:val="18"/>
                <w:lang w:eastAsia="en-US"/>
              </w:rPr>
            </w:pPr>
            <w:r w:rsidRPr="00F511A5">
              <w:rPr>
                <w:szCs w:val="18"/>
                <w:lang w:eastAsia="en-US"/>
              </w:rPr>
              <w:t>Correction to NR TC 11.3.7 - 0 accessibility for AC2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201FDD"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7905F0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5D5E17"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EF591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39C528" w14:textId="77777777" w:rsidR="005979E7" w:rsidRPr="00F511A5" w:rsidRDefault="005979E7" w:rsidP="00F17634">
            <w:pPr>
              <w:pStyle w:val="TAL"/>
              <w:rPr>
                <w:szCs w:val="18"/>
                <w:lang w:eastAsia="en-US"/>
              </w:rPr>
            </w:pPr>
            <w:r w:rsidRPr="00F511A5">
              <w:rPr>
                <w:szCs w:val="18"/>
                <w:lang w:eastAsia="en-US"/>
              </w:rPr>
              <w:t>R5-224717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4D8EC2" w14:textId="77777777" w:rsidR="005979E7" w:rsidRPr="00F511A5" w:rsidRDefault="005979E7" w:rsidP="00F17634">
            <w:pPr>
              <w:pStyle w:val="TAL"/>
              <w:rPr>
                <w:szCs w:val="18"/>
                <w:lang w:eastAsia="en-US"/>
              </w:rPr>
            </w:pPr>
            <w:r w:rsidRPr="000A0152">
              <w:rPr>
                <w:szCs w:val="18"/>
                <w:lang w:eastAsia="en-US"/>
              </w:rPr>
              <w:t>3158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6A92CD"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8E92A6"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9CAB6B" w14:textId="77777777" w:rsidR="005979E7" w:rsidRPr="00F511A5" w:rsidRDefault="005979E7" w:rsidP="00F17634">
            <w:pPr>
              <w:pStyle w:val="TAL"/>
              <w:rPr>
                <w:szCs w:val="18"/>
                <w:lang w:eastAsia="en-US"/>
              </w:rPr>
            </w:pPr>
            <w:r w:rsidRPr="00F511A5">
              <w:rPr>
                <w:szCs w:val="18"/>
                <w:lang w:eastAsia="en-US"/>
              </w:rPr>
              <w:t>Correction to NR TC 11.3.9 - ODAC</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68FBC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4D2B2E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99956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05B422"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DC7822" w14:textId="77777777" w:rsidR="005979E7" w:rsidRPr="00F511A5" w:rsidRDefault="005979E7" w:rsidP="00F17634">
            <w:pPr>
              <w:pStyle w:val="TAL"/>
              <w:rPr>
                <w:szCs w:val="18"/>
                <w:lang w:eastAsia="en-US"/>
              </w:rPr>
            </w:pPr>
            <w:r w:rsidRPr="00F511A5">
              <w:rPr>
                <w:szCs w:val="18"/>
                <w:lang w:eastAsia="en-US"/>
              </w:rPr>
              <w:t>R5-224718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F98CE4" w14:textId="77777777" w:rsidR="005979E7" w:rsidRPr="00F511A5" w:rsidRDefault="005979E7" w:rsidP="00F17634">
            <w:pPr>
              <w:pStyle w:val="TAL"/>
              <w:rPr>
                <w:szCs w:val="18"/>
                <w:lang w:eastAsia="en-US"/>
              </w:rPr>
            </w:pPr>
            <w:r w:rsidRPr="000A0152">
              <w:rPr>
                <w:szCs w:val="18"/>
                <w:lang w:eastAsia="en-US"/>
              </w:rPr>
              <w:t>3159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49EC6D0"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3E1E6A"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217DEF" w14:textId="77777777" w:rsidR="005979E7" w:rsidRPr="00F511A5" w:rsidRDefault="005979E7" w:rsidP="00F17634">
            <w:pPr>
              <w:pStyle w:val="TAL"/>
              <w:rPr>
                <w:szCs w:val="18"/>
                <w:lang w:eastAsia="en-US"/>
              </w:rPr>
            </w:pPr>
            <w:r w:rsidRPr="00F511A5">
              <w:rPr>
                <w:szCs w:val="18"/>
                <w:lang w:eastAsia="en-US"/>
              </w:rPr>
              <w:t>Correction to NR TC 11.4.1 - Emergency call and AKA fail</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E900DA"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8DB5AD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225ACDF"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65AAE5"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95A02C3" w14:textId="77777777" w:rsidR="005979E7" w:rsidRPr="00F511A5" w:rsidRDefault="005979E7" w:rsidP="00F17634">
            <w:pPr>
              <w:pStyle w:val="TAL"/>
              <w:rPr>
                <w:szCs w:val="18"/>
                <w:lang w:eastAsia="en-US"/>
              </w:rPr>
            </w:pPr>
            <w:r w:rsidRPr="00F511A5">
              <w:rPr>
                <w:szCs w:val="18"/>
                <w:lang w:eastAsia="en-US"/>
              </w:rPr>
              <w:t>R5-224720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D28B813" w14:textId="77777777" w:rsidR="005979E7" w:rsidRPr="00F511A5" w:rsidRDefault="005979E7" w:rsidP="00F17634">
            <w:pPr>
              <w:pStyle w:val="TAL"/>
              <w:rPr>
                <w:szCs w:val="18"/>
                <w:lang w:eastAsia="en-US"/>
              </w:rPr>
            </w:pPr>
            <w:r w:rsidRPr="000A0152">
              <w:rPr>
                <w:szCs w:val="18"/>
                <w:lang w:eastAsia="en-US"/>
              </w:rPr>
              <w:t>3161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E2A8473"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27F78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51033E" w14:textId="77777777" w:rsidR="005979E7" w:rsidRPr="00F511A5" w:rsidRDefault="005979E7" w:rsidP="00F17634">
            <w:pPr>
              <w:pStyle w:val="TAL"/>
              <w:rPr>
                <w:szCs w:val="18"/>
                <w:lang w:eastAsia="en-US"/>
              </w:rPr>
            </w:pPr>
            <w:r w:rsidRPr="00F511A5">
              <w:rPr>
                <w:szCs w:val="18"/>
                <w:lang w:eastAsia="en-US"/>
              </w:rPr>
              <w:t>Addition NR TC 11.4.10 back and rename it to 11.4.10a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F61048"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67ED7D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37FAC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9BE7D3"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197373" w14:textId="77777777" w:rsidR="005979E7" w:rsidRPr="00F511A5" w:rsidRDefault="005979E7" w:rsidP="00F17634">
            <w:pPr>
              <w:pStyle w:val="TAL"/>
              <w:rPr>
                <w:szCs w:val="18"/>
                <w:lang w:eastAsia="en-US"/>
              </w:rPr>
            </w:pPr>
            <w:r w:rsidRPr="00F511A5">
              <w:rPr>
                <w:szCs w:val="18"/>
                <w:lang w:eastAsia="en-US"/>
              </w:rPr>
              <w:t>R5-224921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6EEEE7" w14:textId="77777777" w:rsidR="005979E7" w:rsidRPr="00F511A5" w:rsidRDefault="005979E7" w:rsidP="00F17634">
            <w:pPr>
              <w:pStyle w:val="TAL"/>
              <w:rPr>
                <w:szCs w:val="18"/>
                <w:lang w:eastAsia="en-US"/>
              </w:rPr>
            </w:pPr>
            <w:r w:rsidRPr="000A0152">
              <w:rPr>
                <w:szCs w:val="18"/>
                <w:lang w:eastAsia="en-US"/>
              </w:rPr>
              <w:t>3174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CFCB98"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C2382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CEFD60D" w14:textId="77777777" w:rsidR="005979E7" w:rsidRPr="00F511A5" w:rsidRDefault="005979E7" w:rsidP="00F17634">
            <w:pPr>
              <w:pStyle w:val="TAL"/>
              <w:rPr>
                <w:szCs w:val="18"/>
                <w:lang w:eastAsia="en-US"/>
              </w:rPr>
            </w:pPr>
            <w:r w:rsidRPr="00F511A5">
              <w:rPr>
                <w:szCs w:val="18"/>
                <w:lang w:eastAsia="en-US"/>
              </w:rPr>
              <w:t>Update to NR EIEI test case 11.5.6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F393EE"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5A045A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2A5C4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32299C1"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718763" w14:textId="77777777" w:rsidR="005979E7" w:rsidRPr="00F511A5" w:rsidRDefault="005979E7" w:rsidP="00F17634">
            <w:pPr>
              <w:pStyle w:val="TAL"/>
              <w:rPr>
                <w:szCs w:val="18"/>
                <w:lang w:eastAsia="en-US"/>
              </w:rPr>
            </w:pPr>
            <w:r w:rsidRPr="00F511A5">
              <w:rPr>
                <w:szCs w:val="18"/>
                <w:lang w:eastAsia="en-US"/>
              </w:rPr>
              <w:t>R5-224928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63A79F" w14:textId="77777777" w:rsidR="005979E7" w:rsidRPr="00F511A5" w:rsidRDefault="005979E7" w:rsidP="00F17634">
            <w:pPr>
              <w:pStyle w:val="TAL"/>
              <w:rPr>
                <w:szCs w:val="18"/>
                <w:lang w:eastAsia="en-US"/>
              </w:rPr>
            </w:pPr>
            <w:r w:rsidRPr="000A0152">
              <w:rPr>
                <w:szCs w:val="18"/>
                <w:lang w:eastAsia="en-US"/>
              </w:rPr>
              <w:t>3179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922639D"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546A9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8A9DB8" w14:textId="77777777" w:rsidR="005979E7" w:rsidRPr="00F511A5" w:rsidRDefault="005979E7" w:rsidP="00F17634">
            <w:pPr>
              <w:pStyle w:val="TAL"/>
              <w:rPr>
                <w:szCs w:val="18"/>
                <w:lang w:eastAsia="en-US"/>
              </w:rPr>
            </w:pPr>
            <w:r w:rsidRPr="00F511A5">
              <w:rPr>
                <w:szCs w:val="18"/>
                <w:lang w:eastAsia="en-US"/>
              </w:rPr>
              <w:t>Correction of UL Grant Prioritization MAC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D1546A"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D1B4DE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9D7ED3"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1725F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1943BD" w14:textId="77777777" w:rsidR="005979E7" w:rsidRPr="00F511A5" w:rsidRDefault="005979E7" w:rsidP="00F17634">
            <w:pPr>
              <w:pStyle w:val="TAL"/>
              <w:rPr>
                <w:szCs w:val="18"/>
                <w:lang w:eastAsia="en-US"/>
              </w:rPr>
            </w:pPr>
            <w:r w:rsidRPr="00F511A5">
              <w:rPr>
                <w:szCs w:val="18"/>
                <w:lang w:eastAsia="en-US"/>
              </w:rPr>
              <w:t>R5-224929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848618E" w14:textId="77777777" w:rsidR="005979E7" w:rsidRPr="00F511A5" w:rsidRDefault="005979E7" w:rsidP="00F17634">
            <w:pPr>
              <w:pStyle w:val="TAL"/>
              <w:rPr>
                <w:szCs w:val="18"/>
                <w:lang w:eastAsia="en-US"/>
              </w:rPr>
            </w:pPr>
            <w:r w:rsidRPr="000A0152">
              <w:rPr>
                <w:szCs w:val="18"/>
                <w:lang w:eastAsia="en-US"/>
              </w:rPr>
              <w:t>3180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D371C1"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BFEBE8"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C9E13F" w14:textId="77777777" w:rsidR="005979E7" w:rsidRPr="00F511A5" w:rsidRDefault="005979E7" w:rsidP="00F17634">
            <w:pPr>
              <w:pStyle w:val="TAL"/>
              <w:rPr>
                <w:szCs w:val="18"/>
                <w:lang w:eastAsia="en-US"/>
              </w:rPr>
            </w:pPr>
            <w:r w:rsidRPr="00F511A5">
              <w:rPr>
                <w:szCs w:val="18"/>
                <w:lang w:eastAsia="en-US"/>
              </w:rPr>
              <w:t>Addition of new NR-NR Dual Connectivity test case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D3100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C3A9BC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87D9C7"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BA78B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B6D582" w14:textId="77777777" w:rsidR="005979E7" w:rsidRPr="00F511A5" w:rsidRDefault="005979E7" w:rsidP="00F17634">
            <w:pPr>
              <w:pStyle w:val="TAL"/>
              <w:rPr>
                <w:szCs w:val="18"/>
                <w:lang w:eastAsia="en-US"/>
              </w:rPr>
            </w:pPr>
            <w:r w:rsidRPr="00F511A5">
              <w:rPr>
                <w:szCs w:val="18"/>
                <w:lang w:eastAsia="en-US"/>
              </w:rPr>
              <w:t>R5-225052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29B6D1" w14:textId="77777777" w:rsidR="005979E7" w:rsidRPr="00F511A5" w:rsidRDefault="005979E7" w:rsidP="00F17634">
            <w:pPr>
              <w:pStyle w:val="TAL"/>
              <w:rPr>
                <w:szCs w:val="18"/>
                <w:lang w:eastAsia="en-US"/>
              </w:rPr>
            </w:pPr>
            <w:r w:rsidRPr="000A0152">
              <w:rPr>
                <w:szCs w:val="18"/>
                <w:lang w:eastAsia="en-US"/>
              </w:rPr>
              <w:t>3189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D573A8F"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6E3021"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C3933F6" w14:textId="77777777" w:rsidR="005979E7" w:rsidRPr="00F511A5" w:rsidRDefault="005979E7" w:rsidP="00F17634">
            <w:pPr>
              <w:pStyle w:val="TAL"/>
              <w:rPr>
                <w:szCs w:val="18"/>
                <w:lang w:eastAsia="en-US"/>
              </w:rPr>
            </w:pPr>
            <w:r w:rsidRPr="00F511A5">
              <w:rPr>
                <w:szCs w:val="18"/>
                <w:lang w:eastAsia="en-US"/>
              </w:rPr>
              <w:t>38523-1 correction of Back-off timer value in the test procedure of 10.1.3.2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98B334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BABDEF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F78217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A81D1B"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27176F6" w14:textId="77777777" w:rsidR="005979E7" w:rsidRPr="00F511A5" w:rsidRDefault="005979E7" w:rsidP="00F17634">
            <w:pPr>
              <w:pStyle w:val="TAL"/>
              <w:rPr>
                <w:szCs w:val="18"/>
                <w:lang w:eastAsia="en-US"/>
              </w:rPr>
            </w:pPr>
            <w:r w:rsidRPr="00F511A5">
              <w:rPr>
                <w:szCs w:val="18"/>
                <w:lang w:eastAsia="en-US"/>
              </w:rPr>
              <w:t>R5-225129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EDB9A0" w14:textId="77777777" w:rsidR="005979E7" w:rsidRPr="00F511A5" w:rsidRDefault="005979E7" w:rsidP="00F17634">
            <w:pPr>
              <w:pStyle w:val="TAL"/>
              <w:rPr>
                <w:szCs w:val="18"/>
                <w:lang w:eastAsia="en-US"/>
              </w:rPr>
            </w:pPr>
            <w:r w:rsidRPr="000A0152">
              <w:rPr>
                <w:szCs w:val="18"/>
                <w:lang w:eastAsia="en-US"/>
              </w:rPr>
              <w:t>3195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BF6E527"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C1BB39"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383A12" w14:textId="77777777" w:rsidR="005979E7" w:rsidRPr="00F511A5" w:rsidRDefault="005979E7" w:rsidP="00F17634">
            <w:pPr>
              <w:pStyle w:val="TAL"/>
              <w:rPr>
                <w:szCs w:val="18"/>
                <w:lang w:eastAsia="en-US"/>
              </w:rPr>
            </w:pPr>
            <w:r w:rsidRPr="00F511A5">
              <w:rPr>
                <w:szCs w:val="18"/>
                <w:lang w:eastAsia="en-US"/>
              </w:rPr>
              <w:t>38523-1 correction on handover type in test case 8.1.4.4.4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189F8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D55098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95B86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CFCE8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33417F" w14:textId="77777777" w:rsidR="005979E7" w:rsidRPr="00F511A5" w:rsidRDefault="005979E7" w:rsidP="00F17634">
            <w:pPr>
              <w:pStyle w:val="TAL"/>
              <w:rPr>
                <w:szCs w:val="18"/>
                <w:lang w:eastAsia="en-US"/>
              </w:rPr>
            </w:pPr>
            <w:r w:rsidRPr="00F511A5">
              <w:rPr>
                <w:szCs w:val="18"/>
                <w:lang w:eastAsia="en-US"/>
              </w:rPr>
              <w:t>R5-225171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D649C45" w14:textId="77777777" w:rsidR="005979E7" w:rsidRPr="00F511A5" w:rsidRDefault="005979E7" w:rsidP="00F17634">
            <w:pPr>
              <w:pStyle w:val="TAL"/>
              <w:rPr>
                <w:szCs w:val="18"/>
                <w:lang w:eastAsia="en-US"/>
              </w:rPr>
            </w:pPr>
            <w:r w:rsidRPr="000A0152">
              <w:rPr>
                <w:szCs w:val="18"/>
                <w:lang w:eastAsia="en-US"/>
              </w:rPr>
              <w:t>3197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CBFC13"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924C3A"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283396B" w14:textId="77777777" w:rsidR="005979E7" w:rsidRPr="00F511A5" w:rsidRDefault="005979E7" w:rsidP="00F17634">
            <w:pPr>
              <w:pStyle w:val="TAL"/>
              <w:rPr>
                <w:szCs w:val="18"/>
                <w:lang w:eastAsia="en-US"/>
              </w:rPr>
            </w:pPr>
            <w:r w:rsidRPr="00F511A5">
              <w:rPr>
                <w:szCs w:val="18"/>
                <w:lang w:eastAsia="en-US"/>
              </w:rPr>
              <w:t>38523-1 power level adjustment in test case 8.1.4.4.3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3E8A8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3A6CF7F"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5C3C0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7773E7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4A45357" w14:textId="77777777" w:rsidR="005979E7" w:rsidRPr="00F511A5" w:rsidRDefault="005979E7" w:rsidP="00F17634">
            <w:pPr>
              <w:pStyle w:val="TAL"/>
              <w:rPr>
                <w:szCs w:val="18"/>
                <w:lang w:eastAsia="en-US"/>
              </w:rPr>
            </w:pPr>
            <w:r w:rsidRPr="00F511A5">
              <w:rPr>
                <w:szCs w:val="18"/>
                <w:lang w:eastAsia="en-US"/>
              </w:rPr>
              <w:t>R5-225199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1E10F6" w14:textId="77777777" w:rsidR="005979E7" w:rsidRPr="00F511A5" w:rsidRDefault="005979E7" w:rsidP="00F17634">
            <w:pPr>
              <w:pStyle w:val="TAL"/>
              <w:rPr>
                <w:szCs w:val="18"/>
                <w:lang w:eastAsia="en-US"/>
              </w:rPr>
            </w:pPr>
            <w:r w:rsidRPr="000A0152">
              <w:rPr>
                <w:szCs w:val="18"/>
                <w:lang w:eastAsia="en-US"/>
              </w:rPr>
              <w:t>3201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7D9DD5"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1CE6F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D4A16B" w14:textId="77777777" w:rsidR="005979E7" w:rsidRPr="00F511A5" w:rsidRDefault="005979E7" w:rsidP="00F17634">
            <w:pPr>
              <w:pStyle w:val="TAL"/>
              <w:rPr>
                <w:szCs w:val="18"/>
                <w:lang w:eastAsia="en-US"/>
              </w:rPr>
            </w:pPr>
            <w:r w:rsidRPr="00F511A5">
              <w:rPr>
                <w:szCs w:val="18"/>
                <w:lang w:eastAsia="en-US"/>
              </w:rPr>
              <w:t>Updates to test case 8.1.1.4.4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412EA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AFC937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73226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FB155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6EA198" w14:textId="77777777" w:rsidR="005979E7" w:rsidRPr="00F511A5" w:rsidRDefault="005979E7" w:rsidP="00F17634">
            <w:pPr>
              <w:pStyle w:val="TAL"/>
              <w:rPr>
                <w:szCs w:val="18"/>
                <w:lang w:eastAsia="en-US"/>
              </w:rPr>
            </w:pPr>
            <w:r w:rsidRPr="00F511A5">
              <w:rPr>
                <w:szCs w:val="18"/>
                <w:lang w:eastAsia="en-US"/>
              </w:rPr>
              <w:t>R5-225200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3A08C7" w14:textId="77777777" w:rsidR="005979E7" w:rsidRPr="00F511A5" w:rsidRDefault="005979E7" w:rsidP="00F17634">
            <w:pPr>
              <w:pStyle w:val="TAL"/>
              <w:rPr>
                <w:szCs w:val="18"/>
                <w:lang w:eastAsia="en-US"/>
              </w:rPr>
            </w:pPr>
            <w:r w:rsidRPr="000A0152">
              <w:rPr>
                <w:szCs w:val="18"/>
                <w:lang w:eastAsia="en-US"/>
              </w:rPr>
              <w:t>3202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B6F9BD9"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BAC0B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E7F9050" w14:textId="77777777" w:rsidR="005979E7" w:rsidRPr="00F511A5" w:rsidRDefault="005979E7" w:rsidP="00F17634">
            <w:pPr>
              <w:pStyle w:val="TAL"/>
              <w:rPr>
                <w:szCs w:val="18"/>
                <w:lang w:eastAsia="en-US"/>
              </w:rPr>
            </w:pPr>
            <w:r w:rsidRPr="00F511A5">
              <w:rPr>
                <w:szCs w:val="18"/>
                <w:lang w:eastAsia="en-US"/>
              </w:rPr>
              <w:t>Updates to test case 8.1.1.4.7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CFF52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277A77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B1FBD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176F7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1C6545" w14:textId="77777777" w:rsidR="005979E7" w:rsidRPr="00F511A5" w:rsidRDefault="005979E7" w:rsidP="00F17634">
            <w:pPr>
              <w:pStyle w:val="TAL"/>
              <w:rPr>
                <w:szCs w:val="18"/>
                <w:lang w:eastAsia="en-US"/>
              </w:rPr>
            </w:pPr>
            <w:r w:rsidRPr="00F511A5">
              <w:rPr>
                <w:szCs w:val="18"/>
                <w:lang w:eastAsia="en-US"/>
              </w:rPr>
              <w:t>R5-225245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6612FB" w14:textId="77777777" w:rsidR="005979E7" w:rsidRPr="00F511A5" w:rsidRDefault="005979E7" w:rsidP="00F17634">
            <w:pPr>
              <w:pStyle w:val="TAL"/>
              <w:rPr>
                <w:szCs w:val="18"/>
                <w:lang w:eastAsia="en-US"/>
              </w:rPr>
            </w:pPr>
            <w:r w:rsidRPr="000A0152">
              <w:rPr>
                <w:szCs w:val="18"/>
                <w:lang w:eastAsia="en-US"/>
              </w:rPr>
              <w:t>3204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9F31E66"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E1E23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AB0CD98" w14:textId="77777777" w:rsidR="005979E7" w:rsidRPr="00F511A5" w:rsidRDefault="005979E7" w:rsidP="00F17634">
            <w:pPr>
              <w:pStyle w:val="TAL"/>
              <w:rPr>
                <w:szCs w:val="18"/>
                <w:lang w:eastAsia="en-US"/>
              </w:rPr>
            </w:pPr>
            <w:r w:rsidRPr="00F511A5">
              <w:rPr>
                <w:szCs w:val="18"/>
                <w:lang w:eastAsia="en-US"/>
              </w:rPr>
              <w:t>Update test case 11.1.3a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CC2A17"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377731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5F9A41"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AD814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45A6EA" w14:textId="77777777" w:rsidR="005979E7" w:rsidRPr="00F511A5" w:rsidRDefault="005979E7" w:rsidP="00F17634">
            <w:pPr>
              <w:pStyle w:val="TAL"/>
              <w:rPr>
                <w:szCs w:val="18"/>
                <w:lang w:eastAsia="en-US"/>
              </w:rPr>
            </w:pPr>
            <w:r w:rsidRPr="00F511A5">
              <w:rPr>
                <w:szCs w:val="18"/>
                <w:lang w:eastAsia="en-US"/>
              </w:rPr>
              <w:t>R5-225246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2106DE" w14:textId="77777777" w:rsidR="005979E7" w:rsidRPr="00F511A5" w:rsidRDefault="005979E7" w:rsidP="00F17634">
            <w:pPr>
              <w:pStyle w:val="TAL"/>
              <w:rPr>
                <w:szCs w:val="18"/>
                <w:lang w:eastAsia="en-US"/>
              </w:rPr>
            </w:pPr>
            <w:r w:rsidRPr="000A0152">
              <w:rPr>
                <w:szCs w:val="18"/>
                <w:lang w:eastAsia="en-US"/>
              </w:rPr>
              <w:t>3205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91164C3"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537F2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D42E8BE" w14:textId="77777777" w:rsidR="005979E7" w:rsidRPr="00F511A5" w:rsidRDefault="005979E7" w:rsidP="00F17634">
            <w:pPr>
              <w:pStyle w:val="TAL"/>
              <w:rPr>
                <w:szCs w:val="18"/>
                <w:lang w:eastAsia="en-US"/>
              </w:rPr>
            </w:pPr>
            <w:r w:rsidRPr="00F511A5">
              <w:rPr>
                <w:szCs w:val="18"/>
                <w:lang w:eastAsia="en-US"/>
              </w:rPr>
              <w:t>Correction to the test case 8.1.4.2.1.2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E7A37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E8B80A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886DED3"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1EF13C"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19678E" w14:textId="77777777" w:rsidR="005979E7" w:rsidRPr="00F511A5" w:rsidRDefault="005979E7" w:rsidP="00F17634">
            <w:pPr>
              <w:pStyle w:val="TAL"/>
              <w:rPr>
                <w:szCs w:val="18"/>
                <w:lang w:eastAsia="en-US"/>
              </w:rPr>
            </w:pPr>
            <w:r w:rsidRPr="00F511A5">
              <w:rPr>
                <w:szCs w:val="18"/>
                <w:lang w:eastAsia="en-US"/>
              </w:rPr>
              <w:t>R5-225260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A6ADD8" w14:textId="77777777" w:rsidR="005979E7" w:rsidRPr="00F511A5" w:rsidRDefault="005979E7" w:rsidP="00F17634">
            <w:pPr>
              <w:pStyle w:val="TAL"/>
              <w:rPr>
                <w:szCs w:val="18"/>
                <w:lang w:eastAsia="en-US"/>
              </w:rPr>
            </w:pPr>
            <w:r w:rsidRPr="000A0152">
              <w:rPr>
                <w:szCs w:val="18"/>
                <w:lang w:eastAsia="en-US"/>
              </w:rPr>
              <w:t>3206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56809AB" w14:textId="77777777" w:rsidR="005979E7" w:rsidRPr="00F511A5" w:rsidRDefault="005979E7" w:rsidP="00F17634">
            <w:pPr>
              <w:pStyle w:val="TAL"/>
              <w:rPr>
                <w:szCs w:val="18"/>
                <w:lang w:eastAsia="en-US"/>
              </w:rPr>
            </w:pPr>
            <w:r w:rsidRPr="000A0152">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47A291"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34460D" w14:textId="77777777" w:rsidR="005979E7" w:rsidRPr="00F511A5" w:rsidRDefault="005979E7" w:rsidP="00F17634">
            <w:pPr>
              <w:pStyle w:val="TAL"/>
              <w:rPr>
                <w:szCs w:val="18"/>
                <w:lang w:eastAsia="en-US"/>
              </w:rPr>
            </w:pPr>
            <w:r w:rsidRPr="00F511A5">
              <w:rPr>
                <w:szCs w:val="18"/>
                <w:lang w:eastAsia="en-US"/>
              </w:rPr>
              <w:t>Addition of new test case 11.3.10 for access category 9 on Access identitiy 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670557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B35D38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D2AEDA"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58ABF87"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E2922F" w14:textId="77777777" w:rsidR="005979E7" w:rsidRPr="00F511A5" w:rsidRDefault="005979E7" w:rsidP="00F17634">
            <w:pPr>
              <w:pStyle w:val="TAL"/>
              <w:rPr>
                <w:szCs w:val="18"/>
                <w:lang w:eastAsia="en-US"/>
              </w:rPr>
            </w:pPr>
            <w:r w:rsidRPr="00F511A5">
              <w:rPr>
                <w:szCs w:val="18"/>
                <w:lang w:eastAsia="en-US"/>
              </w:rPr>
              <w:t>R5-225281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0EDD60" w14:textId="77777777" w:rsidR="005979E7" w:rsidRPr="00F511A5" w:rsidRDefault="005979E7" w:rsidP="00F17634">
            <w:pPr>
              <w:pStyle w:val="TAL"/>
              <w:rPr>
                <w:szCs w:val="18"/>
                <w:lang w:eastAsia="en-US"/>
              </w:rPr>
            </w:pPr>
            <w:r w:rsidRPr="000A0152">
              <w:rPr>
                <w:szCs w:val="18"/>
                <w:lang w:eastAsia="en-US"/>
              </w:rPr>
              <w:t>3057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4FB6F1"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2A1A3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3B66B9" w14:textId="77777777" w:rsidR="005979E7" w:rsidRPr="00F511A5" w:rsidRDefault="005979E7" w:rsidP="00F17634">
            <w:pPr>
              <w:pStyle w:val="TAL"/>
              <w:rPr>
                <w:szCs w:val="18"/>
                <w:lang w:eastAsia="en-US"/>
              </w:rPr>
            </w:pPr>
            <w:r w:rsidRPr="00F511A5">
              <w:rPr>
                <w:szCs w:val="18"/>
                <w:lang w:eastAsia="en-US"/>
              </w:rPr>
              <w:t>Correction to NR testcases 8.1.5.7.1.1, 8.1.5.7.1.2 and 8.1.5.7.1.3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EE0A564"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465E71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00D8F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8FEC9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7468E5" w14:textId="77777777" w:rsidR="005979E7" w:rsidRPr="00F511A5" w:rsidRDefault="005979E7" w:rsidP="00F17634">
            <w:pPr>
              <w:pStyle w:val="TAL"/>
              <w:rPr>
                <w:szCs w:val="18"/>
                <w:lang w:eastAsia="en-US"/>
              </w:rPr>
            </w:pPr>
            <w:r w:rsidRPr="00F511A5">
              <w:rPr>
                <w:szCs w:val="18"/>
                <w:lang w:eastAsia="en-US"/>
              </w:rPr>
              <w:t>R5-225282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E905B0" w14:textId="77777777" w:rsidR="005979E7" w:rsidRPr="00F511A5" w:rsidRDefault="005979E7" w:rsidP="00F17634">
            <w:pPr>
              <w:pStyle w:val="TAL"/>
              <w:rPr>
                <w:szCs w:val="18"/>
                <w:lang w:eastAsia="en-US"/>
              </w:rPr>
            </w:pPr>
            <w:r w:rsidRPr="000A0152">
              <w:rPr>
                <w:szCs w:val="18"/>
                <w:lang w:eastAsia="en-US"/>
              </w:rPr>
              <w:t>3144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8C0B61"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9D44EE"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6A3D3F" w14:textId="77777777" w:rsidR="005979E7" w:rsidRPr="00F511A5" w:rsidRDefault="005979E7" w:rsidP="00F17634">
            <w:pPr>
              <w:pStyle w:val="TAL"/>
              <w:rPr>
                <w:szCs w:val="18"/>
                <w:lang w:eastAsia="en-US"/>
              </w:rPr>
            </w:pPr>
            <w:r w:rsidRPr="00F511A5">
              <w:rPr>
                <w:szCs w:val="18"/>
                <w:lang w:eastAsia="en-US"/>
              </w:rPr>
              <w:t>Correction to NR5GC RRC test case 8.2.2.1.1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BC6B1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03C149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602A7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4AC6EB"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BDE030" w14:textId="77777777" w:rsidR="005979E7" w:rsidRPr="00F511A5" w:rsidRDefault="005979E7" w:rsidP="00F17634">
            <w:pPr>
              <w:pStyle w:val="TAL"/>
              <w:rPr>
                <w:szCs w:val="18"/>
                <w:lang w:eastAsia="en-US"/>
              </w:rPr>
            </w:pPr>
            <w:r w:rsidRPr="00F511A5">
              <w:rPr>
                <w:szCs w:val="18"/>
                <w:lang w:eastAsia="en-US"/>
              </w:rPr>
              <w:t>R5-225283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4E81D5" w14:textId="77777777" w:rsidR="005979E7" w:rsidRPr="00F511A5" w:rsidRDefault="005979E7" w:rsidP="00F17634">
            <w:pPr>
              <w:pStyle w:val="TAL"/>
              <w:rPr>
                <w:szCs w:val="18"/>
                <w:lang w:eastAsia="en-US"/>
              </w:rPr>
            </w:pPr>
            <w:r w:rsidRPr="000A0152">
              <w:rPr>
                <w:szCs w:val="18"/>
                <w:lang w:eastAsia="en-US"/>
              </w:rPr>
              <w:t>3073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D78D8A"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5DB3B7"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C41906" w14:textId="77777777" w:rsidR="005979E7" w:rsidRPr="00F511A5" w:rsidRDefault="005979E7" w:rsidP="00F17634">
            <w:pPr>
              <w:pStyle w:val="TAL"/>
              <w:rPr>
                <w:szCs w:val="18"/>
                <w:lang w:eastAsia="en-US"/>
              </w:rPr>
            </w:pPr>
            <w:r w:rsidRPr="00F511A5">
              <w:rPr>
                <w:szCs w:val="18"/>
                <w:lang w:eastAsia="en-US"/>
              </w:rPr>
              <w:t>Editorial Corrections for TC 9.1.2.6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700AEB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B405F2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EE20A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683515"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C95539" w14:textId="77777777" w:rsidR="005979E7" w:rsidRPr="00F511A5" w:rsidRDefault="005979E7" w:rsidP="00F17634">
            <w:pPr>
              <w:pStyle w:val="TAL"/>
              <w:rPr>
                <w:szCs w:val="18"/>
                <w:lang w:eastAsia="en-US"/>
              </w:rPr>
            </w:pPr>
            <w:r w:rsidRPr="00F511A5">
              <w:rPr>
                <w:szCs w:val="18"/>
                <w:lang w:eastAsia="en-US"/>
              </w:rPr>
              <w:t>R5-225292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FD74971" w14:textId="77777777" w:rsidR="005979E7" w:rsidRPr="00F511A5" w:rsidRDefault="005979E7" w:rsidP="00F17634">
            <w:pPr>
              <w:pStyle w:val="TAL"/>
              <w:rPr>
                <w:szCs w:val="18"/>
                <w:lang w:eastAsia="en-US"/>
              </w:rPr>
            </w:pPr>
            <w:r w:rsidRPr="000A0152">
              <w:rPr>
                <w:szCs w:val="18"/>
                <w:lang w:eastAsia="en-US"/>
              </w:rPr>
              <w:t>3128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12956CF"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F4064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A1019F" w14:textId="77777777" w:rsidR="005979E7" w:rsidRPr="00F511A5" w:rsidRDefault="005979E7" w:rsidP="00F17634">
            <w:pPr>
              <w:pStyle w:val="TAL"/>
              <w:rPr>
                <w:szCs w:val="18"/>
                <w:lang w:eastAsia="en-US"/>
              </w:rPr>
            </w:pPr>
            <w:r w:rsidRPr="00F511A5">
              <w:rPr>
                <w:szCs w:val="18"/>
                <w:lang w:eastAsia="en-US"/>
              </w:rPr>
              <w:t>Update of TC 13.2.5- PC5 unicast / link identifier update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C7FCF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AB5A52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F8F49B0"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0ABBB4"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CFCF44" w14:textId="77777777" w:rsidR="005979E7" w:rsidRPr="00F511A5" w:rsidRDefault="005979E7" w:rsidP="00F17634">
            <w:pPr>
              <w:pStyle w:val="TAL"/>
              <w:rPr>
                <w:szCs w:val="18"/>
                <w:lang w:eastAsia="en-US"/>
              </w:rPr>
            </w:pPr>
            <w:r w:rsidRPr="00F511A5">
              <w:rPr>
                <w:szCs w:val="18"/>
                <w:lang w:eastAsia="en-US"/>
              </w:rPr>
              <w:t>R5-225293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C4F4CAD" w14:textId="77777777" w:rsidR="005979E7" w:rsidRPr="00F511A5" w:rsidRDefault="005979E7" w:rsidP="00F17634">
            <w:pPr>
              <w:pStyle w:val="TAL"/>
              <w:rPr>
                <w:szCs w:val="18"/>
                <w:lang w:eastAsia="en-US"/>
              </w:rPr>
            </w:pPr>
            <w:r w:rsidRPr="000A0152">
              <w:rPr>
                <w:szCs w:val="18"/>
                <w:lang w:eastAsia="en-US"/>
              </w:rPr>
              <w:t>3129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3D751F"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C2EBC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DCBA2B" w14:textId="77777777" w:rsidR="005979E7" w:rsidRPr="00F511A5" w:rsidRDefault="005979E7" w:rsidP="00F17634">
            <w:pPr>
              <w:pStyle w:val="TAL"/>
              <w:rPr>
                <w:szCs w:val="18"/>
                <w:lang w:eastAsia="en-US"/>
              </w:rPr>
            </w:pPr>
            <w:r w:rsidRPr="00F511A5">
              <w:rPr>
                <w:szCs w:val="18"/>
                <w:lang w:eastAsia="en-US"/>
              </w:rPr>
              <w:t>Update of TC 12.2.3.2- Inter-carrier concurrent operation / Measurement configuration and reporting via Uu RRC / CBR measurement reporting / Periodical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DEBAE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96807B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8DF3E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D36DC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27BC0B" w14:textId="77777777" w:rsidR="005979E7" w:rsidRPr="00F511A5" w:rsidRDefault="005979E7" w:rsidP="00F17634">
            <w:pPr>
              <w:pStyle w:val="TAL"/>
              <w:rPr>
                <w:szCs w:val="18"/>
                <w:lang w:eastAsia="en-US"/>
              </w:rPr>
            </w:pPr>
            <w:r w:rsidRPr="00F511A5">
              <w:rPr>
                <w:szCs w:val="18"/>
                <w:lang w:eastAsia="en-US"/>
              </w:rPr>
              <w:t>R5-225294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65CDC9" w14:textId="77777777" w:rsidR="005979E7" w:rsidRPr="00F511A5" w:rsidRDefault="005979E7" w:rsidP="00F17634">
            <w:pPr>
              <w:pStyle w:val="TAL"/>
              <w:rPr>
                <w:szCs w:val="18"/>
                <w:lang w:eastAsia="en-US"/>
              </w:rPr>
            </w:pPr>
            <w:r w:rsidRPr="000A0152">
              <w:rPr>
                <w:szCs w:val="18"/>
                <w:lang w:eastAsia="en-US"/>
              </w:rPr>
              <w:t>3175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E945F0C"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0F570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8B8C20" w14:textId="77777777" w:rsidR="005979E7" w:rsidRPr="00F511A5" w:rsidRDefault="005979E7" w:rsidP="00F17634">
            <w:pPr>
              <w:pStyle w:val="TAL"/>
              <w:rPr>
                <w:szCs w:val="18"/>
                <w:lang w:eastAsia="en-US"/>
              </w:rPr>
            </w:pPr>
            <w:r w:rsidRPr="00F511A5">
              <w:rPr>
                <w:szCs w:val="18"/>
                <w:lang w:eastAsia="en-US"/>
              </w:rPr>
              <w:t>Correction of NR V2X test case 12.1.6.3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8B91E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CACEE5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FD641A"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F62B1C"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E0C010" w14:textId="77777777" w:rsidR="005979E7" w:rsidRPr="00F511A5" w:rsidRDefault="005979E7" w:rsidP="00F17634">
            <w:pPr>
              <w:pStyle w:val="TAL"/>
              <w:rPr>
                <w:szCs w:val="18"/>
                <w:lang w:eastAsia="en-US"/>
              </w:rPr>
            </w:pPr>
            <w:r w:rsidRPr="00F511A5">
              <w:rPr>
                <w:szCs w:val="18"/>
                <w:lang w:eastAsia="en-US"/>
              </w:rPr>
              <w:t>R5-225295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8351F6C" w14:textId="77777777" w:rsidR="005979E7" w:rsidRPr="00F511A5" w:rsidRDefault="005979E7" w:rsidP="00F17634">
            <w:pPr>
              <w:pStyle w:val="TAL"/>
              <w:rPr>
                <w:szCs w:val="18"/>
                <w:lang w:eastAsia="en-US"/>
              </w:rPr>
            </w:pPr>
            <w:r w:rsidRPr="000A0152">
              <w:rPr>
                <w:szCs w:val="18"/>
                <w:lang w:eastAsia="en-US"/>
              </w:rPr>
              <w:t>3176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9034495"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6AD38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40F1B9" w14:textId="77777777" w:rsidR="005979E7" w:rsidRPr="00F511A5" w:rsidRDefault="005979E7" w:rsidP="00F17634">
            <w:pPr>
              <w:pStyle w:val="TAL"/>
              <w:rPr>
                <w:szCs w:val="18"/>
                <w:lang w:eastAsia="en-US"/>
              </w:rPr>
            </w:pPr>
            <w:r w:rsidRPr="00F511A5">
              <w:rPr>
                <w:szCs w:val="18"/>
                <w:lang w:eastAsia="en-US"/>
              </w:rPr>
              <w:t>Correction of NR V2X test case 13.2.4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863BB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4351F0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3F33F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B8D6A7"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0FBBA8" w14:textId="77777777" w:rsidR="005979E7" w:rsidRPr="00F511A5" w:rsidRDefault="005979E7" w:rsidP="00F17634">
            <w:pPr>
              <w:pStyle w:val="TAL"/>
              <w:rPr>
                <w:szCs w:val="18"/>
                <w:lang w:eastAsia="en-US"/>
              </w:rPr>
            </w:pPr>
            <w:r w:rsidRPr="00F511A5">
              <w:rPr>
                <w:szCs w:val="18"/>
                <w:lang w:eastAsia="en-US"/>
              </w:rPr>
              <w:t>R5-225297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C9EE098" w14:textId="77777777" w:rsidR="005979E7" w:rsidRPr="00F511A5" w:rsidRDefault="005979E7" w:rsidP="00F17634">
            <w:pPr>
              <w:pStyle w:val="TAL"/>
              <w:rPr>
                <w:szCs w:val="18"/>
                <w:lang w:eastAsia="en-US"/>
              </w:rPr>
            </w:pPr>
            <w:r w:rsidRPr="000A0152">
              <w:rPr>
                <w:szCs w:val="18"/>
                <w:lang w:eastAsia="en-US"/>
              </w:rPr>
              <w:t>3086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61AE269"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6CC304"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82475E" w14:textId="77777777" w:rsidR="005979E7" w:rsidRPr="00F511A5" w:rsidRDefault="005979E7" w:rsidP="00F17634">
            <w:pPr>
              <w:pStyle w:val="TAL"/>
              <w:rPr>
                <w:szCs w:val="18"/>
                <w:lang w:eastAsia="en-US"/>
              </w:rPr>
            </w:pPr>
            <w:r w:rsidRPr="00F511A5">
              <w:rPr>
                <w:szCs w:val="18"/>
                <w:lang w:eastAsia="en-US"/>
              </w:rPr>
              <w:t>Correction of test cases 7.1.1.12.4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F8D5F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73FFA9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4F40F2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F6538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1EF9F17" w14:textId="77777777" w:rsidR="005979E7" w:rsidRPr="00F511A5" w:rsidRDefault="005979E7" w:rsidP="00F17634">
            <w:pPr>
              <w:pStyle w:val="TAL"/>
              <w:rPr>
                <w:szCs w:val="18"/>
                <w:lang w:eastAsia="en-US"/>
              </w:rPr>
            </w:pPr>
            <w:r w:rsidRPr="00F511A5">
              <w:rPr>
                <w:szCs w:val="18"/>
                <w:lang w:eastAsia="en-US"/>
              </w:rPr>
              <w:t>R5-225302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0B6F39F" w14:textId="77777777" w:rsidR="005979E7" w:rsidRPr="00F511A5" w:rsidRDefault="005979E7" w:rsidP="00F17634">
            <w:pPr>
              <w:pStyle w:val="TAL"/>
              <w:rPr>
                <w:szCs w:val="18"/>
                <w:lang w:eastAsia="en-US"/>
              </w:rPr>
            </w:pPr>
            <w:r w:rsidRPr="000A0152">
              <w:rPr>
                <w:szCs w:val="18"/>
                <w:lang w:eastAsia="en-US"/>
              </w:rPr>
              <w:t>3064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5ACF26D"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DD2D5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E224D08" w14:textId="77777777" w:rsidR="005979E7" w:rsidRPr="00F511A5" w:rsidRDefault="005979E7" w:rsidP="00F17634">
            <w:pPr>
              <w:pStyle w:val="TAL"/>
              <w:rPr>
                <w:szCs w:val="18"/>
                <w:lang w:eastAsia="en-US"/>
              </w:rPr>
            </w:pPr>
            <w:r w:rsidRPr="00F511A5">
              <w:rPr>
                <w:szCs w:val="18"/>
                <w:lang w:eastAsia="en-US"/>
              </w:rPr>
              <w:t>Correction to Idle Mode Test Case to enable SNPN Only UE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4F21C9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105BE3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7E3B7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BD1E2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F3B7041" w14:textId="77777777" w:rsidR="005979E7" w:rsidRPr="00F511A5" w:rsidRDefault="005979E7" w:rsidP="00F17634">
            <w:pPr>
              <w:pStyle w:val="TAL"/>
              <w:rPr>
                <w:szCs w:val="18"/>
                <w:lang w:eastAsia="en-US"/>
              </w:rPr>
            </w:pPr>
            <w:r w:rsidRPr="00F511A5">
              <w:rPr>
                <w:szCs w:val="18"/>
                <w:lang w:eastAsia="en-US"/>
              </w:rPr>
              <w:t>R5-225303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64E212A" w14:textId="77777777" w:rsidR="005979E7" w:rsidRPr="00F511A5" w:rsidRDefault="005979E7" w:rsidP="00F17634">
            <w:pPr>
              <w:pStyle w:val="TAL"/>
              <w:rPr>
                <w:szCs w:val="18"/>
                <w:lang w:eastAsia="en-US"/>
              </w:rPr>
            </w:pPr>
            <w:r w:rsidRPr="000A0152">
              <w:rPr>
                <w:szCs w:val="18"/>
                <w:lang w:eastAsia="en-US"/>
              </w:rPr>
              <w:t>3065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5B20E6"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09ECD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CCF2941" w14:textId="77777777" w:rsidR="005979E7" w:rsidRPr="00F511A5" w:rsidRDefault="005979E7" w:rsidP="00F17634">
            <w:pPr>
              <w:pStyle w:val="TAL"/>
              <w:rPr>
                <w:szCs w:val="18"/>
                <w:lang w:eastAsia="en-US"/>
              </w:rPr>
            </w:pPr>
            <w:r w:rsidRPr="00F511A5">
              <w:rPr>
                <w:szCs w:val="18"/>
                <w:lang w:eastAsia="en-US"/>
              </w:rPr>
              <w:t>Correction to SNPN TC 6.5.1.2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6E6AD8"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D93EF5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5EB3A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1EAA5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7AA16D" w14:textId="77777777" w:rsidR="005979E7" w:rsidRPr="00F511A5" w:rsidRDefault="005979E7" w:rsidP="00F17634">
            <w:pPr>
              <w:pStyle w:val="TAL"/>
              <w:rPr>
                <w:szCs w:val="18"/>
                <w:lang w:eastAsia="en-US"/>
              </w:rPr>
            </w:pPr>
            <w:r w:rsidRPr="00F511A5">
              <w:rPr>
                <w:szCs w:val="18"/>
                <w:lang w:eastAsia="en-US"/>
              </w:rPr>
              <w:t>R5-225304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8FC52A" w14:textId="77777777" w:rsidR="005979E7" w:rsidRPr="00F511A5" w:rsidRDefault="005979E7" w:rsidP="00F17634">
            <w:pPr>
              <w:pStyle w:val="TAL"/>
              <w:rPr>
                <w:szCs w:val="18"/>
                <w:lang w:eastAsia="en-US"/>
              </w:rPr>
            </w:pPr>
            <w:r w:rsidRPr="000A0152">
              <w:rPr>
                <w:szCs w:val="18"/>
                <w:lang w:eastAsia="en-US"/>
              </w:rPr>
              <w:t>3069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8BABC2"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49009A"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A8E697" w14:textId="77777777" w:rsidR="005979E7" w:rsidRPr="00F511A5" w:rsidRDefault="005979E7" w:rsidP="00F17634">
            <w:pPr>
              <w:pStyle w:val="TAL"/>
              <w:rPr>
                <w:szCs w:val="18"/>
                <w:lang w:eastAsia="en-US"/>
              </w:rPr>
            </w:pPr>
            <w:r w:rsidRPr="00F511A5">
              <w:rPr>
                <w:szCs w:val="18"/>
                <w:lang w:eastAsia="en-US"/>
              </w:rPr>
              <w:t>Correction to NR 5GC CAG testcase 8.1.7.1.1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A3161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93100B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5194CE"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7C65F4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042FD37" w14:textId="77777777" w:rsidR="005979E7" w:rsidRPr="00F511A5" w:rsidRDefault="005979E7" w:rsidP="00F17634">
            <w:pPr>
              <w:pStyle w:val="TAL"/>
              <w:rPr>
                <w:szCs w:val="18"/>
                <w:lang w:eastAsia="en-US"/>
              </w:rPr>
            </w:pPr>
            <w:r w:rsidRPr="00F511A5">
              <w:rPr>
                <w:szCs w:val="18"/>
                <w:lang w:eastAsia="en-US"/>
              </w:rPr>
              <w:t>R5-225305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4F90490" w14:textId="77777777" w:rsidR="005979E7" w:rsidRPr="00F511A5" w:rsidRDefault="005979E7" w:rsidP="00F17634">
            <w:pPr>
              <w:pStyle w:val="TAL"/>
              <w:rPr>
                <w:szCs w:val="18"/>
                <w:lang w:eastAsia="en-US"/>
              </w:rPr>
            </w:pPr>
            <w:r w:rsidRPr="000A0152">
              <w:rPr>
                <w:szCs w:val="18"/>
                <w:lang w:eastAsia="en-US"/>
              </w:rPr>
              <w:t>3082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031037F"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5FEA4A"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ABF9D8" w14:textId="77777777" w:rsidR="005979E7" w:rsidRPr="00F511A5" w:rsidRDefault="005979E7" w:rsidP="00F17634">
            <w:pPr>
              <w:pStyle w:val="TAL"/>
              <w:rPr>
                <w:szCs w:val="18"/>
                <w:lang w:eastAsia="en-US"/>
              </w:rPr>
            </w:pPr>
            <w:r w:rsidRPr="00F511A5">
              <w:rPr>
                <w:szCs w:val="18"/>
                <w:lang w:eastAsia="en-US"/>
              </w:rPr>
              <w:t>Correction to NR CAG testcase 6.5.2.1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9C8898"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96F942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F65B7B"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204B16"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ED56D2" w14:textId="77777777" w:rsidR="005979E7" w:rsidRPr="00F511A5" w:rsidRDefault="005979E7" w:rsidP="00F17634">
            <w:pPr>
              <w:pStyle w:val="TAL"/>
              <w:rPr>
                <w:szCs w:val="18"/>
                <w:lang w:eastAsia="en-US"/>
              </w:rPr>
            </w:pPr>
            <w:r w:rsidRPr="00F511A5">
              <w:rPr>
                <w:szCs w:val="18"/>
                <w:lang w:eastAsia="en-US"/>
              </w:rPr>
              <w:t>R5-225306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28893C" w14:textId="77777777" w:rsidR="005979E7" w:rsidRPr="00F511A5" w:rsidRDefault="005979E7" w:rsidP="00F17634">
            <w:pPr>
              <w:pStyle w:val="TAL"/>
              <w:rPr>
                <w:szCs w:val="18"/>
                <w:lang w:eastAsia="en-US"/>
              </w:rPr>
            </w:pPr>
            <w:r w:rsidRPr="000A0152">
              <w:rPr>
                <w:szCs w:val="18"/>
                <w:lang w:eastAsia="en-US"/>
              </w:rPr>
              <w:t>3203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8259F8F"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6705D8"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580198" w14:textId="77777777" w:rsidR="005979E7" w:rsidRPr="00F511A5" w:rsidRDefault="005979E7" w:rsidP="00F17634">
            <w:pPr>
              <w:pStyle w:val="TAL"/>
              <w:rPr>
                <w:szCs w:val="18"/>
                <w:lang w:eastAsia="en-US"/>
              </w:rPr>
            </w:pPr>
            <w:r w:rsidRPr="00F511A5">
              <w:rPr>
                <w:szCs w:val="18"/>
                <w:lang w:eastAsia="en-US"/>
              </w:rPr>
              <w:t>Correction to NR CAG testcase 6.5.2.2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41DAB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7BFBC5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93DD41"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9C0A3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3FABC8" w14:textId="77777777" w:rsidR="005979E7" w:rsidRPr="00F511A5" w:rsidRDefault="005979E7" w:rsidP="00F17634">
            <w:pPr>
              <w:pStyle w:val="TAL"/>
              <w:rPr>
                <w:szCs w:val="18"/>
                <w:lang w:eastAsia="en-US"/>
              </w:rPr>
            </w:pPr>
            <w:r w:rsidRPr="00F511A5">
              <w:rPr>
                <w:szCs w:val="18"/>
                <w:lang w:eastAsia="en-US"/>
              </w:rPr>
              <w:t>R5-225307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1ADD10E" w14:textId="77777777" w:rsidR="005979E7" w:rsidRPr="00F511A5" w:rsidRDefault="005979E7" w:rsidP="00F17634">
            <w:pPr>
              <w:pStyle w:val="TAL"/>
              <w:rPr>
                <w:szCs w:val="18"/>
                <w:lang w:eastAsia="en-US"/>
              </w:rPr>
            </w:pPr>
            <w:r w:rsidRPr="000A0152">
              <w:rPr>
                <w:szCs w:val="18"/>
                <w:lang w:eastAsia="en-US"/>
              </w:rPr>
              <w:t>3085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39BED0"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59D1E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D79A47" w14:textId="77777777" w:rsidR="005979E7" w:rsidRPr="00F511A5" w:rsidRDefault="005979E7" w:rsidP="00F17634">
            <w:pPr>
              <w:pStyle w:val="TAL"/>
              <w:rPr>
                <w:szCs w:val="18"/>
                <w:lang w:eastAsia="en-US"/>
              </w:rPr>
            </w:pPr>
            <w:r w:rsidRPr="00F511A5">
              <w:rPr>
                <w:szCs w:val="18"/>
                <w:lang w:eastAsia="en-US"/>
              </w:rPr>
              <w:t>Correction to NR CAG testcase 6.5.2.6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4665E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C00EA6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A9074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893F67"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85241FC" w14:textId="77777777" w:rsidR="005979E7" w:rsidRPr="00F511A5" w:rsidRDefault="005979E7" w:rsidP="00F17634">
            <w:pPr>
              <w:pStyle w:val="TAL"/>
              <w:rPr>
                <w:szCs w:val="18"/>
                <w:lang w:eastAsia="en-US"/>
              </w:rPr>
            </w:pPr>
            <w:r w:rsidRPr="00F511A5">
              <w:rPr>
                <w:szCs w:val="18"/>
                <w:lang w:eastAsia="en-US"/>
              </w:rPr>
              <w:t>R5-225308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6BA4C38" w14:textId="77777777" w:rsidR="005979E7" w:rsidRPr="00F511A5" w:rsidRDefault="005979E7" w:rsidP="00F17634">
            <w:pPr>
              <w:pStyle w:val="TAL"/>
              <w:rPr>
                <w:szCs w:val="18"/>
                <w:lang w:eastAsia="en-US"/>
              </w:rPr>
            </w:pPr>
            <w:r w:rsidRPr="000A0152">
              <w:rPr>
                <w:szCs w:val="18"/>
                <w:lang w:eastAsia="en-US"/>
              </w:rPr>
              <w:t>3177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40ADADC"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7AED95"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F947CB" w14:textId="77777777" w:rsidR="005979E7" w:rsidRPr="00F511A5" w:rsidRDefault="005979E7" w:rsidP="00F17634">
            <w:pPr>
              <w:pStyle w:val="TAL"/>
              <w:rPr>
                <w:szCs w:val="18"/>
                <w:lang w:eastAsia="en-US"/>
              </w:rPr>
            </w:pPr>
            <w:r w:rsidRPr="00F511A5">
              <w:rPr>
                <w:szCs w:val="18"/>
                <w:lang w:eastAsia="en-US"/>
              </w:rPr>
              <w:t>Correction of NR SNPN test case 10.1.7.1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B440858"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870BFC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A2CD0A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44E484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388883" w14:textId="77777777" w:rsidR="005979E7" w:rsidRPr="00F511A5" w:rsidRDefault="005979E7" w:rsidP="00F17634">
            <w:pPr>
              <w:pStyle w:val="TAL"/>
              <w:rPr>
                <w:szCs w:val="18"/>
                <w:lang w:eastAsia="en-US"/>
              </w:rPr>
            </w:pPr>
            <w:r w:rsidRPr="00F511A5">
              <w:rPr>
                <w:szCs w:val="18"/>
                <w:lang w:eastAsia="en-US"/>
              </w:rPr>
              <w:t>R5-225317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5DA01ED" w14:textId="77777777" w:rsidR="005979E7" w:rsidRPr="00F511A5" w:rsidRDefault="005979E7" w:rsidP="00F17634">
            <w:pPr>
              <w:pStyle w:val="TAL"/>
              <w:rPr>
                <w:szCs w:val="18"/>
                <w:lang w:eastAsia="en-US"/>
              </w:rPr>
            </w:pPr>
            <w:r w:rsidRPr="000A0152">
              <w:rPr>
                <w:szCs w:val="18"/>
                <w:lang w:eastAsia="en-US"/>
              </w:rPr>
              <w:t>3038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788AFFF"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D4ADB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1A1F46" w14:textId="77777777" w:rsidR="005979E7" w:rsidRPr="00F511A5" w:rsidRDefault="005979E7" w:rsidP="00F17634">
            <w:pPr>
              <w:pStyle w:val="TAL"/>
              <w:rPr>
                <w:szCs w:val="18"/>
                <w:lang w:eastAsia="en-US"/>
              </w:rPr>
            </w:pPr>
            <w:r w:rsidRPr="00F511A5">
              <w:rPr>
                <w:szCs w:val="18"/>
                <w:lang w:eastAsia="en-US"/>
              </w:rPr>
              <w:t>Update 2-step RACH test case 7.1.1.1.7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02EA4B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E2C6DB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79952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5BAF91"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6B2293" w14:textId="77777777" w:rsidR="005979E7" w:rsidRPr="00F511A5" w:rsidRDefault="005979E7" w:rsidP="00F17634">
            <w:pPr>
              <w:pStyle w:val="TAL"/>
              <w:rPr>
                <w:szCs w:val="18"/>
                <w:lang w:eastAsia="en-US"/>
              </w:rPr>
            </w:pPr>
            <w:r w:rsidRPr="00F511A5">
              <w:rPr>
                <w:szCs w:val="18"/>
                <w:lang w:eastAsia="en-US"/>
              </w:rPr>
              <w:t>R5-225318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1A0D2A" w14:textId="77777777" w:rsidR="005979E7" w:rsidRPr="00F511A5" w:rsidRDefault="005979E7" w:rsidP="00F17634">
            <w:pPr>
              <w:pStyle w:val="TAL"/>
              <w:rPr>
                <w:szCs w:val="18"/>
                <w:lang w:eastAsia="en-US"/>
              </w:rPr>
            </w:pPr>
            <w:r w:rsidRPr="000A0152">
              <w:rPr>
                <w:szCs w:val="18"/>
                <w:lang w:eastAsia="en-US"/>
              </w:rPr>
              <w:t>3039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77BABA"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4373C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8BE2743" w14:textId="77777777" w:rsidR="005979E7" w:rsidRPr="00F511A5" w:rsidRDefault="005979E7" w:rsidP="00F17634">
            <w:pPr>
              <w:pStyle w:val="TAL"/>
              <w:rPr>
                <w:szCs w:val="18"/>
                <w:lang w:eastAsia="en-US"/>
              </w:rPr>
            </w:pPr>
            <w:r w:rsidRPr="00F511A5">
              <w:rPr>
                <w:szCs w:val="18"/>
                <w:lang w:eastAsia="en-US"/>
              </w:rPr>
              <w:t>Update 2-step RACH test case 7.1.1.1.8</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F4FA1F"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DDF61E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7A32CA"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FB4E65"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6FB3875" w14:textId="77777777" w:rsidR="005979E7" w:rsidRPr="00F511A5" w:rsidRDefault="005979E7" w:rsidP="00F17634">
            <w:pPr>
              <w:pStyle w:val="TAL"/>
              <w:rPr>
                <w:szCs w:val="18"/>
                <w:lang w:eastAsia="en-US"/>
              </w:rPr>
            </w:pPr>
            <w:r w:rsidRPr="00F511A5">
              <w:rPr>
                <w:szCs w:val="18"/>
                <w:lang w:eastAsia="en-US"/>
              </w:rPr>
              <w:t>R5-225319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B1AA15" w14:textId="77777777" w:rsidR="005979E7" w:rsidRPr="00F511A5" w:rsidRDefault="005979E7" w:rsidP="00F17634">
            <w:pPr>
              <w:pStyle w:val="TAL"/>
              <w:rPr>
                <w:szCs w:val="18"/>
                <w:lang w:eastAsia="en-US"/>
              </w:rPr>
            </w:pPr>
            <w:r w:rsidRPr="000A0152">
              <w:rPr>
                <w:szCs w:val="18"/>
                <w:lang w:eastAsia="en-US"/>
              </w:rPr>
              <w:t>3040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0D6CFB4"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EB11B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412A351" w14:textId="77777777" w:rsidR="005979E7" w:rsidRPr="00F511A5" w:rsidRDefault="005979E7" w:rsidP="00F17634">
            <w:pPr>
              <w:pStyle w:val="TAL"/>
              <w:rPr>
                <w:szCs w:val="18"/>
                <w:lang w:eastAsia="en-US"/>
              </w:rPr>
            </w:pPr>
            <w:r w:rsidRPr="00F511A5">
              <w:rPr>
                <w:szCs w:val="18"/>
                <w:lang w:eastAsia="en-US"/>
              </w:rPr>
              <w:t>Update 2-step RACH test case 7.1.1.1.10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10497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43B477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BC9910"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48DE17"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7D0C1F" w14:textId="77777777" w:rsidR="005979E7" w:rsidRPr="00F511A5" w:rsidRDefault="005979E7" w:rsidP="00F17634">
            <w:pPr>
              <w:pStyle w:val="TAL"/>
              <w:rPr>
                <w:szCs w:val="18"/>
                <w:lang w:eastAsia="en-US"/>
              </w:rPr>
            </w:pPr>
            <w:r w:rsidRPr="00F511A5">
              <w:rPr>
                <w:szCs w:val="18"/>
                <w:lang w:eastAsia="en-US"/>
              </w:rPr>
              <w:t>R5-225320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546CD29" w14:textId="77777777" w:rsidR="005979E7" w:rsidRPr="00F511A5" w:rsidRDefault="005979E7" w:rsidP="00F17634">
            <w:pPr>
              <w:pStyle w:val="TAL"/>
              <w:rPr>
                <w:szCs w:val="18"/>
                <w:lang w:eastAsia="en-US"/>
              </w:rPr>
            </w:pPr>
            <w:r w:rsidRPr="000A0152">
              <w:rPr>
                <w:szCs w:val="18"/>
                <w:lang w:eastAsia="en-US"/>
              </w:rPr>
              <w:t>3090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8399E2C"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75D6A1"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B78D64" w14:textId="77777777" w:rsidR="005979E7" w:rsidRPr="00F511A5" w:rsidRDefault="005979E7" w:rsidP="00F17634">
            <w:pPr>
              <w:pStyle w:val="TAL"/>
              <w:rPr>
                <w:szCs w:val="18"/>
                <w:lang w:eastAsia="en-US"/>
              </w:rPr>
            </w:pPr>
            <w:r w:rsidRPr="00F511A5">
              <w:rPr>
                <w:szCs w:val="18"/>
                <w:lang w:eastAsia="en-US"/>
              </w:rPr>
              <w:t>Addition of NR EIEI test case 11.5.4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B82A4A"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D3E01C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131F10E"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F988D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7038962" w14:textId="77777777" w:rsidR="005979E7" w:rsidRPr="00F511A5" w:rsidRDefault="005979E7" w:rsidP="00F17634">
            <w:pPr>
              <w:pStyle w:val="TAL"/>
              <w:rPr>
                <w:szCs w:val="18"/>
                <w:lang w:eastAsia="en-US"/>
              </w:rPr>
            </w:pPr>
            <w:r w:rsidRPr="00F511A5">
              <w:rPr>
                <w:szCs w:val="18"/>
                <w:lang w:eastAsia="en-US"/>
              </w:rPr>
              <w:t>R5-225323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BA2FF1" w14:textId="77777777" w:rsidR="005979E7" w:rsidRPr="00F511A5" w:rsidRDefault="005979E7" w:rsidP="00F17634">
            <w:pPr>
              <w:pStyle w:val="TAL"/>
              <w:rPr>
                <w:szCs w:val="18"/>
                <w:lang w:eastAsia="en-US"/>
              </w:rPr>
            </w:pPr>
            <w:r w:rsidRPr="000A0152">
              <w:rPr>
                <w:szCs w:val="18"/>
                <w:lang w:eastAsia="en-US"/>
              </w:rPr>
              <w:t>3062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ACE2B5B"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62372D"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EB693B" w14:textId="77777777" w:rsidR="005979E7" w:rsidRPr="00F511A5" w:rsidRDefault="005979E7" w:rsidP="00F17634">
            <w:pPr>
              <w:pStyle w:val="TAL"/>
              <w:rPr>
                <w:szCs w:val="18"/>
                <w:lang w:eastAsia="en-US"/>
              </w:rPr>
            </w:pPr>
            <w:r w:rsidRPr="00F511A5">
              <w:rPr>
                <w:szCs w:val="18"/>
                <w:lang w:eastAsia="en-US"/>
              </w:rPr>
              <w:t>Update RRC UE capability for PC1.5 duty cycle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30B28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C0F1AE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ED7464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3AFC592"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3B394C" w14:textId="77777777" w:rsidR="005979E7" w:rsidRPr="00F511A5" w:rsidRDefault="005979E7" w:rsidP="00F17634">
            <w:pPr>
              <w:pStyle w:val="TAL"/>
              <w:rPr>
                <w:szCs w:val="18"/>
                <w:lang w:eastAsia="en-US"/>
              </w:rPr>
            </w:pPr>
            <w:r w:rsidRPr="00F511A5">
              <w:rPr>
                <w:szCs w:val="18"/>
                <w:lang w:eastAsia="en-US"/>
              </w:rPr>
              <w:t>R5-225372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011E87B" w14:textId="77777777" w:rsidR="005979E7" w:rsidRPr="00F511A5" w:rsidRDefault="005979E7" w:rsidP="00F17634">
            <w:pPr>
              <w:pStyle w:val="TAL"/>
              <w:rPr>
                <w:szCs w:val="18"/>
                <w:lang w:eastAsia="en-US"/>
              </w:rPr>
            </w:pPr>
            <w:r w:rsidRPr="000A0152">
              <w:rPr>
                <w:szCs w:val="18"/>
                <w:lang w:eastAsia="en-US"/>
              </w:rPr>
              <w:t>3103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A10A8A7"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22CCB5"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E1424E1" w14:textId="77777777" w:rsidR="005979E7" w:rsidRPr="00F511A5" w:rsidRDefault="005979E7" w:rsidP="00F17634">
            <w:pPr>
              <w:pStyle w:val="TAL"/>
              <w:rPr>
                <w:szCs w:val="18"/>
                <w:lang w:eastAsia="en-US"/>
              </w:rPr>
            </w:pPr>
            <w:r w:rsidRPr="00F511A5">
              <w:rPr>
                <w:szCs w:val="18"/>
                <w:lang w:eastAsia="en-US"/>
              </w:rPr>
              <w:t>Correction to idle mode test cases (applicable only for FR1 bands)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D79F8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8E2871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8850EF"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95B71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C9CE3A4" w14:textId="77777777" w:rsidR="005979E7" w:rsidRPr="00F511A5" w:rsidRDefault="005979E7" w:rsidP="00F17634">
            <w:pPr>
              <w:pStyle w:val="TAL"/>
              <w:rPr>
                <w:szCs w:val="18"/>
                <w:lang w:eastAsia="en-US"/>
              </w:rPr>
            </w:pPr>
            <w:r w:rsidRPr="00F511A5">
              <w:rPr>
                <w:szCs w:val="18"/>
                <w:lang w:eastAsia="en-US"/>
              </w:rPr>
              <w:t>R5-225373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9D5C398" w14:textId="77777777" w:rsidR="005979E7" w:rsidRPr="00F511A5" w:rsidRDefault="005979E7" w:rsidP="00F17634">
            <w:pPr>
              <w:pStyle w:val="TAL"/>
              <w:rPr>
                <w:szCs w:val="18"/>
                <w:lang w:eastAsia="en-US"/>
              </w:rPr>
            </w:pPr>
            <w:r w:rsidRPr="000A0152">
              <w:rPr>
                <w:szCs w:val="18"/>
                <w:lang w:eastAsia="en-US"/>
              </w:rPr>
              <w:t>3120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8BDA731"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C3B7C7"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6E10E0" w14:textId="77777777" w:rsidR="005979E7" w:rsidRPr="00F511A5" w:rsidRDefault="005979E7" w:rsidP="00F17634">
            <w:pPr>
              <w:pStyle w:val="TAL"/>
              <w:rPr>
                <w:szCs w:val="18"/>
                <w:lang w:eastAsia="en-US"/>
              </w:rPr>
            </w:pPr>
            <w:r w:rsidRPr="00F511A5">
              <w:rPr>
                <w:szCs w:val="18"/>
                <w:lang w:eastAsia="en-US"/>
              </w:rPr>
              <w:t>Correction to NR TC 6.1.2.11 - Area Specific SIBs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A8A5B7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B4E168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56662EA"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ED7CC1"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D7D879" w14:textId="77777777" w:rsidR="005979E7" w:rsidRPr="00F511A5" w:rsidRDefault="005979E7" w:rsidP="00F17634">
            <w:pPr>
              <w:pStyle w:val="TAL"/>
              <w:rPr>
                <w:szCs w:val="18"/>
                <w:lang w:eastAsia="en-US"/>
              </w:rPr>
            </w:pPr>
            <w:r w:rsidRPr="00F511A5">
              <w:rPr>
                <w:szCs w:val="18"/>
                <w:lang w:eastAsia="en-US"/>
              </w:rPr>
              <w:t>R5-225374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986410" w14:textId="77777777" w:rsidR="005979E7" w:rsidRPr="00F511A5" w:rsidRDefault="005979E7" w:rsidP="00F17634">
            <w:pPr>
              <w:pStyle w:val="TAL"/>
              <w:rPr>
                <w:szCs w:val="18"/>
                <w:lang w:eastAsia="en-US"/>
              </w:rPr>
            </w:pPr>
            <w:r w:rsidRPr="000A0152">
              <w:rPr>
                <w:szCs w:val="18"/>
                <w:lang w:eastAsia="en-US"/>
              </w:rPr>
              <w:t>3191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04385F1"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76370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291401" w14:textId="77777777" w:rsidR="005979E7" w:rsidRPr="00F511A5" w:rsidRDefault="005979E7" w:rsidP="00F17634">
            <w:pPr>
              <w:pStyle w:val="TAL"/>
              <w:rPr>
                <w:szCs w:val="18"/>
                <w:lang w:eastAsia="en-US"/>
              </w:rPr>
            </w:pPr>
            <w:r w:rsidRPr="00F511A5">
              <w:rPr>
                <w:szCs w:val="18"/>
                <w:lang w:eastAsia="en-US"/>
              </w:rPr>
              <w:t>38523-1 correction on pre-test conditions of test case 6.1.1.1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DF140C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30B4EC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C276B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51C75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45A160D" w14:textId="77777777" w:rsidR="005979E7" w:rsidRPr="00F511A5" w:rsidRDefault="005979E7" w:rsidP="00F17634">
            <w:pPr>
              <w:pStyle w:val="TAL"/>
              <w:rPr>
                <w:szCs w:val="18"/>
                <w:lang w:eastAsia="en-US"/>
              </w:rPr>
            </w:pPr>
            <w:r w:rsidRPr="00F511A5">
              <w:rPr>
                <w:szCs w:val="18"/>
                <w:lang w:eastAsia="en-US"/>
              </w:rPr>
              <w:t>R5-225375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F0CAD57" w14:textId="77777777" w:rsidR="005979E7" w:rsidRPr="00F511A5" w:rsidRDefault="005979E7" w:rsidP="00F17634">
            <w:pPr>
              <w:pStyle w:val="TAL"/>
              <w:rPr>
                <w:szCs w:val="18"/>
                <w:lang w:eastAsia="en-US"/>
              </w:rPr>
            </w:pPr>
            <w:r w:rsidRPr="000A0152">
              <w:rPr>
                <w:szCs w:val="18"/>
                <w:lang w:eastAsia="en-US"/>
              </w:rPr>
              <w:t>3196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462BA6D"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969694"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E1B8155" w14:textId="77777777" w:rsidR="005979E7" w:rsidRPr="00F511A5" w:rsidRDefault="005979E7" w:rsidP="00F17634">
            <w:pPr>
              <w:pStyle w:val="TAL"/>
              <w:rPr>
                <w:szCs w:val="18"/>
                <w:lang w:eastAsia="en-US"/>
              </w:rPr>
            </w:pPr>
            <w:r w:rsidRPr="00F511A5">
              <w:rPr>
                <w:szCs w:val="18"/>
                <w:lang w:eastAsia="en-US"/>
              </w:rPr>
              <w:t>Correction to NR testcase 6.3.1.3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3D845A"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3036C9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DB1412"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69DCB36"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8993D6" w14:textId="77777777" w:rsidR="005979E7" w:rsidRPr="00F511A5" w:rsidRDefault="005979E7" w:rsidP="00F17634">
            <w:pPr>
              <w:pStyle w:val="TAL"/>
              <w:rPr>
                <w:szCs w:val="18"/>
                <w:lang w:eastAsia="en-US"/>
              </w:rPr>
            </w:pPr>
            <w:r w:rsidRPr="00F511A5">
              <w:rPr>
                <w:szCs w:val="18"/>
                <w:lang w:eastAsia="en-US"/>
              </w:rPr>
              <w:t>R5-225376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EF93B94" w14:textId="77777777" w:rsidR="005979E7" w:rsidRPr="00F511A5" w:rsidRDefault="005979E7" w:rsidP="00F17634">
            <w:pPr>
              <w:pStyle w:val="TAL"/>
              <w:rPr>
                <w:szCs w:val="18"/>
                <w:lang w:eastAsia="en-US"/>
              </w:rPr>
            </w:pPr>
            <w:r w:rsidRPr="000A0152">
              <w:rPr>
                <w:szCs w:val="18"/>
                <w:lang w:eastAsia="en-US"/>
              </w:rPr>
              <w:t>3200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A6F7780"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48686E"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1DB1268" w14:textId="77777777" w:rsidR="005979E7" w:rsidRPr="00F511A5" w:rsidRDefault="005979E7" w:rsidP="00F17634">
            <w:pPr>
              <w:pStyle w:val="TAL"/>
              <w:rPr>
                <w:szCs w:val="18"/>
                <w:lang w:eastAsia="en-US"/>
              </w:rPr>
            </w:pPr>
            <w:r w:rsidRPr="00F511A5">
              <w:rPr>
                <w:szCs w:val="18"/>
                <w:lang w:eastAsia="en-US"/>
              </w:rPr>
              <w:t>Correction to NR testcase 6.3.1.5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5E26CC"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83C5D7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6A199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264F1A1"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5966874" w14:textId="77777777" w:rsidR="005979E7" w:rsidRPr="00F511A5" w:rsidRDefault="005979E7" w:rsidP="00F17634">
            <w:pPr>
              <w:pStyle w:val="TAL"/>
              <w:rPr>
                <w:szCs w:val="18"/>
                <w:lang w:eastAsia="en-US"/>
              </w:rPr>
            </w:pPr>
            <w:r w:rsidRPr="00F511A5">
              <w:rPr>
                <w:szCs w:val="18"/>
                <w:lang w:eastAsia="en-US"/>
              </w:rPr>
              <w:t>R5-225377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6322879" w14:textId="77777777" w:rsidR="005979E7" w:rsidRPr="00F511A5" w:rsidRDefault="005979E7" w:rsidP="00F17634">
            <w:pPr>
              <w:pStyle w:val="TAL"/>
              <w:rPr>
                <w:szCs w:val="18"/>
                <w:lang w:eastAsia="en-US"/>
              </w:rPr>
            </w:pPr>
            <w:r w:rsidRPr="000A0152">
              <w:rPr>
                <w:szCs w:val="18"/>
                <w:lang w:eastAsia="en-US"/>
              </w:rPr>
              <w:t>3081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D477DF3"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B7C4DE"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086093" w14:textId="77777777" w:rsidR="005979E7" w:rsidRPr="00F511A5" w:rsidRDefault="005979E7" w:rsidP="00F17634">
            <w:pPr>
              <w:pStyle w:val="TAL"/>
              <w:rPr>
                <w:szCs w:val="18"/>
                <w:lang w:eastAsia="en-US"/>
              </w:rPr>
            </w:pPr>
            <w:r w:rsidRPr="00F511A5">
              <w:rPr>
                <w:szCs w:val="18"/>
                <w:lang w:eastAsia="en-US"/>
              </w:rPr>
              <w:t>Correction to NR testcase 7.1.1.6.3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6DBEC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C85EC2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DA662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B8E1B1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B34124" w14:textId="77777777" w:rsidR="005979E7" w:rsidRPr="00F511A5" w:rsidRDefault="005979E7" w:rsidP="00F17634">
            <w:pPr>
              <w:pStyle w:val="TAL"/>
              <w:rPr>
                <w:szCs w:val="18"/>
                <w:lang w:eastAsia="en-US"/>
              </w:rPr>
            </w:pPr>
            <w:r w:rsidRPr="00F511A5">
              <w:rPr>
                <w:szCs w:val="18"/>
                <w:lang w:eastAsia="en-US"/>
              </w:rPr>
              <w:t>R5-225378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8D6C3A5" w14:textId="77777777" w:rsidR="005979E7" w:rsidRPr="00F511A5" w:rsidRDefault="005979E7" w:rsidP="00F17634">
            <w:pPr>
              <w:pStyle w:val="TAL"/>
              <w:rPr>
                <w:szCs w:val="18"/>
                <w:lang w:eastAsia="en-US"/>
              </w:rPr>
            </w:pPr>
            <w:r w:rsidRPr="000A0152">
              <w:rPr>
                <w:szCs w:val="18"/>
                <w:lang w:eastAsia="en-US"/>
              </w:rPr>
              <w:t>3155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21C41F3"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1AB2D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4A9D7F" w14:textId="77777777" w:rsidR="005979E7" w:rsidRPr="00F511A5" w:rsidRDefault="005979E7" w:rsidP="00F17634">
            <w:pPr>
              <w:pStyle w:val="TAL"/>
              <w:rPr>
                <w:szCs w:val="18"/>
                <w:lang w:eastAsia="en-US"/>
              </w:rPr>
            </w:pPr>
            <w:r w:rsidRPr="00F511A5">
              <w:rPr>
                <w:szCs w:val="18"/>
                <w:lang w:eastAsia="en-US"/>
              </w:rPr>
              <w:t>Correction to NR TC 7.1.1.6.1 - SPS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88EA0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A085A1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C23CA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9DEFB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0234E5" w14:textId="77777777" w:rsidR="005979E7" w:rsidRPr="00F511A5" w:rsidRDefault="005979E7" w:rsidP="00F17634">
            <w:pPr>
              <w:pStyle w:val="TAL"/>
              <w:rPr>
                <w:szCs w:val="18"/>
                <w:lang w:eastAsia="en-US"/>
              </w:rPr>
            </w:pPr>
            <w:r w:rsidRPr="00F511A5">
              <w:rPr>
                <w:szCs w:val="18"/>
                <w:lang w:eastAsia="en-US"/>
              </w:rPr>
              <w:t>R5-225379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B400DF" w14:textId="77777777" w:rsidR="005979E7" w:rsidRPr="00F511A5" w:rsidRDefault="005979E7" w:rsidP="00F17634">
            <w:pPr>
              <w:pStyle w:val="TAL"/>
              <w:rPr>
                <w:szCs w:val="18"/>
                <w:lang w:eastAsia="en-US"/>
              </w:rPr>
            </w:pPr>
            <w:r w:rsidRPr="000A0152">
              <w:rPr>
                <w:szCs w:val="18"/>
                <w:lang w:eastAsia="en-US"/>
              </w:rPr>
              <w:t>3099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3923006"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4914D1"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B09070" w14:textId="77777777" w:rsidR="005979E7" w:rsidRPr="00F511A5" w:rsidRDefault="005979E7" w:rsidP="00F17634">
            <w:pPr>
              <w:pStyle w:val="TAL"/>
              <w:rPr>
                <w:szCs w:val="18"/>
                <w:lang w:eastAsia="en-US"/>
              </w:rPr>
            </w:pPr>
            <w:r w:rsidRPr="00F511A5">
              <w:rPr>
                <w:szCs w:val="18"/>
                <w:lang w:eastAsia="en-US"/>
              </w:rPr>
              <w:t>Correction to PDCP test case 7.1.3.5.2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A1CB7D"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A4433E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7522D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1C6369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C2950BD" w14:textId="77777777" w:rsidR="005979E7" w:rsidRPr="00F511A5" w:rsidRDefault="005979E7" w:rsidP="00F17634">
            <w:pPr>
              <w:pStyle w:val="TAL"/>
              <w:rPr>
                <w:szCs w:val="18"/>
                <w:lang w:eastAsia="en-US"/>
              </w:rPr>
            </w:pPr>
            <w:r w:rsidRPr="00F511A5">
              <w:rPr>
                <w:szCs w:val="18"/>
                <w:lang w:eastAsia="en-US"/>
              </w:rPr>
              <w:t>R5-225380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0B559B" w14:textId="77777777" w:rsidR="005979E7" w:rsidRPr="00F511A5" w:rsidRDefault="005979E7" w:rsidP="00F17634">
            <w:pPr>
              <w:pStyle w:val="TAL"/>
              <w:rPr>
                <w:szCs w:val="18"/>
                <w:lang w:eastAsia="en-US"/>
              </w:rPr>
            </w:pPr>
            <w:r w:rsidRPr="000A0152">
              <w:rPr>
                <w:szCs w:val="18"/>
                <w:lang w:eastAsia="en-US"/>
              </w:rPr>
              <w:t>3105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5DFC100"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FBDE7C"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9331CF" w14:textId="77777777" w:rsidR="005979E7" w:rsidRPr="00F511A5" w:rsidRDefault="005979E7" w:rsidP="00F17634">
            <w:pPr>
              <w:pStyle w:val="TAL"/>
              <w:rPr>
                <w:szCs w:val="18"/>
                <w:lang w:eastAsia="en-US"/>
              </w:rPr>
            </w:pPr>
            <w:r w:rsidRPr="00F511A5">
              <w:rPr>
                <w:szCs w:val="18"/>
                <w:lang w:eastAsia="en-US"/>
              </w:rPr>
              <w:t>Correction to RRC Connection Management test cases (applicable only for FR1 bands)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EAA838"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8A6CED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87EA4E"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346D9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5DA0C8" w14:textId="77777777" w:rsidR="005979E7" w:rsidRPr="00F511A5" w:rsidRDefault="005979E7" w:rsidP="00F17634">
            <w:pPr>
              <w:pStyle w:val="TAL"/>
              <w:rPr>
                <w:szCs w:val="18"/>
                <w:lang w:eastAsia="en-US"/>
              </w:rPr>
            </w:pPr>
            <w:r w:rsidRPr="00F511A5">
              <w:rPr>
                <w:szCs w:val="18"/>
                <w:lang w:eastAsia="en-US"/>
              </w:rPr>
              <w:t>R5-225381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EE11D1" w14:textId="77777777" w:rsidR="005979E7" w:rsidRPr="00F511A5" w:rsidRDefault="005979E7" w:rsidP="00F17634">
            <w:pPr>
              <w:pStyle w:val="TAL"/>
              <w:rPr>
                <w:szCs w:val="18"/>
                <w:lang w:eastAsia="en-US"/>
              </w:rPr>
            </w:pPr>
            <w:r w:rsidRPr="000A0152">
              <w:rPr>
                <w:szCs w:val="18"/>
                <w:lang w:eastAsia="en-US"/>
              </w:rPr>
              <w:t>3194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2E4DD3"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6C7BC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D48EBB" w14:textId="77777777" w:rsidR="005979E7" w:rsidRPr="00F511A5" w:rsidRDefault="005979E7" w:rsidP="00F17634">
            <w:pPr>
              <w:pStyle w:val="TAL"/>
              <w:rPr>
                <w:szCs w:val="18"/>
                <w:lang w:eastAsia="en-US"/>
              </w:rPr>
            </w:pPr>
            <w:r w:rsidRPr="00F511A5">
              <w:rPr>
                <w:szCs w:val="18"/>
                <w:lang w:eastAsia="en-US"/>
              </w:rPr>
              <w:t>Correction to NR5GC RRC test case 8.1.1.2.3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67459D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7F1DBD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259EA1E"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E775CD6"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43152B7" w14:textId="77777777" w:rsidR="005979E7" w:rsidRPr="00F511A5" w:rsidRDefault="005979E7" w:rsidP="00F17634">
            <w:pPr>
              <w:pStyle w:val="TAL"/>
              <w:rPr>
                <w:szCs w:val="18"/>
                <w:lang w:eastAsia="en-US"/>
              </w:rPr>
            </w:pPr>
            <w:r w:rsidRPr="00F511A5">
              <w:rPr>
                <w:szCs w:val="18"/>
                <w:lang w:eastAsia="en-US"/>
              </w:rPr>
              <w:t>R5-225382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3EE934" w14:textId="77777777" w:rsidR="005979E7" w:rsidRPr="00F511A5" w:rsidRDefault="005979E7" w:rsidP="00F17634">
            <w:pPr>
              <w:pStyle w:val="TAL"/>
              <w:rPr>
                <w:szCs w:val="18"/>
                <w:lang w:eastAsia="en-US"/>
              </w:rPr>
            </w:pPr>
            <w:r w:rsidRPr="000A0152">
              <w:rPr>
                <w:szCs w:val="18"/>
                <w:lang w:eastAsia="en-US"/>
              </w:rPr>
              <w:t>3190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F856EF8"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FEFC54"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D23135B" w14:textId="77777777" w:rsidR="005979E7" w:rsidRPr="00F511A5" w:rsidRDefault="005979E7" w:rsidP="00F17634">
            <w:pPr>
              <w:pStyle w:val="TAL"/>
              <w:rPr>
                <w:szCs w:val="18"/>
                <w:lang w:eastAsia="en-US"/>
              </w:rPr>
            </w:pPr>
            <w:r w:rsidRPr="00F511A5">
              <w:rPr>
                <w:szCs w:val="18"/>
                <w:lang w:eastAsia="en-US"/>
              </w:rPr>
              <w:t>38523-1 correction to test case 8.1.2.1.1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5AA790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0B96E7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8B4F9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F78820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215F9E" w14:textId="77777777" w:rsidR="005979E7" w:rsidRPr="00F511A5" w:rsidRDefault="005979E7" w:rsidP="00F17634">
            <w:pPr>
              <w:pStyle w:val="TAL"/>
              <w:rPr>
                <w:szCs w:val="18"/>
                <w:lang w:eastAsia="en-US"/>
              </w:rPr>
            </w:pPr>
            <w:r w:rsidRPr="00F511A5">
              <w:rPr>
                <w:szCs w:val="18"/>
                <w:lang w:eastAsia="en-US"/>
              </w:rPr>
              <w:t>R5-225383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45E3434" w14:textId="77777777" w:rsidR="005979E7" w:rsidRPr="00F511A5" w:rsidRDefault="005979E7" w:rsidP="00F17634">
            <w:pPr>
              <w:pStyle w:val="TAL"/>
              <w:rPr>
                <w:szCs w:val="18"/>
                <w:lang w:eastAsia="en-US"/>
              </w:rPr>
            </w:pPr>
            <w:r w:rsidRPr="000A0152">
              <w:rPr>
                <w:szCs w:val="18"/>
                <w:lang w:eastAsia="en-US"/>
              </w:rPr>
              <w:t>3106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D054F7C"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FC72269"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7FF23B" w14:textId="77777777" w:rsidR="005979E7" w:rsidRPr="00F511A5" w:rsidRDefault="005979E7" w:rsidP="00F17634">
            <w:pPr>
              <w:pStyle w:val="TAL"/>
              <w:rPr>
                <w:szCs w:val="18"/>
                <w:lang w:eastAsia="en-US"/>
              </w:rPr>
            </w:pPr>
            <w:r w:rsidRPr="00F511A5">
              <w:rPr>
                <w:szCs w:val="18"/>
                <w:lang w:eastAsia="en-US"/>
              </w:rPr>
              <w:t>Correction to RRC Measurement test cases (applicable only for FR1 bands)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87CA457"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99BF21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4CF319A"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BAEDC8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4E0893" w14:textId="77777777" w:rsidR="005979E7" w:rsidRPr="00F511A5" w:rsidRDefault="005979E7" w:rsidP="00F17634">
            <w:pPr>
              <w:pStyle w:val="TAL"/>
              <w:rPr>
                <w:szCs w:val="18"/>
                <w:lang w:eastAsia="en-US"/>
              </w:rPr>
            </w:pPr>
            <w:r w:rsidRPr="00F511A5">
              <w:rPr>
                <w:szCs w:val="18"/>
                <w:lang w:eastAsia="en-US"/>
              </w:rPr>
              <w:t>R5-225384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AB9C5C" w14:textId="77777777" w:rsidR="005979E7" w:rsidRPr="00F511A5" w:rsidRDefault="005979E7" w:rsidP="00F17634">
            <w:pPr>
              <w:pStyle w:val="TAL"/>
              <w:rPr>
                <w:szCs w:val="18"/>
                <w:lang w:eastAsia="en-US"/>
              </w:rPr>
            </w:pPr>
            <w:r w:rsidRPr="000A0152">
              <w:rPr>
                <w:szCs w:val="18"/>
                <w:lang w:eastAsia="en-US"/>
              </w:rPr>
              <w:t>3006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C9A4EA9"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C8900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74AF082" w14:textId="77777777" w:rsidR="005979E7" w:rsidRPr="00F511A5" w:rsidRDefault="005979E7" w:rsidP="00F17634">
            <w:pPr>
              <w:pStyle w:val="TAL"/>
              <w:rPr>
                <w:szCs w:val="18"/>
                <w:lang w:eastAsia="en-US"/>
              </w:rPr>
            </w:pPr>
            <w:r w:rsidRPr="00F511A5">
              <w:rPr>
                <w:szCs w:val="18"/>
                <w:lang w:eastAsia="en-US"/>
              </w:rPr>
              <w:t>Updates for NR RRC test case 8.1.5.1.1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0F95E1A"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41C50E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EA37D13"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02337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7E50B2" w14:textId="77777777" w:rsidR="005979E7" w:rsidRPr="00F511A5" w:rsidRDefault="005979E7" w:rsidP="00F17634">
            <w:pPr>
              <w:pStyle w:val="TAL"/>
              <w:rPr>
                <w:szCs w:val="18"/>
                <w:lang w:eastAsia="en-US"/>
              </w:rPr>
            </w:pPr>
            <w:r w:rsidRPr="00F511A5">
              <w:rPr>
                <w:szCs w:val="18"/>
                <w:lang w:eastAsia="en-US"/>
              </w:rPr>
              <w:t>R5-225385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EABA79" w14:textId="77777777" w:rsidR="005979E7" w:rsidRPr="00F511A5" w:rsidRDefault="005979E7" w:rsidP="00F17634">
            <w:pPr>
              <w:pStyle w:val="TAL"/>
              <w:rPr>
                <w:szCs w:val="18"/>
                <w:lang w:eastAsia="en-US"/>
              </w:rPr>
            </w:pPr>
            <w:r w:rsidRPr="000A0152">
              <w:rPr>
                <w:szCs w:val="18"/>
                <w:lang w:eastAsia="en-US"/>
              </w:rPr>
              <w:t>3193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00668A"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6A608D"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A06BF57" w14:textId="77777777" w:rsidR="005979E7" w:rsidRPr="00F511A5" w:rsidRDefault="005979E7" w:rsidP="00F17634">
            <w:pPr>
              <w:pStyle w:val="TAL"/>
              <w:rPr>
                <w:szCs w:val="18"/>
                <w:lang w:eastAsia="en-US"/>
              </w:rPr>
            </w:pPr>
            <w:r w:rsidRPr="00F511A5">
              <w:rPr>
                <w:szCs w:val="18"/>
                <w:lang w:eastAsia="en-US"/>
              </w:rPr>
              <w:t>Addition of test case for RRC downlink segmentation</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E73656"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68E7CA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D5817E3"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99503C"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FA7CF6E" w14:textId="77777777" w:rsidR="005979E7" w:rsidRPr="00F511A5" w:rsidRDefault="005979E7" w:rsidP="00F17634">
            <w:pPr>
              <w:pStyle w:val="TAL"/>
              <w:rPr>
                <w:szCs w:val="18"/>
                <w:lang w:eastAsia="en-US"/>
              </w:rPr>
            </w:pPr>
            <w:r w:rsidRPr="00F511A5">
              <w:rPr>
                <w:szCs w:val="18"/>
                <w:lang w:eastAsia="en-US"/>
              </w:rPr>
              <w:t>R5-225386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CDB3A9" w14:textId="77777777" w:rsidR="005979E7" w:rsidRPr="00F511A5" w:rsidRDefault="005979E7" w:rsidP="00F17634">
            <w:pPr>
              <w:pStyle w:val="TAL"/>
              <w:rPr>
                <w:szCs w:val="18"/>
                <w:lang w:eastAsia="en-US"/>
              </w:rPr>
            </w:pPr>
            <w:r w:rsidRPr="000A0152">
              <w:rPr>
                <w:szCs w:val="18"/>
                <w:lang w:eastAsia="en-US"/>
              </w:rPr>
              <w:t>3016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572283E"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7EC82A"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5D1AD79" w14:textId="77777777" w:rsidR="005979E7" w:rsidRPr="00F511A5" w:rsidRDefault="005979E7" w:rsidP="00F17634">
            <w:pPr>
              <w:pStyle w:val="TAL"/>
              <w:rPr>
                <w:szCs w:val="18"/>
                <w:lang w:eastAsia="en-US"/>
              </w:rPr>
            </w:pPr>
            <w:r w:rsidRPr="00F511A5">
              <w:rPr>
                <w:szCs w:val="18"/>
                <w:lang w:eastAsia="en-US"/>
              </w:rPr>
              <w:t>Update of NR MDT TC 8.1.6.2.3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F9005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E78910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3508F8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9EC98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AA6A65F" w14:textId="77777777" w:rsidR="005979E7" w:rsidRPr="00F511A5" w:rsidRDefault="005979E7" w:rsidP="00F17634">
            <w:pPr>
              <w:pStyle w:val="TAL"/>
              <w:rPr>
                <w:szCs w:val="18"/>
                <w:lang w:eastAsia="en-US"/>
              </w:rPr>
            </w:pPr>
            <w:r w:rsidRPr="00F511A5">
              <w:rPr>
                <w:szCs w:val="18"/>
                <w:lang w:eastAsia="en-US"/>
              </w:rPr>
              <w:t>R5-225387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649724A" w14:textId="77777777" w:rsidR="005979E7" w:rsidRPr="00F511A5" w:rsidRDefault="005979E7" w:rsidP="00F17634">
            <w:pPr>
              <w:pStyle w:val="TAL"/>
              <w:rPr>
                <w:szCs w:val="18"/>
                <w:lang w:eastAsia="en-US"/>
              </w:rPr>
            </w:pPr>
            <w:r w:rsidRPr="000A0152">
              <w:rPr>
                <w:szCs w:val="18"/>
                <w:lang w:eastAsia="en-US"/>
              </w:rPr>
              <w:t>3041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B24A51"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D9B934"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A2C712" w14:textId="77777777" w:rsidR="005979E7" w:rsidRPr="00F511A5" w:rsidRDefault="005979E7" w:rsidP="00F17634">
            <w:pPr>
              <w:pStyle w:val="TAL"/>
              <w:rPr>
                <w:szCs w:val="18"/>
                <w:lang w:eastAsia="en-US"/>
              </w:rPr>
            </w:pPr>
            <w:r w:rsidRPr="00F511A5">
              <w:rPr>
                <w:szCs w:val="18"/>
                <w:lang w:eastAsia="en-US"/>
              </w:rPr>
              <w:t>Update of Inter-RAT MDT test cases 8.1.6.2.x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BBECCF"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0F0F0D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5F71A2"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973C6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F417A0" w14:textId="77777777" w:rsidR="005979E7" w:rsidRPr="00F511A5" w:rsidRDefault="005979E7" w:rsidP="00F17634">
            <w:pPr>
              <w:pStyle w:val="TAL"/>
              <w:rPr>
                <w:szCs w:val="18"/>
                <w:lang w:eastAsia="en-US"/>
              </w:rPr>
            </w:pPr>
            <w:r w:rsidRPr="00F511A5">
              <w:rPr>
                <w:szCs w:val="18"/>
                <w:lang w:eastAsia="en-US"/>
              </w:rPr>
              <w:t>R5-225388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3B2C6A" w14:textId="77777777" w:rsidR="005979E7" w:rsidRPr="00F511A5" w:rsidRDefault="005979E7" w:rsidP="00F17634">
            <w:pPr>
              <w:pStyle w:val="TAL"/>
              <w:rPr>
                <w:szCs w:val="18"/>
                <w:lang w:eastAsia="en-US"/>
              </w:rPr>
            </w:pPr>
            <w:r w:rsidRPr="000A0152">
              <w:rPr>
                <w:szCs w:val="18"/>
                <w:lang w:eastAsia="en-US"/>
              </w:rPr>
              <w:t>3042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A23CFCC"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E7B787"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787788" w14:textId="77777777" w:rsidR="005979E7" w:rsidRPr="00F511A5" w:rsidRDefault="005979E7" w:rsidP="00F17634">
            <w:pPr>
              <w:pStyle w:val="TAL"/>
              <w:rPr>
                <w:szCs w:val="18"/>
                <w:lang w:eastAsia="en-US"/>
              </w:rPr>
            </w:pPr>
            <w:r w:rsidRPr="00F511A5">
              <w:rPr>
                <w:szCs w:val="18"/>
                <w:lang w:eastAsia="en-US"/>
              </w:rPr>
              <w:t>Update of Inter-System MDT test cases 8.1.6.3.x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68E6CCE"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DDCF7F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654C91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DB4494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86C30C9" w14:textId="77777777" w:rsidR="005979E7" w:rsidRPr="00F511A5" w:rsidRDefault="005979E7" w:rsidP="00F17634">
            <w:pPr>
              <w:pStyle w:val="TAL"/>
              <w:rPr>
                <w:szCs w:val="18"/>
                <w:lang w:eastAsia="en-US"/>
              </w:rPr>
            </w:pPr>
            <w:r w:rsidRPr="00F511A5">
              <w:rPr>
                <w:szCs w:val="18"/>
                <w:lang w:eastAsia="en-US"/>
              </w:rPr>
              <w:t>R5-225389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9882DB" w14:textId="77777777" w:rsidR="005979E7" w:rsidRPr="00F511A5" w:rsidRDefault="005979E7" w:rsidP="00F17634">
            <w:pPr>
              <w:pStyle w:val="TAL"/>
              <w:rPr>
                <w:szCs w:val="18"/>
                <w:lang w:eastAsia="en-US"/>
              </w:rPr>
            </w:pPr>
            <w:r w:rsidRPr="000A0152">
              <w:rPr>
                <w:szCs w:val="18"/>
                <w:lang w:eastAsia="en-US"/>
              </w:rPr>
              <w:t>3079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1AE104DF"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849569"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64B20B" w14:textId="77777777" w:rsidR="005979E7" w:rsidRPr="00F511A5" w:rsidRDefault="005979E7" w:rsidP="00F17634">
            <w:pPr>
              <w:pStyle w:val="TAL"/>
              <w:rPr>
                <w:szCs w:val="18"/>
                <w:lang w:eastAsia="en-US"/>
              </w:rPr>
            </w:pPr>
            <w:r w:rsidRPr="00F511A5">
              <w:rPr>
                <w:szCs w:val="18"/>
                <w:lang w:eastAsia="en-US"/>
              </w:rPr>
              <w:t>Correction to Intra NR MDT test cases 8.1.6.1.x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40EFBC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564BF8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121012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A359014"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E52C7B" w14:textId="77777777" w:rsidR="005979E7" w:rsidRPr="00F511A5" w:rsidRDefault="005979E7" w:rsidP="00F17634">
            <w:pPr>
              <w:pStyle w:val="TAL"/>
              <w:rPr>
                <w:szCs w:val="18"/>
                <w:lang w:eastAsia="en-US"/>
              </w:rPr>
            </w:pPr>
            <w:r w:rsidRPr="00F511A5">
              <w:rPr>
                <w:szCs w:val="18"/>
                <w:lang w:eastAsia="en-US"/>
              </w:rPr>
              <w:t>R5-225390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9E82820" w14:textId="77777777" w:rsidR="005979E7" w:rsidRPr="00F511A5" w:rsidRDefault="005979E7" w:rsidP="00F17634">
            <w:pPr>
              <w:pStyle w:val="TAL"/>
              <w:rPr>
                <w:szCs w:val="18"/>
                <w:lang w:eastAsia="en-US"/>
              </w:rPr>
            </w:pPr>
            <w:r w:rsidRPr="000A0152">
              <w:rPr>
                <w:szCs w:val="18"/>
                <w:lang w:eastAsia="en-US"/>
              </w:rPr>
              <w:t>3186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A582B5E"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848386"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DB6855E" w14:textId="77777777" w:rsidR="005979E7" w:rsidRPr="00F511A5" w:rsidRDefault="005979E7" w:rsidP="00F17634">
            <w:pPr>
              <w:pStyle w:val="TAL"/>
              <w:rPr>
                <w:szCs w:val="18"/>
                <w:lang w:eastAsia="en-US"/>
              </w:rPr>
            </w:pPr>
            <w:r w:rsidRPr="00F511A5">
              <w:rPr>
                <w:szCs w:val="18"/>
                <w:lang w:eastAsia="en-US"/>
              </w:rPr>
              <w:t>Update of NR MDT test case 8.1.6.1.3.6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27513F"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5771F5D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5141ECB"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EE248C"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DFCB752" w14:textId="77777777" w:rsidR="005979E7" w:rsidRPr="00F511A5" w:rsidRDefault="005979E7" w:rsidP="00F17634">
            <w:pPr>
              <w:pStyle w:val="TAL"/>
              <w:rPr>
                <w:szCs w:val="18"/>
                <w:lang w:eastAsia="en-US"/>
              </w:rPr>
            </w:pPr>
            <w:r w:rsidRPr="00F511A5">
              <w:rPr>
                <w:szCs w:val="18"/>
                <w:lang w:eastAsia="en-US"/>
              </w:rPr>
              <w:t>R5-225391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11A1ED" w14:textId="77777777" w:rsidR="005979E7" w:rsidRPr="00F511A5" w:rsidRDefault="005979E7" w:rsidP="00F17634">
            <w:pPr>
              <w:pStyle w:val="TAL"/>
              <w:rPr>
                <w:szCs w:val="18"/>
                <w:lang w:eastAsia="en-US"/>
              </w:rPr>
            </w:pPr>
            <w:r w:rsidRPr="000A0152">
              <w:rPr>
                <w:szCs w:val="18"/>
                <w:lang w:eastAsia="en-US"/>
              </w:rPr>
              <w:t>3007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67DD277"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002979"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43E5BE" w14:textId="77777777" w:rsidR="005979E7" w:rsidRPr="00F511A5" w:rsidRDefault="005979E7" w:rsidP="00F17634">
            <w:pPr>
              <w:pStyle w:val="TAL"/>
              <w:rPr>
                <w:szCs w:val="18"/>
                <w:lang w:eastAsia="en-US"/>
              </w:rPr>
            </w:pPr>
            <w:r w:rsidRPr="00F511A5">
              <w:rPr>
                <w:szCs w:val="18"/>
                <w:lang w:eastAsia="en-US"/>
              </w:rPr>
              <w:t>Updates for EN-DC RRC test case 8.2.1.1.1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8D17B3F"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B850325"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F0ACF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286F9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4E21B0" w14:textId="77777777" w:rsidR="005979E7" w:rsidRPr="00F511A5" w:rsidRDefault="005979E7" w:rsidP="00F17634">
            <w:pPr>
              <w:pStyle w:val="TAL"/>
              <w:rPr>
                <w:szCs w:val="18"/>
                <w:lang w:eastAsia="en-US"/>
              </w:rPr>
            </w:pPr>
            <w:r w:rsidRPr="00F511A5">
              <w:rPr>
                <w:szCs w:val="18"/>
                <w:lang w:eastAsia="en-US"/>
              </w:rPr>
              <w:t>R5-225392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B6F465D" w14:textId="77777777" w:rsidR="005979E7" w:rsidRPr="00F511A5" w:rsidRDefault="005979E7" w:rsidP="00F17634">
            <w:pPr>
              <w:pStyle w:val="TAL"/>
              <w:rPr>
                <w:szCs w:val="18"/>
                <w:lang w:eastAsia="en-US"/>
              </w:rPr>
            </w:pPr>
            <w:r w:rsidRPr="000A0152">
              <w:rPr>
                <w:szCs w:val="18"/>
                <w:lang w:eastAsia="en-US"/>
              </w:rPr>
              <w:t>3008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EB2724"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49634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871598F" w14:textId="77777777" w:rsidR="005979E7" w:rsidRPr="00F511A5" w:rsidRDefault="005979E7" w:rsidP="00F17634">
            <w:pPr>
              <w:pStyle w:val="TAL"/>
              <w:rPr>
                <w:szCs w:val="18"/>
                <w:lang w:eastAsia="en-US"/>
              </w:rPr>
            </w:pPr>
            <w:r w:rsidRPr="00F511A5">
              <w:rPr>
                <w:szCs w:val="18"/>
                <w:lang w:eastAsia="en-US"/>
              </w:rPr>
              <w:t>Updates for NE-DC RRC test case 8.2.1.1.2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85651D"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4B36A3B"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D674C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64B34C2"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E33EC7E" w14:textId="77777777" w:rsidR="005979E7" w:rsidRPr="00F511A5" w:rsidRDefault="005979E7" w:rsidP="00F17634">
            <w:pPr>
              <w:pStyle w:val="TAL"/>
              <w:rPr>
                <w:szCs w:val="18"/>
                <w:lang w:eastAsia="en-US"/>
              </w:rPr>
            </w:pPr>
            <w:r w:rsidRPr="00F511A5">
              <w:rPr>
                <w:szCs w:val="18"/>
                <w:lang w:eastAsia="en-US"/>
              </w:rPr>
              <w:t>R5-225393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9045479" w14:textId="77777777" w:rsidR="005979E7" w:rsidRPr="00F511A5" w:rsidRDefault="005979E7" w:rsidP="00F17634">
            <w:pPr>
              <w:pStyle w:val="TAL"/>
              <w:rPr>
                <w:szCs w:val="18"/>
                <w:lang w:eastAsia="en-US"/>
              </w:rPr>
            </w:pPr>
            <w:r w:rsidRPr="000A0152">
              <w:rPr>
                <w:szCs w:val="18"/>
                <w:lang w:eastAsia="en-US"/>
              </w:rPr>
              <w:t>3022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629705C"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C8616C"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84E4A92" w14:textId="77777777" w:rsidR="005979E7" w:rsidRPr="00F511A5" w:rsidRDefault="005979E7" w:rsidP="00F17634">
            <w:pPr>
              <w:pStyle w:val="TAL"/>
              <w:rPr>
                <w:szCs w:val="18"/>
                <w:lang w:eastAsia="en-US"/>
              </w:rPr>
            </w:pPr>
            <w:r w:rsidRPr="00F511A5">
              <w:rPr>
                <w:szCs w:val="18"/>
                <w:lang w:eastAsia="en-US"/>
              </w:rPr>
              <w:t>New NR-DC RRC Radio Bearer test case 8.2.2.2.2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8F90D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B07A60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FF3E23"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7FFA35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52A76FC" w14:textId="77777777" w:rsidR="005979E7" w:rsidRPr="00F511A5" w:rsidRDefault="005979E7" w:rsidP="00F17634">
            <w:pPr>
              <w:pStyle w:val="TAL"/>
              <w:rPr>
                <w:szCs w:val="18"/>
                <w:lang w:eastAsia="en-US"/>
              </w:rPr>
            </w:pPr>
            <w:r w:rsidRPr="00F511A5">
              <w:rPr>
                <w:szCs w:val="18"/>
                <w:lang w:eastAsia="en-US"/>
              </w:rPr>
              <w:t>R5-225394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23595F" w14:textId="77777777" w:rsidR="005979E7" w:rsidRPr="00F511A5" w:rsidRDefault="005979E7" w:rsidP="00F17634">
            <w:pPr>
              <w:pStyle w:val="TAL"/>
              <w:rPr>
                <w:szCs w:val="18"/>
                <w:lang w:eastAsia="en-US"/>
              </w:rPr>
            </w:pPr>
            <w:r w:rsidRPr="000A0152">
              <w:rPr>
                <w:szCs w:val="18"/>
                <w:lang w:eastAsia="en-US"/>
              </w:rPr>
              <w:t>3024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C285159"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C5BA3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86C08E" w14:textId="77777777" w:rsidR="005979E7" w:rsidRPr="00F511A5" w:rsidRDefault="005979E7" w:rsidP="00F17634">
            <w:pPr>
              <w:pStyle w:val="TAL"/>
              <w:rPr>
                <w:szCs w:val="18"/>
                <w:lang w:eastAsia="en-US"/>
              </w:rPr>
            </w:pPr>
            <w:r w:rsidRPr="00F511A5">
              <w:rPr>
                <w:szCs w:val="18"/>
                <w:lang w:eastAsia="en-US"/>
              </w:rPr>
              <w:t>New NE-DC RRC Radio Bearer test case 8.2.2.7.3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95CDDF"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47578F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F790EFE"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24105C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88A061" w14:textId="77777777" w:rsidR="005979E7" w:rsidRPr="00F511A5" w:rsidRDefault="005979E7" w:rsidP="00F17634">
            <w:pPr>
              <w:pStyle w:val="TAL"/>
              <w:rPr>
                <w:szCs w:val="18"/>
                <w:lang w:eastAsia="en-US"/>
              </w:rPr>
            </w:pPr>
            <w:r w:rsidRPr="00F511A5">
              <w:rPr>
                <w:szCs w:val="18"/>
                <w:lang w:eastAsia="en-US"/>
              </w:rPr>
              <w:t>R5-225395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B7D7C55" w14:textId="77777777" w:rsidR="005979E7" w:rsidRPr="00F511A5" w:rsidRDefault="005979E7" w:rsidP="00F17634">
            <w:pPr>
              <w:pStyle w:val="TAL"/>
              <w:rPr>
                <w:szCs w:val="18"/>
                <w:lang w:eastAsia="en-US"/>
              </w:rPr>
            </w:pPr>
            <w:r w:rsidRPr="000A0152">
              <w:rPr>
                <w:szCs w:val="18"/>
                <w:lang w:eastAsia="en-US"/>
              </w:rPr>
              <w:t>3027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817B394"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51016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B038BE" w14:textId="77777777" w:rsidR="005979E7" w:rsidRPr="00F511A5" w:rsidRDefault="005979E7" w:rsidP="00F17634">
            <w:pPr>
              <w:pStyle w:val="TAL"/>
              <w:rPr>
                <w:szCs w:val="18"/>
                <w:lang w:eastAsia="en-US"/>
              </w:rPr>
            </w:pPr>
            <w:r w:rsidRPr="00F511A5">
              <w:rPr>
                <w:szCs w:val="18"/>
                <w:lang w:eastAsia="en-US"/>
              </w:rPr>
              <w:t>New NE-DC measurements test case 8.2.3.1.2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7DA6D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3C1602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9AD874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12C4EF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DE4A33" w14:textId="77777777" w:rsidR="005979E7" w:rsidRPr="00F511A5" w:rsidRDefault="005979E7" w:rsidP="00F17634">
            <w:pPr>
              <w:pStyle w:val="TAL"/>
              <w:rPr>
                <w:szCs w:val="18"/>
                <w:lang w:eastAsia="en-US"/>
              </w:rPr>
            </w:pPr>
            <w:r w:rsidRPr="00F511A5">
              <w:rPr>
                <w:szCs w:val="18"/>
                <w:lang w:eastAsia="en-US"/>
              </w:rPr>
              <w:t>R5-225396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D152A7" w14:textId="77777777" w:rsidR="005979E7" w:rsidRPr="00F511A5" w:rsidRDefault="005979E7" w:rsidP="00F17634">
            <w:pPr>
              <w:pStyle w:val="TAL"/>
              <w:rPr>
                <w:szCs w:val="18"/>
                <w:lang w:eastAsia="en-US"/>
              </w:rPr>
            </w:pPr>
            <w:r w:rsidRPr="000A0152">
              <w:rPr>
                <w:szCs w:val="18"/>
                <w:lang w:eastAsia="en-US"/>
              </w:rPr>
              <w:t>3030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E5CBF7D"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2AEAB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7A3855" w14:textId="77777777" w:rsidR="005979E7" w:rsidRPr="00F511A5" w:rsidRDefault="005979E7" w:rsidP="00F17634">
            <w:pPr>
              <w:pStyle w:val="TAL"/>
              <w:rPr>
                <w:szCs w:val="18"/>
                <w:lang w:eastAsia="en-US"/>
              </w:rPr>
            </w:pPr>
            <w:r w:rsidRPr="00F511A5">
              <w:rPr>
                <w:szCs w:val="18"/>
                <w:lang w:eastAsia="en-US"/>
              </w:rPr>
              <w:t>New NE-DC measurements test case 8.2.3.2.2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CFD8E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6C39550"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C92753D"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9A85A0F"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A93D46D" w14:textId="77777777" w:rsidR="005979E7" w:rsidRPr="00F511A5" w:rsidRDefault="005979E7" w:rsidP="00F17634">
            <w:pPr>
              <w:pStyle w:val="TAL"/>
              <w:rPr>
                <w:szCs w:val="18"/>
                <w:lang w:eastAsia="en-US"/>
              </w:rPr>
            </w:pPr>
            <w:r w:rsidRPr="00F511A5">
              <w:rPr>
                <w:szCs w:val="18"/>
                <w:lang w:eastAsia="en-US"/>
              </w:rPr>
              <w:t>R5-225397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4957C8" w14:textId="77777777" w:rsidR="005979E7" w:rsidRPr="00F511A5" w:rsidRDefault="005979E7" w:rsidP="00F17634">
            <w:pPr>
              <w:pStyle w:val="TAL"/>
              <w:rPr>
                <w:szCs w:val="18"/>
                <w:lang w:eastAsia="en-US"/>
              </w:rPr>
            </w:pPr>
            <w:r w:rsidRPr="000A0152">
              <w:rPr>
                <w:szCs w:val="18"/>
                <w:lang w:eastAsia="en-US"/>
              </w:rPr>
              <w:t>3031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B942A3"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3E3CC8"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AEAF21" w14:textId="77777777" w:rsidR="005979E7" w:rsidRPr="00F511A5" w:rsidRDefault="005979E7" w:rsidP="00F17634">
            <w:pPr>
              <w:pStyle w:val="TAL"/>
              <w:rPr>
                <w:szCs w:val="18"/>
                <w:lang w:eastAsia="en-US"/>
              </w:rPr>
            </w:pPr>
            <w:r w:rsidRPr="00F511A5">
              <w:rPr>
                <w:szCs w:val="18"/>
                <w:lang w:eastAsia="en-US"/>
              </w:rPr>
              <w:t>New NE-DC measurements test case 8.2.3.7.2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881631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1F11CC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844191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7839172"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D6FB98E" w14:textId="77777777" w:rsidR="005979E7" w:rsidRPr="00F511A5" w:rsidRDefault="005979E7" w:rsidP="00F17634">
            <w:pPr>
              <w:pStyle w:val="TAL"/>
              <w:rPr>
                <w:szCs w:val="18"/>
                <w:lang w:eastAsia="en-US"/>
              </w:rPr>
            </w:pPr>
            <w:r w:rsidRPr="00F511A5">
              <w:rPr>
                <w:szCs w:val="18"/>
                <w:lang w:eastAsia="en-US"/>
              </w:rPr>
              <w:t>R5-225398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2E28DF" w14:textId="77777777" w:rsidR="005979E7" w:rsidRPr="00F511A5" w:rsidRDefault="005979E7" w:rsidP="00F17634">
            <w:pPr>
              <w:pStyle w:val="TAL"/>
              <w:rPr>
                <w:szCs w:val="18"/>
                <w:lang w:eastAsia="en-US"/>
              </w:rPr>
            </w:pPr>
            <w:r w:rsidRPr="000A0152">
              <w:rPr>
                <w:szCs w:val="18"/>
                <w:lang w:eastAsia="en-US"/>
              </w:rPr>
              <w:t>3032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FE2B3E7"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1C63F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7329872" w14:textId="77777777" w:rsidR="005979E7" w:rsidRPr="00F511A5" w:rsidRDefault="005979E7" w:rsidP="00F17634">
            <w:pPr>
              <w:pStyle w:val="TAL"/>
              <w:rPr>
                <w:szCs w:val="18"/>
                <w:lang w:eastAsia="en-US"/>
              </w:rPr>
            </w:pPr>
            <w:r w:rsidRPr="00F511A5">
              <w:rPr>
                <w:szCs w:val="18"/>
                <w:lang w:eastAsia="en-US"/>
              </w:rPr>
              <w:t>New NE-DC measurements test case 8.2.3.7.2a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B0F3857"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7705D0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9EAAAF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AAE361B"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85E51E5" w14:textId="77777777" w:rsidR="005979E7" w:rsidRPr="00F511A5" w:rsidRDefault="005979E7" w:rsidP="00F17634">
            <w:pPr>
              <w:pStyle w:val="TAL"/>
              <w:rPr>
                <w:szCs w:val="18"/>
                <w:lang w:eastAsia="en-US"/>
              </w:rPr>
            </w:pPr>
            <w:r w:rsidRPr="00F511A5">
              <w:rPr>
                <w:szCs w:val="18"/>
                <w:lang w:eastAsia="en-US"/>
              </w:rPr>
              <w:t>R5-225399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789EDA" w14:textId="77777777" w:rsidR="005979E7" w:rsidRPr="00F511A5" w:rsidRDefault="005979E7" w:rsidP="00F17634">
            <w:pPr>
              <w:pStyle w:val="TAL"/>
              <w:rPr>
                <w:szCs w:val="18"/>
                <w:lang w:eastAsia="en-US"/>
              </w:rPr>
            </w:pPr>
            <w:r w:rsidRPr="000A0152">
              <w:rPr>
                <w:szCs w:val="18"/>
                <w:lang w:eastAsia="en-US"/>
              </w:rPr>
              <w:t>3033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F72D0CF"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C17735"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306F635" w14:textId="77777777" w:rsidR="005979E7" w:rsidRPr="00F511A5" w:rsidRDefault="005979E7" w:rsidP="00F17634">
            <w:pPr>
              <w:pStyle w:val="TAL"/>
              <w:rPr>
                <w:szCs w:val="18"/>
                <w:lang w:eastAsia="en-US"/>
              </w:rPr>
            </w:pPr>
            <w:r w:rsidRPr="00F511A5">
              <w:rPr>
                <w:szCs w:val="18"/>
                <w:lang w:eastAsia="en-US"/>
              </w:rPr>
              <w:t>New NE-DC measurements test case 8.2.3.7.2b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2033CE"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002A49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CAE6EE5"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AE149B7"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FD5DB81" w14:textId="77777777" w:rsidR="005979E7" w:rsidRPr="00F511A5" w:rsidRDefault="005979E7" w:rsidP="00F17634">
            <w:pPr>
              <w:pStyle w:val="TAL"/>
              <w:rPr>
                <w:szCs w:val="18"/>
                <w:lang w:eastAsia="en-US"/>
              </w:rPr>
            </w:pPr>
            <w:r w:rsidRPr="00F511A5">
              <w:rPr>
                <w:szCs w:val="18"/>
                <w:lang w:eastAsia="en-US"/>
              </w:rPr>
              <w:t>R5-225400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52BE88" w14:textId="77777777" w:rsidR="005979E7" w:rsidRPr="00F511A5" w:rsidRDefault="005979E7" w:rsidP="00F17634">
            <w:pPr>
              <w:pStyle w:val="TAL"/>
              <w:rPr>
                <w:szCs w:val="18"/>
                <w:lang w:eastAsia="en-US"/>
              </w:rPr>
            </w:pPr>
            <w:r w:rsidRPr="000A0152">
              <w:rPr>
                <w:szCs w:val="18"/>
                <w:lang w:eastAsia="en-US"/>
              </w:rPr>
              <w:t>3034</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36412A4"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2BF00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A30259" w14:textId="77777777" w:rsidR="005979E7" w:rsidRPr="00F511A5" w:rsidRDefault="005979E7" w:rsidP="00F17634">
            <w:pPr>
              <w:pStyle w:val="TAL"/>
              <w:rPr>
                <w:szCs w:val="18"/>
                <w:lang w:eastAsia="en-US"/>
              </w:rPr>
            </w:pPr>
            <w:r w:rsidRPr="00F511A5">
              <w:rPr>
                <w:szCs w:val="18"/>
                <w:lang w:eastAsia="en-US"/>
              </w:rPr>
              <w:t>New NE-DC measurements test case 8.2.3.8.2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19DDBB7"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C1A00B2"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721086"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2F0B754"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B5D268" w14:textId="77777777" w:rsidR="005979E7" w:rsidRPr="00F511A5" w:rsidRDefault="005979E7" w:rsidP="00F17634">
            <w:pPr>
              <w:pStyle w:val="TAL"/>
              <w:rPr>
                <w:szCs w:val="18"/>
                <w:lang w:eastAsia="en-US"/>
              </w:rPr>
            </w:pPr>
            <w:r w:rsidRPr="00F511A5">
              <w:rPr>
                <w:szCs w:val="18"/>
                <w:lang w:eastAsia="en-US"/>
              </w:rPr>
              <w:t>R5-225401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559ECB" w14:textId="77777777" w:rsidR="005979E7" w:rsidRPr="00F511A5" w:rsidRDefault="005979E7" w:rsidP="00F17634">
            <w:pPr>
              <w:pStyle w:val="TAL"/>
              <w:rPr>
                <w:szCs w:val="18"/>
                <w:lang w:eastAsia="en-US"/>
              </w:rPr>
            </w:pPr>
            <w:r w:rsidRPr="000A0152">
              <w:rPr>
                <w:szCs w:val="18"/>
                <w:lang w:eastAsia="en-US"/>
              </w:rPr>
              <w:t>3035</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B9C8BC"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5698DC"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F32EB1E" w14:textId="77777777" w:rsidR="005979E7" w:rsidRPr="00F511A5" w:rsidRDefault="005979E7" w:rsidP="00F17634">
            <w:pPr>
              <w:pStyle w:val="TAL"/>
              <w:rPr>
                <w:szCs w:val="18"/>
                <w:lang w:eastAsia="en-US"/>
              </w:rPr>
            </w:pPr>
            <w:r w:rsidRPr="00F511A5">
              <w:rPr>
                <w:szCs w:val="18"/>
                <w:lang w:eastAsia="en-US"/>
              </w:rPr>
              <w:t>New NE-DC measurements test case 8.2.3.8.2a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F72A467"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1B062DEA"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C99A17A"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D4A60D"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4F32DAB" w14:textId="77777777" w:rsidR="005979E7" w:rsidRPr="00F511A5" w:rsidRDefault="005979E7" w:rsidP="00F17634">
            <w:pPr>
              <w:pStyle w:val="TAL"/>
              <w:rPr>
                <w:szCs w:val="18"/>
                <w:lang w:eastAsia="en-US"/>
              </w:rPr>
            </w:pPr>
            <w:r w:rsidRPr="00F511A5">
              <w:rPr>
                <w:szCs w:val="18"/>
                <w:lang w:eastAsia="en-US"/>
              </w:rPr>
              <w:t>R5-225402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02BD727" w14:textId="77777777" w:rsidR="005979E7" w:rsidRPr="00F511A5" w:rsidRDefault="005979E7" w:rsidP="00F17634">
            <w:pPr>
              <w:pStyle w:val="TAL"/>
              <w:rPr>
                <w:szCs w:val="18"/>
                <w:lang w:eastAsia="en-US"/>
              </w:rPr>
            </w:pPr>
            <w:r w:rsidRPr="000A0152">
              <w:rPr>
                <w:szCs w:val="18"/>
                <w:lang w:eastAsia="en-US"/>
              </w:rPr>
              <w:t>3036</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CE9F1CC"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EDF80D"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551D580" w14:textId="77777777" w:rsidR="005979E7" w:rsidRPr="00F511A5" w:rsidRDefault="005979E7" w:rsidP="00F17634">
            <w:pPr>
              <w:pStyle w:val="TAL"/>
              <w:rPr>
                <w:szCs w:val="18"/>
                <w:lang w:eastAsia="en-US"/>
              </w:rPr>
            </w:pPr>
            <w:r w:rsidRPr="00F511A5">
              <w:rPr>
                <w:szCs w:val="18"/>
                <w:lang w:eastAsia="en-US"/>
              </w:rPr>
              <w:t>New NE-DC measurements test case 8.2.3.8.2b</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F7873F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493761D"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71C39A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DCBF17"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9BC61F" w14:textId="77777777" w:rsidR="005979E7" w:rsidRPr="00F511A5" w:rsidRDefault="005979E7" w:rsidP="00F17634">
            <w:pPr>
              <w:pStyle w:val="TAL"/>
              <w:rPr>
                <w:szCs w:val="18"/>
                <w:lang w:eastAsia="en-US"/>
              </w:rPr>
            </w:pPr>
            <w:r w:rsidRPr="00F511A5">
              <w:rPr>
                <w:szCs w:val="18"/>
                <w:lang w:eastAsia="en-US"/>
              </w:rPr>
              <w:t>R5-225403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0C7B56" w14:textId="77777777" w:rsidR="005979E7" w:rsidRPr="00F511A5" w:rsidRDefault="005979E7" w:rsidP="00F17634">
            <w:pPr>
              <w:pStyle w:val="TAL"/>
              <w:rPr>
                <w:szCs w:val="18"/>
                <w:lang w:eastAsia="en-US"/>
              </w:rPr>
            </w:pPr>
            <w:r w:rsidRPr="000A0152">
              <w:rPr>
                <w:szCs w:val="18"/>
                <w:lang w:eastAsia="en-US"/>
              </w:rPr>
              <w:t>3108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E4778B"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CAFF8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0B933A2" w14:textId="77777777" w:rsidR="005979E7" w:rsidRPr="00F511A5" w:rsidRDefault="005979E7" w:rsidP="00F17634">
            <w:pPr>
              <w:pStyle w:val="TAL"/>
              <w:rPr>
                <w:szCs w:val="18"/>
                <w:lang w:eastAsia="en-US"/>
              </w:rPr>
            </w:pPr>
            <w:r w:rsidRPr="00F511A5">
              <w:rPr>
                <w:szCs w:val="18"/>
                <w:lang w:eastAsia="en-US"/>
              </w:rPr>
              <w:t>Correction to ENDC Measurement test cases (applicable only for FR1 bands)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FEAF3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D45A68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82720C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021883A"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173DE4D" w14:textId="77777777" w:rsidR="005979E7" w:rsidRPr="00F511A5" w:rsidRDefault="005979E7" w:rsidP="00F17634">
            <w:pPr>
              <w:pStyle w:val="TAL"/>
              <w:rPr>
                <w:szCs w:val="18"/>
                <w:lang w:eastAsia="en-US"/>
              </w:rPr>
            </w:pPr>
            <w:r w:rsidRPr="00F511A5">
              <w:rPr>
                <w:szCs w:val="18"/>
                <w:lang w:eastAsia="en-US"/>
              </w:rPr>
              <w:t>R5-225404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52429E2" w14:textId="77777777" w:rsidR="005979E7" w:rsidRPr="00F511A5" w:rsidRDefault="005979E7" w:rsidP="00F17634">
            <w:pPr>
              <w:pStyle w:val="TAL"/>
              <w:rPr>
                <w:szCs w:val="18"/>
                <w:lang w:eastAsia="en-US"/>
              </w:rPr>
            </w:pPr>
            <w:r w:rsidRPr="000A0152">
              <w:rPr>
                <w:szCs w:val="18"/>
                <w:lang w:eastAsia="en-US"/>
              </w:rPr>
              <w:t>3139</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7678AE2"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47DA6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920372" w14:textId="77777777" w:rsidR="005979E7" w:rsidRPr="00F511A5" w:rsidRDefault="005979E7" w:rsidP="00F17634">
            <w:pPr>
              <w:pStyle w:val="TAL"/>
              <w:rPr>
                <w:szCs w:val="18"/>
                <w:lang w:eastAsia="en-US"/>
              </w:rPr>
            </w:pPr>
            <w:r w:rsidRPr="00F511A5">
              <w:rPr>
                <w:szCs w:val="18"/>
                <w:lang w:eastAsia="en-US"/>
              </w:rPr>
              <w:t>Addition of new NE-DC test case 8.2.3.4.2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99B137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50DBF94"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4123FAA"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B21468F"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69CA1B6" w14:textId="77777777" w:rsidR="005979E7" w:rsidRPr="00F511A5" w:rsidRDefault="005979E7" w:rsidP="00F17634">
            <w:pPr>
              <w:pStyle w:val="TAL"/>
              <w:rPr>
                <w:szCs w:val="18"/>
                <w:lang w:eastAsia="en-US"/>
              </w:rPr>
            </w:pPr>
            <w:r w:rsidRPr="00F511A5">
              <w:rPr>
                <w:szCs w:val="18"/>
                <w:lang w:eastAsia="en-US"/>
              </w:rPr>
              <w:t>R5-225405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1F47AB8" w14:textId="77777777" w:rsidR="005979E7" w:rsidRPr="00F511A5" w:rsidRDefault="005979E7" w:rsidP="00F17634">
            <w:pPr>
              <w:pStyle w:val="TAL"/>
              <w:rPr>
                <w:szCs w:val="18"/>
                <w:lang w:eastAsia="en-US"/>
              </w:rPr>
            </w:pPr>
            <w:r w:rsidRPr="000A0152">
              <w:rPr>
                <w:szCs w:val="18"/>
                <w:lang w:eastAsia="en-US"/>
              </w:rPr>
              <w:t>3140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B148FC6"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DCA235"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14787B9" w14:textId="77777777" w:rsidR="005979E7" w:rsidRPr="00F511A5" w:rsidRDefault="005979E7" w:rsidP="00F17634">
            <w:pPr>
              <w:pStyle w:val="TAL"/>
              <w:rPr>
                <w:szCs w:val="18"/>
                <w:lang w:eastAsia="en-US"/>
              </w:rPr>
            </w:pPr>
            <w:r w:rsidRPr="00F511A5">
              <w:rPr>
                <w:szCs w:val="18"/>
                <w:lang w:eastAsia="en-US"/>
              </w:rPr>
              <w:t>Addition of new NE-DC test case 8.2.3.5.2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02E8E1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58B5967"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B7B65A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7F7D685"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ED62CA" w14:textId="77777777" w:rsidR="005979E7" w:rsidRPr="00F511A5" w:rsidRDefault="005979E7" w:rsidP="00F17634">
            <w:pPr>
              <w:pStyle w:val="TAL"/>
              <w:rPr>
                <w:szCs w:val="18"/>
                <w:lang w:eastAsia="en-US"/>
              </w:rPr>
            </w:pPr>
            <w:r w:rsidRPr="00F511A5">
              <w:rPr>
                <w:szCs w:val="18"/>
                <w:lang w:eastAsia="en-US"/>
              </w:rPr>
              <w:t>R5-225406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2F3BB3F" w14:textId="77777777" w:rsidR="005979E7" w:rsidRPr="00F511A5" w:rsidRDefault="005979E7" w:rsidP="00F17634">
            <w:pPr>
              <w:pStyle w:val="TAL"/>
              <w:rPr>
                <w:szCs w:val="18"/>
                <w:lang w:eastAsia="en-US"/>
              </w:rPr>
            </w:pPr>
            <w:r w:rsidRPr="000A0152">
              <w:rPr>
                <w:szCs w:val="18"/>
                <w:lang w:eastAsia="en-US"/>
              </w:rPr>
              <w:t>3050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4B632DE3"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E43AAD"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CABD730" w14:textId="77777777" w:rsidR="005979E7" w:rsidRPr="00F511A5" w:rsidRDefault="005979E7" w:rsidP="00F17634">
            <w:pPr>
              <w:pStyle w:val="TAL"/>
              <w:rPr>
                <w:szCs w:val="18"/>
                <w:lang w:eastAsia="en-US"/>
              </w:rPr>
            </w:pPr>
            <w:r w:rsidRPr="00F511A5">
              <w:rPr>
                <w:szCs w:val="18"/>
                <w:lang w:eastAsia="en-US"/>
              </w:rPr>
              <w:t>Correction to ENDC test cases 8.2.4.2.1.x</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76B2C3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7D2A8183"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DF172B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2CB06C9"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D03639" w14:textId="77777777" w:rsidR="005979E7" w:rsidRPr="00F511A5" w:rsidRDefault="005979E7" w:rsidP="00F17634">
            <w:pPr>
              <w:pStyle w:val="TAL"/>
              <w:rPr>
                <w:szCs w:val="18"/>
                <w:lang w:eastAsia="en-US"/>
              </w:rPr>
            </w:pPr>
            <w:r w:rsidRPr="00F511A5">
              <w:rPr>
                <w:szCs w:val="18"/>
                <w:lang w:eastAsia="en-US"/>
              </w:rPr>
              <w:t>R5-225407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BBCDD15" w14:textId="77777777" w:rsidR="005979E7" w:rsidRPr="00F511A5" w:rsidRDefault="005979E7" w:rsidP="00F17634">
            <w:pPr>
              <w:pStyle w:val="TAL"/>
              <w:rPr>
                <w:szCs w:val="18"/>
                <w:lang w:eastAsia="en-US"/>
              </w:rPr>
            </w:pPr>
            <w:r w:rsidRPr="000A0152">
              <w:rPr>
                <w:szCs w:val="18"/>
                <w:lang w:eastAsia="en-US"/>
              </w:rPr>
              <w:t>3078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77A4733"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0A2E77"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6A57B40" w14:textId="77777777" w:rsidR="005979E7" w:rsidRPr="00F511A5" w:rsidRDefault="005979E7" w:rsidP="00F17634">
            <w:pPr>
              <w:pStyle w:val="TAL"/>
              <w:rPr>
                <w:szCs w:val="18"/>
                <w:lang w:eastAsia="en-US"/>
              </w:rPr>
            </w:pPr>
            <w:r w:rsidRPr="00F511A5">
              <w:rPr>
                <w:szCs w:val="18"/>
                <w:lang w:eastAsia="en-US"/>
              </w:rPr>
              <w:t>Editorial update to NR Test case 9.1.6.1.3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5760F01"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8CF1AA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2B76AD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18B65E5"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BD0D237" w14:textId="77777777" w:rsidR="005979E7" w:rsidRPr="00F511A5" w:rsidRDefault="005979E7" w:rsidP="00F17634">
            <w:pPr>
              <w:pStyle w:val="TAL"/>
              <w:rPr>
                <w:szCs w:val="18"/>
                <w:lang w:eastAsia="en-US"/>
              </w:rPr>
            </w:pPr>
            <w:r w:rsidRPr="00F511A5">
              <w:rPr>
                <w:szCs w:val="18"/>
                <w:lang w:eastAsia="en-US"/>
              </w:rPr>
              <w:t>R5-225408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1D6186" w14:textId="77777777" w:rsidR="005979E7" w:rsidRPr="00F511A5" w:rsidRDefault="005979E7" w:rsidP="00F17634">
            <w:pPr>
              <w:pStyle w:val="TAL"/>
              <w:rPr>
                <w:szCs w:val="18"/>
                <w:lang w:eastAsia="en-US"/>
              </w:rPr>
            </w:pPr>
            <w:r w:rsidRPr="000A0152">
              <w:rPr>
                <w:szCs w:val="18"/>
                <w:lang w:eastAsia="en-US"/>
              </w:rPr>
              <w:t>3188</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7333077A"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B2BD33"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F10F3F7" w14:textId="77777777" w:rsidR="005979E7" w:rsidRPr="00F511A5" w:rsidRDefault="005979E7" w:rsidP="00F17634">
            <w:pPr>
              <w:pStyle w:val="TAL"/>
              <w:rPr>
                <w:szCs w:val="18"/>
                <w:lang w:eastAsia="en-US"/>
              </w:rPr>
            </w:pPr>
            <w:r w:rsidRPr="00F511A5">
              <w:rPr>
                <w:szCs w:val="18"/>
                <w:lang w:eastAsia="en-US"/>
              </w:rPr>
              <w:t>Update of test case 9.1.10.6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86C2B89"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070398D6"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C3F8569"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BEE052E"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5498F40" w14:textId="77777777" w:rsidR="005979E7" w:rsidRPr="00F511A5" w:rsidRDefault="005979E7" w:rsidP="00F17634">
            <w:pPr>
              <w:pStyle w:val="TAL"/>
              <w:rPr>
                <w:szCs w:val="18"/>
                <w:lang w:eastAsia="en-US"/>
              </w:rPr>
            </w:pPr>
            <w:r w:rsidRPr="00F511A5">
              <w:rPr>
                <w:szCs w:val="18"/>
                <w:lang w:eastAsia="en-US"/>
              </w:rPr>
              <w:t>R5-225409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09666A" w14:textId="77777777" w:rsidR="005979E7" w:rsidRPr="00F511A5" w:rsidRDefault="005979E7" w:rsidP="00F17634">
            <w:pPr>
              <w:pStyle w:val="TAL"/>
              <w:rPr>
                <w:szCs w:val="18"/>
                <w:lang w:eastAsia="en-US"/>
              </w:rPr>
            </w:pPr>
            <w:r w:rsidRPr="000A0152">
              <w:rPr>
                <w:szCs w:val="18"/>
                <w:lang w:eastAsia="en-US"/>
              </w:rPr>
              <w:t>3051</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DAAB405"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C8F08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FC0F557" w14:textId="77777777" w:rsidR="005979E7" w:rsidRPr="00F511A5" w:rsidRDefault="005979E7" w:rsidP="00F17634">
            <w:pPr>
              <w:pStyle w:val="TAL"/>
              <w:rPr>
                <w:szCs w:val="18"/>
                <w:lang w:eastAsia="en-US"/>
              </w:rPr>
            </w:pPr>
            <w:r w:rsidRPr="00F511A5">
              <w:rPr>
                <w:szCs w:val="18"/>
                <w:lang w:eastAsia="en-US"/>
              </w:rPr>
              <w:t>Correction to NR5GC IRAT test case  11.4.11</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890D337"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62773C2E"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00AF188"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2EE0B331"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D472EE5" w14:textId="77777777" w:rsidR="005979E7" w:rsidRPr="00F511A5" w:rsidRDefault="005979E7" w:rsidP="00F17634">
            <w:pPr>
              <w:pStyle w:val="TAL"/>
              <w:rPr>
                <w:szCs w:val="18"/>
                <w:lang w:eastAsia="en-US"/>
              </w:rPr>
            </w:pPr>
            <w:r w:rsidRPr="00F511A5">
              <w:rPr>
                <w:szCs w:val="18"/>
                <w:lang w:eastAsia="en-US"/>
              </w:rPr>
              <w:t>R5-225410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DF0E10" w14:textId="77777777" w:rsidR="005979E7" w:rsidRPr="00F511A5" w:rsidRDefault="005979E7" w:rsidP="00F17634">
            <w:pPr>
              <w:pStyle w:val="TAL"/>
              <w:rPr>
                <w:szCs w:val="18"/>
                <w:lang w:eastAsia="en-US"/>
              </w:rPr>
            </w:pPr>
            <w:r w:rsidRPr="000A0152">
              <w:rPr>
                <w:szCs w:val="18"/>
                <w:lang w:eastAsia="en-US"/>
              </w:rPr>
              <w:t>3160</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3E2B53DB"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3CBC7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8162A9E" w14:textId="77777777" w:rsidR="005979E7" w:rsidRPr="00F511A5" w:rsidRDefault="005979E7" w:rsidP="00F17634">
            <w:pPr>
              <w:pStyle w:val="TAL"/>
              <w:rPr>
                <w:szCs w:val="18"/>
                <w:lang w:eastAsia="en-US"/>
              </w:rPr>
            </w:pPr>
            <w:r w:rsidRPr="00F511A5">
              <w:rPr>
                <w:szCs w:val="18"/>
                <w:lang w:eastAsia="en-US"/>
              </w:rPr>
              <w:t>Correction to NR TC 11.4.5 - Emergency call and forbidden TA</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6DDB00"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1E39A9C"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34C9ED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D7711D8"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BF486F3" w14:textId="77777777" w:rsidR="005979E7" w:rsidRPr="00F511A5" w:rsidRDefault="005979E7" w:rsidP="00F17634">
            <w:pPr>
              <w:pStyle w:val="TAL"/>
              <w:rPr>
                <w:szCs w:val="18"/>
                <w:lang w:eastAsia="en-US"/>
              </w:rPr>
            </w:pPr>
            <w:r w:rsidRPr="00F511A5">
              <w:rPr>
                <w:szCs w:val="18"/>
                <w:lang w:eastAsia="en-US"/>
              </w:rPr>
              <w:t>R5-225411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E9FF4E" w14:textId="77777777" w:rsidR="005979E7" w:rsidRPr="00F511A5" w:rsidRDefault="005979E7" w:rsidP="00F17634">
            <w:pPr>
              <w:pStyle w:val="TAL"/>
              <w:rPr>
                <w:szCs w:val="18"/>
                <w:lang w:eastAsia="en-US"/>
              </w:rPr>
            </w:pPr>
            <w:r w:rsidRPr="000A0152">
              <w:rPr>
                <w:szCs w:val="18"/>
                <w:lang w:eastAsia="en-US"/>
              </w:rPr>
              <w:t>3192</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1F423D0"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0E9930"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11789E0" w14:textId="77777777" w:rsidR="005979E7" w:rsidRPr="00F511A5" w:rsidRDefault="005979E7" w:rsidP="00F17634">
            <w:pPr>
              <w:pStyle w:val="TAL"/>
              <w:rPr>
                <w:szCs w:val="18"/>
                <w:lang w:eastAsia="en-US"/>
              </w:rPr>
            </w:pPr>
            <w:r w:rsidRPr="00F511A5">
              <w:rPr>
                <w:szCs w:val="18"/>
                <w:lang w:eastAsia="en-US"/>
              </w:rPr>
              <w:t>Update of test case 11.4.5</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F113322"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D5C32D1"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3AF24CC"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1235C94"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4A39BFD" w14:textId="77777777" w:rsidR="005979E7" w:rsidRPr="00F511A5" w:rsidRDefault="005979E7" w:rsidP="00F17634">
            <w:pPr>
              <w:pStyle w:val="TAL"/>
              <w:rPr>
                <w:szCs w:val="18"/>
                <w:lang w:eastAsia="en-US"/>
              </w:rPr>
            </w:pPr>
            <w:r w:rsidRPr="00F511A5">
              <w:rPr>
                <w:szCs w:val="18"/>
                <w:lang w:eastAsia="en-US"/>
              </w:rPr>
              <w:t>R5-225412</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3A42D6C" w14:textId="77777777" w:rsidR="005979E7" w:rsidRPr="00F511A5" w:rsidRDefault="005979E7" w:rsidP="00F17634">
            <w:pPr>
              <w:pStyle w:val="TAL"/>
              <w:rPr>
                <w:szCs w:val="18"/>
                <w:lang w:eastAsia="en-US"/>
              </w:rPr>
            </w:pPr>
            <w:r w:rsidRPr="000A0152">
              <w:rPr>
                <w:szCs w:val="18"/>
                <w:lang w:eastAsia="en-US"/>
              </w:rPr>
              <w:t>3183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0C6F7376"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AD2692"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FAD8B6D" w14:textId="77777777" w:rsidR="005979E7" w:rsidRPr="00F511A5" w:rsidRDefault="005979E7" w:rsidP="00F17634">
            <w:pPr>
              <w:pStyle w:val="TAL"/>
              <w:rPr>
                <w:szCs w:val="18"/>
                <w:lang w:eastAsia="en-US"/>
              </w:rPr>
            </w:pPr>
            <w:r w:rsidRPr="00F511A5">
              <w:rPr>
                <w:szCs w:val="18"/>
                <w:lang w:eastAsia="en-US"/>
              </w:rPr>
              <w:t>Add new test case 11.8.5 Inter-system mobility between untrusted Non-3GPP and 3GPP system/Handover from 5GS to EPC/ePDG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FCAAD03"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34098BA9"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451656E4"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5102FF0"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90BCC20" w14:textId="77777777" w:rsidR="005979E7" w:rsidRPr="00F511A5" w:rsidRDefault="005979E7" w:rsidP="00F17634">
            <w:pPr>
              <w:pStyle w:val="TAL"/>
              <w:rPr>
                <w:szCs w:val="18"/>
                <w:lang w:eastAsia="en-US"/>
              </w:rPr>
            </w:pPr>
            <w:r w:rsidRPr="00F511A5">
              <w:rPr>
                <w:szCs w:val="18"/>
                <w:lang w:eastAsia="en-US"/>
              </w:rPr>
              <w:t>R5-225448</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A2BB79" w14:textId="77777777" w:rsidR="005979E7" w:rsidRPr="00F511A5" w:rsidRDefault="005979E7" w:rsidP="00F17634">
            <w:pPr>
              <w:pStyle w:val="TAL"/>
              <w:rPr>
                <w:szCs w:val="18"/>
                <w:lang w:eastAsia="en-US"/>
              </w:rPr>
            </w:pPr>
            <w:r w:rsidRPr="000A0152">
              <w:rPr>
                <w:szCs w:val="18"/>
                <w:lang w:eastAsia="en-US"/>
              </w:rPr>
              <w:t>3117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61FECE3F"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3B370F"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BBEAB5" w14:textId="77777777" w:rsidR="005979E7" w:rsidRPr="00F511A5" w:rsidRDefault="005979E7" w:rsidP="00F17634">
            <w:pPr>
              <w:pStyle w:val="TAL"/>
              <w:rPr>
                <w:szCs w:val="18"/>
                <w:lang w:eastAsia="en-US"/>
              </w:rPr>
            </w:pPr>
            <w:r w:rsidRPr="00F511A5">
              <w:rPr>
                <w:szCs w:val="18"/>
                <w:lang w:eastAsia="en-US"/>
              </w:rPr>
              <w:t>Addition of NR SL SIG TC 12.2.7.2 - Concurrent SL CSI reporting</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1527D455"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4B0374E8" w14:textId="77777777" w:rsidTr="00F17634">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6D3F9082" w14:textId="77777777" w:rsidR="005979E7" w:rsidRPr="00F511A5" w:rsidRDefault="005979E7" w:rsidP="00F17634">
            <w:pPr>
              <w:pStyle w:val="TAL"/>
              <w:rPr>
                <w:szCs w:val="18"/>
                <w:lang w:eastAsia="en-US"/>
              </w:rPr>
            </w:pPr>
            <w:r w:rsidRPr="00F511A5">
              <w:rPr>
                <w:szCs w:val="18"/>
                <w:lang w:eastAsia="en-US"/>
              </w:rPr>
              <w:t>2022-09</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A97BB52" w14:textId="77777777" w:rsidR="005979E7" w:rsidRPr="00F511A5" w:rsidRDefault="005979E7" w:rsidP="00F17634">
            <w:pPr>
              <w:pStyle w:val="TAL"/>
              <w:rPr>
                <w:szCs w:val="18"/>
                <w:lang w:eastAsia="en-US"/>
              </w:rPr>
            </w:pPr>
            <w:r w:rsidRPr="00F511A5">
              <w:rPr>
                <w:szCs w:val="18"/>
                <w:lang w:eastAsia="en-US"/>
              </w:rPr>
              <w:t>RAN#97</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FA0870" w14:textId="77777777" w:rsidR="005979E7" w:rsidRPr="00F511A5" w:rsidRDefault="005979E7" w:rsidP="00F17634">
            <w:pPr>
              <w:pStyle w:val="TAL"/>
              <w:rPr>
                <w:szCs w:val="18"/>
                <w:lang w:eastAsia="en-US"/>
              </w:rPr>
            </w:pPr>
            <w:r w:rsidRPr="00F511A5">
              <w:rPr>
                <w:szCs w:val="18"/>
                <w:lang w:eastAsia="en-US"/>
              </w:rPr>
              <w:t>R5-225449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228DC0" w14:textId="77777777" w:rsidR="005979E7" w:rsidRPr="00F511A5" w:rsidRDefault="005979E7" w:rsidP="00F17634">
            <w:pPr>
              <w:pStyle w:val="TAL"/>
              <w:rPr>
                <w:szCs w:val="18"/>
                <w:lang w:eastAsia="en-US"/>
              </w:rPr>
            </w:pPr>
            <w:r w:rsidRPr="000A0152">
              <w:rPr>
                <w:szCs w:val="18"/>
                <w:lang w:eastAsia="en-US"/>
              </w:rPr>
              <w:t>3083</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20A4C928" w14:textId="77777777" w:rsidR="005979E7" w:rsidRPr="00F511A5" w:rsidRDefault="005979E7" w:rsidP="00F17634">
            <w:pPr>
              <w:pStyle w:val="TAL"/>
              <w:rPr>
                <w:szCs w:val="18"/>
                <w:lang w:eastAsia="en-US"/>
              </w:rPr>
            </w:pPr>
            <w:r w:rsidRPr="000A0152">
              <w:rPr>
                <w:szCs w:val="18"/>
                <w:lang w:eastAsia="en-US"/>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C5C52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29E0F4" w14:textId="77777777" w:rsidR="005979E7" w:rsidRPr="00F511A5" w:rsidRDefault="005979E7" w:rsidP="00F17634">
            <w:pPr>
              <w:pStyle w:val="TAL"/>
              <w:rPr>
                <w:szCs w:val="18"/>
                <w:lang w:eastAsia="en-US"/>
              </w:rPr>
            </w:pPr>
            <w:r w:rsidRPr="00F511A5">
              <w:rPr>
                <w:szCs w:val="18"/>
                <w:lang w:eastAsia="en-US"/>
              </w:rPr>
              <w:t>Correction to EPS FB Test case 11.1.2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33A7E4DB" w14:textId="77777777" w:rsidR="005979E7" w:rsidRPr="00F511A5" w:rsidRDefault="005979E7" w:rsidP="00F17634">
            <w:pPr>
              <w:pStyle w:val="TAL"/>
              <w:rPr>
                <w:szCs w:val="18"/>
                <w:lang w:eastAsia="en-US"/>
              </w:rPr>
            </w:pPr>
            <w:r w:rsidRPr="00F511A5">
              <w:rPr>
                <w:szCs w:val="18"/>
                <w:lang w:eastAsia="en-US"/>
              </w:rPr>
              <w:t>16.13.0</w:t>
            </w:r>
          </w:p>
        </w:tc>
      </w:tr>
      <w:tr w:rsidR="005979E7" w:rsidRPr="00F511A5" w14:paraId="26C66236" w14:textId="77777777" w:rsidTr="005979E7">
        <w:trPr>
          <w:gridBefore w:val="1"/>
          <w:wBefore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5EDA297E" w14:textId="1ACB57FC" w:rsidR="005979E7" w:rsidRPr="00F511A5" w:rsidRDefault="005979E7" w:rsidP="00F17634">
            <w:pPr>
              <w:pStyle w:val="TAL"/>
              <w:rPr>
                <w:szCs w:val="18"/>
                <w:lang w:eastAsia="en-US"/>
              </w:rPr>
            </w:pPr>
            <w:r w:rsidRPr="00F511A5">
              <w:rPr>
                <w:szCs w:val="18"/>
                <w:lang w:eastAsia="en-US"/>
              </w:rPr>
              <w:t>2022-</w:t>
            </w:r>
            <w:r>
              <w:rPr>
                <w:szCs w:val="18"/>
                <w:lang w:eastAsia="en-US"/>
              </w:rPr>
              <w:t>12</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7276A58E" w14:textId="0DE36B5A" w:rsidR="005979E7" w:rsidRPr="00F511A5" w:rsidRDefault="005979E7" w:rsidP="00F17634">
            <w:pPr>
              <w:pStyle w:val="TAL"/>
              <w:rPr>
                <w:szCs w:val="18"/>
                <w:lang w:eastAsia="en-US"/>
              </w:rPr>
            </w:pPr>
            <w:r w:rsidRPr="00F511A5">
              <w:rPr>
                <w:szCs w:val="18"/>
                <w:lang w:eastAsia="en-US"/>
              </w:rPr>
              <w:t>RAN#9</w:t>
            </w:r>
            <w:r>
              <w:rPr>
                <w:szCs w:val="18"/>
                <w:lang w:eastAsia="en-US"/>
              </w:rPr>
              <w:t>8</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CBA302C" w14:textId="439D865B" w:rsidR="005979E7" w:rsidRPr="00F511A5" w:rsidRDefault="005979E7" w:rsidP="00F17634">
            <w:pPr>
              <w:pStyle w:val="TAL"/>
              <w:rPr>
                <w:szCs w:val="18"/>
                <w:lang w:eastAsia="en-US"/>
              </w:rPr>
            </w:pPr>
            <w:r w:rsidRPr="00F511A5">
              <w:rPr>
                <w:szCs w:val="18"/>
                <w:lang w:eastAsia="en-US"/>
              </w:rPr>
              <w:t>R5-2259</w:t>
            </w:r>
            <w:r>
              <w:rPr>
                <w:szCs w:val="18"/>
                <w:lang w:eastAsia="en-US"/>
              </w:rPr>
              <w:t>93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DD6DDEE" w14:textId="40FA23C7" w:rsidR="005979E7" w:rsidRPr="00F511A5" w:rsidRDefault="00934D92" w:rsidP="00F17634">
            <w:pPr>
              <w:pStyle w:val="TAL"/>
              <w:rPr>
                <w:szCs w:val="18"/>
                <w:lang w:eastAsia="en-US"/>
              </w:rPr>
            </w:pPr>
            <w:r w:rsidRPr="00934D92">
              <w:rPr>
                <w:szCs w:val="18"/>
                <w:lang w:eastAsia="en-US"/>
              </w:rPr>
              <w:t>3207</w:t>
            </w:r>
          </w:p>
        </w:tc>
        <w:tc>
          <w:tcPr>
            <w:tcW w:w="283" w:type="dxa"/>
            <w:gridSpan w:val="2"/>
            <w:tcBorders>
              <w:top w:val="single" w:sz="6" w:space="0" w:color="auto"/>
              <w:left w:val="single" w:sz="6" w:space="0" w:color="auto"/>
              <w:bottom w:val="single" w:sz="6" w:space="0" w:color="auto"/>
              <w:right w:val="single" w:sz="6" w:space="0" w:color="auto"/>
            </w:tcBorders>
            <w:shd w:val="solid" w:color="FFFFFF" w:fill="auto"/>
          </w:tcPr>
          <w:p w14:paraId="570CB40C" w14:textId="53D40593" w:rsidR="005979E7" w:rsidRPr="00F511A5" w:rsidRDefault="005979E7" w:rsidP="00F17634">
            <w:pPr>
              <w:pStyle w:val="TAL"/>
              <w:rPr>
                <w:szCs w:val="18"/>
                <w:lang w:eastAsia="en-US"/>
              </w:rPr>
            </w:pPr>
            <w:r>
              <w:rPr>
                <w:szCs w:val="18"/>
                <w:lang w:eastAsia="en-US"/>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64203B" w14:textId="77777777" w:rsidR="005979E7" w:rsidRPr="00F511A5" w:rsidRDefault="005979E7" w:rsidP="00F17634">
            <w:pPr>
              <w:pStyle w:val="TAL"/>
              <w:rPr>
                <w:szCs w:val="18"/>
                <w:lang w:eastAsia="en-US"/>
              </w:rPr>
            </w:pPr>
            <w:r w:rsidRPr="000A0152">
              <w:rPr>
                <w:szCs w:val="18"/>
                <w:lang w:eastAsia="en-US"/>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535322E" w14:textId="572248FC" w:rsidR="005979E7" w:rsidRPr="00F511A5" w:rsidRDefault="005979E7" w:rsidP="00F17634">
            <w:pPr>
              <w:pStyle w:val="TAL"/>
              <w:rPr>
                <w:szCs w:val="18"/>
                <w:lang w:eastAsia="en-US"/>
              </w:rPr>
            </w:pPr>
            <w:r>
              <w:rPr>
                <w:noProof/>
              </w:rPr>
              <w:t>Removal of technical content in 38.523-1 v16.13.0 and substitution with pointer to the next Release</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hideMark/>
          </w:tcPr>
          <w:p w14:paraId="04D2D1C7" w14:textId="705B7D07" w:rsidR="005979E7" w:rsidRPr="00F511A5" w:rsidRDefault="005979E7" w:rsidP="00F17634">
            <w:pPr>
              <w:pStyle w:val="TAL"/>
              <w:rPr>
                <w:szCs w:val="18"/>
                <w:lang w:eastAsia="en-US"/>
              </w:rPr>
            </w:pPr>
            <w:r w:rsidRPr="00F511A5">
              <w:rPr>
                <w:szCs w:val="18"/>
                <w:lang w:eastAsia="en-US"/>
              </w:rPr>
              <w:t>16.1</w:t>
            </w:r>
            <w:r>
              <w:rPr>
                <w:szCs w:val="18"/>
                <w:lang w:eastAsia="en-US"/>
              </w:rPr>
              <w:t>4</w:t>
            </w:r>
            <w:r w:rsidRPr="00F511A5">
              <w:rPr>
                <w:szCs w:val="18"/>
                <w:lang w:eastAsia="en-US"/>
              </w:rPr>
              <w:t>.0</w:t>
            </w:r>
          </w:p>
        </w:tc>
      </w:tr>
    </w:tbl>
    <w:p w14:paraId="41DD748F" w14:textId="75CAB37C" w:rsidR="00026A86" w:rsidRPr="007E0EDF" w:rsidRDefault="00026A86" w:rsidP="00956570"/>
    <w:sectPr w:rsidR="00026A86" w:rsidRPr="007E0EDF" w:rsidSect="00A344AD">
      <w:headerReference w:type="default" r:id="rId77"/>
      <w:footerReference w:type="default" r:id="rId78"/>
      <w:footnotePr>
        <w:numRestart w:val="eachSect"/>
      </w:footnotePr>
      <w:pgSz w:w="11906" w:h="16838" w:code="9"/>
      <w:pgMar w:top="1440" w:right="1440" w:bottom="1440" w:left="1440"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2BE7" w14:textId="77777777" w:rsidR="00764C5B" w:rsidRDefault="00764C5B">
      <w:r>
        <w:separator/>
      </w:r>
    </w:p>
  </w:endnote>
  <w:endnote w:type="continuationSeparator" w:id="0">
    <w:p w14:paraId="3AF89462" w14:textId="77777777" w:rsidR="00764C5B" w:rsidRDefault="0076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
    <w:altName w:val="Arial Unicode MS"/>
    <w:panose1 w:val="00000000000000000000"/>
    <w:charset w:val="88"/>
    <w:family w:val="auto"/>
    <w:notTrueType/>
    <w:pitch w:val="variable"/>
    <w:sig w:usb0="00000001" w:usb1="08080000" w:usb2="00000010" w:usb3="00000000" w:csb0="00100000" w:csb1="00000000"/>
  </w:font>
  <w:font w:name="Geneva">
    <w:altName w:val="Arial"/>
    <w:charset w:val="00"/>
    <w:family w:val="auto"/>
    <w:pitch w:val="variable"/>
    <w:sig w:usb0="E00002FF" w:usb1="5200205F" w:usb2="00A0C000" w:usb3="00000000" w:csb0="0000019F" w:csb1="00000000"/>
  </w:font>
  <w:font w:name="Mangal">
    <w:panose1 w:val="00000400000000000000"/>
    <w:charset w:val="00"/>
    <w:family w:val="roman"/>
    <w:pitch w:val="variable"/>
    <w:sig w:usb0="00008003" w:usb1="00000000" w:usb2="00000000" w:usb3="00000000" w:csb0="00000001" w:csb1="00000000"/>
  </w:font>
  <w:font w:name="v4.2.0">
    <w:altName w:val="Times New Roman"/>
    <w:charset w:val="00"/>
    <w:family w:val="auto"/>
    <w:pitch w:val="default"/>
  </w:font>
  <w:font w:name="MingLiU">
    <w:altName w:val="細明體"/>
    <w:panose1 w:val="02010609000101010101"/>
    <w:charset w:val="88"/>
    <w:family w:val="modern"/>
    <w:pitch w:val="fixed"/>
    <w:sig w:usb0="A00002FF" w:usb1="28CFFCFA" w:usb2="00000016" w:usb3="00000000" w:csb0="00100001" w:csb1="00000000"/>
  </w:font>
  <w:font w:name="Osaka">
    <w:altName w:val="Yu Gothic"/>
    <w:charset w:val="80"/>
    <w:family w:val="auto"/>
    <w:pitch w:val="default"/>
    <w:sig w:usb0="00000000" w:usb1="00000000" w:usb2="00000010" w:usb3="00000000" w:csb0="00020000" w:csb1="00000000"/>
  </w:font>
  <w:font w:name="‚l‚r ‚oƒSƒVƒbƒN">
    <w:altName w:val="Arial Unicode MS"/>
    <w:panose1 w:val="00000000000000000000"/>
    <w:charset w:val="80"/>
    <w:family w:val="modern"/>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Bookman">
    <w:altName w:val="Cambria"/>
    <w:charset w:val="00"/>
    <w:family w:val="auto"/>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90A2" w14:textId="77777777" w:rsidR="0007167B" w:rsidRDefault="0007167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BD22A" w14:textId="77777777" w:rsidR="00764C5B" w:rsidRDefault="00764C5B">
      <w:r>
        <w:separator/>
      </w:r>
    </w:p>
  </w:footnote>
  <w:footnote w:type="continuationSeparator" w:id="0">
    <w:p w14:paraId="74B778E7" w14:textId="77777777" w:rsidR="00764C5B" w:rsidRDefault="00764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228E" w14:textId="5887D45A" w:rsidR="0007167B" w:rsidRDefault="0007167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34D92">
      <w:rPr>
        <w:rFonts w:ascii="Arial" w:hAnsi="Arial" w:cs="Arial"/>
        <w:b/>
        <w:noProof/>
        <w:sz w:val="18"/>
        <w:szCs w:val="18"/>
      </w:rPr>
      <w:t>3GPP TS 38.523-1 V16.14.0 (2022-12)</w:t>
    </w:r>
    <w:r>
      <w:rPr>
        <w:rFonts w:ascii="Arial" w:hAnsi="Arial" w:cs="Arial"/>
        <w:b/>
        <w:sz w:val="18"/>
        <w:szCs w:val="18"/>
      </w:rPr>
      <w:fldChar w:fldCharType="end"/>
    </w:r>
  </w:p>
  <w:p w14:paraId="2417979A" w14:textId="77777777" w:rsidR="0007167B" w:rsidRDefault="0007167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282</w:t>
    </w:r>
    <w:r>
      <w:rPr>
        <w:rFonts w:ascii="Arial" w:hAnsi="Arial" w:cs="Arial"/>
        <w:b/>
        <w:sz w:val="18"/>
        <w:szCs w:val="18"/>
      </w:rPr>
      <w:fldChar w:fldCharType="end"/>
    </w:r>
  </w:p>
  <w:p w14:paraId="381FA5B8" w14:textId="54A57429" w:rsidR="0007167B" w:rsidRDefault="0007167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34D92">
      <w:rPr>
        <w:rFonts w:ascii="Arial" w:hAnsi="Arial" w:cs="Arial"/>
        <w:b/>
        <w:noProof/>
        <w:sz w:val="18"/>
        <w:szCs w:val="18"/>
      </w:rPr>
      <w:t>Release 16</w:t>
    </w:r>
    <w:r>
      <w:rPr>
        <w:rFonts w:ascii="Arial" w:hAnsi="Arial" w:cs="Arial"/>
        <w:b/>
        <w:sz w:val="18"/>
        <w:szCs w:val="18"/>
      </w:rPr>
      <w:fldChar w:fldCharType="end"/>
    </w:r>
  </w:p>
  <w:p w14:paraId="31255538" w14:textId="77777777" w:rsidR="0007167B" w:rsidRDefault="000716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B426498"/>
    <w:styleLink w:val="Style11"/>
    <w:lvl w:ilvl="0">
      <w:start w:val="1"/>
      <w:numFmt w:val="decimal"/>
      <w:lvlText w:val="%1."/>
      <w:lvlJc w:val="left"/>
      <w:pPr>
        <w:tabs>
          <w:tab w:val="num" w:pos="720"/>
        </w:tabs>
        <w:ind w:left="720" w:hanging="360"/>
      </w:pPr>
    </w:lvl>
  </w:abstractNum>
  <w:abstractNum w:abstractNumId="1" w15:restartNumberingAfterBreak="0">
    <w:nsid w:val="FFFFFFFE"/>
    <w:multiLevelType w:val="singleLevel"/>
    <w:tmpl w:val="FFFFFFFF"/>
    <w:lvl w:ilvl="0">
      <w:numFmt w:val="decimal"/>
      <w:pStyle w:val="Char"/>
      <w:lvlText w:val="*"/>
      <w:lvlJc w:val="left"/>
    </w:lvl>
  </w:abstractNum>
  <w:abstractNum w:abstractNumId="2" w15:restartNumberingAfterBreak="0">
    <w:nsid w:val="099C5443"/>
    <w:multiLevelType w:val="hybridMultilevel"/>
    <w:tmpl w:val="BEB235FE"/>
    <w:lvl w:ilvl="0" w:tplc="FFFFFFFF">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FFFFFFFF" w:tentative="1">
      <w:start w:val="1"/>
      <w:numFmt w:val="bullet"/>
      <w:lvlText w:val="o"/>
      <w:lvlJc w:val="left"/>
      <w:pPr>
        <w:tabs>
          <w:tab w:val="num" w:pos="1540"/>
        </w:tabs>
        <w:ind w:left="1540" w:hanging="360"/>
      </w:pPr>
      <w:rPr>
        <w:rFonts w:ascii="Courier New" w:hAnsi="Courier New" w:cs="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cs="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cs="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 w15:restartNumberingAfterBreak="0">
    <w:nsid w:val="20CD0E09"/>
    <w:multiLevelType w:val="hybridMultilevel"/>
    <w:tmpl w:val="2E6A0BB6"/>
    <w:styleLink w:val="SGS2"/>
    <w:lvl w:ilvl="0" w:tplc="0809000F">
      <w:start w:val="1"/>
      <w:numFmt w:val="decimal"/>
      <w:pStyle w:val="Numbered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A6143B"/>
    <w:multiLevelType w:val="hybridMultilevel"/>
    <w:tmpl w:val="B1E64DEC"/>
    <w:styleLink w:val="SGS1"/>
    <w:lvl w:ilvl="0" w:tplc="38D6C6F8">
      <w:start w:val="1"/>
      <w:numFmt w:val="decimal"/>
      <w:lvlText w:val="%1&gt;"/>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39B04BDB"/>
    <w:multiLevelType w:val="hybridMultilevel"/>
    <w:tmpl w:val="B70C0060"/>
    <w:lvl w:ilvl="0" w:tplc="0409000F">
      <w:start w:val="1"/>
      <w:numFmt w:val="decimal"/>
      <w:pStyle w:val="ListNumber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8" w15:restartNumberingAfterBreak="0">
    <w:nsid w:val="3D7A3D60"/>
    <w:multiLevelType w:val="hybridMultilevel"/>
    <w:tmpl w:val="1264E64C"/>
    <w:lvl w:ilvl="0" w:tplc="11487BAC">
      <w:start w:val="9"/>
      <w:numFmt w:val="bullet"/>
      <w:pStyle w:val="BL"/>
      <w:lvlText w:val="-"/>
      <w:lvlJc w:val="left"/>
      <w:pPr>
        <w:ind w:left="644" w:hanging="360"/>
      </w:pPr>
      <w:rPr>
        <w:rFonts w:ascii="Times New Roman" w:eastAsia="Times New Roman" w:hAnsi="Times New Roman" w:cs="Times New Roman" w:hint="default"/>
      </w:rPr>
    </w:lvl>
    <w:lvl w:ilvl="1" w:tplc="F7BA3716" w:tentative="1">
      <w:start w:val="1"/>
      <w:numFmt w:val="bullet"/>
      <w:lvlText w:val="o"/>
      <w:lvlJc w:val="left"/>
      <w:pPr>
        <w:ind w:left="1364" w:hanging="360"/>
      </w:pPr>
      <w:rPr>
        <w:rFonts w:ascii="Courier New" w:hAnsi="Courier New" w:cs="Courier New" w:hint="default"/>
      </w:rPr>
    </w:lvl>
    <w:lvl w:ilvl="2" w:tplc="ADB22ACA" w:tentative="1">
      <w:start w:val="1"/>
      <w:numFmt w:val="bullet"/>
      <w:lvlText w:val=""/>
      <w:lvlJc w:val="left"/>
      <w:pPr>
        <w:ind w:left="2084" w:hanging="360"/>
      </w:pPr>
      <w:rPr>
        <w:rFonts w:ascii="Wingdings" w:hAnsi="Wingdings" w:hint="default"/>
      </w:rPr>
    </w:lvl>
    <w:lvl w:ilvl="3" w:tplc="CCB4AD60" w:tentative="1">
      <w:start w:val="1"/>
      <w:numFmt w:val="bullet"/>
      <w:lvlText w:val=""/>
      <w:lvlJc w:val="left"/>
      <w:pPr>
        <w:ind w:left="2804" w:hanging="360"/>
      </w:pPr>
      <w:rPr>
        <w:rFonts w:ascii="Symbol" w:hAnsi="Symbol" w:hint="default"/>
      </w:rPr>
    </w:lvl>
    <w:lvl w:ilvl="4" w:tplc="DF10EE94" w:tentative="1">
      <w:start w:val="1"/>
      <w:numFmt w:val="bullet"/>
      <w:lvlText w:val="o"/>
      <w:lvlJc w:val="left"/>
      <w:pPr>
        <w:ind w:left="3524" w:hanging="360"/>
      </w:pPr>
      <w:rPr>
        <w:rFonts w:ascii="Courier New" w:hAnsi="Courier New" w:cs="Courier New" w:hint="default"/>
      </w:rPr>
    </w:lvl>
    <w:lvl w:ilvl="5" w:tplc="5FF842E4" w:tentative="1">
      <w:start w:val="1"/>
      <w:numFmt w:val="bullet"/>
      <w:lvlText w:val=""/>
      <w:lvlJc w:val="left"/>
      <w:pPr>
        <w:ind w:left="4244" w:hanging="360"/>
      </w:pPr>
      <w:rPr>
        <w:rFonts w:ascii="Wingdings" w:hAnsi="Wingdings" w:hint="default"/>
      </w:rPr>
    </w:lvl>
    <w:lvl w:ilvl="6" w:tplc="BAE2DECA" w:tentative="1">
      <w:start w:val="1"/>
      <w:numFmt w:val="bullet"/>
      <w:lvlText w:val=""/>
      <w:lvlJc w:val="left"/>
      <w:pPr>
        <w:ind w:left="4964" w:hanging="360"/>
      </w:pPr>
      <w:rPr>
        <w:rFonts w:ascii="Symbol" w:hAnsi="Symbol" w:hint="default"/>
      </w:rPr>
    </w:lvl>
    <w:lvl w:ilvl="7" w:tplc="847AAC18" w:tentative="1">
      <w:start w:val="1"/>
      <w:numFmt w:val="bullet"/>
      <w:lvlText w:val="o"/>
      <w:lvlJc w:val="left"/>
      <w:pPr>
        <w:ind w:left="5684" w:hanging="360"/>
      </w:pPr>
      <w:rPr>
        <w:rFonts w:ascii="Courier New" w:hAnsi="Courier New" w:cs="Courier New" w:hint="default"/>
      </w:rPr>
    </w:lvl>
    <w:lvl w:ilvl="8" w:tplc="C5DAC2AC" w:tentative="1">
      <w:start w:val="1"/>
      <w:numFmt w:val="bullet"/>
      <w:lvlText w:val=""/>
      <w:lvlJc w:val="left"/>
      <w:pPr>
        <w:ind w:left="6404" w:hanging="360"/>
      </w:pPr>
      <w:rPr>
        <w:rFonts w:ascii="Wingdings" w:hAnsi="Wingdings" w:hint="default"/>
      </w:rPr>
    </w:lvl>
  </w:abstractNum>
  <w:abstractNum w:abstractNumId="9"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0" w15:restartNumberingAfterBreak="0">
    <w:nsid w:val="4F2D3CBA"/>
    <w:multiLevelType w:val="hybridMultilevel"/>
    <w:tmpl w:val="E770663C"/>
    <w:lvl w:ilvl="0" w:tplc="FFFFFFFF">
      <w:start w:val="1"/>
      <w:numFmt w:val="lowerLetter"/>
      <w:pStyle w:val="Headernonumber"/>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0675540"/>
    <w:multiLevelType w:val="hybridMultilevel"/>
    <w:tmpl w:val="2EF4B592"/>
    <w:lvl w:ilvl="0" w:tplc="FFFFFFFF">
      <w:start w:val="1"/>
      <w:numFmt w:val="decimal"/>
      <w:pStyle w:val="JK-text-simpledoc"/>
      <w:lvlText w:val="%1."/>
      <w:lvlJc w:val="left"/>
      <w:pPr>
        <w:ind w:left="644" w:hanging="360"/>
      </w:pPr>
      <w:rPr>
        <w:rFonts w:hint="default"/>
      </w:rPr>
    </w:lvl>
    <w:lvl w:ilvl="1" w:tplc="0409000B" w:tentative="1">
      <w:start w:val="1"/>
      <w:numFmt w:val="lowerLetter"/>
      <w:lvlText w:val="%2)"/>
      <w:lvlJc w:val="left"/>
      <w:pPr>
        <w:ind w:left="1124" w:hanging="420"/>
      </w:pPr>
    </w:lvl>
    <w:lvl w:ilvl="2" w:tplc="0409000D"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B" w:tentative="1">
      <w:start w:val="1"/>
      <w:numFmt w:val="lowerLetter"/>
      <w:lvlText w:val="%5)"/>
      <w:lvlJc w:val="left"/>
      <w:pPr>
        <w:ind w:left="2384" w:hanging="420"/>
      </w:pPr>
    </w:lvl>
    <w:lvl w:ilvl="5" w:tplc="0409000D"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B" w:tentative="1">
      <w:start w:val="1"/>
      <w:numFmt w:val="lowerLetter"/>
      <w:lvlText w:val="%8)"/>
      <w:lvlJc w:val="left"/>
      <w:pPr>
        <w:ind w:left="3644" w:hanging="420"/>
      </w:pPr>
    </w:lvl>
    <w:lvl w:ilvl="8" w:tplc="0409000D" w:tentative="1">
      <w:start w:val="1"/>
      <w:numFmt w:val="lowerRoman"/>
      <w:lvlText w:val="%9."/>
      <w:lvlJc w:val="right"/>
      <w:pPr>
        <w:ind w:left="4064" w:hanging="420"/>
      </w:pPr>
    </w:lvl>
  </w:abstractNum>
  <w:abstractNum w:abstractNumId="12" w15:restartNumberingAfterBreak="0">
    <w:nsid w:val="57C02C6B"/>
    <w:multiLevelType w:val="hybridMultilevel"/>
    <w:tmpl w:val="6F7C47C0"/>
    <w:lvl w:ilvl="0" w:tplc="FFFFFFFF">
      <w:start w:val="3"/>
      <w:numFmt w:val="bullet"/>
      <w:pStyle w:val="BN"/>
      <w:lvlText w:val="-"/>
      <w:lvlJc w:val="left"/>
      <w:pPr>
        <w:ind w:left="644" w:hanging="360"/>
      </w:pPr>
      <w:rPr>
        <w:rFonts w:ascii="Times New Roman" w:eastAsia="MS Mincho" w:hAnsi="Times New Roman" w:cs="Times New Roman" w:hint="default"/>
      </w:rPr>
    </w:lvl>
    <w:lvl w:ilvl="1" w:tplc="FFFFFFFF" w:tentative="1">
      <w:start w:val="1"/>
      <w:numFmt w:val="bullet"/>
      <w:lvlText w:val=""/>
      <w:lvlJc w:val="left"/>
      <w:pPr>
        <w:ind w:left="1124" w:hanging="420"/>
      </w:pPr>
      <w:rPr>
        <w:rFonts w:ascii="Wingdings" w:hAnsi="Wingdings" w:hint="default"/>
      </w:rPr>
    </w:lvl>
    <w:lvl w:ilvl="2" w:tplc="FFFFFFFF" w:tentative="1">
      <w:start w:val="1"/>
      <w:numFmt w:val="bullet"/>
      <w:lvlText w:val=""/>
      <w:lvlJc w:val="left"/>
      <w:pPr>
        <w:ind w:left="1544" w:hanging="420"/>
      </w:pPr>
      <w:rPr>
        <w:rFonts w:ascii="Wingdings" w:hAnsi="Wingdings" w:hint="default"/>
      </w:rPr>
    </w:lvl>
    <w:lvl w:ilvl="3" w:tplc="FFFFFFFF" w:tentative="1">
      <w:start w:val="1"/>
      <w:numFmt w:val="bullet"/>
      <w:lvlText w:val=""/>
      <w:lvlJc w:val="left"/>
      <w:pPr>
        <w:ind w:left="1964" w:hanging="420"/>
      </w:pPr>
      <w:rPr>
        <w:rFonts w:ascii="Wingdings" w:hAnsi="Wingdings" w:hint="default"/>
      </w:rPr>
    </w:lvl>
    <w:lvl w:ilvl="4" w:tplc="FFFFFFFF" w:tentative="1">
      <w:start w:val="1"/>
      <w:numFmt w:val="bullet"/>
      <w:lvlText w:val=""/>
      <w:lvlJc w:val="left"/>
      <w:pPr>
        <w:ind w:left="2384" w:hanging="420"/>
      </w:pPr>
      <w:rPr>
        <w:rFonts w:ascii="Wingdings" w:hAnsi="Wingdings" w:hint="default"/>
      </w:rPr>
    </w:lvl>
    <w:lvl w:ilvl="5" w:tplc="FFFFFFFF" w:tentative="1">
      <w:start w:val="1"/>
      <w:numFmt w:val="bullet"/>
      <w:lvlText w:val=""/>
      <w:lvlJc w:val="left"/>
      <w:pPr>
        <w:ind w:left="2804" w:hanging="420"/>
      </w:pPr>
      <w:rPr>
        <w:rFonts w:ascii="Wingdings" w:hAnsi="Wingdings" w:hint="default"/>
      </w:rPr>
    </w:lvl>
    <w:lvl w:ilvl="6" w:tplc="FFFFFFFF" w:tentative="1">
      <w:start w:val="1"/>
      <w:numFmt w:val="bullet"/>
      <w:lvlText w:val=""/>
      <w:lvlJc w:val="left"/>
      <w:pPr>
        <w:ind w:left="3224" w:hanging="420"/>
      </w:pPr>
      <w:rPr>
        <w:rFonts w:ascii="Wingdings" w:hAnsi="Wingdings" w:hint="default"/>
      </w:rPr>
    </w:lvl>
    <w:lvl w:ilvl="7" w:tplc="FFFFFFFF" w:tentative="1">
      <w:start w:val="1"/>
      <w:numFmt w:val="bullet"/>
      <w:lvlText w:val=""/>
      <w:lvlJc w:val="left"/>
      <w:pPr>
        <w:ind w:left="3644" w:hanging="420"/>
      </w:pPr>
      <w:rPr>
        <w:rFonts w:ascii="Wingdings" w:hAnsi="Wingdings" w:hint="default"/>
      </w:rPr>
    </w:lvl>
    <w:lvl w:ilvl="8" w:tplc="FFFFFFFF" w:tentative="1">
      <w:start w:val="1"/>
      <w:numFmt w:val="bullet"/>
      <w:lvlText w:val=""/>
      <w:lvlJc w:val="left"/>
      <w:pPr>
        <w:ind w:left="4064" w:hanging="420"/>
      </w:pPr>
      <w:rPr>
        <w:rFonts w:ascii="Wingdings" w:hAnsi="Wingdings" w:hint="default"/>
      </w:rPr>
    </w:lvl>
  </w:abstractNum>
  <w:abstractNum w:abstractNumId="13"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6" w15:restartNumberingAfterBreak="0">
    <w:nsid w:val="70BD643C"/>
    <w:multiLevelType w:val="hybridMultilevel"/>
    <w:tmpl w:val="699CF268"/>
    <w:lvl w:ilvl="0" w:tplc="20FE05F2">
      <w:start w:val="1"/>
      <w:numFmt w:val="bullet"/>
      <w:pStyle w:val="TB1"/>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15105"/>
    <w:multiLevelType w:val="hybridMultilevel"/>
    <w:tmpl w:val="79F64A5A"/>
    <w:styleLink w:val="Style12"/>
    <w:lvl w:ilvl="0" w:tplc="FFFFFFFF">
      <w:start w:val="1"/>
      <w:numFmt w:val="bullet"/>
      <w:pStyle w:val="List1"/>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2B021FC"/>
    <w:multiLevelType w:val="hybridMultilevel"/>
    <w:tmpl w:val="068A3A66"/>
    <w:lvl w:ilvl="0" w:tplc="52D076A8">
      <w:start w:val="1"/>
      <w:numFmt w:val="decimal"/>
      <w:pStyle w:val="wxs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9801EC"/>
    <w:multiLevelType w:val="hybridMultilevel"/>
    <w:tmpl w:val="BE5AFCDC"/>
    <w:lvl w:ilvl="0" w:tplc="83EC6854">
      <w:start w:val="1"/>
      <w:numFmt w:val="bullet"/>
      <w:pStyle w:val="ListNumber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156C54"/>
    <w:multiLevelType w:val="hybridMultilevel"/>
    <w:tmpl w:val="EAFC6A0C"/>
    <w:lvl w:ilvl="0" w:tplc="FFFFFFFF">
      <w:start w:val="1"/>
      <w:numFmt w:val="bullet"/>
      <w:pStyle w:val="standard"/>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2F5895"/>
    <w:multiLevelType w:val="hybridMultilevel"/>
    <w:tmpl w:val="18ACF656"/>
    <w:lvl w:ilvl="0" w:tplc="FFFFFFFF">
      <w:start w:val="1"/>
      <w:numFmt w:val="bullet"/>
      <w:pStyle w:val="TB2"/>
      <w:lvlText w:val=""/>
      <w:lvlJc w:val="left"/>
      <w:pPr>
        <w:ind w:left="1403" w:hanging="360"/>
      </w:pPr>
      <w:rPr>
        <w:rFonts w:ascii="Symbol" w:hAnsi="Symbol" w:hint="default"/>
      </w:rPr>
    </w:lvl>
    <w:lvl w:ilvl="1" w:tplc="FFFFFFFF" w:tentative="1">
      <w:start w:val="1"/>
      <w:numFmt w:val="bullet"/>
      <w:lvlText w:val="o"/>
      <w:lvlJc w:val="left"/>
      <w:pPr>
        <w:ind w:left="2123" w:hanging="360"/>
      </w:pPr>
      <w:rPr>
        <w:rFonts w:ascii="Courier New" w:hAnsi="Courier New" w:cs="Courier New" w:hint="default"/>
      </w:rPr>
    </w:lvl>
    <w:lvl w:ilvl="2" w:tplc="FFFFFFFF" w:tentative="1">
      <w:start w:val="1"/>
      <w:numFmt w:val="bullet"/>
      <w:lvlText w:val=""/>
      <w:lvlJc w:val="left"/>
      <w:pPr>
        <w:ind w:left="2843" w:hanging="360"/>
      </w:pPr>
      <w:rPr>
        <w:rFonts w:ascii="Wingdings" w:hAnsi="Wingdings" w:hint="default"/>
      </w:rPr>
    </w:lvl>
    <w:lvl w:ilvl="3" w:tplc="FFFFFFFF" w:tentative="1">
      <w:start w:val="1"/>
      <w:numFmt w:val="bullet"/>
      <w:lvlText w:val=""/>
      <w:lvlJc w:val="left"/>
      <w:pPr>
        <w:ind w:left="3563" w:hanging="360"/>
      </w:pPr>
      <w:rPr>
        <w:rFonts w:ascii="Symbol" w:hAnsi="Symbol" w:hint="default"/>
      </w:rPr>
    </w:lvl>
    <w:lvl w:ilvl="4" w:tplc="FFFFFFFF" w:tentative="1">
      <w:start w:val="1"/>
      <w:numFmt w:val="bullet"/>
      <w:lvlText w:val="o"/>
      <w:lvlJc w:val="left"/>
      <w:pPr>
        <w:ind w:left="4283" w:hanging="360"/>
      </w:pPr>
      <w:rPr>
        <w:rFonts w:ascii="Courier New" w:hAnsi="Courier New" w:cs="Courier New" w:hint="default"/>
      </w:rPr>
    </w:lvl>
    <w:lvl w:ilvl="5" w:tplc="FFFFFFFF" w:tentative="1">
      <w:start w:val="1"/>
      <w:numFmt w:val="bullet"/>
      <w:lvlText w:val=""/>
      <w:lvlJc w:val="left"/>
      <w:pPr>
        <w:ind w:left="5003" w:hanging="360"/>
      </w:pPr>
      <w:rPr>
        <w:rFonts w:ascii="Wingdings" w:hAnsi="Wingdings" w:hint="default"/>
      </w:rPr>
    </w:lvl>
    <w:lvl w:ilvl="6" w:tplc="FFFFFFFF" w:tentative="1">
      <w:start w:val="1"/>
      <w:numFmt w:val="bullet"/>
      <w:lvlText w:val=""/>
      <w:lvlJc w:val="left"/>
      <w:pPr>
        <w:ind w:left="5723" w:hanging="360"/>
      </w:pPr>
      <w:rPr>
        <w:rFonts w:ascii="Symbol" w:hAnsi="Symbol" w:hint="default"/>
      </w:rPr>
    </w:lvl>
    <w:lvl w:ilvl="7" w:tplc="FFFFFFFF" w:tentative="1">
      <w:start w:val="1"/>
      <w:numFmt w:val="bullet"/>
      <w:lvlText w:val="o"/>
      <w:lvlJc w:val="left"/>
      <w:pPr>
        <w:ind w:left="6443" w:hanging="360"/>
      </w:pPr>
      <w:rPr>
        <w:rFonts w:ascii="Courier New" w:hAnsi="Courier New" w:cs="Courier New" w:hint="default"/>
      </w:rPr>
    </w:lvl>
    <w:lvl w:ilvl="8" w:tplc="FFFFFFFF" w:tentative="1">
      <w:start w:val="1"/>
      <w:numFmt w:val="bullet"/>
      <w:lvlText w:val=""/>
      <w:lvlJc w:val="left"/>
      <w:pPr>
        <w:ind w:left="7163" w:hanging="360"/>
      </w:pPr>
      <w:rPr>
        <w:rFonts w:ascii="Wingdings" w:hAnsi="Wingdings" w:hint="default"/>
      </w:rPr>
    </w:lvl>
  </w:abstractNum>
  <w:abstractNum w:abstractNumId="22" w15:restartNumberingAfterBreak="0">
    <w:nsid w:val="7C3F45AD"/>
    <w:multiLevelType w:val="hybridMultilevel"/>
    <w:tmpl w:val="DDE2DB12"/>
    <w:lvl w:ilvl="0" w:tplc="1B2A8A94">
      <w:start w:val="15"/>
      <w:numFmt w:val="bullet"/>
      <w:pStyle w:val="Bullet2"/>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19244821">
    <w:abstractNumId w:val="1"/>
    <w:lvlOverride w:ilvl="0">
      <w:lvl w:ilvl="0">
        <w:start w:val="1"/>
        <w:numFmt w:val="bullet"/>
        <w:pStyle w:val="Char"/>
        <w:lvlText w:val=""/>
        <w:legacy w:legacy="1" w:legacySpace="0" w:legacyIndent="360"/>
        <w:lvlJc w:val="left"/>
        <w:pPr>
          <w:ind w:left="360" w:hanging="360"/>
        </w:pPr>
        <w:rPr>
          <w:rFonts w:ascii="Symbol" w:hAnsi="Symbol" w:hint="default"/>
        </w:rPr>
      </w:lvl>
    </w:lvlOverride>
  </w:num>
  <w:num w:numId="2" w16cid:durableId="990330113">
    <w:abstractNumId w:val="22"/>
  </w:num>
  <w:num w:numId="3" w16cid:durableId="2147158340">
    <w:abstractNumId w:val="5"/>
  </w:num>
  <w:num w:numId="4" w16cid:durableId="1763529322">
    <w:abstractNumId w:val="19"/>
  </w:num>
  <w:num w:numId="5" w16cid:durableId="505944325">
    <w:abstractNumId w:val="6"/>
  </w:num>
  <w:num w:numId="6" w16cid:durableId="734469149">
    <w:abstractNumId w:val="11"/>
  </w:num>
  <w:num w:numId="7" w16cid:durableId="1654329498">
    <w:abstractNumId w:val="8"/>
  </w:num>
  <w:num w:numId="8" w16cid:durableId="1480687022">
    <w:abstractNumId w:val="12"/>
  </w:num>
  <w:num w:numId="9" w16cid:durableId="1663924379">
    <w:abstractNumId w:val="18"/>
  </w:num>
  <w:num w:numId="10" w16cid:durableId="1897277425">
    <w:abstractNumId w:val="0"/>
    <w:lvlOverride w:ilvl="0">
      <w:startOverride w:val="1"/>
    </w:lvlOverride>
  </w:num>
  <w:num w:numId="11" w16cid:durableId="410546775">
    <w:abstractNumId w:val="2"/>
  </w:num>
  <w:num w:numId="12" w16cid:durableId="1347825751">
    <w:abstractNumId w:val="20"/>
  </w:num>
  <w:num w:numId="13" w16cid:durableId="794519941">
    <w:abstractNumId w:val="10"/>
  </w:num>
  <w:num w:numId="14" w16cid:durableId="1396735506">
    <w:abstractNumId w:val="15"/>
  </w:num>
  <w:num w:numId="15" w16cid:durableId="1284768198">
    <w:abstractNumId w:val="17"/>
  </w:num>
  <w:num w:numId="16" w16cid:durableId="1176310387">
    <w:abstractNumId w:val="3"/>
  </w:num>
  <w:num w:numId="17" w16cid:durableId="1812598574">
    <w:abstractNumId w:val="14"/>
  </w:num>
  <w:num w:numId="18" w16cid:durableId="76827360">
    <w:abstractNumId w:val="13"/>
  </w:num>
  <w:num w:numId="19" w16cid:durableId="1024359209">
    <w:abstractNumId w:val="16"/>
  </w:num>
  <w:num w:numId="20" w16cid:durableId="554246313">
    <w:abstractNumId w:val="21"/>
  </w:num>
  <w:num w:numId="21" w16cid:durableId="278878119">
    <w:abstractNumId w:val="7"/>
  </w:num>
  <w:num w:numId="22" w16cid:durableId="1981840221">
    <w:abstractNumId w:val="9"/>
  </w:num>
  <w:num w:numId="23" w16cid:durableId="1967856784">
    <w:abstractNumId w:val="4"/>
  </w:num>
  <w:num w:numId="24" w16cid:durableId="14234523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308F"/>
    <w:rsid w:val="00003772"/>
    <w:rsid w:val="000039F2"/>
    <w:rsid w:val="00003E35"/>
    <w:rsid w:val="00004E70"/>
    <w:rsid w:val="0000557A"/>
    <w:rsid w:val="0000626D"/>
    <w:rsid w:val="00006781"/>
    <w:rsid w:val="000079ED"/>
    <w:rsid w:val="00007B54"/>
    <w:rsid w:val="00007E50"/>
    <w:rsid w:val="00010B02"/>
    <w:rsid w:val="00011179"/>
    <w:rsid w:val="000112EF"/>
    <w:rsid w:val="00011770"/>
    <w:rsid w:val="00013260"/>
    <w:rsid w:val="00013594"/>
    <w:rsid w:val="0001377A"/>
    <w:rsid w:val="0001422C"/>
    <w:rsid w:val="000145F0"/>
    <w:rsid w:val="00015FA3"/>
    <w:rsid w:val="00016BA2"/>
    <w:rsid w:val="0002031F"/>
    <w:rsid w:val="00020603"/>
    <w:rsid w:val="00021904"/>
    <w:rsid w:val="00021A99"/>
    <w:rsid w:val="00022060"/>
    <w:rsid w:val="00023162"/>
    <w:rsid w:val="000249B2"/>
    <w:rsid w:val="00024E70"/>
    <w:rsid w:val="0002665A"/>
    <w:rsid w:val="00026A86"/>
    <w:rsid w:val="000273DB"/>
    <w:rsid w:val="000301BF"/>
    <w:rsid w:val="00031176"/>
    <w:rsid w:val="00032C42"/>
    <w:rsid w:val="00032E82"/>
    <w:rsid w:val="0003320B"/>
    <w:rsid w:val="00033397"/>
    <w:rsid w:val="00035754"/>
    <w:rsid w:val="00035988"/>
    <w:rsid w:val="000369EC"/>
    <w:rsid w:val="00036AE9"/>
    <w:rsid w:val="00036EF5"/>
    <w:rsid w:val="00037FF0"/>
    <w:rsid w:val="00040095"/>
    <w:rsid w:val="0004015F"/>
    <w:rsid w:val="00040702"/>
    <w:rsid w:val="00040A6F"/>
    <w:rsid w:val="00040D75"/>
    <w:rsid w:val="00041365"/>
    <w:rsid w:val="00041369"/>
    <w:rsid w:val="00041C8E"/>
    <w:rsid w:val="00043180"/>
    <w:rsid w:val="000431B0"/>
    <w:rsid w:val="000431C3"/>
    <w:rsid w:val="000449E7"/>
    <w:rsid w:val="00045795"/>
    <w:rsid w:val="000469DA"/>
    <w:rsid w:val="00046C1A"/>
    <w:rsid w:val="00046C62"/>
    <w:rsid w:val="0005001E"/>
    <w:rsid w:val="000517D2"/>
    <w:rsid w:val="00051834"/>
    <w:rsid w:val="00051A32"/>
    <w:rsid w:val="00051EA2"/>
    <w:rsid w:val="00051FE8"/>
    <w:rsid w:val="00052588"/>
    <w:rsid w:val="000534AA"/>
    <w:rsid w:val="00053975"/>
    <w:rsid w:val="0005483F"/>
    <w:rsid w:val="00054A22"/>
    <w:rsid w:val="000602E6"/>
    <w:rsid w:val="00061DE2"/>
    <w:rsid w:val="0006224C"/>
    <w:rsid w:val="00063196"/>
    <w:rsid w:val="0006361F"/>
    <w:rsid w:val="00063AA4"/>
    <w:rsid w:val="00063F08"/>
    <w:rsid w:val="00064BA4"/>
    <w:rsid w:val="000655A6"/>
    <w:rsid w:val="000655D1"/>
    <w:rsid w:val="00065AD7"/>
    <w:rsid w:val="00070355"/>
    <w:rsid w:val="00070418"/>
    <w:rsid w:val="000710DB"/>
    <w:rsid w:val="00071307"/>
    <w:rsid w:val="0007167B"/>
    <w:rsid w:val="000729EE"/>
    <w:rsid w:val="00072CB6"/>
    <w:rsid w:val="000737A1"/>
    <w:rsid w:val="000743E8"/>
    <w:rsid w:val="000745A2"/>
    <w:rsid w:val="00074689"/>
    <w:rsid w:val="0007608A"/>
    <w:rsid w:val="000772E5"/>
    <w:rsid w:val="00077533"/>
    <w:rsid w:val="00077A0F"/>
    <w:rsid w:val="00080512"/>
    <w:rsid w:val="000818B7"/>
    <w:rsid w:val="00081BBF"/>
    <w:rsid w:val="00081F45"/>
    <w:rsid w:val="000825EA"/>
    <w:rsid w:val="0008686E"/>
    <w:rsid w:val="000871EC"/>
    <w:rsid w:val="00091ACA"/>
    <w:rsid w:val="00091C55"/>
    <w:rsid w:val="000922DF"/>
    <w:rsid w:val="00094522"/>
    <w:rsid w:val="00095389"/>
    <w:rsid w:val="000953F9"/>
    <w:rsid w:val="0009740B"/>
    <w:rsid w:val="00097E46"/>
    <w:rsid w:val="000A189F"/>
    <w:rsid w:val="000A1CEA"/>
    <w:rsid w:val="000A39C6"/>
    <w:rsid w:val="000A487C"/>
    <w:rsid w:val="000A6510"/>
    <w:rsid w:val="000A779F"/>
    <w:rsid w:val="000A7881"/>
    <w:rsid w:val="000B0AD2"/>
    <w:rsid w:val="000B0CC0"/>
    <w:rsid w:val="000B0E07"/>
    <w:rsid w:val="000B1229"/>
    <w:rsid w:val="000B2C00"/>
    <w:rsid w:val="000B38FE"/>
    <w:rsid w:val="000B3928"/>
    <w:rsid w:val="000B5097"/>
    <w:rsid w:val="000B598D"/>
    <w:rsid w:val="000B7FC3"/>
    <w:rsid w:val="000C04C4"/>
    <w:rsid w:val="000C055F"/>
    <w:rsid w:val="000C0F29"/>
    <w:rsid w:val="000C131C"/>
    <w:rsid w:val="000C1C66"/>
    <w:rsid w:val="000C1F46"/>
    <w:rsid w:val="000C24B5"/>
    <w:rsid w:val="000C48E0"/>
    <w:rsid w:val="000C58B4"/>
    <w:rsid w:val="000C69F4"/>
    <w:rsid w:val="000C6F2E"/>
    <w:rsid w:val="000C761D"/>
    <w:rsid w:val="000C7792"/>
    <w:rsid w:val="000C7DDD"/>
    <w:rsid w:val="000D0995"/>
    <w:rsid w:val="000D1F7E"/>
    <w:rsid w:val="000D294F"/>
    <w:rsid w:val="000D2961"/>
    <w:rsid w:val="000D3418"/>
    <w:rsid w:val="000D38A5"/>
    <w:rsid w:val="000D58AB"/>
    <w:rsid w:val="000D6100"/>
    <w:rsid w:val="000D76FF"/>
    <w:rsid w:val="000D7F3D"/>
    <w:rsid w:val="000E0C3A"/>
    <w:rsid w:val="000E1BDB"/>
    <w:rsid w:val="000E455B"/>
    <w:rsid w:val="000E5F48"/>
    <w:rsid w:val="000E628A"/>
    <w:rsid w:val="000E6C04"/>
    <w:rsid w:val="000E70E4"/>
    <w:rsid w:val="000E7331"/>
    <w:rsid w:val="000E7B95"/>
    <w:rsid w:val="000F0750"/>
    <w:rsid w:val="000F089F"/>
    <w:rsid w:val="000F0E43"/>
    <w:rsid w:val="000F1B73"/>
    <w:rsid w:val="000F2974"/>
    <w:rsid w:val="000F33A5"/>
    <w:rsid w:val="000F4F99"/>
    <w:rsid w:val="000F6474"/>
    <w:rsid w:val="000F7180"/>
    <w:rsid w:val="00100D8C"/>
    <w:rsid w:val="00101465"/>
    <w:rsid w:val="00101853"/>
    <w:rsid w:val="00102E2A"/>
    <w:rsid w:val="00104593"/>
    <w:rsid w:val="00105000"/>
    <w:rsid w:val="00105DE3"/>
    <w:rsid w:val="00106BBF"/>
    <w:rsid w:val="00106C7A"/>
    <w:rsid w:val="00110C16"/>
    <w:rsid w:val="00112143"/>
    <w:rsid w:val="00112186"/>
    <w:rsid w:val="00112A41"/>
    <w:rsid w:val="00115421"/>
    <w:rsid w:val="001177F7"/>
    <w:rsid w:val="00117A73"/>
    <w:rsid w:val="00117E0A"/>
    <w:rsid w:val="00120855"/>
    <w:rsid w:val="0012143E"/>
    <w:rsid w:val="00121D85"/>
    <w:rsid w:val="00126453"/>
    <w:rsid w:val="00126D2D"/>
    <w:rsid w:val="00126E1A"/>
    <w:rsid w:val="00126F2D"/>
    <w:rsid w:val="00126FCA"/>
    <w:rsid w:val="00127155"/>
    <w:rsid w:val="001304D7"/>
    <w:rsid w:val="00130B5E"/>
    <w:rsid w:val="0013144D"/>
    <w:rsid w:val="001318E0"/>
    <w:rsid w:val="00131CE5"/>
    <w:rsid w:val="00131E85"/>
    <w:rsid w:val="00133DB5"/>
    <w:rsid w:val="001342E8"/>
    <w:rsid w:val="00135593"/>
    <w:rsid w:val="001405F5"/>
    <w:rsid w:val="00141298"/>
    <w:rsid w:val="001414BF"/>
    <w:rsid w:val="00142AE4"/>
    <w:rsid w:val="0014434C"/>
    <w:rsid w:val="00145236"/>
    <w:rsid w:val="001456FE"/>
    <w:rsid w:val="00146749"/>
    <w:rsid w:val="001500A6"/>
    <w:rsid w:val="00150D11"/>
    <w:rsid w:val="001521E6"/>
    <w:rsid w:val="001529B7"/>
    <w:rsid w:val="00153493"/>
    <w:rsid w:val="0015429B"/>
    <w:rsid w:val="001543B9"/>
    <w:rsid w:val="001548B8"/>
    <w:rsid w:val="00156BAF"/>
    <w:rsid w:val="0016009D"/>
    <w:rsid w:val="001631AF"/>
    <w:rsid w:val="00164057"/>
    <w:rsid w:val="00166BB9"/>
    <w:rsid w:val="00167612"/>
    <w:rsid w:val="0017067A"/>
    <w:rsid w:val="00170839"/>
    <w:rsid w:val="001716AE"/>
    <w:rsid w:val="001723AD"/>
    <w:rsid w:val="00172789"/>
    <w:rsid w:val="00175A3D"/>
    <w:rsid w:val="00175A7B"/>
    <w:rsid w:val="00176559"/>
    <w:rsid w:val="00180C0B"/>
    <w:rsid w:val="0018131A"/>
    <w:rsid w:val="001839B4"/>
    <w:rsid w:val="001841F7"/>
    <w:rsid w:val="00186977"/>
    <w:rsid w:val="00186C08"/>
    <w:rsid w:val="00186D43"/>
    <w:rsid w:val="001878E1"/>
    <w:rsid w:val="00190053"/>
    <w:rsid w:val="001916B7"/>
    <w:rsid w:val="00191A06"/>
    <w:rsid w:val="00192211"/>
    <w:rsid w:val="00192612"/>
    <w:rsid w:val="001926ED"/>
    <w:rsid w:val="00192794"/>
    <w:rsid w:val="001937F4"/>
    <w:rsid w:val="00194872"/>
    <w:rsid w:val="00194F5A"/>
    <w:rsid w:val="00196FCE"/>
    <w:rsid w:val="001972C6"/>
    <w:rsid w:val="001977B9"/>
    <w:rsid w:val="001A021D"/>
    <w:rsid w:val="001A048C"/>
    <w:rsid w:val="001A05C3"/>
    <w:rsid w:val="001A0B1D"/>
    <w:rsid w:val="001A0FD8"/>
    <w:rsid w:val="001A1A40"/>
    <w:rsid w:val="001A29D2"/>
    <w:rsid w:val="001A4DFD"/>
    <w:rsid w:val="001A5299"/>
    <w:rsid w:val="001A573D"/>
    <w:rsid w:val="001A6CD4"/>
    <w:rsid w:val="001A70A6"/>
    <w:rsid w:val="001A7A63"/>
    <w:rsid w:val="001B0A3B"/>
    <w:rsid w:val="001B0EB5"/>
    <w:rsid w:val="001B1F1F"/>
    <w:rsid w:val="001B28C9"/>
    <w:rsid w:val="001B42CC"/>
    <w:rsid w:val="001B462A"/>
    <w:rsid w:val="001B6AC9"/>
    <w:rsid w:val="001C085B"/>
    <w:rsid w:val="001C1241"/>
    <w:rsid w:val="001C128B"/>
    <w:rsid w:val="001C1E2E"/>
    <w:rsid w:val="001C34AF"/>
    <w:rsid w:val="001C3B82"/>
    <w:rsid w:val="001C59CB"/>
    <w:rsid w:val="001C5EC0"/>
    <w:rsid w:val="001C6128"/>
    <w:rsid w:val="001C6EF9"/>
    <w:rsid w:val="001D024D"/>
    <w:rsid w:val="001D02C2"/>
    <w:rsid w:val="001D12CF"/>
    <w:rsid w:val="001D203B"/>
    <w:rsid w:val="001D27E0"/>
    <w:rsid w:val="001D409F"/>
    <w:rsid w:val="001D428E"/>
    <w:rsid w:val="001D5A2C"/>
    <w:rsid w:val="001D5B95"/>
    <w:rsid w:val="001D63EC"/>
    <w:rsid w:val="001D78FA"/>
    <w:rsid w:val="001D7E4E"/>
    <w:rsid w:val="001E10A8"/>
    <w:rsid w:val="001E1592"/>
    <w:rsid w:val="001E19D7"/>
    <w:rsid w:val="001E2998"/>
    <w:rsid w:val="001E2CC4"/>
    <w:rsid w:val="001E2D31"/>
    <w:rsid w:val="001E420F"/>
    <w:rsid w:val="001E5CA4"/>
    <w:rsid w:val="001E5D4B"/>
    <w:rsid w:val="001E647E"/>
    <w:rsid w:val="001F01FC"/>
    <w:rsid w:val="001F0506"/>
    <w:rsid w:val="001F168B"/>
    <w:rsid w:val="001F3DB1"/>
    <w:rsid w:val="001F441F"/>
    <w:rsid w:val="001F4FD9"/>
    <w:rsid w:val="001F573E"/>
    <w:rsid w:val="001F5FDA"/>
    <w:rsid w:val="001F6CB0"/>
    <w:rsid w:val="001F7872"/>
    <w:rsid w:val="00200810"/>
    <w:rsid w:val="00201F17"/>
    <w:rsid w:val="002022A7"/>
    <w:rsid w:val="00202FB4"/>
    <w:rsid w:val="0020342F"/>
    <w:rsid w:val="00204BEC"/>
    <w:rsid w:val="002070A8"/>
    <w:rsid w:val="002075F9"/>
    <w:rsid w:val="0020761B"/>
    <w:rsid w:val="00210776"/>
    <w:rsid w:val="002120BE"/>
    <w:rsid w:val="002120E7"/>
    <w:rsid w:val="00212A52"/>
    <w:rsid w:val="00212BC5"/>
    <w:rsid w:val="00212F4D"/>
    <w:rsid w:val="00213EE5"/>
    <w:rsid w:val="00220DB7"/>
    <w:rsid w:val="00220FB4"/>
    <w:rsid w:val="0022181B"/>
    <w:rsid w:val="00221B30"/>
    <w:rsid w:val="00222A27"/>
    <w:rsid w:val="00224789"/>
    <w:rsid w:val="00225EA4"/>
    <w:rsid w:val="00226BB3"/>
    <w:rsid w:val="00226C79"/>
    <w:rsid w:val="00226E13"/>
    <w:rsid w:val="002320C9"/>
    <w:rsid w:val="00232872"/>
    <w:rsid w:val="00234514"/>
    <w:rsid w:val="002347A2"/>
    <w:rsid w:val="00235B64"/>
    <w:rsid w:val="00236372"/>
    <w:rsid w:val="00237E55"/>
    <w:rsid w:val="00240837"/>
    <w:rsid w:val="00240E44"/>
    <w:rsid w:val="00241BE5"/>
    <w:rsid w:val="002442BE"/>
    <w:rsid w:val="00244D62"/>
    <w:rsid w:val="00246331"/>
    <w:rsid w:val="0024644F"/>
    <w:rsid w:val="002466E9"/>
    <w:rsid w:val="0024699D"/>
    <w:rsid w:val="00246F26"/>
    <w:rsid w:val="00247B5E"/>
    <w:rsid w:val="002513A7"/>
    <w:rsid w:val="002527FD"/>
    <w:rsid w:val="00252BE8"/>
    <w:rsid w:val="00253C9B"/>
    <w:rsid w:val="0025420B"/>
    <w:rsid w:val="002544C6"/>
    <w:rsid w:val="00254D6A"/>
    <w:rsid w:val="00255C71"/>
    <w:rsid w:val="00255C7A"/>
    <w:rsid w:val="00256881"/>
    <w:rsid w:val="00256961"/>
    <w:rsid w:val="00260550"/>
    <w:rsid w:val="00260D1E"/>
    <w:rsid w:val="00261E97"/>
    <w:rsid w:val="00263699"/>
    <w:rsid w:val="00265B64"/>
    <w:rsid w:val="00265DDE"/>
    <w:rsid w:val="002701F6"/>
    <w:rsid w:val="00271326"/>
    <w:rsid w:val="00272C03"/>
    <w:rsid w:val="00272FCA"/>
    <w:rsid w:val="0027368B"/>
    <w:rsid w:val="002740D6"/>
    <w:rsid w:val="002742D5"/>
    <w:rsid w:val="0027442C"/>
    <w:rsid w:val="00274675"/>
    <w:rsid w:val="00274A57"/>
    <w:rsid w:val="00276AD5"/>
    <w:rsid w:val="00277049"/>
    <w:rsid w:val="00280387"/>
    <w:rsid w:val="00282E75"/>
    <w:rsid w:val="00283184"/>
    <w:rsid w:val="002835AF"/>
    <w:rsid w:val="002837EA"/>
    <w:rsid w:val="0028436B"/>
    <w:rsid w:val="002843E6"/>
    <w:rsid w:val="00284961"/>
    <w:rsid w:val="00287B8C"/>
    <w:rsid w:val="00290E99"/>
    <w:rsid w:val="00291C9B"/>
    <w:rsid w:val="002923D5"/>
    <w:rsid w:val="00292DBA"/>
    <w:rsid w:val="0029455D"/>
    <w:rsid w:val="00294899"/>
    <w:rsid w:val="00294D5E"/>
    <w:rsid w:val="0029660E"/>
    <w:rsid w:val="00297F67"/>
    <w:rsid w:val="002A21FC"/>
    <w:rsid w:val="002A2878"/>
    <w:rsid w:val="002A2A3D"/>
    <w:rsid w:val="002A38C6"/>
    <w:rsid w:val="002A3FF9"/>
    <w:rsid w:val="002A4098"/>
    <w:rsid w:val="002A5C8C"/>
    <w:rsid w:val="002A6693"/>
    <w:rsid w:val="002A771E"/>
    <w:rsid w:val="002A7A76"/>
    <w:rsid w:val="002B2AB8"/>
    <w:rsid w:val="002B39C7"/>
    <w:rsid w:val="002B41D4"/>
    <w:rsid w:val="002B5783"/>
    <w:rsid w:val="002C0094"/>
    <w:rsid w:val="002C09E7"/>
    <w:rsid w:val="002C0AF6"/>
    <w:rsid w:val="002C0EF4"/>
    <w:rsid w:val="002C3519"/>
    <w:rsid w:val="002C4D7B"/>
    <w:rsid w:val="002D03CC"/>
    <w:rsid w:val="002D0FC1"/>
    <w:rsid w:val="002D1587"/>
    <w:rsid w:val="002D1EC4"/>
    <w:rsid w:val="002D259A"/>
    <w:rsid w:val="002D2BB6"/>
    <w:rsid w:val="002D40DB"/>
    <w:rsid w:val="002D6755"/>
    <w:rsid w:val="002D6812"/>
    <w:rsid w:val="002D6F5F"/>
    <w:rsid w:val="002D7CC0"/>
    <w:rsid w:val="002E3590"/>
    <w:rsid w:val="002E4076"/>
    <w:rsid w:val="002E42EB"/>
    <w:rsid w:val="002E4757"/>
    <w:rsid w:val="002E496C"/>
    <w:rsid w:val="002F0883"/>
    <w:rsid w:val="002F0F84"/>
    <w:rsid w:val="002F105A"/>
    <w:rsid w:val="002F1FF8"/>
    <w:rsid w:val="002F27B7"/>
    <w:rsid w:val="002F33F8"/>
    <w:rsid w:val="002F4327"/>
    <w:rsid w:val="002F46B4"/>
    <w:rsid w:val="002F47BC"/>
    <w:rsid w:val="002F512C"/>
    <w:rsid w:val="002F57E8"/>
    <w:rsid w:val="002F62FC"/>
    <w:rsid w:val="002F7B72"/>
    <w:rsid w:val="00301D00"/>
    <w:rsid w:val="00302004"/>
    <w:rsid w:val="00303CDB"/>
    <w:rsid w:val="00306151"/>
    <w:rsid w:val="00306E58"/>
    <w:rsid w:val="00316992"/>
    <w:rsid w:val="003172DC"/>
    <w:rsid w:val="003221FA"/>
    <w:rsid w:val="00322372"/>
    <w:rsid w:val="00322406"/>
    <w:rsid w:val="0032296F"/>
    <w:rsid w:val="00323174"/>
    <w:rsid w:val="0032400A"/>
    <w:rsid w:val="00324806"/>
    <w:rsid w:val="00324AC9"/>
    <w:rsid w:val="00325764"/>
    <w:rsid w:val="0032650D"/>
    <w:rsid w:val="0032790A"/>
    <w:rsid w:val="00327EEB"/>
    <w:rsid w:val="00331B6D"/>
    <w:rsid w:val="00331D74"/>
    <w:rsid w:val="00333081"/>
    <w:rsid w:val="00333589"/>
    <w:rsid w:val="00333954"/>
    <w:rsid w:val="0033543D"/>
    <w:rsid w:val="00336385"/>
    <w:rsid w:val="00340042"/>
    <w:rsid w:val="00342D3C"/>
    <w:rsid w:val="00343160"/>
    <w:rsid w:val="00344B22"/>
    <w:rsid w:val="00344E81"/>
    <w:rsid w:val="00345412"/>
    <w:rsid w:val="003462CB"/>
    <w:rsid w:val="0034664F"/>
    <w:rsid w:val="0034764C"/>
    <w:rsid w:val="00347F62"/>
    <w:rsid w:val="00351545"/>
    <w:rsid w:val="00351B36"/>
    <w:rsid w:val="00352522"/>
    <w:rsid w:val="003535C1"/>
    <w:rsid w:val="00353624"/>
    <w:rsid w:val="003544D9"/>
    <w:rsid w:val="0035462D"/>
    <w:rsid w:val="00355331"/>
    <w:rsid w:val="0035616E"/>
    <w:rsid w:val="00356855"/>
    <w:rsid w:val="003575B8"/>
    <w:rsid w:val="00357C51"/>
    <w:rsid w:val="00357E6E"/>
    <w:rsid w:val="003610E4"/>
    <w:rsid w:val="0036197D"/>
    <w:rsid w:val="00362052"/>
    <w:rsid w:val="00362231"/>
    <w:rsid w:val="003624C5"/>
    <w:rsid w:val="00363636"/>
    <w:rsid w:val="003645C7"/>
    <w:rsid w:val="00364D0F"/>
    <w:rsid w:val="00364DF6"/>
    <w:rsid w:val="003654E5"/>
    <w:rsid w:val="00365AE3"/>
    <w:rsid w:val="00366BB1"/>
    <w:rsid w:val="0037044F"/>
    <w:rsid w:val="00371543"/>
    <w:rsid w:val="00372249"/>
    <w:rsid w:val="0037292A"/>
    <w:rsid w:val="00373C3F"/>
    <w:rsid w:val="003746FE"/>
    <w:rsid w:val="00376390"/>
    <w:rsid w:val="00376948"/>
    <w:rsid w:val="00376A9C"/>
    <w:rsid w:val="0037712E"/>
    <w:rsid w:val="00377D81"/>
    <w:rsid w:val="0038022B"/>
    <w:rsid w:val="00381566"/>
    <w:rsid w:val="003820F2"/>
    <w:rsid w:val="00382B14"/>
    <w:rsid w:val="00382B2E"/>
    <w:rsid w:val="00383976"/>
    <w:rsid w:val="0038495C"/>
    <w:rsid w:val="00385325"/>
    <w:rsid w:val="00385E06"/>
    <w:rsid w:val="00386C1E"/>
    <w:rsid w:val="00391269"/>
    <w:rsid w:val="003926D6"/>
    <w:rsid w:val="003927E2"/>
    <w:rsid w:val="003955BD"/>
    <w:rsid w:val="003A1FF0"/>
    <w:rsid w:val="003A24D2"/>
    <w:rsid w:val="003A32A1"/>
    <w:rsid w:val="003A4148"/>
    <w:rsid w:val="003A461D"/>
    <w:rsid w:val="003A47A3"/>
    <w:rsid w:val="003A4B46"/>
    <w:rsid w:val="003A4D2F"/>
    <w:rsid w:val="003A50CF"/>
    <w:rsid w:val="003A523A"/>
    <w:rsid w:val="003A5EA1"/>
    <w:rsid w:val="003A6B73"/>
    <w:rsid w:val="003A6E8E"/>
    <w:rsid w:val="003A700A"/>
    <w:rsid w:val="003B0118"/>
    <w:rsid w:val="003B05A8"/>
    <w:rsid w:val="003B0DD4"/>
    <w:rsid w:val="003B1FCA"/>
    <w:rsid w:val="003B2E19"/>
    <w:rsid w:val="003B3146"/>
    <w:rsid w:val="003B32E4"/>
    <w:rsid w:val="003B43ED"/>
    <w:rsid w:val="003B545E"/>
    <w:rsid w:val="003B6193"/>
    <w:rsid w:val="003B66C3"/>
    <w:rsid w:val="003C2D95"/>
    <w:rsid w:val="003C35DA"/>
    <w:rsid w:val="003C3971"/>
    <w:rsid w:val="003C60B8"/>
    <w:rsid w:val="003C70AB"/>
    <w:rsid w:val="003D028C"/>
    <w:rsid w:val="003D03D6"/>
    <w:rsid w:val="003D09D7"/>
    <w:rsid w:val="003D0D31"/>
    <w:rsid w:val="003D2C4E"/>
    <w:rsid w:val="003D3060"/>
    <w:rsid w:val="003D348C"/>
    <w:rsid w:val="003D47A5"/>
    <w:rsid w:val="003D71CE"/>
    <w:rsid w:val="003D7702"/>
    <w:rsid w:val="003E138F"/>
    <w:rsid w:val="003E2152"/>
    <w:rsid w:val="003E3A94"/>
    <w:rsid w:val="003E487B"/>
    <w:rsid w:val="003E53F4"/>
    <w:rsid w:val="003E5B46"/>
    <w:rsid w:val="003E5F90"/>
    <w:rsid w:val="003E5FB2"/>
    <w:rsid w:val="003E72C9"/>
    <w:rsid w:val="003E77ED"/>
    <w:rsid w:val="003F3BA2"/>
    <w:rsid w:val="003F430C"/>
    <w:rsid w:val="003F4970"/>
    <w:rsid w:val="003F4F17"/>
    <w:rsid w:val="003F53CC"/>
    <w:rsid w:val="003F604C"/>
    <w:rsid w:val="003F6EE1"/>
    <w:rsid w:val="003F7241"/>
    <w:rsid w:val="003F7AAC"/>
    <w:rsid w:val="00400B50"/>
    <w:rsid w:val="00402570"/>
    <w:rsid w:val="00402723"/>
    <w:rsid w:val="00402E68"/>
    <w:rsid w:val="00403244"/>
    <w:rsid w:val="0040420F"/>
    <w:rsid w:val="004053FF"/>
    <w:rsid w:val="00405A2A"/>
    <w:rsid w:val="00406386"/>
    <w:rsid w:val="0040708D"/>
    <w:rsid w:val="00410021"/>
    <w:rsid w:val="00410B9F"/>
    <w:rsid w:val="00410E66"/>
    <w:rsid w:val="0041443B"/>
    <w:rsid w:val="00414F0F"/>
    <w:rsid w:val="004152DF"/>
    <w:rsid w:val="0041571B"/>
    <w:rsid w:val="00415DC1"/>
    <w:rsid w:val="00417CEF"/>
    <w:rsid w:val="004202BB"/>
    <w:rsid w:val="00421A73"/>
    <w:rsid w:val="0042238C"/>
    <w:rsid w:val="00423C60"/>
    <w:rsid w:val="0042429E"/>
    <w:rsid w:val="0042451C"/>
    <w:rsid w:val="004258D9"/>
    <w:rsid w:val="00425D89"/>
    <w:rsid w:val="00426BEA"/>
    <w:rsid w:val="0042746D"/>
    <w:rsid w:val="004306A8"/>
    <w:rsid w:val="004325A8"/>
    <w:rsid w:val="004334C8"/>
    <w:rsid w:val="00433DF4"/>
    <w:rsid w:val="00436C5F"/>
    <w:rsid w:val="00437307"/>
    <w:rsid w:val="004373F2"/>
    <w:rsid w:val="00437915"/>
    <w:rsid w:val="00437F6A"/>
    <w:rsid w:val="004406F4"/>
    <w:rsid w:val="00442126"/>
    <w:rsid w:val="004424BB"/>
    <w:rsid w:val="00442AD9"/>
    <w:rsid w:val="004441DB"/>
    <w:rsid w:val="004444D0"/>
    <w:rsid w:val="004445AA"/>
    <w:rsid w:val="00444A85"/>
    <w:rsid w:val="0044553A"/>
    <w:rsid w:val="00450752"/>
    <w:rsid w:val="004512CC"/>
    <w:rsid w:val="00453116"/>
    <w:rsid w:val="00456CCA"/>
    <w:rsid w:val="00457E00"/>
    <w:rsid w:val="004600E1"/>
    <w:rsid w:val="00460707"/>
    <w:rsid w:val="004615CB"/>
    <w:rsid w:val="0046327C"/>
    <w:rsid w:val="00464B50"/>
    <w:rsid w:val="00464FEB"/>
    <w:rsid w:val="00466E9D"/>
    <w:rsid w:val="00467117"/>
    <w:rsid w:val="00467A54"/>
    <w:rsid w:val="0047085B"/>
    <w:rsid w:val="00471B27"/>
    <w:rsid w:val="004729DF"/>
    <w:rsid w:val="00473926"/>
    <w:rsid w:val="00475DEC"/>
    <w:rsid w:val="00475F65"/>
    <w:rsid w:val="00475FC5"/>
    <w:rsid w:val="00476ADD"/>
    <w:rsid w:val="00477B89"/>
    <w:rsid w:val="00480FA4"/>
    <w:rsid w:val="0048127F"/>
    <w:rsid w:val="00481C3B"/>
    <w:rsid w:val="0048486A"/>
    <w:rsid w:val="004860DE"/>
    <w:rsid w:val="00486707"/>
    <w:rsid w:val="004903EA"/>
    <w:rsid w:val="0049144A"/>
    <w:rsid w:val="0049170F"/>
    <w:rsid w:val="0049171C"/>
    <w:rsid w:val="00492CF1"/>
    <w:rsid w:val="004936EA"/>
    <w:rsid w:val="00494C86"/>
    <w:rsid w:val="00495BB2"/>
    <w:rsid w:val="004973B3"/>
    <w:rsid w:val="004976AA"/>
    <w:rsid w:val="004A07E9"/>
    <w:rsid w:val="004A1153"/>
    <w:rsid w:val="004A1CA8"/>
    <w:rsid w:val="004A4A78"/>
    <w:rsid w:val="004A4C8A"/>
    <w:rsid w:val="004A4EFA"/>
    <w:rsid w:val="004A656B"/>
    <w:rsid w:val="004B1082"/>
    <w:rsid w:val="004B18D3"/>
    <w:rsid w:val="004B1A5C"/>
    <w:rsid w:val="004B1EC8"/>
    <w:rsid w:val="004B369F"/>
    <w:rsid w:val="004B3C73"/>
    <w:rsid w:val="004B41B6"/>
    <w:rsid w:val="004B4D8C"/>
    <w:rsid w:val="004B5FBA"/>
    <w:rsid w:val="004B6E41"/>
    <w:rsid w:val="004C0334"/>
    <w:rsid w:val="004C0EED"/>
    <w:rsid w:val="004C0F57"/>
    <w:rsid w:val="004C1E8A"/>
    <w:rsid w:val="004C3335"/>
    <w:rsid w:val="004C3535"/>
    <w:rsid w:val="004C3E89"/>
    <w:rsid w:val="004C45AD"/>
    <w:rsid w:val="004C5C67"/>
    <w:rsid w:val="004C5CE3"/>
    <w:rsid w:val="004C63CE"/>
    <w:rsid w:val="004D1C70"/>
    <w:rsid w:val="004D2CEA"/>
    <w:rsid w:val="004D3578"/>
    <w:rsid w:val="004D3FA5"/>
    <w:rsid w:val="004D417C"/>
    <w:rsid w:val="004D42D2"/>
    <w:rsid w:val="004D46CC"/>
    <w:rsid w:val="004D4CAC"/>
    <w:rsid w:val="004D5B6E"/>
    <w:rsid w:val="004D698D"/>
    <w:rsid w:val="004D778D"/>
    <w:rsid w:val="004E0F1B"/>
    <w:rsid w:val="004E1AC5"/>
    <w:rsid w:val="004E1B51"/>
    <w:rsid w:val="004E213A"/>
    <w:rsid w:val="004E22A1"/>
    <w:rsid w:val="004E235F"/>
    <w:rsid w:val="004E4570"/>
    <w:rsid w:val="004E4DFD"/>
    <w:rsid w:val="004E4E7E"/>
    <w:rsid w:val="004E5501"/>
    <w:rsid w:val="004E5E27"/>
    <w:rsid w:val="004E6625"/>
    <w:rsid w:val="004E689B"/>
    <w:rsid w:val="004E6BD1"/>
    <w:rsid w:val="004F0978"/>
    <w:rsid w:val="004F18D1"/>
    <w:rsid w:val="004F2F7D"/>
    <w:rsid w:val="004F38F2"/>
    <w:rsid w:val="004F4761"/>
    <w:rsid w:val="004F4B11"/>
    <w:rsid w:val="004F4F70"/>
    <w:rsid w:val="004F61BC"/>
    <w:rsid w:val="004F6274"/>
    <w:rsid w:val="004F6898"/>
    <w:rsid w:val="004F6962"/>
    <w:rsid w:val="004F6DEE"/>
    <w:rsid w:val="004F7E69"/>
    <w:rsid w:val="005004A8"/>
    <w:rsid w:val="0050077E"/>
    <w:rsid w:val="00500D6A"/>
    <w:rsid w:val="00501198"/>
    <w:rsid w:val="00502104"/>
    <w:rsid w:val="00502C85"/>
    <w:rsid w:val="005037F3"/>
    <w:rsid w:val="00505A35"/>
    <w:rsid w:val="00506988"/>
    <w:rsid w:val="00506AEA"/>
    <w:rsid w:val="005074E0"/>
    <w:rsid w:val="00507DF3"/>
    <w:rsid w:val="005112CA"/>
    <w:rsid w:val="00511F02"/>
    <w:rsid w:val="005120AF"/>
    <w:rsid w:val="005126F8"/>
    <w:rsid w:val="00514117"/>
    <w:rsid w:val="00514DC2"/>
    <w:rsid w:val="00515967"/>
    <w:rsid w:val="0051786D"/>
    <w:rsid w:val="0052072A"/>
    <w:rsid w:val="005218D2"/>
    <w:rsid w:val="0052495D"/>
    <w:rsid w:val="00525C57"/>
    <w:rsid w:val="00526691"/>
    <w:rsid w:val="005270F4"/>
    <w:rsid w:val="00527F70"/>
    <w:rsid w:val="00531565"/>
    <w:rsid w:val="00531986"/>
    <w:rsid w:val="00531AE1"/>
    <w:rsid w:val="00531AEA"/>
    <w:rsid w:val="005329C6"/>
    <w:rsid w:val="00532AF4"/>
    <w:rsid w:val="00532E89"/>
    <w:rsid w:val="005343D5"/>
    <w:rsid w:val="00534A2E"/>
    <w:rsid w:val="00535480"/>
    <w:rsid w:val="00537B67"/>
    <w:rsid w:val="00537D22"/>
    <w:rsid w:val="00540535"/>
    <w:rsid w:val="005419F8"/>
    <w:rsid w:val="00541C48"/>
    <w:rsid w:val="005433A4"/>
    <w:rsid w:val="00543E6C"/>
    <w:rsid w:val="00544987"/>
    <w:rsid w:val="00547B87"/>
    <w:rsid w:val="00550DCF"/>
    <w:rsid w:val="005511E3"/>
    <w:rsid w:val="0055325E"/>
    <w:rsid w:val="005532AA"/>
    <w:rsid w:val="00555A46"/>
    <w:rsid w:val="00555E04"/>
    <w:rsid w:val="00557A20"/>
    <w:rsid w:val="00560184"/>
    <w:rsid w:val="005616A0"/>
    <w:rsid w:val="00561A43"/>
    <w:rsid w:val="005631DB"/>
    <w:rsid w:val="00563E15"/>
    <w:rsid w:val="0056433D"/>
    <w:rsid w:val="00565087"/>
    <w:rsid w:val="005661D4"/>
    <w:rsid w:val="00566982"/>
    <w:rsid w:val="0056748C"/>
    <w:rsid w:val="00567C3D"/>
    <w:rsid w:val="00571BA8"/>
    <w:rsid w:val="00573392"/>
    <w:rsid w:val="00574309"/>
    <w:rsid w:val="005746C3"/>
    <w:rsid w:val="0057485E"/>
    <w:rsid w:val="00575E6A"/>
    <w:rsid w:val="0057634F"/>
    <w:rsid w:val="00577D9D"/>
    <w:rsid w:val="00580D7E"/>
    <w:rsid w:val="00581E9D"/>
    <w:rsid w:val="00582078"/>
    <w:rsid w:val="00584294"/>
    <w:rsid w:val="005858C4"/>
    <w:rsid w:val="00586F48"/>
    <w:rsid w:val="00587CE1"/>
    <w:rsid w:val="00587DFD"/>
    <w:rsid w:val="005923CE"/>
    <w:rsid w:val="005939AD"/>
    <w:rsid w:val="005939E1"/>
    <w:rsid w:val="00594946"/>
    <w:rsid w:val="00595279"/>
    <w:rsid w:val="005952D4"/>
    <w:rsid w:val="00595B91"/>
    <w:rsid w:val="00595E65"/>
    <w:rsid w:val="005960C8"/>
    <w:rsid w:val="005960D4"/>
    <w:rsid w:val="00596C84"/>
    <w:rsid w:val="005972AD"/>
    <w:rsid w:val="005979E7"/>
    <w:rsid w:val="005A176A"/>
    <w:rsid w:val="005A193B"/>
    <w:rsid w:val="005A2A03"/>
    <w:rsid w:val="005A444D"/>
    <w:rsid w:val="005A75AE"/>
    <w:rsid w:val="005A77B7"/>
    <w:rsid w:val="005A7F42"/>
    <w:rsid w:val="005B0513"/>
    <w:rsid w:val="005B3125"/>
    <w:rsid w:val="005B3E7D"/>
    <w:rsid w:val="005B4FFB"/>
    <w:rsid w:val="005B7149"/>
    <w:rsid w:val="005B7F0D"/>
    <w:rsid w:val="005C11BE"/>
    <w:rsid w:val="005C2DFD"/>
    <w:rsid w:val="005C34A1"/>
    <w:rsid w:val="005C357D"/>
    <w:rsid w:val="005C3FE7"/>
    <w:rsid w:val="005C5AFF"/>
    <w:rsid w:val="005D1022"/>
    <w:rsid w:val="005D1251"/>
    <w:rsid w:val="005D28FC"/>
    <w:rsid w:val="005D2E01"/>
    <w:rsid w:val="005D2EB3"/>
    <w:rsid w:val="005D3413"/>
    <w:rsid w:val="005D4046"/>
    <w:rsid w:val="005D4090"/>
    <w:rsid w:val="005D45E1"/>
    <w:rsid w:val="005D47E5"/>
    <w:rsid w:val="005D4861"/>
    <w:rsid w:val="005D4E30"/>
    <w:rsid w:val="005D676C"/>
    <w:rsid w:val="005D7939"/>
    <w:rsid w:val="005D7DA2"/>
    <w:rsid w:val="005E1AE1"/>
    <w:rsid w:val="005E2307"/>
    <w:rsid w:val="005E2635"/>
    <w:rsid w:val="005E2797"/>
    <w:rsid w:val="005E4177"/>
    <w:rsid w:val="005E5B6F"/>
    <w:rsid w:val="005E5CDA"/>
    <w:rsid w:val="005E6829"/>
    <w:rsid w:val="005F0122"/>
    <w:rsid w:val="005F0328"/>
    <w:rsid w:val="005F074D"/>
    <w:rsid w:val="005F12D9"/>
    <w:rsid w:val="005F213F"/>
    <w:rsid w:val="005F35FC"/>
    <w:rsid w:val="005F415F"/>
    <w:rsid w:val="005F423E"/>
    <w:rsid w:val="005F43D1"/>
    <w:rsid w:val="005F4534"/>
    <w:rsid w:val="005F5798"/>
    <w:rsid w:val="005F6688"/>
    <w:rsid w:val="005F6BBD"/>
    <w:rsid w:val="00600898"/>
    <w:rsid w:val="0060133B"/>
    <w:rsid w:val="00601A6B"/>
    <w:rsid w:val="0060319A"/>
    <w:rsid w:val="00603937"/>
    <w:rsid w:val="00603F09"/>
    <w:rsid w:val="006049C0"/>
    <w:rsid w:val="00604B5A"/>
    <w:rsid w:val="00604CAC"/>
    <w:rsid w:val="00604D23"/>
    <w:rsid w:val="0060518C"/>
    <w:rsid w:val="00605452"/>
    <w:rsid w:val="006070D0"/>
    <w:rsid w:val="0060714A"/>
    <w:rsid w:val="00607B20"/>
    <w:rsid w:val="0061067B"/>
    <w:rsid w:val="0061268C"/>
    <w:rsid w:val="00612B65"/>
    <w:rsid w:val="00614258"/>
    <w:rsid w:val="006143BE"/>
    <w:rsid w:val="00614FDF"/>
    <w:rsid w:val="00615B64"/>
    <w:rsid w:val="00615BC0"/>
    <w:rsid w:val="00615DA6"/>
    <w:rsid w:val="0061638C"/>
    <w:rsid w:val="00616DA2"/>
    <w:rsid w:val="006228A3"/>
    <w:rsid w:val="006235E5"/>
    <w:rsid w:val="006243FC"/>
    <w:rsid w:val="00624D65"/>
    <w:rsid w:val="006307AA"/>
    <w:rsid w:val="00631611"/>
    <w:rsid w:val="00631D78"/>
    <w:rsid w:val="00631D92"/>
    <w:rsid w:val="0063222A"/>
    <w:rsid w:val="00632343"/>
    <w:rsid w:val="006371D8"/>
    <w:rsid w:val="00637302"/>
    <w:rsid w:val="00637B35"/>
    <w:rsid w:val="00640C5B"/>
    <w:rsid w:val="00641CD1"/>
    <w:rsid w:val="0064293E"/>
    <w:rsid w:val="00643564"/>
    <w:rsid w:val="00644A9C"/>
    <w:rsid w:val="00644D26"/>
    <w:rsid w:val="00645420"/>
    <w:rsid w:val="00645CE2"/>
    <w:rsid w:val="00647322"/>
    <w:rsid w:val="00653081"/>
    <w:rsid w:val="006543C2"/>
    <w:rsid w:val="00654808"/>
    <w:rsid w:val="0065481A"/>
    <w:rsid w:val="00660429"/>
    <w:rsid w:val="00660DBC"/>
    <w:rsid w:val="00661550"/>
    <w:rsid w:val="006619C2"/>
    <w:rsid w:val="006630C9"/>
    <w:rsid w:val="00663A23"/>
    <w:rsid w:val="00666E02"/>
    <w:rsid w:val="00667531"/>
    <w:rsid w:val="0067001E"/>
    <w:rsid w:val="00670852"/>
    <w:rsid w:val="00674B99"/>
    <w:rsid w:val="00677617"/>
    <w:rsid w:val="0068177A"/>
    <w:rsid w:val="006817DB"/>
    <w:rsid w:val="006825B0"/>
    <w:rsid w:val="00682DAB"/>
    <w:rsid w:val="0068323D"/>
    <w:rsid w:val="0068528A"/>
    <w:rsid w:val="00685324"/>
    <w:rsid w:val="006869D4"/>
    <w:rsid w:val="00686FED"/>
    <w:rsid w:val="00690763"/>
    <w:rsid w:val="00690A30"/>
    <w:rsid w:val="006914A9"/>
    <w:rsid w:val="0069164B"/>
    <w:rsid w:val="006918CA"/>
    <w:rsid w:val="006919E3"/>
    <w:rsid w:val="00693063"/>
    <w:rsid w:val="0069340A"/>
    <w:rsid w:val="0069466E"/>
    <w:rsid w:val="00694C15"/>
    <w:rsid w:val="00695A85"/>
    <w:rsid w:val="006960A2"/>
    <w:rsid w:val="00696F68"/>
    <w:rsid w:val="0069735F"/>
    <w:rsid w:val="006A0693"/>
    <w:rsid w:val="006A241E"/>
    <w:rsid w:val="006A2726"/>
    <w:rsid w:val="006A53CF"/>
    <w:rsid w:val="006A57CA"/>
    <w:rsid w:val="006A5853"/>
    <w:rsid w:val="006A587C"/>
    <w:rsid w:val="006A5FA0"/>
    <w:rsid w:val="006B06B4"/>
    <w:rsid w:val="006B0C20"/>
    <w:rsid w:val="006B1A78"/>
    <w:rsid w:val="006B1BDD"/>
    <w:rsid w:val="006B2D3D"/>
    <w:rsid w:val="006B3827"/>
    <w:rsid w:val="006B3A7A"/>
    <w:rsid w:val="006B3F16"/>
    <w:rsid w:val="006B5E08"/>
    <w:rsid w:val="006B761F"/>
    <w:rsid w:val="006B7C68"/>
    <w:rsid w:val="006C0246"/>
    <w:rsid w:val="006C1EC8"/>
    <w:rsid w:val="006C3808"/>
    <w:rsid w:val="006C47D5"/>
    <w:rsid w:val="006C500E"/>
    <w:rsid w:val="006C68E3"/>
    <w:rsid w:val="006C7AD7"/>
    <w:rsid w:val="006D02DB"/>
    <w:rsid w:val="006D0A4F"/>
    <w:rsid w:val="006D0E11"/>
    <w:rsid w:val="006D0EE8"/>
    <w:rsid w:val="006D247B"/>
    <w:rsid w:val="006D32F2"/>
    <w:rsid w:val="006D3BBC"/>
    <w:rsid w:val="006D4ED3"/>
    <w:rsid w:val="006D6A13"/>
    <w:rsid w:val="006D7611"/>
    <w:rsid w:val="006D7D01"/>
    <w:rsid w:val="006D7F0C"/>
    <w:rsid w:val="006E0FBB"/>
    <w:rsid w:val="006E2711"/>
    <w:rsid w:val="006E2C83"/>
    <w:rsid w:val="006E3996"/>
    <w:rsid w:val="006E46DA"/>
    <w:rsid w:val="006E5926"/>
    <w:rsid w:val="006E5C86"/>
    <w:rsid w:val="006E7AD3"/>
    <w:rsid w:val="006F072A"/>
    <w:rsid w:val="006F1FD7"/>
    <w:rsid w:val="006F255E"/>
    <w:rsid w:val="006F45EC"/>
    <w:rsid w:val="006F512C"/>
    <w:rsid w:val="006F6AFE"/>
    <w:rsid w:val="00700BBB"/>
    <w:rsid w:val="00700C6B"/>
    <w:rsid w:val="0070103A"/>
    <w:rsid w:val="0070164D"/>
    <w:rsid w:val="00701C53"/>
    <w:rsid w:val="00701D5D"/>
    <w:rsid w:val="00702719"/>
    <w:rsid w:val="00703742"/>
    <w:rsid w:val="00705823"/>
    <w:rsid w:val="00710908"/>
    <w:rsid w:val="00712140"/>
    <w:rsid w:val="007125D5"/>
    <w:rsid w:val="0071322D"/>
    <w:rsid w:val="007142E6"/>
    <w:rsid w:val="00714811"/>
    <w:rsid w:val="0071485F"/>
    <w:rsid w:val="00714BC7"/>
    <w:rsid w:val="00715A6F"/>
    <w:rsid w:val="00715F6F"/>
    <w:rsid w:val="007166F4"/>
    <w:rsid w:val="0072109D"/>
    <w:rsid w:val="00722B36"/>
    <w:rsid w:val="007234F5"/>
    <w:rsid w:val="00726911"/>
    <w:rsid w:val="00732AD4"/>
    <w:rsid w:val="007334CE"/>
    <w:rsid w:val="00734A5B"/>
    <w:rsid w:val="00734DE3"/>
    <w:rsid w:val="007361F4"/>
    <w:rsid w:val="007414A0"/>
    <w:rsid w:val="00741E59"/>
    <w:rsid w:val="00743ED5"/>
    <w:rsid w:val="00744E76"/>
    <w:rsid w:val="00746A73"/>
    <w:rsid w:val="007509EC"/>
    <w:rsid w:val="0075100B"/>
    <w:rsid w:val="0075188A"/>
    <w:rsid w:val="00751ABD"/>
    <w:rsid w:val="0075232C"/>
    <w:rsid w:val="0075262B"/>
    <w:rsid w:val="00752B11"/>
    <w:rsid w:val="00753C36"/>
    <w:rsid w:val="007548D9"/>
    <w:rsid w:val="00754923"/>
    <w:rsid w:val="00754FB3"/>
    <w:rsid w:val="00757355"/>
    <w:rsid w:val="00757877"/>
    <w:rsid w:val="00762DDB"/>
    <w:rsid w:val="007635F1"/>
    <w:rsid w:val="0076367A"/>
    <w:rsid w:val="007639A1"/>
    <w:rsid w:val="00764C5B"/>
    <w:rsid w:val="00765BA8"/>
    <w:rsid w:val="00767574"/>
    <w:rsid w:val="007703BC"/>
    <w:rsid w:val="007716A2"/>
    <w:rsid w:val="00771BCA"/>
    <w:rsid w:val="00771FE0"/>
    <w:rsid w:val="007721D4"/>
    <w:rsid w:val="00772ADF"/>
    <w:rsid w:val="00772F0C"/>
    <w:rsid w:val="00773863"/>
    <w:rsid w:val="0077503D"/>
    <w:rsid w:val="007763E4"/>
    <w:rsid w:val="00776B91"/>
    <w:rsid w:val="00777C27"/>
    <w:rsid w:val="00777C4C"/>
    <w:rsid w:val="0078071C"/>
    <w:rsid w:val="007809A6"/>
    <w:rsid w:val="00781F0F"/>
    <w:rsid w:val="007833F4"/>
    <w:rsid w:val="007834D6"/>
    <w:rsid w:val="00784EFF"/>
    <w:rsid w:val="00786EB8"/>
    <w:rsid w:val="007908C3"/>
    <w:rsid w:val="00791020"/>
    <w:rsid w:val="0079186F"/>
    <w:rsid w:val="00792195"/>
    <w:rsid w:val="00792378"/>
    <w:rsid w:val="00797315"/>
    <w:rsid w:val="007A0909"/>
    <w:rsid w:val="007A1567"/>
    <w:rsid w:val="007A1EBE"/>
    <w:rsid w:val="007A2BC4"/>
    <w:rsid w:val="007A306C"/>
    <w:rsid w:val="007A3355"/>
    <w:rsid w:val="007A362A"/>
    <w:rsid w:val="007A39E0"/>
    <w:rsid w:val="007A62F6"/>
    <w:rsid w:val="007A74A9"/>
    <w:rsid w:val="007B053C"/>
    <w:rsid w:val="007B11A9"/>
    <w:rsid w:val="007B1248"/>
    <w:rsid w:val="007B1B9A"/>
    <w:rsid w:val="007B1C1E"/>
    <w:rsid w:val="007B2BB4"/>
    <w:rsid w:val="007B49E1"/>
    <w:rsid w:val="007B50D1"/>
    <w:rsid w:val="007B5DCA"/>
    <w:rsid w:val="007B5E03"/>
    <w:rsid w:val="007B6D76"/>
    <w:rsid w:val="007B6D98"/>
    <w:rsid w:val="007B73F9"/>
    <w:rsid w:val="007B79B0"/>
    <w:rsid w:val="007C076D"/>
    <w:rsid w:val="007C10D7"/>
    <w:rsid w:val="007C1752"/>
    <w:rsid w:val="007C4722"/>
    <w:rsid w:val="007C6F40"/>
    <w:rsid w:val="007C73D6"/>
    <w:rsid w:val="007C757C"/>
    <w:rsid w:val="007D0EF8"/>
    <w:rsid w:val="007D2209"/>
    <w:rsid w:val="007D2E97"/>
    <w:rsid w:val="007D31B7"/>
    <w:rsid w:val="007D4731"/>
    <w:rsid w:val="007D60C4"/>
    <w:rsid w:val="007E03F1"/>
    <w:rsid w:val="007E0EDF"/>
    <w:rsid w:val="007E108F"/>
    <w:rsid w:val="007E168D"/>
    <w:rsid w:val="007E2151"/>
    <w:rsid w:val="007E36A2"/>
    <w:rsid w:val="007E4D2B"/>
    <w:rsid w:val="007E5179"/>
    <w:rsid w:val="007E66AD"/>
    <w:rsid w:val="007E688A"/>
    <w:rsid w:val="007E6D65"/>
    <w:rsid w:val="007E6DA7"/>
    <w:rsid w:val="007E71AD"/>
    <w:rsid w:val="007E79D2"/>
    <w:rsid w:val="007E7A54"/>
    <w:rsid w:val="007F0179"/>
    <w:rsid w:val="007F19D1"/>
    <w:rsid w:val="007F1FBB"/>
    <w:rsid w:val="007F2B8E"/>
    <w:rsid w:val="007F30C4"/>
    <w:rsid w:val="007F58A4"/>
    <w:rsid w:val="007F66D3"/>
    <w:rsid w:val="007F76DD"/>
    <w:rsid w:val="007F7BAE"/>
    <w:rsid w:val="008007D8"/>
    <w:rsid w:val="00801439"/>
    <w:rsid w:val="00801C99"/>
    <w:rsid w:val="00801F30"/>
    <w:rsid w:val="008028A4"/>
    <w:rsid w:val="00802B86"/>
    <w:rsid w:val="0080468A"/>
    <w:rsid w:val="00804AEE"/>
    <w:rsid w:val="008067F0"/>
    <w:rsid w:val="00810453"/>
    <w:rsid w:val="00810656"/>
    <w:rsid w:val="00810A4B"/>
    <w:rsid w:val="00810DC4"/>
    <w:rsid w:val="00810E04"/>
    <w:rsid w:val="008119C1"/>
    <w:rsid w:val="00812B56"/>
    <w:rsid w:val="00813648"/>
    <w:rsid w:val="00813CD6"/>
    <w:rsid w:val="00813E20"/>
    <w:rsid w:val="0081492F"/>
    <w:rsid w:val="00814D9A"/>
    <w:rsid w:val="00816050"/>
    <w:rsid w:val="00816F2A"/>
    <w:rsid w:val="00817850"/>
    <w:rsid w:val="00817C1B"/>
    <w:rsid w:val="00817EC9"/>
    <w:rsid w:val="00820407"/>
    <w:rsid w:val="008207FF"/>
    <w:rsid w:val="00820D3D"/>
    <w:rsid w:val="008213CD"/>
    <w:rsid w:val="008217D7"/>
    <w:rsid w:val="00821997"/>
    <w:rsid w:val="00821F33"/>
    <w:rsid w:val="00821FAB"/>
    <w:rsid w:val="00823542"/>
    <w:rsid w:val="00823EF0"/>
    <w:rsid w:val="008242DD"/>
    <w:rsid w:val="008243D3"/>
    <w:rsid w:val="00825100"/>
    <w:rsid w:val="00827F8B"/>
    <w:rsid w:val="008302C5"/>
    <w:rsid w:val="00830D1E"/>
    <w:rsid w:val="00830D9C"/>
    <w:rsid w:val="008312C8"/>
    <w:rsid w:val="00832EC9"/>
    <w:rsid w:val="0083367B"/>
    <w:rsid w:val="00833937"/>
    <w:rsid w:val="00834B1C"/>
    <w:rsid w:val="008362CB"/>
    <w:rsid w:val="00837FAB"/>
    <w:rsid w:val="008402C2"/>
    <w:rsid w:val="00840D4B"/>
    <w:rsid w:val="00843A98"/>
    <w:rsid w:val="00843BC0"/>
    <w:rsid w:val="00845310"/>
    <w:rsid w:val="008456B5"/>
    <w:rsid w:val="0084659F"/>
    <w:rsid w:val="00846EC4"/>
    <w:rsid w:val="0084786C"/>
    <w:rsid w:val="00847DF8"/>
    <w:rsid w:val="008518F3"/>
    <w:rsid w:val="0085208C"/>
    <w:rsid w:val="0085278F"/>
    <w:rsid w:val="00852BB3"/>
    <w:rsid w:val="00854A0C"/>
    <w:rsid w:val="008564BB"/>
    <w:rsid w:val="0085687E"/>
    <w:rsid w:val="00861278"/>
    <w:rsid w:val="008615B2"/>
    <w:rsid w:val="008645F3"/>
    <w:rsid w:val="008654DF"/>
    <w:rsid w:val="00865655"/>
    <w:rsid w:val="00865BD5"/>
    <w:rsid w:val="00865D6D"/>
    <w:rsid w:val="00867C75"/>
    <w:rsid w:val="008709D3"/>
    <w:rsid w:val="008715BE"/>
    <w:rsid w:val="008719DC"/>
    <w:rsid w:val="00871AB2"/>
    <w:rsid w:val="00872D3F"/>
    <w:rsid w:val="008740AB"/>
    <w:rsid w:val="00875485"/>
    <w:rsid w:val="00875F28"/>
    <w:rsid w:val="008768CA"/>
    <w:rsid w:val="00876EC6"/>
    <w:rsid w:val="00880CC0"/>
    <w:rsid w:val="00881F69"/>
    <w:rsid w:val="00882F91"/>
    <w:rsid w:val="00884329"/>
    <w:rsid w:val="00884370"/>
    <w:rsid w:val="0088764D"/>
    <w:rsid w:val="008913FE"/>
    <w:rsid w:val="00892857"/>
    <w:rsid w:val="00892B9C"/>
    <w:rsid w:val="00893A41"/>
    <w:rsid w:val="008940F6"/>
    <w:rsid w:val="00895C04"/>
    <w:rsid w:val="0089687A"/>
    <w:rsid w:val="00897614"/>
    <w:rsid w:val="008A0051"/>
    <w:rsid w:val="008A0239"/>
    <w:rsid w:val="008A050A"/>
    <w:rsid w:val="008A1EE1"/>
    <w:rsid w:val="008A2B92"/>
    <w:rsid w:val="008A5059"/>
    <w:rsid w:val="008A68AA"/>
    <w:rsid w:val="008A6AB3"/>
    <w:rsid w:val="008A7413"/>
    <w:rsid w:val="008A7812"/>
    <w:rsid w:val="008A7E14"/>
    <w:rsid w:val="008B0546"/>
    <w:rsid w:val="008B0C68"/>
    <w:rsid w:val="008B0CDF"/>
    <w:rsid w:val="008B167F"/>
    <w:rsid w:val="008B2788"/>
    <w:rsid w:val="008B49A3"/>
    <w:rsid w:val="008B63D2"/>
    <w:rsid w:val="008B6F9C"/>
    <w:rsid w:val="008B739C"/>
    <w:rsid w:val="008B778D"/>
    <w:rsid w:val="008C18D6"/>
    <w:rsid w:val="008C25A3"/>
    <w:rsid w:val="008C2CC8"/>
    <w:rsid w:val="008C2E28"/>
    <w:rsid w:val="008C3143"/>
    <w:rsid w:val="008C3483"/>
    <w:rsid w:val="008C36CF"/>
    <w:rsid w:val="008C57E4"/>
    <w:rsid w:val="008D2DAC"/>
    <w:rsid w:val="008D57CD"/>
    <w:rsid w:val="008D74D0"/>
    <w:rsid w:val="008E08FC"/>
    <w:rsid w:val="008E0E3F"/>
    <w:rsid w:val="008E1A9D"/>
    <w:rsid w:val="008E23CA"/>
    <w:rsid w:val="008E24E8"/>
    <w:rsid w:val="008E3BED"/>
    <w:rsid w:val="008E4440"/>
    <w:rsid w:val="008E4ABD"/>
    <w:rsid w:val="008E5B36"/>
    <w:rsid w:val="008E6F1A"/>
    <w:rsid w:val="008E71E2"/>
    <w:rsid w:val="008F0661"/>
    <w:rsid w:val="008F0CB8"/>
    <w:rsid w:val="008F0D99"/>
    <w:rsid w:val="008F21DA"/>
    <w:rsid w:val="008F478D"/>
    <w:rsid w:val="008F4C04"/>
    <w:rsid w:val="008F4E13"/>
    <w:rsid w:val="008F51FF"/>
    <w:rsid w:val="008F52A4"/>
    <w:rsid w:val="008F561E"/>
    <w:rsid w:val="008F6258"/>
    <w:rsid w:val="008F7AA3"/>
    <w:rsid w:val="00900832"/>
    <w:rsid w:val="009015CB"/>
    <w:rsid w:val="0090180F"/>
    <w:rsid w:val="00901830"/>
    <w:rsid w:val="00901882"/>
    <w:rsid w:val="0090271F"/>
    <w:rsid w:val="00902E23"/>
    <w:rsid w:val="009049C8"/>
    <w:rsid w:val="00904C18"/>
    <w:rsid w:val="00904DA7"/>
    <w:rsid w:val="00905087"/>
    <w:rsid w:val="009050D7"/>
    <w:rsid w:val="0090644A"/>
    <w:rsid w:val="00906F52"/>
    <w:rsid w:val="00907E5B"/>
    <w:rsid w:val="00912290"/>
    <w:rsid w:val="0091348E"/>
    <w:rsid w:val="00913C2F"/>
    <w:rsid w:val="00913C9E"/>
    <w:rsid w:val="00914959"/>
    <w:rsid w:val="00914C6E"/>
    <w:rsid w:val="0091591E"/>
    <w:rsid w:val="00917272"/>
    <w:rsid w:val="009178B9"/>
    <w:rsid w:val="00917CCB"/>
    <w:rsid w:val="00920757"/>
    <w:rsid w:val="009212A5"/>
    <w:rsid w:val="00922333"/>
    <w:rsid w:val="00922650"/>
    <w:rsid w:val="009230A7"/>
    <w:rsid w:val="0092412A"/>
    <w:rsid w:val="0092560C"/>
    <w:rsid w:val="0092561A"/>
    <w:rsid w:val="0092613F"/>
    <w:rsid w:val="009266B3"/>
    <w:rsid w:val="00931732"/>
    <w:rsid w:val="009317B3"/>
    <w:rsid w:val="00931813"/>
    <w:rsid w:val="0093366C"/>
    <w:rsid w:val="00933699"/>
    <w:rsid w:val="0093438F"/>
    <w:rsid w:val="009345AF"/>
    <w:rsid w:val="00934D92"/>
    <w:rsid w:val="00934DD7"/>
    <w:rsid w:val="009410A6"/>
    <w:rsid w:val="00942EC2"/>
    <w:rsid w:val="00943C6C"/>
    <w:rsid w:val="00944280"/>
    <w:rsid w:val="00944B88"/>
    <w:rsid w:val="00944D00"/>
    <w:rsid w:val="00945A8B"/>
    <w:rsid w:val="00945C3A"/>
    <w:rsid w:val="0094612B"/>
    <w:rsid w:val="009463B0"/>
    <w:rsid w:val="0094678C"/>
    <w:rsid w:val="00946911"/>
    <w:rsid w:val="00947504"/>
    <w:rsid w:val="00950E97"/>
    <w:rsid w:val="00951A3C"/>
    <w:rsid w:val="009521AA"/>
    <w:rsid w:val="00955677"/>
    <w:rsid w:val="00956570"/>
    <w:rsid w:val="009576A9"/>
    <w:rsid w:val="0095775F"/>
    <w:rsid w:val="00962279"/>
    <w:rsid w:val="009632DB"/>
    <w:rsid w:val="00963906"/>
    <w:rsid w:val="00963E5C"/>
    <w:rsid w:val="00964C96"/>
    <w:rsid w:val="00964F5F"/>
    <w:rsid w:val="00966E8D"/>
    <w:rsid w:val="00966EB9"/>
    <w:rsid w:val="00967363"/>
    <w:rsid w:val="00967E97"/>
    <w:rsid w:val="00970B32"/>
    <w:rsid w:val="00972B03"/>
    <w:rsid w:val="0097339E"/>
    <w:rsid w:val="00973922"/>
    <w:rsid w:val="00974C6A"/>
    <w:rsid w:val="00974CF7"/>
    <w:rsid w:val="00982AF1"/>
    <w:rsid w:val="00984230"/>
    <w:rsid w:val="00985C60"/>
    <w:rsid w:val="0098672A"/>
    <w:rsid w:val="00986EFE"/>
    <w:rsid w:val="00990792"/>
    <w:rsid w:val="009918F8"/>
    <w:rsid w:val="00991FEB"/>
    <w:rsid w:val="00992449"/>
    <w:rsid w:val="009932FA"/>
    <w:rsid w:val="0099334C"/>
    <w:rsid w:val="009935FA"/>
    <w:rsid w:val="00994DB2"/>
    <w:rsid w:val="00995B90"/>
    <w:rsid w:val="00995BCC"/>
    <w:rsid w:val="00996305"/>
    <w:rsid w:val="00996BED"/>
    <w:rsid w:val="00996ED7"/>
    <w:rsid w:val="0099779E"/>
    <w:rsid w:val="00997BEC"/>
    <w:rsid w:val="009A009C"/>
    <w:rsid w:val="009A30B4"/>
    <w:rsid w:val="009A4838"/>
    <w:rsid w:val="009A4C82"/>
    <w:rsid w:val="009A4CE6"/>
    <w:rsid w:val="009A6EB5"/>
    <w:rsid w:val="009B1311"/>
    <w:rsid w:val="009B23DC"/>
    <w:rsid w:val="009B4486"/>
    <w:rsid w:val="009B4B05"/>
    <w:rsid w:val="009B64FB"/>
    <w:rsid w:val="009C002C"/>
    <w:rsid w:val="009C0538"/>
    <w:rsid w:val="009C0EF1"/>
    <w:rsid w:val="009C1CE2"/>
    <w:rsid w:val="009C546D"/>
    <w:rsid w:val="009C6E10"/>
    <w:rsid w:val="009C7EA6"/>
    <w:rsid w:val="009C7F48"/>
    <w:rsid w:val="009D19A4"/>
    <w:rsid w:val="009D1B66"/>
    <w:rsid w:val="009D1FF1"/>
    <w:rsid w:val="009D207C"/>
    <w:rsid w:val="009D2A78"/>
    <w:rsid w:val="009D4216"/>
    <w:rsid w:val="009E274C"/>
    <w:rsid w:val="009E4B1C"/>
    <w:rsid w:val="009E6A7C"/>
    <w:rsid w:val="009E6C96"/>
    <w:rsid w:val="009E7FF4"/>
    <w:rsid w:val="009F00CC"/>
    <w:rsid w:val="009F1ACF"/>
    <w:rsid w:val="009F26F2"/>
    <w:rsid w:val="009F3157"/>
    <w:rsid w:val="009F37B7"/>
    <w:rsid w:val="009F41E8"/>
    <w:rsid w:val="009F5D35"/>
    <w:rsid w:val="009F6716"/>
    <w:rsid w:val="009F6E34"/>
    <w:rsid w:val="00A01540"/>
    <w:rsid w:val="00A0258F"/>
    <w:rsid w:val="00A025EF"/>
    <w:rsid w:val="00A05A25"/>
    <w:rsid w:val="00A05F9B"/>
    <w:rsid w:val="00A061A3"/>
    <w:rsid w:val="00A06BB1"/>
    <w:rsid w:val="00A101B9"/>
    <w:rsid w:val="00A10379"/>
    <w:rsid w:val="00A10C14"/>
    <w:rsid w:val="00A10F02"/>
    <w:rsid w:val="00A11303"/>
    <w:rsid w:val="00A11551"/>
    <w:rsid w:val="00A1254E"/>
    <w:rsid w:val="00A12B17"/>
    <w:rsid w:val="00A1479D"/>
    <w:rsid w:val="00A155E6"/>
    <w:rsid w:val="00A164B4"/>
    <w:rsid w:val="00A16A0C"/>
    <w:rsid w:val="00A2013D"/>
    <w:rsid w:val="00A2040B"/>
    <w:rsid w:val="00A20A2D"/>
    <w:rsid w:val="00A20E45"/>
    <w:rsid w:val="00A2146F"/>
    <w:rsid w:val="00A23A46"/>
    <w:rsid w:val="00A25133"/>
    <w:rsid w:val="00A26292"/>
    <w:rsid w:val="00A26663"/>
    <w:rsid w:val="00A27DBF"/>
    <w:rsid w:val="00A27EDA"/>
    <w:rsid w:val="00A341A2"/>
    <w:rsid w:val="00A344AD"/>
    <w:rsid w:val="00A3516E"/>
    <w:rsid w:val="00A35201"/>
    <w:rsid w:val="00A36E02"/>
    <w:rsid w:val="00A41C9C"/>
    <w:rsid w:val="00A4341F"/>
    <w:rsid w:val="00A470A3"/>
    <w:rsid w:val="00A47AF2"/>
    <w:rsid w:val="00A50448"/>
    <w:rsid w:val="00A5281D"/>
    <w:rsid w:val="00A52CB7"/>
    <w:rsid w:val="00A53724"/>
    <w:rsid w:val="00A54157"/>
    <w:rsid w:val="00A57DD5"/>
    <w:rsid w:val="00A57F72"/>
    <w:rsid w:val="00A6061D"/>
    <w:rsid w:val="00A60867"/>
    <w:rsid w:val="00A60AD1"/>
    <w:rsid w:val="00A627EB"/>
    <w:rsid w:val="00A64683"/>
    <w:rsid w:val="00A67D65"/>
    <w:rsid w:val="00A70328"/>
    <w:rsid w:val="00A7098C"/>
    <w:rsid w:val="00A73658"/>
    <w:rsid w:val="00A73FF6"/>
    <w:rsid w:val="00A741F6"/>
    <w:rsid w:val="00A74B69"/>
    <w:rsid w:val="00A74F15"/>
    <w:rsid w:val="00A756EB"/>
    <w:rsid w:val="00A75823"/>
    <w:rsid w:val="00A75B46"/>
    <w:rsid w:val="00A7634E"/>
    <w:rsid w:val="00A7736B"/>
    <w:rsid w:val="00A7779D"/>
    <w:rsid w:val="00A81B51"/>
    <w:rsid w:val="00A82346"/>
    <w:rsid w:val="00A831FD"/>
    <w:rsid w:val="00A837DA"/>
    <w:rsid w:val="00A84776"/>
    <w:rsid w:val="00A86A65"/>
    <w:rsid w:val="00A913EA"/>
    <w:rsid w:val="00A91BE8"/>
    <w:rsid w:val="00A93B5E"/>
    <w:rsid w:val="00A93CF9"/>
    <w:rsid w:val="00A93F95"/>
    <w:rsid w:val="00A93FDF"/>
    <w:rsid w:val="00A94BE1"/>
    <w:rsid w:val="00A94C45"/>
    <w:rsid w:val="00A95051"/>
    <w:rsid w:val="00A95F52"/>
    <w:rsid w:val="00A96C8A"/>
    <w:rsid w:val="00A96EA6"/>
    <w:rsid w:val="00A97866"/>
    <w:rsid w:val="00A97C16"/>
    <w:rsid w:val="00A97F7B"/>
    <w:rsid w:val="00AA0FEA"/>
    <w:rsid w:val="00AA217B"/>
    <w:rsid w:val="00AA547D"/>
    <w:rsid w:val="00AA5D3A"/>
    <w:rsid w:val="00AA5FC2"/>
    <w:rsid w:val="00AA64D5"/>
    <w:rsid w:val="00AA773C"/>
    <w:rsid w:val="00AA79BA"/>
    <w:rsid w:val="00AA7ACC"/>
    <w:rsid w:val="00AA7BC7"/>
    <w:rsid w:val="00AB2AAA"/>
    <w:rsid w:val="00AB36EF"/>
    <w:rsid w:val="00AB3CF6"/>
    <w:rsid w:val="00AB3EA7"/>
    <w:rsid w:val="00AB3F4B"/>
    <w:rsid w:val="00AB42B8"/>
    <w:rsid w:val="00AB4493"/>
    <w:rsid w:val="00AC084B"/>
    <w:rsid w:val="00AC21A8"/>
    <w:rsid w:val="00AC25EF"/>
    <w:rsid w:val="00AC2985"/>
    <w:rsid w:val="00AC68C6"/>
    <w:rsid w:val="00AD1EC9"/>
    <w:rsid w:val="00AD3857"/>
    <w:rsid w:val="00AD4FAA"/>
    <w:rsid w:val="00AD52C6"/>
    <w:rsid w:val="00AD76BD"/>
    <w:rsid w:val="00AE011A"/>
    <w:rsid w:val="00AE1454"/>
    <w:rsid w:val="00AE163B"/>
    <w:rsid w:val="00AE3178"/>
    <w:rsid w:val="00AE32ED"/>
    <w:rsid w:val="00AE3E79"/>
    <w:rsid w:val="00AE437D"/>
    <w:rsid w:val="00AE4730"/>
    <w:rsid w:val="00AE4991"/>
    <w:rsid w:val="00AE4B4F"/>
    <w:rsid w:val="00AE6F06"/>
    <w:rsid w:val="00AE7428"/>
    <w:rsid w:val="00AE75EF"/>
    <w:rsid w:val="00AE7C09"/>
    <w:rsid w:val="00AF0E9E"/>
    <w:rsid w:val="00AF131E"/>
    <w:rsid w:val="00AF17D4"/>
    <w:rsid w:val="00AF26F0"/>
    <w:rsid w:val="00AF2843"/>
    <w:rsid w:val="00AF3EDB"/>
    <w:rsid w:val="00AF4D62"/>
    <w:rsid w:val="00B00467"/>
    <w:rsid w:val="00B0053B"/>
    <w:rsid w:val="00B005F6"/>
    <w:rsid w:val="00B00844"/>
    <w:rsid w:val="00B01BD8"/>
    <w:rsid w:val="00B02A74"/>
    <w:rsid w:val="00B02C8C"/>
    <w:rsid w:val="00B0351C"/>
    <w:rsid w:val="00B03EBB"/>
    <w:rsid w:val="00B05DFA"/>
    <w:rsid w:val="00B06593"/>
    <w:rsid w:val="00B07C76"/>
    <w:rsid w:val="00B07FD1"/>
    <w:rsid w:val="00B10010"/>
    <w:rsid w:val="00B10FED"/>
    <w:rsid w:val="00B1166D"/>
    <w:rsid w:val="00B12DAC"/>
    <w:rsid w:val="00B13809"/>
    <w:rsid w:val="00B13DDB"/>
    <w:rsid w:val="00B143EA"/>
    <w:rsid w:val="00B14599"/>
    <w:rsid w:val="00B150AA"/>
    <w:rsid w:val="00B15449"/>
    <w:rsid w:val="00B15E6C"/>
    <w:rsid w:val="00B1640F"/>
    <w:rsid w:val="00B17A42"/>
    <w:rsid w:val="00B20179"/>
    <w:rsid w:val="00B205C4"/>
    <w:rsid w:val="00B22BE1"/>
    <w:rsid w:val="00B23124"/>
    <w:rsid w:val="00B24280"/>
    <w:rsid w:val="00B254DA"/>
    <w:rsid w:val="00B26300"/>
    <w:rsid w:val="00B2761E"/>
    <w:rsid w:val="00B309BA"/>
    <w:rsid w:val="00B30BA6"/>
    <w:rsid w:val="00B3205C"/>
    <w:rsid w:val="00B33B64"/>
    <w:rsid w:val="00B35AEC"/>
    <w:rsid w:val="00B36091"/>
    <w:rsid w:val="00B3633B"/>
    <w:rsid w:val="00B37290"/>
    <w:rsid w:val="00B40EFE"/>
    <w:rsid w:val="00B41F2D"/>
    <w:rsid w:val="00B42FD4"/>
    <w:rsid w:val="00B43D91"/>
    <w:rsid w:val="00B43E1C"/>
    <w:rsid w:val="00B44716"/>
    <w:rsid w:val="00B45477"/>
    <w:rsid w:val="00B45D6D"/>
    <w:rsid w:val="00B468C9"/>
    <w:rsid w:val="00B46FB4"/>
    <w:rsid w:val="00B4731A"/>
    <w:rsid w:val="00B5202A"/>
    <w:rsid w:val="00B535F1"/>
    <w:rsid w:val="00B55245"/>
    <w:rsid w:val="00B625F6"/>
    <w:rsid w:val="00B62B7B"/>
    <w:rsid w:val="00B63335"/>
    <w:rsid w:val="00B651E8"/>
    <w:rsid w:val="00B65B5A"/>
    <w:rsid w:val="00B6602D"/>
    <w:rsid w:val="00B663FB"/>
    <w:rsid w:val="00B667F9"/>
    <w:rsid w:val="00B66A23"/>
    <w:rsid w:val="00B66F18"/>
    <w:rsid w:val="00B70544"/>
    <w:rsid w:val="00B712BD"/>
    <w:rsid w:val="00B71F1D"/>
    <w:rsid w:val="00B7253A"/>
    <w:rsid w:val="00B72A20"/>
    <w:rsid w:val="00B72FB5"/>
    <w:rsid w:val="00B73983"/>
    <w:rsid w:val="00B750FB"/>
    <w:rsid w:val="00B7523D"/>
    <w:rsid w:val="00B758D8"/>
    <w:rsid w:val="00B76B70"/>
    <w:rsid w:val="00B77C53"/>
    <w:rsid w:val="00B838E6"/>
    <w:rsid w:val="00B844DE"/>
    <w:rsid w:val="00B8531A"/>
    <w:rsid w:val="00B85A33"/>
    <w:rsid w:val="00B8658B"/>
    <w:rsid w:val="00B872E1"/>
    <w:rsid w:val="00B87E6E"/>
    <w:rsid w:val="00B90CED"/>
    <w:rsid w:val="00B91B9B"/>
    <w:rsid w:val="00B91C0D"/>
    <w:rsid w:val="00B92AC3"/>
    <w:rsid w:val="00B9320F"/>
    <w:rsid w:val="00B9321F"/>
    <w:rsid w:val="00B93AF0"/>
    <w:rsid w:val="00B93BD7"/>
    <w:rsid w:val="00B93C80"/>
    <w:rsid w:val="00B94313"/>
    <w:rsid w:val="00B948E3"/>
    <w:rsid w:val="00B94928"/>
    <w:rsid w:val="00B9514C"/>
    <w:rsid w:val="00B95276"/>
    <w:rsid w:val="00B9530C"/>
    <w:rsid w:val="00B95E40"/>
    <w:rsid w:val="00B97097"/>
    <w:rsid w:val="00B97B5F"/>
    <w:rsid w:val="00BA0208"/>
    <w:rsid w:val="00BA32ED"/>
    <w:rsid w:val="00BA35FC"/>
    <w:rsid w:val="00BA3981"/>
    <w:rsid w:val="00BA4BEB"/>
    <w:rsid w:val="00BA58EA"/>
    <w:rsid w:val="00BA5A1F"/>
    <w:rsid w:val="00BA60D7"/>
    <w:rsid w:val="00BA676E"/>
    <w:rsid w:val="00BA75AB"/>
    <w:rsid w:val="00BB01D3"/>
    <w:rsid w:val="00BB0819"/>
    <w:rsid w:val="00BB10E6"/>
    <w:rsid w:val="00BB1750"/>
    <w:rsid w:val="00BB1C4F"/>
    <w:rsid w:val="00BB209C"/>
    <w:rsid w:val="00BB2666"/>
    <w:rsid w:val="00BB2910"/>
    <w:rsid w:val="00BB39BE"/>
    <w:rsid w:val="00BB3F3A"/>
    <w:rsid w:val="00BB62DC"/>
    <w:rsid w:val="00BB6479"/>
    <w:rsid w:val="00BB66CF"/>
    <w:rsid w:val="00BC0F7D"/>
    <w:rsid w:val="00BC14ED"/>
    <w:rsid w:val="00BC155D"/>
    <w:rsid w:val="00BC205B"/>
    <w:rsid w:val="00BC25E7"/>
    <w:rsid w:val="00BC26F3"/>
    <w:rsid w:val="00BC2B78"/>
    <w:rsid w:val="00BC3416"/>
    <w:rsid w:val="00BC3F82"/>
    <w:rsid w:val="00BC3FE6"/>
    <w:rsid w:val="00BC4A11"/>
    <w:rsid w:val="00BC5ED0"/>
    <w:rsid w:val="00BD0445"/>
    <w:rsid w:val="00BD09BB"/>
    <w:rsid w:val="00BD180E"/>
    <w:rsid w:val="00BD3004"/>
    <w:rsid w:val="00BD34F1"/>
    <w:rsid w:val="00BD4054"/>
    <w:rsid w:val="00BD668A"/>
    <w:rsid w:val="00BD779D"/>
    <w:rsid w:val="00BE1462"/>
    <w:rsid w:val="00BE232A"/>
    <w:rsid w:val="00BE2447"/>
    <w:rsid w:val="00BE244D"/>
    <w:rsid w:val="00BE341D"/>
    <w:rsid w:val="00BE4C50"/>
    <w:rsid w:val="00BE58C0"/>
    <w:rsid w:val="00BE6138"/>
    <w:rsid w:val="00BF0386"/>
    <w:rsid w:val="00BF0C38"/>
    <w:rsid w:val="00BF1F5C"/>
    <w:rsid w:val="00BF222F"/>
    <w:rsid w:val="00BF4266"/>
    <w:rsid w:val="00BF4C16"/>
    <w:rsid w:val="00BF4F52"/>
    <w:rsid w:val="00BF6AD7"/>
    <w:rsid w:val="00BF7949"/>
    <w:rsid w:val="00C00546"/>
    <w:rsid w:val="00C00718"/>
    <w:rsid w:val="00C017FF"/>
    <w:rsid w:val="00C02684"/>
    <w:rsid w:val="00C0345D"/>
    <w:rsid w:val="00C038E4"/>
    <w:rsid w:val="00C05C59"/>
    <w:rsid w:val="00C05F71"/>
    <w:rsid w:val="00C1048C"/>
    <w:rsid w:val="00C13C01"/>
    <w:rsid w:val="00C1541F"/>
    <w:rsid w:val="00C15481"/>
    <w:rsid w:val="00C160A3"/>
    <w:rsid w:val="00C174D8"/>
    <w:rsid w:val="00C17EF4"/>
    <w:rsid w:val="00C17F37"/>
    <w:rsid w:val="00C20065"/>
    <w:rsid w:val="00C201E2"/>
    <w:rsid w:val="00C2232F"/>
    <w:rsid w:val="00C226B3"/>
    <w:rsid w:val="00C238DD"/>
    <w:rsid w:val="00C243A6"/>
    <w:rsid w:val="00C24C5F"/>
    <w:rsid w:val="00C26BED"/>
    <w:rsid w:val="00C31A7B"/>
    <w:rsid w:val="00C31AE7"/>
    <w:rsid w:val="00C32C24"/>
    <w:rsid w:val="00C32CA5"/>
    <w:rsid w:val="00C33079"/>
    <w:rsid w:val="00C33D84"/>
    <w:rsid w:val="00C359C5"/>
    <w:rsid w:val="00C43E15"/>
    <w:rsid w:val="00C43EB6"/>
    <w:rsid w:val="00C4410A"/>
    <w:rsid w:val="00C444F1"/>
    <w:rsid w:val="00C45167"/>
    <w:rsid w:val="00C45231"/>
    <w:rsid w:val="00C45888"/>
    <w:rsid w:val="00C463CE"/>
    <w:rsid w:val="00C46A31"/>
    <w:rsid w:val="00C47B88"/>
    <w:rsid w:val="00C501F9"/>
    <w:rsid w:val="00C506CC"/>
    <w:rsid w:val="00C50773"/>
    <w:rsid w:val="00C50A67"/>
    <w:rsid w:val="00C50AEB"/>
    <w:rsid w:val="00C50BB8"/>
    <w:rsid w:val="00C5195E"/>
    <w:rsid w:val="00C52220"/>
    <w:rsid w:val="00C52CCE"/>
    <w:rsid w:val="00C52E46"/>
    <w:rsid w:val="00C5506B"/>
    <w:rsid w:val="00C55521"/>
    <w:rsid w:val="00C55789"/>
    <w:rsid w:val="00C55868"/>
    <w:rsid w:val="00C57568"/>
    <w:rsid w:val="00C575C3"/>
    <w:rsid w:val="00C577C1"/>
    <w:rsid w:val="00C6076A"/>
    <w:rsid w:val="00C62E5E"/>
    <w:rsid w:val="00C63B46"/>
    <w:rsid w:val="00C63BEF"/>
    <w:rsid w:val="00C64785"/>
    <w:rsid w:val="00C668CE"/>
    <w:rsid w:val="00C66BDF"/>
    <w:rsid w:val="00C66CA7"/>
    <w:rsid w:val="00C70372"/>
    <w:rsid w:val="00C708C6"/>
    <w:rsid w:val="00C70BD1"/>
    <w:rsid w:val="00C72833"/>
    <w:rsid w:val="00C72871"/>
    <w:rsid w:val="00C72C27"/>
    <w:rsid w:val="00C72D5C"/>
    <w:rsid w:val="00C73017"/>
    <w:rsid w:val="00C73C32"/>
    <w:rsid w:val="00C73D6F"/>
    <w:rsid w:val="00C7465A"/>
    <w:rsid w:val="00C747E9"/>
    <w:rsid w:val="00C7489F"/>
    <w:rsid w:val="00C74C55"/>
    <w:rsid w:val="00C755DA"/>
    <w:rsid w:val="00C75914"/>
    <w:rsid w:val="00C75C36"/>
    <w:rsid w:val="00C764D9"/>
    <w:rsid w:val="00C768AF"/>
    <w:rsid w:val="00C77C43"/>
    <w:rsid w:val="00C77E79"/>
    <w:rsid w:val="00C834E3"/>
    <w:rsid w:val="00C834F3"/>
    <w:rsid w:val="00C83A29"/>
    <w:rsid w:val="00C86364"/>
    <w:rsid w:val="00C86B39"/>
    <w:rsid w:val="00C87092"/>
    <w:rsid w:val="00C90DFC"/>
    <w:rsid w:val="00C917EC"/>
    <w:rsid w:val="00C938CB"/>
    <w:rsid w:val="00C93F40"/>
    <w:rsid w:val="00C96050"/>
    <w:rsid w:val="00C9660E"/>
    <w:rsid w:val="00C96CDC"/>
    <w:rsid w:val="00CA0953"/>
    <w:rsid w:val="00CA10DB"/>
    <w:rsid w:val="00CA12BA"/>
    <w:rsid w:val="00CA18A2"/>
    <w:rsid w:val="00CA2179"/>
    <w:rsid w:val="00CA3D0C"/>
    <w:rsid w:val="00CA4359"/>
    <w:rsid w:val="00CA50A4"/>
    <w:rsid w:val="00CA6FC7"/>
    <w:rsid w:val="00CB0C54"/>
    <w:rsid w:val="00CB1835"/>
    <w:rsid w:val="00CB1D29"/>
    <w:rsid w:val="00CB2838"/>
    <w:rsid w:val="00CB352A"/>
    <w:rsid w:val="00CB40C2"/>
    <w:rsid w:val="00CB4510"/>
    <w:rsid w:val="00CB46C0"/>
    <w:rsid w:val="00CB5B85"/>
    <w:rsid w:val="00CB5EEF"/>
    <w:rsid w:val="00CB6A62"/>
    <w:rsid w:val="00CB6C51"/>
    <w:rsid w:val="00CC07C5"/>
    <w:rsid w:val="00CC177D"/>
    <w:rsid w:val="00CC23AE"/>
    <w:rsid w:val="00CC2F41"/>
    <w:rsid w:val="00CC41AD"/>
    <w:rsid w:val="00CC4FE5"/>
    <w:rsid w:val="00CC554C"/>
    <w:rsid w:val="00CC77F8"/>
    <w:rsid w:val="00CD06D3"/>
    <w:rsid w:val="00CD187C"/>
    <w:rsid w:val="00CD194B"/>
    <w:rsid w:val="00CD207B"/>
    <w:rsid w:val="00CD2CCB"/>
    <w:rsid w:val="00CD2E6C"/>
    <w:rsid w:val="00CD4687"/>
    <w:rsid w:val="00CD483E"/>
    <w:rsid w:val="00CD4C15"/>
    <w:rsid w:val="00CD511A"/>
    <w:rsid w:val="00CD53B9"/>
    <w:rsid w:val="00CD5419"/>
    <w:rsid w:val="00CD566C"/>
    <w:rsid w:val="00CD56A9"/>
    <w:rsid w:val="00CD5E85"/>
    <w:rsid w:val="00CD6A03"/>
    <w:rsid w:val="00CD75B1"/>
    <w:rsid w:val="00CE16F5"/>
    <w:rsid w:val="00CE1A10"/>
    <w:rsid w:val="00CE4860"/>
    <w:rsid w:val="00CE5424"/>
    <w:rsid w:val="00CE6340"/>
    <w:rsid w:val="00CE74BA"/>
    <w:rsid w:val="00CE759B"/>
    <w:rsid w:val="00CE7C01"/>
    <w:rsid w:val="00CF0ED7"/>
    <w:rsid w:val="00CF1E07"/>
    <w:rsid w:val="00CF6BA1"/>
    <w:rsid w:val="00D0031A"/>
    <w:rsid w:val="00D00A15"/>
    <w:rsid w:val="00D00D8C"/>
    <w:rsid w:val="00D01972"/>
    <w:rsid w:val="00D028FA"/>
    <w:rsid w:val="00D040D8"/>
    <w:rsid w:val="00D046D4"/>
    <w:rsid w:val="00D047C6"/>
    <w:rsid w:val="00D059F6"/>
    <w:rsid w:val="00D06181"/>
    <w:rsid w:val="00D07CE8"/>
    <w:rsid w:val="00D07EF3"/>
    <w:rsid w:val="00D112A1"/>
    <w:rsid w:val="00D143AD"/>
    <w:rsid w:val="00D149BC"/>
    <w:rsid w:val="00D14E79"/>
    <w:rsid w:val="00D151E6"/>
    <w:rsid w:val="00D16589"/>
    <w:rsid w:val="00D17021"/>
    <w:rsid w:val="00D1788F"/>
    <w:rsid w:val="00D17BC3"/>
    <w:rsid w:val="00D21CF8"/>
    <w:rsid w:val="00D21DBB"/>
    <w:rsid w:val="00D2245B"/>
    <w:rsid w:val="00D23BD2"/>
    <w:rsid w:val="00D24643"/>
    <w:rsid w:val="00D3352B"/>
    <w:rsid w:val="00D33A50"/>
    <w:rsid w:val="00D33C8D"/>
    <w:rsid w:val="00D3409F"/>
    <w:rsid w:val="00D3443E"/>
    <w:rsid w:val="00D34507"/>
    <w:rsid w:val="00D34689"/>
    <w:rsid w:val="00D34E4F"/>
    <w:rsid w:val="00D35E1D"/>
    <w:rsid w:val="00D36077"/>
    <w:rsid w:val="00D3707E"/>
    <w:rsid w:val="00D41BD4"/>
    <w:rsid w:val="00D425F8"/>
    <w:rsid w:val="00D42BD1"/>
    <w:rsid w:val="00D42F4F"/>
    <w:rsid w:val="00D42FB3"/>
    <w:rsid w:val="00D43790"/>
    <w:rsid w:val="00D441A1"/>
    <w:rsid w:val="00D460B5"/>
    <w:rsid w:val="00D46BBE"/>
    <w:rsid w:val="00D46FFE"/>
    <w:rsid w:val="00D478B1"/>
    <w:rsid w:val="00D5067B"/>
    <w:rsid w:val="00D50B95"/>
    <w:rsid w:val="00D51877"/>
    <w:rsid w:val="00D51B3F"/>
    <w:rsid w:val="00D52B0A"/>
    <w:rsid w:val="00D53247"/>
    <w:rsid w:val="00D53563"/>
    <w:rsid w:val="00D53F1C"/>
    <w:rsid w:val="00D544D4"/>
    <w:rsid w:val="00D558D7"/>
    <w:rsid w:val="00D55C3C"/>
    <w:rsid w:val="00D56AF8"/>
    <w:rsid w:val="00D5711C"/>
    <w:rsid w:val="00D57B90"/>
    <w:rsid w:val="00D611AE"/>
    <w:rsid w:val="00D61236"/>
    <w:rsid w:val="00D61D9F"/>
    <w:rsid w:val="00D62FE7"/>
    <w:rsid w:val="00D63C61"/>
    <w:rsid w:val="00D65AFE"/>
    <w:rsid w:val="00D65CD6"/>
    <w:rsid w:val="00D67025"/>
    <w:rsid w:val="00D67CB4"/>
    <w:rsid w:val="00D717A2"/>
    <w:rsid w:val="00D71A3B"/>
    <w:rsid w:val="00D71A5E"/>
    <w:rsid w:val="00D7286E"/>
    <w:rsid w:val="00D735DC"/>
    <w:rsid w:val="00D7373A"/>
    <w:rsid w:val="00D738D6"/>
    <w:rsid w:val="00D73ABE"/>
    <w:rsid w:val="00D73E25"/>
    <w:rsid w:val="00D7445C"/>
    <w:rsid w:val="00D7451F"/>
    <w:rsid w:val="00D7530B"/>
    <w:rsid w:val="00D755C5"/>
    <w:rsid w:val="00D755EB"/>
    <w:rsid w:val="00D7580D"/>
    <w:rsid w:val="00D75958"/>
    <w:rsid w:val="00D76F5A"/>
    <w:rsid w:val="00D80833"/>
    <w:rsid w:val="00D80F88"/>
    <w:rsid w:val="00D82BA5"/>
    <w:rsid w:val="00D83375"/>
    <w:rsid w:val="00D8383E"/>
    <w:rsid w:val="00D8424E"/>
    <w:rsid w:val="00D8474B"/>
    <w:rsid w:val="00D85A38"/>
    <w:rsid w:val="00D874C7"/>
    <w:rsid w:val="00D8773A"/>
    <w:rsid w:val="00D87AE5"/>
    <w:rsid w:val="00D87E00"/>
    <w:rsid w:val="00D9134D"/>
    <w:rsid w:val="00D919FF"/>
    <w:rsid w:val="00D92896"/>
    <w:rsid w:val="00D94033"/>
    <w:rsid w:val="00D944DC"/>
    <w:rsid w:val="00D976AF"/>
    <w:rsid w:val="00D97804"/>
    <w:rsid w:val="00D97E00"/>
    <w:rsid w:val="00DA1A48"/>
    <w:rsid w:val="00DA1A8C"/>
    <w:rsid w:val="00DA23F9"/>
    <w:rsid w:val="00DA2C20"/>
    <w:rsid w:val="00DA31AA"/>
    <w:rsid w:val="00DA4EFA"/>
    <w:rsid w:val="00DA5DCE"/>
    <w:rsid w:val="00DA6E86"/>
    <w:rsid w:val="00DA703D"/>
    <w:rsid w:val="00DA7109"/>
    <w:rsid w:val="00DA77DA"/>
    <w:rsid w:val="00DA785F"/>
    <w:rsid w:val="00DA7A03"/>
    <w:rsid w:val="00DB1818"/>
    <w:rsid w:val="00DB28B0"/>
    <w:rsid w:val="00DB31D7"/>
    <w:rsid w:val="00DB4F54"/>
    <w:rsid w:val="00DB520E"/>
    <w:rsid w:val="00DB5791"/>
    <w:rsid w:val="00DB5C10"/>
    <w:rsid w:val="00DB78E1"/>
    <w:rsid w:val="00DC0667"/>
    <w:rsid w:val="00DC092B"/>
    <w:rsid w:val="00DC0D56"/>
    <w:rsid w:val="00DC119D"/>
    <w:rsid w:val="00DC1F46"/>
    <w:rsid w:val="00DC22E4"/>
    <w:rsid w:val="00DC2C0C"/>
    <w:rsid w:val="00DC3096"/>
    <w:rsid w:val="00DC309B"/>
    <w:rsid w:val="00DC32A2"/>
    <w:rsid w:val="00DC35B5"/>
    <w:rsid w:val="00DC4DA2"/>
    <w:rsid w:val="00DC54CE"/>
    <w:rsid w:val="00DC60B9"/>
    <w:rsid w:val="00DC6E64"/>
    <w:rsid w:val="00DD1443"/>
    <w:rsid w:val="00DD2A4F"/>
    <w:rsid w:val="00DD4829"/>
    <w:rsid w:val="00DD4FD4"/>
    <w:rsid w:val="00DD52A1"/>
    <w:rsid w:val="00DD5375"/>
    <w:rsid w:val="00DD5C6D"/>
    <w:rsid w:val="00DD623B"/>
    <w:rsid w:val="00DD6BFE"/>
    <w:rsid w:val="00DD7053"/>
    <w:rsid w:val="00DD77FF"/>
    <w:rsid w:val="00DE1FAF"/>
    <w:rsid w:val="00DE43C9"/>
    <w:rsid w:val="00DE4550"/>
    <w:rsid w:val="00DE528B"/>
    <w:rsid w:val="00DE5C20"/>
    <w:rsid w:val="00DE6AC3"/>
    <w:rsid w:val="00DE7FE7"/>
    <w:rsid w:val="00DF2455"/>
    <w:rsid w:val="00DF2B1F"/>
    <w:rsid w:val="00DF3698"/>
    <w:rsid w:val="00DF3D8F"/>
    <w:rsid w:val="00DF4120"/>
    <w:rsid w:val="00DF48E3"/>
    <w:rsid w:val="00DF5E7D"/>
    <w:rsid w:val="00DF62CD"/>
    <w:rsid w:val="00DF6DE5"/>
    <w:rsid w:val="00DF732C"/>
    <w:rsid w:val="00E00D6B"/>
    <w:rsid w:val="00E0123C"/>
    <w:rsid w:val="00E016BA"/>
    <w:rsid w:val="00E02909"/>
    <w:rsid w:val="00E02BC9"/>
    <w:rsid w:val="00E03836"/>
    <w:rsid w:val="00E04659"/>
    <w:rsid w:val="00E048ED"/>
    <w:rsid w:val="00E049AF"/>
    <w:rsid w:val="00E10BBF"/>
    <w:rsid w:val="00E11075"/>
    <w:rsid w:val="00E1151B"/>
    <w:rsid w:val="00E11A47"/>
    <w:rsid w:val="00E11A9E"/>
    <w:rsid w:val="00E11E1F"/>
    <w:rsid w:val="00E13260"/>
    <w:rsid w:val="00E13741"/>
    <w:rsid w:val="00E13954"/>
    <w:rsid w:val="00E15912"/>
    <w:rsid w:val="00E16E8E"/>
    <w:rsid w:val="00E1746F"/>
    <w:rsid w:val="00E1796F"/>
    <w:rsid w:val="00E17C60"/>
    <w:rsid w:val="00E201AB"/>
    <w:rsid w:val="00E20446"/>
    <w:rsid w:val="00E217D5"/>
    <w:rsid w:val="00E21B3C"/>
    <w:rsid w:val="00E2293F"/>
    <w:rsid w:val="00E23AF5"/>
    <w:rsid w:val="00E240C3"/>
    <w:rsid w:val="00E2423A"/>
    <w:rsid w:val="00E313A9"/>
    <w:rsid w:val="00E33A0E"/>
    <w:rsid w:val="00E36FE2"/>
    <w:rsid w:val="00E406B8"/>
    <w:rsid w:val="00E41A05"/>
    <w:rsid w:val="00E42A32"/>
    <w:rsid w:val="00E432FB"/>
    <w:rsid w:val="00E43638"/>
    <w:rsid w:val="00E45DA6"/>
    <w:rsid w:val="00E45DBB"/>
    <w:rsid w:val="00E47286"/>
    <w:rsid w:val="00E4760D"/>
    <w:rsid w:val="00E510A0"/>
    <w:rsid w:val="00E527BB"/>
    <w:rsid w:val="00E53EF3"/>
    <w:rsid w:val="00E54A3F"/>
    <w:rsid w:val="00E577BF"/>
    <w:rsid w:val="00E609F9"/>
    <w:rsid w:val="00E610BF"/>
    <w:rsid w:val="00E62948"/>
    <w:rsid w:val="00E6343C"/>
    <w:rsid w:val="00E64570"/>
    <w:rsid w:val="00E645E6"/>
    <w:rsid w:val="00E6677D"/>
    <w:rsid w:val="00E67C4C"/>
    <w:rsid w:val="00E67CD3"/>
    <w:rsid w:val="00E7199D"/>
    <w:rsid w:val="00E726AA"/>
    <w:rsid w:val="00E7273B"/>
    <w:rsid w:val="00E75268"/>
    <w:rsid w:val="00E76FB1"/>
    <w:rsid w:val="00E77645"/>
    <w:rsid w:val="00E77AC6"/>
    <w:rsid w:val="00E80AF2"/>
    <w:rsid w:val="00E811C8"/>
    <w:rsid w:val="00E81450"/>
    <w:rsid w:val="00E82C51"/>
    <w:rsid w:val="00E82E0D"/>
    <w:rsid w:val="00E84816"/>
    <w:rsid w:val="00E85B16"/>
    <w:rsid w:val="00E86282"/>
    <w:rsid w:val="00E864A0"/>
    <w:rsid w:val="00E869DA"/>
    <w:rsid w:val="00E86B2C"/>
    <w:rsid w:val="00E875F2"/>
    <w:rsid w:val="00E87C5C"/>
    <w:rsid w:val="00E9067D"/>
    <w:rsid w:val="00E92142"/>
    <w:rsid w:val="00E92431"/>
    <w:rsid w:val="00E93FC5"/>
    <w:rsid w:val="00E94398"/>
    <w:rsid w:val="00E94786"/>
    <w:rsid w:val="00E95D54"/>
    <w:rsid w:val="00EA2249"/>
    <w:rsid w:val="00EA6440"/>
    <w:rsid w:val="00EA68A7"/>
    <w:rsid w:val="00EA7B02"/>
    <w:rsid w:val="00EA7C8B"/>
    <w:rsid w:val="00EB1029"/>
    <w:rsid w:val="00EB1EEB"/>
    <w:rsid w:val="00EB2F98"/>
    <w:rsid w:val="00EB3B47"/>
    <w:rsid w:val="00EB590D"/>
    <w:rsid w:val="00EB705A"/>
    <w:rsid w:val="00EB787A"/>
    <w:rsid w:val="00EB79FD"/>
    <w:rsid w:val="00EC02BB"/>
    <w:rsid w:val="00EC130B"/>
    <w:rsid w:val="00EC1723"/>
    <w:rsid w:val="00EC24E0"/>
    <w:rsid w:val="00EC25FE"/>
    <w:rsid w:val="00EC2F19"/>
    <w:rsid w:val="00EC4A25"/>
    <w:rsid w:val="00EC673F"/>
    <w:rsid w:val="00EC69A8"/>
    <w:rsid w:val="00EC6A60"/>
    <w:rsid w:val="00EC7503"/>
    <w:rsid w:val="00ED0626"/>
    <w:rsid w:val="00ED09A3"/>
    <w:rsid w:val="00ED1352"/>
    <w:rsid w:val="00ED161D"/>
    <w:rsid w:val="00ED1D79"/>
    <w:rsid w:val="00ED1FEC"/>
    <w:rsid w:val="00ED2199"/>
    <w:rsid w:val="00ED3B12"/>
    <w:rsid w:val="00ED44A5"/>
    <w:rsid w:val="00ED6293"/>
    <w:rsid w:val="00ED63AC"/>
    <w:rsid w:val="00ED6992"/>
    <w:rsid w:val="00ED71C8"/>
    <w:rsid w:val="00ED7205"/>
    <w:rsid w:val="00ED758D"/>
    <w:rsid w:val="00ED7B28"/>
    <w:rsid w:val="00ED7FF8"/>
    <w:rsid w:val="00EE026C"/>
    <w:rsid w:val="00EE0DB2"/>
    <w:rsid w:val="00EE19B4"/>
    <w:rsid w:val="00EE2092"/>
    <w:rsid w:val="00EE2286"/>
    <w:rsid w:val="00EE3247"/>
    <w:rsid w:val="00EE3E32"/>
    <w:rsid w:val="00EE3FDF"/>
    <w:rsid w:val="00EE646D"/>
    <w:rsid w:val="00EE69FD"/>
    <w:rsid w:val="00EE6CF8"/>
    <w:rsid w:val="00EE7110"/>
    <w:rsid w:val="00EE73FB"/>
    <w:rsid w:val="00EF00A3"/>
    <w:rsid w:val="00EF00CF"/>
    <w:rsid w:val="00EF09A7"/>
    <w:rsid w:val="00EF164D"/>
    <w:rsid w:val="00EF30BA"/>
    <w:rsid w:val="00EF3E0D"/>
    <w:rsid w:val="00EF466D"/>
    <w:rsid w:val="00EF6F75"/>
    <w:rsid w:val="00F011FB"/>
    <w:rsid w:val="00F01A56"/>
    <w:rsid w:val="00F025A2"/>
    <w:rsid w:val="00F027CF"/>
    <w:rsid w:val="00F02A19"/>
    <w:rsid w:val="00F039B2"/>
    <w:rsid w:val="00F04712"/>
    <w:rsid w:val="00F04844"/>
    <w:rsid w:val="00F0528B"/>
    <w:rsid w:val="00F07D52"/>
    <w:rsid w:val="00F07FD3"/>
    <w:rsid w:val="00F10D11"/>
    <w:rsid w:val="00F10E0F"/>
    <w:rsid w:val="00F11280"/>
    <w:rsid w:val="00F11C49"/>
    <w:rsid w:val="00F12882"/>
    <w:rsid w:val="00F134B2"/>
    <w:rsid w:val="00F13A0F"/>
    <w:rsid w:val="00F14F35"/>
    <w:rsid w:val="00F16F04"/>
    <w:rsid w:val="00F17E22"/>
    <w:rsid w:val="00F20161"/>
    <w:rsid w:val="00F218DD"/>
    <w:rsid w:val="00F22EC7"/>
    <w:rsid w:val="00F23309"/>
    <w:rsid w:val="00F24470"/>
    <w:rsid w:val="00F25EA6"/>
    <w:rsid w:val="00F2657A"/>
    <w:rsid w:val="00F30408"/>
    <w:rsid w:val="00F30AF5"/>
    <w:rsid w:val="00F31BD6"/>
    <w:rsid w:val="00F32F80"/>
    <w:rsid w:val="00F33823"/>
    <w:rsid w:val="00F34408"/>
    <w:rsid w:val="00F350E5"/>
    <w:rsid w:val="00F3582F"/>
    <w:rsid w:val="00F363DA"/>
    <w:rsid w:val="00F36E50"/>
    <w:rsid w:val="00F37F18"/>
    <w:rsid w:val="00F410F8"/>
    <w:rsid w:val="00F415A4"/>
    <w:rsid w:val="00F4174D"/>
    <w:rsid w:val="00F41D02"/>
    <w:rsid w:val="00F42580"/>
    <w:rsid w:val="00F42629"/>
    <w:rsid w:val="00F42E60"/>
    <w:rsid w:val="00F42FFD"/>
    <w:rsid w:val="00F44B2E"/>
    <w:rsid w:val="00F45160"/>
    <w:rsid w:val="00F478DF"/>
    <w:rsid w:val="00F47D0A"/>
    <w:rsid w:val="00F501D5"/>
    <w:rsid w:val="00F50973"/>
    <w:rsid w:val="00F50B7B"/>
    <w:rsid w:val="00F516CF"/>
    <w:rsid w:val="00F519C0"/>
    <w:rsid w:val="00F519E6"/>
    <w:rsid w:val="00F51DF3"/>
    <w:rsid w:val="00F5203B"/>
    <w:rsid w:val="00F53404"/>
    <w:rsid w:val="00F543D5"/>
    <w:rsid w:val="00F5508B"/>
    <w:rsid w:val="00F553A5"/>
    <w:rsid w:val="00F55BD7"/>
    <w:rsid w:val="00F561EF"/>
    <w:rsid w:val="00F56706"/>
    <w:rsid w:val="00F56EFF"/>
    <w:rsid w:val="00F571D6"/>
    <w:rsid w:val="00F606B8"/>
    <w:rsid w:val="00F607E3"/>
    <w:rsid w:val="00F6282C"/>
    <w:rsid w:val="00F64080"/>
    <w:rsid w:val="00F64BAF"/>
    <w:rsid w:val="00F64C8E"/>
    <w:rsid w:val="00F6532F"/>
    <w:rsid w:val="00F653B8"/>
    <w:rsid w:val="00F65577"/>
    <w:rsid w:val="00F65722"/>
    <w:rsid w:val="00F663FB"/>
    <w:rsid w:val="00F67B26"/>
    <w:rsid w:val="00F70179"/>
    <w:rsid w:val="00F714FD"/>
    <w:rsid w:val="00F71738"/>
    <w:rsid w:val="00F7207A"/>
    <w:rsid w:val="00F720A7"/>
    <w:rsid w:val="00F7217F"/>
    <w:rsid w:val="00F7240C"/>
    <w:rsid w:val="00F72C22"/>
    <w:rsid w:val="00F73C06"/>
    <w:rsid w:val="00F755ED"/>
    <w:rsid w:val="00F756FD"/>
    <w:rsid w:val="00F76177"/>
    <w:rsid w:val="00F76293"/>
    <w:rsid w:val="00F775C6"/>
    <w:rsid w:val="00F77CCD"/>
    <w:rsid w:val="00F77F38"/>
    <w:rsid w:val="00F8002E"/>
    <w:rsid w:val="00F8055A"/>
    <w:rsid w:val="00F825B1"/>
    <w:rsid w:val="00F82744"/>
    <w:rsid w:val="00F83038"/>
    <w:rsid w:val="00F8305D"/>
    <w:rsid w:val="00F8429E"/>
    <w:rsid w:val="00F84C2C"/>
    <w:rsid w:val="00F8536D"/>
    <w:rsid w:val="00F854E4"/>
    <w:rsid w:val="00F857E8"/>
    <w:rsid w:val="00F8597B"/>
    <w:rsid w:val="00F85B4D"/>
    <w:rsid w:val="00F8611A"/>
    <w:rsid w:val="00F90841"/>
    <w:rsid w:val="00F90881"/>
    <w:rsid w:val="00F910C2"/>
    <w:rsid w:val="00F9222A"/>
    <w:rsid w:val="00F92D51"/>
    <w:rsid w:val="00F93019"/>
    <w:rsid w:val="00F9346D"/>
    <w:rsid w:val="00F94F71"/>
    <w:rsid w:val="00F97E3E"/>
    <w:rsid w:val="00F97FF2"/>
    <w:rsid w:val="00FA04B4"/>
    <w:rsid w:val="00FA1266"/>
    <w:rsid w:val="00FA17C7"/>
    <w:rsid w:val="00FA219E"/>
    <w:rsid w:val="00FA28FA"/>
    <w:rsid w:val="00FA31AB"/>
    <w:rsid w:val="00FA703C"/>
    <w:rsid w:val="00FB0369"/>
    <w:rsid w:val="00FB0922"/>
    <w:rsid w:val="00FB1420"/>
    <w:rsid w:val="00FB1647"/>
    <w:rsid w:val="00FB23A1"/>
    <w:rsid w:val="00FB2465"/>
    <w:rsid w:val="00FB3A2B"/>
    <w:rsid w:val="00FB5142"/>
    <w:rsid w:val="00FB528E"/>
    <w:rsid w:val="00FC091C"/>
    <w:rsid w:val="00FC0A0A"/>
    <w:rsid w:val="00FC1192"/>
    <w:rsid w:val="00FC121A"/>
    <w:rsid w:val="00FC132A"/>
    <w:rsid w:val="00FC1BFB"/>
    <w:rsid w:val="00FC4744"/>
    <w:rsid w:val="00FC7FBF"/>
    <w:rsid w:val="00FD1D56"/>
    <w:rsid w:val="00FD201E"/>
    <w:rsid w:val="00FD282D"/>
    <w:rsid w:val="00FD2C93"/>
    <w:rsid w:val="00FD324B"/>
    <w:rsid w:val="00FD3663"/>
    <w:rsid w:val="00FD4C27"/>
    <w:rsid w:val="00FD5E27"/>
    <w:rsid w:val="00FD70F7"/>
    <w:rsid w:val="00FD793F"/>
    <w:rsid w:val="00FE0A7A"/>
    <w:rsid w:val="00FE0DAE"/>
    <w:rsid w:val="00FE1185"/>
    <w:rsid w:val="00FE26B7"/>
    <w:rsid w:val="00FE29F7"/>
    <w:rsid w:val="00FE2CF6"/>
    <w:rsid w:val="00FE387E"/>
    <w:rsid w:val="00FE4E65"/>
    <w:rsid w:val="00FE57D1"/>
    <w:rsid w:val="00FE5B82"/>
    <w:rsid w:val="00FE6261"/>
    <w:rsid w:val="00FE678E"/>
    <w:rsid w:val="00FE752D"/>
    <w:rsid w:val="00FE7AA7"/>
    <w:rsid w:val="00FF01B5"/>
    <w:rsid w:val="00FF01F6"/>
    <w:rsid w:val="00FF0449"/>
    <w:rsid w:val="00FF12FA"/>
    <w:rsid w:val="00FF2E66"/>
    <w:rsid w:val="00FF3CC9"/>
    <w:rsid w:val="00FF4A15"/>
    <w:rsid w:val="00FF4AA0"/>
    <w:rsid w:val="00FF6301"/>
    <w:rsid w:val="00FF7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EB7A1"/>
  <w15:chartTrackingRefBased/>
  <w15:docId w15:val="{50B763DA-400E-49CE-A70A-D78C1D8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qFormat="1"/>
    <w:lsdException w:name="annotation text" w:uiPriority="99" w:qFormat="1"/>
    <w:lsdException w:name="header" w:qFormat="1"/>
    <w:lsdException w:name="index heading" w:uiPriority="99" w:qFormat="1"/>
    <w:lsdException w:name="caption" w:semiHidden="1" w:unhideWhenUsed="1" w:qFormat="1"/>
    <w:lsdException w:name="table of figures" w:uiPriority="99" w:qFormat="1"/>
    <w:lsdException w:name="envelope return" w:qFormat="1"/>
    <w:lsdException w:name="annotation reference" w:qFormat="1"/>
    <w:lsdException w:name="endnote reference" w:qFormat="1"/>
    <w:lsdException w:name="endnote text" w:uiPriority="99" w:qFormat="1"/>
    <w:lsdException w:name="List Number 3" w:uiPriority="99" w:qFormat="1"/>
    <w:lsdException w:name="List Number 4" w:uiPriority="99" w:qFormat="1"/>
    <w:lsdException w:name="List Number 5" w:uiPriority="99" w:qFormat="1"/>
    <w:lsdException w:name="Title" w:uiPriority="99" w:qFormat="1"/>
    <w:lsdException w:name="Body Text" w:uiPriority="99" w:qFormat="1"/>
    <w:lsdException w:name="Body Text Indent" w:uiPriority="99" w:qFormat="1"/>
    <w:lsdException w:name="Subtitle" w:uiPriority="99" w:qFormat="1"/>
    <w:lsdException w:name="Date" w:qFormat="1"/>
    <w:lsdException w:name="Note Heading" w:uiPriority="99" w:qFormat="1"/>
    <w:lsdException w:name="Body Text 2" w:uiPriority="99" w:qFormat="1"/>
    <w:lsdException w:name="Body Text 3" w:uiPriority="99" w:qFormat="1"/>
    <w:lsdException w:name="Body Text Indent 2" w:uiPriority="99" w:qFormat="1"/>
    <w:lsdException w:name="Body Text Indent 3" w:uiPriority="99" w:qFormat="1"/>
    <w:lsdException w:name="Hyperlink" w:qFormat="1"/>
    <w:lsdException w:name="FollowedHyperlink" w:uiPriority="99" w:qFormat="1"/>
    <w:lsdException w:name="Strong" w:qFormat="1"/>
    <w:lsdException w:name="Emphasis" w:qFormat="1"/>
    <w:lsdException w:name="Document Map" w:uiPriority="99" w:qFormat="1"/>
    <w:lsdException w:name="Plain Text" w:uiPriority="99" w:qFormat="1"/>
    <w:lsdException w:name="Normal (Web)" w:uiPriority="99" w:qFormat="1"/>
    <w:lsdException w:name="HTML Acronym" w:uiPriority="99"/>
    <w:lsdException w:name="HTML Cite" w:qFormat="1"/>
    <w:lsdException w:name="HTML Code" w:qFormat="1"/>
    <w:lsdException w:name="HTML Preformatted" w:qFormat="1"/>
    <w:lsdException w:name="HTML Typewriter" w:qFormat="1"/>
    <w:lsdException w:name="Normal Table" w:semiHidden="1" w:unhideWhenUsed="1"/>
    <w:lsdException w:name="annotation subject" w:uiPriority="99"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lsdException w:name="Table Colorful 1" w:semiHidden="1" w:unhideWhenUsed="1" w:qFormat="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qFormat="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4D92"/>
    <w:pPr>
      <w:overflowPunct w:val="0"/>
      <w:autoSpaceDE w:val="0"/>
      <w:autoSpaceDN w:val="0"/>
      <w:adjustRightInd w:val="0"/>
      <w:spacing w:after="180"/>
      <w:textAlignment w:val="baseline"/>
    </w:pPr>
  </w:style>
  <w:style w:type="paragraph" w:styleId="Heading1">
    <w:name w:val="heading 1"/>
    <w:aliases w:val="H1,h1,NMP Heading 1,app heading 1,l1,Memo Heading 1,h11,h12,h13,h14,h15,h16,Huvudrubrik,heading 1,h17,h111,h121,h131,h141,h151,h161,h18,h112,h122,h132,h142,h152,h162,h19,h113,h123,h133,h143,h153,h163,Head 1 (Chapter heading),Titre§,1,1.0,Telia"/>
    <w:next w:val="Normal"/>
    <w:link w:val="Heading1Char"/>
    <w:qFormat/>
    <w:rsid w:val="00934D9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H2,h2,H21,Head 2,l2,TitreProp,UNDERRUBRIK 1-2,Header 2,ITT t2,PA Major Section,Livello 2,R2,Heading 2 Hidden,Head1,2nd level,heading 2,I2,Section Title,Heading2,list2,H2-Heading 2,Header&#10;2,Header2,22,heading2,2&#10;2,heading&#10;2,h21,h22,h23"/>
    <w:basedOn w:val="Heading1"/>
    <w:next w:val="Normal"/>
    <w:link w:val="Heading2Char"/>
    <w:qFormat/>
    <w:rsid w:val="00934D92"/>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934D92"/>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1"/>
    <w:qFormat/>
    <w:rsid w:val="00934D92"/>
    <w:pPr>
      <w:ind w:left="1418" w:hanging="1418"/>
      <w:outlineLvl w:val="3"/>
    </w:pPr>
    <w:rPr>
      <w:sz w:val="24"/>
    </w:rPr>
  </w:style>
  <w:style w:type="paragraph" w:styleId="Heading5">
    <w:name w:val="heading 5"/>
    <w:aliases w:val="M5,mh2,Module heading 2,heading 8,Numbered Sub-list,h5,Heading5,Head5,H5,Heading 81,5,标题 81,Heading 811,Level_2,标题 811,Heading 8111,Heading 81111,标题 8111"/>
    <w:basedOn w:val="Heading4"/>
    <w:next w:val="Normal"/>
    <w:link w:val="Heading5Char"/>
    <w:qFormat/>
    <w:rsid w:val="00934D92"/>
    <w:pPr>
      <w:ind w:left="1701" w:hanging="1701"/>
      <w:outlineLvl w:val="4"/>
    </w:pPr>
    <w:rPr>
      <w:sz w:val="22"/>
    </w:rPr>
  </w:style>
  <w:style w:type="paragraph" w:styleId="Heading6">
    <w:name w:val="heading 6"/>
    <w:aliases w:val="T1,Header 6"/>
    <w:basedOn w:val="H6"/>
    <w:next w:val="Normal"/>
    <w:link w:val="Heading6Char"/>
    <w:qFormat/>
    <w:rsid w:val="00934D92"/>
    <w:pPr>
      <w:outlineLvl w:val="5"/>
    </w:pPr>
  </w:style>
  <w:style w:type="paragraph" w:styleId="Heading7">
    <w:name w:val="heading 7"/>
    <w:aliases w:val="L7,Header 7"/>
    <w:basedOn w:val="H6"/>
    <w:next w:val="Normal"/>
    <w:link w:val="Heading7Char"/>
    <w:qFormat/>
    <w:rsid w:val="00934D92"/>
    <w:pPr>
      <w:outlineLvl w:val="6"/>
    </w:pPr>
  </w:style>
  <w:style w:type="paragraph" w:styleId="Heading8">
    <w:name w:val="heading 8"/>
    <w:basedOn w:val="Heading1"/>
    <w:next w:val="Normal"/>
    <w:link w:val="Heading8Char"/>
    <w:qFormat/>
    <w:rsid w:val="00934D92"/>
    <w:pPr>
      <w:ind w:left="0" w:firstLine="0"/>
      <w:outlineLvl w:val="7"/>
    </w:pPr>
  </w:style>
  <w:style w:type="paragraph" w:styleId="Heading9">
    <w:name w:val="heading 9"/>
    <w:basedOn w:val="Heading8"/>
    <w:next w:val="Normal"/>
    <w:link w:val="Heading9Char"/>
    <w:qFormat/>
    <w:rsid w:val="00934D92"/>
    <w:pPr>
      <w:outlineLvl w:val="8"/>
    </w:pPr>
  </w:style>
  <w:style w:type="character" w:default="1" w:styleId="DefaultParagraphFont">
    <w:name w:val="Default Paragraph Font"/>
    <w:semiHidden/>
    <w:rsid w:val="00934D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4D92"/>
  </w:style>
  <w:style w:type="character" w:customStyle="1" w:styleId="Heading1Char">
    <w:name w:val="Heading 1 Char"/>
    <w:aliases w:val="H1 Char,h1 Char,NMP Heading 1 Char1,app heading 1 Char1,l1 Char1,Memo Heading 1 Char1,h11 Char1,h12 Char1,h13 Char1,h14 Char1,h15 Char1,h16 Char1,Huvudrubrik Char1,heading 1 Char1,h17 Char1,h111 Char1,h121 Char1,h131 Char4,h141 Char4"/>
    <w:link w:val="Heading1"/>
    <w:qFormat/>
    <w:rsid w:val="00C57568"/>
    <w:rPr>
      <w:rFonts w:ascii="Arial" w:hAnsi="Arial"/>
      <w:sz w:val="36"/>
    </w:rPr>
  </w:style>
  <w:style w:type="character" w:customStyle="1" w:styleId="Heading2Char">
    <w:name w:val="Heading 2 Char"/>
    <w:aliases w:val="Head2A Char2,H2 Char2,h2 Char2,H21 Char2,Head 2 Char2,l2 Char2,TitreProp Char2,UNDERRUBRIK 1-2 Char2,Header 2 Char2,ITT t2 Char2,PA Major Section Char2,Livello 2 Char2,R2 Char2,Heading 2 Hidden Char2,Head1 Char2,2nd level Char2,I2 Char2"/>
    <w:link w:val="Heading2"/>
    <w:qFormat/>
    <w:rsid w:val="00BA60D7"/>
    <w:rPr>
      <w:rFonts w:ascii="Arial" w:hAnsi="Arial"/>
      <w:sz w:val="32"/>
    </w:rPr>
  </w:style>
  <w:style w:type="character" w:customStyle="1" w:styleId="Heading3Char">
    <w:name w:val="Heading 3 Char"/>
    <w:aliases w:val="Underrubrik2 Char2,H3 Char2,0H Char2,h3 Char2,no break Char2,l3 Char2,3 Char2,list 3 Char2,Head 3 Char2,1.1.1 Char2,3rd level Char2,Major Section Sub Section Char2,PA Minor Section Char2,Head3 Char2,Level 3 Head Char2,31 Char2,32 Char2"/>
    <w:link w:val="Heading3"/>
    <w:qFormat/>
    <w:rsid w:val="00BA60D7"/>
    <w:rPr>
      <w:rFonts w:ascii="Arial" w:hAnsi="Arial"/>
      <w:sz w:val="28"/>
    </w:rPr>
  </w:style>
  <w:style w:type="character" w:customStyle="1" w:styleId="Heading4Char1">
    <w:name w:val="Heading 4 Char1"/>
    <w:aliases w:val="h4 Char3,Memo Heading 4 Char2,H4 Char3,H41 Char3,h41 Char3,H42 Char3,h42 Char3,H43 Char3,h43 Char3,H411 Char3,h411 Char3,H421 Char3,h421 Char3,H44 Char3,h44 Char3,H412 Char3,h412 Char3,H422 Char3,h422 Char3,H431 Char3,h431 Char3,H46 Char"/>
    <w:link w:val="Heading4"/>
    <w:qFormat/>
    <w:rsid w:val="00BA60D7"/>
    <w:rPr>
      <w:rFonts w:ascii="Arial" w:hAnsi="Arial"/>
      <w:sz w:val="24"/>
    </w:rPr>
  </w:style>
  <w:style w:type="character" w:customStyle="1" w:styleId="Heading5Char">
    <w:name w:val="Heading 5 Char"/>
    <w:aliases w:val="M5 Char,mh2 Char,Module heading 2 Char,heading 8 Char,Numbered Sub-list Char,h5 Char,Heading5 Char,Head5 Char,H5 Char,Heading 81 Char,5 Char,标题 81 Char,Heading 811 Char2,Level_2 Char,标题 811 Char,Heading 8111 Char,Heading 81111 Char"/>
    <w:link w:val="Heading5"/>
    <w:qFormat/>
    <w:rsid w:val="00BA60D7"/>
    <w:rPr>
      <w:rFonts w:ascii="Arial" w:hAnsi="Arial"/>
      <w:sz w:val="22"/>
    </w:rPr>
  </w:style>
  <w:style w:type="paragraph" w:customStyle="1" w:styleId="H6">
    <w:name w:val="H6"/>
    <w:basedOn w:val="Heading5"/>
    <w:next w:val="Normal"/>
    <w:link w:val="H6Char"/>
    <w:rsid w:val="00934D92"/>
    <w:pPr>
      <w:ind w:left="1985" w:hanging="1985"/>
      <w:outlineLvl w:val="9"/>
    </w:pPr>
    <w:rPr>
      <w:sz w:val="20"/>
    </w:rPr>
  </w:style>
  <w:style w:type="character" w:customStyle="1" w:styleId="H6Char">
    <w:name w:val="H6 Char"/>
    <w:link w:val="H6"/>
    <w:qFormat/>
    <w:rsid w:val="007B79B0"/>
    <w:rPr>
      <w:rFonts w:ascii="Arial" w:hAnsi="Arial"/>
    </w:rPr>
  </w:style>
  <w:style w:type="character" w:customStyle="1" w:styleId="Heading6Char">
    <w:name w:val="Heading 6 Char"/>
    <w:aliases w:val="T1 Char,Header 6 Char"/>
    <w:link w:val="Heading6"/>
    <w:qFormat/>
    <w:rsid w:val="00C57568"/>
    <w:rPr>
      <w:rFonts w:ascii="Arial" w:hAnsi="Arial"/>
    </w:rPr>
  </w:style>
  <w:style w:type="character" w:customStyle="1" w:styleId="Heading7Char">
    <w:name w:val="Heading 7 Char"/>
    <w:aliases w:val="L7 Char,Header 7 Char"/>
    <w:link w:val="Heading7"/>
    <w:qFormat/>
    <w:rsid w:val="00C57568"/>
    <w:rPr>
      <w:rFonts w:ascii="Arial" w:hAnsi="Arial"/>
    </w:rPr>
  </w:style>
  <w:style w:type="character" w:customStyle="1" w:styleId="Heading8Char">
    <w:name w:val="Heading 8 Char"/>
    <w:link w:val="Heading8"/>
    <w:qFormat/>
    <w:rsid w:val="00C57568"/>
    <w:rPr>
      <w:rFonts w:ascii="Arial" w:hAnsi="Arial"/>
      <w:sz w:val="36"/>
    </w:rPr>
  </w:style>
  <w:style w:type="character" w:customStyle="1" w:styleId="Heading9Char">
    <w:name w:val="Heading 9 Char"/>
    <w:link w:val="Heading9"/>
    <w:qFormat/>
    <w:rsid w:val="00C57568"/>
    <w:rPr>
      <w:rFonts w:ascii="Arial" w:hAnsi="Arial"/>
      <w:sz w:val="36"/>
    </w:rPr>
  </w:style>
  <w:style w:type="paragraph" w:styleId="TOC9">
    <w:name w:val="toc 9"/>
    <w:basedOn w:val="TOC8"/>
    <w:rsid w:val="00934D92"/>
    <w:pPr>
      <w:ind w:left="1418" w:hanging="1418"/>
    </w:pPr>
  </w:style>
  <w:style w:type="paragraph" w:styleId="TOC8">
    <w:name w:val="toc 8"/>
    <w:basedOn w:val="TOC1"/>
    <w:rsid w:val="00934D92"/>
    <w:pPr>
      <w:spacing w:before="180"/>
      <w:ind w:left="2693" w:hanging="2693"/>
    </w:pPr>
    <w:rPr>
      <w:b/>
    </w:rPr>
  </w:style>
  <w:style w:type="paragraph" w:styleId="TOC1">
    <w:name w:val="toc 1"/>
    <w:rsid w:val="00934D92"/>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934D92"/>
    <w:pPr>
      <w:keepLines/>
      <w:tabs>
        <w:tab w:val="center" w:pos="4536"/>
        <w:tab w:val="right" w:pos="9072"/>
      </w:tabs>
    </w:pPr>
    <w:rPr>
      <w:noProof/>
    </w:rPr>
  </w:style>
  <w:style w:type="character" w:customStyle="1" w:styleId="ZGSM">
    <w:name w:val="ZGSM"/>
    <w:rsid w:val="00934D92"/>
  </w:style>
  <w:style w:type="paragraph" w:customStyle="1" w:styleId="ZD">
    <w:name w:val="ZD"/>
    <w:rsid w:val="00934D92"/>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934D92"/>
    <w:pPr>
      <w:ind w:left="1701" w:hanging="1701"/>
    </w:pPr>
  </w:style>
  <w:style w:type="paragraph" w:styleId="TOC4">
    <w:name w:val="toc 4"/>
    <w:basedOn w:val="TOC3"/>
    <w:rsid w:val="00934D92"/>
    <w:pPr>
      <w:ind w:left="1418" w:hanging="1418"/>
    </w:pPr>
  </w:style>
  <w:style w:type="paragraph" w:styleId="TOC3">
    <w:name w:val="toc 3"/>
    <w:basedOn w:val="TOC2"/>
    <w:rsid w:val="00934D92"/>
    <w:pPr>
      <w:ind w:left="1134" w:hanging="1134"/>
    </w:pPr>
  </w:style>
  <w:style w:type="paragraph" w:styleId="TOC2">
    <w:name w:val="toc 2"/>
    <w:basedOn w:val="TOC1"/>
    <w:rsid w:val="00934D92"/>
    <w:pPr>
      <w:keepNext w:val="0"/>
      <w:spacing w:before="0"/>
      <w:ind w:left="851" w:hanging="851"/>
    </w:pPr>
    <w:rPr>
      <w:sz w:val="20"/>
    </w:rPr>
  </w:style>
  <w:style w:type="paragraph" w:styleId="Footer">
    <w:name w:val="footer"/>
    <w:aliases w:val="footer odd,footer,fo,pie de página"/>
    <w:basedOn w:val="Header"/>
    <w:link w:val="FooterChar"/>
    <w:rsid w:val="00934D92"/>
    <w:pPr>
      <w:jc w:val="center"/>
    </w:pPr>
    <w:rPr>
      <w:i/>
    </w:rPr>
  </w:style>
  <w:style w:type="character" w:customStyle="1" w:styleId="FooterChar">
    <w:name w:val="Footer Char"/>
    <w:aliases w:val="footer odd Char,footer Char,fo Char,pie de página Char"/>
    <w:link w:val="Footer"/>
    <w:qFormat/>
    <w:rsid w:val="00C57568"/>
    <w:rPr>
      <w:rFonts w:ascii="Arial" w:hAnsi="Arial"/>
      <w:b/>
      <w:i/>
      <w:noProof/>
      <w:sz w:val="18"/>
    </w:rPr>
  </w:style>
  <w:style w:type="paragraph" w:customStyle="1" w:styleId="TT">
    <w:name w:val="TT"/>
    <w:basedOn w:val="Heading1"/>
    <w:next w:val="Normal"/>
    <w:rsid w:val="00934D92"/>
    <w:pPr>
      <w:outlineLvl w:val="9"/>
    </w:pPr>
  </w:style>
  <w:style w:type="paragraph" w:customStyle="1" w:styleId="NF">
    <w:name w:val="NF"/>
    <w:basedOn w:val="NO"/>
    <w:rsid w:val="00934D92"/>
    <w:pPr>
      <w:keepNext/>
      <w:spacing w:after="0"/>
    </w:pPr>
    <w:rPr>
      <w:rFonts w:ascii="Arial" w:hAnsi="Arial"/>
      <w:sz w:val="18"/>
    </w:rPr>
  </w:style>
  <w:style w:type="paragraph" w:customStyle="1" w:styleId="NO">
    <w:name w:val="NO"/>
    <w:basedOn w:val="Normal"/>
    <w:link w:val="NOChar"/>
    <w:rsid w:val="00934D92"/>
    <w:pPr>
      <w:keepLines/>
      <w:ind w:left="1135" w:hanging="851"/>
    </w:pPr>
  </w:style>
  <w:style w:type="character" w:customStyle="1" w:styleId="NOChar">
    <w:name w:val="NO Char"/>
    <w:link w:val="NO"/>
    <w:qFormat/>
    <w:rsid w:val="00BA60D7"/>
  </w:style>
  <w:style w:type="paragraph" w:customStyle="1" w:styleId="PL">
    <w:name w:val="PL"/>
    <w:link w:val="PLChar"/>
    <w:rsid w:val="00934D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PLChar">
    <w:name w:val="PL Char"/>
    <w:link w:val="PL"/>
    <w:qFormat/>
    <w:rsid w:val="001C085B"/>
    <w:rPr>
      <w:rFonts w:ascii="Courier New" w:hAnsi="Courier New"/>
      <w:noProof/>
      <w:sz w:val="16"/>
    </w:rPr>
  </w:style>
  <w:style w:type="paragraph" w:customStyle="1" w:styleId="TAR">
    <w:name w:val="TAR"/>
    <w:basedOn w:val="TAL"/>
    <w:rsid w:val="00934D92"/>
    <w:pPr>
      <w:jc w:val="right"/>
    </w:pPr>
  </w:style>
  <w:style w:type="paragraph" w:customStyle="1" w:styleId="TAL">
    <w:name w:val="TAL"/>
    <w:basedOn w:val="Normal"/>
    <w:link w:val="TALChar"/>
    <w:rsid w:val="00934D92"/>
    <w:pPr>
      <w:keepNext/>
      <w:keepLines/>
      <w:spacing w:after="0"/>
    </w:pPr>
    <w:rPr>
      <w:rFonts w:ascii="Arial" w:hAnsi="Arial"/>
      <w:sz w:val="18"/>
    </w:rPr>
  </w:style>
  <w:style w:type="character" w:customStyle="1" w:styleId="TALChar">
    <w:name w:val="TAL Char"/>
    <w:link w:val="TAL"/>
    <w:qFormat/>
    <w:rsid w:val="00BC25E7"/>
    <w:rPr>
      <w:rFonts w:ascii="Arial" w:hAnsi="Arial"/>
      <w:sz w:val="18"/>
    </w:rPr>
  </w:style>
  <w:style w:type="paragraph" w:customStyle="1" w:styleId="TAH">
    <w:name w:val="TAH"/>
    <w:basedOn w:val="TAC"/>
    <w:link w:val="TAHCar"/>
    <w:rsid w:val="00934D92"/>
    <w:rPr>
      <w:b/>
    </w:rPr>
  </w:style>
  <w:style w:type="paragraph" w:customStyle="1" w:styleId="TAC">
    <w:name w:val="TAC"/>
    <w:basedOn w:val="TAL"/>
    <w:link w:val="TACCar"/>
    <w:rsid w:val="00934D92"/>
    <w:pPr>
      <w:jc w:val="center"/>
    </w:pPr>
  </w:style>
  <w:style w:type="character" w:customStyle="1" w:styleId="TACCar">
    <w:name w:val="TAC Car"/>
    <w:link w:val="TAC"/>
    <w:qFormat/>
    <w:rsid w:val="00532E89"/>
    <w:rPr>
      <w:rFonts w:ascii="Arial" w:hAnsi="Arial"/>
      <w:sz w:val="18"/>
    </w:rPr>
  </w:style>
  <w:style w:type="character" w:customStyle="1" w:styleId="TAHCar">
    <w:name w:val="TAH Car"/>
    <w:link w:val="TAH"/>
    <w:qFormat/>
    <w:rsid w:val="00F90841"/>
    <w:rPr>
      <w:rFonts w:ascii="Arial" w:hAnsi="Arial"/>
      <w:b/>
      <w:sz w:val="18"/>
    </w:rPr>
  </w:style>
  <w:style w:type="paragraph" w:customStyle="1" w:styleId="LD">
    <w:name w:val="LD"/>
    <w:rsid w:val="00934D92"/>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934D92"/>
    <w:pPr>
      <w:keepLines/>
      <w:ind w:left="1702" w:hanging="1418"/>
    </w:pPr>
  </w:style>
  <w:style w:type="character" w:customStyle="1" w:styleId="EXCar">
    <w:name w:val="EX Car"/>
    <w:link w:val="EX"/>
    <w:qFormat/>
    <w:locked/>
    <w:rsid w:val="00E85B16"/>
  </w:style>
  <w:style w:type="paragraph" w:customStyle="1" w:styleId="FP">
    <w:name w:val="FP"/>
    <w:basedOn w:val="Normal"/>
    <w:rsid w:val="00934D92"/>
    <w:pPr>
      <w:spacing w:after="0"/>
    </w:pPr>
  </w:style>
  <w:style w:type="paragraph" w:customStyle="1" w:styleId="NW">
    <w:name w:val="NW"/>
    <w:basedOn w:val="NO"/>
    <w:rsid w:val="00934D92"/>
    <w:pPr>
      <w:spacing w:after="0"/>
    </w:pPr>
  </w:style>
  <w:style w:type="paragraph" w:customStyle="1" w:styleId="EW">
    <w:name w:val="EW"/>
    <w:basedOn w:val="EX"/>
    <w:rsid w:val="00934D92"/>
    <w:pPr>
      <w:spacing w:after="0"/>
    </w:pPr>
  </w:style>
  <w:style w:type="paragraph" w:customStyle="1" w:styleId="B1">
    <w:name w:val="B1"/>
    <w:basedOn w:val="List"/>
    <w:link w:val="B1Char"/>
    <w:rsid w:val="00934D92"/>
  </w:style>
  <w:style w:type="paragraph" w:styleId="List">
    <w:name w:val="List"/>
    <w:basedOn w:val="Normal"/>
    <w:link w:val="ListChar1"/>
    <w:rsid w:val="00934D92"/>
    <w:pPr>
      <w:ind w:left="568" w:hanging="284"/>
    </w:pPr>
  </w:style>
  <w:style w:type="character" w:customStyle="1" w:styleId="B1Char">
    <w:name w:val="B1 Char"/>
    <w:link w:val="B1"/>
    <w:qFormat/>
    <w:locked/>
    <w:rsid w:val="004F6274"/>
  </w:style>
  <w:style w:type="paragraph" w:styleId="TOC6">
    <w:name w:val="toc 6"/>
    <w:basedOn w:val="TOC5"/>
    <w:next w:val="Normal"/>
    <w:rsid w:val="00934D92"/>
    <w:pPr>
      <w:ind w:left="1985" w:hanging="1985"/>
    </w:pPr>
  </w:style>
  <w:style w:type="paragraph" w:styleId="TOC7">
    <w:name w:val="toc 7"/>
    <w:basedOn w:val="TOC6"/>
    <w:next w:val="Normal"/>
    <w:rsid w:val="00934D92"/>
    <w:pPr>
      <w:ind w:left="2268" w:hanging="2268"/>
    </w:pPr>
  </w:style>
  <w:style w:type="paragraph" w:customStyle="1" w:styleId="EditorsNote">
    <w:name w:val="Editor's Note"/>
    <w:aliases w:val="EN,Editor's Noteormal"/>
    <w:basedOn w:val="NO"/>
    <w:link w:val="EditorsNoteCarCar"/>
    <w:rsid w:val="00934D92"/>
    <w:rPr>
      <w:color w:val="FF0000"/>
    </w:rPr>
  </w:style>
  <w:style w:type="character" w:customStyle="1" w:styleId="EditorsNoteCarCar">
    <w:name w:val="Editor's Note Car Car"/>
    <w:link w:val="EditorsNote"/>
    <w:qFormat/>
    <w:rsid w:val="00BA60D7"/>
    <w:rPr>
      <w:color w:val="FF0000"/>
    </w:rPr>
  </w:style>
  <w:style w:type="paragraph" w:customStyle="1" w:styleId="TH">
    <w:name w:val="TH"/>
    <w:basedOn w:val="Normal"/>
    <w:link w:val="THChar"/>
    <w:rsid w:val="00934D92"/>
    <w:pPr>
      <w:keepNext/>
      <w:keepLines/>
      <w:spacing w:before="60"/>
      <w:jc w:val="center"/>
    </w:pPr>
    <w:rPr>
      <w:rFonts w:ascii="Arial" w:hAnsi="Arial"/>
      <w:b/>
    </w:rPr>
  </w:style>
  <w:style w:type="character" w:customStyle="1" w:styleId="THChar">
    <w:name w:val="TH Char"/>
    <w:link w:val="TH"/>
    <w:qFormat/>
    <w:rsid w:val="000C1F46"/>
    <w:rPr>
      <w:rFonts w:ascii="Arial" w:hAnsi="Arial"/>
      <w:b/>
    </w:rPr>
  </w:style>
  <w:style w:type="paragraph" w:customStyle="1" w:styleId="ZA">
    <w:name w:val="ZA"/>
    <w:rsid w:val="00934D9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34D9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34D9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34D9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934D92"/>
    <w:pPr>
      <w:ind w:left="851" w:hanging="851"/>
    </w:pPr>
  </w:style>
  <w:style w:type="character" w:customStyle="1" w:styleId="TANChar">
    <w:name w:val="TAN Char"/>
    <w:link w:val="TAN"/>
    <w:qFormat/>
    <w:rsid w:val="001C085B"/>
    <w:rPr>
      <w:rFonts w:ascii="Arial" w:hAnsi="Arial"/>
      <w:sz w:val="18"/>
    </w:rPr>
  </w:style>
  <w:style w:type="paragraph" w:customStyle="1" w:styleId="ZH">
    <w:name w:val="ZH"/>
    <w:rsid w:val="00934D92"/>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ZG">
    <w:name w:val="ZG"/>
    <w:rsid w:val="00934D92"/>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934D92"/>
  </w:style>
  <w:style w:type="paragraph" w:styleId="List2">
    <w:name w:val="List 2"/>
    <w:basedOn w:val="List"/>
    <w:link w:val="List2Char"/>
    <w:rsid w:val="00934D92"/>
    <w:pPr>
      <w:ind w:left="851"/>
    </w:pPr>
  </w:style>
  <w:style w:type="character" w:customStyle="1" w:styleId="B2Char">
    <w:name w:val="B2 Char"/>
    <w:link w:val="B2"/>
    <w:qFormat/>
    <w:rsid w:val="001C085B"/>
  </w:style>
  <w:style w:type="paragraph" w:customStyle="1" w:styleId="B3">
    <w:name w:val="B3"/>
    <w:basedOn w:val="List3"/>
    <w:link w:val="B3Char"/>
    <w:rsid w:val="00934D92"/>
  </w:style>
  <w:style w:type="paragraph" w:styleId="List3">
    <w:name w:val="List 3"/>
    <w:basedOn w:val="List2"/>
    <w:link w:val="List3Char"/>
    <w:rsid w:val="00934D92"/>
    <w:pPr>
      <w:ind w:left="1135"/>
    </w:pPr>
  </w:style>
  <w:style w:type="character" w:customStyle="1" w:styleId="B3Char">
    <w:name w:val="B3 Char"/>
    <w:link w:val="B3"/>
    <w:qFormat/>
    <w:rsid w:val="001C085B"/>
  </w:style>
  <w:style w:type="paragraph" w:customStyle="1" w:styleId="B4">
    <w:name w:val="B4"/>
    <w:basedOn w:val="List4"/>
    <w:link w:val="B4Char"/>
    <w:rsid w:val="00934D92"/>
  </w:style>
  <w:style w:type="paragraph" w:styleId="List4">
    <w:name w:val="List 4"/>
    <w:basedOn w:val="List3"/>
    <w:rsid w:val="00934D92"/>
    <w:pPr>
      <w:ind w:left="1418"/>
    </w:pPr>
  </w:style>
  <w:style w:type="character" w:customStyle="1" w:styleId="B4Char">
    <w:name w:val="B4 Char"/>
    <w:link w:val="B4"/>
    <w:qFormat/>
    <w:rsid w:val="001C085B"/>
  </w:style>
  <w:style w:type="paragraph" w:customStyle="1" w:styleId="B5">
    <w:name w:val="B5"/>
    <w:basedOn w:val="List5"/>
    <w:link w:val="B5Char"/>
    <w:rsid w:val="00934D92"/>
  </w:style>
  <w:style w:type="paragraph" w:styleId="List5">
    <w:name w:val="List 5"/>
    <w:basedOn w:val="List4"/>
    <w:rsid w:val="00934D92"/>
    <w:pPr>
      <w:ind w:left="1702"/>
    </w:pPr>
  </w:style>
  <w:style w:type="character" w:customStyle="1" w:styleId="B5Char">
    <w:name w:val="B5 Char"/>
    <w:link w:val="B5"/>
    <w:qFormat/>
    <w:rsid w:val="00BA60D7"/>
  </w:style>
  <w:style w:type="paragraph" w:customStyle="1" w:styleId="ZTD">
    <w:name w:val="ZTD"/>
    <w:basedOn w:val="ZB"/>
    <w:rsid w:val="00934D92"/>
    <w:pPr>
      <w:framePr w:hRule="auto" w:wrap="notBeside" w:y="852"/>
    </w:pPr>
    <w:rPr>
      <w:i w:val="0"/>
      <w:sz w:val="40"/>
    </w:rPr>
  </w:style>
  <w:style w:type="paragraph" w:customStyle="1" w:styleId="ZV">
    <w:name w:val="ZV"/>
    <w:basedOn w:val="ZU"/>
    <w:rsid w:val="00934D92"/>
    <w:pPr>
      <w:framePr w:wrap="notBeside" w:y="16161"/>
    </w:pPr>
  </w:style>
  <w:style w:type="paragraph" w:customStyle="1" w:styleId="TAJ">
    <w:name w:val="TAJ"/>
    <w:basedOn w:val="TH"/>
    <w:uiPriority w:val="99"/>
    <w:qFormat/>
  </w:style>
  <w:style w:type="paragraph" w:customStyle="1" w:styleId="Guidance">
    <w:name w:val="Guidance"/>
    <w:basedOn w:val="Normal"/>
    <w:link w:val="GuidanceChar"/>
    <w:qFormat/>
    <w:rPr>
      <w:i/>
      <w:color w:val="0000FF"/>
      <w:lang w:eastAsia="x-none"/>
    </w:rPr>
  </w:style>
  <w:style w:type="character" w:customStyle="1" w:styleId="GuidanceChar">
    <w:name w:val="Guidance Char"/>
    <w:link w:val="Guidance"/>
    <w:qFormat/>
    <w:rsid w:val="001C085B"/>
    <w:rPr>
      <w:i/>
      <w:color w:val="0000FF"/>
      <w:lang w:val="en-GB"/>
    </w:rPr>
  </w:style>
  <w:style w:type="paragraph" w:styleId="BalloonText">
    <w:name w:val="Balloon Text"/>
    <w:basedOn w:val="Normal"/>
    <w:link w:val="BalloonTextChar"/>
    <w:uiPriority w:val="99"/>
    <w:qFormat/>
    <w:rsid w:val="00974CF7"/>
    <w:pPr>
      <w:spacing w:after="0"/>
    </w:pPr>
    <w:rPr>
      <w:rFonts w:ascii="Segoe UI" w:hAnsi="Segoe UI"/>
      <w:sz w:val="18"/>
      <w:szCs w:val="18"/>
      <w:lang w:val="x-none"/>
    </w:rPr>
  </w:style>
  <w:style w:type="character" w:customStyle="1" w:styleId="BalloonTextChar">
    <w:name w:val="Balloon Text Char"/>
    <w:link w:val="BalloonText"/>
    <w:uiPriority w:val="99"/>
    <w:qFormat/>
    <w:rsid w:val="00974CF7"/>
    <w:rPr>
      <w:rFonts w:ascii="Segoe UI" w:hAnsi="Segoe UI" w:cs="Segoe UI"/>
      <w:sz w:val="18"/>
      <w:szCs w:val="18"/>
      <w:lang w:eastAsia="en-US"/>
    </w:rPr>
  </w:style>
  <w:style w:type="character" w:styleId="FootnoteReference">
    <w:name w:val="footnote reference"/>
    <w:aliases w:val="Appel note de bas de p,Nota,Footnote symbol,Footnote"/>
    <w:rsid w:val="00934D92"/>
    <w:rPr>
      <w:b/>
      <w:position w:val="6"/>
      <w:sz w:val="16"/>
    </w:rPr>
  </w:style>
  <w:style w:type="paragraph" w:customStyle="1" w:styleId="CRCoverPage">
    <w:name w:val="CR Cover Page"/>
    <w:link w:val="CRCoverPageChar"/>
    <w:qFormat/>
    <w:rsid w:val="001C085B"/>
    <w:pPr>
      <w:spacing w:after="120"/>
    </w:pPr>
    <w:rPr>
      <w:rFonts w:ascii="Arial" w:hAnsi="Arial"/>
      <w:lang w:eastAsia="en-US"/>
    </w:rPr>
  </w:style>
  <w:style w:type="character" w:customStyle="1" w:styleId="CRCoverPageChar">
    <w:name w:val="CR Cover Page Char"/>
    <w:link w:val="CRCoverPage"/>
    <w:qFormat/>
    <w:rsid w:val="007F30C4"/>
    <w:rPr>
      <w:rFonts w:ascii="Arial" w:hAnsi="Arial"/>
      <w:lang w:val="en-GB" w:eastAsia="en-US" w:bidi="ar-SA"/>
    </w:rPr>
  </w:style>
  <w:style w:type="character" w:styleId="Hyperlink">
    <w:name w:val="Hyperlink"/>
    <w:qFormat/>
    <w:rsid w:val="001C085B"/>
    <w:rPr>
      <w:color w:val="0000FF"/>
      <w:u w:val="single"/>
    </w:rPr>
  </w:style>
  <w:style w:type="character" w:styleId="CommentReference">
    <w:name w:val="annotation reference"/>
    <w:qFormat/>
    <w:rsid w:val="001C085B"/>
    <w:rPr>
      <w:sz w:val="16"/>
    </w:rPr>
  </w:style>
  <w:style w:type="paragraph" w:styleId="CommentText">
    <w:name w:val="annotation text"/>
    <w:basedOn w:val="Normal"/>
    <w:link w:val="CommentTextChar"/>
    <w:uiPriority w:val="99"/>
    <w:qFormat/>
    <w:rsid w:val="001C085B"/>
    <w:pPr>
      <w:overflowPunct/>
      <w:autoSpaceDE/>
      <w:autoSpaceDN/>
      <w:adjustRightInd/>
      <w:textAlignment w:val="auto"/>
    </w:pPr>
  </w:style>
  <w:style w:type="character" w:customStyle="1" w:styleId="CommentTextChar">
    <w:name w:val="Comment Text Char"/>
    <w:link w:val="CommentText"/>
    <w:uiPriority w:val="99"/>
    <w:qFormat/>
    <w:rsid w:val="001C085B"/>
    <w:rPr>
      <w:lang w:val="en-GB" w:eastAsia="en-US"/>
    </w:rPr>
  </w:style>
  <w:style w:type="character" w:styleId="FollowedHyperlink">
    <w:name w:val="FollowedHyperlink"/>
    <w:uiPriority w:val="99"/>
    <w:qFormat/>
    <w:rsid w:val="001C085B"/>
    <w:rPr>
      <w:color w:val="800080"/>
      <w:u w:val="single"/>
    </w:rPr>
  </w:style>
  <w:style w:type="paragraph" w:styleId="CommentSubject">
    <w:name w:val="annotation subject"/>
    <w:basedOn w:val="CommentText"/>
    <w:next w:val="CommentText"/>
    <w:link w:val="CommentSubjectChar"/>
    <w:uiPriority w:val="99"/>
    <w:qFormat/>
    <w:rsid w:val="001C085B"/>
    <w:rPr>
      <w:b/>
      <w:bCs/>
    </w:rPr>
  </w:style>
  <w:style w:type="character" w:customStyle="1" w:styleId="CommentSubjectChar">
    <w:name w:val="Comment Subject Char"/>
    <w:link w:val="CommentSubject"/>
    <w:uiPriority w:val="99"/>
    <w:qFormat/>
    <w:rsid w:val="001C085B"/>
    <w:rPr>
      <w:b/>
      <w:bCs/>
      <w:lang w:val="en-GB" w:eastAsia="en-US"/>
    </w:rPr>
  </w:style>
  <w:style w:type="paragraph" w:styleId="DocumentMap">
    <w:name w:val="Document Map"/>
    <w:basedOn w:val="Normal"/>
    <w:link w:val="DocumentMapChar"/>
    <w:uiPriority w:val="99"/>
    <w:qFormat/>
    <w:rsid w:val="001C085B"/>
    <w:pPr>
      <w:shd w:val="clear" w:color="auto" w:fill="000080"/>
      <w:overflowPunct/>
      <w:autoSpaceDE/>
      <w:autoSpaceDN/>
      <w:adjustRightInd/>
      <w:textAlignment w:val="auto"/>
    </w:pPr>
    <w:rPr>
      <w:rFonts w:ascii="Tahoma" w:hAnsi="Tahoma"/>
    </w:rPr>
  </w:style>
  <w:style w:type="character" w:customStyle="1" w:styleId="DocumentMapChar">
    <w:name w:val="Document Map Char"/>
    <w:link w:val="DocumentMap"/>
    <w:uiPriority w:val="99"/>
    <w:qFormat/>
    <w:rsid w:val="001C085B"/>
    <w:rPr>
      <w:rFonts w:ascii="Tahoma" w:hAnsi="Tahoma" w:cs="Tahoma"/>
      <w:shd w:val="clear" w:color="auto" w:fill="000080"/>
      <w:lang w:val="en-GB" w:eastAsia="en-US"/>
    </w:rPr>
  </w:style>
  <w:style w:type="paragraph" w:customStyle="1" w:styleId="B6">
    <w:name w:val="B6"/>
    <w:basedOn w:val="B5"/>
    <w:link w:val="B6Char"/>
    <w:qFormat/>
    <w:rsid w:val="001C085B"/>
    <w:pPr>
      <w:overflowPunct/>
      <w:autoSpaceDE/>
      <w:autoSpaceDN/>
      <w:adjustRightInd/>
      <w:ind w:left="1985"/>
      <w:textAlignment w:val="auto"/>
    </w:pPr>
    <w:rPr>
      <w:rFonts w:eastAsia="Malgun Gothic"/>
      <w:lang w:eastAsia="en-US"/>
    </w:rPr>
  </w:style>
  <w:style w:type="character" w:customStyle="1" w:styleId="B6Char">
    <w:name w:val="B6 Char"/>
    <w:link w:val="B6"/>
    <w:qFormat/>
    <w:rsid w:val="00D57B90"/>
    <w:rPr>
      <w:rFonts w:eastAsia="Malgun Gothic"/>
      <w:lang w:val="en-GB" w:eastAsia="en-US"/>
    </w:rPr>
  </w:style>
  <w:style w:type="paragraph" w:customStyle="1" w:styleId="enumlev2">
    <w:name w:val="enumlev2"/>
    <w:basedOn w:val="Normal"/>
    <w:uiPriority w:val="99"/>
    <w:qFormat/>
    <w:rsid w:val="00BA60D7"/>
    <w:pPr>
      <w:tabs>
        <w:tab w:val="left" w:pos="794"/>
        <w:tab w:val="left" w:pos="1191"/>
        <w:tab w:val="left" w:pos="1588"/>
        <w:tab w:val="left" w:pos="1985"/>
      </w:tabs>
      <w:spacing w:before="86"/>
      <w:ind w:left="1588" w:hanging="397"/>
      <w:jc w:val="both"/>
    </w:pPr>
    <w:rPr>
      <w:lang w:val="en-US" w:eastAsia="en-US"/>
    </w:rPr>
  </w:style>
  <w:style w:type="paragraph" w:customStyle="1" w:styleId="CouvRecTitle">
    <w:name w:val="Couv Rec Title"/>
    <w:basedOn w:val="Normal"/>
    <w:uiPriority w:val="99"/>
    <w:qFormat/>
    <w:rsid w:val="00BA60D7"/>
    <w:pPr>
      <w:keepNext/>
      <w:keepLines/>
      <w:spacing w:before="240"/>
      <w:ind w:left="1418"/>
    </w:pPr>
    <w:rPr>
      <w:rFonts w:ascii="Arial" w:hAnsi="Arial"/>
      <w:b/>
      <w:sz w:val="36"/>
      <w:lang w:val="en-US" w:eastAsia="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
    <w:basedOn w:val="Normal"/>
    <w:next w:val="Normal"/>
    <w:link w:val="CaptionChar1"/>
    <w:qFormat/>
    <w:rsid w:val="00BA60D7"/>
    <w:pPr>
      <w:spacing w:before="120" w:after="120"/>
    </w:pPr>
    <w:rPr>
      <w:b/>
      <w:lang w:eastAsia="x-none"/>
    </w:rPr>
  </w:style>
  <w:style w:type="paragraph" w:styleId="PlainText">
    <w:name w:val="Plain Text"/>
    <w:basedOn w:val="Normal"/>
    <w:link w:val="PlainTextChar"/>
    <w:uiPriority w:val="99"/>
    <w:qFormat/>
    <w:rsid w:val="00BA60D7"/>
    <w:rPr>
      <w:rFonts w:ascii="Courier New" w:hAnsi="Courier New"/>
      <w:lang w:val="nb-NO"/>
    </w:rPr>
  </w:style>
  <w:style w:type="character" w:customStyle="1" w:styleId="PlainTextChar">
    <w:name w:val="Plain Text Char"/>
    <w:link w:val="PlainText"/>
    <w:uiPriority w:val="99"/>
    <w:qFormat/>
    <w:rsid w:val="00BA60D7"/>
    <w:rPr>
      <w:rFonts w:ascii="Courier New" w:hAnsi="Courier New"/>
      <w:lang w:val="nb-NO" w:eastAsia="en-US"/>
    </w:rPr>
  </w:style>
  <w:style w:type="character" w:styleId="Emphasis">
    <w:name w:val="Emphasis"/>
    <w:qFormat/>
    <w:rsid w:val="00BA60D7"/>
    <w:rPr>
      <w:i/>
      <w:iCs/>
    </w:rPr>
  </w:style>
  <w:style w:type="paragraph" w:customStyle="1" w:styleId="Heading">
    <w:name w:val="Heading"/>
    <w:next w:val="Normal"/>
    <w:link w:val="HeadingChar"/>
    <w:qFormat/>
    <w:rsid w:val="00BA60D7"/>
    <w:pPr>
      <w:spacing w:before="360"/>
      <w:ind w:left="2552"/>
    </w:pPr>
    <w:rPr>
      <w:rFonts w:ascii="Arial" w:hAnsi="Arial"/>
      <w:b/>
      <w:sz w:val="22"/>
      <w:lang w:val="en-US" w:eastAsia="en-US"/>
    </w:rPr>
  </w:style>
  <w:style w:type="character" w:customStyle="1" w:styleId="HeadingChar">
    <w:name w:val="Heading Char"/>
    <w:link w:val="Heading"/>
    <w:qFormat/>
    <w:rsid w:val="00BA60D7"/>
    <w:rPr>
      <w:rFonts w:ascii="Arial" w:hAnsi="Arial"/>
      <w:b/>
      <w:sz w:val="22"/>
      <w:lang w:val="en-US" w:eastAsia="en-US" w:bidi="ar-SA"/>
    </w:rPr>
  </w:style>
  <w:style w:type="paragraph" w:customStyle="1" w:styleId="IBN">
    <w:name w:val="IBN"/>
    <w:basedOn w:val="Normal"/>
    <w:uiPriority w:val="99"/>
    <w:qFormat/>
    <w:rsid w:val="00BA60D7"/>
    <w:pPr>
      <w:tabs>
        <w:tab w:val="left" w:pos="567"/>
      </w:tabs>
    </w:pPr>
    <w:rPr>
      <w:lang w:eastAsia="en-US"/>
    </w:rPr>
  </w:style>
  <w:style w:type="paragraph" w:customStyle="1" w:styleId="NormalLatinItalique">
    <w:name w:val="Normal + (Latin) Italique"/>
    <w:basedOn w:val="Normal"/>
    <w:link w:val="NormalLatinItaliqueCar"/>
    <w:qFormat/>
    <w:rsid w:val="00BA60D7"/>
  </w:style>
  <w:style w:type="character" w:customStyle="1" w:styleId="NormalLatinItaliqueCar">
    <w:name w:val="Normal + (Latin) Italique Car"/>
    <w:link w:val="NormalLatinItalique"/>
    <w:qFormat/>
    <w:rsid w:val="00BA60D7"/>
    <w:rPr>
      <w:lang w:val="en-GB" w:eastAsia="en-US"/>
    </w:rPr>
  </w:style>
  <w:style w:type="table" w:styleId="TableGrid">
    <w:name w:val="Table Grid"/>
    <w:aliases w:val="SGS Table Basic 1,TableGrid"/>
    <w:basedOn w:val="TableNormal"/>
    <w:uiPriority w:val="59"/>
    <w:qFormat/>
    <w:rsid w:val="00BA60D7"/>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qFormat/>
    <w:rsid w:val="00BA60D7"/>
    <w:pPr>
      <w:spacing w:after="120"/>
    </w:pPr>
  </w:style>
  <w:style w:type="character" w:customStyle="1" w:styleId="BodyText2Char">
    <w:name w:val="Body Text 2 Char"/>
    <w:link w:val="BodyText2"/>
    <w:uiPriority w:val="99"/>
    <w:qFormat/>
    <w:rsid w:val="00BA60D7"/>
    <w:rPr>
      <w:lang w:val="en-GB" w:eastAsia="ja-JP"/>
    </w:rPr>
  </w:style>
  <w:style w:type="paragraph" w:styleId="BodyText3">
    <w:name w:val="Body Text 3"/>
    <w:basedOn w:val="Normal"/>
    <w:link w:val="BodyText3Char"/>
    <w:uiPriority w:val="99"/>
    <w:qFormat/>
    <w:rsid w:val="00BA60D7"/>
    <w:pPr>
      <w:spacing w:after="120"/>
    </w:pPr>
  </w:style>
  <w:style w:type="character" w:customStyle="1" w:styleId="BodyText3Char">
    <w:name w:val="Body Text 3 Char"/>
    <w:link w:val="BodyText3"/>
    <w:uiPriority w:val="99"/>
    <w:qFormat/>
    <w:rsid w:val="00BA60D7"/>
    <w:rPr>
      <w:lang w:val="en-GB" w:eastAsia="ja-JP"/>
    </w:rPr>
  </w:style>
  <w:style w:type="paragraph" w:customStyle="1" w:styleId="tableentry">
    <w:name w:val="table entry"/>
    <w:basedOn w:val="Normal"/>
    <w:uiPriority w:val="99"/>
    <w:qFormat/>
    <w:rsid w:val="00BA60D7"/>
    <w:pPr>
      <w:keepNext/>
      <w:spacing w:before="60" w:after="60"/>
    </w:pPr>
    <w:rPr>
      <w:rFonts w:ascii="Bookman Old Style" w:hAnsi="Bookman Old Style"/>
      <w:lang w:val="en-US" w:eastAsia="en-US"/>
    </w:rPr>
  </w:style>
  <w:style w:type="character" w:customStyle="1" w:styleId="a1">
    <w:name w:val="+"/>
    <w:aliases w:val="superscript"/>
    <w:qFormat/>
    <w:rsid w:val="00BA60D7"/>
    <w:rPr>
      <w:vertAlign w:val="superscript"/>
    </w:rPr>
  </w:style>
  <w:style w:type="paragraph" w:customStyle="1" w:styleId="Reference">
    <w:name w:val="Reference"/>
    <w:basedOn w:val="EX"/>
    <w:uiPriority w:val="99"/>
    <w:qFormat/>
    <w:rsid w:val="00BA60D7"/>
    <w:pPr>
      <w:tabs>
        <w:tab w:val="num" w:pos="567"/>
      </w:tabs>
      <w:ind w:left="567" w:hanging="567"/>
    </w:pPr>
  </w:style>
  <w:style w:type="paragraph" w:customStyle="1" w:styleId="text">
    <w:name w:val="text"/>
    <w:basedOn w:val="Normal"/>
    <w:uiPriority w:val="99"/>
    <w:qFormat/>
    <w:rsid w:val="00BA60D7"/>
    <w:pPr>
      <w:widowControl w:val="0"/>
      <w:spacing w:after="240"/>
      <w:jc w:val="both"/>
    </w:pPr>
    <w:rPr>
      <w:sz w:val="24"/>
      <w:lang w:val="en-AU"/>
    </w:rPr>
  </w:style>
  <w:style w:type="character" w:styleId="PageNumber">
    <w:name w:val="page number"/>
    <w:basedOn w:val="DefaultParagraphFont"/>
    <w:rsid w:val="00BA60D7"/>
  </w:style>
  <w:style w:type="character" w:customStyle="1" w:styleId="Heading4Char">
    <w:name w:val="Heading 4 Char"/>
    <w:aliases w:val="h4 Char1,Memo Heading 4 Char,H4 Char1,H41 Char1,h41 Char1,H42 Char1,h42 Char1,H43 Char1,h43 Char1,H411 Char1,h411 Char1,H421 Char1,h421 Char1,H44 Char1,h44 Char1,H412 Char1,h412 Char1,H422 Char1,h422 Char1,H431 Char1,h431 Char1,H45 Char1"/>
    <w:qFormat/>
    <w:rsid w:val="00BA60D7"/>
    <w:rPr>
      <w:rFonts w:ascii="Arial" w:hAnsi="Arial"/>
      <w:sz w:val="24"/>
      <w:szCs w:val="28"/>
      <w:lang w:val="en-GB" w:eastAsia="en-US" w:bidi="ar-SA"/>
    </w:rPr>
  </w:style>
  <w:style w:type="paragraph" w:customStyle="1" w:styleId="B7">
    <w:name w:val="B7"/>
    <w:basedOn w:val="B6"/>
    <w:link w:val="B7Char"/>
    <w:qFormat/>
    <w:rsid w:val="00D57B90"/>
    <w:pPr>
      <w:overflowPunct w:val="0"/>
      <w:autoSpaceDE w:val="0"/>
      <w:autoSpaceDN w:val="0"/>
      <w:adjustRightInd w:val="0"/>
      <w:ind w:left="2269"/>
      <w:textAlignment w:val="baseline"/>
    </w:pPr>
    <w:rPr>
      <w:rFonts w:eastAsia="MS Mincho"/>
      <w:lang w:eastAsia="ja-JP"/>
    </w:rPr>
  </w:style>
  <w:style w:type="character" w:customStyle="1" w:styleId="B7Char">
    <w:name w:val="B7 Char"/>
    <w:link w:val="B7"/>
    <w:qFormat/>
    <w:rsid w:val="00D57B90"/>
    <w:rPr>
      <w:rFonts w:eastAsia="MS Mincho"/>
      <w:lang w:val="en-GB" w:eastAsia="ja-JP"/>
    </w:rPr>
  </w:style>
  <w:style w:type="paragraph" w:customStyle="1" w:styleId="B8">
    <w:name w:val="B8"/>
    <w:basedOn w:val="B7"/>
    <w:link w:val="B8Char"/>
    <w:qFormat/>
    <w:rsid w:val="00D57B90"/>
    <w:pPr>
      <w:ind w:left="2552"/>
    </w:pPr>
  </w:style>
  <w:style w:type="character" w:customStyle="1" w:styleId="B8Char">
    <w:name w:val="B8 Char"/>
    <w:link w:val="B8"/>
    <w:qFormat/>
    <w:rsid w:val="00D57B90"/>
    <w:rPr>
      <w:rFonts w:eastAsia="MS Mincho"/>
      <w:lang w:val="en-GB" w:eastAsia="ja-JP"/>
    </w:rPr>
  </w:style>
  <w:style w:type="paragraph" w:styleId="Revision">
    <w:name w:val="Revision"/>
    <w:hidden/>
    <w:uiPriority w:val="99"/>
    <w:qFormat/>
    <w:rsid w:val="00D57B90"/>
    <w:rPr>
      <w:lang w:eastAsia="en-US"/>
    </w:rPr>
  </w:style>
  <w:style w:type="paragraph" w:customStyle="1" w:styleId="BalloonText1">
    <w:name w:val="Balloon Text1"/>
    <w:basedOn w:val="Normal"/>
    <w:uiPriority w:val="99"/>
    <w:qFormat/>
    <w:rsid w:val="00C57568"/>
    <w:pPr>
      <w:adjustRightInd/>
      <w:textAlignment w:val="auto"/>
    </w:pPr>
    <w:rPr>
      <w:rFonts w:ascii="Tahoma" w:eastAsia="Calibri" w:hAnsi="Tahoma" w:cs="Tahoma"/>
      <w:sz w:val="16"/>
      <w:szCs w:val="16"/>
      <w:lang w:val="en-US" w:eastAsia="en-US"/>
    </w:rPr>
  </w:style>
  <w:style w:type="paragraph" w:customStyle="1" w:styleId="CommentSubject1">
    <w:name w:val="Comment Subject1"/>
    <w:basedOn w:val="Normal"/>
    <w:uiPriority w:val="99"/>
    <w:qFormat/>
    <w:rsid w:val="00C57568"/>
    <w:pPr>
      <w:adjustRightInd/>
      <w:textAlignment w:val="auto"/>
    </w:pPr>
    <w:rPr>
      <w:rFonts w:eastAsia="Calibri"/>
      <w:b/>
      <w:bCs/>
      <w:lang w:val="en-US" w:eastAsia="en-US"/>
    </w:rPr>
  </w:style>
  <w:style w:type="table" w:customStyle="1" w:styleId="TableGrid1">
    <w:name w:val="Table Grid1"/>
    <w:basedOn w:val="TableNormal"/>
    <w:next w:val="TableGrid"/>
    <w:qFormat/>
    <w:rsid w:val="00C57568"/>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qFormat/>
    <w:rsid w:val="007F30C4"/>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qFormat/>
    <w:rsid w:val="004F6DE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qFormat/>
    <w:rsid w:val="007148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qFormat/>
    <w:rsid w:val="00E42A3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2">
    <w:name w:val="index 2"/>
    <w:basedOn w:val="Index1"/>
    <w:rsid w:val="00934D92"/>
    <w:pPr>
      <w:ind w:left="284"/>
    </w:pPr>
  </w:style>
  <w:style w:type="paragraph" w:styleId="Index1">
    <w:name w:val="index 1"/>
    <w:basedOn w:val="Normal"/>
    <w:rsid w:val="00934D92"/>
    <w:pPr>
      <w:keepLines/>
      <w:spacing w:after="0"/>
    </w:pPr>
  </w:style>
  <w:style w:type="paragraph" w:styleId="ListNumber2">
    <w:name w:val="List Number 2"/>
    <w:basedOn w:val="ListNumber"/>
    <w:rsid w:val="00934D92"/>
    <w:pPr>
      <w:ind w:left="851"/>
    </w:p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934D92"/>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qFormat/>
    <w:rsid w:val="00E54A3F"/>
    <w:rPr>
      <w:rFonts w:ascii="Arial" w:hAnsi="Arial"/>
      <w:b/>
      <w:noProof/>
      <w:sz w:val="18"/>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934D92"/>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E54A3F"/>
    <w:rPr>
      <w:sz w:val="16"/>
    </w:rPr>
  </w:style>
  <w:style w:type="paragraph" w:customStyle="1" w:styleId="TF">
    <w:name w:val="TF"/>
    <w:aliases w:val="left"/>
    <w:basedOn w:val="TH"/>
    <w:link w:val="TFChar"/>
    <w:rsid w:val="00934D92"/>
    <w:pPr>
      <w:keepNext w:val="0"/>
      <w:spacing w:before="0" w:after="240"/>
    </w:pPr>
  </w:style>
  <w:style w:type="paragraph" w:styleId="ListBullet2">
    <w:name w:val="List Bullet 2"/>
    <w:aliases w:val="lb2"/>
    <w:basedOn w:val="ListBullet"/>
    <w:link w:val="ListBullet2Char"/>
    <w:rsid w:val="00934D92"/>
    <w:pPr>
      <w:ind w:left="851"/>
    </w:pPr>
  </w:style>
  <w:style w:type="paragraph" w:styleId="ListBullet3">
    <w:name w:val="List Bullet 3"/>
    <w:basedOn w:val="ListBullet2"/>
    <w:link w:val="ListBullet3Char"/>
    <w:rsid w:val="00934D92"/>
    <w:pPr>
      <w:ind w:left="1135"/>
    </w:pPr>
  </w:style>
  <w:style w:type="paragraph" w:styleId="ListNumber">
    <w:name w:val="List Number"/>
    <w:basedOn w:val="List"/>
    <w:rsid w:val="00934D92"/>
  </w:style>
  <w:style w:type="paragraph" w:styleId="ListBullet">
    <w:name w:val="List Bullet"/>
    <w:aliases w:val="UL"/>
    <w:basedOn w:val="List"/>
    <w:link w:val="ListBulletChar"/>
    <w:rsid w:val="00934D92"/>
  </w:style>
  <w:style w:type="paragraph" w:styleId="ListBullet4">
    <w:name w:val="List Bullet 4"/>
    <w:basedOn w:val="ListBullet3"/>
    <w:rsid w:val="00934D92"/>
    <w:pPr>
      <w:ind w:left="1418"/>
    </w:pPr>
  </w:style>
  <w:style w:type="paragraph" w:styleId="ListBullet5">
    <w:name w:val="List Bullet 5"/>
    <w:basedOn w:val="ListBullet4"/>
    <w:rsid w:val="00934D92"/>
    <w:pPr>
      <w:ind w:left="1702"/>
    </w:pPr>
  </w:style>
  <w:style w:type="paragraph" w:customStyle="1" w:styleId="87">
    <w:name w:val="87"/>
    <w:basedOn w:val="Normal"/>
    <w:uiPriority w:val="99"/>
    <w:qFormat/>
    <w:rsid w:val="00777C27"/>
    <w:pPr>
      <w:ind w:left="2269" w:hanging="284"/>
    </w:pPr>
  </w:style>
  <w:style w:type="character" w:customStyle="1" w:styleId="EditorsNoteChar">
    <w:name w:val="Editor's Note Char"/>
    <w:aliases w:val="EN Char"/>
    <w:qFormat/>
    <w:rsid w:val="000E6C04"/>
    <w:rPr>
      <w:rFonts w:ascii="Times New Roman" w:hAnsi="Times New Roman"/>
      <w:color w:val="FF0000"/>
      <w:lang w:val="en-GB"/>
    </w:rPr>
  </w:style>
  <w:style w:type="character" w:customStyle="1" w:styleId="NOChar2">
    <w:name w:val="NO Char2"/>
    <w:qFormat/>
    <w:locked/>
    <w:rsid w:val="00F71738"/>
    <w:rPr>
      <w:lang w:eastAsia="en-US"/>
    </w:rPr>
  </w:style>
  <w:style w:type="character" w:customStyle="1" w:styleId="TFChar">
    <w:name w:val="TF Char"/>
    <w:link w:val="TF"/>
    <w:qFormat/>
    <w:rsid w:val="0041571B"/>
    <w:rPr>
      <w:rFonts w:ascii="Arial" w:hAnsi="Arial"/>
      <w:b/>
    </w:rPr>
  </w:style>
  <w:style w:type="paragraph" w:customStyle="1" w:styleId="tdoc-header">
    <w:name w:val="tdoc-header"/>
    <w:uiPriority w:val="99"/>
    <w:qFormat/>
    <w:rsid w:val="00816050"/>
    <w:rPr>
      <w:rFonts w:ascii="Arial" w:hAnsi="Arial"/>
      <w:noProof/>
      <w:sz w:val="24"/>
      <w:lang w:eastAsia="en-US"/>
    </w:rPr>
  </w:style>
  <w:style w:type="character" w:customStyle="1" w:styleId="TAL0">
    <w:name w:val="TAL (文字)"/>
    <w:qFormat/>
    <w:rsid w:val="00816050"/>
    <w:rPr>
      <w:rFonts w:ascii="Arial" w:eastAsia="Times New Roman" w:hAnsi="Arial"/>
      <w:sz w:val="18"/>
      <w:lang w:val="en-GB"/>
    </w:rPr>
  </w:style>
  <w:style w:type="character" w:customStyle="1" w:styleId="EXChar">
    <w:name w:val="EX Char"/>
    <w:qFormat/>
    <w:rsid w:val="00816050"/>
    <w:rPr>
      <w:rFonts w:ascii="Times New Roman" w:hAnsi="Times New Roman"/>
      <w:lang w:val="en-GB"/>
    </w:rPr>
  </w:style>
  <w:style w:type="paragraph" w:customStyle="1" w:styleId="Default">
    <w:name w:val="Default"/>
    <w:uiPriority w:val="99"/>
    <w:qFormat/>
    <w:rsid w:val="00816050"/>
    <w:pPr>
      <w:autoSpaceDE w:val="0"/>
      <w:autoSpaceDN w:val="0"/>
      <w:adjustRightInd w:val="0"/>
    </w:pPr>
    <w:rPr>
      <w:rFonts w:ascii="Arial" w:hAnsi="Arial" w:cs="Arial"/>
      <w:color w:val="000000"/>
      <w:sz w:val="24"/>
      <w:szCs w:val="24"/>
      <w:lang w:val="en-US" w:eastAsia="en-US"/>
    </w:rPr>
  </w:style>
  <w:style w:type="character" w:customStyle="1" w:styleId="NOZchn">
    <w:name w:val="NO Zchn"/>
    <w:qFormat/>
    <w:locked/>
    <w:rsid w:val="00816050"/>
    <w:rPr>
      <w:lang w:val="en-GB" w:eastAsia="en-US" w:bidi="ar-SA"/>
    </w:rPr>
  </w:style>
  <w:style w:type="character" w:customStyle="1" w:styleId="TALZchn">
    <w:name w:val="TAL Zchn"/>
    <w:qFormat/>
    <w:rsid w:val="00816050"/>
    <w:rPr>
      <w:rFonts w:ascii="Arial" w:hAnsi="Arial"/>
      <w:sz w:val="18"/>
      <w:lang w:val="en-GB" w:eastAsia="en-US" w:bidi="ar-SA"/>
    </w:rPr>
  </w:style>
  <w:style w:type="character" w:customStyle="1" w:styleId="TACChar">
    <w:name w:val="TAC Char"/>
    <w:qFormat/>
    <w:locked/>
    <w:rsid w:val="00816050"/>
    <w:rPr>
      <w:rFonts w:ascii="Arial" w:hAnsi="Arial"/>
      <w:sz w:val="18"/>
      <w:lang w:val="en-GB"/>
    </w:rPr>
  </w:style>
  <w:style w:type="character" w:customStyle="1" w:styleId="TF0">
    <w:name w:val="TF (文字)"/>
    <w:qFormat/>
    <w:locked/>
    <w:rsid w:val="00816050"/>
    <w:rPr>
      <w:rFonts w:ascii="Arial" w:hAnsi="Arial"/>
      <w:b/>
      <w:lang w:val="en-GB"/>
    </w:rPr>
  </w:style>
  <w:style w:type="paragraph" w:customStyle="1" w:styleId="TAHLeft">
    <w:name w:val="TAH + Left"/>
    <w:basedOn w:val="TAL"/>
    <w:uiPriority w:val="99"/>
    <w:qFormat/>
    <w:rsid w:val="009015CB"/>
    <w:pPr>
      <w:overflowPunct/>
      <w:autoSpaceDE/>
      <w:autoSpaceDN/>
      <w:adjustRightInd/>
      <w:textAlignment w:val="auto"/>
    </w:pPr>
    <w:rPr>
      <w:lang w:eastAsia="en-US"/>
    </w:rPr>
  </w:style>
  <w:style w:type="paragraph" w:customStyle="1" w:styleId="63-13">
    <w:name w:val=".6.3-13"/>
    <w:basedOn w:val="TAH"/>
    <w:qFormat/>
    <w:rsid w:val="00353624"/>
    <w:pPr>
      <w:overflowPunct/>
      <w:autoSpaceDE/>
      <w:autoSpaceDN/>
      <w:adjustRightInd/>
      <w:jc w:val="left"/>
      <w:textAlignment w:val="auto"/>
    </w:pPr>
    <w:rPr>
      <w:b w:val="0"/>
      <w:lang w:eastAsia="en-US"/>
    </w:rPr>
  </w:style>
  <w:style w:type="character" w:customStyle="1" w:styleId="B1Char1">
    <w:name w:val="B1 Char1"/>
    <w:qFormat/>
    <w:rsid w:val="00EA2249"/>
    <w:rPr>
      <w:rFonts w:eastAsia="Times New Roman"/>
      <w:lang w:eastAsia="ja-JP"/>
    </w:rPr>
  </w:style>
  <w:style w:type="character" w:customStyle="1" w:styleId="B3Char2">
    <w:name w:val="B3 Char2"/>
    <w:qFormat/>
    <w:rsid w:val="00EA2249"/>
    <w:rPr>
      <w:rFonts w:eastAsia="Times New Roman"/>
      <w:lang w:eastAsia="ja-JP"/>
    </w:rPr>
  </w:style>
  <w:style w:type="paragraph" w:customStyle="1" w:styleId="msonormal0">
    <w:name w:val="msonormal"/>
    <w:basedOn w:val="Normal"/>
    <w:qFormat/>
    <w:rsid w:val="006B2D3D"/>
    <w:pPr>
      <w:overflowPunct/>
      <w:autoSpaceDE/>
      <w:autoSpaceDN/>
      <w:adjustRightInd/>
      <w:spacing w:before="100" w:beforeAutospacing="1" w:after="100" w:afterAutospacing="1"/>
      <w:textAlignment w:val="auto"/>
    </w:pPr>
    <w:rPr>
      <w:rFonts w:ascii="Calibri" w:eastAsia="Calibri" w:hAnsi="Calibri" w:cs="Calibri"/>
      <w:sz w:val="22"/>
      <w:szCs w:val="22"/>
      <w:lang w:val="en-US"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iPriority w:val="99"/>
    <w:unhideWhenUsed/>
    <w:qFormat/>
    <w:rsid w:val="006B2D3D"/>
    <w:pPr>
      <w:adjustRightInd/>
      <w:spacing w:after="120"/>
      <w:textAlignment w:val="auto"/>
    </w:pPr>
    <w:rPr>
      <w:rFonts w:eastAsia="Calibri"/>
      <w:lang w:val="en-US"/>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uiPriority w:val="99"/>
    <w:qFormat/>
    <w:rsid w:val="006B2D3D"/>
    <w:rPr>
      <w:rFonts w:eastAsia="Calibri"/>
      <w:lang w:val="en-US" w:eastAsia="en-US"/>
    </w:rPr>
  </w:style>
  <w:style w:type="paragraph" w:customStyle="1" w:styleId="Meetingcaption">
    <w:name w:val="Meeting caption"/>
    <w:basedOn w:val="Normal"/>
    <w:uiPriority w:val="99"/>
    <w:qFormat/>
    <w:rsid w:val="006B2D3D"/>
    <w:pPr>
      <w:framePr w:w="4120" w:hSpace="141" w:wrap="auto" w:vAnchor="text" w:hAnchor="text" w:y="3"/>
      <w:adjustRightInd/>
      <w:spacing w:after="120"/>
      <w:textAlignment w:val="auto"/>
    </w:pPr>
    <w:rPr>
      <w:rFonts w:eastAsia="Calibri"/>
      <w:lang w:val="en-US" w:eastAsia="en-US"/>
    </w:rPr>
  </w:style>
  <w:style w:type="character" w:customStyle="1" w:styleId="B1Zchn">
    <w:name w:val="B1 Zchn"/>
    <w:qFormat/>
    <w:rsid w:val="003A4D2F"/>
    <w:rPr>
      <w:lang w:eastAsia="en-US"/>
    </w:rPr>
  </w:style>
  <w:style w:type="paragraph" w:styleId="ListParagraph">
    <w:name w:val="List Paragraph"/>
    <w:aliases w:val="- Bullets,목록 단락,リスト段落,?? ??,?????,????,Lista1,列出段落,?? ?목록 단락 Char,¥ê¥¹¥È¶ÎÂä Char,¥¨º¥¹¥È¶ÎÂä Char"/>
    <w:basedOn w:val="Normal"/>
    <w:link w:val="ListParagraphChar"/>
    <w:qFormat/>
    <w:rsid w:val="003A4D2F"/>
    <w:pPr>
      <w:overflowPunct/>
      <w:autoSpaceDE/>
      <w:autoSpaceDN/>
      <w:adjustRightInd/>
      <w:spacing w:after="200" w:line="276" w:lineRule="auto"/>
      <w:ind w:left="720"/>
      <w:contextualSpacing/>
      <w:textAlignment w:val="auto"/>
    </w:pPr>
    <w:rPr>
      <w:rFonts w:ascii="Calibri" w:eastAsia="Calibri" w:hAnsi="Calibri"/>
      <w:sz w:val="22"/>
      <w:szCs w:val="22"/>
      <w:lang w:val="en-US"/>
    </w:rPr>
  </w:style>
  <w:style w:type="character" w:customStyle="1" w:styleId="ListParagraphChar">
    <w:name w:val="List Paragraph Char"/>
    <w:aliases w:val="- Bullets Char,목록 단락 Char,リスト段落 Char,?? ?? Char,????? Char,???? Char,Lista1 Char,列出段落 Char,?? ?목록 단락 Char Char,¥ê¥¹¥È¶ÎÂä Char Char,¥¨º¥¹¥È¶ÎÂä Char Char"/>
    <w:link w:val="ListParagraph"/>
    <w:qFormat/>
    <w:rsid w:val="003A4D2F"/>
    <w:rPr>
      <w:rFonts w:ascii="Calibri" w:eastAsia="Calibri" w:hAnsi="Calibri"/>
      <w:sz w:val="22"/>
      <w:szCs w:val="22"/>
      <w:lang w:val="en-US" w:eastAsia="en-US"/>
    </w:rPr>
  </w:style>
  <w:style w:type="character" w:customStyle="1" w:styleId="B10">
    <w:name w:val="B1 (文字)"/>
    <w:uiPriority w:val="99"/>
    <w:qFormat/>
    <w:locked/>
    <w:rsid w:val="000953F9"/>
    <w:rPr>
      <w:rFonts w:ascii="Times New Roman" w:eastAsia="Times New Roman" w:hAnsi="Times New Roman" w:cs="Times New Roman"/>
      <w:sz w:val="20"/>
      <w:szCs w:val="20"/>
      <w:lang w:val="en-GB" w:eastAsia="en-US"/>
    </w:rPr>
  </w:style>
  <w:style w:type="character" w:customStyle="1" w:styleId="TALCar">
    <w:name w:val="TAL Car"/>
    <w:qFormat/>
    <w:rsid w:val="000953F9"/>
    <w:rPr>
      <w:rFonts w:ascii="Arial" w:hAnsi="Arial"/>
      <w:sz w:val="18"/>
      <w:lang w:val="en-GB" w:eastAsia="en-US"/>
    </w:rPr>
  </w:style>
  <w:style w:type="character" w:styleId="Strong">
    <w:name w:val="Strong"/>
    <w:aliases w:val="Level 2"/>
    <w:qFormat/>
    <w:rsid w:val="000953F9"/>
    <w:rPr>
      <w:b/>
      <w:bCs/>
    </w:rPr>
  </w:style>
  <w:style w:type="paragraph" w:customStyle="1" w:styleId="xl65">
    <w:name w:val="xl65"/>
    <w:basedOn w:val="Normal"/>
    <w:uiPriority w:val="99"/>
    <w:qFormat/>
    <w:rsid w:val="00063196"/>
    <w:pPr>
      <w:pBdr>
        <w:top w:val="single" w:sz="8" w:space="0" w:color="auto"/>
        <w:right w:val="single" w:sz="8" w:space="0" w:color="auto"/>
      </w:pBdr>
      <w:shd w:val="clear" w:color="000000" w:fill="FFFFFF"/>
      <w:overflowPunct/>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6">
    <w:name w:val="xl66"/>
    <w:basedOn w:val="Normal"/>
    <w:uiPriority w:val="99"/>
    <w:qFormat/>
    <w:rsid w:val="00063196"/>
    <w:pPr>
      <w:pBdr>
        <w:right w:val="single" w:sz="8" w:space="0" w:color="auto"/>
      </w:pBdr>
      <w:shd w:val="clear" w:color="000000" w:fill="FFFFFF"/>
      <w:overflowPunct/>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7">
    <w:name w:val="xl67"/>
    <w:basedOn w:val="Normal"/>
    <w:uiPriority w:val="99"/>
    <w:qFormat/>
    <w:rsid w:val="00063196"/>
    <w:pPr>
      <w:pBdr>
        <w:bottom w:val="single" w:sz="8" w:space="0" w:color="auto"/>
        <w:right w:val="single" w:sz="8" w:space="0" w:color="auto"/>
      </w:pBdr>
      <w:shd w:val="clear" w:color="000000" w:fill="FFFFFF"/>
      <w:overflowPunct/>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8">
    <w:name w:val="xl68"/>
    <w:basedOn w:val="Normal"/>
    <w:uiPriority w:val="99"/>
    <w:qFormat/>
    <w:rsid w:val="00063196"/>
    <w:pPr>
      <w:pBdr>
        <w:top w:val="single" w:sz="8" w:space="0" w:color="auto"/>
        <w:left w:val="single" w:sz="8" w:space="0" w:color="auto"/>
        <w:right w:val="single" w:sz="8" w:space="0" w:color="auto"/>
      </w:pBdr>
      <w:shd w:val="clear" w:color="000000" w:fill="FFFFFF"/>
      <w:overflowPunct/>
      <w:autoSpaceDE/>
      <w:autoSpaceDN/>
      <w:adjustRightInd/>
      <w:spacing w:before="100" w:beforeAutospacing="1" w:after="100" w:afterAutospacing="1"/>
      <w:textAlignment w:val="center"/>
    </w:pPr>
    <w:rPr>
      <w:rFonts w:ascii="Arial" w:hAnsi="Arial" w:cs="Arial"/>
      <w:sz w:val="16"/>
      <w:szCs w:val="16"/>
    </w:rPr>
  </w:style>
  <w:style w:type="paragraph" w:customStyle="1" w:styleId="xl70">
    <w:name w:val="xl70"/>
    <w:basedOn w:val="Normal"/>
    <w:uiPriority w:val="99"/>
    <w:qFormat/>
    <w:rsid w:val="00063196"/>
    <w:pPr>
      <w:pBdr>
        <w:top w:val="single" w:sz="8" w:space="0" w:color="auto"/>
        <w:left w:val="single" w:sz="8" w:space="0" w:color="auto"/>
        <w:right w:val="single" w:sz="8" w:space="0" w:color="auto"/>
      </w:pBdr>
      <w:shd w:val="clear" w:color="000000" w:fill="FFFFFF"/>
      <w:overflowPunct/>
      <w:autoSpaceDE/>
      <w:autoSpaceDN/>
      <w:adjustRightInd/>
      <w:spacing w:before="100" w:beforeAutospacing="1" w:after="100" w:afterAutospacing="1"/>
      <w:textAlignment w:val="center"/>
    </w:pPr>
    <w:rPr>
      <w:rFonts w:ascii="Arial" w:hAnsi="Arial" w:cs="Arial"/>
      <w:sz w:val="16"/>
      <w:szCs w:val="16"/>
    </w:rPr>
  </w:style>
  <w:style w:type="character" w:customStyle="1" w:styleId="Titre3Car">
    <w:name w:val="Titre 3 Car"/>
    <w:qFormat/>
    <w:rsid w:val="00D544D4"/>
    <w:rPr>
      <w:rFonts w:ascii="Arial" w:hAnsi="Arial"/>
      <w:sz w:val="28"/>
      <w:szCs w:val="28"/>
      <w:lang w:val="en-GB" w:eastAsia="en-GB"/>
    </w:rPr>
  </w:style>
  <w:style w:type="paragraph" w:styleId="IndexHeading">
    <w:name w:val="index heading"/>
    <w:basedOn w:val="Normal"/>
    <w:next w:val="Normal"/>
    <w:uiPriority w:val="99"/>
    <w:qFormat/>
    <w:rsid w:val="00D544D4"/>
    <w:pPr>
      <w:pBdr>
        <w:top w:val="single" w:sz="12" w:space="0" w:color="auto"/>
      </w:pBdr>
      <w:spacing w:before="360" w:after="240"/>
    </w:pPr>
    <w:rPr>
      <w:b/>
      <w:i/>
      <w:sz w:val="26"/>
    </w:rPr>
  </w:style>
  <w:style w:type="paragraph" w:customStyle="1" w:styleId="INDENT1">
    <w:name w:val="INDENT1"/>
    <w:basedOn w:val="Normal"/>
    <w:uiPriority w:val="99"/>
    <w:qFormat/>
    <w:rsid w:val="00D544D4"/>
    <w:pPr>
      <w:ind w:left="851"/>
    </w:pPr>
  </w:style>
  <w:style w:type="paragraph" w:customStyle="1" w:styleId="INDENT2">
    <w:name w:val="INDENT2"/>
    <w:basedOn w:val="Normal"/>
    <w:uiPriority w:val="99"/>
    <w:qFormat/>
    <w:rsid w:val="00D544D4"/>
    <w:pPr>
      <w:ind w:left="1135" w:hanging="284"/>
    </w:pPr>
  </w:style>
  <w:style w:type="paragraph" w:customStyle="1" w:styleId="INDENT3">
    <w:name w:val="INDENT3"/>
    <w:basedOn w:val="Normal"/>
    <w:uiPriority w:val="99"/>
    <w:qFormat/>
    <w:rsid w:val="00D544D4"/>
    <w:pPr>
      <w:ind w:left="1701" w:hanging="567"/>
    </w:pPr>
  </w:style>
  <w:style w:type="paragraph" w:customStyle="1" w:styleId="RecCCITT">
    <w:name w:val="Rec_CCITT_#"/>
    <w:basedOn w:val="Normal"/>
    <w:uiPriority w:val="99"/>
    <w:qFormat/>
    <w:rsid w:val="00D544D4"/>
    <w:pPr>
      <w:keepNext/>
      <w:keepLines/>
    </w:pPr>
    <w:rPr>
      <w:b/>
    </w:rPr>
  </w:style>
  <w:style w:type="paragraph" w:customStyle="1" w:styleId="1e9pt">
    <w:name w:val="1e) 9 pt"/>
    <w:basedOn w:val="B1"/>
    <w:link w:val="1e9ptCar"/>
    <w:qFormat/>
    <w:rsid w:val="00D544D4"/>
    <w:rPr>
      <w:noProof/>
      <w:szCs w:val="18"/>
    </w:rPr>
  </w:style>
  <w:style w:type="character" w:customStyle="1" w:styleId="1e9ptCar">
    <w:name w:val="1e) 9 pt Car"/>
    <w:link w:val="1e9pt"/>
    <w:qFormat/>
    <w:rsid w:val="00D544D4"/>
    <w:rPr>
      <w:noProof/>
      <w:szCs w:val="18"/>
      <w:lang w:val="en-GB"/>
    </w:rPr>
  </w:style>
  <w:style w:type="paragraph" w:customStyle="1" w:styleId="Npr">
    <w:name w:val="Npr"/>
    <w:basedOn w:val="Normal"/>
    <w:uiPriority w:val="99"/>
    <w:qFormat/>
    <w:rsid w:val="00D544D4"/>
    <w:pPr>
      <w:ind w:firstLine="284"/>
    </w:pPr>
    <w:rPr>
      <w:rFonts w:eastAsia="MS Mincho"/>
    </w:rPr>
  </w:style>
  <w:style w:type="paragraph" w:customStyle="1" w:styleId="StyleFPArialLatin9ptCentrGauche5cmDroite5">
    <w:name w:val="Style FP + Arial (Latin) 9 pt Centré Gauche :  5 cm Droite :  5..."/>
    <w:basedOn w:val="FP"/>
    <w:uiPriority w:val="99"/>
    <w:qFormat/>
    <w:rsid w:val="00D544D4"/>
    <w:pPr>
      <w:spacing w:after="20"/>
      <w:ind w:left="2835" w:right="2835"/>
      <w:jc w:val="center"/>
    </w:pPr>
    <w:rPr>
      <w:rFonts w:ascii="Arial" w:hAnsi="Arial" w:cs="Arial"/>
      <w:sz w:val="18"/>
    </w:rPr>
  </w:style>
  <w:style w:type="paragraph" w:customStyle="1" w:styleId="B1LatinItalique">
    <w:name w:val="B1 + (Latin) Italique"/>
    <w:basedOn w:val="B1"/>
    <w:link w:val="B1LatinItaliqueCar"/>
    <w:qFormat/>
    <w:rsid w:val="00D544D4"/>
    <w:rPr>
      <w:i/>
      <w:iCs/>
    </w:rPr>
  </w:style>
  <w:style w:type="character" w:customStyle="1" w:styleId="B1LatinItaliqueCar">
    <w:name w:val="B1 + (Latin) Italique Car"/>
    <w:link w:val="B1LatinItalique"/>
    <w:qFormat/>
    <w:rsid w:val="00D544D4"/>
    <w:rPr>
      <w:i/>
      <w:iCs/>
      <w:lang w:val="en-GB"/>
    </w:rPr>
  </w:style>
  <w:style w:type="character" w:customStyle="1" w:styleId="B2Car">
    <w:name w:val="B2 Car"/>
    <w:qFormat/>
    <w:rsid w:val="00D544D4"/>
    <w:rPr>
      <w:lang w:val="en-GB" w:eastAsia="en-GB"/>
    </w:rPr>
  </w:style>
  <w:style w:type="character" w:customStyle="1" w:styleId="H6Car">
    <w:name w:val="H6 Car"/>
    <w:qFormat/>
    <w:rsid w:val="00D544D4"/>
    <w:rPr>
      <w:rFonts w:ascii="Arial" w:eastAsia="Times New Roman" w:hAnsi="Arial"/>
      <w:sz w:val="22"/>
      <w:lang w:val="en-GB"/>
    </w:rPr>
  </w:style>
  <w:style w:type="paragraph" w:customStyle="1" w:styleId="2">
    <w:name w:val="2"/>
    <w:basedOn w:val="H6"/>
    <w:uiPriority w:val="99"/>
    <w:qFormat/>
    <w:rsid w:val="00D544D4"/>
  </w:style>
  <w:style w:type="paragraph" w:customStyle="1" w:styleId="B3H6">
    <w:name w:val="B3H6"/>
    <w:basedOn w:val="B3"/>
    <w:uiPriority w:val="99"/>
    <w:qFormat/>
    <w:rsid w:val="00D544D4"/>
  </w:style>
  <w:style w:type="paragraph" w:customStyle="1" w:styleId="NB2">
    <w:name w:val="NB2"/>
    <w:basedOn w:val="ZG"/>
    <w:uiPriority w:val="99"/>
    <w:qFormat/>
    <w:rsid w:val="00D544D4"/>
    <w:pPr>
      <w:framePr w:wrap="notBeside"/>
    </w:pPr>
  </w:style>
  <w:style w:type="character" w:customStyle="1" w:styleId="Head2AChar">
    <w:name w:val="Head2A Char"/>
    <w:aliases w:val="2 Char,H2 Char,h2 Char,H21 Char,Head 2 Char,l2 Char,TitreProp Char,UNDERRUBRIK 1-2 Char,Header 2 Char,ITT t2 Char,PA Major Section Char,Livello 2 Char,R2 Char,Heading 2 Hidden Char,Head1 Char,2nd level Char,heading 2 Char,I2 Char,list2 Char"/>
    <w:qFormat/>
    <w:rsid w:val="00D544D4"/>
    <w:rPr>
      <w:rFonts w:ascii="Arial" w:eastAsia="SimSun" w:hAnsi="Arial"/>
      <w:sz w:val="32"/>
      <w:lang w:val="en-GB" w:eastAsia="en-US" w:bidi="ar-SA"/>
    </w:rPr>
  </w:style>
  <w:style w:type="character" w:customStyle="1" w:styleId="Underrubrik2Char">
    <w:name w:val="Underrubrik2 Char"/>
    <w:aliases w:val="H3 Char,0H Char,h3 Char,no break Char,l3 Char,3 Char,list 3 Char,Head 3 Char,1.1.1 Char,3rd level Char,Major Section Sub Section Char,PA Minor Section Char,Head3 Char,Level 3 Head Char,31 Char,32 Char,33 Char,311 Char,321 Char,34 Char"/>
    <w:qFormat/>
    <w:rsid w:val="00D544D4"/>
    <w:rPr>
      <w:rFonts w:ascii="Arial" w:eastAsia="SimSun" w:hAnsi="Arial"/>
      <w:sz w:val="28"/>
      <w:lang w:val="en-GB" w:eastAsia="en-US" w:bidi="ar-SA"/>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H Char"/>
    <w:qFormat/>
    <w:rsid w:val="00D544D4"/>
    <w:rPr>
      <w:rFonts w:ascii="Arial" w:eastAsia="SimSun" w:hAnsi="Arial"/>
      <w:sz w:val="24"/>
      <w:lang w:val="en-GB" w:eastAsia="en-US" w:bidi="ar-SA"/>
    </w:rPr>
  </w:style>
  <w:style w:type="character" w:customStyle="1" w:styleId="NOChar1">
    <w:name w:val="NO Char1"/>
    <w:qFormat/>
    <w:rsid w:val="00D544D4"/>
    <w:rPr>
      <w:rFonts w:eastAsia="MS Mincho"/>
      <w:lang w:val="en-GB" w:eastAsia="en-US" w:bidi="ar-SA"/>
    </w:rPr>
  </w:style>
  <w:style w:type="character" w:customStyle="1" w:styleId="msoins0">
    <w:name w:val="msoins"/>
    <w:basedOn w:val="DefaultParagraphFont"/>
    <w:qFormat/>
    <w:rsid w:val="00D544D4"/>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33 Char1,34 Char1"/>
    <w:qFormat/>
    <w:rsid w:val="00D544D4"/>
    <w:rPr>
      <w:rFonts w:ascii="Arial" w:hAnsi="Arial"/>
      <w:sz w:val="28"/>
      <w:lang w:val="en-GB"/>
    </w:rPr>
  </w:style>
  <w:style w:type="character" w:customStyle="1" w:styleId="h4Char2">
    <w:name w:val="h4 Char2"/>
    <w:aliases w:val="Memo Heading 4 Char1,H4 Char2,H41 Char2,h41 Char2,H42 Char2,h42 Char2,H43 Char2,h43 Char2,H411 Char2,h411 Char2,H421 Char2,h421 Char2,H44 Char2,h44 Char2,H412 Char2,h412 Char2,H422 Char2,h422 Char2,H431 Char2,h431 Char2,H45 Char2,h45 Char1"/>
    <w:qFormat/>
    <w:rsid w:val="00D544D4"/>
    <w:rPr>
      <w:rFonts w:ascii="Arial" w:hAnsi="Arial"/>
      <w:sz w:val="24"/>
      <w:lang w:val="en-GB"/>
    </w:rPr>
  </w:style>
  <w:style w:type="character" w:customStyle="1" w:styleId="apple-style-span">
    <w:name w:val="apple-style-span"/>
    <w:basedOn w:val="DefaultParagraphFont"/>
    <w:qFormat/>
    <w:rsid w:val="00D544D4"/>
  </w:style>
  <w:style w:type="character" w:customStyle="1" w:styleId="Head2AChar1">
    <w:name w:val="Head2A Char1"/>
    <w:aliases w:val="H2 Char1,h2 Char1,H21 Char1,Head 2 Char1,l2 Char1,TitreProp Char1,UNDERRUBRIK 1-2 Char1,Header 2 Char1,ITT t2 Char1,PA Major Section Char1,Livello 2 Char1,R2 Char1,Heading 2 Hidden Char1,Head1 Char1,2nd level Char1,heading 2 Char1,I2 Char1"/>
    <w:qFormat/>
    <w:rsid w:val="00D544D4"/>
    <w:rPr>
      <w:rFonts w:ascii="Arial" w:hAnsi="Arial"/>
      <w:sz w:val="32"/>
      <w:lang w:val="en-GB"/>
    </w:rPr>
  </w:style>
  <w:style w:type="paragraph" w:customStyle="1" w:styleId="berschrift1H1">
    <w:name w:val="Überschrift 1.H1"/>
    <w:basedOn w:val="Normal"/>
    <w:next w:val="Normal"/>
    <w:uiPriority w:val="99"/>
    <w:qFormat/>
    <w:rsid w:val="00D544D4"/>
    <w:pPr>
      <w:keepNext/>
      <w:keepLines/>
      <w:pBdr>
        <w:top w:val="single" w:sz="12" w:space="3" w:color="auto"/>
      </w:pBdr>
      <w:tabs>
        <w:tab w:val="num" w:pos="735"/>
      </w:tabs>
      <w:spacing w:before="240"/>
      <w:ind w:left="735" w:hanging="735"/>
      <w:outlineLvl w:val="0"/>
    </w:pPr>
    <w:rPr>
      <w:rFonts w:ascii="Arial" w:hAnsi="Arial"/>
      <w:sz w:val="36"/>
      <w:lang w:eastAsia="de-DE"/>
    </w:rPr>
  </w:style>
  <w:style w:type="paragraph" w:customStyle="1" w:styleId="textintend1">
    <w:name w:val="text intend 1"/>
    <w:basedOn w:val="text"/>
    <w:uiPriority w:val="99"/>
    <w:qFormat/>
    <w:rsid w:val="00D544D4"/>
    <w:pPr>
      <w:widowControl/>
      <w:tabs>
        <w:tab w:val="num" w:pos="992"/>
      </w:tabs>
      <w:spacing w:after="120"/>
      <w:ind w:left="992" w:hanging="425"/>
    </w:pPr>
    <w:rPr>
      <w:rFonts w:eastAsia="MS Mincho"/>
      <w:lang w:val="en-US"/>
    </w:rPr>
  </w:style>
  <w:style w:type="paragraph" w:customStyle="1" w:styleId="textintend2">
    <w:name w:val="text intend 2"/>
    <w:basedOn w:val="text"/>
    <w:uiPriority w:val="99"/>
    <w:qFormat/>
    <w:rsid w:val="00D544D4"/>
    <w:pPr>
      <w:widowControl/>
      <w:tabs>
        <w:tab w:val="num" w:pos="1418"/>
      </w:tabs>
      <w:spacing w:after="120"/>
      <w:ind w:left="1418" w:hanging="426"/>
    </w:pPr>
    <w:rPr>
      <w:rFonts w:eastAsia="MS Mincho"/>
      <w:lang w:val="en-US"/>
    </w:rPr>
  </w:style>
  <w:style w:type="paragraph" w:customStyle="1" w:styleId="textintend3">
    <w:name w:val="text intend 3"/>
    <w:basedOn w:val="text"/>
    <w:uiPriority w:val="99"/>
    <w:qFormat/>
    <w:rsid w:val="00D544D4"/>
    <w:pPr>
      <w:widowControl/>
      <w:tabs>
        <w:tab w:val="num" w:pos="1843"/>
      </w:tabs>
      <w:spacing w:after="120"/>
      <w:ind w:left="1843" w:hanging="425"/>
    </w:pPr>
    <w:rPr>
      <w:rFonts w:eastAsia="MS Mincho"/>
      <w:lang w:val="en-US"/>
    </w:rPr>
  </w:style>
  <w:style w:type="paragraph" w:customStyle="1" w:styleId="normalpuce">
    <w:name w:val="normal puce"/>
    <w:basedOn w:val="Normal"/>
    <w:uiPriority w:val="99"/>
    <w:qFormat/>
    <w:rsid w:val="00D544D4"/>
    <w:pPr>
      <w:widowControl w:val="0"/>
      <w:tabs>
        <w:tab w:val="num" w:pos="360"/>
      </w:tabs>
      <w:spacing w:before="60" w:after="60"/>
      <w:ind w:left="360" w:hanging="360"/>
      <w:jc w:val="both"/>
    </w:pPr>
    <w:rPr>
      <w:rFonts w:eastAsia="MS Mincho"/>
    </w:rPr>
  </w:style>
  <w:style w:type="paragraph" w:customStyle="1" w:styleId="TdocHeading1">
    <w:name w:val="Tdoc_Heading_1"/>
    <w:basedOn w:val="Heading1"/>
    <w:next w:val="Normal"/>
    <w:autoRedefine/>
    <w:uiPriority w:val="99"/>
    <w:qFormat/>
    <w:rsid w:val="00D544D4"/>
    <w:pPr>
      <w:keepLines w:val="0"/>
      <w:pBdr>
        <w:top w:val="none" w:sz="0" w:space="0" w:color="auto"/>
      </w:pBdr>
      <w:tabs>
        <w:tab w:val="num" w:pos="360"/>
      </w:tabs>
      <w:spacing w:after="0"/>
      <w:ind w:left="360" w:hanging="360"/>
    </w:pPr>
    <w:rPr>
      <w:b/>
      <w:noProof/>
      <w:kern w:val="28"/>
      <w:sz w:val="24"/>
      <w:lang w:val="en-US"/>
    </w:rPr>
  </w:style>
  <w:style w:type="paragraph" w:customStyle="1" w:styleId="Char">
    <w:name w:val="Char"/>
    <w:uiPriority w:val="99"/>
    <w:rsid w:val="00D544D4"/>
    <w:pPr>
      <w:keepNext/>
      <w:numPr>
        <w:numId w:val="1"/>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apple-converted-space">
    <w:name w:val="apple-converted-space"/>
    <w:qFormat/>
    <w:rsid w:val="00D544D4"/>
  </w:style>
  <w:style w:type="character" w:customStyle="1" w:styleId="TFZchn">
    <w:name w:val="TF Zchn"/>
    <w:link w:val="TF1"/>
    <w:qFormat/>
    <w:locked/>
    <w:rsid w:val="00D544D4"/>
    <w:rPr>
      <w:rFonts w:ascii="Arial" w:hAnsi="Arial"/>
      <w:b/>
      <w:lang w:val="en-US" w:eastAsia="en-US" w:bidi="ar-SA"/>
    </w:rPr>
  </w:style>
  <w:style w:type="paragraph" w:customStyle="1" w:styleId="PLBold">
    <w:name w:val="PL + Bold"/>
    <w:basedOn w:val="PL"/>
    <w:link w:val="PLBoldChar"/>
    <w:qFormat/>
    <w:rsid w:val="00D544D4"/>
    <w:rPr>
      <w:b/>
      <w:lang w:eastAsia="ko-KR"/>
    </w:rPr>
  </w:style>
  <w:style w:type="character" w:customStyle="1" w:styleId="B2Char1">
    <w:name w:val="B2 Char1"/>
    <w:qFormat/>
    <w:rsid w:val="00D112A1"/>
    <w:rPr>
      <w:lang w:val="en-GB"/>
    </w:rPr>
  </w:style>
  <w:style w:type="character" w:customStyle="1" w:styleId="Heading3Char1">
    <w:name w:val="Heading 3 Char1"/>
    <w:aliases w:val="Underrubrik2 Char12,H3 Char12,0H Char12,h3 Char12,no break Char12,l3 Char12,3 Char12,list 3 Char12,Head 3 Char12,1.1.1 Char12,3rd level Char12,Major Section Sub Section Char12,PA Minor Section Char12,Head3 Char12,Level 3 Head Char12"/>
    <w:qFormat/>
    <w:rsid w:val="005979E7"/>
    <w:rPr>
      <w:rFonts w:ascii="Arial" w:hAnsi="Arial"/>
      <w:sz w:val="28"/>
      <w:lang w:val="en-GB"/>
    </w:rPr>
  </w:style>
  <w:style w:type="paragraph" w:styleId="NormalWeb">
    <w:name w:val="Normal (Web)"/>
    <w:basedOn w:val="Normal"/>
    <w:uiPriority w:val="99"/>
    <w:qFormat/>
    <w:rsid w:val="00F8597B"/>
    <w:pPr>
      <w:spacing w:before="100" w:beforeAutospacing="1" w:after="100" w:afterAutospacing="1"/>
    </w:pPr>
    <w:rPr>
      <w:rFonts w:eastAsia="Arial Unicode MS"/>
      <w:sz w:val="24"/>
      <w:szCs w:val="24"/>
    </w:rPr>
  </w:style>
  <w:style w:type="character" w:customStyle="1" w:styleId="THC">
    <w:name w:val="TH C"/>
    <w:qFormat/>
    <w:rsid w:val="00F8597B"/>
    <w:rPr>
      <w:rFonts w:ascii="Arial" w:eastAsia="MS Mincho" w:hAnsi="Arial" w:cs="Arial"/>
      <w:b/>
      <w:bCs/>
      <w:lang w:val="en-GB" w:eastAsia="ja-JP"/>
    </w:rPr>
  </w:style>
  <w:style w:type="character" w:customStyle="1" w:styleId="h49">
    <w:name w:val="h49"/>
    <w:rsid w:val="00F8597B"/>
    <w:rPr>
      <w:rFonts w:ascii="Arial" w:hAnsi="Arial"/>
      <w:sz w:val="24"/>
      <w:lang w:val="en-GB"/>
    </w:rPr>
  </w:style>
  <w:style w:type="character" w:customStyle="1" w:styleId="Heading4C">
    <w:name w:val="Heading 4 C"/>
    <w:qFormat/>
    <w:rsid w:val="00F8597B"/>
    <w:rPr>
      <w:rFonts w:ascii="Arial" w:hAnsi="Arial"/>
      <w:sz w:val="24"/>
      <w:szCs w:val="28"/>
      <w:lang w:val="en-GB" w:eastAsia="en-US" w:bidi="ar-SA"/>
    </w:rPr>
  </w:style>
  <w:style w:type="character" w:customStyle="1" w:styleId="H6C">
    <w:name w:val="H6 C"/>
    <w:qFormat/>
    <w:rsid w:val="00F8597B"/>
    <w:rPr>
      <w:rFonts w:ascii="Arial" w:hAnsi="Arial"/>
      <w:sz w:val="22"/>
      <w:lang w:val="en-GB" w:eastAsia="ja-JP" w:bidi="ar-SA"/>
    </w:rPr>
  </w:style>
  <w:style w:type="character" w:customStyle="1" w:styleId="h52">
    <w:name w:val="h52"/>
    <w:rsid w:val="00F8597B"/>
    <w:rPr>
      <w:rFonts w:ascii="Arial" w:eastAsia="SimSun" w:hAnsi="Arial"/>
      <w:sz w:val="22"/>
      <w:lang w:val="en-GB" w:eastAsia="en-US" w:bidi="ar-SA"/>
    </w:rPr>
  </w:style>
  <w:style w:type="character" w:customStyle="1" w:styleId="h51">
    <w:name w:val="h5 1"/>
    <w:qFormat/>
    <w:rsid w:val="00F8597B"/>
    <w:rPr>
      <w:rFonts w:ascii="Arial" w:eastAsia="MS Mincho" w:hAnsi="Arial"/>
      <w:sz w:val="22"/>
      <w:lang w:val="en-GB" w:eastAsia="en-US" w:bidi="ar-SA"/>
    </w:rPr>
  </w:style>
  <w:style w:type="character" w:customStyle="1" w:styleId="h5Char2">
    <w:name w:val="h5 Char2"/>
    <w:aliases w:val="Head5 Char2,5 Char2,Heading5 Char2,H5 Char2,M5 Char2,mh2 Char2,Module heading 2 Char2,heading 8 Char2,Numbered Sub-list Char Char2,Numbered Sub-list Char1,5 Char Char1,H5 Char Char1,Heading 81 Char Char1,M5 Char6,mh2 Char6,M5 Char3,mh2 Char3"/>
    <w:qFormat/>
    <w:rsid w:val="00F8597B"/>
    <w:rPr>
      <w:rFonts w:ascii="Arial" w:hAnsi="Arial"/>
      <w:sz w:val="22"/>
      <w:lang w:val="en-GB" w:eastAsia="en-US" w:bidi="ar-SA"/>
    </w:rPr>
  </w:style>
  <w:style w:type="paragraph" w:customStyle="1" w:styleId="TALCharChar">
    <w:name w:val="TAL Char Char"/>
    <w:basedOn w:val="Normal"/>
    <w:link w:val="TALCharCharChar"/>
    <w:qFormat/>
    <w:rsid w:val="00F8597B"/>
    <w:pPr>
      <w:keepNext/>
      <w:keepLines/>
      <w:spacing w:after="0"/>
    </w:pPr>
    <w:rPr>
      <w:rFonts w:ascii="Arial" w:eastAsia="MS Mincho" w:hAnsi="Arial"/>
      <w:sz w:val="18"/>
    </w:rPr>
  </w:style>
  <w:style w:type="character" w:customStyle="1" w:styleId="TALCharCharChar">
    <w:name w:val="TAL Char Char Char"/>
    <w:link w:val="TALCharChar"/>
    <w:qFormat/>
    <w:rsid w:val="00F8597B"/>
    <w:rPr>
      <w:rFonts w:ascii="Arial" w:eastAsia="MS Mincho" w:hAnsi="Arial"/>
      <w:sz w:val="18"/>
      <w:lang w:val="en-GB" w:eastAsia="ja-JP"/>
    </w:rPr>
  </w:style>
  <w:style w:type="paragraph" w:customStyle="1" w:styleId="Note">
    <w:name w:val="Note"/>
    <w:basedOn w:val="Normal"/>
    <w:uiPriority w:val="99"/>
    <w:qFormat/>
    <w:rsid w:val="00F8597B"/>
    <w:pPr>
      <w:ind w:left="568" w:hanging="284"/>
    </w:pPr>
    <w:rPr>
      <w:rFonts w:eastAsia="MS Mincho"/>
    </w:rPr>
  </w:style>
  <w:style w:type="paragraph" w:customStyle="1" w:styleId="TOC91">
    <w:name w:val="TOC 91"/>
    <w:basedOn w:val="TOC8"/>
    <w:uiPriority w:val="99"/>
    <w:rsid w:val="00F8597B"/>
    <w:pPr>
      <w:ind w:left="1418" w:hanging="1418"/>
    </w:pPr>
    <w:rPr>
      <w:rFonts w:eastAsia="MS Mincho"/>
    </w:rPr>
  </w:style>
  <w:style w:type="paragraph" w:customStyle="1" w:styleId="HE">
    <w:name w:val="HE"/>
    <w:basedOn w:val="Normal"/>
    <w:uiPriority w:val="99"/>
    <w:qFormat/>
    <w:rsid w:val="00F8597B"/>
    <w:pPr>
      <w:spacing w:after="0"/>
    </w:pPr>
    <w:rPr>
      <w:rFonts w:eastAsia="MS Mincho"/>
      <w:b/>
    </w:rPr>
  </w:style>
  <w:style w:type="paragraph" w:customStyle="1" w:styleId="HO">
    <w:name w:val="HO"/>
    <w:basedOn w:val="Normal"/>
    <w:uiPriority w:val="99"/>
    <w:qFormat/>
    <w:rsid w:val="00F8597B"/>
    <w:pPr>
      <w:spacing w:after="0"/>
      <w:jc w:val="right"/>
    </w:pPr>
    <w:rPr>
      <w:rFonts w:eastAsia="MS Mincho"/>
      <w:b/>
    </w:rPr>
  </w:style>
  <w:style w:type="paragraph" w:customStyle="1" w:styleId="WP">
    <w:name w:val="WP"/>
    <w:basedOn w:val="Normal"/>
    <w:uiPriority w:val="99"/>
    <w:qFormat/>
    <w:rsid w:val="00F8597B"/>
    <w:pPr>
      <w:spacing w:after="0"/>
      <w:jc w:val="both"/>
    </w:pPr>
    <w:rPr>
      <w:rFonts w:eastAsia="MS Mincho"/>
    </w:rPr>
  </w:style>
  <w:style w:type="paragraph" w:customStyle="1" w:styleId="ZK">
    <w:name w:val="ZK"/>
    <w:uiPriority w:val="99"/>
    <w:qFormat/>
    <w:rsid w:val="00F8597B"/>
    <w:pPr>
      <w:spacing w:after="240" w:line="240" w:lineRule="atLeast"/>
      <w:ind w:left="1191" w:right="113" w:hanging="1191"/>
    </w:pPr>
    <w:rPr>
      <w:rFonts w:eastAsia="MS Mincho"/>
      <w:lang w:eastAsia="en-US"/>
    </w:rPr>
  </w:style>
  <w:style w:type="paragraph" w:customStyle="1" w:styleId="ZC">
    <w:name w:val="ZC"/>
    <w:uiPriority w:val="99"/>
    <w:qFormat/>
    <w:rsid w:val="00F8597B"/>
    <w:pPr>
      <w:spacing w:line="360" w:lineRule="atLeast"/>
      <w:jc w:val="center"/>
    </w:pPr>
    <w:rPr>
      <w:rFonts w:eastAsia="MS Mincho"/>
      <w:lang w:eastAsia="en-US"/>
    </w:rPr>
  </w:style>
  <w:style w:type="paragraph" w:styleId="ListNumber5">
    <w:name w:val="List Number 5"/>
    <w:basedOn w:val="Normal"/>
    <w:uiPriority w:val="99"/>
    <w:qFormat/>
    <w:rsid w:val="00F8597B"/>
    <w:pPr>
      <w:tabs>
        <w:tab w:val="num" w:pos="1492"/>
        <w:tab w:val="num" w:pos="1800"/>
      </w:tabs>
      <w:ind w:left="1800" w:hanging="360"/>
    </w:pPr>
    <w:rPr>
      <w:rFonts w:eastAsia="MS Mincho"/>
    </w:rPr>
  </w:style>
  <w:style w:type="paragraph" w:customStyle="1" w:styleId="Heading3Underrubrik2H3">
    <w:name w:val="Heading 3.Underrubrik2.H3"/>
    <w:basedOn w:val="Heading2Head2A2"/>
    <w:next w:val="Normal"/>
    <w:qFormat/>
    <w:rsid w:val="00F8597B"/>
  </w:style>
  <w:style w:type="paragraph" w:customStyle="1" w:styleId="Heading2Head2A2">
    <w:name w:val="Heading 2.Head2A.2"/>
    <w:basedOn w:val="Heading1"/>
    <w:next w:val="Normal"/>
    <w:uiPriority w:val="99"/>
    <w:qFormat/>
    <w:rsid w:val="00F8597B"/>
    <w:pPr>
      <w:pBdr>
        <w:top w:val="none" w:sz="0" w:space="0" w:color="auto"/>
      </w:pBdr>
      <w:spacing w:before="180"/>
      <w:outlineLvl w:val="1"/>
    </w:pPr>
    <w:rPr>
      <w:rFonts w:eastAsia="SimSun"/>
      <w:sz w:val="32"/>
      <w:lang w:eastAsia="es-ES"/>
    </w:rPr>
  </w:style>
  <w:style w:type="paragraph" w:styleId="ListNumber3">
    <w:name w:val="List Number 3"/>
    <w:basedOn w:val="Normal"/>
    <w:uiPriority w:val="99"/>
    <w:qFormat/>
    <w:rsid w:val="00F8597B"/>
    <w:pPr>
      <w:numPr>
        <w:numId w:val="5"/>
      </w:numPr>
      <w:tabs>
        <w:tab w:val="num" w:pos="926"/>
      </w:tabs>
      <w:ind w:left="926"/>
    </w:pPr>
    <w:rPr>
      <w:rFonts w:eastAsia="MS Mincho"/>
    </w:rPr>
  </w:style>
  <w:style w:type="paragraph" w:styleId="ListNumber4">
    <w:name w:val="List Number 4"/>
    <w:basedOn w:val="Normal"/>
    <w:uiPriority w:val="99"/>
    <w:qFormat/>
    <w:rsid w:val="00F8597B"/>
    <w:pPr>
      <w:numPr>
        <w:numId w:val="4"/>
      </w:numPr>
      <w:tabs>
        <w:tab w:val="num" w:pos="1209"/>
      </w:tabs>
      <w:ind w:left="1209"/>
    </w:pPr>
    <w:rPr>
      <w:rFonts w:eastAsia="MS Mincho"/>
    </w:rPr>
  </w:style>
  <w:style w:type="character" w:customStyle="1" w:styleId="h5Char1">
    <w:name w:val="h5 Char1"/>
    <w:aliases w:val="Head5 Char1,5 Char1,Heading5 Char1,H5 Char1,M5 Char1,mh2 Char1,Module heading 2 Char1,heading 8 Char1,Numbered Sub-list Char Char1,Module heading 2 Char5,Numbered Sub-list Char4,Heading5 Char5,Head5 Char5,标题 5 Char1,Heading 5 Char1"/>
    <w:qFormat/>
    <w:rsid w:val="00F8597B"/>
    <w:rPr>
      <w:rFonts w:ascii="Arial" w:eastAsia="MS Mincho" w:hAnsi="Arial"/>
      <w:sz w:val="22"/>
      <w:lang w:val="en-GB"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qFormat/>
    <w:rsid w:val="00F8597B"/>
    <w:rPr>
      <w:rFonts w:ascii="Arial" w:hAnsi="Arial"/>
      <w:sz w:val="24"/>
      <w:szCs w:val="28"/>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qFormat/>
    <w:rsid w:val="00F8597B"/>
    <w:rPr>
      <w:rFonts w:ascii="Arial" w:hAnsi="Arial"/>
      <w:sz w:val="24"/>
      <w:lang w:val="en-GB" w:eastAsia="en-US"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qFormat/>
    <w:rsid w:val="00F8597B"/>
    <w:rPr>
      <w:rFonts w:ascii="Arial" w:hAnsi="Arial"/>
      <w:sz w:val="24"/>
      <w:lang w:val="en-GB" w:eastAsia="ja-JP" w:bidi="ar-SA"/>
    </w:rPr>
  </w:style>
  <w:style w:type="paragraph" w:customStyle="1" w:styleId="Separation">
    <w:name w:val="Separation"/>
    <w:basedOn w:val="Heading1"/>
    <w:next w:val="Normal"/>
    <w:uiPriority w:val="99"/>
    <w:qFormat/>
    <w:rsid w:val="00F8597B"/>
    <w:pPr>
      <w:pBdr>
        <w:top w:val="none" w:sz="0" w:space="0" w:color="auto"/>
      </w:pBdr>
      <w:overflowPunct/>
      <w:autoSpaceDE/>
      <w:autoSpaceDN/>
      <w:adjustRightInd/>
      <w:textAlignment w:val="auto"/>
    </w:pPr>
    <w:rPr>
      <w:b/>
      <w:color w:val="0000FF"/>
    </w:rPr>
  </w:style>
  <w:style w:type="character" w:customStyle="1" w:styleId="FooterChar1">
    <w:name w:val="Footer Char1"/>
    <w:aliases w:val="footer odd Char1,footer Char1,fo Char1,pie de página Char1"/>
    <w:qFormat/>
    <w:rsid w:val="00F8597B"/>
    <w:rPr>
      <w:rFonts w:ascii="Arial" w:hAnsi="Arial"/>
      <w:b/>
      <w:i/>
      <w:noProof/>
      <w:sz w:val="18"/>
    </w:rPr>
  </w:style>
  <w:style w:type="paragraph" w:customStyle="1" w:styleId="font5">
    <w:name w:val="font5"/>
    <w:basedOn w:val="Normal"/>
    <w:uiPriority w:val="99"/>
    <w:qFormat/>
    <w:rsid w:val="00F8597B"/>
    <w:pPr>
      <w:overflowPunct/>
      <w:autoSpaceDE/>
      <w:autoSpaceDN/>
      <w:adjustRightInd/>
      <w:spacing w:before="100" w:beforeAutospacing="1" w:after="100" w:afterAutospacing="1"/>
      <w:textAlignment w:val="auto"/>
    </w:pPr>
    <w:rPr>
      <w:rFonts w:ascii="Arial" w:hAnsi="Arial" w:cs="Arial"/>
      <w:b/>
      <w:bCs/>
      <w:sz w:val="10"/>
      <w:szCs w:val="10"/>
      <w:lang w:val="de-DE" w:eastAsia="de-DE"/>
    </w:rPr>
  </w:style>
  <w:style w:type="paragraph" w:customStyle="1" w:styleId="font6">
    <w:name w:val="font6"/>
    <w:basedOn w:val="Normal"/>
    <w:uiPriority w:val="99"/>
    <w:qFormat/>
    <w:rsid w:val="00F8597B"/>
    <w:pPr>
      <w:overflowPunct/>
      <w:autoSpaceDE/>
      <w:autoSpaceDN/>
      <w:adjustRightInd/>
      <w:spacing w:before="100" w:beforeAutospacing="1" w:after="100" w:afterAutospacing="1"/>
      <w:textAlignment w:val="auto"/>
    </w:pPr>
    <w:rPr>
      <w:rFonts w:ascii="Arial" w:hAnsi="Arial" w:cs="Arial"/>
      <w:b/>
      <w:bCs/>
      <w:sz w:val="18"/>
      <w:szCs w:val="18"/>
      <w:lang w:val="de-DE" w:eastAsia="de-DE"/>
    </w:rPr>
  </w:style>
  <w:style w:type="paragraph" w:customStyle="1" w:styleId="xl69">
    <w:name w:val="xl69"/>
    <w:basedOn w:val="Normal"/>
    <w:uiPriority w:val="99"/>
    <w:qFormat/>
    <w:rsid w:val="00F8597B"/>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1">
    <w:name w:val="xl71"/>
    <w:basedOn w:val="Normal"/>
    <w:uiPriority w:val="99"/>
    <w:qFormat/>
    <w:rsid w:val="00F8597B"/>
    <w:pPr>
      <w:pBdr>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2">
    <w:name w:val="xl72"/>
    <w:basedOn w:val="Normal"/>
    <w:uiPriority w:val="99"/>
    <w:qFormat/>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3">
    <w:name w:val="xl73"/>
    <w:basedOn w:val="Normal"/>
    <w:uiPriority w:val="99"/>
    <w:qFormat/>
    <w:rsid w:val="00F8597B"/>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74">
    <w:name w:val="xl74"/>
    <w:basedOn w:val="Normal"/>
    <w:uiPriority w:val="99"/>
    <w:qFormat/>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75">
    <w:name w:val="xl75"/>
    <w:basedOn w:val="Normal"/>
    <w:uiPriority w:val="99"/>
    <w:qFormat/>
    <w:rsid w:val="00F8597B"/>
    <w:pPr>
      <w:pBdr>
        <w:top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6">
    <w:name w:val="xl76"/>
    <w:basedOn w:val="Normal"/>
    <w:uiPriority w:val="99"/>
    <w:qFormat/>
    <w:rsid w:val="00F8597B"/>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7">
    <w:name w:val="xl77"/>
    <w:basedOn w:val="Normal"/>
    <w:uiPriority w:val="99"/>
    <w:qFormat/>
    <w:rsid w:val="00F8597B"/>
    <w:pPr>
      <w:pBdr>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8">
    <w:name w:val="xl78"/>
    <w:basedOn w:val="Normal"/>
    <w:uiPriority w:val="99"/>
    <w:qFormat/>
    <w:rsid w:val="00F8597B"/>
    <w:pPr>
      <w:pBdr>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9">
    <w:name w:val="xl79"/>
    <w:basedOn w:val="Normal"/>
    <w:uiPriority w:val="99"/>
    <w:qFormat/>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0">
    <w:name w:val="xl80"/>
    <w:basedOn w:val="Normal"/>
    <w:uiPriority w:val="99"/>
    <w:qFormat/>
    <w:rsid w:val="00F8597B"/>
    <w:pPr>
      <w:pBdr>
        <w:bottom w:val="single" w:sz="8" w:space="0" w:color="auto"/>
        <w:right w:val="single" w:sz="8" w:space="0" w:color="auto"/>
      </w:pBdr>
      <w:overflowPunct/>
      <w:autoSpaceDE/>
      <w:autoSpaceDN/>
      <w:adjustRightInd/>
      <w:spacing w:before="100" w:beforeAutospacing="1" w:after="100" w:afterAutospacing="1"/>
      <w:textAlignment w:val="auto"/>
    </w:pPr>
    <w:rPr>
      <w:sz w:val="24"/>
      <w:szCs w:val="24"/>
      <w:lang w:val="de-DE" w:eastAsia="de-DE"/>
    </w:rPr>
  </w:style>
  <w:style w:type="paragraph" w:customStyle="1" w:styleId="xl81">
    <w:name w:val="xl81"/>
    <w:basedOn w:val="Normal"/>
    <w:uiPriority w:val="99"/>
    <w:qFormat/>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82">
    <w:name w:val="xl82"/>
    <w:basedOn w:val="Normal"/>
    <w:uiPriority w:val="99"/>
    <w:qFormat/>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83">
    <w:name w:val="xl83"/>
    <w:basedOn w:val="Normal"/>
    <w:uiPriority w:val="99"/>
    <w:qFormat/>
    <w:rsid w:val="00F8597B"/>
    <w:pPr>
      <w:pBdr>
        <w:top w:val="single" w:sz="8" w:space="0" w:color="auto"/>
        <w:lef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4">
    <w:name w:val="xl84"/>
    <w:basedOn w:val="Normal"/>
    <w:uiPriority w:val="99"/>
    <w:qFormat/>
    <w:rsid w:val="00F8597B"/>
    <w:pPr>
      <w:pBdr>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5">
    <w:name w:val="xl85"/>
    <w:basedOn w:val="Normal"/>
    <w:uiPriority w:val="99"/>
    <w:qFormat/>
    <w:rsid w:val="00F8597B"/>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6">
    <w:name w:val="xl86"/>
    <w:basedOn w:val="Normal"/>
    <w:uiPriority w:val="99"/>
    <w:qFormat/>
    <w:rsid w:val="00F8597B"/>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7">
    <w:name w:val="xl87"/>
    <w:basedOn w:val="Normal"/>
    <w:uiPriority w:val="99"/>
    <w:qFormat/>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8">
    <w:name w:val="xl88"/>
    <w:basedOn w:val="Normal"/>
    <w:uiPriority w:val="99"/>
    <w:qFormat/>
    <w:rsid w:val="00F8597B"/>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9">
    <w:name w:val="xl89"/>
    <w:basedOn w:val="Normal"/>
    <w:uiPriority w:val="99"/>
    <w:qFormat/>
    <w:rsid w:val="00F8597B"/>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0">
    <w:name w:val="xl90"/>
    <w:basedOn w:val="Normal"/>
    <w:uiPriority w:val="99"/>
    <w:qFormat/>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1">
    <w:name w:val="xl91"/>
    <w:basedOn w:val="Normal"/>
    <w:uiPriority w:val="99"/>
    <w:qFormat/>
    <w:rsid w:val="00F8597B"/>
    <w:pPr>
      <w:pBdr>
        <w:top w:val="single" w:sz="8" w:space="0" w:color="auto"/>
        <w:lef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2">
    <w:name w:val="xl92"/>
    <w:basedOn w:val="Normal"/>
    <w:uiPriority w:val="99"/>
    <w:qFormat/>
    <w:rsid w:val="00F8597B"/>
    <w:pPr>
      <w:pBdr>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3">
    <w:name w:val="xl93"/>
    <w:basedOn w:val="Normal"/>
    <w:uiPriority w:val="99"/>
    <w:qFormat/>
    <w:rsid w:val="00F8597B"/>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4">
    <w:name w:val="xl94"/>
    <w:basedOn w:val="Normal"/>
    <w:uiPriority w:val="99"/>
    <w:qFormat/>
    <w:rsid w:val="00F8597B"/>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5">
    <w:name w:val="xl95"/>
    <w:basedOn w:val="Normal"/>
    <w:uiPriority w:val="99"/>
    <w:qFormat/>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6">
    <w:name w:val="xl96"/>
    <w:basedOn w:val="Normal"/>
    <w:uiPriority w:val="99"/>
    <w:qFormat/>
    <w:rsid w:val="00F8597B"/>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97">
    <w:name w:val="xl97"/>
    <w:basedOn w:val="Normal"/>
    <w:uiPriority w:val="99"/>
    <w:qFormat/>
    <w:rsid w:val="00F8597B"/>
    <w:pPr>
      <w:pBdr>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98">
    <w:name w:val="xl98"/>
    <w:basedOn w:val="Normal"/>
    <w:uiPriority w:val="99"/>
    <w:qFormat/>
    <w:rsid w:val="00F8597B"/>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character" w:customStyle="1" w:styleId="CharChar21">
    <w:name w:val="Char Char21"/>
    <w:rsid w:val="00F8597B"/>
    <w:rPr>
      <w:rFonts w:ascii="Times New Roman" w:hAnsi="Times New Roman"/>
      <w:lang w:val="en-GB" w:eastAsia="en-US"/>
    </w:rPr>
  </w:style>
  <w:style w:type="paragraph" w:customStyle="1" w:styleId="FL">
    <w:name w:val="FL"/>
    <w:basedOn w:val="Normal"/>
    <w:uiPriority w:val="99"/>
    <w:qFormat/>
    <w:rsid w:val="00F8597B"/>
    <w:pPr>
      <w:keepNext/>
      <w:keepLines/>
      <w:spacing w:before="60"/>
      <w:jc w:val="center"/>
    </w:pPr>
    <w:rPr>
      <w:rFonts w:ascii="Arial" w:eastAsia="SimSun" w:hAnsi="Arial"/>
      <w:b/>
    </w:rPr>
  </w:style>
  <w:style w:type="paragraph" w:customStyle="1" w:styleId="CarCar">
    <w:name w:val="Car Car"/>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8">
    <w:name w:val="Char Char8"/>
    <w:semiHidden/>
    <w:rsid w:val="00F8597B"/>
    <w:rPr>
      <w:rFonts w:ascii="Times New Roman" w:hAnsi="Times New Roman"/>
      <w:b/>
      <w:bCs/>
      <w:lang w:val="en-GB" w:eastAsia="en-US"/>
    </w:rPr>
  </w:style>
  <w:style w:type="paragraph" w:customStyle="1" w:styleId="B11">
    <w:name w:val="B1+"/>
    <w:basedOn w:val="Normal"/>
    <w:link w:val="B1Car"/>
    <w:uiPriority w:val="99"/>
    <w:qFormat/>
    <w:rsid w:val="00F8597B"/>
    <w:pPr>
      <w:tabs>
        <w:tab w:val="num" w:pos="737"/>
      </w:tabs>
      <w:ind w:left="737" w:hanging="453"/>
    </w:pPr>
    <w:rPr>
      <w:rFonts w:eastAsia="SimSun"/>
    </w:rPr>
  </w:style>
  <w:style w:type="paragraph" w:customStyle="1" w:styleId="B20">
    <w:name w:val="B2+"/>
    <w:basedOn w:val="B2"/>
    <w:uiPriority w:val="99"/>
    <w:qFormat/>
    <w:rsid w:val="00F8597B"/>
    <w:pPr>
      <w:tabs>
        <w:tab w:val="num" w:pos="1191"/>
      </w:tabs>
      <w:ind w:left="1191" w:hanging="454"/>
    </w:pPr>
    <w:rPr>
      <w:rFonts w:eastAsia="SimSun"/>
    </w:rPr>
  </w:style>
  <w:style w:type="paragraph" w:customStyle="1" w:styleId="B30">
    <w:name w:val="B3+"/>
    <w:basedOn w:val="B3"/>
    <w:uiPriority w:val="99"/>
    <w:qFormat/>
    <w:rsid w:val="00F8597B"/>
    <w:pPr>
      <w:tabs>
        <w:tab w:val="left" w:pos="1134"/>
        <w:tab w:val="num" w:pos="1644"/>
      </w:tabs>
      <w:ind w:left="1644" w:hanging="453"/>
    </w:pPr>
    <w:rPr>
      <w:rFonts w:eastAsia="SimSun"/>
    </w:rPr>
  </w:style>
  <w:style w:type="character" w:customStyle="1" w:styleId="CharChar13">
    <w:name w:val="Char Char13"/>
    <w:semiHidden/>
    <w:rsid w:val="00F8597B"/>
    <w:rPr>
      <w:rFonts w:eastAsia="SimSun"/>
      <w:lang w:val="en-GB" w:eastAsia="en-US" w:bidi="ar-SA"/>
    </w:rPr>
  </w:style>
  <w:style w:type="character" w:customStyle="1" w:styleId="CharChar7">
    <w:name w:val="Char Char7"/>
    <w:rsid w:val="00F8597B"/>
    <w:rPr>
      <w:rFonts w:ascii="Arial" w:eastAsia="SimSun" w:hAnsi="Arial"/>
      <w:sz w:val="36"/>
      <w:lang w:val="en-GB" w:eastAsia="en-US" w:bidi="ar-SA"/>
    </w:rPr>
  </w:style>
  <w:style w:type="character" w:customStyle="1" w:styleId="CharChar6">
    <w:name w:val="Char Char6"/>
    <w:rsid w:val="00F8597B"/>
    <w:rPr>
      <w:rFonts w:ascii="Arial" w:eastAsia="SimSun" w:hAnsi="Arial"/>
      <w:sz w:val="32"/>
      <w:lang w:val="en-GB" w:eastAsia="en-US" w:bidi="ar-SA"/>
    </w:rPr>
  </w:style>
  <w:style w:type="character" w:customStyle="1" w:styleId="CharChar5">
    <w:name w:val="Char Char5"/>
    <w:rsid w:val="00F8597B"/>
    <w:rPr>
      <w:rFonts w:ascii="Arial" w:eastAsia="SimSun" w:hAnsi="Arial"/>
      <w:sz w:val="28"/>
      <w:lang w:val="en-GB" w:eastAsia="en-US" w:bidi="ar-SA"/>
    </w:rPr>
  </w:style>
  <w:style w:type="character" w:customStyle="1" w:styleId="CharChar16">
    <w:name w:val="Char Char16"/>
    <w:rsid w:val="00F8597B"/>
    <w:rPr>
      <w:rFonts w:ascii="Arial" w:eastAsia="SimSun" w:hAnsi="Arial"/>
      <w:lang w:val="en-GB" w:eastAsia="en-US" w:bidi="ar-SA"/>
    </w:rPr>
  </w:style>
  <w:style w:type="character" w:customStyle="1" w:styleId="CharChar14">
    <w:name w:val="Char Char14"/>
    <w:rsid w:val="00F8597B"/>
    <w:rPr>
      <w:rFonts w:ascii="Arial" w:eastAsia="SimSun" w:hAnsi="Arial"/>
      <w:sz w:val="36"/>
      <w:lang w:val="en-GB" w:eastAsia="en-US" w:bidi="ar-SA"/>
    </w:rPr>
  </w:style>
  <w:style w:type="character" w:customStyle="1" w:styleId="CharChar11">
    <w:name w:val="Char Char11"/>
    <w:rsid w:val="00F8597B"/>
    <w:rPr>
      <w:rFonts w:ascii="Tahoma" w:eastAsia="SimSun" w:hAnsi="Tahoma" w:cs="Tahoma"/>
      <w:lang w:val="en-GB" w:eastAsia="en-US" w:bidi="ar-SA"/>
    </w:rPr>
  </w:style>
  <w:style w:type="paragraph" w:customStyle="1" w:styleId="Copyright">
    <w:name w:val="Copyright"/>
    <w:basedOn w:val="Normal"/>
    <w:uiPriority w:val="99"/>
    <w:qFormat/>
    <w:rsid w:val="00F8597B"/>
    <w:pPr>
      <w:spacing w:after="0"/>
      <w:jc w:val="center"/>
    </w:pPr>
    <w:rPr>
      <w:rFonts w:ascii="Arial" w:eastAsia="MS Mincho" w:hAnsi="Arial"/>
      <w:b/>
      <w:sz w:val="16"/>
    </w:rPr>
  </w:style>
  <w:style w:type="paragraph" w:customStyle="1" w:styleId="CharCharCharCharCharChar">
    <w:name w:val="Char Char Char Char Char Char"/>
    <w:uiPriority w:val="99"/>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修订2"/>
    <w:hidden/>
    <w:uiPriority w:val="99"/>
    <w:semiHidden/>
    <w:qFormat/>
    <w:rsid w:val="00F8597B"/>
    <w:rPr>
      <w:rFonts w:eastAsia="Batang"/>
      <w:lang w:eastAsia="en-US"/>
    </w:rPr>
  </w:style>
  <w:style w:type="paragraph" w:customStyle="1" w:styleId="a2">
    <w:name w:val="変更箇所"/>
    <w:hidden/>
    <w:semiHidden/>
    <w:qFormat/>
    <w:rsid w:val="00F8597B"/>
    <w:rPr>
      <w:rFonts w:eastAsia="MS Mincho"/>
      <w:lang w:eastAsia="en-US"/>
    </w:rPr>
  </w:style>
  <w:style w:type="paragraph" w:customStyle="1" w:styleId="CarCar1CharCharCarCar">
    <w:name w:val="Car Car1 Char Char Car Car"/>
    <w:uiPriority w:val="99"/>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
    <w:name w:val="Zchn Zchn"/>
    <w:uiPriority w:val="99"/>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
    <w:name w:val="Char Char"/>
    <w:rsid w:val="00F8597B"/>
    <w:rPr>
      <w:rFonts w:ascii="Tahoma" w:hAnsi="Tahoma" w:cs="Tahoma"/>
      <w:sz w:val="16"/>
      <w:szCs w:val="16"/>
      <w:lang w:val="en-GB" w:eastAsia="en-US" w:bidi="ar-SA"/>
    </w:rPr>
  </w:style>
  <w:style w:type="paragraph" w:customStyle="1" w:styleId="FooterCentred">
    <w:name w:val="FooterCentred"/>
    <w:basedOn w:val="Footer"/>
    <w:uiPriority w:val="99"/>
    <w:qFormat/>
    <w:rsid w:val="00F8597B"/>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Normal"/>
    <w:uiPriority w:val="99"/>
    <w:qFormat/>
    <w:rsid w:val="00F8597B"/>
    <w:pPr>
      <w:tabs>
        <w:tab w:val="left" w:pos="360"/>
      </w:tabs>
      <w:ind w:left="360" w:hanging="360"/>
    </w:pPr>
    <w:rPr>
      <w:rFonts w:eastAsia="SimSun"/>
    </w:rPr>
  </w:style>
  <w:style w:type="paragraph" w:styleId="NoteHeading">
    <w:name w:val="Note Heading"/>
    <w:basedOn w:val="Normal"/>
    <w:next w:val="Normal"/>
    <w:link w:val="NoteHeadingChar"/>
    <w:uiPriority w:val="99"/>
    <w:qFormat/>
    <w:rsid w:val="00F8597B"/>
    <w:rPr>
      <w:rFonts w:eastAsia="MS Mincho"/>
      <w:lang w:val="x-none" w:eastAsia="x-none"/>
    </w:rPr>
  </w:style>
  <w:style w:type="character" w:customStyle="1" w:styleId="NoteHeadingChar">
    <w:name w:val="Note Heading Char"/>
    <w:link w:val="NoteHeading"/>
    <w:uiPriority w:val="99"/>
    <w:qFormat/>
    <w:rsid w:val="00F8597B"/>
    <w:rPr>
      <w:rFonts w:eastAsia="MS Mincho"/>
      <w:lang w:val="x-none" w:eastAsia="x-none"/>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qFormat/>
    <w:rsid w:val="00F8597B"/>
    <w:rPr>
      <w:rFonts w:ascii="Arial" w:hAnsi="Arial"/>
      <w:b/>
      <w:noProof/>
      <w:sz w:val="18"/>
      <w:lang w:val="en-GB" w:eastAsia="en-US" w:bidi="ar-SA"/>
    </w:rPr>
  </w:style>
  <w:style w:type="character" w:customStyle="1" w:styleId="CharChar25">
    <w:name w:val="Char Char25"/>
    <w:rsid w:val="00F8597B"/>
    <w:rPr>
      <w:rFonts w:ascii="Arial" w:hAnsi="Arial"/>
      <w:lang w:val="en-GB" w:eastAsia="en-US"/>
    </w:rPr>
  </w:style>
  <w:style w:type="character" w:customStyle="1" w:styleId="CharChar24">
    <w:name w:val="Char Char24"/>
    <w:rsid w:val="00F8597B"/>
    <w:rPr>
      <w:rFonts w:ascii="Arial" w:hAnsi="Arial"/>
      <w:sz w:val="36"/>
      <w:lang w:val="en-GB" w:eastAsia="en-US"/>
    </w:rPr>
  </w:style>
  <w:style w:type="character" w:customStyle="1" w:styleId="CharChar17">
    <w:name w:val="Char Char17"/>
    <w:rsid w:val="00F8597B"/>
    <w:rPr>
      <w:rFonts w:ascii="Tahoma" w:hAnsi="Tahoma" w:cs="Tahoma"/>
      <w:shd w:val="clear" w:color="auto" w:fill="000080"/>
      <w:lang w:val="en-GB" w:eastAsia="en-US"/>
    </w:rPr>
  </w:style>
  <w:style w:type="character" w:customStyle="1" w:styleId="CharChar19">
    <w:name w:val="Char Char19"/>
    <w:rsid w:val="00F8597B"/>
    <w:rPr>
      <w:rFonts w:ascii="Times New Roman" w:hAnsi="Times New Roman"/>
      <w:lang w:val="en-GB"/>
    </w:rPr>
  </w:style>
  <w:style w:type="character" w:customStyle="1" w:styleId="CharChar20">
    <w:name w:val="Char Char20"/>
    <w:rsid w:val="00F8597B"/>
    <w:rPr>
      <w:rFonts w:ascii="Tahoma" w:hAnsi="Tahoma" w:cs="Tahoma"/>
      <w:sz w:val="16"/>
      <w:szCs w:val="16"/>
      <w:lang w:val="en-GB" w:eastAsia="en-US"/>
    </w:rPr>
  </w:style>
  <w:style w:type="paragraph" w:customStyle="1" w:styleId="a3">
    <w:name w:val="수정"/>
    <w:hidden/>
    <w:uiPriority w:val="99"/>
    <w:semiHidden/>
    <w:qFormat/>
    <w:rsid w:val="00F8597B"/>
    <w:rPr>
      <w:rFonts w:eastAsia="Batang"/>
      <w:lang w:eastAsia="en-US"/>
    </w:rPr>
  </w:style>
  <w:style w:type="character" w:customStyle="1" w:styleId="CharChar30">
    <w:name w:val="Char Char30"/>
    <w:rsid w:val="00F8597B"/>
    <w:rPr>
      <w:rFonts w:ascii="Arial" w:hAnsi="Arial"/>
      <w:lang w:val="en-GB" w:eastAsia="en-US"/>
    </w:rPr>
  </w:style>
  <w:style w:type="character" w:customStyle="1" w:styleId="CharChar29">
    <w:name w:val="Char Char29"/>
    <w:rsid w:val="00F8597B"/>
    <w:rPr>
      <w:rFonts w:ascii="Arial" w:hAnsi="Arial"/>
      <w:sz w:val="36"/>
      <w:lang w:val="en-GB" w:eastAsia="en-US"/>
    </w:rPr>
  </w:style>
  <w:style w:type="character" w:customStyle="1" w:styleId="CharChar26">
    <w:name w:val="Char Char26"/>
    <w:rsid w:val="00F8597B"/>
    <w:rPr>
      <w:rFonts w:ascii="Times New Roman" w:hAnsi="Times New Roman"/>
      <w:lang w:val="en-GB" w:eastAsia="en-US"/>
    </w:rPr>
  </w:style>
  <w:style w:type="character" w:customStyle="1" w:styleId="CharChar28">
    <w:name w:val="Char Char28"/>
    <w:rsid w:val="00F8597B"/>
    <w:rPr>
      <w:rFonts w:ascii="Arial" w:hAnsi="Arial"/>
      <w:sz w:val="36"/>
      <w:lang w:val="en-GB" w:eastAsia="en-US"/>
    </w:rPr>
  </w:style>
  <w:style w:type="character" w:customStyle="1" w:styleId="CharChar27">
    <w:name w:val="Char Char27"/>
    <w:rsid w:val="00F8597B"/>
    <w:rPr>
      <w:rFonts w:ascii="Arial" w:hAnsi="Arial"/>
      <w:b/>
      <w:i/>
      <w:noProof/>
      <w:sz w:val="18"/>
      <w:lang w:val="en-GB" w:eastAsia="en-US"/>
    </w:rPr>
  </w:style>
  <w:style w:type="paragraph" w:customStyle="1" w:styleId="4">
    <w:name w:val="(文字) (文字)4"/>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6Char1">
    <w:name w:val="Heading 6 Char1"/>
    <w:aliases w:val="T1 Char1,Header 6 Char1,Header 6 Char Char1,Heading 6 Char3,T1 Char10"/>
    <w:qFormat/>
    <w:rsid w:val="00F8597B"/>
    <w:rPr>
      <w:rFonts w:ascii="Cambria" w:eastAsia="MS Gothic" w:hAnsi="Cambria" w:cs="Times New Roman"/>
      <w:i/>
      <w:iCs/>
      <w:color w:val="243F60"/>
      <w:lang w:eastAsia="en-US"/>
    </w:rPr>
  </w:style>
  <w:style w:type="paragraph" w:customStyle="1" w:styleId="Revision1">
    <w:name w:val="Revision1"/>
    <w:hidden/>
    <w:uiPriority w:val="99"/>
    <w:semiHidden/>
    <w:qFormat/>
    <w:rsid w:val="00F8597B"/>
    <w:rPr>
      <w:rFonts w:eastAsia="Batang"/>
      <w:lang w:eastAsia="en-US"/>
    </w:rPr>
  </w:style>
  <w:style w:type="character" w:customStyle="1" w:styleId="T1Char3">
    <w:name w:val="T1 Char3"/>
    <w:aliases w:val="Header 6 Char Char3"/>
    <w:qFormat/>
    <w:rsid w:val="00F8597B"/>
    <w:rPr>
      <w:rFonts w:ascii="Arial" w:eastAsia="Times New Roman" w:hAnsi="Arial" w:cs="Times New Roman"/>
      <w:sz w:val="20"/>
      <w:szCs w:val="20"/>
      <w:lang w:val="en-GB" w:eastAsia="ja-JP"/>
    </w:rPr>
  </w:style>
  <w:style w:type="character" w:customStyle="1" w:styleId="CharChar9">
    <w:name w:val="Char Char9"/>
    <w:rsid w:val="00F8597B"/>
    <w:rPr>
      <w:rFonts w:ascii="Arial" w:eastAsia="MS Mincho" w:hAnsi="Arial" w:cs="CG Times (WN)"/>
      <w:kern w:val="0"/>
      <w:sz w:val="22"/>
      <w:szCs w:val="20"/>
      <w:lang w:val="en-GB" w:eastAsia="ar-SA"/>
    </w:rPr>
  </w:style>
  <w:style w:type="character" w:customStyle="1" w:styleId="CharChar3">
    <w:name w:val="Char Char3"/>
    <w:rsid w:val="00F8597B"/>
    <w:rPr>
      <w:rFonts w:ascii="Arial" w:hAnsi="Arial"/>
      <w:sz w:val="22"/>
      <w:lang w:val="en-GB" w:eastAsia="en-US" w:bidi="ar-SA"/>
    </w:rPr>
  </w:style>
  <w:style w:type="paragraph" w:customStyle="1" w:styleId="CharCharCharCharChar">
    <w:name w:val="Char Char Char Char Char"/>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F8597B"/>
    <w:rPr>
      <w:lang w:val="en-GB" w:eastAsia="ja-JP" w:bidi="ar-SA"/>
    </w:rPr>
  </w:style>
  <w:style w:type="paragraph" w:customStyle="1" w:styleId="CharChar1CharChar">
    <w:name w:val="Char Char1 Char Char"/>
    <w:uiPriority w:val="99"/>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uiPriority w:val="99"/>
    <w:rsid w:val="00F8597B"/>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F8597B"/>
    <w:rPr>
      <w:rFonts w:ascii="Arial" w:hAnsi="Arial"/>
      <w:sz w:val="32"/>
      <w:lang w:val="en-GB" w:eastAsia="ja-JP" w:bidi="ar-SA"/>
    </w:rPr>
  </w:style>
  <w:style w:type="character" w:customStyle="1" w:styleId="CharChar4">
    <w:name w:val="Char Char4"/>
    <w:rsid w:val="00F8597B"/>
    <w:rPr>
      <w:rFonts w:ascii="Courier New" w:hAnsi="Courier New"/>
      <w:lang w:val="nb-NO" w:eastAsia="ja-JP" w:bidi="ar-SA"/>
    </w:rPr>
  </w:style>
  <w:style w:type="character" w:customStyle="1" w:styleId="NOCharChar">
    <w:name w:val="NO Char Char"/>
    <w:qFormat/>
    <w:rsid w:val="00F8597B"/>
    <w:rPr>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F8597B"/>
    <w:rPr>
      <w:rFonts w:ascii="Arial" w:hAnsi="Arial"/>
      <w:sz w:val="32"/>
      <w:lang w:val="en-GB" w:eastAsia="en-US" w:bidi="ar-SA"/>
    </w:rPr>
  </w:style>
  <w:style w:type="character" w:customStyle="1" w:styleId="T1Char2">
    <w:name w:val="T1 Char2"/>
    <w:aliases w:val="Header 6 Char Char2"/>
    <w:qFormat/>
    <w:rsid w:val="00F8597B"/>
    <w:rPr>
      <w:rFonts w:ascii="Arial" w:hAnsi="Arial"/>
      <w:lang w:val="en-GB" w:eastAsia="en-US"/>
    </w:rPr>
  </w:style>
  <w:style w:type="character" w:customStyle="1" w:styleId="CharChar10">
    <w:name w:val="Char Char10"/>
    <w:rsid w:val="00F8597B"/>
    <w:rPr>
      <w:rFonts w:ascii="Times New Roman" w:hAnsi="Times New Roman"/>
      <w:lang w:val="en-GB" w:eastAsia="en-US"/>
    </w:rPr>
  </w:style>
  <w:style w:type="paragraph" w:styleId="EndnoteText">
    <w:name w:val="endnote text"/>
    <w:basedOn w:val="Normal"/>
    <w:link w:val="EndnoteTextChar"/>
    <w:uiPriority w:val="99"/>
    <w:qFormat/>
    <w:rsid w:val="00F8597B"/>
    <w:pPr>
      <w:overflowPunct/>
      <w:autoSpaceDE/>
      <w:autoSpaceDN/>
      <w:adjustRightInd/>
      <w:snapToGrid w:val="0"/>
      <w:textAlignment w:val="auto"/>
    </w:pPr>
    <w:rPr>
      <w:rFonts w:eastAsia="SimSun"/>
    </w:rPr>
  </w:style>
  <w:style w:type="character" w:customStyle="1" w:styleId="EndnoteTextChar">
    <w:name w:val="Endnote Text Char"/>
    <w:link w:val="EndnoteText"/>
    <w:uiPriority w:val="99"/>
    <w:qFormat/>
    <w:rsid w:val="00F8597B"/>
    <w:rPr>
      <w:rFonts w:eastAsia="SimSun"/>
      <w:lang w:val="en-GB"/>
    </w:rPr>
  </w:style>
  <w:style w:type="character" w:styleId="EndnoteReference">
    <w:name w:val="endnote reference"/>
    <w:qFormat/>
    <w:rsid w:val="00F8597B"/>
    <w:rPr>
      <w:vertAlign w:val="superscript"/>
    </w:rPr>
  </w:style>
  <w:style w:type="paragraph" w:customStyle="1" w:styleId="MTDisplayEquation">
    <w:name w:val="MTDisplayEquation"/>
    <w:basedOn w:val="Normal"/>
    <w:link w:val="MTDisplayEquationZchn"/>
    <w:uiPriority w:val="99"/>
    <w:qFormat/>
    <w:rsid w:val="00F8597B"/>
    <w:pPr>
      <w:tabs>
        <w:tab w:val="center" w:pos="4820"/>
        <w:tab w:val="right" w:pos="9640"/>
      </w:tabs>
      <w:overflowPunct/>
      <w:autoSpaceDE/>
      <w:autoSpaceDN/>
      <w:adjustRightInd/>
      <w:textAlignment w:val="auto"/>
    </w:pPr>
    <w:rPr>
      <w:rFonts w:eastAsia="SimSun"/>
    </w:rPr>
  </w:style>
  <w:style w:type="paragraph" w:customStyle="1" w:styleId="NormalArial">
    <w:name w:val="Normal + Arial"/>
    <w:aliases w:val="9 pt,Right,Right:  0,24 cm,After:  0 pt,Normal + Times New Roman"/>
    <w:basedOn w:val="Normal"/>
    <w:uiPriority w:val="99"/>
    <w:qFormat/>
    <w:rsid w:val="00F8597B"/>
    <w:pPr>
      <w:keepNext/>
      <w:keepLines/>
      <w:spacing w:after="0"/>
      <w:ind w:right="134"/>
      <w:jc w:val="right"/>
    </w:pPr>
    <w:rPr>
      <w:rFonts w:ascii="Arial" w:eastAsia="SimSun" w:hAnsi="Arial" w:cs="Arial"/>
      <w:sz w:val="18"/>
      <w:szCs w:val="18"/>
      <w:lang w:val="en-US"/>
    </w:rPr>
  </w:style>
  <w:style w:type="paragraph" w:customStyle="1" w:styleId="10">
    <w:name w:val="修订1"/>
    <w:hidden/>
    <w:uiPriority w:val="99"/>
    <w:qFormat/>
    <w:rsid w:val="00F8597B"/>
    <w:rPr>
      <w:rFonts w:eastAsia="Batang"/>
      <w:lang w:eastAsia="en-US"/>
    </w:rPr>
  </w:style>
  <w:style w:type="paragraph" w:customStyle="1" w:styleId="CharCharCharCharChar1">
    <w:name w:val="Char Char Char Char Char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2">
    <w:name w:val="Char Char32"/>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2">
    <w:name w:val="Char2"/>
    <w:uiPriority w:val="99"/>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F8597B"/>
    <w:rPr>
      <w:lang w:val="en-GB" w:eastAsia="ja-JP"/>
    </w:rPr>
  </w:style>
  <w:style w:type="paragraph" w:customStyle="1" w:styleId="CharChar1CharChar1">
    <w:name w:val="Char Char1 Char Char1"/>
    <w:uiPriority w:val="99"/>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uiPriority w:val="99"/>
    <w:qFormat/>
    <w:rsid w:val="00F8597B"/>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CharChar41">
    <w:name w:val="Char Char41"/>
    <w:qFormat/>
    <w:rsid w:val="00F8597B"/>
    <w:rPr>
      <w:rFonts w:ascii="Courier New" w:hAnsi="Courier New"/>
      <w:lang w:val="nb-NO" w:eastAsia="ja-JP"/>
    </w:rPr>
  </w:style>
  <w:style w:type="character" w:customStyle="1" w:styleId="Heading1Char2">
    <w:name w:val="Heading 1 Char2"/>
    <w:aliases w:val="h131 Char1,h141 Char1"/>
    <w:qFormat/>
    <w:rsid w:val="00F8597B"/>
    <w:rPr>
      <w:rFonts w:ascii="Arial" w:hAnsi="Arial"/>
      <w:sz w:val="36"/>
      <w:lang w:val="en-GB" w:eastAsia="en-US"/>
    </w:rPr>
  </w:style>
  <w:style w:type="paragraph" w:customStyle="1" w:styleId="CharCharCharCharCharChar1">
    <w:name w:val="Char Char Char Char Char Char1"/>
    <w:uiPriority w:val="99"/>
    <w:semiHidden/>
    <w:qFormat/>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1">
    <w:name w:val="Char Char71"/>
    <w:qFormat/>
    <w:rsid w:val="00F8597B"/>
    <w:rPr>
      <w:rFonts w:ascii="Tahoma" w:hAnsi="Tahoma"/>
      <w:shd w:val="clear" w:color="auto" w:fill="000080"/>
      <w:lang w:val="en-GB" w:eastAsia="en-US"/>
    </w:rPr>
  </w:style>
  <w:style w:type="character" w:customStyle="1" w:styleId="CharChar101">
    <w:name w:val="Char Char101"/>
    <w:qFormat/>
    <w:rsid w:val="00F8597B"/>
    <w:rPr>
      <w:rFonts w:ascii="Times New Roman" w:hAnsi="Times New Roman"/>
      <w:lang w:val="en-GB" w:eastAsia="en-US"/>
    </w:rPr>
  </w:style>
  <w:style w:type="character" w:customStyle="1" w:styleId="CharChar91">
    <w:name w:val="Char Char91"/>
    <w:qFormat/>
    <w:rsid w:val="00F8597B"/>
    <w:rPr>
      <w:rFonts w:ascii="Tahoma" w:hAnsi="Tahoma"/>
      <w:sz w:val="16"/>
      <w:lang w:val="en-GB" w:eastAsia="en-US"/>
    </w:rPr>
  </w:style>
  <w:style w:type="character" w:customStyle="1" w:styleId="CharChar81">
    <w:name w:val="Char Char81"/>
    <w:semiHidden/>
    <w:qFormat/>
    <w:rsid w:val="00F8597B"/>
    <w:rPr>
      <w:rFonts w:ascii="Times New Roman" w:hAnsi="Times New Roman"/>
      <w:b/>
      <w:lang w:val="en-GB" w:eastAsia="en-US"/>
    </w:rPr>
  </w:style>
  <w:style w:type="paragraph" w:customStyle="1" w:styleId="TableText">
    <w:name w:val="TableText"/>
    <w:basedOn w:val="BodyTextIndent"/>
    <w:uiPriority w:val="99"/>
    <w:qFormat/>
    <w:rsid w:val="00F8597B"/>
  </w:style>
  <w:style w:type="paragraph" w:styleId="BodyTextIndent">
    <w:name w:val="Body Text Indent"/>
    <w:basedOn w:val="Normal"/>
    <w:link w:val="BodyTextIndentChar"/>
    <w:uiPriority w:val="99"/>
    <w:qFormat/>
    <w:rsid w:val="00F8597B"/>
    <w:pPr>
      <w:overflowPunct/>
      <w:autoSpaceDE/>
      <w:autoSpaceDN/>
      <w:adjustRightInd/>
      <w:spacing w:after="120"/>
      <w:ind w:left="283"/>
      <w:textAlignment w:val="auto"/>
    </w:pPr>
    <w:rPr>
      <w:rFonts w:eastAsia="Batang"/>
    </w:rPr>
  </w:style>
  <w:style w:type="character" w:customStyle="1" w:styleId="BodyTextIndentChar">
    <w:name w:val="Body Text Indent Char"/>
    <w:link w:val="BodyTextIndent"/>
    <w:uiPriority w:val="99"/>
    <w:qFormat/>
    <w:rsid w:val="00F8597B"/>
    <w:rPr>
      <w:rFonts w:eastAsia="Batang"/>
      <w:lang w:val="en-GB"/>
    </w:rPr>
  </w:style>
  <w:style w:type="paragraph" w:customStyle="1" w:styleId="StyleTAC">
    <w:name w:val="Style TAC +"/>
    <w:basedOn w:val="TAC"/>
    <w:next w:val="TAC"/>
    <w:link w:val="StyleTACChar"/>
    <w:autoRedefine/>
    <w:qFormat/>
    <w:rsid w:val="00F8597B"/>
    <w:pPr>
      <w:overflowPunct/>
      <w:autoSpaceDE/>
      <w:autoSpaceDN/>
      <w:adjustRightInd/>
      <w:textAlignment w:val="auto"/>
    </w:pPr>
    <w:rPr>
      <w:rFonts w:eastAsia="SimSun"/>
      <w:kern w:val="2"/>
      <w:lang w:val="x-none" w:eastAsia="ko-KR"/>
    </w:rPr>
  </w:style>
  <w:style w:type="character" w:customStyle="1" w:styleId="StyleTACChar">
    <w:name w:val="Style TAC + Char"/>
    <w:link w:val="StyleTAC"/>
    <w:qFormat/>
    <w:rsid w:val="00F8597B"/>
    <w:rPr>
      <w:rFonts w:ascii="Arial" w:eastAsia="SimSun" w:hAnsi="Arial"/>
      <w:kern w:val="2"/>
      <w:sz w:val="18"/>
      <w:lang w:val="x-none" w:eastAsia="ko-KR"/>
    </w:rPr>
  </w:style>
  <w:style w:type="character" w:customStyle="1" w:styleId="CharChar15">
    <w:name w:val="Char Char15"/>
    <w:rsid w:val="00F8597B"/>
    <w:rPr>
      <w:rFonts w:ascii="Arial" w:hAnsi="Arial"/>
      <w:sz w:val="36"/>
      <w:lang w:val="en-GB"/>
    </w:rPr>
  </w:style>
  <w:style w:type="paragraph" w:customStyle="1" w:styleId="a4">
    <w:name w:val="无间隔"/>
    <w:uiPriority w:val="99"/>
    <w:qFormat/>
    <w:rsid w:val="005979E7"/>
    <w:rPr>
      <w:rFonts w:eastAsia="SimSun"/>
      <w:lang w:eastAsia="en-US"/>
    </w:rPr>
  </w:style>
  <w:style w:type="paragraph" w:customStyle="1" w:styleId="22">
    <w:name w:val="无间隔2"/>
    <w:uiPriority w:val="99"/>
    <w:qFormat/>
    <w:rsid w:val="005979E7"/>
    <w:rPr>
      <w:rFonts w:eastAsia="SimSun"/>
      <w:lang w:eastAsia="en-US"/>
    </w:rPr>
  </w:style>
  <w:style w:type="character" w:customStyle="1" w:styleId="CharChar2">
    <w:name w:val="Char Char2"/>
    <w:rsid w:val="00F8597B"/>
    <w:rPr>
      <w:rFonts w:ascii="Arial" w:hAnsi="Arial"/>
      <w:lang w:val="en-GB" w:eastAsia="en-US" w:bidi="ar-SA"/>
    </w:rPr>
  </w:style>
  <w:style w:type="character" w:customStyle="1" w:styleId="msoins00">
    <w:name w:val="msoins0"/>
    <w:qFormat/>
    <w:rsid w:val="00F8597B"/>
  </w:style>
  <w:style w:type="paragraph" w:customStyle="1" w:styleId="11">
    <w:name w:val="수정1"/>
    <w:hidden/>
    <w:uiPriority w:val="99"/>
    <w:semiHidden/>
    <w:qFormat/>
    <w:rsid w:val="00F8597B"/>
    <w:rPr>
      <w:rFonts w:eastAsia="Batang"/>
      <w:lang w:eastAsia="en-US"/>
    </w:rPr>
  </w:style>
  <w:style w:type="paragraph" w:customStyle="1" w:styleId="12">
    <w:name w:val="変更箇所1"/>
    <w:hidden/>
    <w:uiPriority w:val="99"/>
    <w:semiHidden/>
    <w:qFormat/>
    <w:rsid w:val="00F8597B"/>
    <w:rPr>
      <w:rFonts w:eastAsia="MS Mincho"/>
      <w:lang w:eastAsia="en-US"/>
    </w:rPr>
  </w:style>
  <w:style w:type="character" w:customStyle="1" w:styleId="hps">
    <w:name w:val="hps"/>
    <w:qFormat/>
    <w:rsid w:val="00F8597B"/>
  </w:style>
  <w:style w:type="paragraph" w:customStyle="1" w:styleId="CarCar5">
    <w:name w:val="Car Car5"/>
    <w:uiPriority w:val="99"/>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styleId="HTMLTypewriter">
    <w:name w:val="HTML Typewriter"/>
    <w:qFormat/>
    <w:rsid w:val="00F8597B"/>
    <w:rPr>
      <w:rFonts w:ascii="Courier New" w:eastAsia="Times New Roman" w:hAnsi="Courier New" w:cs="Courier New"/>
      <w:sz w:val="20"/>
      <w:szCs w:val="20"/>
    </w:rPr>
  </w:style>
  <w:style w:type="character" w:customStyle="1" w:styleId="CaptionChar1">
    <w:name w:val="Caption Char1"/>
    <w:aliases w:val="cap Char1,cap Char Char,Caption Char Char,Caption Char1 Char Char,cap Char Char1 Char,Caption Char Char1 Char Char,cap Char2 Char Char,Ca Char,Caption Char C... Char,cap1 Char2,cap2 Char2,cap11 Char2,Légende-figure Char3,Beschrifubg Char"/>
    <w:link w:val="Caption"/>
    <w:rsid w:val="00F8597B"/>
    <w:rPr>
      <w:b/>
      <w:lang w:val="en-GB"/>
    </w:rPr>
  </w:style>
  <w:style w:type="character" w:customStyle="1" w:styleId="capChar6">
    <w:name w:val="cap Char6"/>
    <w:aliases w:val="cap Char Char6,Caption Char Char5,Caption Char1 Char Char5,cap Char Char1 Char5,Caption Char Char1 Char Char5,cap Char2 Char Char Char5,cap Char2 Char Char1,Ca Char1,Caption Char C... Char1,Caption Char2"/>
    <w:qFormat/>
    <w:rsid w:val="00F8597B"/>
    <w:rPr>
      <w:b/>
      <w:lang w:val="en-GB" w:eastAsia="en-US" w:bidi="ar-SA"/>
    </w:rPr>
  </w:style>
  <w:style w:type="paragraph" w:customStyle="1" w:styleId="DAText">
    <w:name w:val="DA_Text"/>
    <w:basedOn w:val="Normal"/>
    <w:link w:val="DATextZchn"/>
    <w:qFormat/>
    <w:rsid w:val="00F8597B"/>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qFormat/>
    <w:rsid w:val="00F8597B"/>
    <w:rPr>
      <w:rFonts w:ascii="CG Times (WN)" w:eastAsia="Malgun Gothic" w:hAnsi="CG Times (WN)"/>
      <w:szCs w:val="24"/>
      <w:lang w:val="de-DE" w:eastAsia="de-DE"/>
    </w:rPr>
  </w:style>
  <w:style w:type="paragraph" w:customStyle="1" w:styleId="JK-text-simpledoc">
    <w:name w:val="JK - text - simple doc"/>
    <w:basedOn w:val="BodyText"/>
    <w:autoRedefine/>
    <w:uiPriority w:val="99"/>
    <w:qFormat/>
    <w:rsid w:val="00F8597B"/>
    <w:pPr>
      <w:numPr>
        <w:numId w:val="6"/>
      </w:numPr>
      <w:tabs>
        <w:tab w:val="num" w:pos="1097"/>
      </w:tabs>
      <w:adjustRightInd w:val="0"/>
      <w:spacing w:line="288" w:lineRule="auto"/>
      <w:ind w:left="1097" w:hanging="283"/>
      <w:textAlignment w:val="baseline"/>
    </w:pPr>
    <w:rPr>
      <w:rFonts w:ascii="Arial" w:eastAsia="SimSun" w:hAnsi="Arial" w:cs="Arial"/>
      <w:lang w:eastAsia="x-none"/>
    </w:rPr>
  </w:style>
  <w:style w:type="paragraph" w:customStyle="1" w:styleId="BL">
    <w:name w:val="BL"/>
    <w:basedOn w:val="Normal"/>
    <w:uiPriority w:val="99"/>
    <w:qFormat/>
    <w:rsid w:val="00F8597B"/>
    <w:pPr>
      <w:numPr>
        <w:numId w:val="7"/>
      </w:numPr>
      <w:tabs>
        <w:tab w:val="left" w:pos="851"/>
      </w:tabs>
    </w:pPr>
    <w:rPr>
      <w:rFonts w:eastAsia="Malgun Gothic"/>
    </w:rPr>
  </w:style>
  <w:style w:type="paragraph" w:customStyle="1" w:styleId="BN">
    <w:name w:val="BN"/>
    <w:basedOn w:val="Normal"/>
    <w:uiPriority w:val="99"/>
    <w:qFormat/>
    <w:rsid w:val="00F8597B"/>
    <w:pPr>
      <w:numPr>
        <w:numId w:val="8"/>
      </w:numPr>
    </w:pPr>
    <w:rPr>
      <w:rFonts w:eastAsia="Malgun Gothic"/>
    </w:rPr>
  </w:style>
  <w:style w:type="paragraph" w:styleId="BodyTextIndent2">
    <w:name w:val="Body Text Indent 2"/>
    <w:basedOn w:val="Normal"/>
    <w:link w:val="BodyTextIndent2Char"/>
    <w:uiPriority w:val="99"/>
    <w:qFormat/>
    <w:rsid w:val="00F8597B"/>
    <w:pPr>
      <w:ind w:leftChars="100" w:left="400" w:hangingChars="100" w:hanging="200"/>
    </w:pPr>
    <w:rPr>
      <w:rFonts w:ascii="CG Times (WN)" w:eastAsia="MS Mincho" w:hAnsi="CG Times (WN)"/>
    </w:rPr>
  </w:style>
  <w:style w:type="character" w:customStyle="1" w:styleId="BodyTextIndent2Char">
    <w:name w:val="Body Text Indent 2 Char"/>
    <w:link w:val="BodyTextIndent2"/>
    <w:uiPriority w:val="99"/>
    <w:qFormat/>
    <w:rsid w:val="00F8597B"/>
    <w:rPr>
      <w:rFonts w:ascii="CG Times (WN)" w:eastAsia="MS Mincho" w:hAnsi="CG Times (WN)"/>
      <w:lang w:val="en-GB"/>
    </w:rPr>
  </w:style>
  <w:style w:type="paragraph" w:styleId="NormalIndent">
    <w:name w:val="Normal Indent"/>
    <w:aliases w:val="d"/>
    <w:basedOn w:val="Normal"/>
    <w:uiPriority w:val="99"/>
    <w:qFormat/>
    <w:rsid w:val="00F8597B"/>
    <w:pPr>
      <w:overflowPunct/>
      <w:autoSpaceDE/>
      <w:autoSpaceDN/>
      <w:adjustRightInd/>
      <w:spacing w:after="0"/>
      <w:ind w:left="851"/>
      <w:textAlignment w:val="auto"/>
    </w:pPr>
    <w:rPr>
      <w:rFonts w:eastAsia="MS Mincho"/>
      <w:lang w:val="it-IT"/>
    </w:rPr>
  </w:style>
  <w:style w:type="paragraph" w:customStyle="1" w:styleId="tabletext0">
    <w:name w:val="table text"/>
    <w:basedOn w:val="Normal"/>
    <w:next w:val="Normal"/>
    <w:uiPriority w:val="99"/>
    <w:qFormat/>
    <w:rsid w:val="00F8597B"/>
    <w:rPr>
      <w:rFonts w:eastAsia="MS Mincho"/>
      <w:i/>
    </w:rPr>
  </w:style>
  <w:style w:type="table" w:customStyle="1" w:styleId="TableStyle1">
    <w:name w:val="Table Style1"/>
    <w:basedOn w:val="TableNormal"/>
    <w:qFormat/>
    <w:rsid w:val="00F8597B"/>
    <w:rPr>
      <w:rFonts w:eastAsia="MS Mincho"/>
    </w:rPr>
    <w:tblPr/>
  </w:style>
  <w:style w:type="paragraph" w:customStyle="1" w:styleId="Normal1">
    <w:name w:val="Normal 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uiPriority w:val="99"/>
    <w:qFormat/>
    <w:rsid w:val="00F8597B"/>
    <w:pPr>
      <w:tabs>
        <w:tab w:val="num" w:pos="926"/>
      </w:tabs>
      <w:overflowPunct/>
      <w:autoSpaceDE/>
      <w:autoSpaceDN/>
      <w:adjustRightInd/>
      <w:ind w:left="926" w:hanging="360"/>
      <w:textAlignment w:val="auto"/>
    </w:pPr>
    <w:rPr>
      <w:rFonts w:eastAsia="MS Mincho"/>
    </w:rPr>
  </w:style>
  <w:style w:type="paragraph" w:customStyle="1" w:styleId="FigureTitle">
    <w:name w:val="Figure_Title"/>
    <w:basedOn w:val="Normal"/>
    <w:next w:val="Normal"/>
    <w:uiPriority w:val="99"/>
    <w:qFormat/>
    <w:rsid w:val="00F8597B"/>
    <w:pPr>
      <w:keepLines/>
      <w:tabs>
        <w:tab w:val="left" w:pos="794"/>
        <w:tab w:val="left" w:pos="1191"/>
        <w:tab w:val="left" w:pos="1588"/>
        <w:tab w:val="left" w:pos="1985"/>
      </w:tabs>
      <w:spacing w:before="120" w:after="480"/>
      <w:jc w:val="center"/>
    </w:pPr>
    <w:rPr>
      <w:rFonts w:eastAsia="MS Mincho"/>
      <w:b/>
      <w:sz w:val="24"/>
    </w:rPr>
  </w:style>
  <w:style w:type="paragraph" w:customStyle="1" w:styleId="Caption1">
    <w:name w:val="Caption1"/>
    <w:basedOn w:val="Normal"/>
    <w:next w:val="Normal"/>
    <w:uiPriority w:val="99"/>
    <w:rsid w:val="00F8597B"/>
    <w:pPr>
      <w:spacing w:before="120" w:after="120"/>
    </w:pPr>
    <w:rPr>
      <w:rFonts w:eastAsia="MS Mincho"/>
      <w:b/>
    </w:rPr>
  </w:style>
  <w:style w:type="paragraph" w:customStyle="1" w:styleId="CRfront">
    <w:name w:val="CR_front"/>
    <w:basedOn w:val="Normal"/>
    <w:uiPriority w:val="99"/>
    <w:qFormat/>
    <w:rsid w:val="00F8597B"/>
    <w:rPr>
      <w:rFonts w:eastAsia="MS Mincho"/>
    </w:rPr>
  </w:style>
  <w:style w:type="paragraph" w:customStyle="1" w:styleId="Para1">
    <w:name w:val="Para1"/>
    <w:basedOn w:val="Normal"/>
    <w:uiPriority w:val="99"/>
    <w:qFormat/>
    <w:rsid w:val="00F8597B"/>
    <w:pPr>
      <w:spacing w:before="120" w:after="120"/>
    </w:pPr>
    <w:rPr>
      <w:rFonts w:eastAsia="MS Mincho"/>
      <w:lang w:val="en-US"/>
    </w:rPr>
  </w:style>
  <w:style w:type="paragraph" w:customStyle="1" w:styleId="Teststep">
    <w:name w:val="Test step"/>
    <w:basedOn w:val="Normal"/>
    <w:uiPriority w:val="99"/>
    <w:qFormat/>
    <w:rsid w:val="00F8597B"/>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F8597B"/>
    <w:pPr>
      <w:keepNext/>
      <w:keepLines/>
      <w:spacing w:after="60"/>
      <w:ind w:left="210"/>
      <w:jc w:val="center"/>
    </w:pPr>
    <w:rPr>
      <w:rFonts w:ascii="CG Times (WN)" w:eastAsia="MS Mincho" w:hAnsi="CG Times (WN)"/>
      <w:b/>
    </w:rPr>
  </w:style>
  <w:style w:type="paragraph" w:customStyle="1" w:styleId="TableofFigures1">
    <w:name w:val="Table of Figures1"/>
    <w:basedOn w:val="Normal"/>
    <w:next w:val="Normal"/>
    <w:uiPriority w:val="99"/>
    <w:rsid w:val="00F8597B"/>
    <w:pPr>
      <w:ind w:left="400" w:hanging="400"/>
      <w:jc w:val="center"/>
    </w:pPr>
    <w:rPr>
      <w:rFonts w:eastAsia="MS Mincho"/>
      <w:b/>
    </w:rPr>
  </w:style>
  <w:style w:type="paragraph" w:customStyle="1" w:styleId="table">
    <w:name w:val="table"/>
    <w:basedOn w:val="Normal"/>
    <w:next w:val="Normal"/>
    <w:uiPriority w:val="99"/>
    <w:qFormat/>
    <w:rsid w:val="00F8597B"/>
    <w:pPr>
      <w:spacing w:after="0"/>
      <w:jc w:val="center"/>
    </w:pPr>
    <w:rPr>
      <w:rFonts w:eastAsia="MS Mincho"/>
      <w:lang w:val="en-US"/>
    </w:rPr>
  </w:style>
  <w:style w:type="paragraph" w:customStyle="1" w:styleId="t2">
    <w:name w:val="t2"/>
    <w:basedOn w:val="Normal"/>
    <w:uiPriority w:val="99"/>
    <w:qFormat/>
    <w:rsid w:val="00F8597B"/>
    <w:pPr>
      <w:spacing w:after="0"/>
    </w:pPr>
    <w:rPr>
      <w:rFonts w:eastAsia="MS Mincho"/>
    </w:rPr>
  </w:style>
  <w:style w:type="paragraph" w:customStyle="1" w:styleId="Tdoctable">
    <w:name w:val="Tdoc_table"/>
    <w:uiPriority w:val="99"/>
    <w:qFormat/>
    <w:rsid w:val="00F8597B"/>
    <w:pPr>
      <w:ind w:left="244" w:hanging="244"/>
    </w:pPr>
    <w:rPr>
      <w:rFonts w:ascii="Arial" w:eastAsia="MS Mincho" w:hAnsi="Arial"/>
      <w:noProof/>
      <w:color w:val="000000"/>
      <w:lang w:eastAsia="en-US"/>
    </w:rPr>
  </w:style>
  <w:style w:type="paragraph" w:customStyle="1" w:styleId="TitleText">
    <w:name w:val="Title Text"/>
    <w:basedOn w:val="Normal"/>
    <w:next w:val="Normal"/>
    <w:uiPriority w:val="99"/>
    <w:qFormat/>
    <w:rsid w:val="00F8597B"/>
    <w:pPr>
      <w:spacing w:after="220"/>
    </w:pPr>
    <w:rPr>
      <w:rFonts w:eastAsia="MS Mincho"/>
      <w:b/>
      <w:lang w:val="en-US"/>
    </w:rPr>
  </w:style>
  <w:style w:type="paragraph" w:customStyle="1" w:styleId="berschrift2Head2A2">
    <w:name w:val="Überschrift 2.Head2A.2"/>
    <w:basedOn w:val="Heading1"/>
    <w:next w:val="Normal"/>
    <w:uiPriority w:val="99"/>
    <w:qFormat/>
    <w:rsid w:val="00F8597B"/>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F8597B"/>
    <w:pPr>
      <w:spacing w:before="120"/>
      <w:outlineLvl w:val="2"/>
    </w:pPr>
    <w:rPr>
      <w:rFonts w:eastAsia="MS Mincho"/>
      <w:sz w:val="28"/>
      <w:lang w:eastAsia="de-DE"/>
    </w:rPr>
  </w:style>
  <w:style w:type="paragraph" w:customStyle="1" w:styleId="Bullets">
    <w:name w:val="Bullets"/>
    <w:basedOn w:val="BodyText"/>
    <w:uiPriority w:val="99"/>
    <w:qFormat/>
    <w:rsid w:val="00F8597B"/>
    <w:pPr>
      <w:widowControl w:val="0"/>
      <w:adjustRightInd w:val="0"/>
      <w:ind w:left="283" w:hanging="283"/>
      <w:textAlignment w:val="baseline"/>
    </w:pPr>
    <w:rPr>
      <w:rFonts w:ascii="CG Times (WN)" w:eastAsia="MS Mincho" w:hAnsi="CG Times (WN)"/>
      <w:lang w:val="en-GB" w:eastAsia="de-DE"/>
    </w:rPr>
  </w:style>
  <w:style w:type="paragraph" w:customStyle="1" w:styleId="b12">
    <w:name w:val="b1"/>
    <w:basedOn w:val="Normal"/>
    <w:uiPriority w:val="99"/>
    <w:qFormat/>
    <w:rsid w:val="00F8597B"/>
    <w:pPr>
      <w:overflowPunct/>
      <w:autoSpaceDE/>
      <w:autoSpaceDN/>
      <w:adjustRightInd/>
      <w:spacing w:before="100" w:beforeAutospacing="1" w:after="100" w:afterAutospacing="1"/>
      <w:textAlignment w:val="auto"/>
    </w:pPr>
    <w:rPr>
      <w:rFonts w:eastAsia="Arial Unicode MS"/>
      <w:sz w:val="24"/>
      <w:szCs w:val="24"/>
    </w:rPr>
  </w:style>
  <w:style w:type="paragraph" w:customStyle="1" w:styleId="tal1">
    <w:name w:val="tal"/>
    <w:basedOn w:val="Normal"/>
    <w:uiPriority w:val="99"/>
    <w:qFormat/>
    <w:rsid w:val="00F8597B"/>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table" w:customStyle="1" w:styleId="Tabellengitternetz1">
    <w:name w:val="Tabellengitternetz1"/>
    <w:basedOn w:val="TableNormal"/>
    <w:next w:val="TableGrid"/>
    <w:qFormat/>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qFormat/>
    <w:rsid w:val="00F8597B"/>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uiPriority w:val="99"/>
    <w:qFormat/>
    <w:rsid w:val="00F8597B"/>
    <w:pPr>
      <w:keepNext w:val="0"/>
      <w:keepLines w:val="0"/>
      <w:spacing w:before="240"/>
      <w:ind w:left="0" w:firstLine="0"/>
    </w:pPr>
    <w:rPr>
      <w:rFonts w:eastAsia="MS Mincho"/>
      <w:bCs/>
      <w:lang w:eastAsia="x-none"/>
    </w:rPr>
  </w:style>
  <w:style w:type="paragraph" w:styleId="HTMLPreformatted">
    <w:name w:val="HTML Preformatted"/>
    <w:basedOn w:val="Normal"/>
    <w:link w:val="HTMLPreformattedChar"/>
    <w:qFormat/>
    <w:rsid w:val="00F8597B"/>
    <w:rPr>
      <w:rFonts w:ascii="Courier New" w:eastAsia="MS Mincho" w:hAnsi="Courier New"/>
      <w:lang w:eastAsia="x-none"/>
    </w:rPr>
  </w:style>
  <w:style w:type="character" w:customStyle="1" w:styleId="HTMLPreformattedChar">
    <w:name w:val="HTML Preformatted Char"/>
    <w:link w:val="HTMLPreformatted"/>
    <w:qFormat/>
    <w:rsid w:val="00F8597B"/>
    <w:rPr>
      <w:rFonts w:ascii="Courier New" w:eastAsia="MS Mincho" w:hAnsi="Courier New"/>
      <w:lang w:val="en-GB" w:eastAsia="x-none"/>
    </w:rPr>
  </w:style>
  <w:style w:type="paragraph" w:customStyle="1" w:styleId="ZchnZchn3">
    <w:name w:val="Zchn Zchn3"/>
    <w:uiPriority w:val="99"/>
    <w:semiHidden/>
    <w:qFormat/>
    <w:rsid w:val="00F8597B"/>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paragraph" w:customStyle="1" w:styleId="Objetducommentaire">
    <w:name w:val="Objet du commentaire"/>
    <w:basedOn w:val="CommentText"/>
    <w:next w:val="CommentText"/>
    <w:uiPriority w:val="99"/>
    <w:semiHidden/>
    <w:qFormat/>
    <w:rsid w:val="005979E7"/>
    <w:rPr>
      <w:rFonts w:eastAsia="PMingLiU"/>
      <w:b/>
      <w:bCs/>
      <w:lang w:eastAsia="x-none"/>
    </w:rPr>
  </w:style>
  <w:style w:type="character" w:customStyle="1" w:styleId="Char0">
    <w:name w:val="批注主题 Char"/>
    <w:uiPriority w:val="99"/>
    <w:qFormat/>
    <w:rsid w:val="00F8597B"/>
    <w:rPr>
      <w:b/>
      <w:bCs/>
      <w:lang w:val="en-GB" w:eastAsia="en-US" w:bidi="ar-SA"/>
    </w:rPr>
  </w:style>
  <w:style w:type="paragraph" w:customStyle="1" w:styleId="font7">
    <w:name w:val="font7"/>
    <w:basedOn w:val="Normal"/>
    <w:uiPriority w:val="99"/>
    <w:qFormat/>
    <w:rsid w:val="00F8597B"/>
    <w:pP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font8">
    <w:name w:val="font8"/>
    <w:basedOn w:val="Normal"/>
    <w:uiPriority w:val="99"/>
    <w:qFormat/>
    <w:rsid w:val="00F8597B"/>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99">
    <w:name w:val="xl99"/>
    <w:basedOn w:val="Normal"/>
    <w:uiPriority w:val="99"/>
    <w:qFormat/>
    <w:rsid w:val="00F8597B"/>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uiPriority w:val="99"/>
    <w:qFormat/>
    <w:rsid w:val="00F8597B"/>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uiPriority w:val="99"/>
    <w:qFormat/>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uiPriority w:val="99"/>
    <w:qFormat/>
    <w:rsid w:val="00F8597B"/>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uiPriority w:val="99"/>
    <w:qFormat/>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uiPriority w:val="99"/>
    <w:qFormat/>
    <w:rsid w:val="00F8597B"/>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uiPriority w:val="99"/>
    <w:qFormat/>
    <w:rsid w:val="00F8597B"/>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uiPriority w:val="99"/>
    <w:qFormat/>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Textedebulles">
    <w:name w:val="Texte de bulles"/>
    <w:basedOn w:val="Normal"/>
    <w:uiPriority w:val="99"/>
    <w:semiHidden/>
    <w:qFormat/>
    <w:rsid w:val="005979E7"/>
    <w:pPr>
      <w:overflowPunct/>
      <w:autoSpaceDE/>
      <w:autoSpaceDN/>
      <w:adjustRightInd/>
      <w:textAlignment w:val="auto"/>
    </w:pPr>
    <w:rPr>
      <w:rFonts w:ascii="Tahoma" w:eastAsia="PMingLiU" w:hAnsi="Tahoma" w:cs="Tahoma"/>
      <w:sz w:val="16"/>
      <w:szCs w:val="16"/>
    </w:rPr>
  </w:style>
  <w:style w:type="character" w:customStyle="1" w:styleId="im-content1">
    <w:name w:val="im-content1"/>
    <w:qFormat/>
    <w:rsid w:val="00F8597B"/>
    <w:rPr>
      <w:color w:val="333333"/>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qFormat/>
    <w:rsid w:val="00F8597B"/>
  </w:style>
  <w:style w:type="paragraph" w:customStyle="1" w:styleId="CarCar51">
    <w:name w:val="Car Car51"/>
    <w:uiPriority w:val="99"/>
    <w:semiHidden/>
    <w:qFormat/>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1">
    <w:name w:val="Car Car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1">
    <w:name w:val="Car Car1 Char Char Car Car1"/>
    <w:uiPriority w:val="99"/>
    <w:semiHidden/>
    <w:qFormat/>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91">
    <w:name w:val="Char Char191"/>
    <w:qFormat/>
    <w:rsid w:val="00F8597B"/>
    <w:rPr>
      <w:rFonts w:ascii="Times New Roman" w:hAnsi="Times New Roman" w:cs="Times New Roman" w:hint="default"/>
      <w:lang w:val="en-GB"/>
    </w:rPr>
  </w:style>
  <w:style w:type="character" w:customStyle="1" w:styleId="CharChar131">
    <w:name w:val="Char Char131"/>
    <w:semiHidden/>
    <w:qFormat/>
    <w:rsid w:val="00F8597B"/>
    <w:rPr>
      <w:rFonts w:ascii="SimSun" w:eastAsia="SimSun" w:hAnsi="SimSun" w:hint="eastAsia"/>
      <w:lang w:val="en-GB" w:eastAsia="en-US" w:bidi="ar-SA"/>
    </w:rPr>
  </w:style>
  <w:style w:type="character" w:customStyle="1" w:styleId="CharChar61">
    <w:name w:val="Char Char61"/>
    <w:qFormat/>
    <w:rsid w:val="00F8597B"/>
    <w:rPr>
      <w:rFonts w:ascii="Arial" w:eastAsia="SimSun" w:hAnsi="Arial" w:cs="Arial" w:hint="default"/>
      <w:sz w:val="32"/>
      <w:lang w:val="en-GB" w:eastAsia="en-US" w:bidi="ar-SA"/>
    </w:rPr>
  </w:style>
  <w:style w:type="character" w:customStyle="1" w:styleId="CharChar51">
    <w:name w:val="Char Char51"/>
    <w:qFormat/>
    <w:rsid w:val="00F8597B"/>
    <w:rPr>
      <w:rFonts w:ascii="Arial" w:eastAsia="SimSun" w:hAnsi="Arial" w:cs="Arial" w:hint="default"/>
      <w:sz w:val="28"/>
      <w:lang w:val="en-GB" w:eastAsia="en-US" w:bidi="ar-SA"/>
    </w:rPr>
  </w:style>
  <w:style w:type="character" w:customStyle="1" w:styleId="CharChar161">
    <w:name w:val="Char Char161"/>
    <w:qFormat/>
    <w:rsid w:val="00F8597B"/>
    <w:rPr>
      <w:rFonts w:ascii="Arial" w:eastAsia="SimSun" w:hAnsi="Arial" w:cs="Arial" w:hint="default"/>
      <w:lang w:val="en-GB" w:eastAsia="en-US" w:bidi="ar-SA"/>
    </w:rPr>
  </w:style>
  <w:style w:type="character" w:customStyle="1" w:styleId="CharChar141">
    <w:name w:val="Char Char141"/>
    <w:qFormat/>
    <w:rsid w:val="00F8597B"/>
    <w:rPr>
      <w:rFonts w:ascii="Arial" w:eastAsia="SimSun" w:hAnsi="Arial" w:cs="Arial" w:hint="default"/>
      <w:sz w:val="36"/>
      <w:lang w:val="en-GB" w:eastAsia="en-US" w:bidi="ar-SA"/>
    </w:rPr>
  </w:style>
  <w:style w:type="character" w:customStyle="1" w:styleId="CharChar111">
    <w:name w:val="Char Char111"/>
    <w:qFormat/>
    <w:rsid w:val="00F8597B"/>
    <w:rPr>
      <w:rFonts w:ascii="Tahoma" w:eastAsia="SimSun" w:hAnsi="Tahoma" w:cs="Tahoma" w:hint="default"/>
      <w:lang w:val="en-GB" w:eastAsia="en-US" w:bidi="ar-SA"/>
    </w:rPr>
  </w:style>
  <w:style w:type="character" w:customStyle="1" w:styleId="salin1c">
    <w:name w:val="salin1c"/>
    <w:semiHidden/>
    <w:qFormat/>
    <w:rsid w:val="005979E7"/>
    <w:rPr>
      <w:rFonts w:ascii="Arial" w:hAnsi="Arial" w:cs="Arial"/>
      <w:color w:val="auto"/>
      <w:sz w:val="20"/>
      <w:szCs w:val="20"/>
    </w:rPr>
  </w:style>
  <w:style w:type="character" w:customStyle="1" w:styleId="EditorsNoteChar1">
    <w:name w:val="Editor's Note Char1"/>
    <w:qFormat/>
    <w:locked/>
    <w:rsid w:val="00F8597B"/>
    <w:rPr>
      <w:color w:val="FF0000"/>
      <w:lang w:eastAsia="en-US"/>
    </w:rPr>
  </w:style>
  <w:style w:type="character" w:customStyle="1" w:styleId="CharChar31">
    <w:name w:val="Char Char31"/>
    <w:qFormat/>
    <w:rsid w:val="00F8597B"/>
    <w:rPr>
      <w:rFonts w:ascii="Arial" w:hAnsi="Arial" w:cs="Arial" w:hint="default"/>
      <w:sz w:val="22"/>
      <w:lang w:val="en-GB" w:eastAsia="en-US" w:bidi="ar-SA"/>
    </w:rPr>
  </w:style>
  <w:style w:type="character" w:customStyle="1" w:styleId="PlainTextChar1">
    <w:name w:val="Plain Text Char1"/>
    <w:qFormat/>
    <w:locked/>
    <w:rsid w:val="00F8597B"/>
    <w:rPr>
      <w:rFonts w:ascii="Courier New" w:hAnsi="Courier New"/>
      <w:lang w:val="nb-NO"/>
    </w:rPr>
  </w:style>
  <w:style w:type="character" w:customStyle="1" w:styleId="13">
    <w:name w:val="書式なし (文字)1"/>
    <w:qFormat/>
    <w:rsid w:val="00F8597B"/>
    <w:rPr>
      <w:rFonts w:ascii="MS Mincho" w:eastAsia="MS Mincho" w:hAnsi="Courier New" w:cs="Courier New" w:hint="eastAsia"/>
      <w:sz w:val="21"/>
      <w:szCs w:val="21"/>
      <w:lang w:val="en-GB" w:eastAsia="en-US"/>
    </w:rPr>
  </w:style>
  <w:style w:type="character" w:customStyle="1" w:styleId="EndnoteTextChar1">
    <w:name w:val="Endnote Text Char1"/>
    <w:uiPriority w:val="99"/>
    <w:qFormat/>
    <w:locked/>
    <w:rsid w:val="00F8597B"/>
    <w:rPr>
      <w:rFonts w:eastAsia="SimSun"/>
    </w:rPr>
  </w:style>
  <w:style w:type="character" w:customStyle="1" w:styleId="14">
    <w:name w:val="文末脚注文字列 (文字)1"/>
    <w:qFormat/>
    <w:rsid w:val="00F8597B"/>
    <w:rPr>
      <w:rFonts w:ascii="Times New Roman" w:hAnsi="Times New Roman" w:cs="Times New Roman" w:hint="default"/>
      <w:lang w:val="en-GB" w:eastAsia="en-US"/>
    </w:rPr>
  </w:style>
  <w:style w:type="character" w:customStyle="1" w:styleId="CharChar210">
    <w:name w:val="Char Char210"/>
    <w:qFormat/>
    <w:rsid w:val="00F8597B"/>
    <w:rPr>
      <w:rFonts w:ascii="Arial" w:hAnsi="Arial" w:cs="Arial" w:hint="default"/>
      <w:sz w:val="28"/>
      <w:lang w:val="en-GB" w:eastAsia="en-US"/>
    </w:rPr>
  </w:style>
  <w:style w:type="character" w:customStyle="1" w:styleId="CharChar151">
    <w:name w:val="Char Char151"/>
    <w:qFormat/>
    <w:rsid w:val="00F8597B"/>
    <w:rPr>
      <w:rFonts w:ascii="Arial" w:hAnsi="Arial" w:cs="Arial" w:hint="default"/>
      <w:sz w:val="36"/>
      <w:lang w:val="en-GB"/>
    </w:rPr>
  </w:style>
  <w:style w:type="character" w:customStyle="1" w:styleId="CharChar251">
    <w:name w:val="Char Char251"/>
    <w:qFormat/>
    <w:rsid w:val="00F8597B"/>
    <w:rPr>
      <w:rFonts w:ascii="Arial" w:hAnsi="Arial" w:cs="Arial" w:hint="default"/>
      <w:lang w:val="en-GB" w:eastAsia="en-US"/>
    </w:rPr>
  </w:style>
  <w:style w:type="character" w:customStyle="1" w:styleId="CharChar241">
    <w:name w:val="Char Char241"/>
    <w:qFormat/>
    <w:rsid w:val="00F8597B"/>
    <w:rPr>
      <w:rFonts w:ascii="Arial" w:hAnsi="Arial" w:cs="Arial" w:hint="default"/>
      <w:sz w:val="36"/>
      <w:lang w:val="en-GB" w:eastAsia="en-US"/>
    </w:rPr>
  </w:style>
  <w:style w:type="character" w:customStyle="1" w:styleId="CharChar301">
    <w:name w:val="Char Char301"/>
    <w:qFormat/>
    <w:rsid w:val="00F8597B"/>
    <w:rPr>
      <w:rFonts w:ascii="Arial" w:hAnsi="Arial" w:cs="Arial" w:hint="default"/>
      <w:lang w:val="en-GB" w:eastAsia="en-US"/>
    </w:rPr>
  </w:style>
  <w:style w:type="character" w:customStyle="1" w:styleId="CharChar291">
    <w:name w:val="Char Char291"/>
    <w:qFormat/>
    <w:rsid w:val="00F8597B"/>
    <w:rPr>
      <w:rFonts w:ascii="Arial" w:hAnsi="Arial" w:cs="Arial" w:hint="default"/>
      <w:sz w:val="36"/>
      <w:lang w:val="en-GB" w:eastAsia="en-US"/>
    </w:rPr>
  </w:style>
  <w:style w:type="character" w:customStyle="1" w:styleId="CharChar281">
    <w:name w:val="Char Char281"/>
    <w:qFormat/>
    <w:rsid w:val="00F8597B"/>
    <w:rPr>
      <w:rFonts w:ascii="Arial" w:hAnsi="Arial" w:cs="Arial" w:hint="default"/>
      <w:sz w:val="36"/>
      <w:lang w:val="en-GB" w:eastAsia="en-US"/>
    </w:rPr>
  </w:style>
  <w:style w:type="character" w:customStyle="1" w:styleId="CharChar271">
    <w:name w:val="Char Char271"/>
    <w:qFormat/>
    <w:rsid w:val="00F8597B"/>
    <w:rPr>
      <w:rFonts w:ascii="Arial" w:hAnsi="Arial" w:cs="Arial" w:hint="default"/>
      <w:b/>
      <w:bCs w:val="0"/>
      <w:i/>
      <w:iCs w:val="0"/>
      <w:noProof/>
      <w:sz w:val="18"/>
      <w:lang w:val="en-GB" w:eastAsia="en-US"/>
    </w:rPr>
  </w:style>
  <w:style w:type="paragraph" w:customStyle="1" w:styleId="xl63">
    <w:name w:val="xl63"/>
    <w:basedOn w:val="Normal"/>
    <w:uiPriority w:val="99"/>
    <w:qFormat/>
    <w:rsid w:val="00F8597B"/>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64">
    <w:name w:val="xl64"/>
    <w:basedOn w:val="Normal"/>
    <w:uiPriority w:val="99"/>
    <w:qFormat/>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107">
    <w:name w:val="xl107"/>
    <w:basedOn w:val="Normal"/>
    <w:uiPriority w:val="99"/>
    <w:qFormat/>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6"/>
      <w:szCs w:val="16"/>
      <w:lang w:val="de-DE" w:eastAsia="de-DE"/>
    </w:rPr>
  </w:style>
  <w:style w:type="paragraph" w:customStyle="1" w:styleId="xl108">
    <w:name w:val="xl108"/>
    <w:basedOn w:val="Normal"/>
    <w:uiPriority w:val="99"/>
    <w:qFormat/>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6"/>
      <w:szCs w:val="16"/>
      <w:lang w:val="de-DE" w:eastAsia="de-DE"/>
    </w:rPr>
  </w:style>
  <w:style w:type="paragraph" w:customStyle="1" w:styleId="xl109">
    <w:name w:val="xl109"/>
    <w:basedOn w:val="Normal"/>
    <w:uiPriority w:val="99"/>
    <w:qFormat/>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6"/>
      <w:szCs w:val="16"/>
      <w:lang w:val="de-DE" w:eastAsia="de-DE"/>
    </w:rPr>
  </w:style>
  <w:style w:type="character" w:customStyle="1" w:styleId="Heading4Char2">
    <w:name w:val="Heading 4 Char2"/>
    <w:aliases w:val="h4 Char14,Memo Heading 4 Char13,H4 Char14,H41 Char14,h41 Char14,H42 Char14,h42 Char14,H43 Char14,h43 Char14,H411 Char14,h411 Char14,H421 Char14,h421 Char14,H44 Char14,h44 Char14,H412 Char14,h412 Char14,H422 Char14,h422 Char14,H431 Char14"/>
    <w:qFormat/>
    <w:rsid w:val="00F8597B"/>
    <w:rPr>
      <w:rFonts w:ascii="Arial" w:hAnsi="Arial"/>
      <w:sz w:val="24"/>
      <w:szCs w:val="28"/>
      <w:lang w:val="en-GB" w:eastAsia="en-GB"/>
    </w:rPr>
  </w:style>
  <w:style w:type="character" w:customStyle="1" w:styleId="Heading7Char1">
    <w:name w:val="Heading 7 Char1"/>
    <w:aliases w:val="L7 Char1,Header 7 Char1"/>
    <w:qFormat/>
    <w:rsid w:val="00F8597B"/>
    <w:rPr>
      <w:rFonts w:ascii="Arial" w:hAnsi="Arial"/>
      <w:lang w:val="en-GB"/>
    </w:rPr>
  </w:style>
  <w:style w:type="character" w:customStyle="1" w:styleId="Heading8Char1">
    <w:name w:val="Heading 8 Char1"/>
    <w:qFormat/>
    <w:rsid w:val="00F8597B"/>
    <w:rPr>
      <w:rFonts w:ascii="Arial" w:hAnsi="Arial"/>
      <w:sz w:val="36"/>
      <w:lang w:val="en-GB"/>
    </w:rPr>
  </w:style>
  <w:style w:type="character" w:customStyle="1" w:styleId="Heading9Char1">
    <w:name w:val="Heading 9 Char1"/>
    <w:qFormat/>
    <w:rsid w:val="00F8597B"/>
    <w:rPr>
      <w:rFonts w:ascii="Arial" w:hAnsi="Arial"/>
      <w:sz w:val="36"/>
      <w:lang w:val="en-GB"/>
    </w:rPr>
  </w:style>
  <w:style w:type="character" w:customStyle="1" w:styleId="ListChar1">
    <w:name w:val="List Char1"/>
    <w:link w:val="List"/>
    <w:qFormat/>
    <w:rsid w:val="00F8597B"/>
  </w:style>
  <w:style w:type="character" w:customStyle="1" w:styleId="DocumentMapChar1">
    <w:name w:val="Document Map Char1"/>
    <w:uiPriority w:val="99"/>
    <w:semiHidden/>
    <w:qFormat/>
    <w:rsid w:val="00F8597B"/>
    <w:rPr>
      <w:rFonts w:ascii="Tahoma" w:hAnsi="Tahoma"/>
      <w:lang w:val="en-GB" w:eastAsia="en-US"/>
    </w:rPr>
  </w:style>
  <w:style w:type="character" w:customStyle="1" w:styleId="BalloonTextChar1">
    <w:name w:val="Balloon Text Char1"/>
    <w:uiPriority w:val="99"/>
    <w:qFormat/>
    <w:rsid w:val="00F8597B"/>
    <w:rPr>
      <w:rFonts w:ascii="Tahoma" w:hAnsi="Tahoma" w:cs="Tahoma"/>
      <w:sz w:val="16"/>
      <w:szCs w:val="16"/>
      <w:lang w:val="en-GB" w:eastAsia="en-GB" w:bidi="ar-SA"/>
    </w:rPr>
  </w:style>
  <w:style w:type="paragraph" w:customStyle="1" w:styleId="TAH8pt">
    <w:name w:val="TAH + 8 pt"/>
    <w:basedOn w:val="TAH"/>
    <w:qFormat/>
    <w:rsid w:val="00F8597B"/>
    <w:rPr>
      <w:rFonts w:eastAsia="MS Mincho"/>
      <w:bCs/>
      <w:noProof/>
      <w:sz w:val="16"/>
      <w:szCs w:val="16"/>
    </w:rPr>
  </w:style>
  <w:style w:type="paragraph" w:customStyle="1" w:styleId="Figure">
    <w:name w:val="Figure"/>
    <w:basedOn w:val="Normal"/>
    <w:uiPriority w:val="99"/>
    <w:qFormat/>
    <w:rsid w:val="00F8597B"/>
    <w:pPr>
      <w:spacing w:before="180" w:after="240" w:line="280" w:lineRule="atLeast"/>
      <w:ind w:left="360" w:hanging="360"/>
      <w:jc w:val="center"/>
    </w:pPr>
    <w:rPr>
      <w:rFonts w:ascii="Arial" w:eastAsia="MS Mincho" w:hAnsi="Arial"/>
      <w:b/>
      <w:lang w:val="en-US"/>
    </w:rPr>
  </w:style>
  <w:style w:type="paragraph" w:customStyle="1" w:styleId="PLBold0">
    <w:name w:val="PL Bold"/>
    <w:basedOn w:val="PL"/>
    <w:link w:val="PLBoldChar0"/>
    <w:qFormat/>
    <w:rsid w:val="00F8597B"/>
    <w:pPr>
      <w:overflowPunct/>
      <w:autoSpaceDE/>
      <w:autoSpaceDN/>
      <w:adjustRightInd/>
      <w:textAlignment w:val="auto"/>
    </w:pPr>
    <w:rPr>
      <w:rFonts w:eastAsia="MS Gothic"/>
      <w:b/>
      <w:bCs/>
      <w:lang w:val="x-none" w:eastAsia="x-none"/>
    </w:rPr>
  </w:style>
  <w:style w:type="character" w:customStyle="1" w:styleId="PLBoldChar0">
    <w:name w:val="PL Bold Char"/>
    <w:link w:val="PLBold0"/>
    <w:qFormat/>
    <w:rsid w:val="00F8597B"/>
    <w:rPr>
      <w:rFonts w:ascii="Courier New" w:eastAsia="MS Gothic" w:hAnsi="Courier New"/>
      <w:b/>
      <w:bCs/>
      <w:noProof/>
      <w:sz w:val="16"/>
    </w:rPr>
  </w:style>
  <w:style w:type="character" w:customStyle="1" w:styleId="PLBoldChar">
    <w:name w:val="PL + Bold Char"/>
    <w:link w:val="PLBold"/>
    <w:qFormat/>
    <w:rsid w:val="00F8597B"/>
    <w:rPr>
      <w:rFonts w:ascii="Courier New" w:hAnsi="Courier New"/>
      <w:b/>
      <w:noProof/>
      <w:sz w:val="16"/>
      <w:lang w:val="en-GB" w:eastAsia="ko-KR"/>
    </w:rPr>
  </w:style>
  <w:style w:type="paragraph" w:customStyle="1" w:styleId="numberedlist0">
    <w:name w:val="numbered list"/>
    <w:basedOn w:val="ListBullet"/>
    <w:uiPriority w:val="99"/>
    <w:qFormat/>
    <w:rsid w:val="00F8597B"/>
    <w:pPr>
      <w:tabs>
        <w:tab w:val="num" w:pos="360"/>
        <w:tab w:val="left" w:pos="1247"/>
        <w:tab w:val="left" w:pos="3856"/>
        <w:tab w:val="left" w:pos="5216"/>
        <w:tab w:val="left" w:pos="6464"/>
        <w:tab w:val="left" w:pos="7768"/>
        <w:tab w:val="left" w:pos="9072"/>
        <w:tab w:val="left" w:pos="10206"/>
      </w:tabs>
      <w:spacing w:after="120"/>
      <w:ind w:left="360" w:hanging="360"/>
    </w:pPr>
  </w:style>
  <w:style w:type="paragraph" w:styleId="Date">
    <w:name w:val="Date"/>
    <w:basedOn w:val="Normal"/>
    <w:next w:val="Normal"/>
    <w:link w:val="DateChar"/>
    <w:qFormat/>
    <w:rsid w:val="00F8597B"/>
    <w:pPr>
      <w:spacing w:after="0"/>
      <w:jc w:val="both"/>
    </w:pPr>
    <w:rPr>
      <w:lang w:eastAsia="x-none"/>
    </w:rPr>
  </w:style>
  <w:style w:type="character" w:customStyle="1" w:styleId="DateChar">
    <w:name w:val="Date Char"/>
    <w:link w:val="Date"/>
    <w:qFormat/>
    <w:rsid w:val="00F8597B"/>
    <w:rPr>
      <w:lang w:val="en-GB" w:eastAsia="x-none"/>
    </w:rPr>
  </w:style>
  <w:style w:type="paragraph" w:customStyle="1" w:styleId="para">
    <w:name w:val="para"/>
    <w:basedOn w:val="Normal"/>
    <w:uiPriority w:val="99"/>
    <w:qFormat/>
    <w:rsid w:val="00F8597B"/>
    <w:pPr>
      <w:spacing w:after="240"/>
      <w:jc w:val="both"/>
    </w:pPr>
    <w:rPr>
      <w:rFonts w:ascii="Helvetica" w:hAnsi="Helvetica"/>
    </w:rPr>
  </w:style>
  <w:style w:type="paragraph" w:customStyle="1" w:styleId="NormalAfter3pt">
    <w:name w:val="Normal + After:  3 pt"/>
    <w:basedOn w:val="Normal"/>
    <w:uiPriority w:val="99"/>
    <w:qFormat/>
    <w:rsid w:val="00F8597B"/>
    <w:pPr>
      <w:tabs>
        <w:tab w:val="num" w:pos="2560"/>
      </w:tabs>
      <w:overflowPunct/>
      <w:autoSpaceDE/>
      <w:autoSpaceDN/>
      <w:adjustRightInd/>
      <w:ind w:left="2560" w:hanging="357"/>
      <w:textAlignment w:val="auto"/>
    </w:pPr>
    <w:rPr>
      <w:lang w:val="en-AU" w:eastAsia="ko-KR"/>
    </w:rPr>
  </w:style>
  <w:style w:type="paragraph" w:customStyle="1" w:styleId="b31">
    <w:name w:val="b3"/>
    <w:basedOn w:val="Normal"/>
    <w:uiPriority w:val="99"/>
    <w:qFormat/>
    <w:rsid w:val="00F8597B"/>
    <w:pPr>
      <w:adjustRightInd/>
      <w:ind w:left="1135" w:hanging="284"/>
      <w:textAlignment w:val="auto"/>
    </w:pPr>
    <w:rPr>
      <w:rFonts w:ascii="Calibri" w:eastAsia="MS PGothic" w:hAnsi="Calibri" w:cs="Calibri"/>
      <w:sz w:val="22"/>
      <w:szCs w:val="22"/>
    </w:rPr>
  </w:style>
  <w:style w:type="paragraph" w:customStyle="1" w:styleId="b40">
    <w:name w:val="b4"/>
    <w:basedOn w:val="Normal"/>
    <w:uiPriority w:val="99"/>
    <w:qFormat/>
    <w:rsid w:val="00F8597B"/>
    <w:pPr>
      <w:adjustRightInd/>
      <w:ind w:left="1418" w:hanging="284"/>
      <w:textAlignment w:val="auto"/>
    </w:pPr>
    <w:rPr>
      <w:rFonts w:ascii="Calibri" w:eastAsia="MS PGothic" w:hAnsi="Calibri" w:cs="Calibri"/>
      <w:sz w:val="22"/>
      <w:szCs w:val="22"/>
    </w:rPr>
  </w:style>
  <w:style w:type="paragraph" w:customStyle="1" w:styleId="b21">
    <w:name w:val="b2"/>
    <w:basedOn w:val="Normal"/>
    <w:uiPriority w:val="99"/>
    <w:qFormat/>
    <w:rsid w:val="00F8597B"/>
    <w:pPr>
      <w:adjustRightInd/>
      <w:ind w:left="851" w:hanging="284"/>
      <w:textAlignment w:val="auto"/>
    </w:pPr>
    <w:rPr>
      <w:rFonts w:eastAsia="MS PGothic"/>
    </w:rPr>
  </w:style>
  <w:style w:type="paragraph" w:customStyle="1" w:styleId="Revision2">
    <w:name w:val="Revision2"/>
    <w:hidden/>
    <w:uiPriority w:val="99"/>
    <w:semiHidden/>
    <w:qFormat/>
    <w:rsid w:val="00F8597B"/>
    <w:rPr>
      <w:rFonts w:eastAsia="MS Mincho"/>
      <w:lang w:eastAsia="en-US"/>
    </w:rPr>
  </w:style>
  <w:style w:type="character" w:customStyle="1" w:styleId="B3c">
    <w:name w:val="B3 c"/>
    <w:qFormat/>
    <w:rsid w:val="00F8597B"/>
    <w:rPr>
      <w:lang w:val="en-GB" w:eastAsia="en-GB"/>
    </w:rPr>
  </w:style>
  <w:style w:type="paragraph" w:customStyle="1" w:styleId="AutoCorrect">
    <w:name w:val="AutoCorrect"/>
    <w:uiPriority w:val="99"/>
    <w:qFormat/>
    <w:rsid w:val="00F8597B"/>
    <w:rPr>
      <w:rFonts w:eastAsia="SimSun"/>
      <w:sz w:val="24"/>
      <w:szCs w:val="24"/>
      <w:lang w:eastAsia="ko-KR"/>
    </w:rPr>
  </w:style>
  <w:style w:type="paragraph" w:customStyle="1" w:styleId="PageXofY">
    <w:name w:val="Page X of Y"/>
    <w:uiPriority w:val="99"/>
    <w:qFormat/>
    <w:rsid w:val="00F8597B"/>
    <w:rPr>
      <w:rFonts w:eastAsia="SimSun"/>
      <w:sz w:val="24"/>
      <w:szCs w:val="24"/>
      <w:lang w:eastAsia="ko-KR"/>
    </w:rPr>
  </w:style>
  <w:style w:type="paragraph" w:customStyle="1" w:styleId="Createdby">
    <w:name w:val="Created by"/>
    <w:uiPriority w:val="99"/>
    <w:qFormat/>
    <w:rsid w:val="00F8597B"/>
    <w:rPr>
      <w:rFonts w:eastAsia="SimSun"/>
      <w:sz w:val="24"/>
      <w:szCs w:val="24"/>
      <w:lang w:eastAsia="ko-KR"/>
    </w:rPr>
  </w:style>
  <w:style w:type="paragraph" w:customStyle="1" w:styleId="Createdon">
    <w:name w:val="Created on"/>
    <w:uiPriority w:val="99"/>
    <w:qFormat/>
    <w:rsid w:val="00F8597B"/>
    <w:rPr>
      <w:rFonts w:eastAsia="SimSun"/>
      <w:sz w:val="24"/>
      <w:szCs w:val="24"/>
      <w:lang w:eastAsia="ko-KR"/>
    </w:rPr>
  </w:style>
  <w:style w:type="paragraph" w:customStyle="1" w:styleId="Filenameandpath">
    <w:name w:val="Filename and path"/>
    <w:uiPriority w:val="99"/>
    <w:qFormat/>
    <w:rsid w:val="00F8597B"/>
    <w:rPr>
      <w:rFonts w:eastAsia="SimSun"/>
      <w:sz w:val="24"/>
      <w:szCs w:val="24"/>
      <w:lang w:eastAsia="ko-KR"/>
    </w:rPr>
  </w:style>
  <w:style w:type="paragraph" w:customStyle="1" w:styleId="AuthorPageDate">
    <w:name w:val="Author  Page #  Date"/>
    <w:uiPriority w:val="99"/>
    <w:qFormat/>
    <w:rsid w:val="00F8597B"/>
    <w:rPr>
      <w:rFonts w:eastAsia="SimSun"/>
      <w:sz w:val="24"/>
      <w:szCs w:val="24"/>
      <w:lang w:eastAsia="ko-KR"/>
    </w:rPr>
  </w:style>
  <w:style w:type="paragraph" w:customStyle="1" w:styleId="ConfidentialPageDate">
    <w:name w:val="Confidential  Page #  Date"/>
    <w:uiPriority w:val="99"/>
    <w:qFormat/>
    <w:rsid w:val="00F8597B"/>
    <w:rPr>
      <w:rFonts w:eastAsia="SimSun"/>
      <w:sz w:val="24"/>
      <w:szCs w:val="24"/>
      <w:lang w:eastAsia="ko-KR"/>
    </w:rPr>
  </w:style>
  <w:style w:type="paragraph" w:customStyle="1" w:styleId="Data">
    <w:name w:val="Data"/>
    <w:basedOn w:val="Normal"/>
    <w:uiPriority w:val="99"/>
    <w:qFormat/>
    <w:rsid w:val="00F8597B"/>
    <w:pPr>
      <w:tabs>
        <w:tab w:val="left" w:pos="1418"/>
      </w:tabs>
      <w:spacing w:after="120"/>
    </w:pPr>
    <w:rPr>
      <w:rFonts w:ascii="Arial" w:eastAsia="MS Mincho" w:hAnsi="Arial"/>
      <w:sz w:val="24"/>
      <w:lang w:val="fr-FR"/>
    </w:rPr>
  </w:style>
  <w:style w:type="paragraph" w:customStyle="1" w:styleId="p20">
    <w:name w:val="p20"/>
    <w:basedOn w:val="Normal"/>
    <w:uiPriority w:val="99"/>
    <w:qFormat/>
    <w:rsid w:val="00F8597B"/>
    <w:pPr>
      <w:overflowPunct/>
      <w:autoSpaceDE/>
      <w:autoSpaceDN/>
      <w:adjustRightInd/>
      <w:snapToGrid w:val="0"/>
      <w:spacing w:after="0"/>
    </w:pPr>
    <w:rPr>
      <w:rFonts w:ascii="Arial" w:eastAsia="SimSun" w:hAnsi="Arial" w:cs="Arial"/>
      <w:sz w:val="18"/>
      <w:szCs w:val="18"/>
      <w:lang w:val="en-US" w:eastAsia="zh-CN"/>
    </w:rPr>
  </w:style>
  <w:style w:type="paragraph" w:customStyle="1" w:styleId="6">
    <w:name w:val="修订6"/>
    <w:hidden/>
    <w:uiPriority w:val="99"/>
    <w:semiHidden/>
    <w:qFormat/>
    <w:rsid w:val="00F8597B"/>
    <w:rPr>
      <w:rFonts w:eastAsia="Batang"/>
      <w:lang w:eastAsia="en-US"/>
    </w:rPr>
  </w:style>
  <w:style w:type="paragraph" w:customStyle="1" w:styleId="Arial">
    <w:name w:val="Arial"/>
    <w:basedOn w:val="Normal"/>
    <w:uiPriority w:val="99"/>
    <w:qFormat/>
    <w:rsid w:val="00F8597B"/>
    <w:pPr>
      <w:tabs>
        <w:tab w:val="right" w:pos="9639"/>
      </w:tabs>
      <w:overflowPunct/>
      <w:autoSpaceDE/>
      <w:autoSpaceDN/>
      <w:adjustRightInd/>
      <w:textAlignment w:val="auto"/>
    </w:pPr>
    <w:rPr>
      <w:rFonts w:eastAsia="Batang"/>
      <w:b/>
      <w:bCs/>
      <w:lang w:val="fr-FR"/>
    </w:rPr>
  </w:style>
  <w:style w:type="character" w:customStyle="1" w:styleId="fontstyle01">
    <w:name w:val="fontstyle01"/>
    <w:qFormat/>
    <w:rsid w:val="00F8597B"/>
    <w:rPr>
      <w:rFonts w:ascii="Times-Roman" w:hAnsi="Times-Roman" w:hint="default"/>
      <w:b w:val="0"/>
      <w:bCs w:val="0"/>
      <w:i w:val="0"/>
      <w:iCs w:val="0"/>
      <w:color w:val="000000"/>
      <w:sz w:val="20"/>
      <w:szCs w:val="20"/>
    </w:rPr>
  </w:style>
  <w:style w:type="paragraph" w:customStyle="1" w:styleId="3">
    <w:name w:val="修订3"/>
    <w:hidden/>
    <w:uiPriority w:val="99"/>
    <w:semiHidden/>
    <w:qFormat/>
    <w:rsid w:val="00F8597B"/>
    <w:rPr>
      <w:rFonts w:eastAsia="Batang"/>
      <w:lang w:eastAsia="en-US"/>
    </w:rPr>
  </w:style>
  <w:style w:type="paragraph" w:customStyle="1" w:styleId="23">
    <w:name w:val="수정2"/>
    <w:hidden/>
    <w:uiPriority w:val="99"/>
    <w:semiHidden/>
    <w:qFormat/>
    <w:rsid w:val="00F8597B"/>
    <w:rPr>
      <w:rFonts w:eastAsia="Batang"/>
      <w:lang w:eastAsia="en-US"/>
    </w:rPr>
  </w:style>
  <w:style w:type="paragraph" w:customStyle="1" w:styleId="91">
    <w:name w:val="目录 91"/>
    <w:basedOn w:val="TOC8"/>
    <w:uiPriority w:val="99"/>
    <w:qFormat/>
    <w:rsid w:val="00F8597B"/>
    <w:pPr>
      <w:ind w:left="1418" w:hanging="1418"/>
    </w:pPr>
    <w:rPr>
      <w:rFonts w:eastAsia="MS Mincho"/>
    </w:rPr>
  </w:style>
  <w:style w:type="character" w:customStyle="1" w:styleId="CommentTextChar1">
    <w:name w:val="Comment Text Char1"/>
    <w:qFormat/>
    <w:rsid w:val="00F8597B"/>
    <w:rPr>
      <w:lang w:val="en-GB" w:eastAsia="x-none"/>
    </w:rPr>
  </w:style>
  <w:style w:type="character" w:customStyle="1" w:styleId="CommentSubjectChar1">
    <w:name w:val="Comment Subject Char1"/>
    <w:uiPriority w:val="99"/>
    <w:qFormat/>
    <w:rsid w:val="00F8597B"/>
    <w:rPr>
      <w:b/>
      <w:bCs/>
      <w:lang w:val="en-GB" w:eastAsia="x-none"/>
    </w:rPr>
  </w:style>
  <w:style w:type="paragraph" w:customStyle="1" w:styleId="MO">
    <w:name w:val="MO"/>
    <w:basedOn w:val="Normal"/>
    <w:uiPriority w:val="99"/>
    <w:qFormat/>
    <w:rsid w:val="00F8597B"/>
  </w:style>
  <w:style w:type="character" w:customStyle="1" w:styleId="Underrubrik2Char3">
    <w:name w:val="Underrubrik2 Char3"/>
    <w:aliases w:val="H3 Char3,0H Char3,h3 Char3,no break Char3,l3 Char3,3 Char3,list 3 Char3,Head 3 Char3,1.1.1 Char3,3rd level Char3,Major Section Sub Section Char3,PA Minor Section Char3,Head3 Char3,Level 3 Head Char3,31 Char3,32 Char3,33 Char3,34 Char3"/>
    <w:qFormat/>
    <w:rsid w:val="00F8597B"/>
    <w:rPr>
      <w:sz w:val="28"/>
      <w:lang w:val="en-GB" w:eastAsia="en-US"/>
    </w:rPr>
  </w:style>
  <w:style w:type="paragraph" w:customStyle="1" w:styleId="Char1">
    <w:name w:val="Char1"/>
    <w:uiPriority w:val="99"/>
    <w:semiHidden/>
    <w:rsid w:val="00F8597B"/>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qFormat/>
    <w:rsid w:val="00F8597B"/>
    <w:rPr>
      <w:sz w:val="28"/>
      <w:lang w:val="en-GB" w:eastAsia="en-US"/>
    </w:rPr>
  </w:style>
  <w:style w:type="character" w:customStyle="1" w:styleId="mediumtext1">
    <w:name w:val="medium_text1"/>
    <w:qFormat/>
    <w:rsid w:val="00F8597B"/>
    <w:rPr>
      <w:sz w:val="18"/>
      <w:szCs w:val="18"/>
    </w:rPr>
  </w:style>
  <w:style w:type="character" w:customStyle="1" w:styleId="shorttext1">
    <w:name w:val="short_text1"/>
    <w:qFormat/>
    <w:rsid w:val="00F8597B"/>
    <w:rPr>
      <w:sz w:val="29"/>
      <w:szCs w:val="29"/>
    </w:rPr>
  </w:style>
  <w:style w:type="paragraph" w:customStyle="1" w:styleId="TableEntry0">
    <w:name w:val="Table Entry"/>
    <w:basedOn w:val="Normal"/>
    <w:next w:val="Normal"/>
    <w:uiPriority w:val="99"/>
    <w:qFormat/>
    <w:rsid w:val="00F8597B"/>
    <w:pPr>
      <w:spacing w:after="0"/>
    </w:pPr>
    <w:rPr>
      <w:rFonts w:ascii="IMHNGF+BookmanOldStyle" w:eastAsia="MS Mincho" w:hAnsi="IMHNGF+BookmanOldStyle"/>
      <w:sz w:val="24"/>
      <w:szCs w:val="24"/>
      <w:lang w:val="en-US"/>
    </w:rPr>
  </w:style>
  <w:style w:type="paragraph" w:customStyle="1" w:styleId="tac0">
    <w:name w:val="tac0"/>
    <w:basedOn w:val="Normal"/>
    <w:uiPriority w:val="99"/>
    <w:qFormat/>
    <w:rsid w:val="00F8597B"/>
    <w:pPr>
      <w:keepNext/>
      <w:spacing w:after="0"/>
      <w:jc w:val="center"/>
    </w:pPr>
    <w:rPr>
      <w:rFonts w:ascii="Arial" w:eastAsia="SimSun" w:hAnsi="Arial" w:cs="Arial"/>
      <w:sz w:val="18"/>
      <w:szCs w:val="18"/>
      <w:lang w:val="en-US" w:eastAsia="zh-CN"/>
    </w:rPr>
  </w:style>
  <w:style w:type="paragraph" w:customStyle="1" w:styleId="tal00">
    <w:name w:val="tal0"/>
    <w:basedOn w:val="Normal"/>
    <w:uiPriority w:val="99"/>
    <w:qFormat/>
    <w:rsid w:val="00F8597B"/>
    <w:pPr>
      <w:keepNext/>
      <w:spacing w:after="0"/>
    </w:pPr>
    <w:rPr>
      <w:rFonts w:ascii="Arial" w:eastAsia="SimSun" w:hAnsi="Arial" w:cs="Arial"/>
      <w:sz w:val="18"/>
      <w:szCs w:val="18"/>
      <w:lang w:val="en-US" w:eastAsia="zh-CN"/>
    </w:rPr>
  </w:style>
  <w:style w:type="paragraph" w:customStyle="1" w:styleId="TOC911">
    <w:name w:val="TOC 911"/>
    <w:basedOn w:val="TOC8"/>
    <w:uiPriority w:val="99"/>
    <w:qFormat/>
    <w:rsid w:val="00F8597B"/>
    <w:pPr>
      <w:keepNext w:val="0"/>
      <w:ind w:left="1418" w:hanging="1418"/>
    </w:pPr>
    <w:rPr>
      <w:rFonts w:eastAsia="MS Mincho"/>
    </w:rPr>
  </w:style>
  <w:style w:type="character" w:customStyle="1" w:styleId="EditorsNoteCharCharChar">
    <w:name w:val="Editor's Note Char Char Char"/>
    <w:qFormat/>
    <w:rsid w:val="00F8597B"/>
    <w:rPr>
      <w:color w:val="FF0000"/>
      <w:lang w:val="en-GB" w:eastAsia="en-US" w:bidi="ar-SA"/>
    </w:rPr>
  </w:style>
  <w:style w:type="paragraph" w:customStyle="1" w:styleId="msolistparagraph0">
    <w:name w:val="msolistparagraph"/>
    <w:basedOn w:val="Normal"/>
    <w:uiPriority w:val="99"/>
    <w:qFormat/>
    <w:rsid w:val="00F8597B"/>
    <w:pPr>
      <w:spacing w:after="0"/>
      <w:ind w:leftChars="400" w:left="400"/>
    </w:pPr>
    <w:rPr>
      <w:sz w:val="24"/>
      <w:szCs w:val="24"/>
      <w:lang w:val="en-US"/>
    </w:rPr>
  </w:style>
  <w:style w:type="paragraph" w:customStyle="1" w:styleId="no0">
    <w:name w:val="no"/>
    <w:basedOn w:val="Normal"/>
    <w:uiPriority w:val="99"/>
    <w:qFormat/>
    <w:rsid w:val="00F8597B"/>
    <w:pPr>
      <w:ind w:left="1135" w:hanging="851"/>
    </w:pPr>
    <w:rPr>
      <w:lang w:val="en-US"/>
    </w:rPr>
  </w:style>
  <w:style w:type="paragraph" w:customStyle="1" w:styleId="talcharchar0">
    <w:name w:val="talcharchar"/>
    <w:basedOn w:val="Normal"/>
    <w:uiPriority w:val="99"/>
    <w:qFormat/>
    <w:rsid w:val="00F8597B"/>
    <w:pPr>
      <w:spacing w:before="100" w:beforeAutospacing="1" w:after="100" w:afterAutospacing="1"/>
    </w:pPr>
    <w:rPr>
      <w:rFonts w:eastAsia="Calibri"/>
      <w:sz w:val="24"/>
      <w:szCs w:val="24"/>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qFormat/>
    <w:rsid w:val="00F8597B"/>
    <w:rPr>
      <w:sz w:val="32"/>
      <w:lang w:val="en-GB" w:eastAsia="en-US"/>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qFormat/>
    <w:rsid w:val="00F8597B"/>
    <w:rPr>
      <w:sz w:val="28"/>
      <w:lang w:val="en-GB"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qFormat/>
    <w:rsid w:val="00F8597B"/>
    <w:rPr>
      <w:rFonts w:ascii="Arial" w:hAnsi="Arial"/>
      <w:sz w:val="32"/>
      <w:lang w:val="en-GB"/>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qFormat/>
    <w:rsid w:val="00F8597B"/>
    <w:rPr>
      <w:rFonts w:ascii="Arial" w:hAnsi="Arial"/>
      <w:sz w:val="28"/>
      <w:lang w:val="en-GB"/>
    </w:rPr>
  </w:style>
  <w:style w:type="character" w:customStyle="1" w:styleId="CharChar261">
    <w:name w:val="Char Char261"/>
    <w:qFormat/>
    <w:rsid w:val="00F8597B"/>
    <w:rPr>
      <w:rFonts w:ascii="Arial" w:hAnsi="Arial"/>
      <w:lang w:val="en-GB"/>
    </w:rPr>
  </w:style>
  <w:style w:type="character" w:customStyle="1" w:styleId="CharChar22">
    <w:name w:val="Char Char22"/>
    <w:rsid w:val="00F8597B"/>
    <w:rPr>
      <w:rFonts w:ascii="Arial" w:hAnsi="Arial"/>
      <w:b/>
      <w:i/>
      <w:noProof/>
      <w:sz w:val="18"/>
      <w:lang w:val="en-GB"/>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qFormat/>
    <w:rsid w:val="00F8597B"/>
    <w:rPr>
      <w:rFonts w:ascii="Times New Roman" w:hAnsi="Times New Roman"/>
      <w:lang w:val="en-GB"/>
    </w:rPr>
  </w:style>
  <w:style w:type="paragraph" w:customStyle="1" w:styleId="30mm">
    <w:name w:val="段落フォント + 左 :  30 mm"/>
    <w:aliases w:val="ぶら下げインデント :  2.81 字"/>
    <w:basedOn w:val="B2"/>
    <w:uiPriority w:val="99"/>
    <w:qFormat/>
    <w:rsid w:val="00F8597B"/>
    <w:pPr>
      <w:ind w:left="1984" w:hanging="281"/>
    </w:pPr>
  </w:style>
  <w:style w:type="paragraph" w:customStyle="1" w:styleId="a5">
    <w:name w:val="標準番号"/>
    <w:basedOn w:val="Normal"/>
    <w:uiPriority w:val="99"/>
    <w:qFormat/>
    <w:rsid w:val="00F8597B"/>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rPr>
  </w:style>
  <w:style w:type="character" w:customStyle="1" w:styleId="a6">
    <w:name w:val="(文字) (文字)"/>
    <w:rsid w:val="00F8597B"/>
    <w:rPr>
      <w:rFonts w:ascii="Arial" w:eastAsia="MS Mincho" w:hAnsi="Arial" w:cs="Arial"/>
      <w:sz w:val="28"/>
      <w:szCs w:val="28"/>
      <w:lang w:val="en-GB" w:eastAsia="ja-JP"/>
    </w:rPr>
  </w:style>
  <w:style w:type="paragraph" w:customStyle="1" w:styleId="Arial0">
    <w:name w:val="標準 + Arial"/>
    <w:aliases w:val="左 :  1.8 mm,段落後 :  0 pt"/>
    <w:basedOn w:val="Normal"/>
    <w:uiPriority w:val="99"/>
    <w:qFormat/>
    <w:rsid w:val="00F8597B"/>
    <w:pPr>
      <w:overflowPunct/>
      <w:autoSpaceDE/>
      <w:autoSpaceDN/>
      <w:adjustRightInd/>
      <w:textAlignment w:val="auto"/>
    </w:pPr>
    <w:rPr>
      <w:rFonts w:ascii="Arial" w:eastAsia="MS Mincho" w:hAnsi="Arial"/>
      <w:noProof/>
    </w:rPr>
  </w:style>
  <w:style w:type="paragraph" w:customStyle="1" w:styleId="H60">
    <w:name w:val="H6 + 左侧:  0 厘米"/>
    <w:aliases w:val="首行缩进:  0 厘H6米"/>
    <w:basedOn w:val="H6"/>
    <w:uiPriority w:val="99"/>
    <w:qFormat/>
    <w:rsid w:val="00F8597B"/>
    <w:pPr>
      <w:overflowPunct/>
      <w:autoSpaceDE/>
      <w:autoSpaceDN/>
      <w:adjustRightInd/>
      <w:ind w:left="0" w:firstLine="0"/>
      <w:textAlignment w:val="auto"/>
    </w:pPr>
    <w:rPr>
      <w:rFonts w:eastAsia="SimSun"/>
      <w:lang w:eastAsia="zh-CN"/>
    </w:rPr>
  </w:style>
  <w:style w:type="paragraph" w:customStyle="1" w:styleId="15">
    <w:name w:val="列出段落1"/>
    <w:basedOn w:val="Normal"/>
    <w:uiPriority w:val="99"/>
    <w:qFormat/>
    <w:rsid w:val="00F8597B"/>
    <w:pPr>
      <w:overflowPunct/>
      <w:autoSpaceDE/>
      <w:autoSpaceDN/>
      <w:adjustRightInd/>
      <w:ind w:firstLineChars="200" w:firstLine="420"/>
      <w:textAlignment w:val="auto"/>
    </w:pPr>
    <w:rPr>
      <w:rFonts w:eastAsia="SimSun"/>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qFormat/>
    <w:rsid w:val="00F8597B"/>
    <w:rPr>
      <w:rFonts w:ascii="Times New Roman" w:eastAsia="SimSun" w:hAnsi="Times New Roman"/>
      <w:lang w:val="en-GB" w:eastAsia="en-US"/>
    </w:rPr>
  </w:style>
  <w:style w:type="character" w:customStyle="1" w:styleId="CharChar18">
    <w:name w:val="Char Char18"/>
    <w:rsid w:val="00F8597B"/>
    <w:rPr>
      <w:rFonts w:ascii="Arial" w:hAnsi="Arial"/>
      <w:lang w:eastAsia="en-US"/>
    </w:rPr>
  </w:style>
  <w:style w:type="character" w:customStyle="1" w:styleId="CharChar171">
    <w:name w:val="Char Char171"/>
    <w:qFormat/>
    <w:rsid w:val="00F8597B"/>
    <w:rPr>
      <w:rFonts w:ascii="Arial" w:hAnsi="Arial"/>
      <w:sz w:val="36"/>
      <w:lang w:eastAsia="en-US"/>
    </w:rPr>
  </w:style>
  <w:style w:type="paragraph" w:styleId="BodyTextIndent3">
    <w:name w:val="Body Text Indent 3"/>
    <w:basedOn w:val="Normal"/>
    <w:link w:val="BodyTextIndent3Char"/>
    <w:uiPriority w:val="99"/>
    <w:qFormat/>
    <w:rsid w:val="00F8597B"/>
    <w:pPr>
      <w:spacing w:after="0"/>
      <w:ind w:left="1080"/>
    </w:pPr>
    <w:rPr>
      <w:lang w:val="x-none"/>
    </w:rPr>
  </w:style>
  <w:style w:type="character" w:customStyle="1" w:styleId="BodyTextIndent3Char">
    <w:name w:val="Body Text Indent 3 Char"/>
    <w:link w:val="BodyTextIndent3"/>
    <w:uiPriority w:val="99"/>
    <w:qFormat/>
    <w:rsid w:val="00F8597B"/>
    <w:rPr>
      <w:lang w:val="x-none" w:eastAsia="ja-JP"/>
    </w:rPr>
  </w:style>
  <w:style w:type="paragraph" w:customStyle="1" w:styleId="TabList">
    <w:name w:val="TabList"/>
    <w:basedOn w:val="Normal"/>
    <w:uiPriority w:val="99"/>
    <w:qFormat/>
    <w:rsid w:val="00F8597B"/>
    <w:pPr>
      <w:tabs>
        <w:tab w:val="left" w:pos="1134"/>
      </w:tabs>
      <w:spacing w:after="0"/>
    </w:pPr>
    <w:rPr>
      <w:rFonts w:eastAsia="MS Mincho"/>
    </w:rPr>
  </w:style>
  <w:style w:type="paragraph" w:customStyle="1" w:styleId="Cell">
    <w:name w:val="Cell"/>
    <w:basedOn w:val="Normal"/>
    <w:uiPriority w:val="99"/>
    <w:qFormat/>
    <w:rsid w:val="00F8597B"/>
    <w:pPr>
      <w:spacing w:after="0" w:line="240" w:lineRule="exact"/>
      <w:jc w:val="center"/>
    </w:pPr>
    <w:rPr>
      <w:sz w:val="16"/>
      <w:lang w:val="en-US"/>
    </w:rPr>
  </w:style>
  <w:style w:type="paragraph" w:customStyle="1" w:styleId="h61">
    <w:name w:val="h6"/>
    <w:basedOn w:val="Normal"/>
    <w:uiPriority w:val="99"/>
    <w:qFormat/>
    <w:rsid w:val="00F8597B"/>
    <w:pPr>
      <w:spacing w:before="100" w:beforeAutospacing="1" w:after="100" w:afterAutospacing="1"/>
    </w:pPr>
    <w:rPr>
      <w:sz w:val="24"/>
      <w:szCs w:val="24"/>
      <w:lang w:val="en-US"/>
    </w:rPr>
  </w:style>
  <w:style w:type="paragraph" w:customStyle="1" w:styleId="tah0">
    <w:name w:val="tah"/>
    <w:basedOn w:val="Normal"/>
    <w:uiPriority w:val="99"/>
    <w:qFormat/>
    <w:rsid w:val="00F8597B"/>
    <w:pPr>
      <w:keepNext/>
      <w:adjustRightInd/>
      <w:spacing w:after="0"/>
      <w:jc w:val="center"/>
      <w:textAlignment w:val="auto"/>
    </w:pPr>
    <w:rPr>
      <w:rFonts w:ascii="Arial" w:eastAsia="Batang" w:hAnsi="Arial" w:cs="Arial"/>
      <w:b/>
      <w:bCs/>
      <w:sz w:val="18"/>
      <w:szCs w:val="18"/>
      <w:lang w:val="en-US"/>
    </w:rPr>
  </w:style>
  <w:style w:type="paragraph" w:customStyle="1" w:styleId="CharCharCharChar">
    <w:name w:val="Char Char Char Char"/>
    <w:uiPriority w:val="99"/>
    <w:rsid w:val="00F8597B"/>
    <w:pPr>
      <w:keepNext/>
      <w:tabs>
        <w:tab w:val="left" w:pos="-1134"/>
      </w:tabs>
      <w:autoSpaceDE w:val="0"/>
      <w:autoSpaceDN w:val="0"/>
      <w:adjustRightInd w:val="0"/>
      <w:spacing w:before="60" w:after="60"/>
      <w:jc w:val="both"/>
    </w:pPr>
    <w:rPr>
      <w:rFonts w:eastAsia="SimSun"/>
      <w:lang w:val="en-US" w:eastAsia="en-US"/>
    </w:rPr>
  </w:style>
  <w:style w:type="paragraph" w:customStyle="1" w:styleId="CharCharCharCharCharCharCharCharCharCharCharChar">
    <w:name w:val="Char Char Char Char Char Char Char Char Char Char Char Char"/>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Char">
    <w:name w:val="h4 Char Char"/>
    <w:qFormat/>
    <w:rsid w:val="00F8597B"/>
    <w:rPr>
      <w:rFonts w:ascii="Arial" w:hAnsi="Arial"/>
      <w:sz w:val="24"/>
      <w:lang w:val="en-GB" w:eastAsia="ja-JP" w:bidi="ar-SA"/>
    </w:rPr>
  </w:style>
  <w:style w:type="character" w:customStyle="1" w:styleId="FigureCaption1">
    <w:name w:val="Figure Caption1"/>
    <w:aliases w:val="fc Char1,Figure Caption Char Char"/>
    <w:qFormat/>
    <w:rsid w:val="00F8597B"/>
    <w:rPr>
      <w:rFonts w:ascii="Arial" w:eastAsia="????" w:hAnsi="Arial" w:cs="Arial"/>
      <w:color w:val="0000FF"/>
      <w:kern w:val="2"/>
      <w:lang w:val="en-US" w:eastAsia="en-US" w:bidi="ar-SA"/>
    </w:rPr>
  </w:style>
  <w:style w:type="character" w:customStyle="1" w:styleId="H1">
    <w:name w:val="H1_"/>
    <w:qFormat/>
    <w:rsid w:val="00F8597B"/>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qFormat/>
    <w:rsid w:val="00F8597B"/>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qFormat/>
    <w:rsid w:val="00F8597B"/>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qFormat/>
    <w:rsid w:val="00F8597B"/>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qFormat/>
    <w:rsid w:val="00F8597B"/>
    <w:rPr>
      <w:rFonts w:ascii="Arial" w:eastAsia="MS Mincho" w:hAnsi="Arial"/>
      <w:sz w:val="22"/>
      <w:lang w:val="en-GB" w:eastAsia="en-US" w:bidi="ar-SA"/>
    </w:rPr>
  </w:style>
  <w:style w:type="character" w:customStyle="1" w:styleId="T1Car">
    <w:name w:val="T1 Car"/>
    <w:aliases w:val="Header 6 Car Car"/>
    <w:qFormat/>
    <w:rsid w:val="00F8597B"/>
    <w:rPr>
      <w:rFonts w:ascii="Arial" w:eastAsia="MS Mincho" w:hAnsi="Arial"/>
      <w:lang w:val="en-GB" w:eastAsia="en-US" w:bidi="ar-SA"/>
    </w:rPr>
  </w:style>
  <w:style w:type="character" w:customStyle="1" w:styleId="CarCar4">
    <w:name w:val="Car Car4"/>
    <w:rsid w:val="00F8597B"/>
    <w:rPr>
      <w:rFonts w:ascii="Arial" w:eastAsia="MS Mincho" w:hAnsi="Arial"/>
      <w:lang w:val="en-GB" w:eastAsia="en-US" w:bidi="ar-SA"/>
    </w:rPr>
  </w:style>
  <w:style w:type="character" w:customStyle="1" w:styleId="CarCar8">
    <w:name w:val="Car Car8"/>
    <w:rsid w:val="00F8597B"/>
    <w:rPr>
      <w:rFonts w:ascii="Arial" w:eastAsia="MS Mincho" w:hAnsi="Arial"/>
      <w:sz w:val="36"/>
      <w:lang w:val="en-GB" w:eastAsia="en-US" w:bidi="ar-SA"/>
    </w:rPr>
  </w:style>
  <w:style w:type="character" w:customStyle="1" w:styleId="CarCar3">
    <w:name w:val="Car Car3"/>
    <w:rsid w:val="00F8597B"/>
    <w:rPr>
      <w:rFonts w:ascii="Arial" w:eastAsia="MS Mincho" w:hAnsi="Arial"/>
      <w:sz w:val="36"/>
      <w:lang w:val="en-GB" w:eastAsia="en-US" w:bidi="ar-SA"/>
    </w:rPr>
  </w:style>
  <w:style w:type="character" w:customStyle="1" w:styleId="CarCar7">
    <w:name w:val="Car Car7"/>
    <w:rsid w:val="00F8597B"/>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qFormat/>
    <w:rsid w:val="00F8597B"/>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qFormat/>
    <w:rsid w:val="00F8597B"/>
    <w:rPr>
      <w:b/>
      <w:lang w:val="en-GB" w:eastAsia="ja-JP" w:bidi="ar-SA"/>
    </w:rPr>
  </w:style>
  <w:style w:type="character" w:customStyle="1" w:styleId="CarCar6">
    <w:name w:val="Car Car6"/>
    <w:rsid w:val="00F8597B"/>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qFormat/>
    <w:rsid w:val="00F8597B"/>
    <w:rPr>
      <w:lang w:val="en-GB" w:eastAsia="ja-JP" w:bidi="ar-SA"/>
    </w:rPr>
  </w:style>
  <w:style w:type="character" w:customStyle="1" w:styleId="CarCar2">
    <w:name w:val="Car Car2"/>
    <w:rsid w:val="00F8597B"/>
    <w:rPr>
      <w:rFonts w:eastAsia="MS Mincho"/>
      <w:lang w:val="en-GB" w:eastAsia="ja-JP" w:bidi="ar-SA"/>
    </w:rPr>
  </w:style>
  <w:style w:type="character" w:customStyle="1" w:styleId="CarCar9">
    <w:name w:val="Car Car9"/>
    <w:rsid w:val="00F8597B"/>
    <w:rPr>
      <w:rFonts w:ascii="Arial" w:hAnsi="Arial"/>
      <w:lang w:val="en-GB" w:eastAsia="ja-JP" w:bidi="ar-SA"/>
    </w:rPr>
  </w:style>
  <w:style w:type="character" w:customStyle="1" w:styleId="CarCar10">
    <w:name w:val="Car Car10"/>
    <w:rsid w:val="00F8597B"/>
    <w:rPr>
      <w:rFonts w:ascii="Arial" w:hAnsi="Arial"/>
      <w:lang w:val="en-GB" w:eastAsia="ja-JP" w:bidi="ar-SA"/>
    </w:rPr>
  </w:style>
  <w:style w:type="character" w:customStyle="1" w:styleId="btChar5">
    <w:name w:val="bt Char5"/>
    <w:aliases w:val="Corps de texte Car Char5,Corps de texte Car1 Car Char5,Corps de texte Car Car Car Char5,Corps de texte Car1 Car Car Car Char5,Corps de texte Car Car Car Car Car Char5,Corps de texte Car1 Car Car Car Car Car Char5,bt Car Char Char5"/>
    <w:qFormat/>
    <w:rsid w:val="00F8597B"/>
    <w:rPr>
      <w:lang w:val="en-GB" w:eastAsia="en-US"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qFormat/>
    <w:rsid w:val="00F8597B"/>
    <w:rPr>
      <w:rFonts w:ascii="Arial" w:hAnsi="Arial"/>
      <w:sz w:val="32"/>
      <w:lang w:val="en-GB" w:eastAsia="ja-JP" w:bidi="ar-SA"/>
    </w:rPr>
  </w:style>
  <w:style w:type="character" w:customStyle="1" w:styleId="Underrubrik2Char7">
    <w:name w:val="Underrubrik2 Char7"/>
    <w:aliases w:val="H3 Char7,0H Char7,h3 Char7,no break Char7,l3 Char7,3 Char7,list 3 Char7,Head 3 Char7,1.1.1 Char7,3rd level Char7,Major Section Sub Section Char7,PA Minor Section Char7,Head3 Char7,Level 3 Head Char7,31 Char7,32 Char7,33 Char7,34 Char7"/>
    <w:qFormat/>
    <w:rsid w:val="00F8597B"/>
    <w:rPr>
      <w:rFonts w:ascii="Arial" w:hAnsi="Arial"/>
      <w:sz w:val="28"/>
      <w:lang w:val="en-GB" w:eastAsia="ja-JP" w:bidi="ar-SA"/>
    </w:rPr>
  </w:style>
  <w:style w:type="paragraph" w:customStyle="1" w:styleId="LD1">
    <w:name w:val="LD 1"/>
    <w:basedOn w:val="Normal"/>
    <w:uiPriority w:val="99"/>
    <w:qFormat/>
    <w:rsid w:val="00F8597B"/>
    <w:pPr>
      <w:keepNext/>
      <w:keepLines/>
      <w:spacing w:before="60" w:after="60"/>
      <w:jc w:val="center"/>
    </w:pPr>
    <w:rPr>
      <w:rFonts w:ascii="Courier New" w:hAnsi="Courier New"/>
    </w:rPr>
  </w:style>
  <w:style w:type="character" w:customStyle="1" w:styleId="Absatz-Standardschriftart">
    <w:name w:val="Absatz-Standardschriftart"/>
    <w:qFormat/>
    <w:rsid w:val="00F8597B"/>
  </w:style>
  <w:style w:type="character" w:customStyle="1" w:styleId="WW-Absatz-Standardschriftart">
    <w:name w:val="WW-Absatz-Standardschriftart"/>
    <w:qFormat/>
    <w:rsid w:val="00F8597B"/>
  </w:style>
  <w:style w:type="character" w:customStyle="1" w:styleId="WW8Num1z0">
    <w:name w:val="WW8Num1z0"/>
    <w:qFormat/>
    <w:rsid w:val="00F8597B"/>
    <w:rPr>
      <w:rFonts w:ascii="Symbol" w:hAnsi="Symbol"/>
    </w:rPr>
  </w:style>
  <w:style w:type="character" w:customStyle="1" w:styleId="WW8Num5z0">
    <w:name w:val="WW8Num5z0"/>
    <w:qFormat/>
    <w:rsid w:val="00F8597B"/>
    <w:rPr>
      <w:rFonts w:ascii="Times New Roman" w:eastAsia="MS Mincho" w:hAnsi="Times New Roman" w:cs="Times New Roman"/>
    </w:rPr>
  </w:style>
  <w:style w:type="character" w:customStyle="1" w:styleId="WW8Num5z1">
    <w:name w:val="WW8Num5z1"/>
    <w:qFormat/>
    <w:rsid w:val="00F8597B"/>
    <w:rPr>
      <w:rFonts w:ascii="Courier New" w:hAnsi="Courier New" w:cs="Courier New"/>
    </w:rPr>
  </w:style>
  <w:style w:type="character" w:customStyle="1" w:styleId="WW8Num5z2">
    <w:name w:val="WW8Num5z2"/>
    <w:qFormat/>
    <w:rsid w:val="00F8597B"/>
    <w:rPr>
      <w:rFonts w:ascii="Wingdings" w:hAnsi="Wingdings"/>
    </w:rPr>
  </w:style>
  <w:style w:type="character" w:customStyle="1" w:styleId="WW8Num5z3">
    <w:name w:val="WW8Num5z3"/>
    <w:qFormat/>
    <w:rsid w:val="00F8597B"/>
    <w:rPr>
      <w:rFonts w:ascii="Symbol" w:hAnsi="Symbol"/>
    </w:rPr>
  </w:style>
  <w:style w:type="character" w:customStyle="1" w:styleId="WW8Num6z0">
    <w:name w:val="WW8Num6z0"/>
    <w:qFormat/>
    <w:rsid w:val="00F8597B"/>
    <w:rPr>
      <w:rFonts w:ascii="Arial" w:eastAsia="MS Mincho" w:hAnsi="Arial" w:cs="Arial"/>
    </w:rPr>
  </w:style>
  <w:style w:type="character" w:customStyle="1" w:styleId="WW8Num6z1">
    <w:name w:val="WW8Num6z1"/>
    <w:qFormat/>
    <w:rsid w:val="00F8597B"/>
    <w:rPr>
      <w:rFonts w:ascii="Courier New" w:hAnsi="Courier New" w:cs="Courier New"/>
    </w:rPr>
  </w:style>
  <w:style w:type="character" w:customStyle="1" w:styleId="WW8Num6z2">
    <w:name w:val="WW8Num6z2"/>
    <w:qFormat/>
    <w:rsid w:val="00F8597B"/>
    <w:rPr>
      <w:rFonts w:ascii="Wingdings" w:hAnsi="Wingdings"/>
    </w:rPr>
  </w:style>
  <w:style w:type="character" w:customStyle="1" w:styleId="WW8Num6z3">
    <w:name w:val="WW8Num6z3"/>
    <w:qFormat/>
    <w:rsid w:val="00F8597B"/>
    <w:rPr>
      <w:rFonts w:ascii="Symbol" w:hAnsi="Symbol"/>
    </w:rPr>
  </w:style>
  <w:style w:type="character" w:customStyle="1" w:styleId="WW8Num9z0">
    <w:name w:val="WW8Num9z0"/>
    <w:qFormat/>
    <w:rsid w:val="00F8597B"/>
    <w:rPr>
      <w:rFonts w:ascii="Times New Roman" w:eastAsia="MS Mincho" w:hAnsi="Times New Roman" w:cs="Times New Roman"/>
    </w:rPr>
  </w:style>
  <w:style w:type="character" w:customStyle="1" w:styleId="WW8Num9z1">
    <w:name w:val="WW8Num9z1"/>
    <w:qFormat/>
    <w:rsid w:val="00F8597B"/>
    <w:rPr>
      <w:rFonts w:ascii="Courier New" w:hAnsi="Courier New" w:cs="Courier New"/>
    </w:rPr>
  </w:style>
  <w:style w:type="character" w:customStyle="1" w:styleId="WW8Num9z2">
    <w:name w:val="WW8Num9z2"/>
    <w:qFormat/>
    <w:rsid w:val="00F8597B"/>
    <w:rPr>
      <w:rFonts w:ascii="Wingdings" w:hAnsi="Wingdings"/>
    </w:rPr>
  </w:style>
  <w:style w:type="character" w:customStyle="1" w:styleId="WW8Num9z3">
    <w:name w:val="WW8Num9z3"/>
    <w:qFormat/>
    <w:rsid w:val="00F8597B"/>
    <w:rPr>
      <w:rFonts w:ascii="Symbol" w:hAnsi="Symbol"/>
    </w:rPr>
  </w:style>
  <w:style w:type="character" w:customStyle="1" w:styleId="WW8Num11z0">
    <w:name w:val="WW8Num11z0"/>
    <w:qFormat/>
    <w:rsid w:val="00F8597B"/>
    <w:rPr>
      <w:rFonts w:ascii="Times New Roman" w:eastAsia="MS Mincho" w:hAnsi="Times New Roman" w:cs="Times New Roman"/>
    </w:rPr>
  </w:style>
  <w:style w:type="character" w:customStyle="1" w:styleId="WW8Num11z1">
    <w:name w:val="WW8Num11z1"/>
    <w:qFormat/>
    <w:rsid w:val="00F8597B"/>
    <w:rPr>
      <w:rFonts w:ascii="Courier New" w:hAnsi="Courier New" w:cs="Courier New"/>
    </w:rPr>
  </w:style>
  <w:style w:type="character" w:customStyle="1" w:styleId="WW8Num11z2">
    <w:name w:val="WW8Num11z2"/>
    <w:qFormat/>
    <w:rsid w:val="00F8597B"/>
    <w:rPr>
      <w:rFonts w:ascii="Wingdings" w:hAnsi="Wingdings"/>
    </w:rPr>
  </w:style>
  <w:style w:type="character" w:customStyle="1" w:styleId="WW8Num11z3">
    <w:name w:val="WW8Num11z3"/>
    <w:qFormat/>
    <w:rsid w:val="00F8597B"/>
    <w:rPr>
      <w:rFonts w:ascii="Symbol" w:hAnsi="Symbol"/>
    </w:rPr>
  </w:style>
  <w:style w:type="character" w:customStyle="1" w:styleId="WW8Num15z0">
    <w:name w:val="WW8Num15z0"/>
    <w:qFormat/>
    <w:rsid w:val="00F8597B"/>
    <w:rPr>
      <w:rFonts w:ascii="Times New Roman" w:eastAsia="Times New Roman" w:hAnsi="Times New Roman" w:cs="Times New Roman"/>
    </w:rPr>
  </w:style>
  <w:style w:type="character" w:customStyle="1" w:styleId="WW8Num15z1">
    <w:name w:val="WW8Num15z1"/>
    <w:qFormat/>
    <w:rsid w:val="00F8597B"/>
    <w:rPr>
      <w:rFonts w:ascii="Courier New" w:hAnsi="Courier New" w:cs="Courier New"/>
    </w:rPr>
  </w:style>
  <w:style w:type="character" w:customStyle="1" w:styleId="WW8Num15z2">
    <w:name w:val="WW8Num15z2"/>
    <w:qFormat/>
    <w:rsid w:val="00F8597B"/>
    <w:rPr>
      <w:rFonts w:ascii="Wingdings" w:hAnsi="Wingdings"/>
    </w:rPr>
  </w:style>
  <w:style w:type="character" w:customStyle="1" w:styleId="WW8Num15z3">
    <w:name w:val="WW8Num15z3"/>
    <w:qFormat/>
    <w:rsid w:val="00F8597B"/>
    <w:rPr>
      <w:rFonts w:ascii="Symbol" w:hAnsi="Symbol"/>
    </w:rPr>
  </w:style>
  <w:style w:type="character" w:customStyle="1" w:styleId="WW8Num16z0">
    <w:name w:val="WW8Num16z0"/>
    <w:qFormat/>
    <w:rsid w:val="00F8597B"/>
    <w:rPr>
      <w:rFonts w:ascii="Times New Roman" w:eastAsia="MS Mincho" w:hAnsi="Times New Roman" w:cs="Times New Roman"/>
    </w:rPr>
  </w:style>
  <w:style w:type="character" w:customStyle="1" w:styleId="WW8Num16z1">
    <w:name w:val="WW8Num16z1"/>
    <w:qFormat/>
    <w:rsid w:val="00F8597B"/>
    <w:rPr>
      <w:rFonts w:ascii="Courier New" w:hAnsi="Courier New" w:cs="Courier New"/>
    </w:rPr>
  </w:style>
  <w:style w:type="character" w:customStyle="1" w:styleId="WW8Num16z2">
    <w:name w:val="WW8Num16z2"/>
    <w:qFormat/>
    <w:rsid w:val="00F8597B"/>
    <w:rPr>
      <w:rFonts w:ascii="Wingdings" w:hAnsi="Wingdings"/>
    </w:rPr>
  </w:style>
  <w:style w:type="character" w:customStyle="1" w:styleId="WW8Num16z3">
    <w:name w:val="WW8Num16z3"/>
    <w:qFormat/>
    <w:rsid w:val="00F8597B"/>
    <w:rPr>
      <w:rFonts w:ascii="Symbol" w:hAnsi="Symbol"/>
    </w:rPr>
  </w:style>
  <w:style w:type="character" w:customStyle="1" w:styleId="WW8Num18z0">
    <w:name w:val="WW8Num18z0"/>
    <w:qFormat/>
    <w:rsid w:val="00F8597B"/>
    <w:rPr>
      <w:rFonts w:ascii="Times New Roman" w:eastAsia="Times New Roman" w:hAnsi="Times New Roman" w:cs="Times New Roman"/>
    </w:rPr>
  </w:style>
  <w:style w:type="character" w:customStyle="1" w:styleId="WW8Num18z1">
    <w:name w:val="WW8Num18z1"/>
    <w:qFormat/>
    <w:rsid w:val="00F8597B"/>
    <w:rPr>
      <w:rFonts w:ascii="Courier New" w:hAnsi="Courier New" w:cs="Courier New"/>
    </w:rPr>
  </w:style>
  <w:style w:type="character" w:customStyle="1" w:styleId="WW8Num18z2">
    <w:name w:val="WW8Num18z2"/>
    <w:qFormat/>
    <w:rsid w:val="00F8597B"/>
    <w:rPr>
      <w:rFonts w:ascii="Wingdings" w:hAnsi="Wingdings"/>
    </w:rPr>
  </w:style>
  <w:style w:type="character" w:customStyle="1" w:styleId="WW8Num18z3">
    <w:name w:val="WW8Num18z3"/>
    <w:qFormat/>
    <w:rsid w:val="00F8597B"/>
    <w:rPr>
      <w:rFonts w:ascii="Symbol" w:hAnsi="Symbol"/>
    </w:rPr>
  </w:style>
  <w:style w:type="character" w:customStyle="1" w:styleId="WW8Num19z0">
    <w:name w:val="WW8Num19z0"/>
    <w:qFormat/>
    <w:rsid w:val="00F8597B"/>
    <w:rPr>
      <w:rFonts w:ascii="Times New Roman" w:eastAsia="MS Mincho" w:hAnsi="Times New Roman" w:cs="Times New Roman"/>
    </w:rPr>
  </w:style>
  <w:style w:type="character" w:customStyle="1" w:styleId="WW8Num19z1">
    <w:name w:val="WW8Num19z1"/>
    <w:qFormat/>
    <w:rsid w:val="00F8597B"/>
    <w:rPr>
      <w:rFonts w:ascii="Wingdings" w:hAnsi="Wingdings"/>
    </w:rPr>
  </w:style>
  <w:style w:type="character" w:customStyle="1" w:styleId="WW8Num25z0">
    <w:name w:val="WW8Num25z0"/>
    <w:qFormat/>
    <w:rsid w:val="00F8597B"/>
    <w:rPr>
      <w:rFonts w:ascii="Arial" w:eastAsia="SimSun" w:hAnsi="Arial" w:cs="Arial"/>
    </w:rPr>
  </w:style>
  <w:style w:type="character" w:customStyle="1" w:styleId="WW8Num25z1">
    <w:name w:val="WW8Num25z1"/>
    <w:qFormat/>
    <w:rsid w:val="00F8597B"/>
    <w:rPr>
      <w:rFonts w:ascii="Wingdings" w:hAnsi="Wingdings"/>
    </w:rPr>
  </w:style>
  <w:style w:type="character" w:customStyle="1" w:styleId="WW8Num28z0">
    <w:name w:val="WW8Num28z0"/>
    <w:qFormat/>
    <w:rsid w:val="00F8597B"/>
    <w:rPr>
      <w:rFonts w:ascii="Times New Roman" w:eastAsia="MS Mincho" w:hAnsi="Times New Roman" w:cs="Times New Roman"/>
    </w:rPr>
  </w:style>
  <w:style w:type="character" w:customStyle="1" w:styleId="WW8Num28z1">
    <w:name w:val="WW8Num28z1"/>
    <w:qFormat/>
    <w:rsid w:val="00F8597B"/>
    <w:rPr>
      <w:rFonts w:ascii="Courier New" w:hAnsi="Courier New" w:cs="Courier New"/>
    </w:rPr>
  </w:style>
  <w:style w:type="character" w:customStyle="1" w:styleId="WW8Num28z2">
    <w:name w:val="WW8Num28z2"/>
    <w:qFormat/>
    <w:rsid w:val="00F8597B"/>
    <w:rPr>
      <w:rFonts w:ascii="Wingdings" w:hAnsi="Wingdings"/>
    </w:rPr>
  </w:style>
  <w:style w:type="character" w:customStyle="1" w:styleId="WW8Num28z3">
    <w:name w:val="WW8Num28z3"/>
    <w:qFormat/>
    <w:rsid w:val="00F8597B"/>
    <w:rPr>
      <w:rFonts w:ascii="Symbol" w:hAnsi="Symbol"/>
    </w:rPr>
  </w:style>
  <w:style w:type="character" w:customStyle="1" w:styleId="WW8Num32z0">
    <w:name w:val="WW8Num32z0"/>
    <w:qFormat/>
    <w:rsid w:val="00F8597B"/>
    <w:rPr>
      <w:rFonts w:ascii="Times New Roman" w:eastAsia="Times New Roman" w:hAnsi="Times New Roman" w:cs="Times New Roman"/>
    </w:rPr>
  </w:style>
  <w:style w:type="character" w:customStyle="1" w:styleId="WW8Num32z1">
    <w:name w:val="WW8Num32z1"/>
    <w:qFormat/>
    <w:rsid w:val="00F8597B"/>
    <w:rPr>
      <w:rFonts w:ascii="Courier New" w:hAnsi="Courier New" w:cs="Courier New"/>
    </w:rPr>
  </w:style>
  <w:style w:type="character" w:customStyle="1" w:styleId="WW8Num32z2">
    <w:name w:val="WW8Num32z2"/>
    <w:qFormat/>
    <w:rsid w:val="00F8597B"/>
    <w:rPr>
      <w:rFonts w:ascii="Wingdings" w:hAnsi="Wingdings"/>
    </w:rPr>
  </w:style>
  <w:style w:type="character" w:customStyle="1" w:styleId="WW8Num32z3">
    <w:name w:val="WW8Num32z3"/>
    <w:qFormat/>
    <w:rsid w:val="00F8597B"/>
    <w:rPr>
      <w:rFonts w:ascii="Symbol" w:hAnsi="Symbol"/>
    </w:rPr>
  </w:style>
  <w:style w:type="character" w:customStyle="1" w:styleId="WW8Num34z0">
    <w:name w:val="WW8Num34z0"/>
    <w:qFormat/>
    <w:rsid w:val="00F8597B"/>
    <w:rPr>
      <w:rFonts w:ascii="Times New Roman" w:eastAsia="SimSun" w:hAnsi="Times New Roman" w:cs="Times New Roman"/>
    </w:rPr>
  </w:style>
  <w:style w:type="character" w:customStyle="1" w:styleId="WW8Num34z1">
    <w:name w:val="WW8Num34z1"/>
    <w:qFormat/>
    <w:rsid w:val="00F8597B"/>
    <w:rPr>
      <w:rFonts w:ascii="Wingdings" w:hAnsi="Wingdings"/>
    </w:rPr>
  </w:style>
  <w:style w:type="character" w:customStyle="1" w:styleId="WW8Num35z0">
    <w:name w:val="WW8Num35z0"/>
    <w:qFormat/>
    <w:rsid w:val="00F8597B"/>
    <w:rPr>
      <w:rFonts w:ascii="Times New Roman" w:eastAsia="SimSun" w:hAnsi="Times New Roman" w:cs="Times New Roman"/>
    </w:rPr>
  </w:style>
  <w:style w:type="character" w:customStyle="1" w:styleId="WW8Num35z1">
    <w:name w:val="WW8Num35z1"/>
    <w:qFormat/>
    <w:rsid w:val="00F8597B"/>
    <w:rPr>
      <w:rFonts w:ascii="Wingdings" w:hAnsi="Wingdings"/>
    </w:rPr>
  </w:style>
  <w:style w:type="character" w:customStyle="1" w:styleId="WW8Num36z0">
    <w:name w:val="WW8Num36z0"/>
    <w:qFormat/>
    <w:rsid w:val="00F8597B"/>
    <w:rPr>
      <w:rFonts w:ascii="Times New Roman" w:eastAsia="SimSun" w:hAnsi="Times New Roman" w:cs="Times New Roman"/>
    </w:rPr>
  </w:style>
  <w:style w:type="character" w:customStyle="1" w:styleId="WW8Num36z1">
    <w:name w:val="WW8Num36z1"/>
    <w:qFormat/>
    <w:rsid w:val="00F8597B"/>
    <w:rPr>
      <w:rFonts w:ascii="Wingdings" w:hAnsi="Wingdings"/>
    </w:rPr>
  </w:style>
  <w:style w:type="character" w:customStyle="1" w:styleId="WW8Num39z0">
    <w:name w:val="WW8Num39z0"/>
    <w:qFormat/>
    <w:rsid w:val="00F8597B"/>
    <w:rPr>
      <w:rFonts w:ascii="Times New Roman" w:eastAsia="SimSun" w:hAnsi="Times New Roman" w:cs="Times New Roman"/>
    </w:rPr>
  </w:style>
  <w:style w:type="character" w:customStyle="1" w:styleId="WW8Num39z1">
    <w:name w:val="WW8Num39z1"/>
    <w:qFormat/>
    <w:rsid w:val="00F8597B"/>
    <w:rPr>
      <w:rFonts w:ascii="Wingdings" w:hAnsi="Wingdings"/>
    </w:rPr>
  </w:style>
  <w:style w:type="character" w:customStyle="1" w:styleId="WW8NumSt1z0">
    <w:name w:val="WW8NumSt1z0"/>
    <w:qFormat/>
    <w:rsid w:val="00F8597B"/>
    <w:rPr>
      <w:rFonts w:ascii="Symbol" w:hAnsi="Symbol"/>
    </w:rPr>
  </w:style>
  <w:style w:type="character" w:customStyle="1" w:styleId="WW8NumSt18z0">
    <w:name w:val="WW8NumSt18z0"/>
    <w:qFormat/>
    <w:rsid w:val="00F8597B"/>
    <w:rPr>
      <w:rFonts w:ascii="Geneva" w:hAnsi="Geneva"/>
    </w:rPr>
  </w:style>
  <w:style w:type="character" w:customStyle="1" w:styleId="a7">
    <w:name w:val="段落フォント"/>
    <w:qFormat/>
    <w:rsid w:val="00F8597B"/>
  </w:style>
  <w:style w:type="character" w:customStyle="1" w:styleId="a8">
    <w:name w:val="脚注番号"/>
    <w:qFormat/>
    <w:rsid w:val="00F8597B"/>
    <w:rPr>
      <w:b/>
      <w:position w:val="3"/>
      <w:sz w:val="16"/>
    </w:rPr>
  </w:style>
  <w:style w:type="character" w:customStyle="1" w:styleId="a9">
    <w:name w:val="コメント参照"/>
    <w:qFormat/>
    <w:rsid w:val="00F8597B"/>
    <w:rPr>
      <w:sz w:val="16"/>
    </w:rPr>
  </w:style>
  <w:style w:type="character" w:customStyle="1" w:styleId="H10">
    <w:name w:val="H1 (文字)"/>
    <w:qFormat/>
    <w:rsid w:val="00F8597B"/>
    <w:rPr>
      <w:rFonts w:ascii="Arial" w:eastAsia="MS Mincho" w:hAnsi="Arial"/>
      <w:sz w:val="36"/>
      <w:lang w:val="en-GB" w:eastAsia="ar-SA" w:bidi="ar-SA"/>
    </w:rPr>
  </w:style>
  <w:style w:type="character" w:customStyle="1" w:styleId="Head2A">
    <w:name w:val="Head2A (文字)"/>
    <w:qFormat/>
    <w:rsid w:val="00F8597B"/>
    <w:rPr>
      <w:rFonts w:ascii="Arial" w:eastAsia="MS Mincho" w:hAnsi="Arial"/>
      <w:sz w:val="32"/>
      <w:lang w:val="en-GB" w:eastAsia="ar-SA" w:bidi="ar-SA"/>
    </w:rPr>
  </w:style>
  <w:style w:type="character" w:customStyle="1" w:styleId="Underrubrik2">
    <w:name w:val="Underrubrik2 (文字)"/>
    <w:qFormat/>
    <w:rsid w:val="00F8597B"/>
    <w:rPr>
      <w:rFonts w:ascii="Arial" w:eastAsia="MS Mincho" w:hAnsi="Arial"/>
      <w:sz w:val="28"/>
      <w:lang w:val="en-GB" w:eastAsia="ar-SA" w:bidi="ar-SA"/>
    </w:rPr>
  </w:style>
  <w:style w:type="character" w:customStyle="1" w:styleId="h4">
    <w:name w:val="h4 (文字)"/>
    <w:qFormat/>
    <w:rsid w:val="00F8597B"/>
    <w:rPr>
      <w:rFonts w:ascii="Arial" w:eastAsia="MS Mincho" w:hAnsi="Arial" w:cs="Arial"/>
      <w:color w:val="0000FF"/>
      <w:kern w:val="2"/>
      <w:sz w:val="24"/>
      <w:szCs w:val="28"/>
      <w:lang w:val="en-GB" w:eastAsia="ar-SA" w:bidi="ar-SA"/>
    </w:rPr>
  </w:style>
  <w:style w:type="character" w:customStyle="1" w:styleId="M5">
    <w:name w:val="M5 (文字)"/>
    <w:qFormat/>
    <w:rsid w:val="00F8597B"/>
    <w:rPr>
      <w:rFonts w:ascii="Arial" w:eastAsia="MS Mincho" w:hAnsi="Arial"/>
      <w:sz w:val="22"/>
      <w:lang w:val="en-GB" w:eastAsia="ar-SA" w:bidi="ar-SA"/>
    </w:rPr>
  </w:style>
  <w:style w:type="character" w:customStyle="1" w:styleId="T1">
    <w:name w:val="T1 (文字)"/>
    <w:qFormat/>
    <w:rsid w:val="00F8597B"/>
    <w:rPr>
      <w:rFonts w:ascii="Arial" w:eastAsia="MS Mincho" w:hAnsi="Arial"/>
      <w:lang w:val="en-GB" w:eastAsia="ar-SA" w:bidi="ar-SA"/>
    </w:rPr>
  </w:style>
  <w:style w:type="character" w:customStyle="1" w:styleId="8">
    <w:name w:val="(文字) (文字)8"/>
    <w:rsid w:val="00F8597B"/>
    <w:rPr>
      <w:rFonts w:ascii="Arial" w:eastAsia="MS Mincho" w:hAnsi="Arial"/>
      <w:lang w:val="en-GB" w:eastAsia="ar-SA" w:bidi="ar-SA"/>
    </w:rPr>
  </w:style>
  <w:style w:type="character" w:customStyle="1" w:styleId="7">
    <w:name w:val="(文字) (文字)7"/>
    <w:rsid w:val="00F8597B"/>
    <w:rPr>
      <w:rFonts w:ascii="Arial" w:eastAsia="MS Mincho" w:hAnsi="Arial"/>
      <w:sz w:val="36"/>
      <w:lang w:val="en-GB" w:eastAsia="ar-SA" w:bidi="ar-SA"/>
    </w:rPr>
  </w:style>
  <w:style w:type="character" w:customStyle="1" w:styleId="headerodd">
    <w:name w:val="header odd (文字)"/>
    <w:qFormat/>
    <w:rsid w:val="00F8597B"/>
    <w:rPr>
      <w:rFonts w:ascii="Arial" w:eastAsia="MS Mincho" w:hAnsi="Arial"/>
      <w:b/>
      <w:sz w:val="18"/>
      <w:lang w:val="en-GB" w:eastAsia="ar-SA" w:bidi="ar-SA"/>
    </w:rPr>
  </w:style>
  <w:style w:type="character" w:customStyle="1" w:styleId="footnotetext1">
    <w:name w:val="footnote text1 (文字)"/>
    <w:qFormat/>
    <w:rsid w:val="00F8597B"/>
    <w:rPr>
      <w:rFonts w:eastAsia="MS Mincho"/>
      <w:sz w:val="16"/>
      <w:lang w:val="en-GB" w:eastAsia="ar-SA" w:bidi="ar-SA"/>
    </w:rPr>
  </w:style>
  <w:style w:type="character" w:customStyle="1" w:styleId="60">
    <w:name w:val="(文字) (文字)6"/>
    <w:rsid w:val="00F8597B"/>
    <w:rPr>
      <w:rFonts w:eastAsia="MS Mincho"/>
      <w:lang w:val="en-GB" w:eastAsia="ar-SA" w:bidi="ar-SA"/>
    </w:rPr>
  </w:style>
  <w:style w:type="character" w:customStyle="1" w:styleId="cap">
    <w:name w:val="cap (文字)"/>
    <w:qFormat/>
    <w:rsid w:val="00F8597B"/>
    <w:rPr>
      <w:rFonts w:eastAsia="MS Mincho"/>
      <w:b/>
      <w:lang w:val="en-GB" w:eastAsia="ar-SA" w:bidi="ar-SA"/>
    </w:rPr>
  </w:style>
  <w:style w:type="character" w:customStyle="1" w:styleId="5">
    <w:name w:val="(文字) (文字)5"/>
    <w:rsid w:val="00F8597B"/>
    <w:rPr>
      <w:rFonts w:ascii="Courier New" w:eastAsia="MS Mincho" w:hAnsi="Courier New"/>
      <w:lang w:val="nb-NO" w:eastAsia="ar-SA" w:bidi="ar-SA"/>
    </w:rPr>
  </w:style>
  <w:style w:type="character" w:customStyle="1" w:styleId="bt">
    <w:name w:val="bt (文字)"/>
    <w:qFormat/>
    <w:rsid w:val="00F8597B"/>
    <w:rPr>
      <w:rFonts w:eastAsia="MS Mincho"/>
      <w:lang w:val="en-GB" w:eastAsia="ar-SA" w:bidi="ar-SA"/>
    </w:rPr>
  </w:style>
  <w:style w:type="character" w:customStyle="1" w:styleId="42">
    <w:name w:val="(文字) (文字)42"/>
    <w:qFormat/>
    <w:rsid w:val="00F8597B"/>
    <w:rPr>
      <w:rFonts w:eastAsia="MS Mincho"/>
      <w:lang w:val="en-GB" w:eastAsia="ar-SA" w:bidi="ar-SA"/>
    </w:rPr>
  </w:style>
  <w:style w:type="character" w:customStyle="1" w:styleId="30">
    <w:name w:val="(文字) (文字)3"/>
    <w:rsid w:val="00F8597B"/>
    <w:rPr>
      <w:rFonts w:eastAsia="MS Mincho"/>
      <w:lang w:val="en-GB" w:eastAsia="ar-SA" w:bidi="ar-SA"/>
    </w:rPr>
  </w:style>
  <w:style w:type="character" w:customStyle="1" w:styleId="16">
    <w:name w:val="(文字) (文字)1"/>
    <w:rsid w:val="00F8597B"/>
    <w:rPr>
      <w:rFonts w:eastAsia="MS Mincho"/>
      <w:lang w:val="en-GB" w:eastAsia="ar-SA" w:bidi="ar-SA"/>
    </w:rPr>
  </w:style>
  <w:style w:type="character" w:customStyle="1" w:styleId="aa">
    <w:name w:val="番号付け記号"/>
    <w:qFormat/>
    <w:rsid w:val="00F8597B"/>
  </w:style>
  <w:style w:type="paragraph" w:customStyle="1" w:styleId="ab">
    <w:name w:val="見出し"/>
    <w:basedOn w:val="Normal"/>
    <w:next w:val="BodyText"/>
    <w:uiPriority w:val="99"/>
    <w:qFormat/>
    <w:rsid w:val="00F8597B"/>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c">
    <w:name w:val="図表番号"/>
    <w:basedOn w:val="Normal"/>
    <w:qFormat/>
    <w:rsid w:val="00F8597B"/>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d">
    <w:name w:val="索引"/>
    <w:basedOn w:val="Normal"/>
    <w:uiPriority w:val="99"/>
    <w:qFormat/>
    <w:rsid w:val="00F8597B"/>
    <w:pPr>
      <w:suppressLineNumbers/>
      <w:suppressAutoHyphens/>
      <w:overflowPunct/>
      <w:autoSpaceDE/>
      <w:autoSpaceDN/>
      <w:adjustRightInd/>
      <w:textAlignment w:val="auto"/>
    </w:pPr>
    <w:rPr>
      <w:rFonts w:eastAsia="MS Mincho" w:cs="Mangal"/>
      <w:lang w:eastAsia="ar-SA"/>
    </w:rPr>
  </w:style>
  <w:style w:type="paragraph" w:customStyle="1" w:styleId="ae">
    <w:name w:val="段落番号"/>
    <w:basedOn w:val="List"/>
    <w:qFormat/>
    <w:rsid w:val="00F8597B"/>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4">
    <w:name w:val="段落番号 2"/>
    <w:basedOn w:val="ae"/>
    <w:qFormat/>
    <w:rsid w:val="00F8597B"/>
    <w:pPr>
      <w:ind w:left="851" w:hanging="284"/>
    </w:pPr>
  </w:style>
  <w:style w:type="paragraph" w:customStyle="1" w:styleId="af">
    <w:name w:val="箇条書き"/>
    <w:basedOn w:val="List"/>
    <w:qFormat/>
    <w:rsid w:val="00F8597B"/>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
    <w:name w:val="箇条書き 2"/>
    <w:basedOn w:val="af"/>
    <w:qFormat/>
    <w:rsid w:val="00F8597B"/>
    <w:pPr>
      <w:tabs>
        <w:tab w:val="clear" w:pos="644"/>
        <w:tab w:val="num" w:pos="1494"/>
      </w:tabs>
      <w:ind w:left="851" w:hanging="284"/>
    </w:pPr>
  </w:style>
  <w:style w:type="paragraph" w:customStyle="1" w:styleId="31">
    <w:name w:val="箇条書き 3"/>
    <w:basedOn w:val="25"/>
    <w:qFormat/>
    <w:rsid w:val="00F8597B"/>
    <w:pPr>
      <w:ind w:left="1135"/>
    </w:pPr>
  </w:style>
  <w:style w:type="paragraph" w:customStyle="1" w:styleId="26">
    <w:name w:val="一覧 2"/>
    <w:basedOn w:val="List"/>
    <w:qFormat/>
    <w:rsid w:val="00F8597B"/>
    <w:pPr>
      <w:suppressAutoHyphens/>
      <w:overflowPunct/>
      <w:autoSpaceDE/>
      <w:autoSpaceDN/>
      <w:adjustRightInd/>
      <w:ind w:left="851"/>
      <w:textAlignment w:val="auto"/>
    </w:pPr>
    <w:rPr>
      <w:rFonts w:eastAsia="MS Mincho" w:cs="CG Times (WN)"/>
      <w:lang w:eastAsia="ar-SA"/>
    </w:rPr>
  </w:style>
  <w:style w:type="paragraph" w:customStyle="1" w:styleId="32">
    <w:name w:val="一覧 3"/>
    <w:basedOn w:val="26"/>
    <w:qFormat/>
    <w:rsid w:val="00F8597B"/>
    <w:pPr>
      <w:ind w:left="1135"/>
    </w:pPr>
  </w:style>
  <w:style w:type="paragraph" w:customStyle="1" w:styleId="40">
    <w:name w:val="一覧 4"/>
    <w:basedOn w:val="32"/>
    <w:qFormat/>
    <w:rsid w:val="00F8597B"/>
    <w:pPr>
      <w:ind w:left="1418"/>
    </w:pPr>
  </w:style>
  <w:style w:type="paragraph" w:customStyle="1" w:styleId="50">
    <w:name w:val="一覧 5"/>
    <w:basedOn w:val="40"/>
    <w:qFormat/>
    <w:rsid w:val="00F8597B"/>
    <w:pPr>
      <w:ind w:left="1702"/>
    </w:pPr>
  </w:style>
  <w:style w:type="paragraph" w:customStyle="1" w:styleId="41">
    <w:name w:val="箇条書き 4"/>
    <w:basedOn w:val="31"/>
    <w:qFormat/>
    <w:rsid w:val="00F8597B"/>
    <w:pPr>
      <w:ind w:left="1418"/>
    </w:pPr>
  </w:style>
  <w:style w:type="paragraph" w:customStyle="1" w:styleId="51">
    <w:name w:val="箇条書き 5"/>
    <w:basedOn w:val="41"/>
    <w:qFormat/>
    <w:rsid w:val="00F8597B"/>
    <w:pPr>
      <w:ind w:left="1702"/>
    </w:pPr>
  </w:style>
  <w:style w:type="paragraph" w:customStyle="1" w:styleId="af0">
    <w:name w:val="コメント文字列"/>
    <w:basedOn w:val="Normal"/>
    <w:qFormat/>
    <w:rsid w:val="00F8597B"/>
    <w:pPr>
      <w:suppressAutoHyphens/>
      <w:overflowPunct/>
      <w:autoSpaceDE/>
      <w:autoSpaceDN/>
      <w:adjustRightInd/>
      <w:textAlignment w:val="auto"/>
    </w:pPr>
    <w:rPr>
      <w:rFonts w:eastAsia="MS Mincho" w:cs="CG Times (WN)"/>
      <w:lang w:eastAsia="ar-SA"/>
    </w:rPr>
  </w:style>
  <w:style w:type="paragraph" w:customStyle="1" w:styleId="af1">
    <w:name w:val="吹き出し"/>
    <w:basedOn w:val="Normal"/>
    <w:qFormat/>
    <w:rsid w:val="00F8597B"/>
    <w:pPr>
      <w:suppressAutoHyphens/>
      <w:overflowPunct/>
      <w:autoSpaceDE/>
      <w:autoSpaceDN/>
      <w:adjustRightInd/>
      <w:textAlignment w:val="auto"/>
    </w:pPr>
    <w:rPr>
      <w:rFonts w:ascii="Tahoma" w:eastAsia="MS Mincho" w:hAnsi="Tahoma" w:cs="Tahoma"/>
      <w:sz w:val="16"/>
      <w:szCs w:val="16"/>
      <w:lang w:eastAsia="ar-SA"/>
    </w:rPr>
  </w:style>
  <w:style w:type="paragraph" w:customStyle="1" w:styleId="af2">
    <w:name w:val="コメント内容"/>
    <w:basedOn w:val="af0"/>
    <w:next w:val="af0"/>
    <w:qFormat/>
    <w:rsid w:val="00F8597B"/>
    <w:rPr>
      <w:b/>
      <w:bCs/>
    </w:rPr>
  </w:style>
  <w:style w:type="paragraph" w:customStyle="1" w:styleId="af3">
    <w:name w:val="見出しマップ"/>
    <w:basedOn w:val="Normal"/>
    <w:qFormat/>
    <w:rsid w:val="00F8597B"/>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uiPriority w:val="99"/>
    <w:qFormat/>
    <w:rsid w:val="00F8597B"/>
    <w:pPr>
      <w:suppressAutoHyphens/>
      <w:autoSpaceDN/>
      <w:adjustRightInd/>
      <w:spacing w:before="120" w:after="120"/>
    </w:pPr>
    <w:rPr>
      <w:rFonts w:eastAsia="MS Mincho" w:cs="CG Times (WN)"/>
      <w:b/>
      <w:lang w:eastAsia="ar-SA"/>
    </w:rPr>
  </w:style>
  <w:style w:type="paragraph" w:customStyle="1" w:styleId="af4">
    <w:name w:val="書式なし"/>
    <w:basedOn w:val="Normal"/>
    <w:qFormat/>
    <w:rsid w:val="00F8597B"/>
    <w:pPr>
      <w:suppressAutoHyphens/>
      <w:autoSpaceDN/>
      <w:adjustRightInd/>
    </w:pPr>
    <w:rPr>
      <w:rFonts w:ascii="Courier New" w:eastAsia="MS Mincho" w:hAnsi="Courier New" w:cs="CG Times (WN)"/>
      <w:lang w:val="nb-NO" w:eastAsia="ar-SA"/>
    </w:rPr>
  </w:style>
  <w:style w:type="paragraph" w:customStyle="1" w:styleId="27">
    <w:name w:val="本文 2"/>
    <w:basedOn w:val="Normal"/>
    <w:qFormat/>
    <w:rsid w:val="00F8597B"/>
    <w:pPr>
      <w:suppressAutoHyphens/>
      <w:autoSpaceDN/>
      <w:adjustRightInd/>
      <w:spacing w:after="120"/>
    </w:pPr>
    <w:rPr>
      <w:rFonts w:eastAsia="MS Mincho" w:cs="CG Times (WN)"/>
      <w:lang w:eastAsia="ar-SA"/>
    </w:rPr>
  </w:style>
  <w:style w:type="paragraph" w:customStyle="1" w:styleId="33">
    <w:name w:val="本文 3"/>
    <w:basedOn w:val="Normal"/>
    <w:qFormat/>
    <w:rsid w:val="00F8597B"/>
    <w:pPr>
      <w:suppressAutoHyphens/>
      <w:autoSpaceDN/>
      <w:adjustRightInd/>
      <w:spacing w:after="120"/>
    </w:pPr>
    <w:rPr>
      <w:rFonts w:eastAsia="MS Mincho" w:cs="CG Times (WN)"/>
      <w:lang w:eastAsia="ar-SA"/>
    </w:rPr>
  </w:style>
  <w:style w:type="paragraph" w:customStyle="1" w:styleId="Web">
    <w:name w:val="標準 (Web)"/>
    <w:basedOn w:val="Normal"/>
    <w:qFormat/>
    <w:rsid w:val="00F8597B"/>
    <w:pPr>
      <w:suppressAutoHyphens/>
      <w:autoSpaceDN/>
      <w:adjustRightInd/>
      <w:spacing w:before="100" w:after="100"/>
    </w:pPr>
    <w:rPr>
      <w:rFonts w:eastAsia="Arial Unicode MS" w:cs="CG Times (WN)"/>
      <w:sz w:val="24"/>
      <w:szCs w:val="24"/>
    </w:rPr>
  </w:style>
  <w:style w:type="paragraph" w:customStyle="1" w:styleId="28">
    <w:name w:val="本文インデント 2"/>
    <w:basedOn w:val="Normal"/>
    <w:qFormat/>
    <w:rsid w:val="00F8597B"/>
    <w:pPr>
      <w:suppressAutoHyphens/>
      <w:autoSpaceDN/>
      <w:adjustRightInd/>
      <w:ind w:left="567"/>
    </w:pPr>
    <w:rPr>
      <w:rFonts w:ascii="Arial" w:eastAsia="MS Mincho" w:hAnsi="Arial" w:cs="Arial"/>
      <w:lang w:eastAsia="ar-SA"/>
    </w:rPr>
  </w:style>
  <w:style w:type="paragraph" w:customStyle="1" w:styleId="af5">
    <w:name w:val="標準インデント"/>
    <w:basedOn w:val="Normal"/>
    <w:qFormat/>
    <w:rsid w:val="00F8597B"/>
    <w:pPr>
      <w:suppressAutoHyphens/>
      <w:autoSpaceDN/>
      <w:adjustRightInd/>
      <w:ind w:left="708"/>
    </w:pPr>
    <w:rPr>
      <w:rFonts w:eastAsia="MS Mincho" w:cs="CG Times (WN)"/>
      <w:lang w:eastAsia="ar-SA"/>
    </w:rPr>
  </w:style>
  <w:style w:type="paragraph" w:customStyle="1" w:styleId="af6">
    <w:name w:val="記"/>
    <w:basedOn w:val="Normal"/>
    <w:next w:val="Normal"/>
    <w:qFormat/>
    <w:rsid w:val="00F8597B"/>
    <w:pPr>
      <w:suppressAutoHyphens/>
      <w:autoSpaceDN/>
      <w:adjustRightInd/>
    </w:pPr>
    <w:rPr>
      <w:rFonts w:eastAsia="MS Mincho" w:cs="CG Times (WN)"/>
      <w:lang w:eastAsia="ar-SA"/>
    </w:rPr>
  </w:style>
  <w:style w:type="paragraph" w:customStyle="1" w:styleId="HTML">
    <w:name w:val="HTML 書式付き"/>
    <w:basedOn w:val="Normal"/>
    <w:qFormat/>
    <w:rsid w:val="00F8597B"/>
    <w:pPr>
      <w:suppressAutoHyphens/>
      <w:autoSpaceDN/>
      <w:adjustRightInd/>
    </w:pPr>
    <w:rPr>
      <w:rFonts w:ascii="Courier New" w:eastAsia="MS Mincho" w:hAnsi="Courier New" w:cs="Courier New"/>
      <w:lang w:eastAsia="ar-SA"/>
    </w:rPr>
  </w:style>
  <w:style w:type="paragraph" w:customStyle="1" w:styleId="af7">
    <w:name w:val="表の内容"/>
    <w:basedOn w:val="Normal"/>
    <w:uiPriority w:val="99"/>
    <w:qFormat/>
    <w:rsid w:val="00F8597B"/>
    <w:pPr>
      <w:suppressLineNumbers/>
      <w:suppressAutoHyphens/>
      <w:overflowPunct/>
      <w:autoSpaceDE/>
      <w:autoSpaceDN/>
      <w:adjustRightInd/>
      <w:textAlignment w:val="auto"/>
    </w:pPr>
    <w:rPr>
      <w:rFonts w:eastAsia="MS Mincho" w:cs="CG Times (WN)"/>
      <w:lang w:eastAsia="ar-SA"/>
    </w:rPr>
  </w:style>
  <w:style w:type="paragraph" w:customStyle="1" w:styleId="af8">
    <w:name w:val="表の見出し"/>
    <w:basedOn w:val="af7"/>
    <w:uiPriority w:val="99"/>
    <w:qFormat/>
    <w:rsid w:val="00F8597B"/>
    <w:pPr>
      <w:jc w:val="center"/>
    </w:pPr>
    <w:rPr>
      <w:b/>
      <w:bCs/>
    </w:rPr>
  </w:style>
  <w:style w:type="character" w:customStyle="1" w:styleId="WW8Num27z0">
    <w:name w:val="WW8Num27z0"/>
    <w:qFormat/>
    <w:rsid w:val="00F8597B"/>
    <w:rPr>
      <w:rFonts w:ascii="Arial" w:eastAsia="Times New Roman" w:hAnsi="Arial" w:cs="Arial"/>
    </w:rPr>
  </w:style>
  <w:style w:type="character" w:customStyle="1" w:styleId="WW8Num27z1">
    <w:name w:val="WW8Num27z1"/>
    <w:qFormat/>
    <w:rsid w:val="00F8597B"/>
    <w:rPr>
      <w:rFonts w:ascii="Courier New" w:hAnsi="Courier New" w:cs="Courier New"/>
    </w:rPr>
  </w:style>
  <w:style w:type="character" w:customStyle="1" w:styleId="WW8Num27z2">
    <w:name w:val="WW8Num27z2"/>
    <w:qFormat/>
    <w:rsid w:val="00F8597B"/>
    <w:rPr>
      <w:rFonts w:ascii="Wingdings" w:hAnsi="Wingdings"/>
    </w:rPr>
  </w:style>
  <w:style w:type="character" w:customStyle="1" w:styleId="WW8Num27z3">
    <w:name w:val="WW8Num27z3"/>
    <w:qFormat/>
    <w:rsid w:val="00F8597B"/>
    <w:rPr>
      <w:rFonts w:ascii="Symbol" w:hAnsi="Symbol"/>
    </w:rPr>
  </w:style>
  <w:style w:type="character" w:customStyle="1" w:styleId="WW8Num29z0">
    <w:name w:val="WW8Num29z0"/>
    <w:qFormat/>
    <w:rsid w:val="00F8597B"/>
    <w:rPr>
      <w:rFonts w:ascii="Times New Roman" w:eastAsia="MS Mincho" w:hAnsi="Times New Roman" w:cs="Times New Roman"/>
    </w:rPr>
  </w:style>
  <w:style w:type="character" w:customStyle="1" w:styleId="WW8Num29z1">
    <w:name w:val="WW8Num29z1"/>
    <w:qFormat/>
    <w:rsid w:val="00F8597B"/>
    <w:rPr>
      <w:rFonts w:ascii="Courier New" w:hAnsi="Courier New" w:cs="Courier New"/>
    </w:rPr>
  </w:style>
  <w:style w:type="character" w:customStyle="1" w:styleId="WW8Num29z2">
    <w:name w:val="WW8Num29z2"/>
    <w:qFormat/>
    <w:rsid w:val="00F8597B"/>
    <w:rPr>
      <w:rFonts w:ascii="Wingdings" w:hAnsi="Wingdings"/>
    </w:rPr>
  </w:style>
  <w:style w:type="character" w:customStyle="1" w:styleId="WW8Num29z3">
    <w:name w:val="WW8Num29z3"/>
    <w:qFormat/>
    <w:rsid w:val="00F8597B"/>
    <w:rPr>
      <w:rFonts w:ascii="Symbol" w:hAnsi="Symbol"/>
    </w:rPr>
  </w:style>
  <w:style w:type="character" w:customStyle="1" w:styleId="WW8Num31z0">
    <w:name w:val="WW8Num31z0"/>
    <w:qFormat/>
    <w:rsid w:val="00F8597B"/>
    <w:rPr>
      <w:rFonts w:ascii="Symbol" w:hAnsi="Symbol"/>
    </w:rPr>
  </w:style>
  <w:style w:type="character" w:customStyle="1" w:styleId="WW8Num31z1">
    <w:name w:val="WW8Num31z1"/>
    <w:qFormat/>
    <w:rsid w:val="00F8597B"/>
    <w:rPr>
      <w:rFonts w:ascii="Courier New" w:hAnsi="Courier New" w:cs="Courier New"/>
    </w:rPr>
  </w:style>
  <w:style w:type="character" w:customStyle="1" w:styleId="WW8Num31z2">
    <w:name w:val="WW8Num31z2"/>
    <w:qFormat/>
    <w:rsid w:val="00F8597B"/>
    <w:rPr>
      <w:rFonts w:ascii="Wingdings" w:hAnsi="Wingdings"/>
    </w:rPr>
  </w:style>
  <w:style w:type="character" w:customStyle="1" w:styleId="WW8Num34z2">
    <w:name w:val="WW8Num34z2"/>
    <w:qFormat/>
    <w:rsid w:val="00F8597B"/>
    <w:rPr>
      <w:rFonts w:ascii="Wingdings" w:hAnsi="Wingdings"/>
    </w:rPr>
  </w:style>
  <w:style w:type="character" w:customStyle="1" w:styleId="WW8Num34z3">
    <w:name w:val="WW8Num34z3"/>
    <w:qFormat/>
    <w:rsid w:val="00F8597B"/>
    <w:rPr>
      <w:rFonts w:ascii="Symbol" w:hAnsi="Symbol"/>
    </w:rPr>
  </w:style>
  <w:style w:type="character" w:customStyle="1" w:styleId="WW8Num37z0">
    <w:name w:val="WW8Num37z0"/>
    <w:qFormat/>
    <w:rsid w:val="00F8597B"/>
    <w:rPr>
      <w:rFonts w:ascii="Times New Roman" w:eastAsia="SimSun" w:hAnsi="Times New Roman" w:cs="Times New Roman"/>
    </w:rPr>
  </w:style>
  <w:style w:type="character" w:customStyle="1" w:styleId="WW8Num37z1">
    <w:name w:val="WW8Num37z1"/>
    <w:qFormat/>
    <w:rsid w:val="00F8597B"/>
    <w:rPr>
      <w:rFonts w:ascii="Wingdings" w:hAnsi="Wingdings"/>
    </w:rPr>
  </w:style>
  <w:style w:type="character" w:customStyle="1" w:styleId="WW8Num38z0">
    <w:name w:val="WW8Num38z0"/>
    <w:qFormat/>
    <w:rsid w:val="00F8597B"/>
    <w:rPr>
      <w:rFonts w:ascii="Times New Roman" w:eastAsia="SimSun" w:hAnsi="Times New Roman" w:cs="Times New Roman"/>
    </w:rPr>
  </w:style>
  <w:style w:type="character" w:customStyle="1" w:styleId="WW8Num38z1">
    <w:name w:val="WW8Num38z1"/>
    <w:qFormat/>
    <w:rsid w:val="00F8597B"/>
    <w:rPr>
      <w:rFonts w:ascii="Wingdings" w:hAnsi="Wingdings"/>
    </w:rPr>
  </w:style>
  <w:style w:type="character" w:customStyle="1" w:styleId="WW8Num41z0">
    <w:name w:val="WW8Num41z0"/>
    <w:qFormat/>
    <w:rsid w:val="00F8597B"/>
    <w:rPr>
      <w:rFonts w:ascii="Times New Roman" w:eastAsia="SimSun" w:hAnsi="Times New Roman" w:cs="Times New Roman"/>
    </w:rPr>
  </w:style>
  <w:style w:type="character" w:customStyle="1" w:styleId="WW8Num41z1">
    <w:name w:val="WW8Num41z1"/>
    <w:qFormat/>
    <w:rsid w:val="00F8597B"/>
    <w:rPr>
      <w:rFonts w:ascii="Wingdings" w:hAnsi="Wingdings"/>
    </w:rPr>
  </w:style>
  <w:style w:type="character" w:customStyle="1" w:styleId="WW8NumSt20z0">
    <w:name w:val="WW8NumSt20z0"/>
    <w:qFormat/>
    <w:rsid w:val="00F8597B"/>
    <w:rPr>
      <w:rFonts w:ascii="Geneva" w:hAnsi="Geneva"/>
    </w:rPr>
  </w:style>
  <w:style w:type="character" w:customStyle="1" w:styleId="DefaultParagraphFont1">
    <w:name w:val="Default Paragraph Font1"/>
    <w:qFormat/>
    <w:rsid w:val="00F8597B"/>
  </w:style>
  <w:style w:type="character" w:customStyle="1" w:styleId="Heading1Char1">
    <w:name w:val="Heading 1 Char1"/>
    <w:aliases w:val="NMP Heading 1 Char,app heading 1 Char,l1 Char,Memo Heading 1 Char,h11 Char,h12 Char,h13 Char,h14 Char,h15 Char,h16 Char,Huvudrubrik Char,heading 1 Char,h17 Char,h111 Char,h121 Char,h131 Char,h141 Char,h151 Char,h161 Char,h18 Char,1 Char"/>
    <w:qFormat/>
    <w:rsid w:val="00F8597B"/>
    <w:rPr>
      <w:rFonts w:ascii="Arial" w:hAnsi="Arial"/>
      <w:sz w:val="36"/>
      <w:lang w:val="en-GB"/>
    </w:rPr>
  </w:style>
  <w:style w:type="character" w:customStyle="1" w:styleId="Heading2-">
    <w:name w:val="Heading 2-"/>
    <w:qFormat/>
    <w:rsid w:val="00F8597B"/>
    <w:rPr>
      <w:rFonts w:ascii="Arial" w:hAnsi="Arial"/>
      <w:sz w:val="32"/>
      <w:lang w:val="en-GB"/>
    </w:rPr>
  </w:style>
  <w:style w:type="character" w:customStyle="1" w:styleId="CommentReference1">
    <w:name w:val="Comment Reference1"/>
    <w:qFormat/>
    <w:rsid w:val="00F8597B"/>
    <w:rPr>
      <w:sz w:val="16"/>
    </w:rPr>
  </w:style>
  <w:style w:type="character" w:customStyle="1" w:styleId="ListChar">
    <w:name w:val="List Char"/>
    <w:qFormat/>
    <w:rsid w:val="00F8597B"/>
    <w:rPr>
      <w:lang w:val="en-GB" w:eastAsia="ar-SA" w:bidi="ar-SA"/>
    </w:rPr>
  </w:style>
  <w:style w:type="paragraph" w:customStyle="1" w:styleId="ListBullet1">
    <w:name w:val="List Bullet1"/>
    <w:basedOn w:val="Normal"/>
    <w:uiPriority w:val="99"/>
    <w:qFormat/>
    <w:rsid w:val="00F8597B"/>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uiPriority w:val="99"/>
    <w:qFormat/>
    <w:rsid w:val="00F8597B"/>
    <w:pPr>
      <w:tabs>
        <w:tab w:val="clear" w:pos="644"/>
        <w:tab w:val="num" w:pos="1494"/>
      </w:tabs>
      <w:ind w:left="851"/>
    </w:pPr>
  </w:style>
  <w:style w:type="paragraph" w:customStyle="1" w:styleId="ListBullet31">
    <w:name w:val="List Bullet 31"/>
    <w:basedOn w:val="ListBullet21"/>
    <w:uiPriority w:val="99"/>
    <w:qFormat/>
    <w:rsid w:val="00F8597B"/>
    <w:pPr>
      <w:ind w:left="1135"/>
    </w:pPr>
  </w:style>
  <w:style w:type="paragraph" w:customStyle="1" w:styleId="ListBullet41">
    <w:name w:val="List Bullet 41"/>
    <w:basedOn w:val="ListBullet31"/>
    <w:uiPriority w:val="99"/>
    <w:qFormat/>
    <w:rsid w:val="00F8597B"/>
    <w:pPr>
      <w:ind w:left="1418"/>
    </w:pPr>
  </w:style>
  <w:style w:type="paragraph" w:customStyle="1" w:styleId="ListBullet51">
    <w:name w:val="List Bullet 51"/>
    <w:basedOn w:val="ListBullet41"/>
    <w:uiPriority w:val="99"/>
    <w:qFormat/>
    <w:rsid w:val="00F8597B"/>
    <w:pPr>
      <w:ind w:left="1702"/>
    </w:pPr>
  </w:style>
  <w:style w:type="paragraph" w:customStyle="1" w:styleId="Caption11">
    <w:name w:val="Caption11"/>
    <w:basedOn w:val="Normal"/>
    <w:next w:val="Normal"/>
    <w:uiPriority w:val="99"/>
    <w:qFormat/>
    <w:rsid w:val="00F8597B"/>
    <w:pPr>
      <w:suppressAutoHyphens/>
      <w:overflowPunct/>
      <w:autoSpaceDE/>
      <w:autoSpaceDN/>
      <w:adjustRightInd/>
      <w:spacing w:before="120" w:after="120"/>
      <w:textAlignment w:val="auto"/>
    </w:pPr>
    <w:rPr>
      <w:rFonts w:eastAsia="MS Mincho"/>
      <w:b/>
      <w:lang w:eastAsia="ar-SA"/>
    </w:rPr>
  </w:style>
  <w:style w:type="paragraph" w:customStyle="1" w:styleId="DocumentMap1">
    <w:name w:val="Document Map1"/>
    <w:basedOn w:val="Normal"/>
    <w:uiPriority w:val="99"/>
    <w:qFormat/>
    <w:rsid w:val="00F8597B"/>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uiPriority w:val="99"/>
    <w:qFormat/>
    <w:rsid w:val="00F8597B"/>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uiPriority w:val="99"/>
    <w:qFormat/>
    <w:rsid w:val="00F8597B"/>
    <w:pPr>
      <w:suppressAutoHyphens/>
      <w:overflowPunct/>
      <w:autoSpaceDE/>
      <w:autoSpaceDN/>
      <w:adjustRightInd/>
      <w:textAlignment w:val="auto"/>
    </w:pPr>
    <w:rPr>
      <w:rFonts w:eastAsia="MS Mincho"/>
      <w:lang w:eastAsia="ar-SA"/>
    </w:rPr>
  </w:style>
  <w:style w:type="paragraph" w:customStyle="1" w:styleId="List31">
    <w:name w:val="List 31"/>
    <w:basedOn w:val="Normal"/>
    <w:uiPriority w:val="99"/>
    <w:qFormat/>
    <w:rsid w:val="00F8597B"/>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uiPriority w:val="99"/>
    <w:qFormat/>
    <w:rsid w:val="00F8597B"/>
    <w:pPr>
      <w:ind w:left="1418" w:hanging="284"/>
    </w:pPr>
  </w:style>
  <w:style w:type="paragraph" w:customStyle="1" w:styleId="ListNumber1">
    <w:name w:val="List Number1"/>
    <w:basedOn w:val="List"/>
    <w:uiPriority w:val="99"/>
    <w:qFormat/>
    <w:rsid w:val="00F8597B"/>
    <w:pPr>
      <w:tabs>
        <w:tab w:val="num" w:pos="644"/>
      </w:tabs>
      <w:suppressAutoHyphens/>
      <w:overflowPunct/>
      <w:autoSpaceDE/>
      <w:autoSpaceDN/>
      <w:adjustRightInd/>
      <w:ind w:left="644" w:hanging="360"/>
      <w:textAlignment w:val="auto"/>
    </w:pPr>
    <w:rPr>
      <w:rFonts w:eastAsia="MS Mincho"/>
      <w:lang w:eastAsia="ar-SA"/>
    </w:rPr>
  </w:style>
  <w:style w:type="paragraph" w:customStyle="1" w:styleId="ListNumber21">
    <w:name w:val="List Number 21"/>
    <w:basedOn w:val="ListNumber1"/>
    <w:uiPriority w:val="99"/>
    <w:qFormat/>
    <w:rsid w:val="00F8597B"/>
    <w:pPr>
      <w:ind w:left="851" w:hanging="284"/>
    </w:pPr>
  </w:style>
  <w:style w:type="paragraph" w:customStyle="1" w:styleId="List21">
    <w:name w:val="List 21"/>
    <w:basedOn w:val="List"/>
    <w:uiPriority w:val="99"/>
    <w:qFormat/>
    <w:rsid w:val="00F8597B"/>
    <w:pPr>
      <w:suppressAutoHyphens/>
      <w:overflowPunct/>
      <w:autoSpaceDE/>
      <w:autoSpaceDN/>
      <w:adjustRightInd/>
      <w:ind w:left="851"/>
      <w:textAlignment w:val="auto"/>
    </w:pPr>
    <w:rPr>
      <w:rFonts w:eastAsia="MS Mincho"/>
      <w:lang w:eastAsia="ar-SA"/>
    </w:rPr>
  </w:style>
  <w:style w:type="paragraph" w:customStyle="1" w:styleId="List51">
    <w:name w:val="List 51"/>
    <w:basedOn w:val="List41"/>
    <w:uiPriority w:val="99"/>
    <w:qFormat/>
    <w:rsid w:val="00F8597B"/>
    <w:pPr>
      <w:ind w:left="1702"/>
    </w:pPr>
  </w:style>
  <w:style w:type="paragraph" w:customStyle="1" w:styleId="BodyText21">
    <w:name w:val="Body Text 21"/>
    <w:basedOn w:val="Normal"/>
    <w:uiPriority w:val="99"/>
    <w:qFormat/>
    <w:rsid w:val="00F8597B"/>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uiPriority w:val="99"/>
    <w:qFormat/>
    <w:rsid w:val="00F8597B"/>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uiPriority w:val="99"/>
    <w:qFormat/>
    <w:rsid w:val="00F8597B"/>
    <w:pPr>
      <w:suppressAutoHyphens/>
      <w:autoSpaceDN/>
      <w:adjustRightInd/>
      <w:ind w:left="567"/>
    </w:pPr>
    <w:rPr>
      <w:rFonts w:ascii="Arial" w:eastAsia="MS Mincho" w:hAnsi="Arial" w:cs="Arial"/>
      <w:lang w:eastAsia="ar-SA"/>
    </w:rPr>
  </w:style>
  <w:style w:type="paragraph" w:customStyle="1" w:styleId="NormalIndent1">
    <w:name w:val="Normal Indent1"/>
    <w:basedOn w:val="Normal"/>
    <w:uiPriority w:val="99"/>
    <w:qFormat/>
    <w:rsid w:val="00F8597B"/>
    <w:pPr>
      <w:suppressAutoHyphens/>
      <w:autoSpaceDN/>
      <w:adjustRightInd/>
      <w:ind w:left="708"/>
    </w:pPr>
    <w:rPr>
      <w:rFonts w:eastAsia="MS Mincho"/>
      <w:lang w:eastAsia="ar-SA"/>
    </w:rPr>
  </w:style>
  <w:style w:type="paragraph" w:customStyle="1" w:styleId="NoteHeading1">
    <w:name w:val="Note Heading1"/>
    <w:basedOn w:val="Normal"/>
    <w:next w:val="Normal"/>
    <w:uiPriority w:val="99"/>
    <w:qFormat/>
    <w:rsid w:val="00F8597B"/>
    <w:pPr>
      <w:suppressAutoHyphens/>
      <w:autoSpaceDN/>
      <w:adjustRightInd/>
    </w:pPr>
    <w:rPr>
      <w:rFonts w:eastAsia="MS Mincho"/>
      <w:lang w:eastAsia="ar-SA"/>
    </w:rPr>
  </w:style>
  <w:style w:type="paragraph" w:customStyle="1" w:styleId="af9">
    <w:name w:val="枠の内容"/>
    <w:basedOn w:val="BodyText"/>
    <w:uiPriority w:val="99"/>
    <w:qFormat/>
    <w:rsid w:val="00F8597B"/>
    <w:pPr>
      <w:suppressAutoHyphens/>
      <w:overflowPunct/>
      <w:autoSpaceDE/>
      <w:autoSpaceDN/>
      <w:spacing w:after="180"/>
    </w:pPr>
    <w:rPr>
      <w:rFonts w:eastAsia="MS Mincho"/>
      <w:lang w:val="en-GB" w:eastAsia="ar-SA"/>
    </w:rPr>
  </w:style>
  <w:style w:type="character" w:customStyle="1" w:styleId="T1Char6">
    <w:name w:val="T1 Char6"/>
    <w:aliases w:val="Header 6 Char Char6"/>
    <w:qFormat/>
    <w:rsid w:val="00F8597B"/>
    <w:rPr>
      <w:rFonts w:ascii="Arial" w:eastAsia="Times New Roman" w:hAnsi="Arial" w:cs="Times New Roman"/>
      <w:sz w:val="20"/>
      <w:szCs w:val="20"/>
      <w:lang w:val="en-GB"/>
    </w:rPr>
  </w:style>
  <w:style w:type="character" w:customStyle="1" w:styleId="capChar5">
    <w:name w:val="cap Char5"/>
    <w:aliases w:val="cap Char Char5,Caption Char Char4,Caption Char1 Char Char4,cap Char Char1 Char4,Caption Char Char1 Char Char4,cap Char2 Char Char Char4"/>
    <w:qFormat/>
    <w:rsid w:val="00F8597B"/>
    <w:rPr>
      <w:b/>
      <w:lang w:val="en-GB" w:eastAsia="en-US" w:bidi="ar-SA"/>
    </w:rPr>
  </w:style>
  <w:style w:type="paragraph" w:customStyle="1" w:styleId="Caption2">
    <w:name w:val="Caption2"/>
    <w:basedOn w:val="Normal"/>
    <w:next w:val="Normal"/>
    <w:uiPriority w:val="99"/>
    <w:qFormat/>
    <w:rsid w:val="00F8597B"/>
    <w:pPr>
      <w:spacing w:before="120" w:after="120"/>
    </w:pPr>
    <w:rPr>
      <w:rFonts w:eastAsia="MS Mincho"/>
      <w:b/>
    </w:rPr>
  </w:style>
  <w:style w:type="paragraph" w:customStyle="1" w:styleId="TableofFigures11">
    <w:name w:val="Table of Figures11"/>
    <w:basedOn w:val="Normal"/>
    <w:next w:val="Normal"/>
    <w:uiPriority w:val="99"/>
    <w:qFormat/>
    <w:rsid w:val="00F8597B"/>
    <w:pPr>
      <w:ind w:left="400" w:hanging="400"/>
      <w:jc w:val="center"/>
    </w:pPr>
    <w:rPr>
      <w:rFonts w:eastAsia="MS Mincho"/>
      <w:b/>
    </w:rPr>
  </w:style>
  <w:style w:type="character" w:customStyle="1" w:styleId="Head2AZchn">
    <w:name w:val="Head2A Zchn"/>
    <w:aliases w:val="2 Zchn,H2 Zchn,h2 Zchn,DO NOT USE_h2 Zchn,h21 Zchn,UNDERRUBRIK 1-2 Zchn Zchn"/>
    <w:qFormat/>
    <w:rsid w:val="00F8597B"/>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qFormat/>
    <w:rsid w:val="00F8597B"/>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qFormat/>
    <w:rsid w:val="00F8597B"/>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qFormat/>
    <w:rsid w:val="00F8597B"/>
    <w:rPr>
      <w:rFonts w:ascii="Arial" w:hAnsi="Arial"/>
      <w:sz w:val="22"/>
      <w:lang w:val="en-GB" w:eastAsia="en-GB" w:bidi="ar-SA"/>
    </w:rPr>
  </w:style>
  <w:style w:type="character" w:customStyle="1" w:styleId="T1Zchn">
    <w:name w:val="T1 Zchn"/>
    <w:aliases w:val="Header 6 Zchn Zchn"/>
    <w:qFormat/>
    <w:rsid w:val="00F8597B"/>
    <w:rPr>
      <w:rFonts w:ascii="Arial" w:eastAsia="Times New Roman" w:hAnsi="Arial" w:cs="Times New Roman"/>
      <w:sz w:val="20"/>
      <w:szCs w:val="20"/>
      <w:lang w:val="en-GB"/>
    </w:rPr>
  </w:style>
  <w:style w:type="character" w:customStyle="1" w:styleId="NMPHeading1Char2">
    <w:name w:val="NMP Heading 1 Char2"/>
    <w:aliases w:val="H1 Char2,h1 Char2,app heading 1 Char2,l1 Char2,Memo Heading 1 Char2,h11 Char2,h12 Char2,h13 Char2,h14 Char2,h15 Char2,h16 Char2,Huvudrubrik Char2,heading 1 Char2,h17 Char2,h111 Char2,h121 Char2,h131 Char2,h141 Char2,h151 Char2,H1 Cha"/>
    <w:qFormat/>
    <w:rsid w:val="00F8597B"/>
    <w:rPr>
      <w:rFonts w:ascii="Arial" w:hAnsi="Arial"/>
      <w:sz w:val="36"/>
      <w:lang w:val="en-GB" w:eastAsia="en-US" w:bidi="ar-SA"/>
    </w:rPr>
  </w:style>
  <w:style w:type="character" w:customStyle="1" w:styleId="T1Char4">
    <w:name w:val="T1 Char4"/>
    <w:aliases w:val="Header 6 Char Char4"/>
    <w:qFormat/>
    <w:rsid w:val="00F8597B"/>
    <w:rPr>
      <w:rFonts w:ascii="Arial" w:eastAsia="Times New Roman" w:hAnsi="Arial" w:cs="Times New Roman"/>
      <w:sz w:val="20"/>
      <w:szCs w:val="20"/>
      <w:lang w:val="en-GB"/>
    </w:rPr>
  </w:style>
  <w:style w:type="character" w:customStyle="1" w:styleId="capChar3">
    <w:name w:val="cap Char3"/>
    <w:aliases w:val="cap Char Char3,Caption Char Char2,Caption Char1 Char Char2,cap Char Char1 Char2,Caption Char Char1 Char Char2,cap Char2 Char Char Char2"/>
    <w:qFormat/>
    <w:rsid w:val="00F8597B"/>
    <w:rPr>
      <w:rFonts w:ascii="Times New Roman" w:eastAsia="Batang" w:hAnsi="Times New Roman"/>
      <w:b/>
      <w:lang w:val="en-GB"/>
    </w:rPr>
  </w:style>
  <w:style w:type="character" w:customStyle="1" w:styleId="capChar2">
    <w:name w:val="cap Char2"/>
    <w:aliases w:val="cap Char Char2,Caption Char Char1,Caption Char1 Char Char1,cap Char Char1 Char1,Caption Char Char1 Char Char1,cap Char2 Char Char Char1"/>
    <w:qFormat/>
    <w:rsid w:val="00F8597B"/>
    <w:rPr>
      <w:rFonts w:eastAsia="Batang"/>
      <w:b/>
      <w:lang w:val="en-GB" w:eastAsia="en-US" w:bidi="ar-SA"/>
    </w:rPr>
  </w:style>
  <w:style w:type="character" w:customStyle="1" w:styleId="Heading6Char2">
    <w:name w:val="Heading 6 Char2"/>
    <w:qFormat/>
    <w:rsid w:val="00F8597B"/>
    <w:rPr>
      <w:rFonts w:ascii="Arial" w:eastAsia="Times New Roman" w:hAnsi="Arial" w:cs="Times New Roman"/>
      <w:sz w:val="20"/>
      <w:szCs w:val="20"/>
      <w:lang w:val="en-GB"/>
    </w:rPr>
  </w:style>
  <w:style w:type="character" w:customStyle="1" w:styleId="T1Char5">
    <w:name w:val="T1 Char5"/>
    <w:aliases w:val="Header 6 Char Char5"/>
    <w:qFormat/>
    <w:rsid w:val="00F8597B"/>
  </w:style>
  <w:style w:type="character" w:customStyle="1" w:styleId="capChar4">
    <w:name w:val="cap Char4"/>
    <w:aliases w:val="cap Char Char4,Caption Char Char3,Caption Char1 Char Char3,cap Char Char1 Char3,Caption Char Char1 Char Char3,cap Char2 Char Char Char3"/>
    <w:qFormat/>
    <w:rsid w:val="00F8597B"/>
    <w:rPr>
      <w:rFonts w:ascii="Times New Roman" w:eastAsia="MS Mincho" w:hAnsi="Times New Roman"/>
      <w:b/>
      <w:lang w:val="en-GB"/>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qFormat/>
    <w:rsid w:val="00F8597B"/>
    <w:rPr>
      <w:rFonts w:ascii="Arial" w:eastAsia="MS Mincho" w:hAnsi="Arial" w:cs="Arial"/>
      <w:color w:val="0000FF"/>
      <w:kern w:val="2"/>
      <w:sz w:val="24"/>
      <w:szCs w:val="28"/>
      <w:lang w:val="en-GB" w:eastAsia="en-US" w:bidi="ar-SA"/>
    </w:rPr>
  </w:style>
  <w:style w:type="character" w:customStyle="1" w:styleId="Underrubrik2Char8">
    <w:name w:val="Underrubrik2 Char8"/>
    <w:aliases w:val="H3 Char8,0H Char8,h3 Char8,no break Char8,l3 Char8,3 Char8,list 3 Char8,Head 3 Char8,1.1.1 Char8,3rd level Char8,Major Section Sub Section Char8,PA Minor Section Char8,Head3 Char8,Level 3 Head Char8,31 Char8,32 Char8,33 Char8,34 Char8"/>
    <w:qFormat/>
    <w:rsid w:val="00F8597B"/>
    <w:rPr>
      <w:rFonts w:ascii="Arial" w:hAnsi="Arial"/>
      <w:sz w:val="28"/>
      <w:lang w:val="en-GB" w:eastAsia="en-US"/>
    </w:rPr>
  </w:style>
  <w:style w:type="character" w:customStyle="1" w:styleId="h4Char10">
    <w:name w:val="h4 Char10"/>
    <w:aliases w:val="Memo Heading 4 Char9,H4 Char10,H41 Char10,h41 Char10,H42 Char10,h42 Char10,H43 Char10,h43 Char10,H411 Char10,h411 Char10,H421 Char10,h421 Char10,H44 Char10,h44 Char10,H412 Char10,h412 Char10,H422 Char10,h422 Char10,H431 Char10,h431 Char10"/>
    <w:qFormat/>
    <w:rsid w:val="00F8597B"/>
    <w:rPr>
      <w:rFonts w:ascii="Arial" w:hAnsi="Arial"/>
      <w:sz w:val="24"/>
      <w:lang w:val="en-GB" w:eastAsia="en-GB" w:bidi="ar-SA"/>
    </w:rPr>
  </w:style>
  <w:style w:type="character" w:customStyle="1" w:styleId="Head2AChar9">
    <w:name w:val="Head2A Char9"/>
    <w:aliases w:val="H2 Char9,h2 Char9,H21 Char9,Head 2 Char9,l2 Char9,TitreProp Char9,UNDERRUBRIK 1-2 Char9,Header 2 Char9,ITT t2 Char9,PA Major Section Char9,Livello 2 Char9,R2 Char9,Heading 2 Hidden Char9,Head1 Char9,2nd level Char9,heading 2 Char9,I2 Char9"/>
    <w:qFormat/>
    <w:rsid w:val="00F8597B"/>
    <w:rPr>
      <w:rFonts w:ascii="Arial" w:hAnsi="Arial"/>
      <w:sz w:val="32"/>
      <w:lang w:val="en-GB"/>
    </w:rPr>
  </w:style>
  <w:style w:type="character" w:customStyle="1" w:styleId="T1Char8">
    <w:name w:val="T1 Char8"/>
    <w:aliases w:val="Header 6 Char Char7"/>
    <w:qFormat/>
    <w:rsid w:val="00F8597B"/>
    <w:rPr>
      <w:rFonts w:ascii="Arial" w:hAnsi="Arial"/>
      <w:lang w:val="en-GB" w:eastAsia="en-US" w:bidi="ar-SA"/>
    </w:rPr>
  </w:style>
  <w:style w:type="character" w:customStyle="1" w:styleId="Head2AChar8">
    <w:name w:val="Head2A Char8"/>
    <w:aliases w:val="H2 Char8,h2 Char8,H21 Char8,Head 2 Char8,l2 Char8,TitreProp Char8,UNDERRUBRIK 1-2 Char8,Header 2 Char8,ITT t2 Char8,PA Major Section Char8,Livello 2 Char8,R2 Char8,Heading 2 Hidden Char8,Head1 Char8,2nd level Char8,heading 2 Char8,I2 Char8"/>
    <w:qFormat/>
    <w:rsid w:val="00F8597B"/>
    <w:rPr>
      <w:rFonts w:ascii="Arial" w:hAnsi="Arial" w:cs="Arial"/>
      <w:sz w:val="32"/>
      <w:szCs w:val="32"/>
      <w:lang w:val="en-GB" w:eastAsia="en-US" w:bidi="he-IL"/>
    </w:rPr>
  </w:style>
  <w:style w:type="character" w:customStyle="1" w:styleId="Underrubrik2Char9">
    <w:name w:val="Underrubrik2 Char9"/>
    <w:aliases w:val="H3 Char9,0H Char9,h3 Char9,no break Char9,l3 Char9,3 Char9,list 3 Char9,Head 3 Char9,1.1.1 Char9,3rd level Char9,Major Section Sub Section Char9,PA Minor Section Char9,Head3 Char9,Level 3 Head Char9,31 Char9,32 Char9,33 Char9,34 Char9"/>
    <w:qFormat/>
    <w:rsid w:val="00F8597B"/>
    <w:rPr>
      <w:rFonts w:ascii="Arial" w:hAnsi="Arial" w:cs="Arial"/>
      <w:sz w:val="28"/>
      <w:szCs w:val="28"/>
      <w:lang w:val="en-GB" w:eastAsia="en-US" w:bidi="he-IL"/>
    </w:rPr>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qFormat/>
    <w:rsid w:val="00F8597B"/>
    <w:rPr>
      <w:rFonts w:ascii="Arial" w:hAnsi="Arial" w:cs="Arial"/>
      <w:sz w:val="24"/>
      <w:szCs w:val="24"/>
      <w:lang w:val="en-GB" w:eastAsia="en-US" w:bidi="he-IL"/>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qFormat/>
    <w:rsid w:val="00F8597B"/>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qFormat/>
    <w:rsid w:val="00F8597B"/>
    <w:rPr>
      <w:rFonts w:ascii="Arial" w:hAnsi="Arial"/>
      <w:sz w:val="24"/>
      <w:szCs w:val="28"/>
      <w:lang w:val="en-GB" w:eastAsia="en-US"/>
    </w:rPr>
  </w:style>
  <w:style w:type="character" w:customStyle="1" w:styleId="Head2AChar10">
    <w:name w:val="Head2A Char10"/>
    <w:aliases w:val="H2 Char10,h2 Char10,H21 Char10,Head 2 Char10,l2 Char10,TitreProp Char10,UNDERRUBRIK 1-2 Char10,Header 2 Char10,ITT t2 Char10,PA Major Section Char10,Livello 2 Char10,R2 Char10,Heading 2 Hidden Char10,Head1 Char10,2nd level Char10,I2 Char10"/>
    <w:qFormat/>
    <w:rsid w:val="00F8597B"/>
    <w:rPr>
      <w:rFonts w:ascii="Arial" w:hAnsi="Arial"/>
      <w:sz w:val="32"/>
      <w:lang w:val="en-GB" w:eastAsia="en-US"/>
    </w:rPr>
  </w:style>
  <w:style w:type="character" w:customStyle="1" w:styleId="T1Char7">
    <w:name w:val="T1 Char7"/>
    <w:aliases w:val="Header 6 Char Char8"/>
    <w:qFormat/>
    <w:rsid w:val="00F8597B"/>
    <w:rPr>
      <w:rFonts w:ascii="Arial" w:hAnsi="Arial"/>
      <w:lang w:val="en-GB" w:eastAsia="en-US"/>
    </w:rPr>
  </w:style>
  <w:style w:type="paragraph" w:customStyle="1" w:styleId="17">
    <w:name w:val="题注1"/>
    <w:basedOn w:val="Normal"/>
    <w:next w:val="Normal"/>
    <w:uiPriority w:val="99"/>
    <w:qFormat/>
    <w:rsid w:val="00F8597B"/>
    <w:pPr>
      <w:spacing w:before="120" w:after="120"/>
    </w:pPr>
    <w:rPr>
      <w:rFonts w:eastAsia="MS Mincho"/>
      <w:b/>
    </w:rPr>
  </w:style>
  <w:style w:type="paragraph" w:customStyle="1" w:styleId="18">
    <w:name w:val="图表目录1"/>
    <w:basedOn w:val="Normal"/>
    <w:next w:val="Normal"/>
    <w:uiPriority w:val="99"/>
    <w:qFormat/>
    <w:rsid w:val="00F8597B"/>
    <w:pPr>
      <w:ind w:left="400" w:hanging="400"/>
      <w:jc w:val="center"/>
    </w:pPr>
    <w:rPr>
      <w:rFonts w:eastAsia="MS Mincho"/>
      <w:b/>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qFormat/>
    <w:rsid w:val="00F8597B"/>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qFormat/>
    <w:rsid w:val="00F8597B"/>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qFormat/>
    <w:rsid w:val="00F8597B"/>
    <w:rPr>
      <w:rFonts w:ascii="Arial" w:hAnsi="Arial" w:cs="Arial"/>
      <w:sz w:val="24"/>
      <w:szCs w:val="24"/>
      <w:lang w:val="en-GB" w:eastAsia="en-US" w:bidi="he-IL"/>
    </w:rPr>
  </w:style>
  <w:style w:type="character" w:customStyle="1" w:styleId="T1Char9">
    <w:name w:val="T1 Char9"/>
    <w:aliases w:val="Header 6 Char Char9"/>
    <w:qFormat/>
    <w:rsid w:val="00F8597B"/>
    <w:rPr>
      <w:rFonts w:ascii="Arial" w:hAnsi="Arial" w:cs="Arial"/>
      <w:lang w:val="en-GB" w:eastAsia="en-US" w:bidi="he-IL"/>
    </w:rPr>
  </w:style>
  <w:style w:type="character" w:customStyle="1" w:styleId="BodyText2Char1">
    <w:name w:val="Body Text 2 Char1"/>
    <w:qFormat/>
    <w:rsid w:val="00F8597B"/>
    <w:rPr>
      <w:lang w:val="en-GB" w:eastAsia="ja-JP"/>
    </w:rPr>
  </w:style>
  <w:style w:type="character" w:customStyle="1" w:styleId="BodyText3Char1">
    <w:name w:val="Body Text 3 Char1"/>
    <w:qFormat/>
    <w:rsid w:val="00F8597B"/>
    <w:rPr>
      <w:lang w:val="en-GB" w:eastAsia="ja-JP"/>
    </w:rPr>
  </w:style>
  <w:style w:type="character" w:customStyle="1" w:styleId="BodyTextIndentChar1">
    <w:name w:val="Body Text Indent Char1"/>
    <w:qFormat/>
    <w:rsid w:val="00F8597B"/>
    <w:rPr>
      <w:rFonts w:eastAsia="MS Mincho"/>
      <w:lang w:val="en-GB" w:eastAsia="x-none"/>
    </w:rPr>
  </w:style>
  <w:style w:type="paragraph" w:customStyle="1" w:styleId="TDC91">
    <w:name w:val="TDC 91"/>
    <w:basedOn w:val="TOC8"/>
    <w:uiPriority w:val="99"/>
    <w:qFormat/>
    <w:rsid w:val="00F8597B"/>
    <w:pPr>
      <w:keepNext w:val="0"/>
      <w:ind w:left="1418" w:hanging="1418"/>
    </w:pPr>
    <w:rPr>
      <w:rFonts w:eastAsia="MS Mincho"/>
    </w:rPr>
  </w:style>
  <w:style w:type="character" w:customStyle="1" w:styleId="BodyTextIndent2Char1">
    <w:name w:val="Body Text Indent 2 Char1"/>
    <w:qFormat/>
    <w:rsid w:val="00F8597B"/>
    <w:rPr>
      <w:rFonts w:ascii="Arial" w:eastAsia="MS Mincho" w:hAnsi="Arial"/>
      <w:lang w:val="en-GB" w:eastAsia="ja-JP"/>
    </w:rPr>
  </w:style>
  <w:style w:type="character" w:customStyle="1" w:styleId="NoteHeadingChar1">
    <w:name w:val="Note Heading Char1"/>
    <w:qFormat/>
    <w:rsid w:val="00F8597B"/>
    <w:rPr>
      <w:rFonts w:eastAsia="MS Mincho"/>
      <w:lang w:val="en-GB" w:eastAsia="x-none"/>
    </w:rPr>
  </w:style>
  <w:style w:type="character" w:customStyle="1" w:styleId="HTMLPreformattedChar1">
    <w:name w:val="HTML Preformatted Char1"/>
    <w:qFormat/>
    <w:rsid w:val="00F8597B"/>
    <w:rPr>
      <w:rFonts w:ascii="Courier New" w:eastAsia="MS Mincho" w:hAnsi="Courier New"/>
      <w:lang w:val="en-GB" w:eastAsia="x-none"/>
    </w:rPr>
  </w:style>
  <w:style w:type="paragraph" w:customStyle="1" w:styleId="Epgrafe1">
    <w:name w:val="Epígrafe1"/>
    <w:basedOn w:val="Normal"/>
    <w:next w:val="Normal"/>
    <w:uiPriority w:val="99"/>
    <w:qFormat/>
    <w:rsid w:val="00F8597B"/>
    <w:pPr>
      <w:spacing w:before="120" w:after="120"/>
    </w:pPr>
    <w:rPr>
      <w:rFonts w:eastAsia="MS Mincho"/>
      <w:b/>
    </w:rPr>
  </w:style>
  <w:style w:type="paragraph" w:customStyle="1" w:styleId="Tabladeilustraciones1">
    <w:name w:val="Tabla de ilustraciones1"/>
    <w:basedOn w:val="Normal"/>
    <w:next w:val="Normal"/>
    <w:uiPriority w:val="99"/>
    <w:qFormat/>
    <w:rsid w:val="00F8597B"/>
    <w:pPr>
      <w:ind w:left="400" w:hanging="400"/>
      <w:jc w:val="center"/>
    </w:pPr>
    <w:rPr>
      <w:rFonts w:eastAsia="MS Mincho"/>
      <w:b/>
    </w:rPr>
  </w:style>
  <w:style w:type="character" w:customStyle="1" w:styleId="Heading7Char3">
    <w:name w:val="Heading 7 Char3"/>
    <w:qFormat/>
    <w:rsid w:val="00F8597B"/>
    <w:rPr>
      <w:rFonts w:ascii="Arial" w:eastAsia="Times New Roman" w:hAnsi="Arial"/>
      <w:lang w:val="en-GB"/>
    </w:rPr>
  </w:style>
  <w:style w:type="character" w:customStyle="1" w:styleId="Heading8Char3">
    <w:name w:val="Heading 8 Char3"/>
    <w:qFormat/>
    <w:rsid w:val="00F8597B"/>
    <w:rPr>
      <w:rFonts w:ascii="Arial" w:eastAsia="Times New Roman" w:hAnsi="Arial"/>
      <w:sz w:val="36"/>
      <w:lang w:val="en-GB"/>
    </w:rPr>
  </w:style>
  <w:style w:type="character" w:customStyle="1" w:styleId="Heading9Char2">
    <w:name w:val="Heading 9 Char2"/>
    <w:qFormat/>
    <w:rsid w:val="00F8597B"/>
    <w:rPr>
      <w:rFonts w:ascii="Arial" w:eastAsia="Times New Roman" w:hAnsi="Arial"/>
      <w:sz w:val="36"/>
      <w:lang w:val="en-GB"/>
    </w:rPr>
  </w:style>
  <w:style w:type="character" w:customStyle="1" w:styleId="FooterChar2">
    <w:name w:val="Footer Char2"/>
    <w:qFormat/>
    <w:rsid w:val="00F8597B"/>
    <w:rPr>
      <w:rFonts w:ascii="Arial" w:eastAsia="Times New Roman" w:hAnsi="Arial"/>
      <w:b/>
      <w:i/>
      <w:noProof/>
      <w:sz w:val="18"/>
    </w:rPr>
  </w:style>
  <w:style w:type="character" w:customStyle="1" w:styleId="CharChar211">
    <w:name w:val="Char Char211"/>
    <w:qFormat/>
    <w:rsid w:val="00F8597B"/>
    <w:rPr>
      <w:rFonts w:ascii="Times New Roman" w:hAnsi="Times New Roman"/>
      <w:lang w:val="en-GB" w:eastAsia="en-US"/>
    </w:rPr>
  </w:style>
  <w:style w:type="character" w:customStyle="1" w:styleId="PlainTextChar3">
    <w:name w:val="Plain Text Char3"/>
    <w:qFormat/>
    <w:rsid w:val="00F8597B"/>
    <w:rPr>
      <w:rFonts w:ascii="Courier New" w:hAnsi="Courier New"/>
      <w:lang w:val="nb-NO" w:eastAsia="ja-JP"/>
    </w:rPr>
  </w:style>
  <w:style w:type="character" w:customStyle="1" w:styleId="CharChar201">
    <w:name w:val="Char Char201"/>
    <w:qFormat/>
    <w:rsid w:val="00F8597B"/>
    <w:rPr>
      <w:rFonts w:ascii="Tahoma" w:hAnsi="Tahoma" w:cs="Tahoma"/>
      <w:sz w:val="16"/>
      <w:szCs w:val="16"/>
      <w:lang w:val="en-GB" w:eastAsia="en-US"/>
    </w:rPr>
  </w:style>
  <w:style w:type="character" w:customStyle="1" w:styleId="BodyText2Char3">
    <w:name w:val="Body Text 2 Char3"/>
    <w:qFormat/>
    <w:rsid w:val="00F8597B"/>
    <w:rPr>
      <w:rFonts w:ascii="Times New Roman" w:eastAsia="SimSun" w:hAnsi="Times New Roman"/>
      <w:lang w:val="en-GB" w:eastAsia="ja-JP"/>
    </w:rPr>
  </w:style>
  <w:style w:type="character" w:customStyle="1" w:styleId="BodyText3Char3">
    <w:name w:val="Body Text 3 Char3"/>
    <w:qFormat/>
    <w:rsid w:val="00F8597B"/>
    <w:rPr>
      <w:rFonts w:ascii="Times New Roman" w:eastAsia="SimSun" w:hAnsi="Times New Roman"/>
      <w:lang w:val="en-GB" w:eastAsia="ja-JP"/>
    </w:rPr>
  </w:style>
  <w:style w:type="paragraph" w:customStyle="1" w:styleId="H62">
    <w:name w:val="样式 H6"/>
    <w:basedOn w:val="H6"/>
    <w:uiPriority w:val="99"/>
    <w:qFormat/>
    <w:rsid w:val="00F8597B"/>
  </w:style>
  <w:style w:type="paragraph" w:customStyle="1" w:styleId="TH0">
    <w:name w:val="样式 TH"/>
    <w:basedOn w:val="TH"/>
    <w:uiPriority w:val="99"/>
    <w:qFormat/>
    <w:rsid w:val="00F8597B"/>
    <w:rPr>
      <w:bCs/>
    </w:rPr>
  </w:style>
  <w:style w:type="character" w:customStyle="1" w:styleId="ListChar3">
    <w:name w:val="List Char3"/>
    <w:qFormat/>
    <w:rsid w:val="00F8597B"/>
    <w:rPr>
      <w:rFonts w:ascii="Times New Roman" w:eastAsia="Times New Roman" w:hAnsi="Times New Roman"/>
      <w:lang w:val="en-GB"/>
    </w:rPr>
  </w:style>
  <w:style w:type="character" w:customStyle="1" w:styleId="BodyTextIndentChar3">
    <w:name w:val="Body Text Indent Char3"/>
    <w:qFormat/>
    <w:rsid w:val="00F8597B"/>
    <w:rPr>
      <w:rFonts w:ascii="Times New Roman" w:eastAsia="SimSun" w:hAnsi="Times New Roman"/>
      <w:lang w:val="en-GB" w:eastAsia="ja-JP"/>
    </w:rPr>
  </w:style>
  <w:style w:type="character" w:customStyle="1" w:styleId="BodyTextIndent2Char3">
    <w:name w:val="Body Text Indent 2 Char3"/>
    <w:qFormat/>
    <w:rsid w:val="00F8597B"/>
    <w:rPr>
      <w:rFonts w:ascii="Arial" w:eastAsia="MS Mincho" w:hAnsi="Arial" w:cs="Arial"/>
      <w:lang w:val="en-GB" w:eastAsia="ja-JP"/>
    </w:rPr>
  </w:style>
  <w:style w:type="paragraph" w:customStyle="1" w:styleId="Arial1">
    <w:name w:val="正文 + Arial"/>
    <w:aliases w:val="8 磅,加粗,段后: 0 磅"/>
    <w:basedOn w:val="TAL"/>
    <w:uiPriority w:val="99"/>
    <w:qFormat/>
    <w:rsid w:val="005979E7"/>
    <w:pPr>
      <w:overflowPunct/>
      <w:autoSpaceDE/>
      <w:autoSpaceDN/>
      <w:adjustRightInd/>
      <w:textAlignment w:val="auto"/>
    </w:pPr>
    <w:rPr>
      <w:rFonts w:eastAsia="SimSun"/>
      <w:sz w:val="16"/>
      <w:szCs w:val="16"/>
      <w:lang w:eastAsia="x-none"/>
    </w:rPr>
  </w:style>
  <w:style w:type="paragraph" w:customStyle="1" w:styleId="xl22">
    <w:name w:val="xl22"/>
    <w:basedOn w:val="Normal"/>
    <w:uiPriority w:val="99"/>
    <w:qFormat/>
    <w:rsid w:val="005979E7"/>
    <w:pPr>
      <w:pBdr>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uiPriority w:val="99"/>
    <w:qFormat/>
    <w:rsid w:val="005979E7"/>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character" w:customStyle="1" w:styleId="Heading7Char2">
    <w:name w:val="Heading 7 Char2"/>
    <w:qFormat/>
    <w:rsid w:val="00F8597B"/>
    <w:rPr>
      <w:rFonts w:ascii="Arial" w:hAnsi="Arial"/>
      <w:lang w:val="en-GB" w:eastAsia="en-GB" w:bidi="ar-SA"/>
    </w:rPr>
  </w:style>
  <w:style w:type="character" w:customStyle="1" w:styleId="Heading8Char2">
    <w:name w:val="Heading 8 Char2"/>
    <w:qFormat/>
    <w:rsid w:val="00F8597B"/>
    <w:rPr>
      <w:rFonts w:ascii="Arial" w:hAnsi="Arial"/>
      <w:sz w:val="36"/>
      <w:lang w:val="en-GB" w:eastAsia="en-GB" w:bidi="ar-SA"/>
    </w:rPr>
  </w:style>
  <w:style w:type="character" w:customStyle="1" w:styleId="ListChar2">
    <w:name w:val="List Char2"/>
    <w:qFormat/>
    <w:rsid w:val="00F8597B"/>
    <w:rPr>
      <w:lang w:val="en-GB" w:eastAsia="en-GB" w:bidi="ar-SA"/>
    </w:rPr>
  </w:style>
  <w:style w:type="character" w:customStyle="1" w:styleId="PlainTextChar2">
    <w:name w:val="Plain Text Char2"/>
    <w:qFormat/>
    <w:rsid w:val="00F8597B"/>
    <w:rPr>
      <w:rFonts w:ascii="Courier New" w:hAnsi="Courier New"/>
      <w:lang w:val="nb-NO" w:eastAsia="en-US" w:bidi="ar-SA"/>
    </w:rPr>
  </w:style>
  <w:style w:type="character" w:customStyle="1" w:styleId="CommentTextChar2">
    <w:name w:val="Comment Text Char2"/>
    <w:semiHidden/>
    <w:qFormat/>
    <w:rsid w:val="00F8597B"/>
    <w:rPr>
      <w:lang w:val="en-GB" w:eastAsia="en-US" w:bidi="ar-SA"/>
    </w:rPr>
  </w:style>
  <w:style w:type="character" w:customStyle="1" w:styleId="BodyText2Char2">
    <w:name w:val="Body Text 2 Char2"/>
    <w:qFormat/>
    <w:rsid w:val="00F8597B"/>
    <w:rPr>
      <w:lang w:val="en-GB" w:eastAsia="ja-JP" w:bidi="ar-SA"/>
    </w:rPr>
  </w:style>
  <w:style w:type="character" w:customStyle="1" w:styleId="BodyText3Char2">
    <w:name w:val="Body Text 3 Char2"/>
    <w:qFormat/>
    <w:rsid w:val="00F8597B"/>
    <w:rPr>
      <w:lang w:val="en-GB" w:eastAsia="ja-JP" w:bidi="ar-SA"/>
    </w:rPr>
  </w:style>
  <w:style w:type="character" w:customStyle="1" w:styleId="BodyTextIndentChar2">
    <w:name w:val="Body Text Indent Char2"/>
    <w:qFormat/>
    <w:rsid w:val="00F8597B"/>
    <w:rPr>
      <w:lang w:val="en-GB" w:eastAsia="en-US" w:bidi="ar-SA"/>
    </w:rPr>
  </w:style>
  <w:style w:type="character" w:customStyle="1" w:styleId="BodyTextIndent2Char2">
    <w:name w:val="Body Text Indent 2 Char2"/>
    <w:qFormat/>
    <w:rsid w:val="00F8597B"/>
    <w:rPr>
      <w:rFonts w:ascii="Arial" w:eastAsia="MS Mincho" w:hAnsi="Arial" w:cs="Arial"/>
      <w:lang w:val="en-GB" w:eastAsia="ja-JP" w:bidi="ar-SA"/>
    </w:rPr>
  </w:style>
  <w:style w:type="paragraph" w:customStyle="1" w:styleId="xl25">
    <w:name w:val="xl25"/>
    <w:basedOn w:val="Normal"/>
    <w:uiPriority w:val="99"/>
    <w:qFormat/>
    <w:rsid w:val="005979E7"/>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uiPriority w:val="99"/>
    <w:qFormat/>
    <w:rsid w:val="005979E7"/>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29">
    <w:name w:val="列出段落2"/>
    <w:basedOn w:val="Normal"/>
    <w:uiPriority w:val="99"/>
    <w:qFormat/>
    <w:rsid w:val="00F8597B"/>
    <w:pPr>
      <w:overflowPunct/>
      <w:autoSpaceDE/>
      <w:autoSpaceDN/>
      <w:adjustRightInd/>
      <w:ind w:firstLineChars="200" w:firstLine="420"/>
      <w:textAlignment w:val="auto"/>
    </w:pPr>
    <w:rPr>
      <w:rFonts w:eastAsia="SimSun"/>
    </w:rPr>
  </w:style>
  <w:style w:type="paragraph" w:customStyle="1" w:styleId="2a">
    <w:name w:val="(文字) (文字)2"/>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qFormat/>
    <w:rsid w:val="00F8597B"/>
    <w:rPr>
      <w:lang w:val="en-GB" w:eastAsia="ja-JP" w:bidi="ar-SA"/>
    </w:rPr>
  </w:style>
  <w:style w:type="paragraph" w:customStyle="1" w:styleId="ListParagraph1">
    <w:name w:val="List Paragraph1"/>
    <w:basedOn w:val="Normal"/>
    <w:uiPriority w:val="99"/>
    <w:qFormat/>
    <w:rsid w:val="00F8597B"/>
    <w:pPr>
      <w:ind w:left="720"/>
      <w:contextualSpacing/>
    </w:pPr>
  </w:style>
  <w:style w:type="paragraph" w:customStyle="1" w:styleId="xl27">
    <w:name w:val="xl27"/>
    <w:basedOn w:val="Normal"/>
    <w:uiPriority w:val="99"/>
    <w:qFormat/>
    <w:rsid w:val="005979E7"/>
    <w:pPr>
      <w:pBdr>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uiPriority w:val="99"/>
    <w:qFormat/>
    <w:rsid w:val="005979E7"/>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uiPriority w:val="99"/>
    <w:qFormat/>
    <w:rsid w:val="005979E7"/>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uiPriority w:val="99"/>
    <w:qFormat/>
    <w:rsid w:val="005979E7"/>
    <w:pPr>
      <w:pBdr>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uiPriority w:val="99"/>
    <w:qFormat/>
    <w:rsid w:val="005979E7"/>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uiPriority w:val="99"/>
    <w:qFormat/>
    <w:rsid w:val="005979E7"/>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character" w:customStyle="1" w:styleId="afa">
    <w:name w:val="コメント内容 (文字)"/>
    <w:qFormat/>
    <w:rsid w:val="005979E7"/>
    <w:rPr>
      <w:b/>
      <w:bCs/>
      <w:lang w:val="en-GB" w:eastAsia="en-US" w:bidi="ar-SA"/>
    </w:rPr>
  </w:style>
  <w:style w:type="character" w:customStyle="1" w:styleId="19">
    <w:name w:val="段落フォント1"/>
    <w:qFormat/>
    <w:rsid w:val="00F8597B"/>
  </w:style>
  <w:style w:type="character" w:customStyle="1" w:styleId="1a">
    <w:name w:val="コメント参照1"/>
    <w:qFormat/>
    <w:rsid w:val="00F8597B"/>
    <w:rPr>
      <w:sz w:val="16"/>
    </w:rPr>
  </w:style>
  <w:style w:type="paragraph" w:customStyle="1" w:styleId="1b">
    <w:name w:val="図表番号1"/>
    <w:basedOn w:val="Normal"/>
    <w:uiPriority w:val="99"/>
    <w:qFormat/>
    <w:rsid w:val="00F8597B"/>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c">
    <w:name w:val="段落番号1"/>
    <w:basedOn w:val="List"/>
    <w:uiPriority w:val="99"/>
    <w:qFormat/>
    <w:rsid w:val="00F8597B"/>
    <w:pPr>
      <w:tabs>
        <w:tab w:val="num" w:pos="644"/>
      </w:tabs>
      <w:suppressAutoHyphens/>
      <w:ind w:left="644" w:hanging="360"/>
    </w:pPr>
    <w:rPr>
      <w:rFonts w:eastAsia="MS Mincho" w:cs="CG Times (WN)"/>
      <w:lang w:eastAsia="ar-SA"/>
    </w:rPr>
  </w:style>
  <w:style w:type="paragraph" w:customStyle="1" w:styleId="210">
    <w:name w:val="段落番号 21"/>
    <w:basedOn w:val="1c"/>
    <w:uiPriority w:val="99"/>
    <w:qFormat/>
    <w:rsid w:val="00F8597B"/>
    <w:pPr>
      <w:ind w:left="851" w:hanging="284"/>
    </w:pPr>
  </w:style>
  <w:style w:type="paragraph" w:customStyle="1" w:styleId="1d">
    <w:name w:val="箇条書き1"/>
    <w:basedOn w:val="List"/>
    <w:uiPriority w:val="99"/>
    <w:qFormat/>
    <w:rsid w:val="00F8597B"/>
    <w:pPr>
      <w:tabs>
        <w:tab w:val="num" w:pos="644"/>
      </w:tabs>
      <w:suppressAutoHyphens/>
      <w:ind w:left="644" w:hanging="360"/>
    </w:pPr>
    <w:rPr>
      <w:rFonts w:eastAsia="MS Mincho" w:cs="CG Times (WN)"/>
      <w:lang w:eastAsia="ar-SA"/>
    </w:rPr>
  </w:style>
  <w:style w:type="paragraph" w:customStyle="1" w:styleId="211">
    <w:name w:val="箇条書き 21"/>
    <w:basedOn w:val="1d"/>
    <w:uiPriority w:val="99"/>
    <w:qFormat/>
    <w:rsid w:val="00F8597B"/>
    <w:pPr>
      <w:tabs>
        <w:tab w:val="clear" w:pos="644"/>
        <w:tab w:val="num" w:pos="1494"/>
      </w:tabs>
      <w:ind w:left="851" w:hanging="284"/>
    </w:pPr>
  </w:style>
  <w:style w:type="paragraph" w:customStyle="1" w:styleId="310">
    <w:name w:val="箇条書き 31"/>
    <w:basedOn w:val="211"/>
    <w:uiPriority w:val="99"/>
    <w:qFormat/>
    <w:rsid w:val="00F8597B"/>
    <w:pPr>
      <w:ind w:left="1135"/>
    </w:pPr>
  </w:style>
  <w:style w:type="paragraph" w:customStyle="1" w:styleId="212">
    <w:name w:val="一覧 21"/>
    <w:basedOn w:val="List"/>
    <w:uiPriority w:val="99"/>
    <w:qFormat/>
    <w:rsid w:val="00F8597B"/>
    <w:pPr>
      <w:suppressAutoHyphens/>
      <w:ind w:left="851"/>
    </w:pPr>
    <w:rPr>
      <w:rFonts w:eastAsia="MS Mincho" w:cs="CG Times (WN)"/>
      <w:lang w:eastAsia="ar-SA"/>
    </w:rPr>
  </w:style>
  <w:style w:type="paragraph" w:customStyle="1" w:styleId="311">
    <w:name w:val="一覧 31"/>
    <w:basedOn w:val="212"/>
    <w:uiPriority w:val="99"/>
    <w:qFormat/>
    <w:rsid w:val="00F8597B"/>
    <w:pPr>
      <w:ind w:left="1135"/>
    </w:pPr>
  </w:style>
  <w:style w:type="paragraph" w:customStyle="1" w:styleId="410">
    <w:name w:val="一覧 41"/>
    <w:basedOn w:val="311"/>
    <w:uiPriority w:val="99"/>
    <w:qFormat/>
    <w:rsid w:val="00F8597B"/>
    <w:pPr>
      <w:ind w:left="1418"/>
    </w:pPr>
  </w:style>
  <w:style w:type="paragraph" w:customStyle="1" w:styleId="510">
    <w:name w:val="一覧 51"/>
    <w:basedOn w:val="410"/>
    <w:uiPriority w:val="99"/>
    <w:qFormat/>
    <w:rsid w:val="00F8597B"/>
    <w:pPr>
      <w:ind w:left="1702"/>
    </w:pPr>
  </w:style>
  <w:style w:type="paragraph" w:customStyle="1" w:styleId="411">
    <w:name w:val="箇条書き 41"/>
    <w:basedOn w:val="310"/>
    <w:uiPriority w:val="99"/>
    <w:qFormat/>
    <w:rsid w:val="00F8597B"/>
    <w:pPr>
      <w:ind w:left="1418"/>
    </w:pPr>
  </w:style>
  <w:style w:type="paragraph" w:customStyle="1" w:styleId="511">
    <w:name w:val="箇条書き 51"/>
    <w:basedOn w:val="411"/>
    <w:uiPriority w:val="99"/>
    <w:qFormat/>
    <w:rsid w:val="00F8597B"/>
    <w:pPr>
      <w:ind w:left="1702"/>
    </w:pPr>
  </w:style>
  <w:style w:type="paragraph" w:customStyle="1" w:styleId="1e">
    <w:name w:val="コメント文字列1"/>
    <w:basedOn w:val="Normal"/>
    <w:uiPriority w:val="99"/>
    <w:qFormat/>
    <w:rsid w:val="00F8597B"/>
    <w:pPr>
      <w:suppressAutoHyphens/>
      <w:overflowPunct/>
      <w:autoSpaceDE/>
      <w:autoSpaceDN/>
      <w:adjustRightInd/>
      <w:textAlignment w:val="auto"/>
    </w:pPr>
    <w:rPr>
      <w:rFonts w:eastAsia="MS Mincho" w:cs="CG Times (WN)"/>
      <w:lang w:eastAsia="ar-SA"/>
    </w:rPr>
  </w:style>
  <w:style w:type="paragraph" w:customStyle="1" w:styleId="1f">
    <w:name w:val="吹き出し1"/>
    <w:basedOn w:val="Normal"/>
    <w:uiPriority w:val="99"/>
    <w:qFormat/>
    <w:rsid w:val="00F8597B"/>
    <w:pPr>
      <w:suppressAutoHyphens/>
      <w:overflowPunct/>
      <w:autoSpaceDE/>
      <w:autoSpaceDN/>
      <w:adjustRightInd/>
      <w:textAlignment w:val="auto"/>
    </w:pPr>
    <w:rPr>
      <w:rFonts w:ascii="Tahoma" w:eastAsia="MS Mincho" w:hAnsi="Tahoma" w:cs="Tahoma"/>
      <w:sz w:val="16"/>
      <w:szCs w:val="16"/>
      <w:lang w:eastAsia="ar-SA"/>
    </w:rPr>
  </w:style>
  <w:style w:type="paragraph" w:customStyle="1" w:styleId="1f0">
    <w:name w:val="コメント内容1"/>
    <w:basedOn w:val="1e"/>
    <w:next w:val="1e"/>
    <w:uiPriority w:val="99"/>
    <w:qFormat/>
    <w:rsid w:val="00F8597B"/>
    <w:rPr>
      <w:b/>
      <w:bCs/>
    </w:rPr>
  </w:style>
  <w:style w:type="paragraph" w:customStyle="1" w:styleId="1f1">
    <w:name w:val="見出しマップ1"/>
    <w:basedOn w:val="Normal"/>
    <w:uiPriority w:val="99"/>
    <w:qFormat/>
    <w:rsid w:val="00F8597B"/>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2">
    <w:name w:val="書式なし1"/>
    <w:basedOn w:val="Normal"/>
    <w:uiPriority w:val="99"/>
    <w:qFormat/>
    <w:rsid w:val="00F8597B"/>
    <w:pPr>
      <w:suppressAutoHyphens/>
      <w:autoSpaceDN/>
      <w:adjustRightInd/>
    </w:pPr>
    <w:rPr>
      <w:rFonts w:ascii="Courier New" w:eastAsia="MS Mincho" w:hAnsi="Courier New" w:cs="CG Times (WN)"/>
      <w:lang w:val="nb-NO" w:eastAsia="ar-SA"/>
    </w:rPr>
  </w:style>
  <w:style w:type="paragraph" w:customStyle="1" w:styleId="213">
    <w:name w:val="本文 21"/>
    <w:basedOn w:val="Normal"/>
    <w:uiPriority w:val="99"/>
    <w:qFormat/>
    <w:rsid w:val="00F8597B"/>
    <w:pPr>
      <w:suppressAutoHyphens/>
      <w:autoSpaceDN/>
      <w:adjustRightInd/>
      <w:spacing w:after="120"/>
    </w:pPr>
    <w:rPr>
      <w:rFonts w:eastAsia="MS Mincho" w:cs="CG Times (WN)"/>
      <w:lang w:eastAsia="ar-SA"/>
    </w:rPr>
  </w:style>
  <w:style w:type="paragraph" w:customStyle="1" w:styleId="312">
    <w:name w:val="本文 31"/>
    <w:basedOn w:val="Normal"/>
    <w:uiPriority w:val="99"/>
    <w:qFormat/>
    <w:rsid w:val="00F8597B"/>
    <w:pPr>
      <w:suppressAutoHyphens/>
      <w:autoSpaceDN/>
      <w:adjustRightInd/>
      <w:spacing w:after="120"/>
    </w:pPr>
    <w:rPr>
      <w:rFonts w:eastAsia="MS Mincho" w:cs="CG Times (WN)"/>
      <w:lang w:eastAsia="ar-SA"/>
    </w:rPr>
  </w:style>
  <w:style w:type="paragraph" w:customStyle="1" w:styleId="Web1">
    <w:name w:val="標準 (Web)1"/>
    <w:basedOn w:val="Normal"/>
    <w:uiPriority w:val="99"/>
    <w:qFormat/>
    <w:rsid w:val="00F8597B"/>
    <w:pPr>
      <w:suppressAutoHyphens/>
      <w:autoSpaceDN/>
      <w:adjustRightInd/>
      <w:spacing w:before="100" w:after="100"/>
    </w:pPr>
    <w:rPr>
      <w:rFonts w:eastAsia="Arial Unicode MS" w:cs="CG Times (WN)"/>
      <w:sz w:val="24"/>
      <w:szCs w:val="24"/>
    </w:rPr>
  </w:style>
  <w:style w:type="paragraph" w:customStyle="1" w:styleId="214">
    <w:name w:val="本文インデント 21"/>
    <w:basedOn w:val="Normal"/>
    <w:uiPriority w:val="99"/>
    <w:qFormat/>
    <w:rsid w:val="00F8597B"/>
    <w:pPr>
      <w:suppressAutoHyphens/>
      <w:autoSpaceDN/>
      <w:adjustRightInd/>
      <w:ind w:left="567"/>
    </w:pPr>
    <w:rPr>
      <w:rFonts w:ascii="Arial" w:eastAsia="MS Mincho" w:hAnsi="Arial" w:cs="Arial"/>
      <w:lang w:eastAsia="ar-SA"/>
    </w:rPr>
  </w:style>
  <w:style w:type="paragraph" w:customStyle="1" w:styleId="1f3">
    <w:name w:val="標準インデント1"/>
    <w:basedOn w:val="Normal"/>
    <w:uiPriority w:val="99"/>
    <w:qFormat/>
    <w:rsid w:val="00F8597B"/>
    <w:pPr>
      <w:suppressAutoHyphens/>
      <w:autoSpaceDN/>
      <w:adjustRightInd/>
      <w:ind w:left="708"/>
    </w:pPr>
    <w:rPr>
      <w:rFonts w:eastAsia="MS Mincho" w:cs="CG Times (WN)"/>
      <w:lang w:eastAsia="ar-SA"/>
    </w:rPr>
  </w:style>
  <w:style w:type="paragraph" w:customStyle="1" w:styleId="1f4">
    <w:name w:val="記1"/>
    <w:basedOn w:val="Normal"/>
    <w:next w:val="Normal"/>
    <w:uiPriority w:val="99"/>
    <w:qFormat/>
    <w:rsid w:val="00F8597B"/>
    <w:pPr>
      <w:suppressAutoHyphens/>
      <w:autoSpaceDN/>
      <w:adjustRightInd/>
    </w:pPr>
    <w:rPr>
      <w:rFonts w:eastAsia="MS Mincho" w:cs="CG Times (WN)"/>
      <w:lang w:eastAsia="ar-SA"/>
    </w:rPr>
  </w:style>
  <w:style w:type="paragraph" w:customStyle="1" w:styleId="HTML1">
    <w:name w:val="HTML 書式付き1"/>
    <w:basedOn w:val="Normal"/>
    <w:uiPriority w:val="99"/>
    <w:qFormat/>
    <w:rsid w:val="00F8597B"/>
    <w:pPr>
      <w:suppressAutoHyphens/>
      <w:autoSpaceDN/>
      <w:adjustRightInd/>
    </w:pPr>
    <w:rPr>
      <w:rFonts w:ascii="Courier New" w:eastAsia="MS Mincho" w:hAnsi="Courier New" w:cs="Courier New"/>
      <w:lang w:eastAsia="ar-SA"/>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qFormat/>
    <w:rsid w:val="005979E7"/>
    <w:rPr>
      <w:rFonts w:ascii="Arial" w:hAnsi="Arial"/>
      <w:sz w:val="36"/>
      <w:lang w:val="en-GB" w:eastAsia="en-US"/>
    </w:rPr>
  </w:style>
  <w:style w:type="character" w:customStyle="1" w:styleId="CharChar23">
    <w:name w:val="Char Char23"/>
    <w:rsid w:val="00F8597B"/>
    <w:rPr>
      <w:rFonts w:ascii="Arial" w:hAnsi="Arial"/>
      <w:lang w:val="en-GB" w:eastAsia="en-US"/>
    </w:rPr>
  </w:style>
  <w:style w:type="character" w:customStyle="1" w:styleId="NurTextZchn1">
    <w:name w:val="Nur Text Zchn1"/>
    <w:qFormat/>
    <w:rsid w:val="005979E7"/>
    <w:rPr>
      <w:rFonts w:ascii="Courier New" w:hAnsi="Courier New" w:cs="Courier New"/>
      <w:lang w:val="en-GB" w:eastAsia="en-US"/>
    </w:rPr>
  </w:style>
  <w:style w:type="character" w:customStyle="1" w:styleId="EndnotentextZchn1">
    <w:name w:val="Endnotentext Zchn1"/>
    <w:qFormat/>
    <w:rsid w:val="005979E7"/>
    <w:rPr>
      <w:rFonts w:ascii="Times New Roman" w:hAnsi="Times New Roman"/>
      <w:lang w:val="en-GB" w:eastAsia="en-US"/>
    </w:rPr>
  </w:style>
  <w:style w:type="paragraph" w:customStyle="1" w:styleId="34">
    <w:name w:val="吹き出し3"/>
    <w:basedOn w:val="Normal"/>
    <w:uiPriority w:val="99"/>
    <w:semiHidden/>
    <w:qFormat/>
    <w:rsid w:val="005979E7"/>
    <w:rPr>
      <w:rFonts w:ascii="Tahoma" w:eastAsia="MS Mincho" w:hAnsi="Tahoma" w:cs="Tahoma"/>
      <w:sz w:val="16"/>
      <w:szCs w:val="16"/>
    </w:rPr>
  </w:style>
  <w:style w:type="character" w:customStyle="1" w:styleId="CaptionChar4">
    <w:name w:val="Caption Char4"/>
    <w:aliases w:val="cap Char8,cap Char Char8,Caption Char1 Char Char7,cap Char Char1 Char7,Caption Char Char1 Char Char7,cap Char2 Char Char3,Ca Char3,Caption Char C... Char3,cap1 Char1,cap2 Char1,cap11 Char1,Légende-figure Char2,Légende-figure Char Char"/>
    <w:qFormat/>
    <w:rsid w:val="005979E7"/>
    <w:rPr>
      <w:rFonts w:ascii="Times New Roman" w:hAnsi="Times New Roman"/>
      <w:b/>
      <w:lang w:val="en-GB" w:eastAsia="ko-KR"/>
    </w:rPr>
  </w:style>
  <w:style w:type="character" w:customStyle="1" w:styleId="EmailStyle97">
    <w:name w:val="EmailStyle97"/>
    <w:semiHidden/>
    <w:qFormat/>
    <w:rsid w:val="00F8597B"/>
    <w:rPr>
      <w:rFonts w:ascii="Arial" w:hAnsi="Arial" w:cs="Arial"/>
      <w:color w:val="auto"/>
      <w:sz w:val="20"/>
      <w:szCs w:val="20"/>
    </w:rPr>
  </w:style>
  <w:style w:type="character" w:customStyle="1" w:styleId="B1C">
    <w:name w:val="B1 C"/>
    <w:qFormat/>
    <w:rsid w:val="00F8597B"/>
    <w:rPr>
      <w:lang w:val="en-GB" w:eastAsia="en-US" w:bidi="ar-SA"/>
    </w:rPr>
  </w:style>
  <w:style w:type="character" w:customStyle="1" w:styleId="Titre3">
    <w:name w:val="Titre 3"/>
    <w:rsid w:val="00F8597B"/>
    <w:rPr>
      <w:rFonts w:ascii="Arial" w:hAnsi="Arial"/>
      <w:sz w:val="28"/>
      <w:szCs w:val="28"/>
      <w:lang w:val="en-GB" w:eastAsia="en-GB"/>
    </w:rPr>
  </w:style>
  <w:style w:type="character" w:customStyle="1" w:styleId="B2C">
    <w:name w:val="B2 C"/>
    <w:qFormat/>
    <w:rsid w:val="00F8597B"/>
    <w:rPr>
      <w:lang w:val="en-GB" w:eastAsia="en-GB"/>
    </w:rPr>
  </w:style>
  <w:style w:type="paragraph" w:customStyle="1" w:styleId="CommentNokia">
    <w:name w:val="Comment Nokia"/>
    <w:basedOn w:val="Normal"/>
    <w:uiPriority w:val="99"/>
    <w:qFormat/>
    <w:rsid w:val="00F8597B"/>
    <w:pPr>
      <w:tabs>
        <w:tab w:val="left" w:pos="360"/>
      </w:tabs>
      <w:ind w:left="360" w:hanging="360"/>
    </w:pPr>
    <w:rPr>
      <w:rFonts w:eastAsia="MS Mincho"/>
      <w:sz w:val="22"/>
      <w:lang w:val="en-US"/>
    </w:rPr>
  </w:style>
  <w:style w:type="paragraph" w:customStyle="1" w:styleId="11BodyText">
    <w:name w:val="11 BodyText"/>
    <w:basedOn w:val="Normal"/>
    <w:link w:val="11BodyTextChar"/>
    <w:qFormat/>
    <w:rsid w:val="00F8597B"/>
    <w:pPr>
      <w:overflowPunct/>
      <w:autoSpaceDE/>
      <w:autoSpaceDN/>
      <w:adjustRightInd/>
      <w:spacing w:after="220"/>
      <w:ind w:left="1298"/>
      <w:textAlignment w:val="auto"/>
    </w:pPr>
    <w:rPr>
      <w:rFonts w:ascii="Arial" w:eastAsia="SimSun" w:hAnsi="Arial"/>
      <w:lang w:val="en-US"/>
    </w:rPr>
  </w:style>
  <w:style w:type="character" w:customStyle="1" w:styleId="st1">
    <w:name w:val="st1"/>
    <w:qFormat/>
    <w:rsid w:val="00F8597B"/>
  </w:style>
  <w:style w:type="character" w:customStyle="1" w:styleId="11BodyTextChar">
    <w:name w:val="11 BodyText Char"/>
    <w:link w:val="11BodyText"/>
    <w:qFormat/>
    <w:rsid w:val="005979E7"/>
    <w:rPr>
      <w:rFonts w:ascii="Arial" w:eastAsia="SimSun" w:hAnsi="Arial"/>
      <w:lang w:val="en-US"/>
    </w:rPr>
  </w:style>
  <w:style w:type="paragraph" w:customStyle="1" w:styleId="TableContent-Bulleted">
    <w:name w:val="Table Content - Bulleted"/>
    <w:basedOn w:val="Normal"/>
    <w:uiPriority w:val="99"/>
    <w:qFormat/>
    <w:rsid w:val="005979E7"/>
    <w:pPr>
      <w:numPr>
        <w:numId w:val="11"/>
      </w:numPr>
    </w:p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qFormat/>
    <w:rsid w:val="00F8597B"/>
    <w:rPr>
      <w:rFonts w:ascii="Times New Roman" w:eastAsia="Times New Roman" w:hAnsi="Times New Roman"/>
    </w:rPr>
  </w:style>
  <w:style w:type="character" w:customStyle="1" w:styleId="NMPHeading1Char3">
    <w:name w:val="NMP Heading 1 Char3"/>
    <w:aliases w:val="H1 Char3,h1 Char3,app heading 1 Char3,l1 Char3,Memo Heading 1 Char3,h11 Char3,h12 Char3,h13 Char3,h14 Char3,h15 Char3,h16 Char3,h17 Char3,h111 Char3,h121 Char3,h131 Char3,h141 Char3,h151 Char3,h161 Char2,h18 Char2,h112 Char1,h19 Char"/>
    <w:qFormat/>
    <w:rsid w:val="00F8597B"/>
    <w:rPr>
      <w:rFonts w:ascii="Arial" w:hAnsi="Arial"/>
      <w:sz w:val="36"/>
      <w:lang w:val="en-GB" w:eastAsia="en-US" w:bidi="ar-SA"/>
    </w:rPr>
  </w:style>
  <w:style w:type="paragraph" w:customStyle="1" w:styleId="1Char">
    <w:name w:val="(文字) (文字)1 Char (文字) (文字)"/>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AndreaLeonardi">
    <w:name w:val="Andrea Leonardi"/>
    <w:semiHidden/>
    <w:qFormat/>
    <w:rsid w:val="00F8597B"/>
    <w:rPr>
      <w:rFonts w:ascii="Arial" w:hAnsi="Arial" w:cs="Arial"/>
      <w:color w:val="auto"/>
      <w:sz w:val="20"/>
      <w:szCs w:val="20"/>
    </w:rPr>
  </w:style>
  <w:style w:type="paragraph" w:customStyle="1" w:styleId="ZchnZchn1">
    <w:name w:val="Zchn Zchn1"/>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
    <w:name w:val="Zchn Zchn5"/>
    <w:rsid w:val="00F8597B"/>
    <w:rPr>
      <w:rFonts w:ascii="Courier New" w:eastAsia="Batang" w:hAnsi="Courier New"/>
      <w:lang w:val="nb-NO" w:eastAsia="en-US" w:bidi="ar-SA"/>
    </w:rPr>
  </w:style>
  <w:style w:type="paragraph" w:customStyle="1" w:styleId="-PAGE-">
    <w:name w:val="- PAGE -"/>
    <w:uiPriority w:val="99"/>
    <w:qFormat/>
    <w:rsid w:val="00F8597B"/>
    <w:rPr>
      <w:rFonts w:eastAsia="SimSun"/>
      <w:sz w:val="24"/>
      <w:szCs w:val="24"/>
      <w:lang w:eastAsia="ko-KR"/>
    </w:rPr>
  </w:style>
  <w:style w:type="paragraph" w:customStyle="1" w:styleId="Lastprinted">
    <w:name w:val="Last printed"/>
    <w:uiPriority w:val="99"/>
    <w:qFormat/>
    <w:rsid w:val="00F8597B"/>
    <w:rPr>
      <w:rFonts w:eastAsia="SimSun"/>
      <w:sz w:val="24"/>
      <w:szCs w:val="24"/>
      <w:lang w:eastAsia="ko-KR"/>
    </w:rPr>
  </w:style>
  <w:style w:type="paragraph" w:customStyle="1" w:styleId="Lastsavedby">
    <w:name w:val="Last saved by"/>
    <w:uiPriority w:val="99"/>
    <w:qFormat/>
    <w:rsid w:val="00F8597B"/>
    <w:rPr>
      <w:rFonts w:eastAsia="SimSun"/>
      <w:sz w:val="24"/>
      <w:szCs w:val="24"/>
      <w:lang w:eastAsia="ko-KR"/>
    </w:rPr>
  </w:style>
  <w:style w:type="paragraph" w:customStyle="1" w:styleId="Filename">
    <w:name w:val="Filename"/>
    <w:uiPriority w:val="99"/>
    <w:qFormat/>
    <w:rsid w:val="00F8597B"/>
    <w:rPr>
      <w:rFonts w:eastAsia="SimSun"/>
      <w:sz w:val="24"/>
      <w:szCs w:val="24"/>
      <w:lang w:eastAsia="ko-KR"/>
    </w:rPr>
  </w:style>
  <w:style w:type="paragraph" w:customStyle="1" w:styleId="ATC">
    <w:name w:val="ATC"/>
    <w:basedOn w:val="Normal"/>
    <w:uiPriority w:val="99"/>
    <w:qFormat/>
    <w:rsid w:val="00F8597B"/>
  </w:style>
  <w:style w:type="paragraph" w:customStyle="1" w:styleId="TaOC">
    <w:name w:val="TaOC"/>
    <w:basedOn w:val="TAC"/>
    <w:uiPriority w:val="99"/>
    <w:qFormat/>
    <w:rsid w:val="00F8597B"/>
    <w:rPr>
      <w:rFonts w:eastAsia="SimSun"/>
    </w:rPr>
  </w:style>
  <w:style w:type="paragraph" w:customStyle="1" w:styleId="1CharChar1Char">
    <w:name w:val="(文字) (文字)1 Char (文字) (文字) Char (文字) (文字)1 Char (文字) (文字)"/>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uiPriority w:val="99"/>
    <w:qFormat/>
    <w:rsid w:val="00F8597B"/>
    <w:pPr>
      <w:shd w:val="clear" w:color="000000" w:fill="FFFF00"/>
      <w:overflowPunct/>
      <w:autoSpaceDE/>
      <w:autoSpaceDN/>
      <w:adjustRightInd/>
      <w:spacing w:before="100" w:beforeAutospacing="1" w:after="100" w:afterAutospacing="1"/>
      <w:jc w:val="center"/>
      <w:textAlignment w:val="auto"/>
    </w:pPr>
    <w:rPr>
      <w:rFonts w:ascii="Arial" w:hAnsi="Arial" w:cs="Arial"/>
      <w:b/>
      <w:bCs/>
      <w:sz w:val="16"/>
      <w:szCs w:val="16"/>
    </w:rPr>
  </w:style>
  <w:style w:type="paragraph" w:customStyle="1" w:styleId="2b">
    <w:name w:val="吹き出し2"/>
    <w:basedOn w:val="Normal"/>
    <w:uiPriority w:val="99"/>
    <w:semiHidden/>
    <w:qFormat/>
    <w:rsid w:val="00F8597B"/>
    <w:pPr>
      <w:overflowPunct/>
      <w:autoSpaceDE/>
      <w:autoSpaceDN/>
      <w:adjustRightInd/>
      <w:textAlignment w:val="auto"/>
    </w:pPr>
    <w:rPr>
      <w:rFonts w:ascii="Tahoma" w:eastAsia="MS Mincho" w:hAnsi="Tahoma" w:cs="Tahoma"/>
      <w:sz w:val="16"/>
      <w:szCs w:val="16"/>
    </w:rPr>
  </w:style>
  <w:style w:type="paragraph" w:customStyle="1" w:styleId="Tadc">
    <w:name w:val="Tadc"/>
    <w:basedOn w:val="Normal"/>
    <w:uiPriority w:val="99"/>
    <w:qFormat/>
    <w:rsid w:val="005979E7"/>
    <w:rPr>
      <w:rFonts w:eastAsia="SimSun" w:cs="v4.2.0"/>
    </w:rPr>
  </w:style>
  <w:style w:type="paragraph" w:customStyle="1" w:styleId="1030302">
    <w:name w:val="样式 样式 标题 1 + 两端对齐 段前: 0.3 行 段后: 0.3 行 行距: 单倍行距 + 段前: 0.2 行 段后: ..."/>
    <w:basedOn w:val="Normal"/>
    <w:autoRedefine/>
    <w:uiPriority w:val="99"/>
    <w:qFormat/>
    <w:rsid w:val="00F8597B"/>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5">
    <w:name w:val="网格型3"/>
    <w:basedOn w:val="TableNormal"/>
    <w:next w:val="TableGrid"/>
    <w:qFormat/>
    <w:rsid w:val="00F8597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TableNormal"/>
    <w:next w:val="TableGrid"/>
    <w:qFormat/>
    <w:rsid w:val="00F8597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Section Header"/>
    <w:basedOn w:val="Normal"/>
    <w:next w:val="Normal"/>
    <w:link w:val="TitleChar"/>
    <w:uiPriority w:val="99"/>
    <w:qFormat/>
    <w:rsid w:val="00F8597B"/>
    <w:pPr>
      <w:spacing w:before="240" w:after="60"/>
      <w:outlineLvl w:val="0"/>
    </w:pPr>
    <w:rPr>
      <w:rFonts w:ascii="Courier New" w:hAnsi="Courier New"/>
      <w:lang w:val="nb-NO"/>
    </w:rPr>
  </w:style>
  <w:style w:type="character" w:customStyle="1" w:styleId="TitleChar">
    <w:name w:val="Title Char"/>
    <w:aliases w:val="Section Header Char"/>
    <w:link w:val="Title"/>
    <w:uiPriority w:val="99"/>
    <w:qFormat/>
    <w:rsid w:val="00F8597B"/>
    <w:rPr>
      <w:rFonts w:ascii="Courier New" w:hAnsi="Courier New"/>
      <w:lang w:val="nb-NO" w:eastAsia="en-GB"/>
    </w:rPr>
  </w:style>
  <w:style w:type="character" w:customStyle="1" w:styleId="List2Char">
    <w:name w:val="List 2 Char"/>
    <w:link w:val="List2"/>
    <w:qFormat/>
    <w:rsid w:val="00F8597B"/>
  </w:style>
  <w:style w:type="character" w:customStyle="1" w:styleId="List3Char">
    <w:name w:val="List 3 Char"/>
    <w:link w:val="List3"/>
    <w:qFormat/>
    <w:rsid w:val="00F8597B"/>
  </w:style>
  <w:style w:type="paragraph" w:customStyle="1" w:styleId="CharChar3CharCharCharCharCharChar">
    <w:name w:val="Char Char3 Char Char Char Char Char Char"/>
    <w:uiPriority w:val="99"/>
    <w:semiHidden/>
    <w:qFormat/>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Heading2Char1">
    <w:name w:val="Heading 2 Char1"/>
    <w:aliases w:val="Head2A Char12,H2 Char12,h2 Char12,H21 Char12,Head 2 Char12,l2 Char12,TitreProp Char12,UNDERRUBRIK 1-2 Char12,Header 2 Char12,ITT t2 Char12,PA Major Section Char12,Livello 2 Char12,R2 Char12,Heading 2 Hidden Char12,Head1 Char12,I2 Char12"/>
    <w:qFormat/>
    <w:rsid w:val="00F8597B"/>
    <w:rPr>
      <w:rFonts w:ascii="Arial" w:hAnsi="Arial"/>
      <w:sz w:val="32"/>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qFormat/>
    <w:rsid w:val="00F8597B"/>
    <w:rPr>
      <w:rFonts w:ascii="Arial" w:eastAsia="MS Mincho" w:hAnsi="Arial"/>
      <w:sz w:val="36"/>
      <w:lang w:val="en-GB" w:eastAsia="en-US" w:bidi="ar-SA"/>
    </w:rPr>
  </w:style>
  <w:style w:type="paragraph" w:customStyle="1" w:styleId="36">
    <w:name w:val="列出段落3"/>
    <w:basedOn w:val="Normal"/>
    <w:uiPriority w:val="99"/>
    <w:qFormat/>
    <w:rsid w:val="00F8597B"/>
    <w:pPr>
      <w:overflowPunct/>
      <w:autoSpaceDE/>
      <w:autoSpaceDN/>
      <w:adjustRightInd/>
      <w:ind w:firstLineChars="200" w:firstLine="420"/>
      <w:textAlignment w:val="auto"/>
    </w:pPr>
    <w:rPr>
      <w:rFonts w:eastAsia="SimSun"/>
    </w:rPr>
  </w:style>
  <w:style w:type="paragraph" w:customStyle="1" w:styleId="1f5">
    <w:name w:val="无间隔1"/>
    <w:uiPriority w:val="99"/>
    <w:qFormat/>
    <w:rsid w:val="00F8597B"/>
    <w:rPr>
      <w:rFonts w:eastAsia="SimSun"/>
      <w:lang w:eastAsia="en-US"/>
    </w:rPr>
  </w:style>
  <w:style w:type="character" w:customStyle="1" w:styleId="Absatz-Standardschriftart1">
    <w:name w:val="Absatz-Standardschriftart1"/>
    <w:qFormat/>
    <w:rsid w:val="00F8597B"/>
  </w:style>
  <w:style w:type="paragraph" w:customStyle="1" w:styleId="B-Body">
    <w:name w:val="B-Body"/>
    <w:link w:val="B-BodyChar"/>
    <w:qFormat/>
    <w:rsid w:val="00F8597B"/>
    <w:pPr>
      <w:tabs>
        <w:tab w:val="left" w:pos="2160"/>
      </w:tabs>
      <w:spacing w:before="120" w:after="40"/>
      <w:ind w:left="720"/>
    </w:pPr>
    <w:rPr>
      <w:sz w:val="22"/>
    </w:rPr>
  </w:style>
  <w:style w:type="character" w:customStyle="1" w:styleId="B-BodyChar">
    <w:name w:val="B-Body Char"/>
    <w:link w:val="B-Body"/>
    <w:qFormat/>
    <w:rsid w:val="00F8597B"/>
    <w:rPr>
      <w:sz w:val="22"/>
      <w:lang w:val="en-GB" w:eastAsia="en-GB" w:bidi="ar-SA"/>
    </w:rPr>
  </w:style>
  <w:style w:type="paragraph" w:customStyle="1" w:styleId="44">
    <w:name w:val="列出段落4"/>
    <w:basedOn w:val="Normal"/>
    <w:uiPriority w:val="99"/>
    <w:qFormat/>
    <w:rsid w:val="00F8597B"/>
    <w:pPr>
      <w:overflowPunct/>
      <w:autoSpaceDE/>
      <w:autoSpaceDN/>
      <w:adjustRightInd/>
      <w:ind w:firstLineChars="200" w:firstLine="420"/>
      <w:textAlignment w:val="auto"/>
    </w:pPr>
    <w:rPr>
      <w:rFonts w:eastAsia="SimSun"/>
    </w:rPr>
  </w:style>
  <w:style w:type="paragraph" w:customStyle="1" w:styleId="TF1">
    <w:name w:val="TF1"/>
    <w:link w:val="TFZchn"/>
    <w:qFormat/>
    <w:rsid w:val="00F8597B"/>
    <w:pPr>
      <w:keepLines/>
      <w:spacing w:after="240"/>
      <w:jc w:val="center"/>
    </w:pPr>
    <w:rPr>
      <w:rFonts w:ascii="Arial" w:hAnsi="Arial"/>
      <w:b/>
      <w:lang w:val="en-US" w:eastAsia="en-US"/>
    </w:rPr>
  </w:style>
  <w:style w:type="paragraph" w:customStyle="1" w:styleId="Atl">
    <w:name w:val="Atl"/>
    <w:basedOn w:val="Normal"/>
    <w:uiPriority w:val="99"/>
    <w:qFormat/>
    <w:rsid w:val="005979E7"/>
    <w:rPr>
      <w:rFonts w:eastAsia="SimSun" w:cs="v4.2.0"/>
    </w:rPr>
  </w:style>
  <w:style w:type="character" w:customStyle="1" w:styleId="37">
    <w:name w:val="标题 3 字符"/>
    <w:aliases w:val="Underrubrik2 字符,H3 字符,0H 字符,h3 字符,no break 字符,l3 字符,3 字符,list 3 字符,Head 3 字符,1.1.1 字符,3rd level 字符,Major Section Sub Section 字符,PA Minor Section 字符,Head3 字符,Level 3 Head 字符,31 字符,32 字符,33 字符,311 字符,321 字符,34 字符,312 字符,322 字符,35 字符,313 字符,323 字符"/>
    <w:qFormat/>
    <w:rsid w:val="00F8597B"/>
    <w:rPr>
      <w:rFonts w:ascii="Arial" w:hAnsi="Arial"/>
      <w:sz w:val="28"/>
      <w:lang w:val="en-GB"/>
    </w:rPr>
  </w:style>
  <w:style w:type="character" w:customStyle="1" w:styleId="45">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qFormat/>
    <w:rsid w:val="00F8597B"/>
    <w:rPr>
      <w:rFonts w:ascii="Arial" w:hAnsi="Arial"/>
      <w:sz w:val="24"/>
      <w:lang w:val="en-GB"/>
    </w:rPr>
  </w:style>
  <w:style w:type="character" w:customStyle="1" w:styleId="1Char0">
    <w:name w:val="标题 1 Char"/>
    <w:aliases w:val="h151 Char1,h161 Char1"/>
    <w:uiPriority w:val="9"/>
    <w:qFormat/>
    <w:rsid w:val="00F8597B"/>
    <w:rPr>
      <w:rFonts w:ascii="Arial" w:hAnsi="Arial"/>
      <w:sz w:val="36"/>
      <w:lang w:val="en-GB" w:eastAsia="en-US" w:bidi="ar-SA"/>
    </w:rPr>
  </w:style>
  <w:style w:type="character" w:customStyle="1" w:styleId="2Char">
    <w:name w:val="标题 2 Char"/>
    <w:aliases w:val="22 Char"/>
    <w:uiPriority w:val="9"/>
    <w:qFormat/>
    <w:rsid w:val="00F8597B"/>
    <w:rPr>
      <w:rFonts w:ascii="Arial" w:hAnsi="Arial"/>
      <w:sz w:val="32"/>
      <w:lang w:val="en-GB"/>
    </w:rPr>
  </w:style>
  <w:style w:type="character" w:customStyle="1" w:styleId="3Char">
    <w:name w:val="标题 3 Char"/>
    <w:uiPriority w:val="9"/>
    <w:qFormat/>
    <w:rsid w:val="00F8597B"/>
    <w:rPr>
      <w:rFonts w:ascii="Arial" w:hAnsi="Arial"/>
      <w:sz w:val="28"/>
      <w:lang w:val="en-GB"/>
    </w:rPr>
  </w:style>
  <w:style w:type="character" w:customStyle="1" w:styleId="4Char">
    <w:name w:val="标题 4 Char"/>
    <w:aliases w:val="h4 Char8,Memo Heading 4 Char7,H4 Char8,H41 Char8,h41 Char8,H42 Char8,h42 Char8,H43 Char8,h43 Char8,H411 Char8,h411 Char8,H421 Char8,h421 Char8,H44 Char8,h44 Char8,H412 Char8,h412 Char8,H422 Char8,h422 Char8,H431 Char8,h431 Char8,H45 Char8,4 Ch"/>
    <w:qFormat/>
    <w:rsid w:val="00F8597B"/>
    <w:rPr>
      <w:rFonts w:ascii="Arial" w:hAnsi="Arial"/>
      <w:sz w:val="24"/>
      <w:szCs w:val="28"/>
      <w:lang w:val="en-GB" w:eastAsia="en-GB"/>
    </w:rPr>
  </w:style>
  <w:style w:type="character" w:customStyle="1" w:styleId="6Char">
    <w:name w:val="标题 6 Char"/>
    <w:uiPriority w:val="9"/>
    <w:qFormat/>
    <w:rsid w:val="00F8597B"/>
    <w:rPr>
      <w:rFonts w:ascii="Arial" w:hAnsi="Arial"/>
      <w:lang w:val="en-GB"/>
    </w:rPr>
  </w:style>
  <w:style w:type="character" w:customStyle="1" w:styleId="7Char">
    <w:name w:val="标题 7 Char"/>
    <w:uiPriority w:val="9"/>
    <w:qFormat/>
    <w:rsid w:val="00F8597B"/>
    <w:rPr>
      <w:rFonts w:ascii="Arial" w:hAnsi="Arial"/>
      <w:lang w:val="en-GB"/>
    </w:rPr>
  </w:style>
  <w:style w:type="character" w:customStyle="1" w:styleId="8Char">
    <w:name w:val="标题 8 Char"/>
    <w:uiPriority w:val="9"/>
    <w:qFormat/>
    <w:rsid w:val="00F8597B"/>
    <w:rPr>
      <w:rFonts w:ascii="Arial" w:hAnsi="Arial"/>
      <w:sz w:val="36"/>
      <w:lang w:val="en-GB"/>
    </w:rPr>
  </w:style>
  <w:style w:type="character" w:customStyle="1" w:styleId="9Char">
    <w:name w:val="标题 9 Char"/>
    <w:uiPriority w:val="9"/>
    <w:qFormat/>
    <w:rsid w:val="00F8597B"/>
    <w:rPr>
      <w:rFonts w:ascii="Arial" w:hAnsi="Arial"/>
      <w:sz w:val="36"/>
      <w:lang w:val="en-GB"/>
    </w:rPr>
  </w:style>
  <w:style w:type="character" w:customStyle="1" w:styleId="Char3">
    <w:name w:val="页脚 Char"/>
    <w:uiPriority w:val="99"/>
    <w:qFormat/>
    <w:rsid w:val="00F8597B"/>
    <w:rPr>
      <w:rFonts w:ascii="Arial" w:hAnsi="Arial"/>
      <w:b/>
      <w:i/>
      <w:noProof/>
      <w:sz w:val="18"/>
    </w:rPr>
  </w:style>
  <w:style w:type="character" w:customStyle="1" w:styleId="Char4">
    <w:name w:val="列表 Char"/>
    <w:qFormat/>
    <w:rsid w:val="00F8597B"/>
    <w:rPr>
      <w:lang w:val="en-GB"/>
    </w:rPr>
  </w:style>
  <w:style w:type="character" w:customStyle="1" w:styleId="Char5">
    <w:name w:val="文档结构图 Char"/>
    <w:uiPriority w:val="99"/>
    <w:qFormat/>
    <w:rsid w:val="00F8597B"/>
    <w:rPr>
      <w:rFonts w:ascii="Tahoma" w:hAnsi="Tahoma"/>
      <w:lang w:val="en-GB" w:eastAsia="en-US"/>
    </w:rPr>
  </w:style>
  <w:style w:type="character" w:customStyle="1" w:styleId="Char6">
    <w:name w:val="纯文本 Char"/>
    <w:qFormat/>
    <w:rsid w:val="00F8597B"/>
    <w:rPr>
      <w:rFonts w:ascii="Courier New" w:hAnsi="Courier New"/>
      <w:lang w:val="nb-NO"/>
    </w:rPr>
  </w:style>
  <w:style w:type="character" w:customStyle="1" w:styleId="Char7">
    <w:name w:val="批注框文本 Char"/>
    <w:uiPriority w:val="99"/>
    <w:qFormat/>
    <w:rsid w:val="00F8597B"/>
    <w:rPr>
      <w:rFonts w:ascii="Tahoma" w:hAnsi="Tahoma" w:cs="Tahoma"/>
      <w:sz w:val="16"/>
      <w:szCs w:val="16"/>
      <w:lang w:val="en-GB" w:eastAsia="en-GB" w:bidi="ar-SA"/>
    </w:rPr>
  </w:style>
  <w:style w:type="character" w:customStyle="1" w:styleId="Char8">
    <w:name w:val="日期 Char"/>
    <w:qFormat/>
    <w:rsid w:val="00F8597B"/>
    <w:rPr>
      <w:lang w:val="en-GB"/>
    </w:rPr>
  </w:style>
  <w:style w:type="paragraph" w:customStyle="1" w:styleId="46">
    <w:name w:val="修订4"/>
    <w:hidden/>
    <w:uiPriority w:val="99"/>
    <w:semiHidden/>
    <w:qFormat/>
    <w:rsid w:val="00F8597B"/>
    <w:rPr>
      <w:rFonts w:eastAsia="Batang"/>
      <w:lang w:eastAsia="en-US"/>
    </w:rPr>
  </w:style>
  <w:style w:type="paragraph" w:customStyle="1" w:styleId="Commentnokia0">
    <w:name w:val="Comment nokia"/>
    <w:basedOn w:val="Heading4"/>
    <w:uiPriority w:val="99"/>
    <w:qFormat/>
    <w:rsid w:val="00F8597B"/>
    <w:rPr>
      <w:b/>
      <w:sz w:val="28"/>
      <w:lang w:eastAsia="x-none"/>
    </w:rPr>
  </w:style>
  <w:style w:type="paragraph" w:customStyle="1" w:styleId="Char11">
    <w:name w:val="Char11"/>
    <w:uiPriority w:val="99"/>
    <w:semiHidden/>
    <w:qFormat/>
    <w:rsid w:val="00F8597B"/>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CharChar221">
    <w:name w:val="Char Char221"/>
    <w:qFormat/>
    <w:rsid w:val="00F8597B"/>
    <w:rPr>
      <w:rFonts w:ascii="Arial" w:hAnsi="Arial"/>
      <w:b/>
      <w:i/>
      <w:noProof/>
      <w:sz w:val="18"/>
      <w:lang w:val="en-GB"/>
    </w:rPr>
  </w:style>
  <w:style w:type="character" w:customStyle="1" w:styleId="9">
    <w:name w:val="(文字) (文字)9"/>
    <w:qFormat/>
    <w:rsid w:val="00F8597B"/>
    <w:rPr>
      <w:rFonts w:ascii="Arial" w:eastAsia="MS Mincho" w:hAnsi="Arial" w:cs="Arial"/>
      <w:sz w:val="28"/>
      <w:szCs w:val="28"/>
      <w:lang w:val="en-GB" w:eastAsia="ja-JP"/>
    </w:rPr>
  </w:style>
  <w:style w:type="paragraph" w:customStyle="1" w:styleId="52">
    <w:name w:val="列出段落5"/>
    <w:basedOn w:val="Normal"/>
    <w:uiPriority w:val="99"/>
    <w:qFormat/>
    <w:rsid w:val="00F8597B"/>
    <w:pPr>
      <w:overflowPunct/>
      <w:autoSpaceDE/>
      <w:autoSpaceDN/>
      <w:adjustRightInd/>
      <w:ind w:firstLineChars="200" w:firstLine="420"/>
      <w:textAlignment w:val="auto"/>
    </w:pPr>
    <w:rPr>
      <w:rFonts w:eastAsia="SimSun"/>
    </w:rPr>
  </w:style>
  <w:style w:type="character" w:customStyle="1" w:styleId="CharChar181">
    <w:name w:val="Char Char181"/>
    <w:qFormat/>
    <w:rsid w:val="00F8597B"/>
    <w:rPr>
      <w:rFonts w:ascii="Arial" w:hAnsi="Arial"/>
      <w:lang w:eastAsia="en-US"/>
    </w:rPr>
  </w:style>
  <w:style w:type="paragraph" w:customStyle="1" w:styleId="CharCharCharChar2">
    <w:name w:val="Char Char Char Char2"/>
    <w:uiPriority w:val="99"/>
    <w:qFormat/>
    <w:rsid w:val="00F8597B"/>
    <w:pPr>
      <w:keepNext/>
      <w:tabs>
        <w:tab w:val="left" w:pos="-1134"/>
      </w:tabs>
      <w:autoSpaceDE w:val="0"/>
      <w:autoSpaceDN w:val="0"/>
      <w:adjustRightInd w:val="0"/>
      <w:spacing w:before="60" w:after="60"/>
      <w:jc w:val="both"/>
    </w:pPr>
    <w:rPr>
      <w:rFonts w:eastAsia="SimSun"/>
      <w:lang w:val="en-US" w:eastAsia="en-US"/>
    </w:rPr>
  </w:style>
  <w:style w:type="paragraph" w:customStyle="1" w:styleId="CharCharCharCharCharCharCharCharCharCharCharChar1">
    <w:name w:val="Char Char Char Char Char Char Char Char Char Char Char Char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arCar41">
    <w:name w:val="Car Car41"/>
    <w:qFormat/>
    <w:rsid w:val="00F8597B"/>
    <w:rPr>
      <w:rFonts w:ascii="Arial" w:eastAsia="MS Mincho" w:hAnsi="Arial"/>
      <w:lang w:val="en-GB" w:eastAsia="en-US" w:bidi="ar-SA"/>
    </w:rPr>
  </w:style>
  <w:style w:type="character" w:customStyle="1" w:styleId="CarCar81">
    <w:name w:val="Car Car81"/>
    <w:qFormat/>
    <w:rsid w:val="00F8597B"/>
    <w:rPr>
      <w:rFonts w:ascii="Arial" w:eastAsia="MS Mincho" w:hAnsi="Arial"/>
      <w:sz w:val="36"/>
      <w:lang w:val="en-GB" w:eastAsia="en-US" w:bidi="ar-SA"/>
    </w:rPr>
  </w:style>
  <w:style w:type="character" w:customStyle="1" w:styleId="CarCar31">
    <w:name w:val="Car Car31"/>
    <w:qFormat/>
    <w:rsid w:val="00F8597B"/>
    <w:rPr>
      <w:rFonts w:ascii="Arial" w:eastAsia="MS Mincho" w:hAnsi="Arial"/>
      <w:sz w:val="36"/>
      <w:lang w:val="en-GB" w:eastAsia="en-US" w:bidi="ar-SA"/>
    </w:rPr>
  </w:style>
  <w:style w:type="character" w:customStyle="1" w:styleId="CarCar71">
    <w:name w:val="Car Car71"/>
    <w:qFormat/>
    <w:rsid w:val="00F8597B"/>
    <w:rPr>
      <w:rFonts w:eastAsia="MS Mincho"/>
      <w:lang w:val="en-GB" w:eastAsia="en-US" w:bidi="ar-SA"/>
    </w:rPr>
  </w:style>
  <w:style w:type="character" w:customStyle="1" w:styleId="CarCar61">
    <w:name w:val="Car Car61"/>
    <w:qFormat/>
    <w:rsid w:val="00F8597B"/>
    <w:rPr>
      <w:rFonts w:ascii="Courier New" w:hAnsi="Courier New"/>
      <w:lang w:val="nb-NO" w:eastAsia="ja-JP" w:bidi="ar-SA"/>
    </w:rPr>
  </w:style>
  <w:style w:type="character" w:customStyle="1" w:styleId="CarCar21">
    <w:name w:val="Car Car21"/>
    <w:qFormat/>
    <w:rsid w:val="00F8597B"/>
    <w:rPr>
      <w:rFonts w:eastAsia="MS Mincho"/>
      <w:lang w:val="en-GB" w:eastAsia="ja-JP" w:bidi="ar-SA"/>
    </w:rPr>
  </w:style>
  <w:style w:type="character" w:customStyle="1" w:styleId="CarCar91">
    <w:name w:val="Car Car91"/>
    <w:qFormat/>
    <w:rsid w:val="00F8597B"/>
    <w:rPr>
      <w:rFonts w:ascii="Arial" w:hAnsi="Arial"/>
      <w:lang w:val="en-GB" w:eastAsia="ja-JP" w:bidi="ar-SA"/>
    </w:rPr>
  </w:style>
  <w:style w:type="character" w:customStyle="1" w:styleId="CarCar101">
    <w:name w:val="Car Car101"/>
    <w:qFormat/>
    <w:rsid w:val="00F8597B"/>
    <w:rPr>
      <w:rFonts w:ascii="Arial" w:hAnsi="Arial"/>
      <w:lang w:val="en-GB" w:eastAsia="ja-JP" w:bidi="ar-SA"/>
    </w:rPr>
  </w:style>
  <w:style w:type="character" w:customStyle="1" w:styleId="81">
    <w:name w:val="(文字) (文字)81"/>
    <w:qFormat/>
    <w:rsid w:val="00F8597B"/>
    <w:rPr>
      <w:rFonts w:ascii="Arial" w:eastAsia="MS Mincho" w:hAnsi="Arial"/>
      <w:lang w:val="en-GB" w:eastAsia="ar-SA" w:bidi="ar-SA"/>
    </w:rPr>
  </w:style>
  <w:style w:type="character" w:customStyle="1" w:styleId="71">
    <w:name w:val="(文字) (文字)71"/>
    <w:qFormat/>
    <w:rsid w:val="00F8597B"/>
    <w:rPr>
      <w:rFonts w:ascii="Arial" w:eastAsia="MS Mincho" w:hAnsi="Arial"/>
      <w:sz w:val="36"/>
      <w:lang w:val="en-GB" w:eastAsia="ar-SA" w:bidi="ar-SA"/>
    </w:rPr>
  </w:style>
  <w:style w:type="character" w:customStyle="1" w:styleId="61">
    <w:name w:val="(文字) (文字)61"/>
    <w:qFormat/>
    <w:rsid w:val="00F8597B"/>
    <w:rPr>
      <w:rFonts w:eastAsia="MS Mincho"/>
      <w:lang w:val="en-GB" w:eastAsia="ar-SA" w:bidi="ar-SA"/>
    </w:rPr>
  </w:style>
  <w:style w:type="character" w:customStyle="1" w:styleId="512">
    <w:name w:val="(文字) (文字)51"/>
    <w:qFormat/>
    <w:rsid w:val="00F8597B"/>
    <w:rPr>
      <w:rFonts w:ascii="Courier New" w:eastAsia="MS Mincho" w:hAnsi="Courier New"/>
      <w:lang w:val="nb-NO" w:eastAsia="ar-SA" w:bidi="ar-SA"/>
    </w:rPr>
  </w:style>
  <w:style w:type="character" w:customStyle="1" w:styleId="313">
    <w:name w:val="(文字) (文字)31"/>
    <w:qFormat/>
    <w:rsid w:val="00F8597B"/>
    <w:rPr>
      <w:rFonts w:eastAsia="MS Mincho"/>
      <w:lang w:val="en-GB" w:eastAsia="ar-SA" w:bidi="ar-SA"/>
    </w:rPr>
  </w:style>
  <w:style w:type="character" w:customStyle="1" w:styleId="110">
    <w:name w:val="(文字) (文字)11"/>
    <w:qFormat/>
    <w:rsid w:val="00F8597B"/>
    <w:rPr>
      <w:rFonts w:eastAsia="MS Mincho"/>
      <w:lang w:val="en-GB" w:eastAsia="ar-SA" w:bidi="ar-SA"/>
    </w:rPr>
  </w:style>
  <w:style w:type="paragraph" w:customStyle="1" w:styleId="215">
    <w:name w:val="(文字) (文字)2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31">
    <w:name w:val="Char Char231"/>
    <w:qFormat/>
    <w:rsid w:val="00F8597B"/>
    <w:rPr>
      <w:rFonts w:ascii="Arial" w:hAnsi="Arial"/>
      <w:lang w:val="en-GB" w:eastAsia="en-US"/>
    </w:rPr>
  </w:style>
  <w:style w:type="character" w:customStyle="1" w:styleId="Head2A2">
    <w:name w:val="Head2A2"/>
    <w:rsid w:val="00F8597B"/>
    <w:rPr>
      <w:rFonts w:ascii="Arial" w:eastAsia="MS Mincho" w:hAnsi="Arial"/>
      <w:sz w:val="32"/>
      <w:lang w:val="en-GB" w:eastAsia="en-US" w:bidi="ar-SA"/>
    </w:rPr>
  </w:style>
  <w:style w:type="character" w:customStyle="1" w:styleId="Titre33">
    <w:name w:val="Titre 33"/>
    <w:qFormat/>
    <w:rsid w:val="00F8597B"/>
    <w:rPr>
      <w:rFonts w:ascii="Arial" w:hAnsi="Arial"/>
      <w:sz w:val="28"/>
      <w:szCs w:val="28"/>
      <w:lang w:val="en-GB" w:eastAsia="en-GB"/>
    </w:rPr>
  </w:style>
  <w:style w:type="paragraph" w:customStyle="1" w:styleId="1Char1">
    <w:name w:val="(文字) (文字)1 Char (文字) (文字)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1">
    <w:name w:val="Zchn Zchn51"/>
    <w:qFormat/>
    <w:rsid w:val="00F8597B"/>
    <w:rPr>
      <w:rFonts w:ascii="Courier New" w:eastAsia="Batang" w:hAnsi="Courier New"/>
      <w:lang w:val="nb-NO" w:eastAsia="en-US" w:bidi="ar-SA"/>
    </w:rPr>
  </w:style>
  <w:style w:type="paragraph" w:customStyle="1" w:styleId="1CharChar1Char1">
    <w:name w:val="(文字) (文字)1 Char (文字) (文字) Char (文字) (文字)1 Char (文字) (文字)1"/>
    <w:uiPriority w:val="99"/>
    <w:semiHidden/>
    <w:qFormat/>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53">
    <w:name w:val="修订5"/>
    <w:hidden/>
    <w:uiPriority w:val="99"/>
    <w:semiHidden/>
    <w:qFormat/>
    <w:rsid w:val="00F8597B"/>
    <w:rPr>
      <w:rFonts w:eastAsia="Batang"/>
      <w:lang w:eastAsia="en-US"/>
    </w:rPr>
  </w:style>
  <w:style w:type="character" w:customStyle="1" w:styleId="Char9">
    <w:name w:val="批注文字 Char"/>
    <w:uiPriority w:val="99"/>
    <w:qFormat/>
    <w:rsid w:val="00F8597B"/>
    <w:rPr>
      <w:lang w:val="en-GB" w:eastAsia="x-none"/>
    </w:rPr>
  </w:style>
  <w:style w:type="character" w:customStyle="1" w:styleId="Char10">
    <w:name w:val="批注主题 Char1"/>
    <w:uiPriority w:val="99"/>
    <w:qFormat/>
    <w:rsid w:val="00F8597B"/>
    <w:rPr>
      <w:b/>
      <w:bCs/>
      <w:lang w:val="en-GB" w:eastAsia="x-none"/>
    </w:rPr>
  </w:style>
  <w:style w:type="character" w:customStyle="1" w:styleId="Titre32">
    <w:name w:val="Titre 32"/>
    <w:qFormat/>
    <w:rsid w:val="00F8597B"/>
    <w:rPr>
      <w:rFonts w:ascii="Arial" w:hAnsi="Arial"/>
      <w:sz w:val="28"/>
      <w:szCs w:val="28"/>
      <w:lang w:val="en-GB" w:eastAsia="en-GB"/>
    </w:rPr>
  </w:style>
  <w:style w:type="character" w:customStyle="1" w:styleId="Titre31">
    <w:name w:val="Titre 31"/>
    <w:qFormat/>
    <w:rsid w:val="00F8597B"/>
    <w:rPr>
      <w:rFonts w:ascii="Arial" w:hAnsi="Arial"/>
      <w:sz w:val="28"/>
      <w:szCs w:val="28"/>
      <w:lang w:val="en-GB" w:eastAsia="en-GB"/>
    </w:rPr>
  </w:style>
  <w:style w:type="character" w:customStyle="1" w:styleId="trans">
    <w:name w:val="trans"/>
    <w:qFormat/>
    <w:rsid w:val="00F8597B"/>
  </w:style>
  <w:style w:type="character" w:customStyle="1" w:styleId="Char12">
    <w:name w:val="批注文字 Char1"/>
    <w:qFormat/>
    <w:rsid w:val="00F8597B"/>
    <w:rPr>
      <w:rFonts w:ascii="Times New Roman" w:hAnsi="Times New Roman"/>
      <w:lang w:val="en-GB" w:eastAsia="en-US"/>
    </w:rPr>
  </w:style>
  <w:style w:type="character" w:customStyle="1" w:styleId="h48">
    <w:name w:val="h48"/>
    <w:qFormat/>
    <w:rsid w:val="00F8597B"/>
    <w:rPr>
      <w:rFonts w:ascii="Arial" w:hAnsi="Arial" w:cs="Arial" w:hint="default"/>
      <w:sz w:val="24"/>
      <w:lang w:val="en-GB"/>
    </w:rPr>
  </w:style>
  <w:style w:type="character" w:customStyle="1" w:styleId="h510">
    <w:name w:val="h51"/>
    <w:qFormat/>
    <w:rsid w:val="00F8597B"/>
    <w:rPr>
      <w:rFonts w:ascii="Arial" w:eastAsia="SimSun" w:hAnsi="Arial" w:cs="Arial" w:hint="default"/>
      <w:sz w:val="22"/>
      <w:lang w:val="en-GB" w:eastAsia="en-US" w:bidi="ar-SA"/>
    </w:rPr>
  </w:style>
  <w:style w:type="character" w:customStyle="1" w:styleId="Head2A1">
    <w:name w:val="Head2A1"/>
    <w:qFormat/>
    <w:rsid w:val="00F8597B"/>
    <w:rPr>
      <w:rFonts w:ascii="Arial" w:eastAsia="MS Mincho" w:hAnsi="Arial" w:cs="Arial" w:hint="default"/>
      <w:sz w:val="32"/>
      <w:lang w:val="en-GB" w:eastAsia="en-US" w:bidi="ar-SA"/>
    </w:rPr>
  </w:style>
  <w:style w:type="table" w:customStyle="1" w:styleId="TableGrid6">
    <w:name w:val="Table Grid6"/>
    <w:basedOn w:val="TableNormal"/>
    <w:next w:val="TableGrid"/>
    <w:uiPriority w:val="59"/>
    <w:qFormat/>
    <w:rsid w:val="008F0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30D1E"/>
    <w:rPr>
      <w:lang w:eastAsia="en-US"/>
    </w:rPr>
  </w:style>
  <w:style w:type="character" w:customStyle="1" w:styleId="searchcontent1">
    <w:name w:val="search_content1"/>
    <w:qFormat/>
    <w:rsid w:val="005979E7"/>
    <w:rPr>
      <w:sz w:val="13"/>
      <w:szCs w:val="13"/>
    </w:rPr>
  </w:style>
  <w:style w:type="paragraph" w:customStyle="1" w:styleId="Es">
    <w:name w:val="Es"/>
    <w:basedOn w:val="B1"/>
    <w:uiPriority w:val="99"/>
    <w:qFormat/>
    <w:rsid w:val="005979E7"/>
    <w:rPr>
      <w:rFonts w:eastAsia="SimSun" w:cs="v4.2.0"/>
    </w:rPr>
  </w:style>
  <w:style w:type="paragraph" w:customStyle="1" w:styleId="TTH">
    <w:name w:val="TTH"/>
    <w:basedOn w:val="Normal"/>
    <w:uiPriority w:val="99"/>
    <w:qFormat/>
    <w:rsid w:val="005979E7"/>
    <w:pPr>
      <w:jc w:val="center"/>
    </w:pPr>
    <w:rPr>
      <w:rFonts w:ascii="Arial" w:eastAsia="SimSun" w:hAnsi="Arial" w:cs="Arial"/>
      <w:b/>
    </w:rPr>
  </w:style>
  <w:style w:type="paragraph" w:customStyle="1" w:styleId="standard">
    <w:name w:val="standard"/>
    <w:uiPriority w:val="99"/>
    <w:qFormat/>
    <w:rsid w:val="005979E7"/>
    <w:pPr>
      <w:numPr>
        <w:numId w:val="12"/>
      </w:numPr>
      <w:tabs>
        <w:tab w:val="clear" w:pos="1191"/>
        <w:tab w:val="left" w:pos="426"/>
      </w:tabs>
      <w:ind w:left="0" w:firstLine="0"/>
    </w:pPr>
    <w:rPr>
      <w:rFonts w:eastAsia="SimSun"/>
      <w:lang w:eastAsia="zh-CN"/>
    </w:rPr>
  </w:style>
  <w:style w:type="paragraph" w:customStyle="1" w:styleId="Headernonumber">
    <w:name w:val="Header_nonumber"/>
    <w:basedOn w:val="Heading1"/>
    <w:uiPriority w:val="99"/>
    <w:qFormat/>
    <w:rsid w:val="005979E7"/>
    <w:pPr>
      <w:numPr>
        <w:numId w:val="13"/>
      </w:numPr>
      <w:tabs>
        <w:tab w:val="clear" w:pos="737"/>
        <w:tab w:val="left" w:pos="432"/>
      </w:tabs>
      <w:overflowPunct/>
      <w:autoSpaceDE/>
      <w:autoSpaceDN/>
      <w:adjustRightInd/>
      <w:ind w:left="0" w:firstLine="0"/>
      <w:textAlignment w:val="auto"/>
      <w:outlineLvl w:val="9"/>
    </w:pPr>
    <w:rPr>
      <w:rFonts w:eastAsia="SimSun"/>
      <w:lang w:eastAsia="zh-CN"/>
    </w:rPr>
  </w:style>
  <w:style w:type="paragraph" w:customStyle="1" w:styleId="21">
    <w:name w:val="21"/>
    <w:basedOn w:val="Normal"/>
    <w:uiPriority w:val="99"/>
    <w:qFormat/>
    <w:rsid w:val="005979E7"/>
    <w:pPr>
      <w:numPr>
        <w:ilvl w:val="1"/>
        <w:numId w:val="14"/>
      </w:numPr>
      <w:snapToGrid w:val="0"/>
      <w:spacing w:before="100" w:beforeAutospacing="1" w:after="100" w:afterAutospacing="1"/>
    </w:pPr>
    <w:rPr>
      <w:rFonts w:ascii="Arial" w:eastAsia="SimSun" w:hAnsi="Arial" w:cs="Arial"/>
      <w:sz w:val="18"/>
      <w:szCs w:val="18"/>
      <w:lang w:val="en-US" w:eastAsia="zh-CN"/>
    </w:rPr>
  </w:style>
  <w:style w:type="paragraph" w:customStyle="1" w:styleId="TableDescription">
    <w:name w:val="Table Description"/>
    <w:basedOn w:val="Normal"/>
    <w:next w:val="Normal"/>
    <w:link w:val="TableDescriptionChar"/>
    <w:qFormat/>
    <w:rsid w:val="005979E7"/>
    <w:pPr>
      <w:keepNext/>
      <w:topLinePunct/>
      <w:snapToGrid w:val="0"/>
      <w:spacing w:before="320" w:after="80" w:line="240" w:lineRule="atLeast"/>
      <w:outlineLvl w:val="7"/>
    </w:pPr>
    <w:rPr>
      <w:rFonts w:eastAsia="SimSun"/>
      <w:spacing w:val="-4"/>
      <w:kern w:val="2"/>
      <w:sz w:val="21"/>
      <w:szCs w:val="21"/>
      <w:lang w:val="x-none" w:eastAsia="zh-CN"/>
    </w:rPr>
  </w:style>
  <w:style w:type="character" w:customStyle="1" w:styleId="TableDescriptionChar">
    <w:name w:val="Table Description Char"/>
    <w:link w:val="TableDescription"/>
    <w:qFormat/>
    <w:rsid w:val="005979E7"/>
    <w:rPr>
      <w:rFonts w:eastAsia="SimSun"/>
      <w:spacing w:val="-4"/>
      <w:kern w:val="2"/>
      <w:sz w:val="21"/>
      <w:szCs w:val="21"/>
      <w:lang w:val="x-none" w:eastAsia="zh-CN"/>
    </w:rPr>
  </w:style>
  <w:style w:type="paragraph" w:customStyle="1" w:styleId="Heading3Specs">
    <w:name w:val="Heading 3 Specs"/>
    <w:basedOn w:val="Heading3"/>
    <w:uiPriority w:val="99"/>
    <w:qFormat/>
    <w:rsid w:val="005979E7"/>
    <w:pPr>
      <w:spacing w:before="200" w:after="0"/>
      <w:ind w:left="0" w:firstLine="0"/>
    </w:pPr>
    <w:rPr>
      <w:rFonts w:cs="Arial"/>
      <w:bCs/>
    </w:rPr>
  </w:style>
  <w:style w:type="paragraph" w:customStyle="1" w:styleId="Heading4specs">
    <w:name w:val="Heading4 specs"/>
    <w:basedOn w:val="Heading3Specs"/>
    <w:uiPriority w:val="99"/>
    <w:qFormat/>
    <w:rsid w:val="005979E7"/>
    <w:rPr>
      <w:sz w:val="24"/>
    </w:rPr>
  </w:style>
  <w:style w:type="table" w:customStyle="1" w:styleId="TableStyle11">
    <w:name w:val="Table Style11"/>
    <w:basedOn w:val="TableNormal"/>
    <w:qFormat/>
    <w:rsid w:val="005979E7"/>
    <w:rPr>
      <w:lang w:val="sv-SE" w:eastAsia="sv-SE"/>
    </w:rPr>
    <w:tblPr/>
  </w:style>
  <w:style w:type="table" w:customStyle="1" w:styleId="TableGrid11">
    <w:name w:val="Table Grid11"/>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5979E7"/>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qFormat/>
    <w:rsid w:val="005979E7"/>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6">
    <w:name w:val="純文字 字元1"/>
    <w:qFormat/>
    <w:rsid w:val="005979E7"/>
    <w:rPr>
      <w:rFonts w:ascii="MingLiU" w:eastAsia="MingLiU" w:hAnsi="Courier New" w:cs="Courier New"/>
      <w:sz w:val="24"/>
      <w:szCs w:val="24"/>
      <w:lang w:val="en-GB" w:eastAsia="en-US"/>
    </w:rPr>
  </w:style>
  <w:style w:type="character" w:customStyle="1" w:styleId="1f7">
    <w:name w:val="章節附註文字 字元1"/>
    <w:qFormat/>
    <w:rsid w:val="005979E7"/>
    <w:rPr>
      <w:lang w:val="en-GB" w:eastAsia="en-US"/>
    </w:rPr>
  </w:style>
  <w:style w:type="character" w:customStyle="1" w:styleId="Absatz-Standardschriftart4">
    <w:name w:val="Absatz-Standardschriftart4"/>
    <w:qFormat/>
    <w:rsid w:val="005979E7"/>
  </w:style>
  <w:style w:type="paragraph" w:customStyle="1" w:styleId="220">
    <w:name w:val="本文 22"/>
    <w:basedOn w:val="Normal"/>
    <w:uiPriority w:val="99"/>
    <w:qFormat/>
    <w:rsid w:val="005979E7"/>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uiPriority w:val="99"/>
    <w:qFormat/>
    <w:rsid w:val="005979E7"/>
    <w:pPr>
      <w:suppressAutoHyphens/>
      <w:overflowPunct/>
      <w:autoSpaceDE/>
      <w:autoSpaceDN/>
      <w:adjustRightInd/>
      <w:spacing w:after="120"/>
      <w:textAlignment w:val="auto"/>
    </w:pPr>
    <w:rPr>
      <w:rFonts w:eastAsia="MS Mincho" w:cs="CG Times (WN)"/>
      <w:lang w:eastAsia="ar-SA"/>
    </w:rPr>
  </w:style>
  <w:style w:type="character" w:customStyle="1" w:styleId="CaptionChar3">
    <w:name w:val="Caption Char3"/>
    <w:aliases w:val="cap Char7,cap Char Char7,Caption Char Char6,Caption Char1 Char Char6,cap Char Char1 Char6,Caption Char Char1 Char Char6,cap Char2 Char Char2,Ca Char2,Caption Char C... Char2,cap1 Char,cap2 Char,cap11 Char,Légende-figure Char1,label Char"/>
    <w:qFormat/>
    <w:rsid w:val="005979E7"/>
    <w:rPr>
      <w:rFonts w:ascii="CG Times (WN)" w:eastAsia="Malgun Gothic" w:hAnsi="CG Times (WN)"/>
      <w:b/>
      <w:lang w:val="en-GB" w:eastAsia="en-US"/>
    </w:rPr>
  </w:style>
  <w:style w:type="paragraph" w:customStyle="1" w:styleId="47">
    <w:name w:val="吹き出し4"/>
    <w:basedOn w:val="Normal"/>
    <w:uiPriority w:val="99"/>
    <w:qFormat/>
    <w:rsid w:val="005979E7"/>
    <w:rPr>
      <w:rFonts w:ascii="Tahoma" w:eastAsia="MS Mincho" w:hAnsi="Tahoma" w:cs="Tahoma"/>
      <w:sz w:val="16"/>
      <w:szCs w:val="16"/>
    </w:rPr>
  </w:style>
  <w:style w:type="paragraph" w:customStyle="1" w:styleId="2c">
    <w:name w:val="変更箇所2"/>
    <w:hidden/>
    <w:uiPriority w:val="99"/>
    <w:semiHidden/>
    <w:qFormat/>
    <w:rsid w:val="005979E7"/>
    <w:rPr>
      <w:rFonts w:eastAsia="MS Mincho"/>
      <w:lang w:eastAsia="en-US"/>
    </w:rPr>
  </w:style>
  <w:style w:type="character" w:customStyle="1" w:styleId="2d">
    <w:name w:val="段落フォント2"/>
    <w:qFormat/>
    <w:rsid w:val="005979E7"/>
  </w:style>
  <w:style w:type="character" w:customStyle="1" w:styleId="2e">
    <w:name w:val="コメント参照2"/>
    <w:qFormat/>
    <w:rsid w:val="005979E7"/>
    <w:rPr>
      <w:sz w:val="16"/>
    </w:rPr>
  </w:style>
  <w:style w:type="paragraph" w:customStyle="1" w:styleId="2f">
    <w:name w:val="図表番号2"/>
    <w:basedOn w:val="Normal"/>
    <w:uiPriority w:val="99"/>
    <w:qFormat/>
    <w:rsid w:val="005979E7"/>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f0">
    <w:name w:val="段落番号2"/>
    <w:basedOn w:val="List"/>
    <w:uiPriority w:val="99"/>
    <w:qFormat/>
    <w:rsid w:val="005979E7"/>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1">
    <w:name w:val="段落番号 22"/>
    <w:basedOn w:val="2f0"/>
    <w:uiPriority w:val="99"/>
    <w:qFormat/>
    <w:rsid w:val="005979E7"/>
    <w:pPr>
      <w:ind w:left="851" w:hanging="284"/>
    </w:pPr>
  </w:style>
  <w:style w:type="paragraph" w:customStyle="1" w:styleId="2f1">
    <w:name w:val="箇条書き2"/>
    <w:basedOn w:val="List"/>
    <w:uiPriority w:val="99"/>
    <w:qFormat/>
    <w:rsid w:val="005979E7"/>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2">
    <w:name w:val="箇条書き 22"/>
    <w:basedOn w:val="2f1"/>
    <w:uiPriority w:val="99"/>
    <w:qFormat/>
    <w:rsid w:val="005979E7"/>
    <w:pPr>
      <w:tabs>
        <w:tab w:val="clear" w:pos="644"/>
        <w:tab w:val="num" w:pos="1494"/>
      </w:tabs>
      <w:ind w:left="851" w:hanging="284"/>
    </w:pPr>
  </w:style>
  <w:style w:type="paragraph" w:customStyle="1" w:styleId="321">
    <w:name w:val="箇条書き 32"/>
    <w:basedOn w:val="222"/>
    <w:uiPriority w:val="99"/>
    <w:qFormat/>
    <w:rsid w:val="005979E7"/>
    <w:pPr>
      <w:ind w:left="1135"/>
    </w:pPr>
  </w:style>
  <w:style w:type="paragraph" w:customStyle="1" w:styleId="223">
    <w:name w:val="一覧 22"/>
    <w:basedOn w:val="List"/>
    <w:uiPriority w:val="99"/>
    <w:qFormat/>
    <w:rsid w:val="005979E7"/>
    <w:pPr>
      <w:suppressAutoHyphens/>
      <w:overflowPunct/>
      <w:autoSpaceDE/>
      <w:autoSpaceDN/>
      <w:adjustRightInd/>
      <w:ind w:left="851"/>
      <w:textAlignment w:val="auto"/>
    </w:pPr>
    <w:rPr>
      <w:rFonts w:eastAsia="MS Mincho" w:cs="CG Times (WN)"/>
      <w:lang w:eastAsia="ar-SA"/>
    </w:rPr>
  </w:style>
  <w:style w:type="paragraph" w:customStyle="1" w:styleId="322">
    <w:name w:val="一覧 32"/>
    <w:basedOn w:val="223"/>
    <w:uiPriority w:val="99"/>
    <w:qFormat/>
    <w:rsid w:val="005979E7"/>
    <w:pPr>
      <w:ind w:left="1135"/>
    </w:pPr>
  </w:style>
  <w:style w:type="paragraph" w:customStyle="1" w:styleId="420">
    <w:name w:val="一覧 42"/>
    <w:basedOn w:val="322"/>
    <w:uiPriority w:val="99"/>
    <w:qFormat/>
    <w:rsid w:val="005979E7"/>
    <w:pPr>
      <w:ind w:left="1418"/>
    </w:pPr>
  </w:style>
  <w:style w:type="paragraph" w:customStyle="1" w:styleId="520">
    <w:name w:val="一覧 52"/>
    <w:basedOn w:val="420"/>
    <w:uiPriority w:val="99"/>
    <w:qFormat/>
    <w:rsid w:val="005979E7"/>
    <w:pPr>
      <w:ind w:left="1702"/>
    </w:pPr>
  </w:style>
  <w:style w:type="paragraph" w:customStyle="1" w:styleId="421">
    <w:name w:val="箇条書き 42"/>
    <w:basedOn w:val="321"/>
    <w:uiPriority w:val="99"/>
    <w:qFormat/>
    <w:rsid w:val="005979E7"/>
    <w:pPr>
      <w:ind w:left="1418"/>
    </w:pPr>
  </w:style>
  <w:style w:type="paragraph" w:customStyle="1" w:styleId="521">
    <w:name w:val="箇条書き 52"/>
    <w:basedOn w:val="421"/>
    <w:uiPriority w:val="99"/>
    <w:qFormat/>
    <w:rsid w:val="005979E7"/>
  </w:style>
  <w:style w:type="paragraph" w:customStyle="1" w:styleId="2f2">
    <w:name w:val="コメント文字列2"/>
    <w:basedOn w:val="Normal"/>
    <w:uiPriority w:val="99"/>
    <w:qFormat/>
    <w:rsid w:val="005979E7"/>
    <w:pPr>
      <w:suppressAutoHyphens/>
      <w:overflowPunct/>
      <w:autoSpaceDE/>
      <w:autoSpaceDN/>
      <w:adjustRightInd/>
      <w:textAlignment w:val="auto"/>
    </w:pPr>
    <w:rPr>
      <w:rFonts w:eastAsia="MS Mincho" w:cs="CG Times (WN)"/>
      <w:lang w:eastAsia="ar-SA"/>
    </w:rPr>
  </w:style>
  <w:style w:type="paragraph" w:customStyle="1" w:styleId="2f3">
    <w:name w:val="コメント内容2"/>
    <w:basedOn w:val="2f2"/>
    <w:next w:val="2f2"/>
    <w:uiPriority w:val="99"/>
    <w:qFormat/>
    <w:rsid w:val="005979E7"/>
    <w:rPr>
      <w:b/>
      <w:bCs/>
    </w:rPr>
  </w:style>
  <w:style w:type="paragraph" w:customStyle="1" w:styleId="2f4">
    <w:name w:val="見出しマップ2"/>
    <w:basedOn w:val="Normal"/>
    <w:uiPriority w:val="99"/>
    <w:qFormat/>
    <w:rsid w:val="005979E7"/>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5">
    <w:name w:val="書式なし2"/>
    <w:basedOn w:val="Normal"/>
    <w:uiPriority w:val="99"/>
    <w:qFormat/>
    <w:rsid w:val="005979E7"/>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uiPriority w:val="99"/>
    <w:qFormat/>
    <w:rsid w:val="005979E7"/>
    <w:pPr>
      <w:suppressAutoHyphens/>
      <w:overflowPunct/>
      <w:autoSpaceDE/>
      <w:autoSpaceDN/>
      <w:adjustRightInd/>
      <w:spacing w:before="100" w:after="100"/>
      <w:textAlignment w:val="auto"/>
    </w:pPr>
    <w:rPr>
      <w:rFonts w:eastAsia="Arial Unicode MS" w:cs="CG Times (WN)"/>
      <w:sz w:val="24"/>
      <w:szCs w:val="24"/>
    </w:rPr>
  </w:style>
  <w:style w:type="paragraph" w:customStyle="1" w:styleId="224">
    <w:name w:val="本文インデント 22"/>
    <w:basedOn w:val="Normal"/>
    <w:uiPriority w:val="99"/>
    <w:qFormat/>
    <w:rsid w:val="005979E7"/>
    <w:pPr>
      <w:suppressAutoHyphens/>
      <w:overflowPunct/>
      <w:autoSpaceDE/>
      <w:autoSpaceDN/>
      <w:adjustRightInd/>
      <w:ind w:left="567"/>
      <w:textAlignment w:val="auto"/>
    </w:pPr>
    <w:rPr>
      <w:rFonts w:ascii="Arial" w:eastAsia="MS Mincho" w:hAnsi="Arial" w:cs="Arial"/>
      <w:lang w:eastAsia="ar-SA"/>
    </w:rPr>
  </w:style>
  <w:style w:type="paragraph" w:customStyle="1" w:styleId="2f6">
    <w:name w:val="標準インデント2"/>
    <w:basedOn w:val="Normal"/>
    <w:uiPriority w:val="99"/>
    <w:qFormat/>
    <w:rsid w:val="005979E7"/>
    <w:pPr>
      <w:suppressAutoHyphens/>
      <w:overflowPunct/>
      <w:autoSpaceDE/>
      <w:autoSpaceDN/>
      <w:adjustRightInd/>
      <w:ind w:left="708"/>
      <w:textAlignment w:val="auto"/>
    </w:pPr>
    <w:rPr>
      <w:rFonts w:eastAsia="MS Mincho" w:cs="CG Times (WN)"/>
      <w:lang w:eastAsia="ar-SA"/>
    </w:rPr>
  </w:style>
  <w:style w:type="paragraph" w:customStyle="1" w:styleId="2f7">
    <w:name w:val="記2"/>
    <w:basedOn w:val="Normal"/>
    <w:next w:val="Normal"/>
    <w:uiPriority w:val="99"/>
    <w:qFormat/>
    <w:rsid w:val="005979E7"/>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uiPriority w:val="99"/>
    <w:qFormat/>
    <w:rsid w:val="005979E7"/>
    <w:pPr>
      <w:suppressAutoHyphens/>
      <w:overflowPunct/>
      <w:autoSpaceDE/>
      <w:autoSpaceDN/>
      <w:adjustRightInd/>
      <w:textAlignment w:val="auto"/>
    </w:pPr>
    <w:rPr>
      <w:rFonts w:ascii="Courier New" w:eastAsia="MS Mincho" w:hAnsi="Courier New" w:cs="Courier New"/>
      <w:lang w:eastAsia="ar-SA"/>
    </w:rPr>
  </w:style>
  <w:style w:type="character" w:customStyle="1" w:styleId="Char13">
    <w:name w:val="纯文本 Char1"/>
    <w:qFormat/>
    <w:rsid w:val="005979E7"/>
    <w:rPr>
      <w:rFonts w:ascii="SimSun" w:hAnsi="Courier New" w:cs="Courier New"/>
      <w:sz w:val="21"/>
      <w:szCs w:val="21"/>
      <w:lang w:val="en-GB" w:eastAsia="en-US"/>
    </w:rPr>
  </w:style>
  <w:style w:type="paragraph" w:customStyle="1" w:styleId="TAHCarNotBold">
    <w:name w:val="TAH Car + Not Bold"/>
    <w:basedOn w:val="Normal"/>
    <w:qFormat/>
    <w:rsid w:val="00D65CD6"/>
    <w:pPr>
      <w:keepNext/>
      <w:keepLines/>
      <w:overflowPunct/>
      <w:autoSpaceDE/>
      <w:autoSpaceDN/>
      <w:adjustRightInd/>
      <w:spacing w:after="0"/>
      <w:textAlignment w:val="auto"/>
    </w:pPr>
    <w:rPr>
      <w:rFonts w:ascii="Arial" w:hAnsi="Arial"/>
      <w:sz w:val="18"/>
    </w:rPr>
  </w:style>
  <w:style w:type="character" w:customStyle="1" w:styleId="Heading5Char2">
    <w:name w:val="Heading 5 Char2"/>
    <w:aliases w:val="h5 Char4,Heading5 Char4,Head5 Char4,H5 Char4,M5 Char4,mh2 Char4,Module heading 2 Char4,heading 8 Char4,Numbered Sub-list Char2,Heading 81 Char1,5 Char4,标题 81 Char1,Heading 811 Char1,Heading 811 Char,Module heading 2 Char3,H5 Char3,M5 Cha"/>
    <w:qFormat/>
    <w:rsid w:val="00336385"/>
    <w:rPr>
      <w:rFonts w:ascii="Arial" w:eastAsia="Times New Roman" w:hAnsi="Arial"/>
      <w:sz w:val="22"/>
    </w:rPr>
  </w:style>
  <w:style w:type="character" w:customStyle="1" w:styleId="Heading7Char4">
    <w:name w:val="Heading 7 Char4"/>
    <w:qFormat/>
    <w:rsid w:val="00336385"/>
    <w:rPr>
      <w:rFonts w:ascii="Arial" w:eastAsia="Times New Roman" w:hAnsi="Arial"/>
    </w:rPr>
  </w:style>
  <w:style w:type="character" w:customStyle="1" w:styleId="Heading8Char4">
    <w:name w:val="Heading 8 Char4"/>
    <w:qFormat/>
    <w:rsid w:val="00336385"/>
    <w:rPr>
      <w:rFonts w:ascii="Arial" w:eastAsia="Times New Roman" w:hAnsi="Arial"/>
      <w:sz w:val="36"/>
    </w:rPr>
  </w:style>
  <w:style w:type="character" w:customStyle="1" w:styleId="Heading9Char3">
    <w:name w:val="Heading 9 Char3"/>
    <w:qFormat/>
    <w:rsid w:val="00336385"/>
    <w:rPr>
      <w:rFonts w:ascii="Arial" w:eastAsia="Times New Roman" w:hAnsi="Arial"/>
      <w:sz w:val="36"/>
    </w:rPr>
  </w:style>
  <w:style w:type="character" w:customStyle="1" w:styleId="FooterChar3">
    <w:name w:val="Footer Char3"/>
    <w:qFormat/>
    <w:rsid w:val="00336385"/>
    <w:rPr>
      <w:rFonts w:ascii="Arial" w:eastAsia="Times New Roman" w:hAnsi="Arial"/>
      <w:b/>
      <w:i/>
      <w:noProof/>
      <w:sz w:val="18"/>
    </w:rPr>
  </w:style>
  <w:style w:type="character" w:customStyle="1" w:styleId="CommentTextChar3">
    <w:name w:val="Comment Text Char3"/>
    <w:qFormat/>
    <w:rsid w:val="00336385"/>
    <w:rPr>
      <w:rFonts w:eastAsia="SimSun"/>
      <w:lang w:val="en-GB"/>
    </w:rPr>
  </w:style>
  <w:style w:type="character" w:customStyle="1" w:styleId="CommentSubjectChar2">
    <w:name w:val="Comment Subject Char2"/>
    <w:uiPriority w:val="99"/>
    <w:qFormat/>
    <w:rsid w:val="00336385"/>
    <w:rPr>
      <w:rFonts w:eastAsia="SimSun"/>
      <w:b/>
      <w:bCs/>
      <w:lang w:val="en-GB"/>
    </w:rPr>
  </w:style>
  <w:style w:type="character" w:customStyle="1" w:styleId="DocumentMapChar2">
    <w:name w:val="Document Map Char2"/>
    <w:uiPriority w:val="99"/>
    <w:qFormat/>
    <w:rsid w:val="00336385"/>
    <w:rPr>
      <w:rFonts w:ascii="Tahoma" w:eastAsia="Times New Roman" w:hAnsi="Tahoma" w:cs="Tahoma"/>
      <w:shd w:val="clear" w:color="auto" w:fill="000080"/>
      <w:lang w:val="en-GB"/>
    </w:rPr>
  </w:style>
  <w:style w:type="character" w:customStyle="1" w:styleId="NoteHeadingChar2">
    <w:name w:val="Note Heading Char2"/>
    <w:qFormat/>
    <w:rsid w:val="00336385"/>
    <w:rPr>
      <w:lang w:val="x-none" w:eastAsia="x-none"/>
    </w:rPr>
  </w:style>
  <w:style w:type="character" w:customStyle="1" w:styleId="PlainTextChar4">
    <w:name w:val="Plain Text Char4"/>
    <w:qFormat/>
    <w:rsid w:val="00336385"/>
    <w:rPr>
      <w:rFonts w:ascii="Courier New" w:eastAsia="SimSun" w:hAnsi="Courier New"/>
      <w:lang w:val="nb-NO"/>
    </w:rPr>
  </w:style>
  <w:style w:type="character" w:customStyle="1" w:styleId="BalloonTextChar2">
    <w:name w:val="Balloon Text Char2"/>
    <w:uiPriority w:val="99"/>
    <w:qFormat/>
    <w:rsid w:val="00336385"/>
    <w:rPr>
      <w:rFonts w:ascii="Tahoma" w:eastAsia="Times New Roman" w:hAnsi="Tahoma" w:cs="Tahoma"/>
      <w:sz w:val="16"/>
      <w:szCs w:val="16"/>
      <w:lang w:val="en-GB"/>
    </w:rPr>
  </w:style>
  <w:style w:type="character" w:customStyle="1" w:styleId="BodyTextIndentChar4">
    <w:name w:val="Body Text Indent Char4"/>
    <w:qFormat/>
    <w:rsid w:val="00336385"/>
    <w:rPr>
      <w:rFonts w:eastAsia="Batang"/>
      <w:lang w:val="en-GB"/>
    </w:rPr>
  </w:style>
  <w:style w:type="character" w:customStyle="1" w:styleId="BodyText2Char4">
    <w:name w:val="Body Text 2 Char4"/>
    <w:qFormat/>
    <w:rsid w:val="00336385"/>
    <w:rPr>
      <w:rFonts w:ascii="CG Times (WN)" w:eastAsia="Malgun Gothic" w:hAnsi="CG Times (WN)"/>
      <w:i/>
      <w:lang w:val="en-GB" w:eastAsia="ko-KR"/>
    </w:rPr>
  </w:style>
  <w:style w:type="character" w:customStyle="1" w:styleId="BodyText3Char4">
    <w:name w:val="Body Text 3 Char4"/>
    <w:qFormat/>
    <w:rsid w:val="00336385"/>
    <w:rPr>
      <w:rFonts w:ascii="CG Times (WN)" w:eastAsia="Osaka" w:hAnsi="CG Times (WN)"/>
      <w:color w:val="000000"/>
      <w:lang w:val="en-GB" w:eastAsia="ko-KR"/>
    </w:rPr>
  </w:style>
  <w:style w:type="character" w:customStyle="1" w:styleId="BodyTextIndent2Char4">
    <w:name w:val="Body Text Indent 2 Char4"/>
    <w:qFormat/>
    <w:rsid w:val="00336385"/>
    <w:rPr>
      <w:rFonts w:ascii="CG Times (WN)" w:hAnsi="CG Times (WN)"/>
      <w:lang w:val="en-GB"/>
    </w:rPr>
  </w:style>
  <w:style w:type="character" w:customStyle="1" w:styleId="HTMLPreformattedChar2">
    <w:name w:val="HTML Preformatted Char2"/>
    <w:qFormat/>
    <w:rsid w:val="00336385"/>
    <w:rPr>
      <w:rFonts w:ascii="Courier New" w:hAnsi="Courier New"/>
      <w:lang w:val="en-GB" w:eastAsia="x-none"/>
    </w:rPr>
  </w:style>
  <w:style w:type="character" w:customStyle="1" w:styleId="ListChar4">
    <w:name w:val="List Char4"/>
    <w:qFormat/>
    <w:rsid w:val="00336385"/>
    <w:rPr>
      <w:rFonts w:eastAsia="Times New Roman"/>
    </w:rPr>
  </w:style>
  <w:style w:type="paragraph" w:customStyle="1" w:styleId="wxs">
    <w:name w:val="wxs_正文"/>
    <w:basedOn w:val="Normal"/>
    <w:uiPriority w:val="99"/>
    <w:qFormat/>
    <w:rsid w:val="00336385"/>
    <w:pPr>
      <w:spacing w:beforeLines="50" w:before="50" w:afterLines="50" w:after="50"/>
      <w:ind w:firstLineChars="200" w:firstLine="200"/>
    </w:pPr>
    <w:rPr>
      <w:rFonts w:eastAsia="SimSun"/>
      <w:szCs w:val="21"/>
    </w:rPr>
  </w:style>
  <w:style w:type="paragraph" w:customStyle="1" w:styleId="wxs1">
    <w:name w:val="wxs_1级标题"/>
    <w:basedOn w:val="Heading1"/>
    <w:next w:val="wxs"/>
    <w:uiPriority w:val="99"/>
    <w:qFormat/>
    <w:rsid w:val="00336385"/>
    <w:pPr>
      <w:keepNext w:val="0"/>
      <w:keepLines w:val="0"/>
      <w:numPr>
        <w:numId w:val="9"/>
      </w:numPr>
      <w:pBdr>
        <w:top w:val="none" w:sz="0" w:space="0" w:color="auto"/>
      </w:pBdr>
      <w:tabs>
        <w:tab w:val="num" w:pos="720"/>
      </w:tabs>
      <w:spacing w:before="156" w:after="156" w:line="480" w:lineRule="auto"/>
      <w:ind w:left="720" w:hanging="360"/>
    </w:pPr>
    <w:rPr>
      <w:rFonts w:ascii="Times New Roman" w:eastAsia="SimSun" w:hAnsi="Times New Roman"/>
      <w:b/>
      <w:bCs/>
      <w:kern w:val="44"/>
      <w:szCs w:val="44"/>
      <w:lang w:eastAsia="en-US"/>
    </w:rPr>
  </w:style>
  <w:style w:type="paragraph" w:customStyle="1" w:styleId="wxs2">
    <w:name w:val="wxs_2级标题"/>
    <w:basedOn w:val="Heading2"/>
    <w:next w:val="wxs"/>
    <w:link w:val="wxs2Char"/>
    <w:qFormat/>
    <w:rsid w:val="00336385"/>
    <w:pPr>
      <w:keepNext w:val="0"/>
      <w:keepLines w:val="0"/>
      <w:spacing w:before="260" w:after="260" w:line="480" w:lineRule="auto"/>
      <w:ind w:left="0" w:firstLine="0"/>
    </w:pPr>
    <w:rPr>
      <w:rFonts w:ascii="Times New Roman" w:eastAsia="SimSun" w:hAnsi="Times New Roman"/>
      <w:b/>
      <w:bCs/>
      <w:kern w:val="44"/>
      <w:sz w:val="30"/>
      <w:szCs w:val="32"/>
      <w:lang w:eastAsia="en-US"/>
    </w:rPr>
  </w:style>
  <w:style w:type="character" w:customStyle="1" w:styleId="wxs2Char">
    <w:name w:val="wxs_2级标题 Char"/>
    <w:link w:val="wxs2"/>
    <w:qFormat/>
    <w:rsid w:val="00336385"/>
    <w:rPr>
      <w:rFonts w:eastAsia="SimSun"/>
      <w:b/>
      <w:bCs/>
      <w:kern w:val="44"/>
      <w:sz w:val="30"/>
      <w:szCs w:val="32"/>
      <w:lang w:eastAsia="en-US"/>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Body Text Cha"/>
    <w:qFormat/>
    <w:rsid w:val="00336385"/>
    <w:rPr>
      <w:lang w:val="en-GB" w:eastAsia="en-US" w:bidi="ar-SA"/>
    </w:rPr>
  </w:style>
  <w:style w:type="paragraph" w:customStyle="1" w:styleId="NOTE0">
    <w:name w:val="NOTE"/>
    <w:basedOn w:val="B3"/>
    <w:uiPriority w:val="99"/>
    <w:qFormat/>
    <w:rsid w:val="00336385"/>
    <w:pPr>
      <w:overflowPunct/>
      <w:autoSpaceDE/>
      <w:autoSpaceDN/>
      <w:adjustRightInd/>
      <w:textAlignment w:val="auto"/>
    </w:pPr>
    <w:rPr>
      <w:rFonts w:eastAsia="SimSun"/>
    </w:rPr>
  </w:style>
  <w:style w:type="character" w:customStyle="1" w:styleId="Char14">
    <w:name w:val="尾注文本 Char1"/>
    <w:qFormat/>
    <w:rsid w:val="005979E7"/>
    <w:rPr>
      <w:rFonts w:ascii="Times New Roman" w:hAnsi="Times New Roman"/>
      <w:lang w:val="en-GB" w:eastAsia="en-US"/>
    </w:rPr>
  </w:style>
  <w:style w:type="paragraph" w:customStyle="1" w:styleId="38">
    <w:name w:val="无间隔3"/>
    <w:uiPriority w:val="99"/>
    <w:qFormat/>
    <w:rsid w:val="005979E7"/>
    <w:rPr>
      <w:rFonts w:eastAsia="SimSun"/>
      <w:lang w:eastAsia="en-US"/>
    </w:rPr>
  </w:style>
  <w:style w:type="table" w:customStyle="1" w:styleId="1f8">
    <w:name w:val="网格型1"/>
    <w:basedOn w:val="TableNormal"/>
    <w:next w:val="TableGrid"/>
    <w:qFormat/>
    <w:rsid w:val="00336385"/>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2"/>
    <w:basedOn w:val="Normal"/>
    <w:uiPriority w:val="99"/>
    <w:qFormat/>
    <w:rsid w:val="00336385"/>
    <w:pPr>
      <w:numPr>
        <w:numId w:val="2"/>
      </w:numPr>
    </w:pPr>
    <w:rPr>
      <w:rFonts w:ascii="Arial" w:eastAsia="SimSun" w:hAnsi="Arial"/>
    </w:rPr>
  </w:style>
  <w:style w:type="paragraph" w:customStyle="1" w:styleId="text3bullet">
    <w:name w:val="text3 bullet"/>
    <w:basedOn w:val="Normal"/>
    <w:uiPriority w:val="99"/>
    <w:qFormat/>
    <w:rsid w:val="00336385"/>
    <w:pPr>
      <w:ind w:left="360" w:hanging="360"/>
    </w:pPr>
    <w:rPr>
      <w:rFonts w:ascii="Arial" w:eastAsia="SimSun" w:hAnsi="Arial"/>
    </w:rPr>
  </w:style>
  <w:style w:type="paragraph" w:customStyle="1" w:styleId="UnnumberedSubheading">
    <w:name w:val="Unnumbered Subheading"/>
    <w:basedOn w:val="H6"/>
    <w:next w:val="PlainText"/>
    <w:uiPriority w:val="99"/>
    <w:qFormat/>
    <w:rsid w:val="00336385"/>
    <w:pPr>
      <w:overflowPunct/>
      <w:autoSpaceDE/>
      <w:autoSpaceDN/>
      <w:adjustRightInd/>
      <w:spacing w:after="120"/>
      <w:ind w:left="0" w:firstLine="0"/>
      <w:textAlignment w:val="auto"/>
    </w:pPr>
    <w:rPr>
      <w:rFonts w:eastAsia="SimSun"/>
      <w:b/>
    </w:rPr>
  </w:style>
  <w:style w:type="paragraph" w:customStyle="1" w:styleId="ReferenceLine">
    <w:name w:val="Reference Line"/>
    <w:basedOn w:val="BodyText"/>
    <w:uiPriority w:val="99"/>
    <w:qFormat/>
    <w:rsid w:val="00336385"/>
    <w:pPr>
      <w:widowControl w:val="0"/>
      <w:adjustRightInd w:val="0"/>
      <w:textAlignment w:val="baseline"/>
    </w:pPr>
    <w:rPr>
      <w:rFonts w:ascii="Arial" w:eastAsia="‚l‚r ‚oƒSƒVƒbƒN" w:hAnsi="Arial"/>
      <w:snapToGrid w:val="0"/>
      <w:lang w:val="en-GB"/>
    </w:rPr>
  </w:style>
  <w:style w:type="paragraph" w:customStyle="1" w:styleId="L3">
    <w:name w:val="L3"/>
    <w:uiPriority w:val="99"/>
    <w:qFormat/>
    <w:rsid w:val="00336385"/>
    <w:pPr>
      <w:tabs>
        <w:tab w:val="left" w:pos="3969"/>
        <w:tab w:val="right" w:pos="8505"/>
      </w:tabs>
      <w:spacing w:line="240" w:lineRule="atLeast"/>
      <w:ind w:left="567"/>
    </w:pPr>
    <w:rPr>
      <w:rFonts w:ascii="Arial" w:eastAsia="MS Mincho" w:hAnsi="Arial"/>
      <w:lang w:eastAsia="ja-JP"/>
    </w:rPr>
  </w:style>
  <w:style w:type="paragraph" w:customStyle="1" w:styleId="HTMLBody">
    <w:name w:val="HTML Body"/>
    <w:uiPriority w:val="99"/>
    <w:qFormat/>
    <w:rsid w:val="00336385"/>
    <w:pPr>
      <w:widowControl w:val="0"/>
      <w:autoSpaceDE w:val="0"/>
      <w:autoSpaceDN w:val="0"/>
      <w:adjustRightInd w:val="0"/>
    </w:pPr>
    <w:rPr>
      <w:rFonts w:ascii="MS PGothic" w:eastAsia="MS PGothic"/>
      <w:lang w:val="en-US" w:eastAsia="ja-JP"/>
    </w:rPr>
  </w:style>
  <w:style w:type="paragraph" w:customStyle="1" w:styleId="Xmessagecontent">
    <w:name w:val="X message content"/>
    <w:uiPriority w:val="99"/>
    <w:qFormat/>
    <w:rsid w:val="00336385"/>
    <w:pPr>
      <w:spacing w:before="120" w:after="220"/>
    </w:pPr>
    <w:rPr>
      <w:rFonts w:ascii="Arial" w:eastAsia="MS Mincho" w:hAnsi="Arial"/>
      <w:noProof/>
      <w:lang w:val="en-US" w:eastAsia="en-US"/>
    </w:rPr>
  </w:style>
  <w:style w:type="paragraph" w:customStyle="1" w:styleId="nroaml">
    <w:name w:val="nroaml"/>
    <w:basedOn w:val="H6"/>
    <w:uiPriority w:val="99"/>
    <w:qFormat/>
    <w:rsid w:val="00336385"/>
    <w:pPr>
      <w:ind w:left="0" w:firstLine="0"/>
    </w:pPr>
    <w:rPr>
      <w:rFonts w:eastAsia="SimSun"/>
      <w:snapToGrid w:val="0"/>
    </w:rPr>
  </w:style>
  <w:style w:type="paragraph" w:customStyle="1" w:styleId="00BodyText">
    <w:name w:val="00 BodyText"/>
    <w:basedOn w:val="Normal"/>
    <w:uiPriority w:val="99"/>
    <w:qFormat/>
    <w:rsid w:val="00336385"/>
    <w:pPr>
      <w:spacing w:after="220"/>
    </w:pPr>
    <w:rPr>
      <w:rFonts w:ascii="Arial" w:eastAsia="SimSun" w:hAnsi="Arial"/>
      <w:sz w:val="22"/>
      <w:lang w:val="en-US"/>
    </w:rPr>
  </w:style>
  <w:style w:type="character" w:customStyle="1" w:styleId="afb">
    <w:name w:val="標準太字"/>
    <w:autoRedefine/>
    <w:qFormat/>
    <w:rsid w:val="00336385"/>
    <w:rPr>
      <w:b/>
    </w:rPr>
  </w:style>
  <w:style w:type="paragraph" w:customStyle="1" w:styleId="xl24">
    <w:name w:val="xl24"/>
    <w:basedOn w:val="Normal"/>
    <w:uiPriority w:val="99"/>
    <w:qFormat/>
    <w:rsid w:val="00336385"/>
    <w:pPr>
      <w:overflowPunct/>
      <w:autoSpaceDE/>
      <w:autoSpaceDN/>
      <w:adjustRightInd/>
      <w:spacing w:before="100" w:beforeAutospacing="1" w:after="100" w:afterAutospacing="1"/>
      <w:textAlignment w:val="auto"/>
    </w:pPr>
    <w:rPr>
      <w:rFonts w:ascii="Arial" w:eastAsia="SimSun" w:hAnsi="Arial" w:cs="Arial"/>
      <w:sz w:val="18"/>
      <w:szCs w:val="18"/>
    </w:rPr>
  </w:style>
  <w:style w:type="paragraph" w:customStyle="1" w:styleId="ActionPoint">
    <w:name w:val="ActionPoint"/>
    <w:basedOn w:val="Normal"/>
    <w:uiPriority w:val="99"/>
    <w:qFormat/>
    <w:rsid w:val="00336385"/>
    <w:pPr>
      <w:pBdr>
        <w:top w:val="single" w:sz="4" w:space="1" w:color="C0C0C0"/>
        <w:bottom w:val="single" w:sz="4" w:space="1" w:color="C0C0C0"/>
      </w:pBdr>
      <w:overflowPunct/>
      <w:autoSpaceDE/>
      <w:autoSpaceDN/>
      <w:adjustRightInd/>
      <w:spacing w:before="60" w:after="120"/>
      <w:textAlignment w:val="auto"/>
    </w:pPr>
    <w:rPr>
      <w:rFonts w:eastAsia="SimSun"/>
      <w:i/>
    </w:rPr>
  </w:style>
  <w:style w:type="paragraph" w:customStyle="1" w:styleId="berschrift1H1Huvudrubrikappheading1l1h1h11h12h13h14h15h16NMPHeading1h17h111h121h131h141h151h161h18h112h122h132h142h152h162h19h113h123h133h143h153h163">
    <w:name w:val="Überschrift 1.H1.Huvudrubrik.app heading 1.l1.h1.h11.h12.h13.h14.h15.h16.NMP Heading 1.h17.h111.h121.h131.h141.h151.h161.h18.h112.h122.h132.h142.h152.h162.h19.h113.h123.h133.h143.h153.h163"/>
    <w:next w:val="Normal"/>
    <w:uiPriority w:val="99"/>
    <w:qFormat/>
    <w:rsid w:val="00336385"/>
    <w:pPr>
      <w:keepNext/>
      <w:keepLines/>
      <w:pBdr>
        <w:top w:val="single" w:sz="12" w:space="3" w:color="auto"/>
      </w:pBdr>
      <w:tabs>
        <w:tab w:val="num" w:pos="432"/>
      </w:tabs>
      <w:spacing w:before="240" w:after="180"/>
      <w:ind w:left="432" w:hanging="432"/>
      <w:outlineLvl w:val="0"/>
    </w:pPr>
    <w:rPr>
      <w:rFonts w:ascii="Arial" w:eastAsia="SimSun" w:hAnsi="Arial"/>
      <w:b/>
      <w:sz w:val="32"/>
      <w:lang w:eastAsia="de-DE"/>
    </w:rPr>
  </w:style>
  <w:style w:type="paragraph" w:customStyle="1" w:styleId="berschrift2Head2A2H2h2">
    <w:name w:val="Überschrift 2.Head2A.2.H2.h2"/>
    <w:basedOn w:val="berschrift1H1Huvudrubrikappheading1l1h1h11h12h13h14h15h16NMPHeading1h17h111h121h131h141h151h161h18h112h122h132h142h152h162h19h113h123h133h143h153h163"/>
    <w:next w:val="Normal"/>
    <w:uiPriority w:val="99"/>
    <w:qFormat/>
    <w:rsid w:val="00336385"/>
    <w:pPr>
      <w:pBdr>
        <w:top w:val="none" w:sz="0" w:space="0" w:color="auto"/>
      </w:pBdr>
      <w:tabs>
        <w:tab w:val="clear" w:pos="432"/>
        <w:tab w:val="num" w:pos="360"/>
      </w:tabs>
      <w:spacing w:before="480"/>
      <w:ind w:left="578" w:hanging="578"/>
      <w:outlineLvl w:val="1"/>
    </w:pPr>
    <w:rPr>
      <w:sz w:val="24"/>
    </w:rPr>
  </w:style>
  <w:style w:type="character" w:styleId="HTMLCode">
    <w:name w:val="HTML Code"/>
    <w:qFormat/>
    <w:rsid w:val="00336385"/>
    <w:rPr>
      <w:rFonts w:ascii="Arial Unicode MS" w:eastAsia="Arial Unicode MS" w:hAnsi="Arial Unicode MS" w:cs="Arial Unicode MS"/>
      <w:sz w:val="20"/>
      <w:szCs w:val="20"/>
    </w:rPr>
  </w:style>
  <w:style w:type="paragraph" w:customStyle="1" w:styleId="NormalAfter0pt">
    <w:name w:val="Normal + After:  0 pt"/>
    <w:basedOn w:val="Normal"/>
    <w:uiPriority w:val="99"/>
    <w:qFormat/>
    <w:rsid w:val="00336385"/>
    <w:pPr>
      <w:overflowPunct/>
      <w:spacing w:after="0"/>
      <w:textAlignment w:val="auto"/>
    </w:pPr>
    <w:rPr>
      <w:rFonts w:ascii="Arial" w:eastAsia="SimSun" w:hAnsi="Arial"/>
    </w:rPr>
  </w:style>
  <w:style w:type="character" w:customStyle="1" w:styleId="PTK">
    <w:name w:val="PTK"/>
    <w:semiHidden/>
    <w:qFormat/>
    <w:rsid w:val="00336385"/>
    <w:rPr>
      <w:rFonts w:ascii="Arial" w:hAnsi="Arial" w:cs="Arial"/>
      <w:color w:val="000080"/>
      <w:sz w:val="20"/>
      <w:szCs w:val="20"/>
    </w:rPr>
  </w:style>
  <w:style w:type="paragraph" w:customStyle="1" w:styleId="TdocList">
    <w:name w:val="Tdoc_List"/>
    <w:basedOn w:val="Normal"/>
    <w:uiPriority w:val="99"/>
    <w:qFormat/>
    <w:rsid w:val="00336385"/>
    <w:pPr>
      <w:tabs>
        <w:tab w:val="num" w:pos="432"/>
      </w:tabs>
      <w:overflowPunct/>
      <w:autoSpaceDE/>
      <w:autoSpaceDN/>
      <w:adjustRightInd/>
      <w:spacing w:after="0"/>
      <w:ind w:left="432" w:hanging="360"/>
      <w:textAlignment w:val="auto"/>
    </w:pPr>
    <w:rPr>
      <w:rFonts w:eastAsia="SimSun"/>
      <w:lang w:val="en-US"/>
    </w:rPr>
  </w:style>
  <w:style w:type="paragraph" w:customStyle="1" w:styleId="CharChar1CharCharCharCharCharCharCharCharCharCharCharCharCharCharCharChar">
    <w:name w:val="Char Char1 Char Char Char Char Char Char Char Char Char Char Char Char Char Char Char Char"/>
    <w:uiPriority w:val="99"/>
    <w:semiHidden/>
    <w:rsid w:val="00336385"/>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
    <w:name w:val="Char Char1 Char Char Char Char Char Char Char Char Char Char Char Char Char"/>
    <w:uiPriority w:val="99"/>
    <w:semiHidden/>
    <w:rsid w:val="00336385"/>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B9">
    <w:name w:val="B9"/>
    <w:basedOn w:val="B8"/>
    <w:uiPriority w:val="99"/>
    <w:qFormat/>
    <w:rsid w:val="00336385"/>
    <w:pPr>
      <w:ind w:left="2836"/>
    </w:pPr>
    <w:rPr>
      <w:rFonts w:eastAsia="Times New Roman"/>
      <w:lang w:val="x-none"/>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qFormat/>
    <w:rsid w:val="005979E7"/>
    <w:rPr>
      <w:rFonts w:ascii="Arial" w:eastAsia="Times New Roman" w:hAnsi="Arial"/>
      <w:sz w:val="36"/>
      <w:lang w:val="en-GB"/>
    </w:rPr>
  </w:style>
  <w:style w:type="paragraph" w:customStyle="1" w:styleId="CharChar1CharCharCharCharCharCharCharCharCharCharCharCharCharCharCharChar1">
    <w:name w:val="Char Char1 Char Char Char Char Char Char Char Char Char Char Char Char Char Char Char Char1"/>
    <w:uiPriority w:val="99"/>
    <w:semiHidden/>
    <w:qFormat/>
    <w:rsid w:val="00904DA7"/>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1">
    <w:name w:val="Char Char1 Char Char Char Char Char Char Char Char Char Char Char Char Char1"/>
    <w:uiPriority w:val="99"/>
    <w:semiHidden/>
    <w:qFormat/>
    <w:rsid w:val="00904DA7"/>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412">
    <w:name w:val="(文字) (文字)41"/>
    <w:qFormat/>
    <w:rsid w:val="00904DA7"/>
    <w:rPr>
      <w:rFonts w:ascii="MS Mincho" w:eastAsia="MS Mincho" w:hAnsi="MS Mincho" w:hint="eastAsia"/>
      <w:lang w:val="en-GB" w:eastAsia="ar-SA" w:bidi="ar-SA"/>
    </w:rPr>
  </w:style>
  <w:style w:type="paragraph" w:customStyle="1" w:styleId="editorsnote0">
    <w:name w:val="editorsnote"/>
    <w:basedOn w:val="Normal"/>
    <w:uiPriority w:val="99"/>
    <w:qFormat/>
    <w:rsid w:val="005979E7"/>
    <w:pPr>
      <w:overflowPunct/>
      <w:autoSpaceDE/>
      <w:autoSpaceDN/>
      <w:adjustRightInd/>
      <w:spacing w:after="0"/>
      <w:textAlignment w:val="auto"/>
    </w:pPr>
    <w:rPr>
      <w:rFonts w:ascii="MS PGothic" w:eastAsia="MS PGothic" w:hAnsi="MS PGothic" w:cs="MS PGothic"/>
      <w:sz w:val="24"/>
      <w:szCs w:val="24"/>
      <w:lang w:val="en-US"/>
    </w:rPr>
  </w:style>
  <w:style w:type="character" w:customStyle="1" w:styleId="EQChar">
    <w:name w:val="EQ Char"/>
    <w:link w:val="EQ"/>
    <w:qFormat/>
    <w:rsid w:val="00753C36"/>
    <w:rPr>
      <w:noProof/>
    </w:rPr>
  </w:style>
  <w:style w:type="paragraph" w:styleId="Subtitle">
    <w:name w:val="Subtitle"/>
    <w:basedOn w:val="Normal"/>
    <w:next w:val="Normal"/>
    <w:link w:val="SubtitleChar"/>
    <w:uiPriority w:val="99"/>
    <w:qFormat/>
    <w:rsid w:val="005979E7"/>
    <w:pPr>
      <w:overflowPunct/>
      <w:autoSpaceDE/>
      <w:autoSpaceDN/>
      <w:adjustRightInd/>
      <w:spacing w:after="60"/>
      <w:jc w:val="center"/>
      <w:textAlignment w:val="auto"/>
      <w:outlineLvl w:val="1"/>
    </w:pPr>
    <w:rPr>
      <w:rFonts w:ascii="Cambria" w:eastAsia="PMingLiU" w:hAnsi="Cambria"/>
      <w:i/>
      <w:iCs/>
      <w:sz w:val="24"/>
      <w:szCs w:val="24"/>
    </w:rPr>
  </w:style>
  <w:style w:type="table" w:customStyle="1" w:styleId="TableGrid7">
    <w:name w:val="Table Grid7"/>
    <w:basedOn w:val="TableNormal"/>
    <w:next w:val="TableGrid"/>
    <w:qFormat/>
    <w:rsid w:val="00FF4AA0"/>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0">
    <w:name w:val="批注文字 Char2"/>
    <w:qFormat/>
    <w:rsid w:val="00FF4AA0"/>
    <w:rPr>
      <w:lang w:val="en-GB" w:eastAsia="en-US"/>
    </w:rPr>
  </w:style>
  <w:style w:type="character" w:customStyle="1" w:styleId="Char15">
    <w:name w:val="页脚 Char1"/>
    <w:qFormat/>
    <w:rsid w:val="00FF4AA0"/>
    <w:rPr>
      <w:rFonts w:ascii="Arial" w:hAnsi="Arial"/>
      <w:b/>
      <w:i/>
      <w:noProof/>
      <w:sz w:val="18"/>
      <w:lang w:eastAsia="en-US"/>
    </w:rPr>
  </w:style>
  <w:style w:type="paragraph" w:customStyle="1" w:styleId="T">
    <w:name w:val="T"/>
    <w:basedOn w:val="TAC"/>
    <w:uiPriority w:val="99"/>
    <w:qFormat/>
    <w:rsid w:val="00817C1B"/>
    <w:rPr>
      <w:lang w:eastAsia="x-none"/>
    </w:rPr>
  </w:style>
  <w:style w:type="character" w:customStyle="1" w:styleId="Absatz-Standardschriftart2">
    <w:name w:val="Absatz-Standardschriftart2"/>
    <w:qFormat/>
    <w:rsid w:val="00F011FB"/>
  </w:style>
  <w:style w:type="character" w:customStyle="1" w:styleId="Char21">
    <w:name w:val="页脚 Char2"/>
    <w:qFormat/>
    <w:rsid w:val="00F42FFD"/>
    <w:rPr>
      <w:rFonts w:ascii="Arial" w:hAnsi="Arial"/>
      <w:b/>
      <w:i/>
      <w:noProof/>
      <w:sz w:val="18"/>
    </w:rPr>
  </w:style>
  <w:style w:type="character" w:customStyle="1" w:styleId="Char30">
    <w:name w:val="批注文字 Char3"/>
    <w:uiPriority w:val="99"/>
    <w:qFormat/>
    <w:rsid w:val="00F42FFD"/>
    <w:rPr>
      <w:lang w:val="en-GB" w:eastAsia="en-US"/>
    </w:rPr>
  </w:style>
  <w:style w:type="paragraph" w:customStyle="1" w:styleId="afc">
    <w:name w:val="修订"/>
    <w:hidden/>
    <w:uiPriority w:val="99"/>
    <w:semiHidden/>
    <w:qFormat/>
    <w:rsid w:val="002E496C"/>
    <w:rPr>
      <w:rFonts w:eastAsia="MS Mincho"/>
      <w:lang w:eastAsia="en-US"/>
    </w:rPr>
  </w:style>
  <w:style w:type="character" w:customStyle="1" w:styleId="NoSpacingChar">
    <w:name w:val="No Spacing Char"/>
    <w:link w:val="NoSpacing"/>
    <w:uiPriority w:val="1"/>
    <w:qFormat/>
    <w:rsid w:val="00E6343C"/>
    <w:rPr>
      <w:lang w:eastAsia="en-US"/>
    </w:rPr>
  </w:style>
  <w:style w:type="paragraph" w:customStyle="1" w:styleId="Pl0">
    <w:name w:val="Pl"/>
    <w:basedOn w:val="Normal"/>
    <w:uiPriority w:val="99"/>
    <w:qFormat/>
    <w:rsid w:val="007635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Pr>
      <w:rFonts w:ascii="Courier New" w:eastAsia="MS Gothic" w:hAnsi="Courier New"/>
      <w:b/>
      <w:bCs/>
      <w:sz w:val="16"/>
      <w:lang w:eastAsia="en-US"/>
    </w:rPr>
  </w:style>
  <w:style w:type="paragraph" w:customStyle="1" w:styleId="70">
    <w:name w:val="修订7"/>
    <w:hidden/>
    <w:uiPriority w:val="99"/>
    <w:semiHidden/>
    <w:qFormat/>
    <w:rsid w:val="00F77F38"/>
    <w:rPr>
      <w:rFonts w:eastAsia="MS Mincho"/>
      <w:lang w:eastAsia="en-US"/>
    </w:rPr>
  </w:style>
  <w:style w:type="character" w:customStyle="1" w:styleId="SubtitleChar">
    <w:name w:val="Subtitle Char"/>
    <w:link w:val="Subtitle"/>
    <w:uiPriority w:val="99"/>
    <w:qFormat/>
    <w:rsid w:val="005979E7"/>
    <w:rPr>
      <w:rFonts w:ascii="Cambria" w:eastAsia="PMingLiU" w:hAnsi="Cambria"/>
      <w:i/>
      <w:iCs/>
      <w:sz w:val="24"/>
      <w:szCs w:val="24"/>
    </w:rPr>
  </w:style>
  <w:style w:type="paragraph" w:customStyle="1" w:styleId="wordsection1">
    <w:name w:val="wordsection1"/>
    <w:basedOn w:val="Normal"/>
    <w:link w:val="wordsection1Char"/>
    <w:uiPriority w:val="99"/>
    <w:qFormat/>
    <w:rsid w:val="00F77F38"/>
    <w:pPr>
      <w:overflowPunct/>
      <w:autoSpaceDE/>
      <w:autoSpaceDN/>
      <w:adjustRightInd/>
      <w:spacing w:after="0"/>
      <w:textAlignment w:val="auto"/>
    </w:pPr>
    <w:rPr>
      <w:rFonts w:ascii="Calibri" w:eastAsia="Calibri" w:hAnsi="Calibri" w:cs="Calibri"/>
      <w:lang w:val="en-US"/>
    </w:rPr>
  </w:style>
  <w:style w:type="paragraph" w:customStyle="1" w:styleId="TOC92">
    <w:name w:val="TOC 92"/>
    <w:basedOn w:val="TOC8"/>
    <w:uiPriority w:val="99"/>
    <w:qFormat/>
    <w:rsid w:val="00F77F38"/>
    <w:pPr>
      <w:ind w:left="1418" w:hanging="1418"/>
    </w:pPr>
    <w:rPr>
      <w:rFonts w:eastAsia="MS Mincho"/>
    </w:rPr>
  </w:style>
  <w:style w:type="paragraph" w:customStyle="1" w:styleId="Caption3">
    <w:name w:val="Caption3"/>
    <w:basedOn w:val="Normal"/>
    <w:next w:val="Normal"/>
    <w:uiPriority w:val="99"/>
    <w:qFormat/>
    <w:rsid w:val="00F77F38"/>
    <w:pPr>
      <w:spacing w:before="120" w:after="120"/>
    </w:pPr>
    <w:rPr>
      <w:rFonts w:eastAsia="MS Mincho"/>
      <w:b/>
    </w:rPr>
  </w:style>
  <w:style w:type="paragraph" w:customStyle="1" w:styleId="TableofFigures2">
    <w:name w:val="Table of Figures2"/>
    <w:basedOn w:val="Normal"/>
    <w:next w:val="Normal"/>
    <w:uiPriority w:val="99"/>
    <w:qFormat/>
    <w:rsid w:val="00F77F38"/>
    <w:pPr>
      <w:ind w:left="400" w:hanging="400"/>
      <w:jc w:val="center"/>
    </w:pPr>
    <w:rPr>
      <w:rFonts w:eastAsia="MS Mincho"/>
      <w:b/>
    </w:rPr>
  </w:style>
  <w:style w:type="paragraph" w:styleId="Quote">
    <w:name w:val="Quote"/>
    <w:basedOn w:val="Normal"/>
    <w:next w:val="Normal"/>
    <w:link w:val="QuoteChar"/>
    <w:uiPriority w:val="29"/>
    <w:qFormat/>
    <w:rsid w:val="005979E7"/>
    <w:pPr>
      <w:overflowPunct/>
      <w:autoSpaceDE/>
      <w:autoSpaceDN/>
      <w:adjustRightInd/>
      <w:jc w:val="both"/>
      <w:textAlignment w:val="auto"/>
    </w:pPr>
    <w:rPr>
      <w:rFonts w:ascii="Arial" w:eastAsia="PMingLiU" w:hAnsi="Arial"/>
      <w:i/>
      <w:iCs/>
    </w:rPr>
  </w:style>
  <w:style w:type="character" w:customStyle="1" w:styleId="QuoteChar">
    <w:name w:val="Quote Char"/>
    <w:link w:val="Quote"/>
    <w:uiPriority w:val="29"/>
    <w:qFormat/>
    <w:rsid w:val="005979E7"/>
    <w:rPr>
      <w:rFonts w:ascii="Arial" w:eastAsia="PMingLiU" w:hAnsi="Arial"/>
      <w:i/>
      <w:iCs/>
    </w:rPr>
  </w:style>
  <w:style w:type="paragraph" w:styleId="IntenseQuote">
    <w:name w:val="Intense Quote"/>
    <w:basedOn w:val="Normal"/>
    <w:next w:val="Normal"/>
    <w:link w:val="IntenseQuoteChar"/>
    <w:uiPriority w:val="30"/>
    <w:qFormat/>
    <w:rsid w:val="005979E7"/>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rPr>
  </w:style>
  <w:style w:type="character" w:customStyle="1" w:styleId="IntenseQuoteChar">
    <w:name w:val="Intense Quote Char"/>
    <w:link w:val="IntenseQuote"/>
    <w:uiPriority w:val="30"/>
    <w:qFormat/>
    <w:rsid w:val="005979E7"/>
    <w:rPr>
      <w:rFonts w:ascii="Arial" w:eastAsia="PMingLiU" w:hAnsi="Arial"/>
      <w:b/>
      <w:bCs/>
      <w:i/>
      <w:iCs/>
      <w:color w:val="4F81BD"/>
    </w:rPr>
  </w:style>
  <w:style w:type="character" w:styleId="SubtleEmphasis">
    <w:name w:val="Subtle Emphasis"/>
    <w:uiPriority w:val="19"/>
    <w:qFormat/>
    <w:rsid w:val="005979E7"/>
    <w:rPr>
      <w:i/>
      <w:iCs/>
      <w:color w:val="808080"/>
    </w:rPr>
  </w:style>
  <w:style w:type="character" w:styleId="IntenseEmphasis">
    <w:name w:val="Intense Emphasis"/>
    <w:uiPriority w:val="21"/>
    <w:qFormat/>
    <w:rsid w:val="005979E7"/>
    <w:rPr>
      <w:b/>
      <w:bCs/>
      <w:i/>
      <w:iCs/>
      <w:color w:val="4F81BD"/>
    </w:rPr>
  </w:style>
  <w:style w:type="character" w:styleId="SubtleReference">
    <w:name w:val="Subtle Reference"/>
    <w:uiPriority w:val="31"/>
    <w:qFormat/>
    <w:rsid w:val="005979E7"/>
    <w:rPr>
      <w:smallCaps/>
      <w:color w:val="C0504D"/>
      <w:u w:val="single"/>
    </w:rPr>
  </w:style>
  <w:style w:type="character" w:styleId="IntenseReference">
    <w:name w:val="Intense Reference"/>
    <w:uiPriority w:val="32"/>
    <w:qFormat/>
    <w:rsid w:val="005979E7"/>
    <w:rPr>
      <w:b/>
      <w:bCs/>
      <w:smallCaps/>
      <w:color w:val="C0504D"/>
      <w:spacing w:val="5"/>
      <w:u w:val="single"/>
    </w:rPr>
  </w:style>
  <w:style w:type="character" w:styleId="BookTitle">
    <w:name w:val="Book Title"/>
    <w:uiPriority w:val="33"/>
    <w:qFormat/>
    <w:rsid w:val="005979E7"/>
    <w:rPr>
      <w:b/>
      <w:bCs/>
      <w:smallCaps/>
      <w:spacing w:val="5"/>
    </w:rPr>
  </w:style>
  <w:style w:type="paragraph" w:styleId="TOCHeading">
    <w:name w:val="TOC Heading"/>
    <w:basedOn w:val="Heading1"/>
    <w:next w:val="Normal"/>
    <w:uiPriority w:val="39"/>
    <w:unhideWhenUsed/>
    <w:qFormat/>
    <w:rsid w:val="005979E7"/>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paragraph" w:customStyle="1" w:styleId="List1">
    <w:name w:val="List 1"/>
    <w:basedOn w:val="Normal"/>
    <w:link w:val="List1Char"/>
    <w:uiPriority w:val="99"/>
    <w:qFormat/>
    <w:rsid w:val="005979E7"/>
    <w:pPr>
      <w:numPr>
        <w:numId w:val="15"/>
      </w:numPr>
      <w:spacing w:before="60"/>
    </w:pPr>
    <w:rPr>
      <w:rFonts w:eastAsia="PMingLiU"/>
      <w:lang w:eastAsia="x-none" w:bidi="en-US"/>
    </w:rPr>
  </w:style>
  <w:style w:type="character" w:customStyle="1" w:styleId="List1Char">
    <w:name w:val="List 1 Char"/>
    <w:link w:val="List1"/>
    <w:uiPriority w:val="99"/>
    <w:qFormat/>
    <w:rsid w:val="005979E7"/>
    <w:rPr>
      <w:rFonts w:eastAsia="PMingLiU"/>
      <w:lang w:eastAsia="x-none" w:bidi="en-US"/>
    </w:rPr>
  </w:style>
  <w:style w:type="paragraph" w:customStyle="1" w:styleId="Highlight">
    <w:name w:val="Highlight"/>
    <w:basedOn w:val="Normal"/>
    <w:uiPriority w:val="99"/>
    <w:qFormat/>
    <w:rsid w:val="005979E7"/>
    <w:rPr>
      <w:color w:val="E36C0A"/>
    </w:rPr>
  </w:style>
  <w:style w:type="paragraph" w:customStyle="1" w:styleId="Numbered1">
    <w:name w:val="Numbered 1"/>
    <w:basedOn w:val="Normal"/>
    <w:uiPriority w:val="99"/>
    <w:qFormat/>
    <w:rsid w:val="005979E7"/>
    <w:pPr>
      <w:numPr>
        <w:numId w:val="16"/>
      </w:numPr>
      <w:spacing w:before="60"/>
    </w:pPr>
  </w:style>
  <w:style w:type="paragraph" w:customStyle="1" w:styleId="List20">
    <w:name w:val="List2"/>
    <w:basedOn w:val="List1"/>
    <w:uiPriority w:val="99"/>
    <w:qFormat/>
    <w:rsid w:val="005979E7"/>
  </w:style>
  <w:style w:type="paragraph" w:customStyle="1" w:styleId="StyleHeading5Firstline0cm">
    <w:name w:val="Style Heading 5 + First line:  0 cm"/>
    <w:basedOn w:val="Heading5"/>
    <w:uiPriority w:val="99"/>
    <w:qFormat/>
    <w:rsid w:val="005979E7"/>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x-none"/>
    </w:rPr>
  </w:style>
  <w:style w:type="paragraph" w:customStyle="1" w:styleId="Glossary">
    <w:name w:val="Glossary"/>
    <w:basedOn w:val="Normal"/>
    <w:link w:val="GlossaryChar"/>
    <w:uiPriority w:val="99"/>
    <w:qFormat/>
    <w:rsid w:val="005979E7"/>
    <w:pPr>
      <w:spacing w:before="40"/>
    </w:pPr>
    <w:rPr>
      <w:sz w:val="16"/>
      <w:szCs w:val="16"/>
    </w:rPr>
  </w:style>
  <w:style w:type="character" w:customStyle="1" w:styleId="GlossaryChar">
    <w:name w:val="Glossary Char"/>
    <w:link w:val="Glossary"/>
    <w:uiPriority w:val="99"/>
    <w:qFormat/>
    <w:rsid w:val="005979E7"/>
    <w:rPr>
      <w:sz w:val="16"/>
      <w:szCs w:val="16"/>
    </w:rPr>
  </w:style>
  <w:style w:type="numbering" w:customStyle="1" w:styleId="Style1">
    <w:name w:val="Style1"/>
    <w:uiPriority w:val="99"/>
    <w:rsid w:val="005979E7"/>
    <w:pPr>
      <w:numPr>
        <w:numId w:val="17"/>
      </w:numPr>
    </w:pPr>
  </w:style>
  <w:style w:type="table" w:customStyle="1" w:styleId="SGSTableBasic2">
    <w:name w:val="SGS Table Basic 2"/>
    <w:basedOn w:val="TableNormal"/>
    <w:uiPriority w:val="99"/>
    <w:qFormat/>
    <w:rsid w:val="005979E7"/>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
    <w:name w:val="SGS"/>
    <w:uiPriority w:val="99"/>
    <w:rsid w:val="005979E7"/>
    <w:pPr>
      <w:numPr>
        <w:numId w:val="18"/>
      </w:numPr>
    </w:pPr>
  </w:style>
  <w:style w:type="table" w:styleId="TableClassic2">
    <w:name w:val="Table Classic 2"/>
    <w:basedOn w:val="TableNormal"/>
    <w:qFormat/>
    <w:rsid w:val="005979E7"/>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olorful1">
    <w:name w:val="Table Colorful 1"/>
    <w:basedOn w:val="TableNormal"/>
    <w:qFormat/>
    <w:rsid w:val="005979E7"/>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qFormat/>
    <w:rsid w:val="005979E7"/>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qFormat/>
    <w:rsid w:val="005979E7"/>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qFormat/>
    <w:rsid w:val="005979E7"/>
    <w:rPr>
      <w:rFonts w:ascii="Arial" w:hAnsi="Arial"/>
      <w:sz w:val="36"/>
      <w:lang w:val="en-GB" w:eastAsia="en-US"/>
    </w:rPr>
  </w:style>
  <w:style w:type="character" w:customStyle="1" w:styleId="Absatz-Standardschriftart3">
    <w:name w:val="Absatz-Standardschriftart3"/>
    <w:qFormat/>
    <w:rsid w:val="005979E7"/>
  </w:style>
  <w:style w:type="paragraph" w:customStyle="1" w:styleId="54">
    <w:name w:val="吹き出し5"/>
    <w:basedOn w:val="Normal"/>
    <w:uiPriority w:val="99"/>
    <w:qFormat/>
    <w:rsid w:val="005979E7"/>
    <w:rPr>
      <w:rFonts w:ascii="Tahoma" w:eastAsia="MS Mincho" w:hAnsi="Tahoma" w:cs="Tahoma"/>
      <w:sz w:val="16"/>
      <w:szCs w:val="16"/>
    </w:rPr>
  </w:style>
  <w:style w:type="paragraph" w:customStyle="1" w:styleId="39">
    <w:name w:val="変更箇所3"/>
    <w:hidden/>
    <w:uiPriority w:val="99"/>
    <w:semiHidden/>
    <w:qFormat/>
    <w:rsid w:val="005979E7"/>
    <w:rPr>
      <w:rFonts w:eastAsia="MS Mincho"/>
      <w:lang w:eastAsia="en-US"/>
    </w:rPr>
  </w:style>
  <w:style w:type="character" w:customStyle="1" w:styleId="3a">
    <w:name w:val="段落フォント3"/>
    <w:qFormat/>
    <w:rsid w:val="005979E7"/>
  </w:style>
  <w:style w:type="character" w:customStyle="1" w:styleId="3b">
    <w:name w:val="コメント参照3"/>
    <w:qFormat/>
    <w:rsid w:val="005979E7"/>
    <w:rPr>
      <w:sz w:val="16"/>
    </w:rPr>
  </w:style>
  <w:style w:type="paragraph" w:customStyle="1" w:styleId="3c">
    <w:name w:val="図表番号3"/>
    <w:basedOn w:val="Normal"/>
    <w:uiPriority w:val="99"/>
    <w:qFormat/>
    <w:rsid w:val="005979E7"/>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d">
    <w:name w:val="段落番号3"/>
    <w:basedOn w:val="List"/>
    <w:uiPriority w:val="99"/>
    <w:qFormat/>
    <w:rsid w:val="005979E7"/>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0">
    <w:name w:val="段落番号 23"/>
    <w:basedOn w:val="3d"/>
    <w:uiPriority w:val="99"/>
    <w:qFormat/>
    <w:rsid w:val="005979E7"/>
  </w:style>
  <w:style w:type="paragraph" w:customStyle="1" w:styleId="3e">
    <w:name w:val="箇条書き3"/>
    <w:basedOn w:val="List"/>
    <w:uiPriority w:val="99"/>
    <w:qFormat/>
    <w:rsid w:val="005979E7"/>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1">
    <w:name w:val="箇条書き 23"/>
    <w:basedOn w:val="3e"/>
    <w:uiPriority w:val="99"/>
    <w:qFormat/>
    <w:rsid w:val="005979E7"/>
  </w:style>
  <w:style w:type="paragraph" w:customStyle="1" w:styleId="330">
    <w:name w:val="箇条書き 33"/>
    <w:basedOn w:val="231"/>
    <w:uiPriority w:val="99"/>
    <w:qFormat/>
    <w:rsid w:val="005979E7"/>
  </w:style>
  <w:style w:type="paragraph" w:customStyle="1" w:styleId="232">
    <w:name w:val="一覧 23"/>
    <w:basedOn w:val="List"/>
    <w:uiPriority w:val="99"/>
    <w:qFormat/>
    <w:rsid w:val="005979E7"/>
    <w:pPr>
      <w:suppressAutoHyphens/>
      <w:overflowPunct/>
      <w:autoSpaceDE/>
      <w:autoSpaceDN/>
      <w:adjustRightInd/>
      <w:ind w:left="851"/>
      <w:textAlignment w:val="auto"/>
    </w:pPr>
    <w:rPr>
      <w:rFonts w:eastAsia="MS Mincho" w:cs="CG Times (WN)"/>
      <w:lang w:eastAsia="ar-SA"/>
    </w:rPr>
  </w:style>
  <w:style w:type="paragraph" w:customStyle="1" w:styleId="331">
    <w:name w:val="一覧 33"/>
    <w:basedOn w:val="232"/>
    <w:uiPriority w:val="99"/>
    <w:qFormat/>
    <w:rsid w:val="005979E7"/>
  </w:style>
  <w:style w:type="paragraph" w:customStyle="1" w:styleId="430">
    <w:name w:val="一覧 43"/>
    <w:basedOn w:val="331"/>
    <w:uiPriority w:val="99"/>
    <w:qFormat/>
    <w:rsid w:val="005979E7"/>
  </w:style>
  <w:style w:type="paragraph" w:customStyle="1" w:styleId="530">
    <w:name w:val="一覧 53"/>
    <w:basedOn w:val="430"/>
    <w:uiPriority w:val="99"/>
    <w:qFormat/>
    <w:rsid w:val="005979E7"/>
  </w:style>
  <w:style w:type="paragraph" w:customStyle="1" w:styleId="431">
    <w:name w:val="箇条書き 43"/>
    <w:basedOn w:val="330"/>
    <w:uiPriority w:val="99"/>
    <w:qFormat/>
    <w:rsid w:val="005979E7"/>
  </w:style>
  <w:style w:type="paragraph" w:customStyle="1" w:styleId="531">
    <w:name w:val="箇条書き 53"/>
    <w:basedOn w:val="431"/>
    <w:uiPriority w:val="99"/>
    <w:qFormat/>
    <w:rsid w:val="005979E7"/>
  </w:style>
  <w:style w:type="paragraph" w:customStyle="1" w:styleId="3f">
    <w:name w:val="コメント文字列3"/>
    <w:basedOn w:val="Normal"/>
    <w:uiPriority w:val="99"/>
    <w:qFormat/>
    <w:rsid w:val="005979E7"/>
    <w:pPr>
      <w:suppressAutoHyphens/>
      <w:overflowPunct/>
      <w:autoSpaceDE/>
      <w:autoSpaceDN/>
      <w:adjustRightInd/>
      <w:textAlignment w:val="auto"/>
    </w:pPr>
    <w:rPr>
      <w:rFonts w:eastAsia="MS Mincho" w:cs="CG Times (WN)"/>
      <w:lang w:eastAsia="ar-SA"/>
    </w:rPr>
  </w:style>
  <w:style w:type="paragraph" w:customStyle="1" w:styleId="3f0">
    <w:name w:val="コメント内容3"/>
    <w:basedOn w:val="3f"/>
    <w:next w:val="3f"/>
    <w:uiPriority w:val="99"/>
    <w:qFormat/>
    <w:rsid w:val="005979E7"/>
    <w:rPr>
      <w:b/>
      <w:bCs/>
    </w:rPr>
  </w:style>
  <w:style w:type="paragraph" w:customStyle="1" w:styleId="3f1">
    <w:name w:val="見出しマップ3"/>
    <w:basedOn w:val="Normal"/>
    <w:uiPriority w:val="99"/>
    <w:qFormat/>
    <w:rsid w:val="005979E7"/>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2">
    <w:name w:val="書式なし3"/>
    <w:basedOn w:val="Normal"/>
    <w:uiPriority w:val="99"/>
    <w:qFormat/>
    <w:rsid w:val="005979E7"/>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uiPriority w:val="99"/>
    <w:qFormat/>
    <w:rsid w:val="005979E7"/>
    <w:pPr>
      <w:suppressAutoHyphens/>
      <w:overflowPunct/>
      <w:autoSpaceDE/>
      <w:autoSpaceDN/>
      <w:adjustRightInd/>
      <w:spacing w:before="100" w:after="100"/>
      <w:textAlignment w:val="auto"/>
    </w:pPr>
    <w:rPr>
      <w:rFonts w:eastAsia="Arial Unicode MS" w:cs="CG Times (WN)"/>
      <w:sz w:val="24"/>
      <w:szCs w:val="24"/>
    </w:rPr>
  </w:style>
  <w:style w:type="paragraph" w:customStyle="1" w:styleId="233">
    <w:name w:val="本文インデント 23"/>
    <w:basedOn w:val="Normal"/>
    <w:uiPriority w:val="99"/>
    <w:qFormat/>
    <w:rsid w:val="005979E7"/>
    <w:pPr>
      <w:suppressAutoHyphens/>
      <w:overflowPunct/>
      <w:autoSpaceDE/>
      <w:autoSpaceDN/>
      <w:adjustRightInd/>
      <w:ind w:left="567"/>
      <w:textAlignment w:val="auto"/>
    </w:pPr>
    <w:rPr>
      <w:rFonts w:ascii="Arial" w:eastAsia="MS Mincho" w:hAnsi="Arial" w:cs="Arial"/>
      <w:lang w:eastAsia="ar-SA"/>
    </w:rPr>
  </w:style>
  <w:style w:type="paragraph" w:customStyle="1" w:styleId="3f3">
    <w:name w:val="標準インデント3"/>
    <w:basedOn w:val="Normal"/>
    <w:uiPriority w:val="99"/>
    <w:qFormat/>
    <w:rsid w:val="005979E7"/>
    <w:pPr>
      <w:suppressAutoHyphens/>
      <w:overflowPunct/>
      <w:autoSpaceDE/>
      <w:autoSpaceDN/>
      <w:adjustRightInd/>
      <w:ind w:left="708"/>
      <w:textAlignment w:val="auto"/>
    </w:pPr>
    <w:rPr>
      <w:rFonts w:eastAsia="MS Mincho" w:cs="CG Times (WN)"/>
      <w:lang w:eastAsia="ar-SA"/>
    </w:rPr>
  </w:style>
  <w:style w:type="paragraph" w:customStyle="1" w:styleId="3f4">
    <w:name w:val="記3"/>
    <w:basedOn w:val="Normal"/>
    <w:next w:val="Normal"/>
    <w:uiPriority w:val="99"/>
    <w:qFormat/>
    <w:rsid w:val="005979E7"/>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uiPriority w:val="99"/>
    <w:qFormat/>
    <w:rsid w:val="005979E7"/>
    <w:pPr>
      <w:suppressAutoHyphens/>
      <w:overflowPunct/>
      <w:autoSpaceDE/>
      <w:autoSpaceDN/>
      <w:adjustRightInd/>
      <w:textAlignment w:val="auto"/>
    </w:pPr>
    <w:rPr>
      <w:rFonts w:ascii="Courier New" w:eastAsia="MS Mincho" w:hAnsi="Courier New" w:cs="Courier New"/>
      <w:lang w:eastAsia="ar-SA"/>
    </w:rPr>
  </w:style>
  <w:style w:type="character" w:customStyle="1" w:styleId="CommentSubjectChar3">
    <w:name w:val="Comment Subject Char3"/>
    <w:qFormat/>
    <w:rsid w:val="005979E7"/>
    <w:rPr>
      <w:rFonts w:ascii="Times New Roman" w:hAnsi="Times New Roman"/>
      <w:b/>
      <w:bCs/>
      <w:lang w:val="en-GB" w:eastAsia="en-US"/>
    </w:rPr>
  </w:style>
  <w:style w:type="character" w:customStyle="1" w:styleId="1f9">
    <w:name w:val="吹き出し (文字)1"/>
    <w:uiPriority w:val="99"/>
    <w:semiHidden/>
    <w:qFormat/>
    <w:rsid w:val="005979E7"/>
    <w:rPr>
      <w:rFonts w:ascii="MS Mincho" w:eastAsia="MS Mincho" w:hAnsi="Times New Roman"/>
      <w:sz w:val="18"/>
      <w:szCs w:val="18"/>
      <w:lang w:val="en-GB" w:eastAsia="en-US"/>
    </w:rPr>
  </w:style>
  <w:style w:type="character" w:customStyle="1" w:styleId="1fa">
    <w:name w:val="見出しマップ (文字)1"/>
    <w:uiPriority w:val="99"/>
    <w:semiHidden/>
    <w:qFormat/>
    <w:rsid w:val="005979E7"/>
    <w:rPr>
      <w:rFonts w:ascii="MS Mincho" w:eastAsia="MS Mincho" w:hAnsi="Times New Roman"/>
      <w:sz w:val="24"/>
      <w:szCs w:val="24"/>
      <w:lang w:val="en-GB" w:eastAsia="en-US"/>
    </w:rPr>
  </w:style>
  <w:style w:type="character" w:customStyle="1" w:styleId="1fb">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uiPriority w:val="99"/>
    <w:semiHidden/>
    <w:qFormat/>
    <w:rsid w:val="005979E7"/>
    <w:rPr>
      <w:rFonts w:ascii="Times New Roman" w:eastAsia="Times New Roman" w:hAnsi="Times New Roman"/>
      <w:lang w:val="en-GB" w:eastAsia="en-US"/>
    </w:rPr>
  </w:style>
  <w:style w:type="character" w:customStyle="1" w:styleId="1fc">
    <w:name w:val="コメント文字列 (文字)1"/>
    <w:uiPriority w:val="99"/>
    <w:semiHidden/>
    <w:qFormat/>
    <w:rsid w:val="005979E7"/>
    <w:rPr>
      <w:rFonts w:ascii="Times New Roman" w:eastAsia="Times New Roman" w:hAnsi="Times New Roman"/>
      <w:lang w:val="en-GB" w:eastAsia="en-US"/>
    </w:rPr>
  </w:style>
  <w:style w:type="character" w:customStyle="1" w:styleId="1fd">
    <w:name w:val="コメント内容 (文字)1"/>
    <w:uiPriority w:val="99"/>
    <w:semiHidden/>
    <w:qFormat/>
    <w:rsid w:val="005979E7"/>
    <w:rPr>
      <w:rFonts w:ascii="Times New Roman" w:eastAsia="Times New Roman" w:hAnsi="Times New Roman"/>
      <w:b/>
      <w:bCs/>
      <w:lang w:val="en-GB" w:eastAsia="en-US"/>
    </w:rPr>
  </w:style>
  <w:style w:type="paragraph" w:customStyle="1" w:styleId="MediumGrid21">
    <w:name w:val="Medium Grid 21"/>
    <w:basedOn w:val="Normal"/>
    <w:link w:val="MediumGrid2Char"/>
    <w:uiPriority w:val="1"/>
    <w:qFormat/>
    <w:rsid w:val="005979E7"/>
    <w:pPr>
      <w:overflowPunct/>
      <w:autoSpaceDE/>
      <w:autoSpaceDN/>
      <w:adjustRightInd/>
      <w:spacing w:after="0"/>
      <w:jc w:val="both"/>
      <w:textAlignment w:val="auto"/>
    </w:pPr>
    <w:rPr>
      <w:rFonts w:ascii="Arial" w:eastAsia="PMingLiU" w:hAnsi="Arial"/>
      <w:lang w:eastAsia="x-none"/>
    </w:rPr>
  </w:style>
  <w:style w:type="character" w:customStyle="1" w:styleId="MediumGrid2Char">
    <w:name w:val="Medium Grid 2 Char"/>
    <w:link w:val="MediumGrid21"/>
    <w:uiPriority w:val="1"/>
    <w:qFormat/>
    <w:rsid w:val="005979E7"/>
    <w:rPr>
      <w:rFonts w:ascii="Arial" w:eastAsia="PMingLiU" w:hAnsi="Arial"/>
      <w:lang w:eastAsia="x-none"/>
    </w:rPr>
  </w:style>
  <w:style w:type="character" w:customStyle="1" w:styleId="ColorfulGrid-Accent1Char">
    <w:name w:val="Colorful Grid - Accent 1 Char"/>
    <w:link w:val="ColorfulGrid-Accent1"/>
    <w:uiPriority w:val="29"/>
    <w:qFormat/>
    <w:rsid w:val="005979E7"/>
    <w:rPr>
      <w:rFonts w:ascii="Arial" w:eastAsia="PMingLiU" w:hAnsi="Arial"/>
      <w:i/>
      <w:iCs/>
      <w:color w:val="000000"/>
      <w:lang w:val="en-GB" w:eastAsia="en-US"/>
    </w:rPr>
  </w:style>
  <w:style w:type="character" w:customStyle="1" w:styleId="LightShading-Accent2Char">
    <w:name w:val="Light Shading - Accent 2 Char"/>
    <w:link w:val="LightShading-Accent2"/>
    <w:uiPriority w:val="30"/>
    <w:qFormat/>
    <w:rsid w:val="005979E7"/>
    <w:rPr>
      <w:rFonts w:ascii="Arial" w:eastAsia="PMingLiU" w:hAnsi="Arial"/>
      <w:b/>
      <w:bCs/>
      <w:i/>
      <w:iCs/>
      <w:color w:val="4F81BD"/>
      <w:lang w:val="en-GB" w:eastAsia="en-US"/>
    </w:rPr>
  </w:style>
  <w:style w:type="character" w:customStyle="1" w:styleId="PlainTable31">
    <w:name w:val="Plain Table 31"/>
    <w:uiPriority w:val="19"/>
    <w:qFormat/>
    <w:rsid w:val="005979E7"/>
    <w:rPr>
      <w:i/>
      <w:iCs/>
      <w:color w:val="808080"/>
    </w:rPr>
  </w:style>
  <w:style w:type="character" w:customStyle="1" w:styleId="PlainTable41">
    <w:name w:val="Plain Table 41"/>
    <w:uiPriority w:val="21"/>
    <w:qFormat/>
    <w:rsid w:val="005979E7"/>
    <w:rPr>
      <w:b/>
      <w:bCs/>
      <w:i/>
      <w:iCs/>
      <w:color w:val="4F81BD"/>
    </w:rPr>
  </w:style>
  <w:style w:type="character" w:customStyle="1" w:styleId="PlainTable51">
    <w:name w:val="Plain Table 51"/>
    <w:uiPriority w:val="31"/>
    <w:qFormat/>
    <w:rsid w:val="005979E7"/>
    <w:rPr>
      <w:smallCaps/>
      <w:color w:val="C0504D"/>
      <w:u w:val="single"/>
    </w:rPr>
  </w:style>
  <w:style w:type="character" w:customStyle="1" w:styleId="TableGridLight1">
    <w:name w:val="Table Grid Light1"/>
    <w:uiPriority w:val="32"/>
    <w:qFormat/>
    <w:rsid w:val="005979E7"/>
    <w:rPr>
      <w:b/>
      <w:bCs/>
      <w:smallCaps/>
      <w:color w:val="C0504D"/>
      <w:spacing w:val="5"/>
      <w:u w:val="single"/>
    </w:rPr>
  </w:style>
  <w:style w:type="character" w:customStyle="1" w:styleId="GridTable1Light1">
    <w:name w:val="Grid Table 1 Light1"/>
    <w:uiPriority w:val="33"/>
    <w:qFormat/>
    <w:rsid w:val="005979E7"/>
    <w:rPr>
      <w:b/>
      <w:bCs/>
      <w:smallCaps/>
      <w:spacing w:val="5"/>
    </w:rPr>
  </w:style>
  <w:style w:type="paragraph" w:customStyle="1" w:styleId="GridTable31">
    <w:name w:val="Grid Table 31"/>
    <w:basedOn w:val="Heading1"/>
    <w:next w:val="Normal"/>
    <w:uiPriority w:val="39"/>
    <w:unhideWhenUsed/>
    <w:qFormat/>
    <w:rsid w:val="005979E7"/>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table" w:styleId="ColorfulGrid-Accent1">
    <w:name w:val="Colorful Grid Accent 1"/>
    <w:basedOn w:val="TableNormal"/>
    <w:link w:val="ColorfulGrid-Accent1Char"/>
    <w:uiPriority w:val="29"/>
    <w:unhideWhenUsed/>
    <w:qFormat/>
    <w:rsid w:val="005979E7"/>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link w:val="LightShading-Accent2Char"/>
    <w:uiPriority w:val="30"/>
    <w:unhideWhenUsed/>
    <w:qFormat/>
    <w:rsid w:val="005979E7"/>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afd">
    <w:name w:val="註解文字 字元"/>
    <w:qFormat/>
    <w:rsid w:val="005979E7"/>
    <w:rPr>
      <w:rFonts w:ascii="Times New Roman" w:eastAsia="Times New Roman" w:hAnsi="Times New Roman"/>
      <w:lang w:val="en-GB"/>
    </w:rPr>
  </w:style>
  <w:style w:type="character" w:customStyle="1" w:styleId="1fe">
    <w:name w:val="註解主旨 字元1"/>
    <w:qFormat/>
    <w:rsid w:val="005979E7"/>
    <w:rPr>
      <w:b/>
      <w:bCs/>
      <w:lang w:val="en-GB" w:eastAsia="sv-SE"/>
    </w:rPr>
  </w:style>
  <w:style w:type="paragraph" w:customStyle="1" w:styleId="48">
    <w:name w:val="无间隔4"/>
    <w:uiPriority w:val="99"/>
    <w:qFormat/>
    <w:rsid w:val="005979E7"/>
    <w:rPr>
      <w:rFonts w:eastAsia="SimSun"/>
      <w:lang w:eastAsia="en-US"/>
    </w:rPr>
  </w:style>
  <w:style w:type="paragraph" w:customStyle="1" w:styleId="TTan">
    <w:name w:val="TTan"/>
    <w:basedOn w:val="FP"/>
    <w:uiPriority w:val="99"/>
    <w:qFormat/>
    <w:rsid w:val="005979E7"/>
    <w:rPr>
      <w:rFonts w:ascii="Arial" w:hAnsi="Arial"/>
      <w:sz w:val="18"/>
    </w:rPr>
  </w:style>
  <w:style w:type="paragraph" w:customStyle="1" w:styleId="tac1">
    <w:name w:val="tac"/>
    <w:basedOn w:val="Normal"/>
    <w:uiPriority w:val="99"/>
    <w:qFormat/>
    <w:rsid w:val="005979E7"/>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uiPriority w:val="99"/>
    <w:qFormat/>
    <w:rsid w:val="005979E7"/>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character" w:customStyle="1" w:styleId="8Char1">
    <w:name w:val="标题 8 Char1"/>
    <w:qFormat/>
    <w:rsid w:val="005979E7"/>
    <w:rPr>
      <w:rFonts w:ascii="Arial" w:hAnsi="Arial"/>
      <w:sz w:val="36"/>
      <w:lang w:val="en-GB" w:eastAsia="en-US" w:bidi="ar-SA"/>
    </w:rPr>
  </w:style>
  <w:style w:type="character" w:customStyle="1" w:styleId="Char22">
    <w:name w:val="批注主题 Char2"/>
    <w:qFormat/>
    <w:rsid w:val="005979E7"/>
    <w:rPr>
      <w:rFonts w:eastAsia="SimSun"/>
      <w:b/>
      <w:bCs/>
      <w:lang w:eastAsia="en-US"/>
    </w:rPr>
  </w:style>
  <w:style w:type="character" w:customStyle="1" w:styleId="Char16">
    <w:name w:val="注释标题 Char1"/>
    <w:qFormat/>
    <w:rsid w:val="005979E7"/>
    <w:rPr>
      <w:rFonts w:eastAsia="MS Mincho"/>
      <w:lang w:eastAsia="en-US"/>
    </w:rPr>
  </w:style>
  <w:style w:type="character" w:customStyle="1" w:styleId="9Char1">
    <w:name w:val="标题 9 Char1"/>
    <w:qFormat/>
    <w:rsid w:val="005979E7"/>
    <w:rPr>
      <w:rFonts w:ascii="Arial" w:hAnsi="Arial"/>
      <w:sz w:val="36"/>
      <w:lang w:val="en-GB"/>
    </w:rPr>
  </w:style>
  <w:style w:type="character" w:customStyle="1" w:styleId="Char17">
    <w:name w:val="文档结构图 Char1"/>
    <w:semiHidden/>
    <w:qFormat/>
    <w:rsid w:val="005979E7"/>
    <w:rPr>
      <w:rFonts w:ascii="Tahoma" w:hAnsi="Tahoma" w:cs="Tahoma"/>
      <w:shd w:val="clear" w:color="auto" w:fill="000080"/>
      <w:lang w:val="en-GB"/>
    </w:rPr>
  </w:style>
  <w:style w:type="character" w:customStyle="1" w:styleId="Char18">
    <w:name w:val="批注框文本 Char1"/>
    <w:uiPriority w:val="99"/>
    <w:qFormat/>
    <w:rsid w:val="005979E7"/>
    <w:rPr>
      <w:rFonts w:ascii="Tahoma" w:hAnsi="Tahoma" w:cs="Tahoma"/>
      <w:sz w:val="16"/>
      <w:szCs w:val="16"/>
      <w:lang w:val="en-GB"/>
    </w:rPr>
  </w:style>
  <w:style w:type="character" w:customStyle="1" w:styleId="Char19">
    <w:name w:val="正文文本缩进 Char1"/>
    <w:qFormat/>
    <w:rsid w:val="005979E7"/>
    <w:rPr>
      <w:rFonts w:eastAsia="Batang"/>
      <w:lang w:val="en-GB"/>
    </w:rPr>
  </w:style>
  <w:style w:type="character" w:customStyle="1" w:styleId="2Char1">
    <w:name w:val="正文文本 2 Char1"/>
    <w:qFormat/>
    <w:rsid w:val="005979E7"/>
    <w:rPr>
      <w:rFonts w:ascii="CG Times (WN)" w:eastAsia="Malgun Gothic" w:hAnsi="CG Times (WN)"/>
      <w:i/>
      <w:lang w:val="en-GB" w:eastAsia="ko-KR"/>
    </w:rPr>
  </w:style>
  <w:style w:type="character" w:customStyle="1" w:styleId="3Char1">
    <w:name w:val="正文文本 3 Char1"/>
    <w:qFormat/>
    <w:rsid w:val="005979E7"/>
    <w:rPr>
      <w:rFonts w:ascii="CG Times (WN)" w:eastAsia="Osaka" w:hAnsi="CG Times (WN)"/>
      <w:color w:val="000000"/>
      <w:lang w:val="en-GB" w:eastAsia="ko-KR"/>
    </w:rPr>
  </w:style>
  <w:style w:type="character" w:customStyle="1" w:styleId="2Char10">
    <w:name w:val="正文文本缩进 2 Char1"/>
    <w:qFormat/>
    <w:rsid w:val="005979E7"/>
    <w:rPr>
      <w:rFonts w:ascii="CG Times (WN)" w:eastAsia="MS Mincho" w:hAnsi="CG Times (WN)"/>
      <w:lang w:val="en-GB"/>
    </w:rPr>
  </w:style>
  <w:style w:type="character" w:customStyle="1" w:styleId="HTMLChar1">
    <w:name w:val="HTML 预设格式 Char1"/>
    <w:qFormat/>
    <w:rsid w:val="005979E7"/>
    <w:rPr>
      <w:rFonts w:ascii="Courier New" w:eastAsia="MS Mincho" w:hAnsi="Courier New"/>
      <w:lang w:val="en-GB" w:eastAsia="x-none"/>
    </w:rPr>
  </w:style>
  <w:style w:type="character" w:customStyle="1" w:styleId="textbodybold1">
    <w:name w:val="textbodybold1"/>
    <w:qFormat/>
    <w:rsid w:val="005979E7"/>
    <w:rPr>
      <w:rFonts w:ascii="Arial" w:hAnsi="Arial" w:cs="Arial" w:hint="default"/>
      <w:b/>
      <w:bCs/>
      <w:color w:val="902630"/>
      <w:sz w:val="18"/>
      <w:szCs w:val="18"/>
      <w:bdr w:val="none" w:sz="0" w:space="0" w:color="auto" w:frame="1"/>
    </w:rPr>
  </w:style>
  <w:style w:type="paragraph" w:customStyle="1" w:styleId="80">
    <w:name w:val="修订8"/>
    <w:hidden/>
    <w:uiPriority w:val="99"/>
    <w:semiHidden/>
    <w:qFormat/>
    <w:rsid w:val="008D2DAC"/>
    <w:rPr>
      <w:rFonts w:eastAsia="MS Mincho"/>
      <w:lang w:eastAsia="en-US"/>
    </w:rPr>
  </w:style>
  <w:style w:type="character" w:customStyle="1" w:styleId="gt-baf-word-clickable1">
    <w:name w:val="gt-baf-word-clickable1"/>
    <w:qFormat/>
    <w:rsid w:val="005979E7"/>
    <w:rPr>
      <w:color w:val="000000"/>
    </w:rPr>
  </w:style>
  <w:style w:type="paragraph" w:customStyle="1" w:styleId="910">
    <w:name w:val="目錄 91"/>
    <w:basedOn w:val="TOC8"/>
    <w:uiPriority w:val="99"/>
    <w:qFormat/>
    <w:rsid w:val="005979E7"/>
    <w:pPr>
      <w:ind w:left="1418" w:hanging="1418"/>
    </w:pPr>
    <w:rPr>
      <w:rFonts w:eastAsia="MS Mincho"/>
    </w:rPr>
  </w:style>
  <w:style w:type="paragraph" w:customStyle="1" w:styleId="1ff">
    <w:name w:val="標號1"/>
    <w:basedOn w:val="Normal"/>
    <w:next w:val="Normal"/>
    <w:uiPriority w:val="99"/>
    <w:qFormat/>
    <w:rsid w:val="005979E7"/>
    <w:pPr>
      <w:spacing w:before="120" w:after="120"/>
    </w:pPr>
    <w:rPr>
      <w:rFonts w:eastAsia="MS Mincho"/>
      <w:b/>
    </w:rPr>
  </w:style>
  <w:style w:type="paragraph" w:customStyle="1" w:styleId="1ff0">
    <w:name w:val="圖表目錄1"/>
    <w:basedOn w:val="Normal"/>
    <w:next w:val="Normal"/>
    <w:uiPriority w:val="99"/>
    <w:qFormat/>
    <w:rsid w:val="005979E7"/>
    <w:pPr>
      <w:ind w:left="400" w:hanging="400"/>
      <w:jc w:val="center"/>
    </w:pPr>
    <w:rPr>
      <w:rFonts w:eastAsia="MS Mincho"/>
      <w:b/>
    </w:rPr>
  </w:style>
  <w:style w:type="character" w:customStyle="1" w:styleId="afe">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qFormat/>
    <w:rsid w:val="005979E7"/>
    <w:rPr>
      <w:rFonts w:ascii="Arial" w:hAnsi="Arial"/>
      <w:b/>
      <w:sz w:val="18"/>
      <w:lang w:val="en-GB" w:eastAsia="en-US"/>
    </w:rPr>
  </w:style>
  <w:style w:type="paragraph" w:customStyle="1" w:styleId="Verzeichnis91">
    <w:name w:val="Verzeichnis 91"/>
    <w:basedOn w:val="TOC8"/>
    <w:uiPriority w:val="99"/>
    <w:qFormat/>
    <w:rsid w:val="005979E7"/>
    <w:pPr>
      <w:ind w:left="1418" w:hanging="1418"/>
    </w:pPr>
    <w:rPr>
      <w:rFonts w:eastAsia="MS Mincho"/>
    </w:rPr>
  </w:style>
  <w:style w:type="paragraph" w:customStyle="1" w:styleId="Beschriftung1">
    <w:name w:val="Beschriftung1"/>
    <w:basedOn w:val="Normal"/>
    <w:next w:val="Normal"/>
    <w:uiPriority w:val="99"/>
    <w:qFormat/>
    <w:rsid w:val="005979E7"/>
    <w:pPr>
      <w:spacing w:before="120" w:after="120"/>
    </w:pPr>
    <w:rPr>
      <w:rFonts w:eastAsia="MS Mincho"/>
      <w:b/>
    </w:rPr>
  </w:style>
  <w:style w:type="paragraph" w:customStyle="1" w:styleId="Abbildungsverzeichnis1">
    <w:name w:val="Abbildungsverzeichnis1"/>
    <w:basedOn w:val="Normal"/>
    <w:next w:val="Normal"/>
    <w:uiPriority w:val="99"/>
    <w:qFormat/>
    <w:rsid w:val="005979E7"/>
    <w:pPr>
      <w:ind w:left="400" w:hanging="400"/>
      <w:jc w:val="center"/>
    </w:pPr>
    <w:rPr>
      <w:rFonts w:eastAsia="MS Mincho"/>
      <w:b/>
    </w:rPr>
  </w:style>
  <w:style w:type="paragraph" w:customStyle="1" w:styleId="55">
    <w:name w:val="无间隔5"/>
    <w:uiPriority w:val="99"/>
    <w:qFormat/>
    <w:rsid w:val="005979E7"/>
    <w:rPr>
      <w:rFonts w:eastAsia="SimSun"/>
      <w:lang w:eastAsia="en-US"/>
    </w:rPr>
  </w:style>
  <w:style w:type="character" w:customStyle="1" w:styleId="Absatz-Standardschriftart5">
    <w:name w:val="Absatz-Standardschriftart5"/>
    <w:qFormat/>
    <w:rsid w:val="005979E7"/>
  </w:style>
  <w:style w:type="character" w:customStyle="1" w:styleId="UnresolvedMention1">
    <w:name w:val="Unresolved Mention1"/>
    <w:uiPriority w:val="99"/>
    <w:semiHidden/>
    <w:unhideWhenUsed/>
    <w:qFormat/>
    <w:rsid w:val="005979E7"/>
    <w:rPr>
      <w:color w:val="808080"/>
      <w:shd w:val="clear" w:color="auto" w:fill="E6E6E6"/>
    </w:rPr>
  </w:style>
  <w:style w:type="paragraph" w:customStyle="1" w:styleId="TB1">
    <w:name w:val="TB1"/>
    <w:basedOn w:val="Normal"/>
    <w:uiPriority w:val="99"/>
    <w:qFormat/>
    <w:rsid w:val="005979E7"/>
    <w:pPr>
      <w:keepNext/>
      <w:keepLines/>
      <w:numPr>
        <w:numId w:val="19"/>
      </w:numPr>
      <w:tabs>
        <w:tab w:val="left" w:pos="720"/>
      </w:tabs>
      <w:spacing w:after="0"/>
      <w:ind w:left="737" w:hanging="380"/>
    </w:pPr>
    <w:rPr>
      <w:rFonts w:ascii="Arial" w:hAnsi="Arial"/>
      <w:sz w:val="18"/>
    </w:rPr>
  </w:style>
  <w:style w:type="paragraph" w:customStyle="1" w:styleId="TB2">
    <w:name w:val="TB2"/>
    <w:basedOn w:val="Normal"/>
    <w:uiPriority w:val="99"/>
    <w:qFormat/>
    <w:rsid w:val="005979E7"/>
    <w:pPr>
      <w:keepNext/>
      <w:keepLines/>
      <w:numPr>
        <w:numId w:val="20"/>
      </w:numPr>
      <w:tabs>
        <w:tab w:val="left" w:pos="1109"/>
      </w:tabs>
      <w:spacing w:after="0"/>
      <w:ind w:left="1100" w:hanging="380"/>
    </w:pPr>
    <w:rPr>
      <w:rFonts w:ascii="Arial" w:hAnsi="Arial"/>
      <w:sz w:val="18"/>
    </w:rPr>
  </w:style>
  <w:style w:type="character" w:customStyle="1" w:styleId="abstractlabel">
    <w:name w:val="abstractlabel"/>
    <w:qFormat/>
    <w:rsid w:val="005979E7"/>
  </w:style>
  <w:style w:type="table" w:customStyle="1" w:styleId="SGSTableBasic11">
    <w:name w:val="SGS Table Basic 11"/>
    <w:basedOn w:val="TableNormal"/>
    <w:next w:val="TableGrid"/>
    <w:qFormat/>
    <w:rsid w:val="00597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qFormat/>
    <w:rsid w:val="005979E7"/>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5979E7"/>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qFormat/>
    <w:rsid w:val="005979E7"/>
    <w:rPr>
      <w:rFonts w:eastAsia="PMingLiU"/>
      <w:lang w:val="sv-SE" w:eastAsia="sv-SE"/>
    </w:rPr>
    <w:tblPr/>
  </w:style>
  <w:style w:type="table" w:customStyle="1" w:styleId="TableGrid42">
    <w:name w:val="Table Grid42"/>
    <w:basedOn w:val="TableNormal"/>
    <w:next w:val="TableGrid"/>
    <w:qFormat/>
    <w:rsid w:val="005979E7"/>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qFormat/>
    <w:rsid w:val="005979E7"/>
    <w:pPr>
      <w:spacing w:after="180"/>
    </w:pPr>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qFormat/>
    <w:rsid w:val="005979E7"/>
    <w:rPr>
      <w:lang w:val="sv-SE" w:eastAsia="sv-SE"/>
    </w:rPr>
    <w:tblPr/>
  </w:style>
  <w:style w:type="table" w:customStyle="1" w:styleId="TableGrid111">
    <w:name w:val="Table Grid111"/>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5979E7"/>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qFormat/>
    <w:rsid w:val="005979E7"/>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qFormat/>
    <w:rsid w:val="005979E7"/>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sid w:val="005979E7"/>
    <w:rPr>
      <w:rFonts w:eastAsia="PMingLiU"/>
      <w:lang w:val="sv-SE" w:eastAsia="sv-SE"/>
    </w:rPr>
    <w:tblPr/>
    <w:tcPr>
      <w:shd w:val="clear" w:color="auto" w:fill="BCBCBC"/>
    </w:tcPr>
    <w:tblStylePr w:type="firstRow">
      <w:pPr>
        <w:jc w:val="left"/>
      </w:pPr>
      <w:tblPr/>
      <w:tcPr>
        <w:shd w:val="clear" w:color="auto" w:fill="363636"/>
        <w:vAlign w:val="center"/>
      </w:tcPr>
    </w:tblStylePr>
  </w:style>
  <w:style w:type="table" w:customStyle="1" w:styleId="TableClassic21">
    <w:name w:val="Table Classic 21"/>
    <w:basedOn w:val="TableNormal"/>
    <w:next w:val="TableClassic2"/>
    <w:qFormat/>
    <w:rsid w:val="005979E7"/>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qFormat/>
    <w:rsid w:val="005979E7"/>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1">
    <w:name w:val="Table List 81"/>
    <w:basedOn w:val="TableNormal"/>
    <w:next w:val="TableList8"/>
    <w:qFormat/>
    <w:rsid w:val="005979E7"/>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1">
    <w:name w:val="Table Classic 31"/>
    <w:basedOn w:val="TableNormal"/>
    <w:next w:val="TableClassic3"/>
    <w:qFormat/>
    <w:rsid w:val="005979E7"/>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1">
    <w:name w:val="Colorful Grid - Accent 11"/>
    <w:basedOn w:val="TableNormal"/>
    <w:next w:val="ColorfulGrid-Accent1"/>
    <w:uiPriority w:val="29"/>
    <w:unhideWhenUsed/>
    <w:qFormat/>
    <w:rsid w:val="005979E7"/>
    <w:rPr>
      <w:rFonts w:ascii="Arial" w:eastAsia="PMingLiU" w:hAnsi="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next w:val="LightShading-Accent2"/>
    <w:uiPriority w:val="30"/>
    <w:unhideWhenUsed/>
    <w:qFormat/>
    <w:rsid w:val="005979E7"/>
    <w:rPr>
      <w:rFonts w:ascii="Arial" w:eastAsia="PMingLiU" w:hAnsi="Arial"/>
      <w:b/>
      <w:bCs/>
      <w:i/>
      <w:iCs/>
      <w:color w:val="4F81BD"/>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GSTableBasic12">
    <w:name w:val="SGS Table Basic 12"/>
    <w:basedOn w:val="TableNormal"/>
    <w:next w:val="TableGrid"/>
    <w:qFormat/>
    <w:rsid w:val="00597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qFormat/>
    <w:rsid w:val="005979E7"/>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5979E7"/>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qFormat/>
    <w:rsid w:val="005979E7"/>
    <w:rPr>
      <w:rFonts w:eastAsia="PMingLiU"/>
      <w:lang w:val="sv-SE" w:eastAsia="sv-SE"/>
    </w:rPr>
    <w:tblPr/>
  </w:style>
  <w:style w:type="table" w:customStyle="1" w:styleId="TableGrid43">
    <w:name w:val="Table Grid43"/>
    <w:basedOn w:val="TableNormal"/>
    <w:next w:val="TableGrid"/>
    <w:qFormat/>
    <w:rsid w:val="005979E7"/>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qFormat/>
    <w:rsid w:val="005979E7"/>
    <w:pPr>
      <w:spacing w:after="180"/>
    </w:pPr>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qFormat/>
    <w:rsid w:val="005979E7"/>
    <w:rPr>
      <w:lang w:val="sv-SE" w:eastAsia="sv-SE"/>
    </w:rPr>
    <w:tblPr/>
  </w:style>
  <w:style w:type="table" w:customStyle="1" w:styleId="TableGrid112">
    <w:name w:val="Table Grid112"/>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qFormat/>
    <w:rsid w:val="005979E7"/>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qFormat/>
    <w:rsid w:val="005979E7"/>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qFormat/>
    <w:rsid w:val="005979E7"/>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qFormat/>
    <w:rsid w:val="005979E7"/>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qFormat/>
    <w:rsid w:val="005979E7"/>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5979E7"/>
    <w:pPr>
      <w:numPr>
        <w:numId w:val="15"/>
      </w:numPr>
    </w:pPr>
  </w:style>
  <w:style w:type="table" w:customStyle="1" w:styleId="SGSTableBasic22">
    <w:name w:val="SGS Table Basic 22"/>
    <w:basedOn w:val="TableNormal"/>
    <w:uiPriority w:val="99"/>
    <w:qFormat/>
    <w:rsid w:val="005979E7"/>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2">
    <w:name w:val="SGS2"/>
    <w:uiPriority w:val="99"/>
    <w:rsid w:val="005979E7"/>
    <w:pPr>
      <w:numPr>
        <w:numId w:val="16"/>
      </w:numPr>
    </w:pPr>
  </w:style>
  <w:style w:type="table" w:customStyle="1" w:styleId="TableClassic22">
    <w:name w:val="Table Classic 22"/>
    <w:basedOn w:val="TableNormal"/>
    <w:next w:val="TableClassic2"/>
    <w:qFormat/>
    <w:rsid w:val="005979E7"/>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qFormat/>
    <w:rsid w:val="005979E7"/>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
    <w:name w:val="Table List 82"/>
    <w:basedOn w:val="TableNormal"/>
    <w:next w:val="TableList8"/>
    <w:qFormat/>
    <w:rsid w:val="005979E7"/>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
    <w:name w:val="Table Classic 32"/>
    <w:basedOn w:val="TableNormal"/>
    <w:next w:val="TableClassic3"/>
    <w:qFormat/>
    <w:rsid w:val="005979E7"/>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
    <w:name w:val="Colorful Grid - Accent 12"/>
    <w:basedOn w:val="TableNormal"/>
    <w:next w:val="ColorfulGrid-Accent1"/>
    <w:uiPriority w:val="29"/>
    <w:unhideWhenUsed/>
    <w:qFormat/>
    <w:rsid w:val="005979E7"/>
    <w:rPr>
      <w:rFonts w:ascii="Arial" w:eastAsia="PMingLiU" w:hAnsi="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
    <w:name w:val="Light Shading - Accent 22"/>
    <w:basedOn w:val="TableNormal"/>
    <w:next w:val="LightShading-Accent2"/>
    <w:uiPriority w:val="30"/>
    <w:unhideWhenUsed/>
    <w:qFormat/>
    <w:rsid w:val="005979E7"/>
    <w:rPr>
      <w:rFonts w:ascii="Arial" w:eastAsia="PMingLiU" w:hAnsi="Arial"/>
      <w:b/>
      <w:bCs/>
      <w:i/>
      <w:iCs/>
      <w:color w:val="4F81BD"/>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TitleChar1">
    <w:name w:val="Title Char1"/>
    <w:aliases w:val="Section Header Char1"/>
    <w:qFormat/>
    <w:rsid w:val="005979E7"/>
    <w:rPr>
      <w:rFonts w:ascii="Calibri Light" w:eastAsia="Times New Roman" w:hAnsi="Calibri Light" w:cs="Times New Roman"/>
      <w:spacing w:val="-10"/>
      <w:kern w:val="28"/>
      <w:sz w:val="56"/>
      <w:szCs w:val="56"/>
      <w:lang w:eastAsia="en-US"/>
    </w:rPr>
  </w:style>
  <w:style w:type="character" w:styleId="HTMLCite">
    <w:name w:val="HTML Cite"/>
    <w:unhideWhenUsed/>
    <w:qFormat/>
    <w:rsid w:val="005979E7"/>
    <w:rPr>
      <w:i w:val="0"/>
      <w:color w:val="008000"/>
    </w:rPr>
  </w:style>
  <w:style w:type="character" w:customStyle="1" w:styleId="opdict3lineoneresulttip">
    <w:name w:val="op_dict3_lineone_result_tip"/>
    <w:qFormat/>
    <w:rsid w:val="005979E7"/>
    <w:rPr>
      <w:color w:val="999999"/>
    </w:rPr>
  </w:style>
  <w:style w:type="character" w:customStyle="1" w:styleId="c-icon">
    <w:name w:val="c-icon"/>
    <w:qFormat/>
    <w:rsid w:val="005979E7"/>
  </w:style>
  <w:style w:type="paragraph" w:customStyle="1" w:styleId="90">
    <w:name w:val="修订9"/>
    <w:hidden/>
    <w:uiPriority w:val="99"/>
    <w:semiHidden/>
    <w:qFormat/>
    <w:rsid w:val="005979E7"/>
    <w:rPr>
      <w:rFonts w:eastAsia="MS Mincho"/>
      <w:lang w:eastAsia="en-US"/>
    </w:rPr>
  </w:style>
  <w:style w:type="paragraph" w:customStyle="1" w:styleId="StyleFPArialLatin9ptCentrGauche5cmDroite50">
    <w:name w:val="Style FP + Arial (Latin) 9 pt Centré Gauche? :  5 cm Droite :  5.."/>
    <w:basedOn w:val="FP"/>
    <w:uiPriority w:val="99"/>
    <w:qFormat/>
    <w:rsid w:val="005979E7"/>
    <w:pPr>
      <w:spacing w:after="20"/>
      <w:ind w:left="2835" w:right="2835"/>
      <w:jc w:val="center"/>
    </w:pPr>
    <w:rPr>
      <w:rFonts w:ascii="Arial" w:eastAsia="SimSun" w:hAnsi="Arial" w:cs="Arial"/>
      <w:sz w:val="18"/>
    </w:rPr>
  </w:style>
  <w:style w:type="paragraph" w:styleId="TableofFigures">
    <w:name w:val="table of figures"/>
    <w:basedOn w:val="Normal"/>
    <w:next w:val="Normal"/>
    <w:uiPriority w:val="99"/>
    <w:qFormat/>
    <w:rsid w:val="005979E7"/>
    <w:pPr>
      <w:ind w:left="400" w:hanging="400"/>
      <w:jc w:val="center"/>
    </w:pPr>
    <w:rPr>
      <w:rFonts w:eastAsia="MS Mincho"/>
      <w:b/>
    </w:rPr>
  </w:style>
  <w:style w:type="character" w:customStyle="1" w:styleId="Absatz-Standardschriftart6">
    <w:name w:val="Absatz-Standardschriftart6"/>
    <w:qFormat/>
    <w:rsid w:val="005979E7"/>
  </w:style>
  <w:style w:type="character" w:customStyle="1" w:styleId="315">
    <w:name w:val="标题 3 字符1"/>
    <w:aliases w:val="Underrubrik2 字符1,H3 字符1,0H 字符1,h3 字符1,no break 字符1,l3 字符1,3 字符1,list 3 字符1,Head 3 字符1,1.1.1 字符1,3rd level 字符1,Major Section Sub Section 字符1,PA Minor Section 字符1,Head3 字符1,Level 3 Head 字符1,31 字符1,32 字符1,33 字符1,311 字符1,321 字符1,34 字符1,312 字符1"/>
    <w:qFormat/>
    <w:rsid w:val="005979E7"/>
    <w:rPr>
      <w:rFonts w:ascii="Arial" w:hAnsi="Arial"/>
      <w:sz w:val="28"/>
    </w:rPr>
  </w:style>
  <w:style w:type="table" w:customStyle="1" w:styleId="TableNormal1">
    <w:name w:val="Table Normal1"/>
    <w:basedOn w:val="TableNormal"/>
    <w:semiHidden/>
    <w:qFormat/>
    <w:rsid w:val="005979E7"/>
    <w:rPr>
      <w:rFonts w:eastAsia="DengXian" w:hint="eastAsia"/>
    </w:rPr>
    <w:tblPr>
      <w:tblInd w:w="0" w:type="nil"/>
    </w:tblPr>
  </w:style>
  <w:style w:type="character" w:customStyle="1" w:styleId="BodyTextChar1">
    <w:name w:val="Body Text Char1"/>
    <w:aliases w:val="bt Char1,Corps de texte Car Char1,Corps de texte Car1 Car Char1,Corps de texte Car Car Car Char1,Corps de texte Car1 Car Car Car Char1,Corps de texte Car Car Car Car Car Char1,Corps de texte Car1 Car Car Car Car Car Char1,bt Car Char1"/>
    <w:uiPriority w:val="99"/>
    <w:rsid w:val="005979E7"/>
    <w:rPr>
      <w:rFonts w:eastAsia="Times New Roman"/>
      <w:lang w:eastAsia="ja-JP"/>
    </w:rPr>
  </w:style>
  <w:style w:type="character" w:customStyle="1" w:styleId="wordsection1Char">
    <w:name w:val="wordsection1 Char"/>
    <w:link w:val="wordsection1"/>
    <w:uiPriority w:val="99"/>
    <w:locked/>
    <w:rsid w:val="005979E7"/>
    <w:rPr>
      <w:rFonts w:ascii="Calibri" w:eastAsia="Calibri" w:hAnsi="Calibri" w:cs="Calibri"/>
      <w:lang w:val="en-US"/>
    </w:rPr>
  </w:style>
  <w:style w:type="paragraph" w:customStyle="1" w:styleId="100">
    <w:name w:val="修订10"/>
    <w:uiPriority w:val="99"/>
    <w:semiHidden/>
    <w:qFormat/>
    <w:rsid w:val="005979E7"/>
    <w:rPr>
      <w:rFonts w:eastAsia="MS Mincho"/>
      <w:lang w:eastAsia="en-US"/>
    </w:rPr>
  </w:style>
  <w:style w:type="paragraph" w:customStyle="1" w:styleId="62">
    <w:name w:val="无间隔6"/>
    <w:uiPriority w:val="99"/>
    <w:qFormat/>
    <w:rsid w:val="005979E7"/>
    <w:rPr>
      <w:rFonts w:eastAsia="SimSun"/>
      <w:lang w:eastAsia="en-US"/>
    </w:rPr>
  </w:style>
  <w:style w:type="paragraph" w:customStyle="1" w:styleId="111">
    <w:name w:val="修订11"/>
    <w:uiPriority w:val="99"/>
    <w:semiHidden/>
    <w:qFormat/>
    <w:rsid w:val="005979E7"/>
    <w:rPr>
      <w:rFonts w:eastAsia="MS Mincho"/>
      <w:lang w:eastAsia="en-US"/>
    </w:rPr>
  </w:style>
  <w:style w:type="paragraph" w:customStyle="1" w:styleId="72">
    <w:name w:val="无间隔7"/>
    <w:uiPriority w:val="99"/>
    <w:qFormat/>
    <w:rsid w:val="005979E7"/>
    <w:rPr>
      <w:rFonts w:eastAsia="SimSun"/>
      <w:lang w:eastAsia="en-US"/>
    </w:rPr>
  </w:style>
  <w:style w:type="paragraph" w:customStyle="1" w:styleId="xxxxxxxb1">
    <w:name w:val="x_x_x_xxxxb1"/>
    <w:basedOn w:val="Normal"/>
    <w:uiPriority w:val="99"/>
    <w:qFormat/>
    <w:rsid w:val="005979E7"/>
    <w:pPr>
      <w:overflowPunct/>
      <w:autoSpaceDE/>
      <w:autoSpaceDN/>
      <w:adjustRightInd/>
      <w:spacing w:before="100" w:beforeAutospacing="1" w:after="100" w:afterAutospacing="1"/>
      <w:textAlignment w:val="auto"/>
    </w:pPr>
    <w:rPr>
      <w:sz w:val="24"/>
      <w:szCs w:val="24"/>
      <w:lang w:val="en-US" w:eastAsia="zh-CN"/>
    </w:rPr>
  </w:style>
  <w:style w:type="paragraph" w:customStyle="1" w:styleId="xxxxxxxb2">
    <w:name w:val="x_x_x_xxxxb2"/>
    <w:basedOn w:val="Normal"/>
    <w:uiPriority w:val="99"/>
    <w:qFormat/>
    <w:rsid w:val="005979E7"/>
    <w:pPr>
      <w:overflowPunct/>
      <w:autoSpaceDE/>
      <w:autoSpaceDN/>
      <w:adjustRightInd/>
      <w:spacing w:before="100" w:beforeAutospacing="1" w:after="100" w:afterAutospacing="1"/>
      <w:textAlignment w:val="auto"/>
    </w:pPr>
    <w:rPr>
      <w:sz w:val="24"/>
      <w:szCs w:val="24"/>
      <w:lang w:val="en-US" w:eastAsia="zh-CN"/>
    </w:rPr>
  </w:style>
  <w:style w:type="paragraph" w:customStyle="1" w:styleId="1ff1">
    <w:name w:val="正文1"/>
    <w:uiPriority w:val="99"/>
    <w:qFormat/>
    <w:rsid w:val="005979E7"/>
    <w:pPr>
      <w:jc w:val="both"/>
    </w:pPr>
    <w:rPr>
      <w:rFonts w:eastAsia="SimSun"/>
      <w:kern w:val="2"/>
      <w:sz w:val="21"/>
      <w:szCs w:val="21"/>
      <w:lang w:val="en-US" w:eastAsia="zh-CN"/>
    </w:rPr>
  </w:style>
  <w:style w:type="character" w:customStyle="1" w:styleId="B3Car">
    <w:name w:val="B3 Car"/>
    <w:rsid w:val="005979E7"/>
    <w:rPr>
      <w:rFonts w:ascii="Times New Roman" w:hAnsi="Times New Roman"/>
      <w:lang w:val="en-GB" w:eastAsia="en-US"/>
    </w:rPr>
  </w:style>
  <w:style w:type="paragraph" w:customStyle="1" w:styleId="xtal">
    <w:name w:val="x_tal"/>
    <w:basedOn w:val="Normal"/>
    <w:uiPriority w:val="99"/>
    <w:qFormat/>
    <w:rsid w:val="005979E7"/>
    <w:pPr>
      <w:overflowPunct/>
      <w:autoSpaceDE/>
      <w:autoSpaceDN/>
      <w:adjustRightInd/>
      <w:spacing w:after="0"/>
      <w:textAlignment w:val="auto"/>
    </w:pPr>
    <w:rPr>
      <w:rFonts w:ascii="Calibri" w:eastAsia="Calibri" w:hAnsi="Calibri" w:cs="Calibri"/>
      <w:sz w:val="22"/>
      <w:szCs w:val="22"/>
      <w:lang w:val="en-US" w:eastAsia="en-US"/>
    </w:rPr>
  </w:style>
  <w:style w:type="paragraph" w:customStyle="1" w:styleId="CharCharCharCharChar11">
    <w:name w:val="Char Char Char Char Char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11">
    <w:name w:val="Char111"/>
    <w:uiPriority w:val="99"/>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1">
    <w:name w:val="Char Char Char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1">
    <w:name w:val="Char Char1 Char Char11"/>
    <w:uiPriority w:val="99"/>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1">
    <w:name w:val="Char Char Char Char1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1">
    <w:name w:val="Char Char2 Char Char11"/>
    <w:basedOn w:val="Normal"/>
    <w:uiPriority w:val="99"/>
    <w:qFormat/>
    <w:rsid w:val="005979E7"/>
    <w:pPr>
      <w:tabs>
        <w:tab w:val="left" w:pos="540"/>
        <w:tab w:val="left" w:pos="1260"/>
        <w:tab w:val="left" w:pos="1800"/>
      </w:tabs>
      <w:overflowPunct/>
      <w:autoSpaceDE/>
      <w:adjustRightInd/>
      <w:spacing w:before="240" w:after="160" w:line="240" w:lineRule="exact"/>
      <w:textAlignment w:val="auto"/>
    </w:pPr>
    <w:rPr>
      <w:rFonts w:ascii="Verdana" w:eastAsia="Batang" w:hAnsi="Verdana"/>
      <w:sz w:val="24"/>
      <w:lang w:val="en-US"/>
    </w:rPr>
  </w:style>
  <w:style w:type="paragraph" w:customStyle="1" w:styleId="CharCharCharCharCharChar11">
    <w:name w:val="Char Char Char Char Char Char11"/>
    <w:uiPriority w:val="99"/>
    <w:semiHidden/>
    <w:qFormat/>
    <w:rsid w:val="005979E7"/>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ZchnZchn111">
    <w:name w:val="Zchn Zchn111"/>
    <w:uiPriority w:val="99"/>
    <w:semiHidden/>
    <w:qFormat/>
    <w:rsid w:val="005979E7"/>
    <w:pPr>
      <w:keepNext/>
      <w:tabs>
        <w:tab w:val="left"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paragraph" w:customStyle="1" w:styleId="CarCar511">
    <w:name w:val="Car Car511"/>
    <w:uiPriority w:val="99"/>
    <w:semiHidden/>
    <w:qFormat/>
    <w:rsid w:val="005979E7"/>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11">
    <w:name w:val="Car Car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11">
    <w:name w:val="Car Car1 Char Char Car Car11"/>
    <w:uiPriority w:val="99"/>
    <w:semiHidden/>
    <w:qFormat/>
    <w:rsid w:val="005979E7"/>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11">
    <w:name w:val="Char Char Char Char Char Char Char Char Char Char Char Char Char Char1 Char Char Char Char Char Char Char Char Char Char Char Char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20">
    <w:name w:val="Char12"/>
    <w:uiPriority w:val="99"/>
    <w:semiHidden/>
    <w:qFormat/>
    <w:rsid w:val="005979E7"/>
    <w:pPr>
      <w:keepNext/>
      <w:tabs>
        <w:tab w:val="left"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paragraph" w:customStyle="1" w:styleId="CharCharCharChar21">
    <w:name w:val="Char Char Char Char21"/>
    <w:uiPriority w:val="99"/>
    <w:qFormat/>
    <w:rsid w:val="005979E7"/>
    <w:pPr>
      <w:keepNext/>
      <w:tabs>
        <w:tab w:val="left" w:pos="-1134"/>
      </w:tabs>
      <w:autoSpaceDE w:val="0"/>
      <w:autoSpaceDN w:val="0"/>
      <w:adjustRightInd w:val="0"/>
      <w:spacing w:before="60" w:after="60"/>
      <w:jc w:val="both"/>
    </w:pPr>
    <w:rPr>
      <w:rFonts w:eastAsia="SimSun"/>
      <w:lang w:val="en-US" w:eastAsia="en-US"/>
    </w:rPr>
  </w:style>
  <w:style w:type="paragraph" w:customStyle="1" w:styleId="CharCharCharCharCharCharCharCharCharCharCharChar11">
    <w:name w:val="Char Char Char Char Char Char Char Char Char Char Char Char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10">
    <w:name w:val="(文字) (文字)2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11">
    <w:name w:val="(文字) (文字)1 Char (文字) (文字)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1">
    <w:name w:val="(文字) (文字)1 Char (文字) (文字) Char (文字) (文字)1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0">
    <w:name w:val="(文字) (文字)1 Char (文字) (文字) Char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1">
    <w:name w:val="(文字) (文字)1 Char (文字) (文字) Char (文字) (文字)1 Char (文字) (文字) Char Char Char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1">
    <w:name w:val="Zchn Zchn2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11">
    <w:name w:val="(文字) (文字)1 Char (文字) (文字) Char (文字) (文字)1 Char (文字) (文字)11"/>
    <w:uiPriority w:val="99"/>
    <w:semiHidden/>
    <w:qFormat/>
    <w:rsid w:val="005979E7"/>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CharCharCharCharCharCharCharCharCharCharCharCharCharChar11">
    <w:name w:val="Char Char1 Char Char Char Char Char Char Char Char Char Char Char Char Char Char Char Char11"/>
    <w:uiPriority w:val="99"/>
    <w:semiHidden/>
    <w:qFormat/>
    <w:rsid w:val="005979E7"/>
    <w:pPr>
      <w:keepNext/>
      <w:tabs>
        <w:tab w:val="left"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11">
    <w:name w:val="Char Char1 Char Char Char Char Char Char Char Char Char Char Char Char Char11"/>
    <w:uiPriority w:val="99"/>
    <w:semiHidden/>
    <w:qFormat/>
    <w:rsid w:val="005979E7"/>
    <w:pPr>
      <w:keepNext/>
      <w:tabs>
        <w:tab w:val="left"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710">
    <w:name w:val="修订71"/>
    <w:uiPriority w:val="99"/>
    <w:semiHidden/>
    <w:qFormat/>
    <w:rsid w:val="005979E7"/>
    <w:pPr>
      <w:autoSpaceDN w:val="0"/>
    </w:pPr>
    <w:rPr>
      <w:rFonts w:eastAsia="MS Mincho"/>
      <w:lang w:eastAsia="en-US"/>
    </w:rPr>
  </w:style>
  <w:style w:type="paragraph" w:customStyle="1" w:styleId="216">
    <w:name w:val="无间隔21"/>
    <w:uiPriority w:val="99"/>
    <w:qFormat/>
    <w:rsid w:val="005979E7"/>
    <w:pPr>
      <w:autoSpaceDN w:val="0"/>
    </w:pPr>
    <w:rPr>
      <w:rFonts w:eastAsia="SimSun"/>
      <w:lang w:eastAsia="en-US"/>
    </w:rPr>
  </w:style>
  <w:style w:type="paragraph" w:customStyle="1" w:styleId="TOC10">
    <w:name w:val="TOC 标题1"/>
    <w:basedOn w:val="Heading1"/>
    <w:next w:val="Normal"/>
    <w:uiPriority w:val="39"/>
    <w:qFormat/>
    <w:rsid w:val="005979E7"/>
    <w:pPr>
      <w:keepLines w:val="0"/>
      <w:pBdr>
        <w:top w:val="none" w:sz="0" w:space="0" w:color="auto"/>
      </w:pBdr>
      <w:overflowPunct/>
      <w:autoSpaceDE/>
      <w:adjustRightInd/>
      <w:spacing w:before="180" w:line="720" w:lineRule="auto"/>
      <w:ind w:left="0" w:firstLine="0"/>
      <w:jc w:val="both"/>
      <w:textAlignment w:val="auto"/>
      <w:outlineLvl w:val="9"/>
    </w:pPr>
    <w:rPr>
      <w:rFonts w:ascii="Cambria" w:eastAsia="PMingLiU" w:hAnsi="Cambria"/>
      <w:b/>
      <w:bCs/>
      <w:kern w:val="52"/>
      <w:sz w:val="52"/>
      <w:szCs w:val="52"/>
    </w:rPr>
  </w:style>
  <w:style w:type="character" w:customStyle="1" w:styleId="CharChar121">
    <w:name w:val="Char Char121"/>
    <w:qFormat/>
    <w:rsid w:val="005979E7"/>
    <w:rPr>
      <w:lang w:val="en-GB" w:eastAsia="ja-JP"/>
    </w:rPr>
  </w:style>
  <w:style w:type="character" w:customStyle="1" w:styleId="CharChar411">
    <w:name w:val="Char Char411"/>
    <w:qFormat/>
    <w:rsid w:val="005979E7"/>
    <w:rPr>
      <w:rFonts w:ascii="Courier New" w:hAnsi="Courier New" w:cs="Courier New" w:hint="default"/>
      <w:lang w:val="nb-NO" w:eastAsia="ja-JP"/>
    </w:rPr>
  </w:style>
  <w:style w:type="character" w:customStyle="1" w:styleId="CharChar711">
    <w:name w:val="Char Char711"/>
    <w:qFormat/>
    <w:rsid w:val="005979E7"/>
    <w:rPr>
      <w:rFonts w:ascii="Tahoma" w:hAnsi="Tahoma" w:cs="Tahoma" w:hint="default"/>
      <w:shd w:val="clear" w:color="auto" w:fill="000080"/>
      <w:lang w:val="en-GB" w:eastAsia="en-US"/>
    </w:rPr>
  </w:style>
  <w:style w:type="character" w:customStyle="1" w:styleId="CharChar1011">
    <w:name w:val="Char Char1011"/>
    <w:qFormat/>
    <w:rsid w:val="005979E7"/>
    <w:rPr>
      <w:rFonts w:ascii="Times New Roman" w:hAnsi="Times New Roman" w:cs="Times New Roman" w:hint="default"/>
      <w:lang w:val="en-GB" w:eastAsia="en-US"/>
    </w:rPr>
  </w:style>
  <w:style w:type="character" w:customStyle="1" w:styleId="CharChar911">
    <w:name w:val="Char Char911"/>
    <w:qFormat/>
    <w:rsid w:val="005979E7"/>
    <w:rPr>
      <w:rFonts w:ascii="Tahoma" w:hAnsi="Tahoma" w:cs="Tahoma" w:hint="default"/>
      <w:sz w:val="16"/>
      <w:lang w:val="en-GB" w:eastAsia="en-US"/>
    </w:rPr>
  </w:style>
  <w:style w:type="character" w:customStyle="1" w:styleId="CharChar811">
    <w:name w:val="Char Char811"/>
    <w:semiHidden/>
    <w:qFormat/>
    <w:rsid w:val="005979E7"/>
    <w:rPr>
      <w:rFonts w:ascii="Times New Roman" w:hAnsi="Times New Roman" w:cs="Times New Roman" w:hint="default"/>
      <w:b/>
      <w:bCs w:val="0"/>
      <w:lang w:val="en-GB" w:eastAsia="en-US"/>
    </w:rPr>
  </w:style>
  <w:style w:type="character" w:customStyle="1" w:styleId="CharChar2211">
    <w:name w:val="Char Char2211"/>
    <w:qFormat/>
    <w:rsid w:val="005979E7"/>
    <w:rPr>
      <w:rFonts w:ascii="Arial" w:hAnsi="Arial" w:cs="Arial" w:hint="default"/>
      <w:lang w:val="en-GB" w:eastAsia="en-US" w:bidi="ar-SA"/>
    </w:rPr>
  </w:style>
  <w:style w:type="character" w:customStyle="1" w:styleId="CharChar1911">
    <w:name w:val="Char Char1911"/>
    <w:qFormat/>
    <w:rsid w:val="005979E7"/>
    <w:rPr>
      <w:rFonts w:ascii="Times New Roman" w:hAnsi="Times New Roman" w:cs="Times New Roman" w:hint="default"/>
      <w:lang w:val="en-GB"/>
    </w:rPr>
  </w:style>
  <w:style w:type="character" w:customStyle="1" w:styleId="CharChar1311">
    <w:name w:val="Char Char1311"/>
    <w:semiHidden/>
    <w:qFormat/>
    <w:rsid w:val="005979E7"/>
    <w:rPr>
      <w:rFonts w:ascii="SimSun" w:eastAsia="SimSun" w:hAnsi="SimSun" w:hint="eastAsia"/>
      <w:lang w:val="en-GB" w:eastAsia="en-US" w:bidi="ar-SA"/>
    </w:rPr>
  </w:style>
  <w:style w:type="character" w:customStyle="1" w:styleId="CharChar611">
    <w:name w:val="Char Char611"/>
    <w:qFormat/>
    <w:rsid w:val="005979E7"/>
    <w:rPr>
      <w:rFonts w:ascii="Arial" w:eastAsia="SimSun" w:hAnsi="Arial" w:cs="Arial" w:hint="default"/>
      <w:sz w:val="32"/>
      <w:lang w:val="en-GB" w:eastAsia="en-US" w:bidi="ar-SA"/>
    </w:rPr>
  </w:style>
  <w:style w:type="character" w:customStyle="1" w:styleId="CharChar511">
    <w:name w:val="Char Char511"/>
    <w:qFormat/>
    <w:rsid w:val="005979E7"/>
    <w:rPr>
      <w:rFonts w:ascii="Arial" w:eastAsia="SimSun" w:hAnsi="Arial" w:cs="Arial" w:hint="default"/>
      <w:sz w:val="28"/>
      <w:lang w:val="en-GB" w:eastAsia="en-US" w:bidi="ar-SA"/>
    </w:rPr>
  </w:style>
  <w:style w:type="character" w:customStyle="1" w:styleId="CharChar1611">
    <w:name w:val="Char Char1611"/>
    <w:qFormat/>
    <w:rsid w:val="005979E7"/>
    <w:rPr>
      <w:rFonts w:ascii="Arial" w:eastAsia="SimSun" w:hAnsi="Arial" w:cs="Arial" w:hint="default"/>
      <w:lang w:val="en-GB" w:eastAsia="en-US" w:bidi="ar-SA"/>
    </w:rPr>
  </w:style>
  <w:style w:type="character" w:customStyle="1" w:styleId="CharChar1411">
    <w:name w:val="Char Char1411"/>
    <w:qFormat/>
    <w:rsid w:val="005979E7"/>
    <w:rPr>
      <w:rFonts w:ascii="Arial" w:eastAsia="SimSun" w:hAnsi="Arial" w:cs="Arial" w:hint="default"/>
      <w:sz w:val="36"/>
      <w:lang w:val="en-GB" w:eastAsia="en-US" w:bidi="ar-SA"/>
    </w:rPr>
  </w:style>
  <w:style w:type="character" w:customStyle="1" w:styleId="CharChar1111">
    <w:name w:val="Char Char1111"/>
    <w:qFormat/>
    <w:rsid w:val="005979E7"/>
    <w:rPr>
      <w:rFonts w:ascii="Tahoma" w:eastAsia="SimSun" w:hAnsi="Tahoma" w:cs="Tahoma" w:hint="default"/>
      <w:lang w:val="en-GB" w:eastAsia="en-US" w:bidi="ar-SA"/>
    </w:rPr>
  </w:style>
  <w:style w:type="character" w:customStyle="1" w:styleId="CharChar311">
    <w:name w:val="Char Char311"/>
    <w:qFormat/>
    <w:rsid w:val="005979E7"/>
    <w:rPr>
      <w:rFonts w:ascii="Arial" w:hAnsi="Arial" w:cs="Arial" w:hint="default"/>
      <w:sz w:val="22"/>
      <w:lang w:val="en-GB" w:eastAsia="en-US" w:bidi="ar-SA"/>
    </w:rPr>
  </w:style>
  <w:style w:type="character" w:customStyle="1" w:styleId="CharChar2311">
    <w:name w:val="Char Char2311"/>
    <w:qFormat/>
    <w:rsid w:val="005979E7"/>
    <w:rPr>
      <w:rFonts w:ascii="Arial" w:hAnsi="Arial" w:cs="Arial" w:hint="default"/>
      <w:sz w:val="28"/>
      <w:lang w:val="en-GB" w:eastAsia="en-US"/>
    </w:rPr>
  </w:style>
  <w:style w:type="character" w:customStyle="1" w:styleId="CharChar1511">
    <w:name w:val="Char Char1511"/>
    <w:qFormat/>
    <w:rsid w:val="005979E7"/>
    <w:rPr>
      <w:rFonts w:ascii="Arial" w:hAnsi="Arial" w:cs="Arial" w:hint="default"/>
      <w:sz w:val="36"/>
      <w:lang w:val="en-GB"/>
    </w:rPr>
  </w:style>
  <w:style w:type="character" w:customStyle="1" w:styleId="CharChar2511">
    <w:name w:val="Char Char2511"/>
    <w:qFormat/>
    <w:rsid w:val="005979E7"/>
    <w:rPr>
      <w:rFonts w:ascii="Arial" w:hAnsi="Arial" w:cs="Arial" w:hint="default"/>
      <w:lang w:val="en-GB" w:eastAsia="en-US"/>
    </w:rPr>
  </w:style>
  <w:style w:type="character" w:customStyle="1" w:styleId="CharChar2411">
    <w:name w:val="Char Char2411"/>
    <w:qFormat/>
    <w:rsid w:val="005979E7"/>
    <w:rPr>
      <w:rFonts w:ascii="Arial" w:hAnsi="Arial" w:cs="Arial" w:hint="default"/>
      <w:sz w:val="36"/>
      <w:lang w:val="en-GB" w:eastAsia="en-US"/>
    </w:rPr>
  </w:style>
  <w:style w:type="character" w:customStyle="1" w:styleId="CharChar3011">
    <w:name w:val="Char Char3011"/>
    <w:qFormat/>
    <w:rsid w:val="005979E7"/>
    <w:rPr>
      <w:rFonts w:ascii="Arial" w:hAnsi="Arial" w:cs="Arial" w:hint="default"/>
      <w:lang w:val="en-GB" w:eastAsia="en-US"/>
    </w:rPr>
  </w:style>
  <w:style w:type="character" w:customStyle="1" w:styleId="CharChar2911">
    <w:name w:val="Char Char2911"/>
    <w:qFormat/>
    <w:rsid w:val="005979E7"/>
    <w:rPr>
      <w:rFonts w:ascii="Arial" w:hAnsi="Arial" w:cs="Arial" w:hint="default"/>
      <w:sz w:val="36"/>
      <w:lang w:val="en-GB" w:eastAsia="en-US"/>
    </w:rPr>
  </w:style>
  <w:style w:type="character" w:customStyle="1" w:styleId="CharChar2811">
    <w:name w:val="Char Char2811"/>
    <w:qFormat/>
    <w:rsid w:val="005979E7"/>
    <w:rPr>
      <w:rFonts w:ascii="Arial" w:hAnsi="Arial" w:cs="Arial" w:hint="default"/>
      <w:sz w:val="36"/>
      <w:lang w:val="en-GB" w:eastAsia="en-US"/>
    </w:rPr>
  </w:style>
  <w:style w:type="character" w:customStyle="1" w:styleId="CharChar2711">
    <w:name w:val="Char Char2711"/>
    <w:qFormat/>
    <w:rsid w:val="005979E7"/>
    <w:rPr>
      <w:rFonts w:ascii="Arial" w:hAnsi="Arial" w:cs="Arial" w:hint="default"/>
      <w:b/>
      <w:bCs w:val="0"/>
      <w:i/>
      <w:iCs w:val="0"/>
      <w:sz w:val="18"/>
      <w:lang w:val="en-GB" w:eastAsia="en-US"/>
    </w:rPr>
  </w:style>
  <w:style w:type="character" w:customStyle="1" w:styleId="CharChar2611">
    <w:name w:val="Char Char2611"/>
    <w:qFormat/>
    <w:rsid w:val="005979E7"/>
    <w:rPr>
      <w:rFonts w:ascii="Arial" w:hAnsi="Arial" w:cs="Arial" w:hint="default"/>
      <w:lang w:val="en-GB"/>
    </w:rPr>
  </w:style>
  <w:style w:type="character" w:customStyle="1" w:styleId="CharChar1711">
    <w:name w:val="Char Char1711"/>
    <w:qFormat/>
    <w:rsid w:val="005979E7"/>
    <w:rPr>
      <w:rFonts w:ascii="Arial" w:hAnsi="Arial" w:cs="Arial" w:hint="default"/>
      <w:sz w:val="36"/>
      <w:lang w:eastAsia="en-US"/>
    </w:rPr>
  </w:style>
  <w:style w:type="character" w:customStyle="1" w:styleId="4110">
    <w:name w:val="(文字) (文字)411"/>
    <w:qFormat/>
    <w:rsid w:val="005979E7"/>
    <w:rPr>
      <w:rFonts w:ascii="MS Mincho" w:eastAsia="MS Mincho" w:hAnsi="MS Mincho" w:hint="eastAsia"/>
      <w:lang w:val="en-GB" w:eastAsia="ar-SA" w:bidi="ar-SA"/>
    </w:rPr>
  </w:style>
  <w:style w:type="character" w:customStyle="1" w:styleId="CharChar2111">
    <w:name w:val="Char Char2111"/>
    <w:qFormat/>
    <w:rsid w:val="005979E7"/>
    <w:rPr>
      <w:rFonts w:ascii="Times New Roman" w:hAnsi="Times New Roman" w:cs="Times New Roman" w:hint="default"/>
      <w:lang w:val="en-GB" w:eastAsia="en-US"/>
    </w:rPr>
  </w:style>
  <w:style w:type="character" w:customStyle="1" w:styleId="CharChar2011">
    <w:name w:val="Char Char2011"/>
    <w:qFormat/>
    <w:rsid w:val="005979E7"/>
    <w:rPr>
      <w:rFonts w:ascii="Tahoma" w:hAnsi="Tahoma" w:cs="Tahoma" w:hint="default"/>
      <w:sz w:val="16"/>
      <w:szCs w:val="16"/>
      <w:lang w:val="en-GB" w:eastAsia="en-US"/>
    </w:rPr>
  </w:style>
  <w:style w:type="character" w:customStyle="1" w:styleId="CharChar222">
    <w:name w:val="Char Char222"/>
    <w:qFormat/>
    <w:rsid w:val="005979E7"/>
    <w:rPr>
      <w:rFonts w:ascii="Arial" w:hAnsi="Arial" w:cs="Arial" w:hint="default"/>
      <w:b/>
      <w:bCs w:val="0"/>
      <w:i/>
      <w:iCs w:val="0"/>
      <w:sz w:val="18"/>
      <w:lang w:val="en-GB"/>
    </w:rPr>
  </w:style>
  <w:style w:type="character" w:customStyle="1" w:styleId="911">
    <w:name w:val="(文字) (文字)91"/>
    <w:qFormat/>
    <w:rsid w:val="005979E7"/>
    <w:rPr>
      <w:rFonts w:ascii="Arial" w:eastAsia="MS Mincho" w:hAnsi="Arial" w:cs="Arial" w:hint="default"/>
      <w:sz w:val="28"/>
      <w:szCs w:val="28"/>
      <w:lang w:val="en-GB" w:eastAsia="ja-JP"/>
    </w:rPr>
  </w:style>
  <w:style w:type="character" w:customStyle="1" w:styleId="CharChar1811">
    <w:name w:val="Char Char1811"/>
    <w:qFormat/>
    <w:rsid w:val="005979E7"/>
    <w:rPr>
      <w:rFonts w:ascii="Arial" w:hAnsi="Arial" w:cs="Arial" w:hint="default"/>
      <w:lang w:eastAsia="en-US"/>
    </w:rPr>
  </w:style>
  <w:style w:type="character" w:customStyle="1" w:styleId="CarCar411">
    <w:name w:val="Car Car411"/>
    <w:qFormat/>
    <w:rsid w:val="005979E7"/>
    <w:rPr>
      <w:rFonts w:ascii="Arial" w:eastAsia="MS Mincho" w:hAnsi="Arial" w:cs="Arial" w:hint="default"/>
      <w:lang w:val="en-GB" w:eastAsia="en-US" w:bidi="ar-SA"/>
    </w:rPr>
  </w:style>
  <w:style w:type="character" w:customStyle="1" w:styleId="CarCar811">
    <w:name w:val="Car Car811"/>
    <w:qFormat/>
    <w:rsid w:val="005979E7"/>
    <w:rPr>
      <w:rFonts w:ascii="Arial" w:eastAsia="MS Mincho" w:hAnsi="Arial" w:cs="Arial" w:hint="default"/>
      <w:sz w:val="36"/>
      <w:lang w:val="en-GB" w:eastAsia="en-US" w:bidi="ar-SA"/>
    </w:rPr>
  </w:style>
  <w:style w:type="character" w:customStyle="1" w:styleId="CarCar311">
    <w:name w:val="Car Car311"/>
    <w:qFormat/>
    <w:rsid w:val="005979E7"/>
    <w:rPr>
      <w:rFonts w:ascii="Arial" w:eastAsia="MS Mincho" w:hAnsi="Arial" w:cs="Arial" w:hint="default"/>
      <w:sz w:val="36"/>
      <w:lang w:val="en-GB" w:eastAsia="en-US" w:bidi="ar-SA"/>
    </w:rPr>
  </w:style>
  <w:style w:type="character" w:customStyle="1" w:styleId="CarCar711">
    <w:name w:val="Car Car711"/>
    <w:qFormat/>
    <w:rsid w:val="005979E7"/>
    <w:rPr>
      <w:rFonts w:ascii="MS Mincho" w:eastAsia="MS Mincho" w:hAnsi="MS Mincho" w:hint="eastAsia"/>
      <w:lang w:val="en-GB" w:eastAsia="en-US" w:bidi="ar-SA"/>
    </w:rPr>
  </w:style>
  <w:style w:type="character" w:customStyle="1" w:styleId="CarCar611">
    <w:name w:val="Car Car611"/>
    <w:qFormat/>
    <w:rsid w:val="005979E7"/>
    <w:rPr>
      <w:rFonts w:ascii="Courier New" w:hAnsi="Courier New" w:cs="Courier New" w:hint="default"/>
      <w:lang w:val="nb-NO" w:eastAsia="ja-JP" w:bidi="ar-SA"/>
    </w:rPr>
  </w:style>
  <w:style w:type="character" w:customStyle="1" w:styleId="CarCar211">
    <w:name w:val="Car Car211"/>
    <w:qFormat/>
    <w:rsid w:val="005979E7"/>
    <w:rPr>
      <w:rFonts w:ascii="MS Mincho" w:eastAsia="MS Mincho" w:hAnsi="MS Mincho" w:hint="eastAsia"/>
      <w:lang w:val="en-GB" w:eastAsia="ja-JP" w:bidi="ar-SA"/>
    </w:rPr>
  </w:style>
  <w:style w:type="character" w:customStyle="1" w:styleId="CarCar911">
    <w:name w:val="Car Car911"/>
    <w:qFormat/>
    <w:rsid w:val="005979E7"/>
    <w:rPr>
      <w:rFonts w:ascii="Arial" w:hAnsi="Arial" w:cs="Arial" w:hint="default"/>
      <w:lang w:val="en-GB" w:eastAsia="ja-JP" w:bidi="ar-SA"/>
    </w:rPr>
  </w:style>
  <w:style w:type="character" w:customStyle="1" w:styleId="CarCar1011">
    <w:name w:val="Car Car1011"/>
    <w:qFormat/>
    <w:rsid w:val="005979E7"/>
    <w:rPr>
      <w:rFonts w:ascii="Arial" w:hAnsi="Arial" w:cs="Arial" w:hint="default"/>
      <w:lang w:val="en-GB" w:eastAsia="ja-JP" w:bidi="ar-SA"/>
    </w:rPr>
  </w:style>
  <w:style w:type="character" w:customStyle="1" w:styleId="811">
    <w:name w:val="(文字) (文字)811"/>
    <w:qFormat/>
    <w:rsid w:val="005979E7"/>
    <w:rPr>
      <w:rFonts w:ascii="Arial" w:eastAsia="MS Mincho" w:hAnsi="Arial" w:cs="Arial" w:hint="default"/>
      <w:lang w:val="en-GB" w:eastAsia="ar-SA" w:bidi="ar-SA"/>
    </w:rPr>
  </w:style>
  <w:style w:type="character" w:customStyle="1" w:styleId="711">
    <w:name w:val="(文字) (文字)711"/>
    <w:qFormat/>
    <w:rsid w:val="005979E7"/>
    <w:rPr>
      <w:rFonts w:ascii="Arial" w:eastAsia="MS Mincho" w:hAnsi="Arial" w:cs="Arial" w:hint="default"/>
      <w:sz w:val="36"/>
      <w:lang w:val="en-GB" w:eastAsia="ar-SA" w:bidi="ar-SA"/>
    </w:rPr>
  </w:style>
  <w:style w:type="character" w:customStyle="1" w:styleId="611">
    <w:name w:val="(文字) (文字)611"/>
    <w:qFormat/>
    <w:rsid w:val="005979E7"/>
    <w:rPr>
      <w:rFonts w:ascii="MS Mincho" w:eastAsia="MS Mincho" w:hAnsi="MS Mincho" w:hint="eastAsia"/>
      <w:lang w:val="en-GB" w:eastAsia="ar-SA" w:bidi="ar-SA"/>
    </w:rPr>
  </w:style>
  <w:style w:type="character" w:customStyle="1" w:styleId="5110">
    <w:name w:val="(文字) (文字)511"/>
    <w:qFormat/>
    <w:rsid w:val="005979E7"/>
    <w:rPr>
      <w:rFonts w:ascii="Courier New" w:eastAsia="MS Mincho" w:hAnsi="Courier New" w:cs="Courier New" w:hint="default"/>
      <w:lang w:val="nb-NO" w:eastAsia="ar-SA" w:bidi="ar-SA"/>
    </w:rPr>
  </w:style>
  <w:style w:type="character" w:customStyle="1" w:styleId="3110">
    <w:name w:val="(文字) (文字)311"/>
    <w:qFormat/>
    <w:rsid w:val="005979E7"/>
    <w:rPr>
      <w:rFonts w:ascii="MS Mincho" w:eastAsia="MS Mincho" w:hAnsi="MS Mincho" w:hint="eastAsia"/>
      <w:lang w:val="en-GB" w:eastAsia="ar-SA" w:bidi="ar-SA"/>
    </w:rPr>
  </w:style>
  <w:style w:type="character" w:customStyle="1" w:styleId="1110">
    <w:name w:val="(文字) (文字)111"/>
    <w:qFormat/>
    <w:rsid w:val="005979E7"/>
    <w:rPr>
      <w:rFonts w:ascii="MS Mincho" w:eastAsia="MS Mincho" w:hAnsi="MS Mincho" w:hint="eastAsia"/>
      <w:lang w:val="en-GB" w:eastAsia="ar-SA" w:bidi="ar-SA"/>
    </w:rPr>
  </w:style>
  <w:style w:type="character" w:customStyle="1" w:styleId="CharChar232">
    <w:name w:val="Char Char232"/>
    <w:qFormat/>
    <w:rsid w:val="005979E7"/>
    <w:rPr>
      <w:rFonts w:ascii="Arial" w:hAnsi="Arial" w:cs="Arial" w:hint="default"/>
      <w:lang w:val="en-GB" w:eastAsia="en-US"/>
    </w:rPr>
  </w:style>
  <w:style w:type="character" w:customStyle="1" w:styleId="Titre311">
    <w:name w:val="Titre 311"/>
    <w:qFormat/>
    <w:rsid w:val="005979E7"/>
    <w:rPr>
      <w:rFonts w:ascii="Arial" w:hAnsi="Arial" w:cs="Arial" w:hint="default"/>
      <w:sz w:val="28"/>
      <w:szCs w:val="28"/>
      <w:lang w:val="en-GB" w:eastAsia="en-GB"/>
    </w:rPr>
  </w:style>
  <w:style w:type="character" w:customStyle="1" w:styleId="ZchnZchn511">
    <w:name w:val="Zchn Zchn511"/>
    <w:qFormat/>
    <w:rsid w:val="005979E7"/>
    <w:rPr>
      <w:rFonts w:ascii="Courier New" w:eastAsia="Batang" w:hAnsi="Courier New" w:cs="Courier New" w:hint="default"/>
      <w:lang w:val="nb-NO" w:eastAsia="en-US" w:bidi="ar-SA"/>
    </w:rPr>
  </w:style>
  <w:style w:type="character" w:customStyle="1" w:styleId="1ff2">
    <w:name w:val="不明显强调1"/>
    <w:uiPriority w:val="19"/>
    <w:qFormat/>
    <w:rsid w:val="005979E7"/>
    <w:rPr>
      <w:i/>
      <w:iCs/>
      <w:color w:val="808080"/>
    </w:rPr>
  </w:style>
  <w:style w:type="character" w:customStyle="1" w:styleId="1ff3">
    <w:name w:val="明显强调1"/>
    <w:uiPriority w:val="21"/>
    <w:qFormat/>
    <w:rsid w:val="005979E7"/>
    <w:rPr>
      <w:b/>
      <w:bCs/>
      <w:i/>
      <w:iCs/>
      <w:color w:val="4F81BD"/>
    </w:rPr>
  </w:style>
  <w:style w:type="character" w:customStyle="1" w:styleId="1ff4">
    <w:name w:val="不明显参考1"/>
    <w:uiPriority w:val="31"/>
    <w:qFormat/>
    <w:rsid w:val="005979E7"/>
    <w:rPr>
      <w:smallCaps/>
      <w:color w:val="C0504D"/>
      <w:u w:val="single"/>
    </w:rPr>
  </w:style>
  <w:style w:type="character" w:customStyle="1" w:styleId="1ff5">
    <w:name w:val="明显参考1"/>
    <w:uiPriority w:val="32"/>
    <w:qFormat/>
    <w:rsid w:val="005979E7"/>
    <w:rPr>
      <w:b/>
      <w:bCs/>
      <w:smallCaps/>
      <w:color w:val="C0504D"/>
      <w:spacing w:val="5"/>
      <w:u w:val="single"/>
    </w:rPr>
  </w:style>
  <w:style w:type="character" w:customStyle="1" w:styleId="1ff6">
    <w:name w:val="书籍标题1"/>
    <w:uiPriority w:val="33"/>
    <w:qFormat/>
    <w:rsid w:val="005979E7"/>
    <w:rPr>
      <w:b/>
      <w:bCs/>
      <w:smallCaps/>
      <w:spacing w:val="5"/>
    </w:rPr>
  </w:style>
  <w:style w:type="character" w:customStyle="1" w:styleId="PlainTextChar6">
    <w:name w:val="Plain Text Char6"/>
    <w:rsid w:val="005979E7"/>
    <w:rPr>
      <w:rFonts w:ascii="Courier New" w:eastAsia="Times New Roman" w:hAnsi="Courier New"/>
      <w:lang w:val="nb-NO" w:eastAsia="ja-JP"/>
    </w:rPr>
  </w:style>
  <w:style w:type="character" w:customStyle="1" w:styleId="BodyText2Char6">
    <w:name w:val="Body Text 2 Char6"/>
    <w:rsid w:val="005979E7"/>
    <w:rPr>
      <w:rFonts w:ascii="Times New Roman" w:eastAsia="Times New Roman" w:hAnsi="Times New Roman"/>
      <w:lang w:val="en-GB" w:eastAsia="ja-JP"/>
    </w:rPr>
  </w:style>
  <w:style w:type="character" w:customStyle="1" w:styleId="BodyText3Char6">
    <w:name w:val="Body Text 3 Char6"/>
    <w:rsid w:val="005979E7"/>
    <w:rPr>
      <w:rFonts w:ascii="Times New Roman" w:eastAsia="Times New Roman" w:hAnsi="Times New Roman"/>
      <w:lang w:val="en-GB" w:eastAsia="ja-JP"/>
    </w:rPr>
  </w:style>
  <w:style w:type="character" w:customStyle="1" w:styleId="NoteHeadingChar4">
    <w:name w:val="Note Heading Char4"/>
    <w:rsid w:val="005979E7"/>
    <w:rPr>
      <w:rFonts w:ascii="Times New Roman" w:eastAsia="MS Mincho" w:hAnsi="Times New Roman"/>
      <w:lang w:val="x-none" w:eastAsia="x-none"/>
    </w:rPr>
  </w:style>
  <w:style w:type="character" w:customStyle="1" w:styleId="BodyTextIndent2Char6">
    <w:name w:val="Body Text Indent 2 Char6"/>
    <w:rsid w:val="005979E7"/>
    <w:rPr>
      <w:rFonts w:eastAsia="MS Mincho"/>
      <w:lang w:val="en-GB" w:eastAsia="ja-JP"/>
    </w:rPr>
  </w:style>
  <w:style w:type="character" w:customStyle="1" w:styleId="HTMLPreformattedChar4">
    <w:name w:val="HTML Preformatted Char4"/>
    <w:rsid w:val="005979E7"/>
    <w:rPr>
      <w:rFonts w:ascii="Courier New" w:eastAsia="MS Mincho" w:hAnsi="Courier New"/>
      <w:lang w:val="en-GB" w:eastAsia="x-none"/>
    </w:rPr>
  </w:style>
  <w:style w:type="character" w:customStyle="1" w:styleId="ListChar6">
    <w:name w:val="List Char6"/>
    <w:rsid w:val="005979E7"/>
    <w:rPr>
      <w:rFonts w:ascii="Times New Roman" w:hAnsi="Times New Roman"/>
      <w:lang w:val="en-GB" w:eastAsia="en-US"/>
    </w:rPr>
  </w:style>
  <w:style w:type="numbering" w:customStyle="1" w:styleId="Style11">
    <w:name w:val="Style11"/>
    <w:uiPriority w:val="99"/>
    <w:rsid w:val="005979E7"/>
    <w:pPr>
      <w:numPr>
        <w:numId w:val="24"/>
      </w:numPr>
    </w:pPr>
  </w:style>
  <w:style w:type="numbering" w:customStyle="1" w:styleId="SGS1">
    <w:name w:val="SGS1"/>
    <w:uiPriority w:val="99"/>
    <w:rsid w:val="005979E7"/>
    <w:pPr>
      <w:numPr>
        <w:numId w:val="3"/>
      </w:numPr>
    </w:pPr>
  </w:style>
  <w:style w:type="paragraph" w:customStyle="1" w:styleId="StyleFPArialLatin9ptCentrGauche5cmDroite51">
    <w:name w:val="Style FP + Arial (Latin) 9 pt Centré Gauche?? :  5 cm Droite :  5."/>
    <w:basedOn w:val="FP"/>
    <w:qFormat/>
    <w:rsid w:val="005979E7"/>
    <w:pPr>
      <w:spacing w:after="20"/>
      <w:ind w:left="2835" w:right="2835"/>
      <w:jc w:val="center"/>
    </w:pPr>
    <w:rPr>
      <w:rFonts w:ascii="Arial" w:eastAsia="SimSun" w:hAnsi="Arial" w:cs="Arial"/>
      <w:sz w:val="18"/>
      <w:lang w:eastAsia="ja-JP"/>
    </w:rPr>
  </w:style>
  <w:style w:type="paragraph" w:customStyle="1" w:styleId="2f8">
    <w:name w:val="正文2"/>
    <w:qFormat/>
    <w:rsid w:val="005979E7"/>
    <w:pPr>
      <w:jc w:val="both"/>
    </w:pPr>
    <w:rPr>
      <w:rFonts w:eastAsia="SimSun"/>
      <w:kern w:val="2"/>
      <w:sz w:val="21"/>
      <w:szCs w:val="21"/>
      <w:lang w:val="en-US" w:eastAsia="zh-CN"/>
    </w:rPr>
  </w:style>
  <w:style w:type="paragraph" w:customStyle="1" w:styleId="92">
    <w:name w:val="目录 92"/>
    <w:basedOn w:val="TOC8"/>
    <w:qFormat/>
    <w:rsid w:val="005979E7"/>
    <w:pPr>
      <w:ind w:left="1418" w:hanging="1418"/>
      <w:textAlignment w:val="auto"/>
    </w:pPr>
    <w:rPr>
      <w:rFonts w:eastAsia="MS Mincho"/>
      <w:lang w:eastAsia="ja-JP"/>
    </w:rPr>
  </w:style>
  <w:style w:type="paragraph" w:customStyle="1" w:styleId="2f9">
    <w:name w:val="题注2"/>
    <w:basedOn w:val="Normal"/>
    <w:next w:val="Normal"/>
    <w:qFormat/>
    <w:rsid w:val="005979E7"/>
    <w:pPr>
      <w:spacing w:before="120" w:after="120"/>
      <w:textAlignment w:val="auto"/>
    </w:pPr>
    <w:rPr>
      <w:rFonts w:eastAsia="MS Mincho"/>
      <w:b/>
      <w:lang w:eastAsia="ja-JP"/>
    </w:rPr>
  </w:style>
  <w:style w:type="paragraph" w:customStyle="1" w:styleId="2fa">
    <w:name w:val="图表目录2"/>
    <w:basedOn w:val="Normal"/>
    <w:next w:val="Normal"/>
    <w:qFormat/>
    <w:rsid w:val="005979E7"/>
    <w:pPr>
      <w:ind w:left="400" w:hanging="400"/>
      <w:jc w:val="center"/>
      <w:textAlignment w:val="auto"/>
    </w:pPr>
    <w:rPr>
      <w:rFonts w:eastAsia="MS Mincho"/>
      <w:b/>
      <w:lang w:eastAsia="ja-JP"/>
    </w:rPr>
  </w:style>
  <w:style w:type="paragraph" w:customStyle="1" w:styleId="120">
    <w:name w:val="修订12"/>
    <w:semiHidden/>
    <w:qFormat/>
    <w:rsid w:val="005979E7"/>
    <w:pPr>
      <w:autoSpaceDN w:val="0"/>
    </w:pPr>
    <w:rPr>
      <w:rFonts w:eastAsia="MS Mincho"/>
      <w:lang w:eastAsia="en-US"/>
    </w:rPr>
  </w:style>
  <w:style w:type="paragraph" w:customStyle="1" w:styleId="82">
    <w:name w:val="无间隔8"/>
    <w:qFormat/>
    <w:rsid w:val="005979E7"/>
    <w:pPr>
      <w:autoSpaceDN w:val="0"/>
    </w:pPr>
    <w:rPr>
      <w:rFonts w:eastAsia="SimSun"/>
      <w:lang w:eastAsia="en-US"/>
    </w:rPr>
  </w:style>
  <w:style w:type="character" w:customStyle="1" w:styleId="8Char2">
    <w:name w:val="标题 8 Char2"/>
    <w:rsid w:val="005979E7"/>
    <w:rPr>
      <w:rFonts w:ascii="Arial" w:eastAsia="Times New Roman" w:hAnsi="Arial" w:cs="Arial" w:hint="default"/>
      <w:sz w:val="36"/>
    </w:rPr>
  </w:style>
  <w:style w:type="character" w:customStyle="1" w:styleId="9Char2">
    <w:name w:val="标题 9 Char2"/>
    <w:rsid w:val="005979E7"/>
    <w:rPr>
      <w:rFonts w:ascii="Arial" w:eastAsia="Times New Roman" w:hAnsi="Arial" w:cs="Arial" w:hint="default"/>
      <w:sz w:val="36"/>
    </w:rPr>
  </w:style>
  <w:style w:type="character" w:customStyle="1" w:styleId="Char23">
    <w:name w:val="批注框文本 Char2"/>
    <w:rsid w:val="005979E7"/>
    <w:rPr>
      <w:rFonts w:ascii="Segoe UI" w:hAnsi="Segoe UI" w:cs="Segoe UI" w:hint="default"/>
      <w:sz w:val="18"/>
      <w:szCs w:val="18"/>
      <w:lang w:eastAsia="en-US"/>
    </w:rPr>
  </w:style>
  <w:style w:type="character" w:customStyle="1" w:styleId="Char31">
    <w:name w:val="批注主题 Char3"/>
    <w:rsid w:val="005979E7"/>
    <w:rPr>
      <w:b/>
      <w:bCs/>
      <w:lang w:val="en-GB" w:eastAsia="en-US"/>
    </w:rPr>
  </w:style>
  <w:style w:type="character" w:customStyle="1" w:styleId="Char24">
    <w:name w:val="文档结构图 Char2"/>
    <w:rsid w:val="005979E7"/>
    <w:rPr>
      <w:rFonts w:ascii="Tahoma" w:hAnsi="Tahoma" w:cs="Tahoma" w:hint="default"/>
      <w:shd w:val="clear" w:color="auto" w:fill="000080"/>
      <w:lang w:val="en-GB" w:eastAsia="en-US"/>
    </w:rPr>
  </w:style>
  <w:style w:type="character" w:customStyle="1" w:styleId="Char25">
    <w:name w:val="纯文本 Char2"/>
    <w:uiPriority w:val="99"/>
    <w:rsid w:val="005979E7"/>
    <w:rPr>
      <w:rFonts w:ascii="Courier New" w:hAnsi="Courier New" w:cs="Courier New" w:hint="default"/>
      <w:lang w:val="nb-NO" w:eastAsia="en-US"/>
    </w:rPr>
  </w:style>
  <w:style w:type="character" w:customStyle="1" w:styleId="ListChar5">
    <w:name w:val="List Char5"/>
    <w:rsid w:val="005979E7"/>
    <w:rPr>
      <w:rFonts w:ascii="Times New Roman" w:hAnsi="Times New Roman"/>
      <w:lang w:val="en-GB" w:eastAsia="en-US"/>
    </w:rPr>
  </w:style>
  <w:style w:type="character" w:customStyle="1" w:styleId="ListBulletChar">
    <w:name w:val="List Bullet Char"/>
    <w:aliases w:val="UL Char"/>
    <w:link w:val="ListBullet"/>
    <w:rsid w:val="005979E7"/>
  </w:style>
  <w:style w:type="paragraph" w:customStyle="1" w:styleId="121">
    <w:name w:val="表 (青) 121"/>
    <w:hidden/>
    <w:uiPriority w:val="71"/>
    <w:qFormat/>
    <w:rsid w:val="005979E7"/>
    <w:rPr>
      <w:rFonts w:eastAsia="SimSun"/>
      <w:lang w:eastAsia="en-US"/>
    </w:rPr>
  </w:style>
  <w:style w:type="character" w:styleId="PlaceholderText">
    <w:name w:val="Placeholder Text"/>
    <w:uiPriority w:val="99"/>
    <w:unhideWhenUsed/>
    <w:rsid w:val="005979E7"/>
    <w:rPr>
      <w:color w:val="808080"/>
    </w:rPr>
  </w:style>
  <w:style w:type="paragraph" w:customStyle="1" w:styleId="49">
    <w:name w:val="変更箇所4"/>
    <w:hidden/>
    <w:semiHidden/>
    <w:qFormat/>
    <w:rsid w:val="005979E7"/>
    <w:rPr>
      <w:rFonts w:eastAsia="MS Mincho"/>
      <w:lang w:eastAsia="en-US"/>
    </w:rPr>
  </w:style>
  <w:style w:type="paragraph" w:customStyle="1" w:styleId="56">
    <w:name w:val="変更箇所5"/>
    <w:hidden/>
    <w:semiHidden/>
    <w:qFormat/>
    <w:rsid w:val="005979E7"/>
    <w:rPr>
      <w:rFonts w:eastAsia="MS Mincho"/>
      <w:lang w:eastAsia="en-US"/>
    </w:rPr>
  </w:style>
  <w:style w:type="paragraph" w:customStyle="1" w:styleId="3f5">
    <w:name w:val="수정3"/>
    <w:hidden/>
    <w:semiHidden/>
    <w:qFormat/>
    <w:rsid w:val="005979E7"/>
    <w:rPr>
      <w:rFonts w:eastAsia="Batang"/>
      <w:lang w:eastAsia="en-US"/>
    </w:rPr>
  </w:style>
  <w:style w:type="paragraph" w:customStyle="1" w:styleId="-31">
    <w:name w:val="深色列表 - 着色 31"/>
    <w:hidden/>
    <w:uiPriority w:val="99"/>
    <w:semiHidden/>
    <w:qFormat/>
    <w:rsid w:val="005979E7"/>
    <w:rPr>
      <w:rFonts w:eastAsia="MS Mincho"/>
      <w:lang w:eastAsia="en-US"/>
    </w:rPr>
  </w:style>
  <w:style w:type="paragraph" w:customStyle="1" w:styleId="-11">
    <w:name w:val="彩色底纹 - 着色 11"/>
    <w:hidden/>
    <w:uiPriority w:val="99"/>
    <w:semiHidden/>
    <w:qFormat/>
    <w:rsid w:val="005979E7"/>
    <w:rPr>
      <w:rFonts w:eastAsia="SimSun"/>
      <w:lang w:eastAsia="en-US"/>
    </w:rPr>
  </w:style>
  <w:style w:type="paragraph" w:customStyle="1" w:styleId="4a">
    <w:name w:val="수정4"/>
    <w:hidden/>
    <w:semiHidden/>
    <w:qFormat/>
    <w:rsid w:val="005979E7"/>
    <w:rPr>
      <w:rFonts w:eastAsia="Batang"/>
      <w:lang w:eastAsia="en-US"/>
    </w:rPr>
  </w:style>
  <w:style w:type="character" w:customStyle="1" w:styleId="4b">
    <w:name w:val="コメント参照4"/>
    <w:rsid w:val="005979E7"/>
    <w:rPr>
      <w:sz w:val="16"/>
    </w:rPr>
  </w:style>
  <w:style w:type="paragraph" w:customStyle="1" w:styleId="aff">
    <w:name w:val="样式 页眉"/>
    <w:basedOn w:val="Header"/>
    <w:link w:val="Chara"/>
    <w:qFormat/>
    <w:rsid w:val="005979E7"/>
    <w:rPr>
      <w:rFonts w:eastAsia="Arial"/>
      <w:bCs/>
      <w:sz w:val="22"/>
      <w:lang w:val="en-US" w:eastAsia="en-US"/>
    </w:rPr>
  </w:style>
  <w:style w:type="character" w:customStyle="1" w:styleId="Chara">
    <w:name w:val="样式 页眉 Char"/>
    <w:link w:val="aff"/>
    <w:rsid w:val="005979E7"/>
    <w:rPr>
      <w:rFonts w:ascii="Arial" w:eastAsia="Arial" w:hAnsi="Arial"/>
      <w:b/>
      <w:bCs/>
      <w:noProof/>
      <w:sz w:val="22"/>
      <w:lang w:val="en-US" w:eastAsia="en-US"/>
    </w:rPr>
  </w:style>
  <w:style w:type="paragraph" w:customStyle="1" w:styleId="CharCharCharCharChar2">
    <w:name w:val="Char Char Char Char Char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5979E7"/>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harCharCharCharCharChar2">
    <w:name w:val="Char Char Char Char Char Char2"/>
    <w:semiHidden/>
    <w:qFormat/>
    <w:rsid w:val="005979E7"/>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225">
    <w:name w:val="(文字) (文字)2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4">
    <w:name w:val="(文字) (文字)3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2">
    <w:name w:val="(文字) (文字)1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42">
    <w:name w:val="Char Char42"/>
    <w:rsid w:val="005979E7"/>
    <w:rPr>
      <w:rFonts w:ascii="Courier New" w:hAnsi="Courier New" w:cs="Courier New" w:hint="default"/>
      <w:lang w:val="nb-NO" w:eastAsia="ja-JP" w:bidi="ar-SA"/>
    </w:rPr>
  </w:style>
  <w:style w:type="character" w:customStyle="1" w:styleId="CharChar72">
    <w:name w:val="Char Char72"/>
    <w:rsid w:val="005979E7"/>
    <w:rPr>
      <w:rFonts w:ascii="Tahoma" w:hAnsi="Tahoma" w:cs="Tahoma" w:hint="default"/>
      <w:shd w:val="clear" w:color="auto" w:fill="000080"/>
      <w:lang w:val="en-GB" w:eastAsia="en-US"/>
    </w:rPr>
  </w:style>
  <w:style w:type="character" w:customStyle="1" w:styleId="CharChar102">
    <w:name w:val="Char Char102"/>
    <w:rsid w:val="005979E7"/>
    <w:rPr>
      <w:rFonts w:ascii="Times New Roman" w:hAnsi="Times New Roman" w:cs="Times New Roman" w:hint="default"/>
      <w:lang w:val="en-GB" w:eastAsia="en-US"/>
    </w:rPr>
  </w:style>
  <w:style w:type="character" w:customStyle="1" w:styleId="CharChar92">
    <w:name w:val="Char Char92"/>
    <w:rsid w:val="005979E7"/>
    <w:rPr>
      <w:rFonts w:ascii="Tahoma" w:hAnsi="Tahoma" w:cs="Tahoma" w:hint="default"/>
      <w:sz w:val="16"/>
      <w:szCs w:val="16"/>
      <w:lang w:val="en-GB" w:eastAsia="en-US"/>
    </w:rPr>
  </w:style>
  <w:style w:type="character" w:customStyle="1" w:styleId="CharChar82">
    <w:name w:val="Char Char82"/>
    <w:semiHidden/>
    <w:rsid w:val="005979E7"/>
    <w:rPr>
      <w:rFonts w:ascii="Times New Roman" w:hAnsi="Times New Roman" w:cs="Times New Roman" w:hint="default"/>
      <w:b/>
      <w:bCs/>
      <w:lang w:val="en-GB" w:eastAsia="en-US"/>
    </w:rPr>
  </w:style>
  <w:style w:type="character" w:customStyle="1" w:styleId="CharChar292">
    <w:name w:val="Char Char292"/>
    <w:rsid w:val="005979E7"/>
    <w:rPr>
      <w:rFonts w:ascii="Arial" w:hAnsi="Arial" w:cs="Arial" w:hint="default"/>
      <w:sz w:val="36"/>
      <w:lang w:val="en-GB" w:eastAsia="en-US" w:bidi="ar-SA"/>
    </w:rPr>
  </w:style>
  <w:style w:type="character" w:customStyle="1" w:styleId="CharChar282">
    <w:name w:val="Char Char282"/>
    <w:rsid w:val="005979E7"/>
    <w:rPr>
      <w:rFonts w:ascii="Arial" w:hAnsi="Arial" w:cs="Arial" w:hint="default"/>
      <w:sz w:val="32"/>
      <w:lang w:val="en-GB"/>
    </w:rPr>
  </w:style>
  <w:style w:type="paragraph" w:customStyle="1" w:styleId="contribution">
    <w:name w:val="contribution"/>
    <w:basedOn w:val="Heading1"/>
    <w:semiHidden/>
    <w:qFormat/>
    <w:rsid w:val="005979E7"/>
    <w:pPr>
      <w:tabs>
        <w:tab w:val="num" w:pos="45"/>
      </w:tabs>
      <w:ind w:left="405" w:hanging="405"/>
    </w:pPr>
    <w:rPr>
      <w:rFonts w:eastAsia="Arial"/>
      <w:lang w:eastAsia="en-US"/>
    </w:rPr>
  </w:style>
  <w:style w:type="paragraph" w:customStyle="1" w:styleId="MotorolaResponse1">
    <w:name w:val="Motorola Response1"/>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b">
    <w:name w:val="(文字) (文字) Char"/>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semiHidden/>
    <w:qFormat/>
    <w:rsid w:val="005979E7"/>
    <w:pPr>
      <w:tabs>
        <w:tab w:val="left" w:pos="794"/>
        <w:tab w:val="left" w:pos="1191"/>
        <w:tab w:val="left" w:pos="1588"/>
        <w:tab w:val="left" w:pos="1985"/>
      </w:tabs>
      <w:spacing w:before="80" w:after="0"/>
      <w:ind w:left="794" w:hanging="794"/>
      <w:jc w:val="both"/>
    </w:pPr>
    <w:rPr>
      <w:rFonts w:eastAsia="Batang"/>
      <w:sz w:val="24"/>
      <w:lang w:val="fr-FR" w:eastAsia="en-US"/>
    </w:rPr>
  </w:style>
  <w:style w:type="character" w:customStyle="1" w:styleId="enumlev1Char">
    <w:name w:val="enumlev1 Char"/>
    <w:link w:val="enumlev1"/>
    <w:semiHidden/>
    <w:rsid w:val="005979E7"/>
    <w:rPr>
      <w:rFonts w:eastAsia="Batang"/>
      <w:sz w:val="24"/>
      <w:lang w:val="fr-FR" w:eastAsia="en-US"/>
    </w:rPr>
  </w:style>
  <w:style w:type="paragraph" w:customStyle="1" w:styleId="FBCharCharCharChar1">
    <w:name w:val="FB Char Char Char Char1"/>
    <w:next w:val="Normal"/>
    <w:semiHidden/>
    <w:qFormat/>
    <w:rsid w:val="005979E7"/>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5979E7"/>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5979E7"/>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qFormat/>
    <w:rsid w:val="005979E7"/>
    <w:pPr>
      <w:keepNext w:val="0"/>
      <w:keepLines w:val="0"/>
      <w:numPr>
        <w:ilvl w:val="2"/>
      </w:numPr>
      <w:tabs>
        <w:tab w:val="num" w:pos="1100"/>
      </w:tabs>
      <w:overflowPunct/>
      <w:autoSpaceDE/>
      <w:autoSpaceDN/>
      <w:adjustRightInd/>
      <w:spacing w:beforeAutospacing="1" w:afterLines="100"/>
      <w:ind w:left="930" w:hanging="510"/>
      <w:textAlignment w:val="auto"/>
    </w:pPr>
    <w:rPr>
      <w:rFonts w:eastAsia="Arial"/>
      <w:lang w:eastAsia="en-US"/>
    </w:rPr>
  </w:style>
  <w:style w:type="character" w:customStyle="1" w:styleId="Heading4Char0">
    <w:name w:val="Heading4 Char"/>
    <w:link w:val="Heading40"/>
    <w:semiHidden/>
    <w:rsid w:val="005979E7"/>
    <w:rPr>
      <w:rFonts w:ascii="Arial" w:eastAsia="Arial" w:hAnsi="Arial"/>
      <w:sz w:val="28"/>
      <w:lang w:eastAsia="en-US"/>
    </w:rPr>
  </w:style>
  <w:style w:type="paragraph" w:customStyle="1" w:styleId="a">
    <w:name w:val="表格题注"/>
    <w:next w:val="Normal"/>
    <w:qFormat/>
    <w:rsid w:val="005979E7"/>
    <w:pPr>
      <w:numPr>
        <w:numId w:val="21"/>
      </w:numPr>
      <w:spacing w:beforeLines="50" w:afterLines="50"/>
      <w:jc w:val="center"/>
    </w:pPr>
    <w:rPr>
      <w:rFonts w:eastAsia="Yu Mincho"/>
      <w:b/>
      <w:lang w:eastAsia="zh-CN"/>
    </w:rPr>
  </w:style>
  <w:style w:type="paragraph" w:customStyle="1" w:styleId="a0">
    <w:name w:val="插图题注"/>
    <w:next w:val="Normal"/>
    <w:qFormat/>
    <w:rsid w:val="005979E7"/>
    <w:pPr>
      <w:numPr>
        <w:numId w:val="22"/>
      </w:numPr>
      <w:jc w:val="center"/>
    </w:pPr>
    <w:rPr>
      <w:rFonts w:eastAsia="Yu Mincho"/>
      <w:b/>
      <w:lang w:eastAsia="zh-CN"/>
    </w:rPr>
  </w:style>
  <w:style w:type="character" w:customStyle="1" w:styleId="MTEquationSection">
    <w:name w:val="MTEquationSection"/>
    <w:rsid w:val="005979E7"/>
    <w:rPr>
      <w:vanish w:val="0"/>
      <w:color w:val="FF0000"/>
      <w:lang w:eastAsia="en-US"/>
    </w:rPr>
  </w:style>
  <w:style w:type="character" w:customStyle="1" w:styleId="ZchnZchn52">
    <w:name w:val="Zchn Zchn52"/>
    <w:rsid w:val="005979E7"/>
    <w:rPr>
      <w:rFonts w:ascii="Courier New" w:eastAsia="Batang" w:hAnsi="Courier New"/>
      <w:lang w:val="nb-NO" w:eastAsia="en-US" w:bidi="ar-SA"/>
    </w:rPr>
  </w:style>
  <w:style w:type="character" w:customStyle="1" w:styleId="ListBullet3Char">
    <w:name w:val="List Bullet 3 Char"/>
    <w:link w:val="ListBullet3"/>
    <w:rsid w:val="005979E7"/>
  </w:style>
  <w:style w:type="character" w:customStyle="1" w:styleId="ListBullet2Char">
    <w:name w:val="List Bullet 2 Char"/>
    <w:aliases w:val="lb2 Char"/>
    <w:link w:val="ListBullet2"/>
    <w:rsid w:val="005979E7"/>
  </w:style>
  <w:style w:type="character" w:customStyle="1" w:styleId="1Char3">
    <w:name w:val="样式1 Char"/>
    <w:link w:val="1"/>
    <w:rsid w:val="005979E7"/>
    <w:rPr>
      <w:rFonts w:ascii="Arial" w:hAnsi="Arial"/>
      <w:sz w:val="18"/>
      <w:lang w:eastAsia="ja-JP"/>
    </w:rPr>
  </w:style>
  <w:style w:type="paragraph" w:customStyle="1" w:styleId="List10">
    <w:name w:val="List1"/>
    <w:basedOn w:val="Normal"/>
    <w:qFormat/>
    <w:rsid w:val="005979E7"/>
    <w:pPr>
      <w:overflowPunct/>
      <w:autoSpaceDE/>
      <w:autoSpaceDN/>
      <w:adjustRightInd/>
      <w:spacing w:before="120" w:after="0" w:line="280" w:lineRule="atLeast"/>
      <w:ind w:left="360" w:hanging="360"/>
      <w:jc w:val="both"/>
      <w:textAlignment w:val="auto"/>
    </w:pPr>
    <w:rPr>
      <w:rFonts w:ascii="Bookman" w:eastAsia="SimSun" w:hAnsi="Bookman"/>
      <w:lang w:val="en-US" w:eastAsia="en-US"/>
    </w:rPr>
  </w:style>
  <w:style w:type="paragraph" w:customStyle="1" w:styleId="1">
    <w:name w:val="样式1"/>
    <w:basedOn w:val="TAN"/>
    <w:link w:val="1Char3"/>
    <w:qFormat/>
    <w:rsid w:val="005979E7"/>
    <w:pPr>
      <w:numPr>
        <w:numId w:val="23"/>
      </w:numPr>
    </w:pPr>
    <w:rPr>
      <w:lang w:eastAsia="ja-JP"/>
    </w:rPr>
  </w:style>
  <w:style w:type="paragraph" w:customStyle="1" w:styleId="TdocText">
    <w:name w:val="Tdoc_Text"/>
    <w:basedOn w:val="Normal"/>
    <w:qFormat/>
    <w:rsid w:val="005979E7"/>
    <w:pPr>
      <w:overflowPunct/>
      <w:autoSpaceDE/>
      <w:autoSpaceDN/>
      <w:adjustRightInd/>
      <w:spacing w:before="120" w:after="0"/>
      <w:jc w:val="both"/>
      <w:textAlignment w:val="auto"/>
    </w:pPr>
    <w:rPr>
      <w:rFonts w:eastAsia="SimSun"/>
      <w:lang w:val="en-US" w:eastAsia="en-US"/>
    </w:rPr>
  </w:style>
  <w:style w:type="paragraph" w:customStyle="1" w:styleId="centered">
    <w:name w:val="centered"/>
    <w:basedOn w:val="Normal"/>
    <w:qFormat/>
    <w:rsid w:val="005979E7"/>
    <w:pPr>
      <w:widowControl w:val="0"/>
      <w:overflowPunct/>
      <w:autoSpaceDE/>
      <w:autoSpaceDN/>
      <w:adjustRightInd/>
      <w:spacing w:before="120" w:after="0" w:line="280" w:lineRule="atLeast"/>
      <w:jc w:val="center"/>
      <w:textAlignment w:val="auto"/>
    </w:pPr>
    <w:rPr>
      <w:rFonts w:ascii="Bookman" w:eastAsia="SimSun" w:hAnsi="Bookman"/>
      <w:lang w:val="en-US" w:eastAsia="en-US"/>
    </w:rPr>
  </w:style>
  <w:style w:type="paragraph" w:customStyle="1" w:styleId="References">
    <w:name w:val="References"/>
    <w:basedOn w:val="Normal"/>
    <w:qFormat/>
    <w:rsid w:val="005979E7"/>
    <w:pPr>
      <w:tabs>
        <w:tab w:val="num" w:pos="432"/>
      </w:tabs>
      <w:overflowPunct/>
      <w:autoSpaceDE/>
      <w:autoSpaceDN/>
      <w:adjustRightInd/>
      <w:spacing w:after="80"/>
      <w:ind w:left="432" w:hanging="432"/>
      <w:textAlignment w:val="auto"/>
    </w:pPr>
    <w:rPr>
      <w:rFonts w:eastAsia="SimSun"/>
      <w:sz w:val="18"/>
      <w:lang w:val="en-US" w:eastAsia="en-US"/>
    </w:rPr>
  </w:style>
  <w:style w:type="paragraph" w:customStyle="1" w:styleId="LightGrid-Accent31">
    <w:name w:val="Light Grid - Accent 31"/>
    <w:basedOn w:val="Normal"/>
    <w:qFormat/>
    <w:rsid w:val="005979E7"/>
    <w:pPr>
      <w:ind w:left="720"/>
      <w:contextualSpacing/>
    </w:pPr>
    <w:rPr>
      <w:rFonts w:eastAsia="SimSun"/>
      <w:lang w:eastAsia="en-US"/>
    </w:rPr>
  </w:style>
  <w:style w:type="paragraph" w:customStyle="1" w:styleId="LightList-Accent31">
    <w:name w:val="Light List - Accent 31"/>
    <w:semiHidden/>
    <w:qFormat/>
    <w:rsid w:val="005979E7"/>
    <w:rPr>
      <w:rFonts w:eastAsia="Batang"/>
      <w:lang w:eastAsia="en-US"/>
    </w:rPr>
  </w:style>
  <w:style w:type="paragraph" w:customStyle="1" w:styleId="810">
    <w:name w:val="表 (赤)  81"/>
    <w:basedOn w:val="Normal"/>
    <w:uiPriority w:val="34"/>
    <w:qFormat/>
    <w:rsid w:val="005979E7"/>
    <w:pPr>
      <w:ind w:left="720"/>
      <w:contextualSpacing/>
    </w:pPr>
    <w:rPr>
      <w:rFonts w:eastAsia="SimSun"/>
      <w:lang w:eastAsia="zh-CN"/>
    </w:rPr>
  </w:style>
  <w:style w:type="paragraph" w:customStyle="1" w:styleId="note1">
    <w:name w:val="note"/>
    <w:basedOn w:val="Normal"/>
    <w:qFormat/>
    <w:rsid w:val="005979E7"/>
    <w:pPr>
      <w:overflowPunct/>
      <w:autoSpaceDE/>
      <w:autoSpaceDN/>
      <w:adjustRightInd/>
      <w:spacing w:before="100" w:beforeAutospacing="1" w:after="100" w:afterAutospacing="1"/>
      <w:textAlignment w:val="auto"/>
    </w:pPr>
    <w:rPr>
      <w:rFonts w:eastAsia="SimSun"/>
      <w:sz w:val="24"/>
      <w:szCs w:val="24"/>
      <w:lang w:val="en-US" w:eastAsia="zh-CN"/>
    </w:rPr>
  </w:style>
  <w:style w:type="paragraph" w:customStyle="1" w:styleId="LGTdoc">
    <w:name w:val="LGTdoc_본문"/>
    <w:basedOn w:val="Normal"/>
    <w:qFormat/>
    <w:rsid w:val="005979E7"/>
    <w:pPr>
      <w:widowControl w:val="0"/>
      <w:overflowPunct/>
      <w:snapToGrid w:val="0"/>
      <w:spacing w:afterLines="50" w:line="264" w:lineRule="auto"/>
      <w:jc w:val="both"/>
      <w:textAlignment w:val="auto"/>
    </w:pPr>
    <w:rPr>
      <w:rFonts w:eastAsia="Batang"/>
      <w:kern w:val="2"/>
      <w:sz w:val="22"/>
      <w:szCs w:val="24"/>
      <w:lang w:eastAsia="ko-KR"/>
    </w:rPr>
  </w:style>
  <w:style w:type="paragraph" w:customStyle="1" w:styleId="ECCParagraph">
    <w:name w:val="ECC Paragraph"/>
    <w:basedOn w:val="Normal"/>
    <w:link w:val="ECCParagraphZchn"/>
    <w:qFormat/>
    <w:rsid w:val="005979E7"/>
    <w:pPr>
      <w:overflowPunct/>
      <w:autoSpaceDE/>
      <w:autoSpaceDN/>
      <w:adjustRightInd/>
      <w:spacing w:after="240"/>
      <w:jc w:val="both"/>
      <w:textAlignment w:val="auto"/>
    </w:pPr>
    <w:rPr>
      <w:rFonts w:ascii="Arial" w:eastAsia="SimSun" w:hAnsi="Arial"/>
      <w:szCs w:val="24"/>
      <w:lang w:eastAsia="en-US"/>
    </w:rPr>
  </w:style>
  <w:style w:type="paragraph" w:customStyle="1" w:styleId="ECCFootnote">
    <w:name w:val="ECC Footnote"/>
    <w:basedOn w:val="Normal"/>
    <w:autoRedefine/>
    <w:uiPriority w:val="99"/>
    <w:qFormat/>
    <w:rsid w:val="005979E7"/>
    <w:pPr>
      <w:overflowPunct/>
      <w:autoSpaceDE/>
      <w:autoSpaceDN/>
      <w:adjustRightInd/>
      <w:spacing w:after="0"/>
      <w:ind w:left="454" w:hanging="454"/>
      <w:textAlignment w:val="auto"/>
    </w:pPr>
    <w:rPr>
      <w:rFonts w:ascii="Arial" w:eastAsia="SimSun" w:hAnsi="Arial"/>
      <w:sz w:val="16"/>
      <w:szCs w:val="24"/>
      <w:lang w:val="en-US" w:eastAsia="en-US"/>
    </w:rPr>
  </w:style>
  <w:style w:type="character" w:customStyle="1" w:styleId="ECCParagraphZchn">
    <w:name w:val="ECC Paragraph Zchn"/>
    <w:link w:val="ECCParagraph"/>
    <w:locked/>
    <w:rsid w:val="005979E7"/>
    <w:rPr>
      <w:rFonts w:ascii="Arial" w:eastAsia="SimSun" w:hAnsi="Arial"/>
      <w:szCs w:val="24"/>
      <w:lang w:eastAsia="en-US"/>
    </w:rPr>
  </w:style>
  <w:style w:type="paragraph" w:customStyle="1" w:styleId="Text1">
    <w:name w:val="Text 1"/>
    <w:basedOn w:val="Normal"/>
    <w:qFormat/>
    <w:rsid w:val="005979E7"/>
    <w:pPr>
      <w:overflowPunct/>
      <w:autoSpaceDE/>
      <w:autoSpaceDN/>
      <w:adjustRightInd/>
      <w:spacing w:after="240"/>
      <w:ind w:left="482"/>
      <w:jc w:val="both"/>
      <w:textAlignment w:val="auto"/>
    </w:pPr>
    <w:rPr>
      <w:rFonts w:eastAsia="SimSun"/>
      <w:sz w:val="24"/>
      <w:lang w:eastAsia="fr-BE"/>
    </w:rPr>
  </w:style>
  <w:style w:type="paragraph" w:customStyle="1" w:styleId="NumPar4">
    <w:name w:val="NumPar 4"/>
    <w:basedOn w:val="Heading4"/>
    <w:next w:val="Normal"/>
    <w:uiPriority w:val="99"/>
    <w:qFormat/>
    <w:rsid w:val="005979E7"/>
    <w:pPr>
      <w:keepNext w:val="0"/>
      <w:keepLines w:val="0"/>
      <w:tabs>
        <w:tab w:val="num" w:pos="2880"/>
      </w:tabs>
      <w:overflowPunct/>
      <w:autoSpaceDE/>
      <w:autoSpaceDN/>
      <w:adjustRightInd/>
      <w:spacing w:before="0" w:after="240"/>
      <w:ind w:left="2880" w:hanging="960"/>
      <w:jc w:val="both"/>
      <w:textAlignment w:val="auto"/>
      <w:outlineLvl w:val="9"/>
    </w:pPr>
    <w:rPr>
      <w:rFonts w:ascii="Times New Roman" w:eastAsia="SimSun" w:hAnsi="Times New Roman"/>
      <w:lang w:eastAsia="en-US"/>
    </w:rPr>
  </w:style>
  <w:style w:type="character" w:customStyle="1" w:styleId="nowrap1">
    <w:name w:val="nowrap1"/>
    <w:rsid w:val="005979E7"/>
  </w:style>
  <w:style w:type="paragraph" w:customStyle="1" w:styleId="cita">
    <w:name w:val="cita"/>
    <w:basedOn w:val="Normal"/>
    <w:qFormat/>
    <w:rsid w:val="005979E7"/>
    <w:pPr>
      <w:overflowPunct/>
      <w:autoSpaceDE/>
      <w:autoSpaceDN/>
      <w:adjustRightInd/>
      <w:spacing w:before="200" w:after="100" w:afterAutospacing="1"/>
      <w:textAlignment w:val="auto"/>
    </w:pPr>
    <w:rPr>
      <w:rFonts w:ascii="SimSun" w:eastAsia="SimSun" w:hAnsi="SimSun" w:cs="SimSun"/>
      <w:sz w:val="15"/>
      <w:szCs w:val="15"/>
      <w:lang w:val="en-US" w:eastAsia="zh-CN"/>
    </w:rPr>
  </w:style>
  <w:style w:type="paragraph" w:customStyle="1" w:styleId="gpotblnote">
    <w:name w:val="gpotbl_note"/>
    <w:basedOn w:val="Normal"/>
    <w:qFormat/>
    <w:rsid w:val="005979E7"/>
    <w:pPr>
      <w:overflowPunct/>
      <w:autoSpaceDE/>
      <w:autoSpaceDN/>
      <w:adjustRightInd/>
      <w:spacing w:before="100" w:beforeAutospacing="1" w:after="100" w:afterAutospacing="1"/>
      <w:ind w:firstLine="480"/>
      <w:textAlignment w:val="auto"/>
    </w:pPr>
    <w:rPr>
      <w:rFonts w:ascii="SimSun" w:eastAsia="SimSun" w:hAnsi="SimSun" w:cs="SimSun"/>
      <w:sz w:val="24"/>
      <w:szCs w:val="24"/>
      <w:lang w:val="en-US" w:eastAsia="zh-CN"/>
    </w:rPr>
  </w:style>
  <w:style w:type="paragraph" w:customStyle="1" w:styleId="CharCharCharCharCharCharCharCharCharCharCharCharChar">
    <w:name w:val="Char Char Char Char Char Char Char Char Char Char Char Char Char"/>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0">
    <w:name w:val="16"/>
    <w:basedOn w:val="Normal"/>
    <w:qFormat/>
    <w:rsid w:val="005979E7"/>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qFormat/>
    <w:rsid w:val="005979E7"/>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Equation">
    <w:name w:val="Equation"/>
    <w:basedOn w:val="Normal"/>
    <w:next w:val="Normal"/>
    <w:link w:val="EquationChar"/>
    <w:qFormat/>
    <w:rsid w:val="005979E7"/>
    <w:pPr>
      <w:tabs>
        <w:tab w:val="center" w:pos="4620"/>
        <w:tab w:val="right" w:pos="9240"/>
      </w:tabs>
      <w:overflowPunct/>
      <w:snapToGrid w:val="0"/>
      <w:spacing w:after="120"/>
      <w:jc w:val="both"/>
      <w:textAlignment w:val="auto"/>
    </w:pPr>
    <w:rPr>
      <w:rFonts w:eastAsia="SimSun"/>
      <w:sz w:val="22"/>
      <w:szCs w:val="22"/>
      <w:lang w:eastAsia="en-US"/>
    </w:rPr>
  </w:style>
  <w:style w:type="character" w:customStyle="1" w:styleId="EquationChar">
    <w:name w:val="Equation Char"/>
    <w:link w:val="Equation"/>
    <w:rsid w:val="005979E7"/>
    <w:rPr>
      <w:rFonts w:eastAsia="SimSun"/>
      <w:sz w:val="22"/>
      <w:szCs w:val="22"/>
      <w:lang w:eastAsia="en-US"/>
    </w:rPr>
  </w:style>
  <w:style w:type="character" w:customStyle="1" w:styleId="shorttext">
    <w:name w:val="short_text"/>
    <w:rsid w:val="005979E7"/>
  </w:style>
  <w:style w:type="character" w:customStyle="1" w:styleId="112">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sid w:val="005979E7"/>
    <w:rPr>
      <w:rFonts w:ascii="Yu Gothic Light" w:eastAsia="Yu Gothic Light" w:hAnsi="Yu Gothic Light" w:cs="Times New Roman"/>
      <w:sz w:val="24"/>
      <w:szCs w:val="24"/>
      <w:lang w:val="en-GB" w:eastAsia="en-US"/>
    </w:rPr>
  </w:style>
  <w:style w:type="character" w:customStyle="1" w:styleId="217">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sid w:val="005979E7"/>
    <w:rPr>
      <w:rFonts w:ascii="Yu Gothic Light" w:eastAsia="Yu Gothic Light" w:hAnsi="Yu Gothic Light" w:cs="Times New Roman"/>
      <w:lang w:val="en-GB" w:eastAsia="en-US"/>
    </w:rPr>
  </w:style>
  <w:style w:type="character" w:customStyle="1" w:styleId="316">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sid w:val="005979E7"/>
    <w:rPr>
      <w:rFonts w:ascii="Yu Gothic Light" w:eastAsia="Yu Gothic Light" w:hAnsi="Yu Gothic Light" w:cs="Times New Roman"/>
      <w:lang w:val="en-GB" w:eastAsia="en-US"/>
    </w:rPr>
  </w:style>
  <w:style w:type="character" w:customStyle="1" w:styleId="414">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sid w:val="005979E7"/>
    <w:rPr>
      <w:rFonts w:ascii="Times New Roman" w:eastAsia="Yu Mincho" w:hAnsi="Times New Roman"/>
      <w:b/>
      <w:bCs/>
      <w:lang w:val="en-GB" w:eastAsia="en-US"/>
    </w:rPr>
  </w:style>
  <w:style w:type="character" w:customStyle="1" w:styleId="513">
    <w:name w:val="見出し 5 (文字)1"/>
    <w:aliases w:val="h5 (文字)1,Heading5 (文字)1,Head5 (文字)1,H5 (文字)1,M5 (文字)1,mh2 (文字)1,Module heading 2 (文字)1,heading 8 (文字)1,Numbered Sub-list (文字)1,Heading 81 (文字)1,标题 81 (文字)1,Heading 5 Char (文字)1,Heading 811 (文字)1"/>
    <w:semiHidden/>
    <w:rsid w:val="005979E7"/>
    <w:rPr>
      <w:rFonts w:ascii="Yu Gothic Light" w:eastAsia="Yu Gothic Light" w:hAnsi="Yu Gothic Light" w:cs="Times New Roman"/>
      <w:lang w:val="en-GB" w:eastAsia="en-US"/>
    </w:rPr>
  </w:style>
  <w:style w:type="character" w:customStyle="1" w:styleId="1ff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sid w:val="005979E7"/>
    <w:rPr>
      <w:rFonts w:ascii="Times New Roman" w:eastAsia="Yu Mincho" w:hAnsi="Times New Roman"/>
      <w:lang w:val="en-GB" w:eastAsia="en-US"/>
    </w:rPr>
  </w:style>
  <w:style w:type="character" w:customStyle="1" w:styleId="1ff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sid w:val="005979E7"/>
    <w:rPr>
      <w:rFonts w:ascii="Times New Roman" w:eastAsia="Yu Mincho" w:hAnsi="Times New Roman"/>
      <w:lang w:val="en-GB" w:eastAsia="en-US"/>
    </w:rPr>
  </w:style>
  <w:style w:type="character" w:customStyle="1" w:styleId="UnresolvedMention11">
    <w:name w:val="Unresolved Mention11"/>
    <w:uiPriority w:val="99"/>
    <w:semiHidden/>
    <w:unhideWhenUsed/>
    <w:rsid w:val="005979E7"/>
    <w:rPr>
      <w:color w:val="808080"/>
      <w:shd w:val="clear" w:color="auto" w:fill="E6E6E6"/>
    </w:rPr>
  </w:style>
  <w:style w:type="character" w:customStyle="1" w:styleId="UnresolvedMention2">
    <w:name w:val="Unresolved Mention2"/>
    <w:uiPriority w:val="99"/>
    <w:semiHidden/>
    <w:unhideWhenUsed/>
    <w:rsid w:val="005979E7"/>
    <w:rPr>
      <w:color w:val="808080"/>
      <w:shd w:val="clear" w:color="auto" w:fill="E6E6E6"/>
    </w:rPr>
  </w:style>
  <w:style w:type="paragraph" w:customStyle="1" w:styleId="Char1a">
    <w:name w:val="(文字) (文字) Char1"/>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CharCharCharCharCharCharCharChar1">
    <w:name w:val="Char Char Char Char Char Char Char Char Char Char Char Char Char1"/>
    <w:semiHidden/>
    <w:qFormat/>
    <w:rsid w:val="005979E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F2">
    <w:name w:val="TF字符"/>
    <w:aliases w:val="left字符"/>
    <w:rsid w:val="005979E7"/>
    <w:rPr>
      <w:rFonts w:ascii="Arial" w:hAnsi="Arial"/>
      <w:b/>
      <w:lang w:val="en-GB" w:eastAsia="en-US"/>
    </w:rPr>
  </w:style>
  <w:style w:type="character" w:customStyle="1" w:styleId="1-11">
    <w:name w:val="网格表 1 浅色 - 着色 11"/>
    <w:uiPriority w:val="31"/>
    <w:qFormat/>
    <w:rsid w:val="005979E7"/>
    <w:rPr>
      <w:smallCaps/>
      <w:color w:val="5A5A5A"/>
    </w:rPr>
  </w:style>
  <w:style w:type="paragraph" w:customStyle="1" w:styleId="-310">
    <w:name w:val="彩色底纹 - 着色 31"/>
    <w:basedOn w:val="Normal"/>
    <w:uiPriority w:val="34"/>
    <w:qFormat/>
    <w:rsid w:val="005979E7"/>
    <w:pPr>
      <w:ind w:left="720"/>
      <w:contextualSpacing/>
    </w:pPr>
    <w:rPr>
      <w:rFonts w:eastAsia="SimSun"/>
      <w:lang w:eastAsia="zh-CN"/>
    </w:rPr>
  </w:style>
  <w:style w:type="character" w:customStyle="1" w:styleId="Char26">
    <w:name w:val="日期 Char2"/>
    <w:rsid w:val="005979E7"/>
    <w:rPr>
      <w:lang w:val="en-GB" w:eastAsia="x-none"/>
    </w:rPr>
  </w:style>
  <w:style w:type="character" w:customStyle="1" w:styleId="-21">
    <w:name w:val="浅色网格 - 着色 21"/>
    <w:uiPriority w:val="99"/>
    <w:unhideWhenUsed/>
    <w:rsid w:val="005979E7"/>
    <w:rPr>
      <w:color w:val="808080"/>
    </w:rPr>
  </w:style>
  <w:style w:type="paragraph" w:customStyle="1" w:styleId="Norma">
    <w:name w:val="Norma"/>
    <w:basedOn w:val="Heading1"/>
    <w:qFormat/>
    <w:rsid w:val="005979E7"/>
    <w:rPr>
      <w:rFonts w:eastAsia="SimSun"/>
      <w:szCs w:val="36"/>
      <w:lang w:eastAsia="zh-CN"/>
    </w:rPr>
  </w:style>
  <w:style w:type="paragraph" w:customStyle="1" w:styleId="2-21">
    <w:name w:val="中等深浅列表 2 - 着色 21"/>
    <w:uiPriority w:val="99"/>
    <w:semiHidden/>
    <w:qFormat/>
    <w:rsid w:val="005979E7"/>
    <w:rPr>
      <w:rFonts w:eastAsia="SimSun"/>
      <w:lang w:eastAsia="en-US"/>
    </w:rPr>
  </w:style>
  <w:style w:type="paragraph" w:customStyle="1" w:styleId="1-21">
    <w:name w:val="中等深浅网格 1 - 着色 21"/>
    <w:basedOn w:val="Normal"/>
    <w:uiPriority w:val="34"/>
    <w:qFormat/>
    <w:rsid w:val="005979E7"/>
    <w:pPr>
      <w:ind w:left="720"/>
      <w:contextualSpacing/>
    </w:pPr>
    <w:rPr>
      <w:rFonts w:eastAsia="SimSun"/>
      <w:lang w:eastAsia="zh-CN"/>
    </w:rPr>
  </w:style>
  <w:style w:type="character" w:customStyle="1" w:styleId="-110">
    <w:name w:val="浅色网格 - 着色 11"/>
    <w:uiPriority w:val="99"/>
    <w:rsid w:val="005979E7"/>
    <w:rPr>
      <w:color w:val="808080"/>
    </w:rPr>
  </w:style>
  <w:style w:type="character" w:styleId="HTMLAcronym">
    <w:name w:val="HTML Acronym"/>
    <w:uiPriority w:val="99"/>
    <w:unhideWhenUsed/>
    <w:rsid w:val="005979E7"/>
  </w:style>
  <w:style w:type="character" w:customStyle="1" w:styleId="UnresolvedMention3">
    <w:name w:val="Unresolved Mention3"/>
    <w:uiPriority w:val="99"/>
    <w:semiHidden/>
    <w:unhideWhenUsed/>
    <w:rsid w:val="005979E7"/>
    <w:rPr>
      <w:color w:val="808080"/>
      <w:shd w:val="clear" w:color="auto" w:fill="E6E6E6"/>
    </w:rPr>
  </w:style>
  <w:style w:type="character" w:customStyle="1" w:styleId="1ff9">
    <w:name w:val="未处理的提及1"/>
    <w:uiPriority w:val="52"/>
    <w:rsid w:val="005979E7"/>
    <w:rPr>
      <w:color w:val="808080"/>
      <w:shd w:val="clear" w:color="auto" w:fill="E6E6E6"/>
    </w:rPr>
  </w:style>
  <w:style w:type="paragraph" w:customStyle="1" w:styleId="TOC93">
    <w:name w:val="TOC 93"/>
    <w:basedOn w:val="TOC8"/>
    <w:qFormat/>
    <w:rsid w:val="005979E7"/>
    <w:pPr>
      <w:ind w:left="1418" w:hanging="1418"/>
    </w:pPr>
    <w:rPr>
      <w:rFonts w:eastAsia="MS Mincho"/>
      <w:bCs/>
      <w:szCs w:val="22"/>
      <w:lang w:val="en-US" w:eastAsia="zh-CN"/>
    </w:rPr>
  </w:style>
  <w:style w:type="paragraph" w:customStyle="1" w:styleId="TableofFigures3">
    <w:name w:val="Table of Figures3"/>
    <w:basedOn w:val="Normal"/>
    <w:next w:val="Normal"/>
    <w:qFormat/>
    <w:rsid w:val="005979E7"/>
    <w:pPr>
      <w:ind w:left="400" w:hanging="400"/>
      <w:jc w:val="center"/>
    </w:pPr>
    <w:rPr>
      <w:rFonts w:eastAsia="MS Mincho"/>
      <w:b/>
      <w:lang w:eastAsia="zh-CN"/>
    </w:rPr>
  </w:style>
  <w:style w:type="character" w:customStyle="1" w:styleId="MTDisplayEquationZchn">
    <w:name w:val="MTDisplayEquation Zchn"/>
    <w:link w:val="MTDisplayEquation"/>
    <w:uiPriority w:val="99"/>
    <w:rsid w:val="005979E7"/>
    <w:rPr>
      <w:rFonts w:eastAsia="SimSun"/>
    </w:rPr>
  </w:style>
  <w:style w:type="character" w:customStyle="1" w:styleId="Char1b">
    <w:name w:val="日期 Char1"/>
    <w:rsid w:val="005979E7"/>
    <w:rPr>
      <w:rFonts w:eastAsia="MS Mincho"/>
      <w:lang w:val="en-GB" w:eastAsia="x-none"/>
    </w:rPr>
  </w:style>
  <w:style w:type="character" w:customStyle="1" w:styleId="Char27">
    <w:name w:val="메모 주제 Char2"/>
    <w:rsid w:val="005979E7"/>
    <w:rPr>
      <w:rFonts w:ascii="Times New Roman" w:eastAsia="Times New Roman" w:hAnsi="Times New Roman"/>
      <w:b/>
      <w:bCs/>
      <w:lang w:val="en-GB" w:eastAsia="en-US"/>
    </w:rPr>
  </w:style>
  <w:style w:type="character" w:customStyle="1" w:styleId="PlainTable34">
    <w:name w:val="Plain Table 34"/>
    <w:uiPriority w:val="19"/>
    <w:qFormat/>
    <w:rsid w:val="005979E7"/>
    <w:rPr>
      <w:i/>
      <w:iCs/>
      <w:color w:val="808080"/>
    </w:rPr>
  </w:style>
  <w:style w:type="character" w:customStyle="1" w:styleId="PlainTable44">
    <w:name w:val="Plain Table 44"/>
    <w:uiPriority w:val="21"/>
    <w:qFormat/>
    <w:rsid w:val="005979E7"/>
    <w:rPr>
      <w:b/>
      <w:bCs/>
      <w:i/>
      <w:iCs/>
      <w:color w:val="4F81BD"/>
    </w:rPr>
  </w:style>
  <w:style w:type="character" w:customStyle="1" w:styleId="PlainTable54">
    <w:name w:val="Plain Table 54"/>
    <w:uiPriority w:val="31"/>
    <w:qFormat/>
    <w:rsid w:val="005979E7"/>
    <w:rPr>
      <w:smallCaps/>
      <w:color w:val="C0504D"/>
      <w:u w:val="single"/>
    </w:rPr>
  </w:style>
  <w:style w:type="character" w:customStyle="1" w:styleId="TableGridLight4">
    <w:name w:val="Table Grid Light4"/>
    <w:uiPriority w:val="32"/>
    <w:qFormat/>
    <w:rsid w:val="005979E7"/>
    <w:rPr>
      <w:b/>
      <w:bCs/>
      <w:smallCaps/>
      <w:color w:val="C0504D"/>
      <w:spacing w:val="5"/>
      <w:u w:val="single"/>
    </w:rPr>
  </w:style>
  <w:style w:type="character" w:customStyle="1" w:styleId="GridTable1Light4">
    <w:name w:val="Grid Table 1 Light4"/>
    <w:uiPriority w:val="33"/>
    <w:qFormat/>
    <w:rsid w:val="005979E7"/>
    <w:rPr>
      <w:b/>
      <w:bCs/>
      <w:smallCaps/>
      <w:spacing w:val="5"/>
    </w:rPr>
  </w:style>
  <w:style w:type="paragraph" w:customStyle="1" w:styleId="GridTable34">
    <w:name w:val="Grid Table 34"/>
    <w:basedOn w:val="Heading1"/>
    <w:next w:val="Normal"/>
    <w:uiPriority w:val="39"/>
    <w:unhideWhenUsed/>
    <w:qFormat/>
    <w:rsid w:val="005979E7"/>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zh-CN"/>
    </w:rPr>
  </w:style>
  <w:style w:type="paragraph" w:customStyle="1" w:styleId="63">
    <w:name w:val="吹き出し6"/>
    <w:basedOn w:val="Normal"/>
    <w:qFormat/>
    <w:rsid w:val="005979E7"/>
    <w:rPr>
      <w:rFonts w:ascii="Tahoma" w:eastAsia="MS Mincho" w:hAnsi="Tahoma" w:cs="Tahoma"/>
      <w:sz w:val="16"/>
      <w:szCs w:val="16"/>
      <w:lang w:eastAsia="zh-CN"/>
    </w:rPr>
  </w:style>
  <w:style w:type="character" w:customStyle="1" w:styleId="4c">
    <w:name w:val="段落フォント4"/>
    <w:rsid w:val="005979E7"/>
  </w:style>
  <w:style w:type="paragraph" w:customStyle="1" w:styleId="4d">
    <w:name w:val="図表番号4"/>
    <w:basedOn w:val="Normal"/>
    <w:qFormat/>
    <w:rsid w:val="005979E7"/>
    <w:pPr>
      <w:suppressLineNumbers/>
      <w:suppressAutoHyphens/>
      <w:spacing w:before="120" w:after="120"/>
    </w:pPr>
    <w:rPr>
      <w:rFonts w:eastAsia="MS Mincho" w:cs="Mangal"/>
      <w:i/>
      <w:iCs/>
      <w:sz w:val="24"/>
      <w:szCs w:val="24"/>
      <w:lang w:eastAsia="ar-SA"/>
    </w:rPr>
  </w:style>
  <w:style w:type="paragraph" w:customStyle="1" w:styleId="4e">
    <w:name w:val="段落番号4"/>
    <w:basedOn w:val="List"/>
    <w:qFormat/>
    <w:rsid w:val="005979E7"/>
    <w:pPr>
      <w:tabs>
        <w:tab w:val="num" w:pos="644"/>
      </w:tabs>
      <w:suppressAutoHyphens/>
      <w:ind w:left="644" w:hanging="360"/>
    </w:pPr>
    <w:rPr>
      <w:rFonts w:eastAsia="SimSun" w:cs="CG Times (WN)"/>
      <w:lang w:eastAsia="ar-SA"/>
    </w:rPr>
  </w:style>
  <w:style w:type="paragraph" w:customStyle="1" w:styleId="240">
    <w:name w:val="段落番号 24"/>
    <w:basedOn w:val="4e"/>
    <w:qFormat/>
    <w:rsid w:val="005979E7"/>
    <w:pPr>
      <w:ind w:left="851" w:hanging="284"/>
    </w:pPr>
  </w:style>
  <w:style w:type="paragraph" w:customStyle="1" w:styleId="4f">
    <w:name w:val="箇条書き4"/>
    <w:basedOn w:val="List"/>
    <w:qFormat/>
    <w:rsid w:val="005979E7"/>
    <w:pPr>
      <w:tabs>
        <w:tab w:val="num" w:pos="644"/>
      </w:tabs>
      <w:suppressAutoHyphens/>
      <w:ind w:left="644" w:hanging="360"/>
    </w:pPr>
    <w:rPr>
      <w:rFonts w:eastAsia="SimSun" w:cs="CG Times (WN)"/>
      <w:lang w:eastAsia="ar-SA"/>
    </w:rPr>
  </w:style>
  <w:style w:type="paragraph" w:customStyle="1" w:styleId="241">
    <w:name w:val="箇条書き 24"/>
    <w:basedOn w:val="4f"/>
    <w:qFormat/>
    <w:rsid w:val="005979E7"/>
    <w:pPr>
      <w:tabs>
        <w:tab w:val="clear" w:pos="644"/>
        <w:tab w:val="num" w:pos="1494"/>
      </w:tabs>
      <w:ind w:left="851" w:hanging="284"/>
    </w:pPr>
  </w:style>
  <w:style w:type="paragraph" w:customStyle="1" w:styleId="340">
    <w:name w:val="箇条書き 34"/>
    <w:basedOn w:val="241"/>
    <w:qFormat/>
    <w:rsid w:val="005979E7"/>
    <w:pPr>
      <w:ind w:left="1135"/>
    </w:pPr>
  </w:style>
  <w:style w:type="paragraph" w:customStyle="1" w:styleId="242">
    <w:name w:val="一覧 24"/>
    <w:basedOn w:val="List"/>
    <w:qFormat/>
    <w:rsid w:val="005979E7"/>
    <w:pPr>
      <w:suppressAutoHyphens/>
      <w:ind w:left="851"/>
    </w:pPr>
    <w:rPr>
      <w:rFonts w:eastAsia="SimSun" w:cs="CG Times (WN)"/>
      <w:lang w:eastAsia="ar-SA"/>
    </w:rPr>
  </w:style>
  <w:style w:type="paragraph" w:customStyle="1" w:styleId="341">
    <w:name w:val="一覧 34"/>
    <w:basedOn w:val="242"/>
    <w:qFormat/>
    <w:rsid w:val="005979E7"/>
    <w:pPr>
      <w:ind w:left="1135"/>
    </w:pPr>
  </w:style>
  <w:style w:type="paragraph" w:customStyle="1" w:styleId="440">
    <w:name w:val="一覧 44"/>
    <w:basedOn w:val="341"/>
    <w:qFormat/>
    <w:rsid w:val="005979E7"/>
    <w:pPr>
      <w:ind w:left="1418"/>
    </w:pPr>
  </w:style>
  <w:style w:type="paragraph" w:customStyle="1" w:styleId="540">
    <w:name w:val="一覧 54"/>
    <w:basedOn w:val="440"/>
    <w:qFormat/>
    <w:rsid w:val="005979E7"/>
    <w:pPr>
      <w:ind w:left="1702"/>
    </w:pPr>
  </w:style>
  <w:style w:type="paragraph" w:customStyle="1" w:styleId="441">
    <w:name w:val="箇条書き 44"/>
    <w:basedOn w:val="340"/>
    <w:qFormat/>
    <w:rsid w:val="005979E7"/>
    <w:pPr>
      <w:ind w:left="1418"/>
    </w:pPr>
  </w:style>
  <w:style w:type="paragraph" w:customStyle="1" w:styleId="541">
    <w:name w:val="箇条書き 54"/>
    <w:basedOn w:val="441"/>
    <w:qFormat/>
    <w:rsid w:val="005979E7"/>
    <w:pPr>
      <w:ind w:left="1702"/>
    </w:pPr>
  </w:style>
  <w:style w:type="paragraph" w:customStyle="1" w:styleId="4f0">
    <w:name w:val="コメント文字列4"/>
    <w:basedOn w:val="Normal"/>
    <w:qFormat/>
    <w:rsid w:val="005979E7"/>
    <w:pPr>
      <w:suppressAutoHyphens/>
    </w:pPr>
    <w:rPr>
      <w:rFonts w:eastAsia="MS Mincho" w:cs="CG Times (WN)"/>
      <w:lang w:eastAsia="ar-SA"/>
    </w:rPr>
  </w:style>
  <w:style w:type="paragraph" w:customStyle="1" w:styleId="4f1">
    <w:name w:val="コメント内容4"/>
    <w:basedOn w:val="4f0"/>
    <w:next w:val="4f0"/>
    <w:qFormat/>
    <w:rsid w:val="005979E7"/>
    <w:rPr>
      <w:b/>
      <w:bCs/>
    </w:rPr>
  </w:style>
  <w:style w:type="paragraph" w:customStyle="1" w:styleId="4f2">
    <w:name w:val="見出しマップ4"/>
    <w:basedOn w:val="Normal"/>
    <w:qFormat/>
    <w:rsid w:val="005979E7"/>
    <w:pPr>
      <w:shd w:val="clear" w:color="auto" w:fill="000080"/>
      <w:suppressAutoHyphens/>
    </w:pPr>
    <w:rPr>
      <w:rFonts w:ascii="Tahoma" w:eastAsia="MS Mincho" w:hAnsi="Tahoma" w:cs="Tahoma"/>
      <w:lang w:eastAsia="ar-SA"/>
    </w:rPr>
  </w:style>
  <w:style w:type="paragraph" w:customStyle="1" w:styleId="4f3">
    <w:name w:val="書式なし4"/>
    <w:basedOn w:val="Normal"/>
    <w:qFormat/>
    <w:rsid w:val="005979E7"/>
    <w:pPr>
      <w:suppressAutoHyphens/>
    </w:pPr>
    <w:rPr>
      <w:rFonts w:ascii="Courier New" w:eastAsia="MS Mincho" w:hAnsi="Courier New" w:cs="CG Times (WN)"/>
      <w:lang w:val="nb-NO" w:eastAsia="ar-SA"/>
    </w:rPr>
  </w:style>
  <w:style w:type="paragraph" w:customStyle="1" w:styleId="Web4">
    <w:name w:val="標準 (Web)4"/>
    <w:basedOn w:val="Normal"/>
    <w:qFormat/>
    <w:rsid w:val="005979E7"/>
    <w:pPr>
      <w:suppressAutoHyphens/>
      <w:spacing w:before="100" w:after="100"/>
    </w:pPr>
    <w:rPr>
      <w:rFonts w:eastAsia="Arial Unicode MS" w:cs="CG Times (WN)"/>
      <w:sz w:val="24"/>
      <w:szCs w:val="24"/>
      <w:lang w:eastAsia="zh-CN"/>
    </w:rPr>
  </w:style>
  <w:style w:type="paragraph" w:customStyle="1" w:styleId="243">
    <w:name w:val="本文インデント 24"/>
    <w:basedOn w:val="Normal"/>
    <w:qFormat/>
    <w:rsid w:val="005979E7"/>
    <w:pPr>
      <w:suppressAutoHyphens/>
      <w:ind w:left="567"/>
    </w:pPr>
    <w:rPr>
      <w:rFonts w:ascii="Arial" w:eastAsia="MS Mincho" w:hAnsi="Arial" w:cs="Arial"/>
      <w:lang w:eastAsia="ar-SA"/>
    </w:rPr>
  </w:style>
  <w:style w:type="paragraph" w:customStyle="1" w:styleId="4f4">
    <w:name w:val="標準インデント4"/>
    <w:basedOn w:val="Normal"/>
    <w:qFormat/>
    <w:rsid w:val="005979E7"/>
    <w:pPr>
      <w:suppressAutoHyphens/>
      <w:ind w:left="708"/>
    </w:pPr>
    <w:rPr>
      <w:rFonts w:eastAsia="MS Mincho" w:cs="CG Times (WN)"/>
      <w:lang w:eastAsia="ar-SA"/>
    </w:rPr>
  </w:style>
  <w:style w:type="paragraph" w:customStyle="1" w:styleId="4f5">
    <w:name w:val="記4"/>
    <w:basedOn w:val="Normal"/>
    <w:next w:val="Normal"/>
    <w:qFormat/>
    <w:rsid w:val="005979E7"/>
    <w:pPr>
      <w:suppressAutoHyphens/>
    </w:pPr>
    <w:rPr>
      <w:rFonts w:eastAsia="MS Mincho" w:cs="CG Times (WN)"/>
      <w:lang w:eastAsia="ar-SA"/>
    </w:rPr>
  </w:style>
  <w:style w:type="paragraph" w:customStyle="1" w:styleId="234">
    <w:name w:val="本文 23"/>
    <w:basedOn w:val="Normal"/>
    <w:qFormat/>
    <w:rsid w:val="005979E7"/>
    <w:pPr>
      <w:suppressAutoHyphens/>
      <w:spacing w:after="120"/>
    </w:pPr>
    <w:rPr>
      <w:rFonts w:eastAsia="MS Mincho" w:cs="CG Times (WN)"/>
      <w:lang w:eastAsia="ar-SA"/>
    </w:rPr>
  </w:style>
  <w:style w:type="paragraph" w:customStyle="1" w:styleId="332">
    <w:name w:val="本文 33"/>
    <w:basedOn w:val="Normal"/>
    <w:qFormat/>
    <w:rsid w:val="005979E7"/>
    <w:pPr>
      <w:suppressAutoHyphens/>
      <w:spacing w:after="120"/>
    </w:pPr>
    <w:rPr>
      <w:rFonts w:eastAsia="MS Mincho" w:cs="CG Times (WN)"/>
      <w:lang w:eastAsia="ar-SA"/>
    </w:rPr>
  </w:style>
  <w:style w:type="character" w:customStyle="1" w:styleId="Char1c">
    <w:name w:val="글자만 Char1"/>
    <w:uiPriority w:val="99"/>
    <w:semiHidden/>
    <w:rsid w:val="005979E7"/>
    <w:rPr>
      <w:rFonts w:ascii="Malgun Gothic" w:hAnsi="Courier New" w:cs="Courier New"/>
      <w:lang w:val="en-GB" w:eastAsia="en-US"/>
    </w:rPr>
  </w:style>
  <w:style w:type="character" w:customStyle="1" w:styleId="Char1d">
    <w:name w:val="미주 텍스트 Char1"/>
    <w:uiPriority w:val="99"/>
    <w:semiHidden/>
    <w:rsid w:val="005979E7"/>
    <w:rPr>
      <w:rFonts w:ascii="Times New Roman" w:eastAsia="Times New Roman" w:hAnsi="Times New Roman"/>
      <w:lang w:val="en-GB" w:eastAsia="en-US"/>
    </w:rPr>
  </w:style>
  <w:style w:type="character" w:customStyle="1" w:styleId="Char1e">
    <w:name w:val="풍선 도움말 텍스트 Char1"/>
    <w:uiPriority w:val="99"/>
    <w:semiHidden/>
    <w:rsid w:val="005979E7"/>
    <w:rPr>
      <w:rFonts w:ascii="Malgun Gothic" w:eastAsia="Malgun Gothic" w:hAnsi="Malgun Gothic" w:cs="Times New Roman"/>
      <w:sz w:val="18"/>
      <w:szCs w:val="18"/>
      <w:lang w:val="en-GB" w:eastAsia="en-US"/>
    </w:rPr>
  </w:style>
  <w:style w:type="character" w:customStyle="1" w:styleId="Char1f">
    <w:name w:val="문서 구조 Char1"/>
    <w:uiPriority w:val="99"/>
    <w:semiHidden/>
    <w:rsid w:val="005979E7"/>
    <w:rPr>
      <w:rFonts w:ascii="Malgun Gothic" w:eastAsia="Malgun Gothic" w:hAnsi="Times New Roman"/>
      <w:sz w:val="18"/>
      <w:szCs w:val="18"/>
      <w:lang w:val="en-GB" w:eastAsia="en-US"/>
    </w:rPr>
  </w:style>
  <w:style w:type="character" w:customStyle="1" w:styleId="Char1f0">
    <w:name w:val="각주 텍스트 Char1"/>
    <w:uiPriority w:val="99"/>
    <w:semiHidden/>
    <w:rsid w:val="005979E7"/>
    <w:rPr>
      <w:rFonts w:ascii="Times New Roman" w:eastAsia="Times New Roman" w:hAnsi="Times New Roman"/>
      <w:lang w:val="en-GB" w:eastAsia="en-US"/>
    </w:rPr>
  </w:style>
  <w:style w:type="character" w:customStyle="1" w:styleId="Char1f1">
    <w:name w:val="메모 텍스트 Char1"/>
    <w:uiPriority w:val="99"/>
    <w:semiHidden/>
    <w:rsid w:val="005979E7"/>
    <w:rPr>
      <w:rFonts w:ascii="Times New Roman" w:eastAsia="Times New Roman" w:hAnsi="Times New Roman"/>
      <w:lang w:val="en-GB" w:eastAsia="en-US"/>
    </w:rPr>
  </w:style>
  <w:style w:type="character" w:customStyle="1" w:styleId="Char1f2">
    <w:name w:val="메모 주제 Char1"/>
    <w:uiPriority w:val="99"/>
    <w:semiHidden/>
    <w:rsid w:val="005979E7"/>
    <w:rPr>
      <w:rFonts w:ascii="Times New Roman" w:eastAsia="Times New Roman" w:hAnsi="Times New Roman"/>
      <w:b/>
      <w:bCs/>
      <w:lang w:val="en-GB" w:eastAsia="en-US"/>
    </w:rPr>
  </w:style>
  <w:style w:type="character" w:customStyle="1" w:styleId="Charc">
    <w:name w:val="메모 주제 Char"/>
    <w:rsid w:val="005979E7"/>
    <w:rPr>
      <w:rFonts w:ascii="Times New Roman" w:hAnsi="Times New Roman"/>
      <w:b/>
      <w:bCs/>
      <w:lang w:val="en-GB" w:eastAsia="en-US"/>
    </w:rPr>
  </w:style>
  <w:style w:type="paragraph" w:customStyle="1" w:styleId="HTML4">
    <w:name w:val="HTML 書式付き4"/>
    <w:basedOn w:val="Normal"/>
    <w:qFormat/>
    <w:rsid w:val="005979E7"/>
    <w:pPr>
      <w:suppressAutoHyphens/>
    </w:pPr>
    <w:rPr>
      <w:rFonts w:ascii="Courier New" w:eastAsia="SimSun" w:hAnsi="Courier New" w:cs="Courier New"/>
      <w:lang w:eastAsia="ar-SA"/>
    </w:rPr>
  </w:style>
  <w:style w:type="character" w:customStyle="1" w:styleId="PlainTable32">
    <w:name w:val="Plain Table 32"/>
    <w:uiPriority w:val="19"/>
    <w:qFormat/>
    <w:rsid w:val="005979E7"/>
    <w:rPr>
      <w:i/>
      <w:iCs/>
      <w:color w:val="808080"/>
    </w:rPr>
  </w:style>
  <w:style w:type="character" w:customStyle="1" w:styleId="PlainTable42">
    <w:name w:val="Plain Table 42"/>
    <w:uiPriority w:val="21"/>
    <w:qFormat/>
    <w:rsid w:val="005979E7"/>
    <w:rPr>
      <w:b/>
      <w:bCs/>
      <w:i/>
      <w:iCs/>
      <w:color w:val="4F81BD"/>
    </w:rPr>
  </w:style>
  <w:style w:type="character" w:customStyle="1" w:styleId="PlainTable52">
    <w:name w:val="Plain Table 52"/>
    <w:uiPriority w:val="31"/>
    <w:qFormat/>
    <w:rsid w:val="005979E7"/>
    <w:rPr>
      <w:smallCaps/>
      <w:color w:val="C0504D"/>
      <w:u w:val="single"/>
    </w:rPr>
  </w:style>
  <w:style w:type="character" w:customStyle="1" w:styleId="TableGridLight2">
    <w:name w:val="Table Grid Light2"/>
    <w:uiPriority w:val="32"/>
    <w:qFormat/>
    <w:rsid w:val="005979E7"/>
    <w:rPr>
      <w:b/>
      <w:bCs/>
      <w:smallCaps/>
      <w:color w:val="C0504D"/>
      <w:spacing w:val="5"/>
      <w:u w:val="single"/>
    </w:rPr>
  </w:style>
  <w:style w:type="character" w:customStyle="1" w:styleId="GridTable1Light2">
    <w:name w:val="Grid Table 1 Light2"/>
    <w:uiPriority w:val="33"/>
    <w:qFormat/>
    <w:rsid w:val="005979E7"/>
    <w:rPr>
      <w:b/>
      <w:bCs/>
      <w:smallCaps/>
      <w:spacing w:val="5"/>
    </w:rPr>
  </w:style>
  <w:style w:type="paragraph" w:customStyle="1" w:styleId="GridTable32">
    <w:name w:val="Grid Table 32"/>
    <w:basedOn w:val="Heading1"/>
    <w:next w:val="Normal"/>
    <w:uiPriority w:val="39"/>
    <w:unhideWhenUsed/>
    <w:qFormat/>
    <w:rsid w:val="005979E7"/>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zh-CN"/>
    </w:rPr>
  </w:style>
  <w:style w:type="character" w:customStyle="1" w:styleId="PlainTable33">
    <w:name w:val="Plain Table 33"/>
    <w:uiPriority w:val="19"/>
    <w:qFormat/>
    <w:rsid w:val="005979E7"/>
    <w:rPr>
      <w:i/>
      <w:iCs/>
      <w:color w:val="808080"/>
    </w:rPr>
  </w:style>
  <w:style w:type="character" w:customStyle="1" w:styleId="PlainTable43">
    <w:name w:val="Plain Table 43"/>
    <w:uiPriority w:val="21"/>
    <w:qFormat/>
    <w:rsid w:val="005979E7"/>
    <w:rPr>
      <w:b/>
      <w:bCs/>
      <w:i/>
      <w:iCs/>
      <w:color w:val="4F81BD"/>
    </w:rPr>
  </w:style>
  <w:style w:type="character" w:customStyle="1" w:styleId="PlainTable53">
    <w:name w:val="Plain Table 53"/>
    <w:uiPriority w:val="31"/>
    <w:qFormat/>
    <w:rsid w:val="005979E7"/>
    <w:rPr>
      <w:smallCaps/>
      <w:color w:val="C0504D"/>
      <w:u w:val="single"/>
    </w:rPr>
  </w:style>
  <w:style w:type="character" w:customStyle="1" w:styleId="TableGridLight3">
    <w:name w:val="Table Grid Light3"/>
    <w:uiPriority w:val="32"/>
    <w:qFormat/>
    <w:rsid w:val="005979E7"/>
    <w:rPr>
      <w:b/>
      <w:bCs/>
      <w:smallCaps/>
      <w:color w:val="C0504D"/>
      <w:spacing w:val="5"/>
      <w:u w:val="single"/>
    </w:rPr>
  </w:style>
  <w:style w:type="character" w:customStyle="1" w:styleId="GridTable1Light3">
    <w:name w:val="Grid Table 1 Light3"/>
    <w:uiPriority w:val="33"/>
    <w:qFormat/>
    <w:rsid w:val="005979E7"/>
    <w:rPr>
      <w:b/>
      <w:bCs/>
      <w:smallCaps/>
      <w:spacing w:val="5"/>
    </w:rPr>
  </w:style>
  <w:style w:type="paragraph" w:customStyle="1" w:styleId="GridTable33">
    <w:name w:val="Grid Table 33"/>
    <w:basedOn w:val="Heading1"/>
    <w:next w:val="Normal"/>
    <w:uiPriority w:val="39"/>
    <w:unhideWhenUsed/>
    <w:qFormat/>
    <w:rsid w:val="005979E7"/>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zh-CN"/>
    </w:rPr>
  </w:style>
  <w:style w:type="paragraph" w:customStyle="1" w:styleId="244">
    <w:name w:val="本文 24"/>
    <w:basedOn w:val="Normal"/>
    <w:qFormat/>
    <w:rsid w:val="005979E7"/>
    <w:pPr>
      <w:suppressAutoHyphens/>
      <w:spacing w:after="120"/>
    </w:pPr>
    <w:rPr>
      <w:rFonts w:eastAsia="MS Mincho" w:cs="CG Times (WN)"/>
      <w:lang w:eastAsia="ar-SA"/>
    </w:rPr>
  </w:style>
  <w:style w:type="paragraph" w:customStyle="1" w:styleId="342">
    <w:name w:val="本文 34"/>
    <w:basedOn w:val="Normal"/>
    <w:qFormat/>
    <w:rsid w:val="005979E7"/>
    <w:pPr>
      <w:suppressAutoHyphens/>
      <w:spacing w:after="120"/>
    </w:pPr>
    <w:rPr>
      <w:rFonts w:eastAsia="MS Mincho" w:cs="CG Times (WN)"/>
      <w:lang w:eastAsia="ar-SA"/>
    </w:rPr>
  </w:style>
  <w:style w:type="table" w:customStyle="1" w:styleId="TableGrid14">
    <w:name w:val="Table Grid14"/>
    <w:basedOn w:val="TableNormal"/>
    <w:next w:val="TableGrid"/>
    <w:rsid w:val="005979E7"/>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
    <w:basedOn w:val="TableNormal"/>
    <w:next w:val="TableGrid"/>
    <w:rsid w:val="005979E7"/>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
    <w:basedOn w:val="TableNormal"/>
    <w:next w:val="TableGrid"/>
    <w:rsid w:val="005979E7"/>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
    <w:name w:val="Table Classic 211"/>
    <w:basedOn w:val="TableNormal"/>
    <w:next w:val="TableClassic2"/>
    <w:rsid w:val="005979E7"/>
    <w:pPr>
      <w:spacing w:after="180"/>
    </w:pPr>
    <w:rPr>
      <w:rFonts w:eastAsia="SimSu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3">
    <w:name w:val="Table Grid53"/>
    <w:basedOn w:val="TableNormal"/>
    <w:next w:val="TableGrid"/>
    <w:rsid w:val="005979E7"/>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5979E7"/>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rsid w:val="005979E7"/>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rsid w:val="005979E7"/>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5979E7"/>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rsid w:val="005979E7"/>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4">
    <w:name w:val="Comment Subject Char4"/>
    <w:rsid w:val="005979E7"/>
    <w:rPr>
      <w:rFonts w:ascii="Times New Roman" w:hAnsi="Times New Roman"/>
      <w:b/>
      <w:bCs/>
      <w:lang w:val="en-GB" w:eastAsia="en-US"/>
    </w:rPr>
  </w:style>
  <w:style w:type="character" w:customStyle="1" w:styleId="1ffa">
    <w:name w:val="註解文字 字元1"/>
    <w:uiPriority w:val="99"/>
    <w:rsid w:val="005979E7"/>
    <w:rPr>
      <w:lang w:eastAsia="en-US"/>
    </w:rPr>
  </w:style>
  <w:style w:type="paragraph" w:customStyle="1" w:styleId="73">
    <w:name w:val="吹き出し7"/>
    <w:basedOn w:val="Normal"/>
    <w:qFormat/>
    <w:rsid w:val="005979E7"/>
    <w:pPr>
      <w:overflowPunct/>
      <w:autoSpaceDE/>
      <w:autoSpaceDN/>
      <w:adjustRightInd/>
      <w:textAlignment w:val="auto"/>
    </w:pPr>
    <w:rPr>
      <w:rFonts w:ascii="Tahoma" w:eastAsia="MS Mincho" w:hAnsi="Tahoma" w:cs="Tahoma"/>
      <w:sz w:val="16"/>
      <w:szCs w:val="16"/>
      <w:lang w:eastAsia="zh-CN"/>
    </w:rPr>
  </w:style>
  <w:style w:type="character" w:customStyle="1" w:styleId="57">
    <w:name w:val="段落フォント5"/>
    <w:rsid w:val="005979E7"/>
  </w:style>
  <w:style w:type="character" w:customStyle="1" w:styleId="58">
    <w:name w:val="コメント参照5"/>
    <w:rsid w:val="005979E7"/>
    <w:rPr>
      <w:sz w:val="16"/>
    </w:rPr>
  </w:style>
  <w:style w:type="paragraph" w:customStyle="1" w:styleId="59">
    <w:name w:val="図表番号5"/>
    <w:basedOn w:val="Normal"/>
    <w:qFormat/>
    <w:rsid w:val="005979E7"/>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5a">
    <w:name w:val="段落番号5"/>
    <w:basedOn w:val="List"/>
    <w:qFormat/>
    <w:rsid w:val="005979E7"/>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0">
    <w:name w:val="段落番号 25"/>
    <w:basedOn w:val="5a"/>
    <w:qFormat/>
    <w:rsid w:val="005979E7"/>
    <w:pPr>
      <w:ind w:left="851" w:hanging="284"/>
    </w:pPr>
  </w:style>
  <w:style w:type="paragraph" w:customStyle="1" w:styleId="5b">
    <w:name w:val="箇条書き5"/>
    <w:basedOn w:val="List"/>
    <w:qFormat/>
    <w:rsid w:val="005979E7"/>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1">
    <w:name w:val="箇条書き 25"/>
    <w:basedOn w:val="5b"/>
    <w:qFormat/>
    <w:rsid w:val="005979E7"/>
    <w:pPr>
      <w:tabs>
        <w:tab w:val="clear" w:pos="644"/>
        <w:tab w:val="num" w:pos="1494"/>
      </w:tabs>
      <w:ind w:left="851" w:hanging="284"/>
    </w:pPr>
  </w:style>
  <w:style w:type="paragraph" w:customStyle="1" w:styleId="350">
    <w:name w:val="箇条書き 35"/>
    <w:basedOn w:val="251"/>
    <w:qFormat/>
    <w:rsid w:val="005979E7"/>
    <w:pPr>
      <w:ind w:left="1135"/>
    </w:pPr>
  </w:style>
  <w:style w:type="paragraph" w:customStyle="1" w:styleId="252">
    <w:name w:val="一覧 25"/>
    <w:basedOn w:val="List"/>
    <w:qFormat/>
    <w:rsid w:val="005979E7"/>
    <w:pPr>
      <w:suppressAutoHyphens/>
      <w:overflowPunct/>
      <w:autoSpaceDE/>
      <w:autoSpaceDN/>
      <w:adjustRightInd/>
      <w:ind w:left="851"/>
      <w:textAlignment w:val="auto"/>
    </w:pPr>
    <w:rPr>
      <w:rFonts w:eastAsia="MS Mincho" w:cs="CG Times (WN)"/>
      <w:lang w:eastAsia="ar-SA"/>
    </w:rPr>
  </w:style>
  <w:style w:type="paragraph" w:customStyle="1" w:styleId="351">
    <w:name w:val="一覧 35"/>
    <w:basedOn w:val="252"/>
    <w:qFormat/>
    <w:rsid w:val="005979E7"/>
    <w:pPr>
      <w:ind w:left="1135"/>
    </w:pPr>
  </w:style>
  <w:style w:type="paragraph" w:customStyle="1" w:styleId="450">
    <w:name w:val="一覧 45"/>
    <w:basedOn w:val="351"/>
    <w:qFormat/>
    <w:rsid w:val="005979E7"/>
    <w:pPr>
      <w:ind w:left="1418"/>
    </w:pPr>
  </w:style>
  <w:style w:type="paragraph" w:customStyle="1" w:styleId="550">
    <w:name w:val="一覧 55"/>
    <w:basedOn w:val="450"/>
    <w:qFormat/>
    <w:rsid w:val="005979E7"/>
    <w:pPr>
      <w:ind w:left="1702"/>
    </w:pPr>
  </w:style>
  <w:style w:type="paragraph" w:customStyle="1" w:styleId="451">
    <w:name w:val="箇条書き 45"/>
    <w:basedOn w:val="350"/>
    <w:qFormat/>
    <w:rsid w:val="005979E7"/>
    <w:pPr>
      <w:ind w:left="1418"/>
    </w:pPr>
  </w:style>
  <w:style w:type="paragraph" w:customStyle="1" w:styleId="551">
    <w:name w:val="箇条書き 55"/>
    <w:basedOn w:val="451"/>
    <w:qFormat/>
    <w:rsid w:val="005979E7"/>
    <w:pPr>
      <w:ind w:left="1702"/>
    </w:pPr>
  </w:style>
  <w:style w:type="paragraph" w:customStyle="1" w:styleId="5c">
    <w:name w:val="コメント文字列5"/>
    <w:basedOn w:val="Normal"/>
    <w:qFormat/>
    <w:rsid w:val="005979E7"/>
    <w:pPr>
      <w:suppressAutoHyphens/>
      <w:overflowPunct/>
      <w:autoSpaceDE/>
      <w:autoSpaceDN/>
      <w:adjustRightInd/>
      <w:textAlignment w:val="auto"/>
    </w:pPr>
    <w:rPr>
      <w:rFonts w:eastAsia="MS Mincho" w:cs="CG Times (WN)"/>
      <w:lang w:eastAsia="ar-SA"/>
    </w:rPr>
  </w:style>
  <w:style w:type="paragraph" w:customStyle="1" w:styleId="5d">
    <w:name w:val="コメント内容5"/>
    <w:basedOn w:val="5c"/>
    <w:next w:val="5c"/>
    <w:qFormat/>
    <w:rsid w:val="005979E7"/>
    <w:rPr>
      <w:b/>
      <w:bCs/>
    </w:rPr>
  </w:style>
  <w:style w:type="paragraph" w:customStyle="1" w:styleId="5e">
    <w:name w:val="見出しマップ5"/>
    <w:basedOn w:val="Normal"/>
    <w:qFormat/>
    <w:rsid w:val="005979E7"/>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5f">
    <w:name w:val="書式なし5"/>
    <w:basedOn w:val="Normal"/>
    <w:qFormat/>
    <w:rsid w:val="005979E7"/>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5">
    <w:name w:val="標準 (Web)5"/>
    <w:basedOn w:val="Normal"/>
    <w:qFormat/>
    <w:rsid w:val="005979E7"/>
    <w:pPr>
      <w:suppressAutoHyphens/>
      <w:overflowPunct/>
      <w:autoSpaceDE/>
      <w:autoSpaceDN/>
      <w:adjustRightInd/>
      <w:spacing w:before="100" w:after="100"/>
      <w:textAlignment w:val="auto"/>
    </w:pPr>
    <w:rPr>
      <w:rFonts w:eastAsia="Arial Unicode MS" w:cs="CG Times (WN)"/>
      <w:sz w:val="24"/>
      <w:szCs w:val="24"/>
      <w:lang w:eastAsia="zh-CN"/>
    </w:rPr>
  </w:style>
  <w:style w:type="paragraph" w:customStyle="1" w:styleId="253">
    <w:name w:val="本文インデント 25"/>
    <w:basedOn w:val="Normal"/>
    <w:qFormat/>
    <w:rsid w:val="005979E7"/>
    <w:pPr>
      <w:suppressAutoHyphens/>
      <w:overflowPunct/>
      <w:autoSpaceDE/>
      <w:autoSpaceDN/>
      <w:adjustRightInd/>
      <w:ind w:left="567"/>
      <w:textAlignment w:val="auto"/>
    </w:pPr>
    <w:rPr>
      <w:rFonts w:ascii="Arial" w:eastAsia="MS Mincho" w:hAnsi="Arial" w:cs="Arial"/>
      <w:lang w:eastAsia="ar-SA"/>
    </w:rPr>
  </w:style>
  <w:style w:type="paragraph" w:customStyle="1" w:styleId="5f0">
    <w:name w:val="標準インデント5"/>
    <w:basedOn w:val="Normal"/>
    <w:qFormat/>
    <w:rsid w:val="005979E7"/>
    <w:pPr>
      <w:suppressAutoHyphens/>
      <w:overflowPunct/>
      <w:autoSpaceDE/>
      <w:autoSpaceDN/>
      <w:adjustRightInd/>
      <w:ind w:left="708"/>
      <w:textAlignment w:val="auto"/>
    </w:pPr>
    <w:rPr>
      <w:rFonts w:eastAsia="MS Mincho" w:cs="CG Times (WN)"/>
      <w:lang w:eastAsia="ar-SA"/>
    </w:rPr>
  </w:style>
  <w:style w:type="paragraph" w:customStyle="1" w:styleId="5f1">
    <w:name w:val="記5"/>
    <w:basedOn w:val="Normal"/>
    <w:next w:val="Normal"/>
    <w:qFormat/>
    <w:rsid w:val="005979E7"/>
    <w:pPr>
      <w:suppressAutoHyphens/>
      <w:overflowPunct/>
      <w:autoSpaceDE/>
      <w:autoSpaceDN/>
      <w:adjustRightInd/>
      <w:textAlignment w:val="auto"/>
    </w:pPr>
    <w:rPr>
      <w:rFonts w:eastAsia="MS Mincho" w:cs="CG Times (WN)"/>
      <w:lang w:eastAsia="ar-SA"/>
    </w:rPr>
  </w:style>
  <w:style w:type="paragraph" w:customStyle="1" w:styleId="HTML5">
    <w:name w:val="HTML 書式付き5"/>
    <w:basedOn w:val="Normal"/>
    <w:qFormat/>
    <w:rsid w:val="005979E7"/>
    <w:pPr>
      <w:suppressAutoHyphens/>
      <w:overflowPunct/>
      <w:autoSpaceDE/>
      <w:autoSpaceDN/>
      <w:adjustRightInd/>
      <w:textAlignment w:val="auto"/>
    </w:pPr>
    <w:rPr>
      <w:rFonts w:ascii="Courier New" w:eastAsia="MS Mincho" w:hAnsi="Courier New" w:cs="Courier New"/>
      <w:lang w:eastAsia="ar-SA"/>
    </w:rPr>
  </w:style>
  <w:style w:type="paragraph" w:customStyle="1" w:styleId="254">
    <w:name w:val="本文 25"/>
    <w:basedOn w:val="Normal"/>
    <w:qFormat/>
    <w:rsid w:val="005979E7"/>
    <w:pPr>
      <w:suppressAutoHyphens/>
      <w:overflowPunct/>
      <w:autoSpaceDE/>
      <w:autoSpaceDN/>
      <w:adjustRightInd/>
      <w:spacing w:after="120"/>
      <w:textAlignment w:val="auto"/>
    </w:pPr>
    <w:rPr>
      <w:rFonts w:eastAsia="MS Mincho" w:cs="CG Times (WN)"/>
      <w:lang w:eastAsia="ar-SA"/>
    </w:rPr>
  </w:style>
  <w:style w:type="paragraph" w:customStyle="1" w:styleId="352">
    <w:name w:val="本文 35"/>
    <w:basedOn w:val="Normal"/>
    <w:qFormat/>
    <w:rsid w:val="005979E7"/>
    <w:pPr>
      <w:suppressAutoHyphens/>
      <w:overflowPunct/>
      <w:autoSpaceDE/>
      <w:autoSpaceDN/>
      <w:adjustRightInd/>
      <w:spacing w:after="120"/>
      <w:textAlignment w:val="auto"/>
    </w:pPr>
    <w:rPr>
      <w:rFonts w:eastAsia="MS Mincho" w:cs="CG Times (WN)"/>
      <w:lang w:eastAsia="ar-SA"/>
    </w:rPr>
  </w:style>
  <w:style w:type="paragraph" w:customStyle="1" w:styleId="93">
    <w:name w:val="目录 93"/>
    <w:basedOn w:val="TOC8"/>
    <w:qFormat/>
    <w:rsid w:val="005979E7"/>
    <w:pPr>
      <w:ind w:left="1418" w:hanging="1418"/>
    </w:pPr>
    <w:rPr>
      <w:rFonts w:eastAsia="MS Mincho"/>
      <w:lang w:val="en-US" w:eastAsia="zh-CN"/>
    </w:rPr>
  </w:style>
  <w:style w:type="paragraph" w:customStyle="1" w:styleId="3f6">
    <w:name w:val="题注3"/>
    <w:basedOn w:val="Normal"/>
    <w:next w:val="Normal"/>
    <w:qFormat/>
    <w:rsid w:val="005979E7"/>
    <w:pPr>
      <w:spacing w:before="120" w:after="120"/>
    </w:pPr>
    <w:rPr>
      <w:rFonts w:eastAsia="MS Mincho"/>
      <w:b/>
      <w:lang w:eastAsia="zh-CN"/>
    </w:rPr>
  </w:style>
  <w:style w:type="paragraph" w:customStyle="1" w:styleId="3f7">
    <w:name w:val="图表目录3"/>
    <w:basedOn w:val="Normal"/>
    <w:next w:val="Normal"/>
    <w:qFormat/>
    <w:rsid w:val="005979E7"/>
    <w:pPr>
      <w:ind w:left="400" w:hanging="400"/>
      <w:jc w:val="center"/>
    </w:pPr>
    <w:rPr>
      <w:rFonts w:eastAsia="MS Mincho"/>
      <w:b/>
      <w:lang w:eastAsia="zh-CN"/>
    </w:rPr>
  </w:style>
  <w:style w:type="paragraph" w:customStyle="1" w:styleId="qqq">
    <w:name w:val="qqq"/>
    <w:basedOn w:val="Heading5"/>
    <w:link w:val="qqqChar"/>
    <w:qFormat/>
    <w:rsid w:val="005979E7"/>
    <w:rPr>
      <w:rFonts w:eastAsia="SimSun"/>
      <w:lang w:eastAsia="zh-CN"/>
    </w:rPr>
  </w:style>
  <w:style w:type="character" w:customStyle="1" w:styleId="qqqChar">
    <w:name w:val="qqq Char"/>
    <w:link w:val="qqq"/>
    <w:rsid w:val="005979E7"/>
    <w:rPr>
      <w:rFonts w:ascii="Arial" w:eastAsia="SimSun" w:hAnsi="Arial"/>
      <w:sz w:val="22"/>
      <w:lang w:eastAsia="zh-CN"/>
    </w:rPr>
  </w:style>
  <w:style w:type="character" w:customStyle="1" w:styleId="Absatz-Standardschriftart7">
    <w:name w:val="Absatz-Standardschriftart7"/>
    <w:rsid w:val="005979E7"/>
  </w:style>
  <w:style w:type="character" w:customStyle="1" w:styleId="KommentarthemaZchn">
    <w:name w:val="Kommentarthema Zchn"/>
    <w:rsid w:val="005979E7"/>
    <w:rPr>
      <w:b/>
      <w:bCs/>
      <w:lang w:val="en-GB" w:eastAsia="en-US" w:bidi="ar-SA"/>
    </w:rPr>
  </w:style>
  <w:style w:type="paragraph" w:customStyle="1" w:styleId="aria">
    <w:name w:val="aria"/>
    <w:basedOn w:val="Normal"/>
    <w:qFormat/>
    <w:rsid w:val="005979E7"/>
    <w:pPr>
      <w:keepNext/>
      <w:keepLines/>
      <w:overflowPunct/>
      <w:autoSpaceDE/>
      <w:autoSpaceDN/>
      <w:adjustRightInd/>
      <w:spacing w:after="0"/>
      <w:jc w:val="both"/>
      <w:textAlignment w:val="auto"/>
    </w:pPr>
    <w:rPr>
      <w:rFonts w:ascii="Arial" w:eastAsia="SimSun" w:hAnsi="Arial"/>
      <w:sz w:val="18"/>
      <w:szCs w:val="18"/>
      <w:lang w:eastAsia="en-US"/>
    </w:rPr>
  </w:style>
  <w:style w:type="character" w:customStyle="1" w:styleId="B1Car">
    <w:name w:val="B1+ Car"/>
    <w:link w:val="B11"/>
    <w:uiPriority w:val="99"/>
    <w:rsid w:val="005979E7"/>
    <w:rPr>
      <w:rFonts w:eastAsia="SimSun"/>
    </w:rPr>
  </w:style>
  <w:style w:type="character" w:customStyle="1" w:styleId="Char32">
    <w:name w:val="页脚 Char3"/>
    <w:rsid w:val="005979E7"/>
    <w:rPr>
      <w:rFonts w:ascii="Arial" w:eastAsia="Times New Roman" w:hAnsi="Arial"/>
      <w:b/>
      <w:i/>
      <w:noProof/>
      <w:sz w:val="18"/>
    </w:rPr>
  </w:style>
  <w:style w:type="character" w:customStyle="1" w:styleId="Char40">
    <w:name w:val="批注文字 Char4"/>
    <w:qFormat/>
    <w:rsid w:val="005979E7"/>
    <w:rPr>
      <w:lang w:val="en-GB" w:eastAsia="en-US"/>
    </w:rPr>
  </w:style>
  <w:style w:type="character" w:customStyle="1" w:styleId="Char1f3">
    <w:name w:val="列表 Char1"/>
    <w:rsid w:val="005979E7"/>
    <w:rPr>
      <w:rFonts w:eastAsia="Times New Roman"/>
    </w:rPr>
  </w:style>
  <w:style w:type="character" w:customStyle="1" w:styleId="8Char3">
    <w:name w:val="标题 8 Char3"/>
    <w:rsid w:val="005979E7"/>
    <w:rPr>
      <w:rFonts w:ascii="Arial" w:eastAsia="Times New Roman" w:hAnsi="Arial" w:cs="Arial" w:hint="default"/>
      <w:sz w:val="36"/>
    </w:rPr>
  </w:style>
  <w:style w:type="character" w:customStyle="1" w:styleId="9Char3">
    <w:name w:val="标题 9 Char3"/>
    <w:rsid w:val="005979E7"/>
    <w:rPr>
      <w:rFonts w:ascii="Arial" w:eastAsia="Times New Roman" w:hAnsi="Arial" w:cs="Arial" w:hint="default"/>
      <w:sz w:val="36"/>
    </w:rPr>
  </w:style>
  <w:style w:type="character" w:customStyle="1" w:styleId="Char33">
    <w:name w:val="批注框文本 Char3"/>
    <w:rsid w:val="005979E7"/>
    <w:rPr>
      <w:rFonts w:ascii="Segoe UI" w:hAnsi="Segoe UI" w:cs="Segoe UI" w:hint="default"/>
      <w:sz w:val="18"/>
      <w:szCs w:val="18"/>
      <w:lang w:eastAsia="en-US"/>
    </w:rPr>
  </w:style>
  <w:style w:type="character" w:customStyle="1" w:styleId="Char41">
    <w:name w:val="批注主题 Char4"/>
    <w:rsid w:val="005979E7"/>
    <w:rPr>
      <w:b/>
      <w:bCs/>
      <w:lang w:val="en-GB" w:eastAsia="en-US"/>
    </w:rPr>
  </w:style>
  <w:style w:type="character" w:customStyle="1" w:styleId="Char34">
    <w:name w:val="文档结构图 Char3"/>
    <w:rsid w:val="005979E7"/>
    <w:rPr>
      <w:rFonts w:ascii="Tahoma" w:hAnsi="Tahoma" w:cs="Tahoma" w:hint="default"/>
      <w:shd w:val="clear" w:color="auto" w:fill="000080"/>
      <w:lang w:val="en-GB" w:eastAsia="en-US"/>
    </w:rPr>
  </w:style>
  <w:style w:type="character" w:customStyle="1" w:styleId="Char35">
    <w:name w:val="纯文本 Char3"/>
    <w:rsid w:val="005979E7"/>
    <w:rPr>
      <w:rFonts w:ascii="Courier New" w:hAnsi="Courier New" w:cs="Courier New" w:hint="default"/>
      <w:lang w:val="nb-NO" w:eastAsia="en-US"/>
    </w:rPr>
  </w:style>
  <w:style w:type="character" w:customStyle="1" w:styleId="HeaderChar1">
    <w:name w:val="Header Char1"/>
    <w:rsid w:val="005979E7"/>
    <w:rPr>
      <w:rFonts w:ascii="Arial" w:eastAsia="Times New Roman" w:hAnsi="Arial"/>
      <w:b/>
      <w:noProof/>
      <w:sz w:val="18"/>
      <w:lang w:eastAsia="en-US"/>
    </w:rPr>
  </w:style>
  <w:style w:type="character" w:customStyle="1" w:styleId="EditorsNoteChar2">
    <w:name w:val="Editor's Note Char2"/>
    <w:rsid w:val="005979E7"/>
    <w:rPr>
      <w:rFonts w:ascii="Times New Roman" w:eastAsia="Times New Roman" w:hAnsi="Times New Roman" w:cs="Times New Roman"/>
      <w:color w:val="FF0000"/>
      <w:sz w:val="20"/>
      <w:szCs w:val="20"/>
    </w:rPr>
  </w:style>
  <w:style w:type="character" w:customStyle="1" w:styleId="Char60">
    <w:name w:val="批注主题 Char6"/>
    <w:rsid w:val="005979E7"/>
    <w:rPr>
      <w:rFonts w:ascii="Times New Roman" w:eastAsia="Times New Roman" w:hAnsi="Times New Roman" w:cs="Times New Roman"/>
      <w:b/>
      <w:bCs/>
      <w:sz w:val="20"/>
      <w:szCs w:val="20"/>
      <w:lang w:val="en-GB" w:eastAsia="en-US"/>
    </w:rPr>
  </w:style>
  <w:style w:type="character" w:customStyle="1" w:styleId="FootnoteTextChar2">
    <w:name w:val="Footnote Text Char2"/>
    <w:rsid w:val="005979E7"/>
    <w:rPr>
      <w:rFonts w:eastAsia="Times New Roman"/>
      <w:sz w:val="16"/>
      <w:lang w:val="en-GB"/>
    </w:rPr>
  </w:style>
  <w:style w:type="character" w:customStyle="1" w:styleId="Char42">
    <w:name w:val="日期 Char4"/>
    <w:rsid w:val="005979E7"/>
    <w:rPr>
      <w:rFonts w:ascii="Times New Roman" w:eastAsia="Times New Roman" w:hAnsi="Times New Roman" w:cs="Times New Roman"/>
      <w:sz w:val="20"/>
      <w:szCs w:val="20"/>
      <w:lang w:eastAsia="x-none"/>
    </w:rPr>
  </w:style>
  <w:style w:type="table" w:styleId="TableGrid10">
    <w:name w:val="Table Grid 1"/>
    <w:basedOn w:val="TableNormal"/>
    <w:rsid w:val="005979E7"/>
    <w:pPr>
      <w:overflowPunct w:val="0"/>
      <w:autoSpaceDE w:val="0"/>
      <w:autoSpaceDN w:val="0"/>
      <w:adjustRightInd w:val="0"/>
      <w:spacing w:after="180"/>
      <w:textAlignment w:val="baseline"/>
    </w:pPr>
    <w:rPr>
      <w:rFonts w:ascii="CG Times (WN)" w:hAnsi="CG Times (W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EnvelopeReturn">
    <w:name w:val="envelope return"/>
    <w:basedOn w:val="Normal"/>
    <w:qFormat/>
    <w:rsid w:val="005979E7"/>
    <w:rPr>
      <w:rFonts w:ascii="Arial" w:hAnsi="Arial" w:cs="Arial"/>
      <w:lang w:eastAsia="en-US"/>
    </w:rPr>
  </w:style>
  <w:style w:type="character" w:customStyle="1" w:styleId="2fb">
    <w:name w:val="未处理的提及2"/>
    <w:uiPriority w:val="99"/>
    <w:semiHidden/>
    <w:unhideWhenUsed/>
    <w:rsid w:val="005979E7"/>
    <w:rPr>
      <w:color w:val="808080"/>
      <w:shd w:val="clear" w:color="auto" w:fill="E6E6E6"/>
    </w:rPr>
  </w:style>
  <w:style w:type="character" w:customStyle="1" w:styleId="Char1f4">
    <w:name w:val="标题 Char1"/>
    <w:rsid w:val="005979E7"/>
    <w:rPr>
      <w:rFonts w:ascii="Cambria" w:hAnsi="Cambria" w:cs="Times New Roman"/>
      <w:b/>
      <w:bCs/>
      <w:sz w:val="32"/>
      <w:szCs w:val="32"/>
      <w:lang w:val="en-GB" w:eastAsia="en-US"/>
    </w:rPr>
  </w:style>
  <w:style w:type="character" w:customStyle="1" w:styleId="PlainTable35">
    <w:name w:val="Plain Table 35"/>
    <w:uiPriority w:val="19"/>
    <w:qFormat/>
    <w:rsid w:val="005979E7"/>
    <w:rPr>
      <w:i/>
      <w:iCs/>
      <w:color w:val="808080"/>
    </w:rPr>
  </w:style>
  <w:style w:type="character" w:customStyle="1" w:styleId="PlainTable45">
    <w:name w:val="Plain Table 45"/>
    <w:uiPriority w:val="21"/>
    <w:qFormat/>
    <w:rsid w:val="005979E7"/>
    <w:rPr>
      <w:b/>
      <w:bCs/>
      <w:i/>
      <w:iCs/>
      <w:color w:val="4F81BD"/>
    </w:rPr>
  </w:style>
  <w:style w:type="character" w:customStyle="1" w:styleId="PlainTable55">
    <w:name w:val="Plain Table 55"/>
    <w:uiPriority w:val="31"/>
    <w:qFormat/>
    <w:rsid w:val="005979E7"/>
    <w:rPr>
      <w:smallCaps/>
      <w:color w:val="C0504D"/>
      <w:u w:val="single"/>
    </w:rPr>
  </w:style>
  <w:style w:type="character" w:customStyle="1" w:styleId="TableGridLight5">
    <w:name w:val="Table Grid Light5"/>
    <w:uiPriority w:val="32"/>
    <w:qFormat/>
    <w:rsid w:val="005979E7"/>
    <w:rPr>
      <w:b/>
      <w:bCs/>
      <w:smallCaps/>
      <w:color w:val="C0504D"/>
      <w:spacing w:val="5"/>
      <w:u w:val="single"/>
    </w:rPr>
  </w:style>
  <w:style w:type="character" w:customStyle="1" w:styleId="GridTable1Light5">
    <w:name w:val="Grid Table 1 Light5"/>
    <w:uiPriority w:val="33"/>
    <w:qFormat/>
    <w:rsid w:val="005979E7"/>
    <w:rPr>
      <w:b/>
      <w:bCs/>
      <w:smallCaps/>
      <w:spacing w:val="5"/>
    </w:rPr>
  </w:style>
  <w:style w:type="character" w:customStyle="1" w:styleId="CaptionChar5">
    <w:name w:val="Caption Char5"/>
    <w:rsid w:val="005979E7"/>
    <w:rPr>
      <w:rFonts w:ascii="Times New Roman" w:hAnsi="Times New Roman" w:cs="Times New Roman" w:hint="default"/>
      <w:b/>
      <w:bCs w:val="0"/>
      <w:lang w:val="en-GB"/>
    </w:rPr>
  </w:style>
  <w:style w:type="character" w:customStyle="1" w:styleId="h5Char3">
    <w:name w:val="h5 Char3"/>
    <w:rsid w:val="005979E7"/>
    <w:rPr>
      <w:rFonts w:ascii="Arial" w:hAnsi="Arial"/>
      <w:sz w:val="22"/>
      <w:lang w:val="en-GB" w:eastAsia="en-GB" w:bidi="ar-SA"/>
    </w:rPr>
  </w:style>
  <w:style w:type="character" w:customStyle="1" w:styleId="Heading1Char3">
    <w:name w:val="Heading 1 Char3"/>
    <w:rsid w:val="005979E7"/>
    <w:rPr>
      <w:rFonts w:ascii="Arial" w:eastAsia="Times New Roman" w:hAnsi="Arial"/>
      <w:sz w:val="36"/>
      <w:lang w:val="en-GB" w:eastAsia="ja-JP" w:bidi="ar-SA"/>
    </w:rPr>
  </w:style>
  <w:style w:type="character" w:customStyle="1" w:styleId="Char1f5">
    <w:name w:val="脚注文本 Char1"/>
    <w:uiPriority w:val="99"/>
    <w:semiHidden/>
    <w:rsid w:val="005979E7"/>
    <w:rPr>
      <w:rFonts w:ascii="Times New Roman" w:eastAsia="Times New Roman" w:hAnsi="Times New Roman" w:cs="Times New Roman"/>
      <w:kern w:val="0"/>
      <w:sz w:val="18"/>
      <w:szCs w:val="18"/>
      <w:lang w:val="en-GB" w:eastAsia="en-US"/>
    </w:rPr>
  </w:style>
  <w:style w:type="character" w:customStyle="1" w:styleId="Heading8Char5">
    <w:name w:val="Heading 8 Char5"/>
    <w:rsid w:val="005979E7"/>
    <w:rPr>
      <w:rFonts w:ascii="Arial" w:hAnsi="Arial"/>
      <w:sz w:val="36"/>
      <w:lang w:val="en-GB" w:eastAsia="en-US"/>
    </w:rPr>
  </w:style>
  <w:style w:type="character" w:customStyle="1" w:styleId="Heading9Char4">
    <w:name w:val="Heading 9 Char4"/>
    <w:rsid w:val="005979E7"/>
    <w:rPr>
      <w:rFonts w:ascii="Arial" w:hAnsi="Arial"/>
      <w:sz w:val="36"/>
      <w:lang w:val="en-GB" w:eastAsia="en-US"/>
    </w:rPr>
  </w:style>
  <w:style w:type="character" w:customStyle="1" w:styleId="FooterChar4">
    <w:name w:val="Footer Char4"/>
    <w:rsid w:val="005979E7"/>
    <w:rPr>
      <w:rFonts w:ascii="Arial" w:hAnsi="Arial"/>
      <w:b/>
      <w:i/>
      <w:noProof/>
      <w:sz w:val="18"/>
      <w:lang w:val="en-GB" w:eastAsia="en-US"/>
    </w:rPr>
  </w:style>
  <w:style w:type="character" w:customStyle="1" w:styleId="PlainTextChar5">
    <w:name w:val="Plain Text Char5"/>
    <w:rsid w:val="005979E7"/>
    <w:rPr>
      <w:rFonts w:ascii="Courier New" w:eastAsia="SimSun" w:hAnsi="Courier New"/>
      <w:lang w:val="nb-NO" w:eastAsia="en-GB"/>
    </w:rPr>
  </w:style>
  <w:style w:type="character" w:customStyle="1" w:styleId="BodyText2Char5">
    <w:name w:val="Body Text 2 Char5"/>
    <w:uiPriority w:val="99"/>
    <w:rsid w:val="005979E7"/>
    <w:rPr>
      <w:rFonts w:ascii="Times New Roman" w:eastAsia="SimSun" w:hAnsi="Times New Roman"/>
      <w:lang w:val="en-GB" w:eastAsia="ja-JP"/>
    </w:rPr>
  </w:style>
  <w:style w:type="character" w:customStyle="1" w:styleId="BodyText3Char5">
    <w:name w:val="Body Text 3 Char5"/>
    <w:uiPriority w:val="99"/>
    <w:rsid w:val="005979E7"/>
    <w:rPr>
      <w:rFonts w:ascii="Times New Roman" w:eastAsia="SimSun" w:hAnsi="Times New Roman"/>
      <w:lang w:val="en-GB" w:eastAsia="ja-JP"/>
    </w:rPr>
  </w:style>
  <w:style w:type="character" w:customStyle="1" w:styleId="NoteHeadingChar3">
    <w:name w:val="Note Heading Char3"/>
    <w:rsid w:val="005979E7"/>
    <w:rPr>
      <w:rFonts w:ascii="Times New Roman" w:eastAsia="MS Mincho" w:hAnsi="Times New Roman"/>
      <w:lang w:val="x-none" w:eastAsia="x-none"/>
    </w:rPr>
  </w:style>
  <w:style w:type="character" w:customStyle="1" w:styleId="BodyTextIndent2Char5">
    <w:name w:val="Body Text Indent 2 Char5"/>
    <w:uiPriority w:val="99"/>
    <w:rsid w:val="005979E7"/>
    <w:rPr>
      <w:rFonts w:eastAsia="MS Mincho"/>
      <w:lang w:val="en-GB" w:eastAsia="en-GB"/>
    </w:rPr>
  </w:style>
  <w:style w:type="character" w:customStyle="1" w:styleId="HTMLPreformattedChar3">
    <w:name w:val="HTML Preformatted Char3"/>
    <w:rsid w:val="005979E7"/>
    <w:rPr>
      <w:rFonts w:ascii="Courier New" w:eastAsia="MS Mincho" w:hAnsi="Courier New"/>
      <w:lang w:val="en-GB" w:eastAsia="x-none"/>
    </w:rPr>
  </w:style>
  <w:style w:type="character" w:customStyle="1" w:styleId="h410">
    <w:name w:val="h410"/>
    <w:rsid w:val="005979E7"/>
    <w:rPr>
      <w:rFonts w:ascii="Arial" w:hAnsi="Arial"/>
      <w:sz w:val="24"/>
      <w:lang w:val="en-GB"/>
    </w:rPr>
  </w:style>
  <w:style w:type="character" w:customStyle="1" w:styleId="h53">
    <w:name w:val="h53"/>
    <w:rsid w:val="005979E7"/>
    <w:rPr>
      <w:rFonts w:ascii="Arial" w:eastAsia="SimSun" w:hAnsi="Arial"/>
      <w:sz w:val="22"/>
      <w:lang w:val="en-GB" w:eastAsia="en-US" w:bidi="ar-SA"/>
    </w:rPr>
  </w:style>
  <w:style w:type="character" w:customStyle="1" w:styleId="Titre34">
    <w:name w:val="Titre 34"/>
    <w:rsid w:val="005979E7"/>
    <w:rPr>
      <w:rFonts w:ascii="Arial" w:hAnsi="Arial"/>
      <w:sz w:val="28"/>
      <w:szCs w:val="28"/>
      <w:lang w:val="en-GB" w:eastAsia="en-GB"/>
    </w:rPr>
  </w:style>
  <w:style w:type="character" w:customStyle="1" w:styleId="CharChar110">
    <w:name w:val="Char Char110"/>
    <w:rsid w:val="005979E7"/>
    <w:rPr>
      <w:lang w:val="en-GB" w:eastAsia="ja-JP"/>
    </w:rPr>
  </w:style>
  <w:style w:type="character" w:customStyle="1" w:styleId="CharChar192">
    <w:name w:val="Char Char192"/>
    <w:rsid w:val="005979E7"/>
    <w:rPr>
      <w:rFonts w:ascii="Times New Roman" w:hAnsi="Times New Roman" w:cs="Times New Roman" w:hint="default"/>
      <w:lang w:val="en-GB"/>
    </w:rPr>
  </w:style>
  <w:style w:type="character" w:customStyle="1" w:styleId="CharChar132">
    <w:name w:val="Char Char132"/>
    <w:semiHidden/>
    <w:rsid w:val="005979E7"/>
    <w:rPr>
      <w:rFonts w:ascii="SimSun" w:eastAsia="SimSun" w:hAnsi="SimSun" w:hint="eastAsia"/>
      <w:lang w:val="en-GB" w:eastAsia="en-US" w:bidi="ar-SA"/>
    </w:rPr>
  </w:style>
  <w:style w:type="character" w:customStyle="1" w:styleId="CharChar62">
    <w:name w:val="Char Char62"/>
    <w:rsid w:val="005979E7"/>
    <w:rPr>
      <w:rFonts w:ascii="Arial" w:eastAsia="SimSun" w:hAnsi="Arial" w:cs="Arial" w:hint="default"/>
      <w:sz w:val="32"/>
      <w:lang w:val="en-GB" w:eastAsia="en-US" w:bidi="ar-SA"/>
    </w:rPr>
  </w:style>
  <w:style w:type="character" w:customStyle="1" w:styleId="CharChar52">
    <w:name w:val="Char Char52"/>
    <w:rsid w:val="005979E7"/>
    <w:rPr>
      <w:rFonts w:ascii="Arial" w:eastAsia="SimSun" w:hAnsi="Arial" w:cs="Arial" w:hint="default"/>
      <w:sz w:val="28"/>
      <w:lang w:val="en-GB" w:eastAsia="en-US" w:bidi="ar-SA"/>
    </w:rPr>
  </w:style>
  <w:style w:type="character" w:customStyle="1" w:styleId="CharChar162">
    <w:name w:val="Char Char162"/>
    <w:rsid w:val="005979E7"/>
    <w:rPr>
      <w:rFonts w:ascii="Arial" w:eastAsia="SimSun" w:hAnsi="Arial" w:cs="Arial" w:hint="default"/>
      <w:lang w:val="en-GB" w:eastAsia="en-US" w:bidi="ar-SA"/>
    </w:rPr>
  </w:style>
  <w:style w:type="character" w:customStyle="1" w:styleId="CharChar142">
    <w:name w:val="Char Char142"/>
    <w:rsid w:val="005979E7"/>
    <w:rPr>
      <w:rFonts w:ascii="Arial" w:eastAsia="SimSun" w:hAnsi="Arial" w:cs="Arial" w:hint="default"/>
      <w:sz w:val="36"/>
      <w:lang w:val="en-GB" w:eastAsia="en-US" w:bidi="ar-SA"/>
    </w:rPr>
  </w:style>
  <w:style w:type="character" w:customStyle="1" w:styleId="CharChar112">
    <w:name w:val="Char Char112"/>
    <w:rsid w:val="005979E7"/>
    <w:rPr>
      <w:rFonts w:ascii="Tahoma" w:eastAsia="SimSun" w:hAnsi="Tahoma" w:cs="Tahoma" w:hint="default"/>
      <w:lang w:val="en-GB" w:eastAsia="en-US" w:bidi="ar-SA"/>
    </w:rPr>
  </w:style>
  <w:style w:type="character" w:customStyle="1" w:styleId="CharChar34">
    <w:name w:val="Char Char34"/>
    <w:rsid w:val="005979E7"/>
    <w:rPr>
      <w:rFonts w:ascii="Arial" w:hAnsi="Arial" w:cs="Arial" w:hint="default"/>
      <w:sz w:val="22"/>
      <w:lang w:val="en-GB" w:eastAsia="en-US" w:bidi="ar-SA"/>
    </w:rPr>
  </w:style>
  <w:style w:type="character" w:customStyle="1" w:styleId="CharChar213">
    <w:name w:val="Char Char213"/>
    <w:rsid w:val="005979E7"/>
    <w:rPr>
      <w:rFonts w:ascii="Arial" w:hAnsi="Arial" w:cs="Arial" w:hint="default"/>
      <w:sz w:val="28"/>
      <w:lang w:val="en-GB" w:eastAsia="en-US"/>
    </w:rPr>
  </w:style>
  <w:style w:type="character" w:customStyle="1" w:styleId="CharChar152">
    <w:name w:val="Char Char152"/>
    <w:rsid w:val="005979E7"/>
    <w:rPr>
      <w:rFonts w:ascii="Arial" w:hAnsi="Arial" w:cs="Arial" w:hint="default"/>
      <w:sz w:val="36"/>
      <w:lang w:val="en-GB"/>
    </w:rPr>
  </w:style>
  <w:style w:type="character" w:customStyle="1" w:styleId="CharChar252">
    <w:name w:val="Char Char252"/>
    <w:rsid w:val="005979E7"/>
    <w:rPr>
      <w:rFonts w:ascii="Arial" w:hAnsi="Arial" w:cs="Arial" w:hint="default"/>
      <w:lang w:val="en-GB" w:eastAsia="en-US"/>
    </w:rPr>
  </w:style>
  <w:style w:type="character" w:customStyle="1" w:styleId="CharChar242">
    <w:name w:val="Char Char242"/>
    <w:rsid w:val="005979E7"/>
    <w:rPr>
      <w:rFonts w:ascii="Arial" w:hAnsi="Arial" w:cs="Arial" w:hint="default"/>
      <w:sz w:val="36"/>
      <w:lang w:val="en-GB" w:eastAsia="en-US"/>
    </w:rPr>
  </w:style>
  <w:style w:type="character" w:customStyle="1" w:styleId="CharChar302">
    <w:name w:val="Char Char302"/>
    <w:rsid w:val="005979E7"/>
    <w:rPr>
      <w:rFonts w:ascii="Arial" w:hAnsi="Arial" w:cs="Arial" w:hint="default"/>
      <w:lang w:val="en-GB" w:eastAsia="en-US"/>
    </w:rPr>
  </w:style>
  <w:style w:type="character" w:customStyle="1" w:styleId="CharChar272">
    <w:name w:val="Char Char272"/>
    <w:rsid w:val="005979E7"/>
    <w:rPr>
      <w:rFonts w:ascii="Arial" w:hAnsi="Arial" w:cs="Arial" w:hint="default"/>
      <w:b/>
      <w:bCs w:val="0"/>
      <w:i/>
      <w:iCs w:val="0"/>
      <w:noProof/>
      <w:sz w:val="18"/>
      <w:lang w:val="en-GB" w:eastAsia="en-US"/>
    </w:rPr>
  </w:style>
  <w:style w:type="character" w:customStyle="1" w:styleId="CharChar212">
    <w:name w:val="Char Char212"/>
    <w:rsid w:val="005979E7"/>
    <w:rPr>
      <w:rFonts w:ascii="Times New Roman" w:hAnsi="Times New Roman"/>
      <w:lang w:val="en-GB" w:eastAsia="en-US"/>
    </w:rPr>
  </w:style>
  <w:style w:type="character" w:customStyle="1" w:styleId="CharChar172">
    <w:name w:val="Char Char172"/>
    <w:rsid w:val="005979E7"/>
    <w:rPr>
      <w:rFonts w:ascii="Tahoma" w:hAnsi="Tahoma" w:cs="Tahoma"/>
      <w:shd w:val="clear" w:color="auto" w:fill="000080"/>
      <w:lang w:val="en-GB" w:eastAsia="en-US"/>
    </w:rPr>
  </w:style>
  <w:style w:type="character" w:customStyle="1" w:styleId="CharChar202">
    <w:name w:val="Char Char202"/>
    <w:rsid w:val="005979E7"/>
    <w:rPr>
      <w:rFonts w:ascii="Tahoma" w:hAnsi="Tahoma" w:cs="Tahoma"/>
      <w:sz w:val="16"/>
      <w:szCs w:val="16"/>
      <w:lang w:val="en-GB" w:eastAsia="en-US"/>
    </w:rPr>
  </w:style>
  <w:style w:type="character" w:customStyle="1" w:styleId="CharChar262">
    <w:name w:val="Char Char262"/>
    <w:rsid w:val="005979E7"/>
    <w:rPr>
      <w:rFonts w:ascii="Times New Roman" w:hAnsi="Times New Roman"/>
      <w:lang w:val="en-GB" w:eastAsia="en-US"/>
    </w:rPr>
  </w:style>
  <w:style w:type="character" w:customStyle="1" w:styleId="CharChar182">
    <w:name w:val="Char Char182"/>
    <w:rsid w:val="005979E7"/>
    <w:rPr>
      <w:rFonts w:ascii="Arial" w:hAnsi="Arial"/>
      <w:lang w:eastAsia="en-US"/>
    </w:rPr>
  </w:style>
  <w:style w:type="character" w:customStyle="1" w:styleId="CarCar92">
    <w:name w:val="Car Car92"/>
    <w:rsid w:val="005979E7"/>
    <w:rPr>
      <w:rFonts w:ascii="Arial" w:hAnsi="Arial"/>
      <w:lang w:val="en-GB" w:eastAsia="ja-JP" w:bidi="ar-SA"/>
    </w:rPr>
  </w:style>
  <w:style w:type="character" w:customStyle="1" w:styleId="101">
    <w:name w:val="(文字) (文字)10"/>
    <w:rsid w:val="005979E7"/>
    <w:rPr>
      <w:rFonts w:ascii="Arial" w:eastAsia="MS Mincho" w:hAnsi="Arial" w:cs="Arial"/>
      <w:sz w:val="28"/>
      <w:szCs w:val="28"/>
      <w:lang w:val="en-GB" w:eastAsia="ja-JP"/>
    </w:rPr>
  </w:style>
  <w:style w:type="character" w:customStyle="1" w:styleId="820">
    <w:name w:val="(文字) (文字)82"/>
    <w:rsid w:val="005979E7"/>
    <w:rPr>
      <w:rFonts w:ascii="Arial" w:eastAsia="MS Mincho" w:hAnsi="Arial"/>
      <w:lang w:val="en-GB" w:eastAsia="ar-SA" w:bidi="ar-SA"/>
    </w:rPr>
  </w:style>
  <w:style w:type="character" w:customStyle="1" w:styleId="720">
    <w:name w:val="(文字) (文字)72"/>
    <w:rsid w:val="005979E7"/>
    <w:rPr>
      <w:rFonts w:ascii="Arial" w:eastAsia="MS Mincho" w:hAnsi="Arial"/>
      <w:sz w:val="36"/>
      <w:lang w:val="en-GB" w:eastAsia="ar-SA" w:bidi="ar-SA"/>
    </w:rPr>
  </w:style>
  <w:style w:type="character" w:customStyle="1" w:styleId="620">
    <w:name w:val="(文字) (文字)62"/>
    <w:rsid w:val="005979E7"/>
    <w:rPr>
      <w:rFonts w:eastAsia="MS Mincho"/>
      <w:lang w:val="en-GB" w:eastAsia="ar-SA" w:bidi="ar-SA"/>
    </w:rPr>
  </w:style>
  <w:style w:type="character" w:customStyle="1" w:styleId="522">
    <w:name w:val="(文字) (文字)52"/>
    <w:rsid w:val="005979E7"/>
    <w:rPr>
      <w:rFonts w:ascii="Courier New" w:eastAsia="MS Mincho" w:hAnsi="Courier New"/>
      <w:lang w:val="nb-NO" w:eastAsia="ar-SA" w:bidi="ar-SA"/>
    </w:rPr>
  </w:style>
  <w:style w:type="character" w:customStyle="1" w:styleId="CarCar102">
    <w:name w:val="Car Car102"/>
    <w:rsid w:val="005979E7"/>
    <w:rPr>
      <w:rFonts w:ascii="Arial" w:hAnsi="Arial"/>
      <w:lang w:val="en-GB" w:eastAsia="ja-JP" w:bidi="ar-SA"/>
    </w:rPr>
  </w:style>
  <w:style w:type="character" w:customStyle="1" w:styleId="CarCar42">
    <w:name w:val="Car Car42"/>
    <w:rsid w:val="005979E7"/>
    <w:rPr>
      <w:rFonts w:ascii="Arial" w:eastAsia="MS Mincho" w:hAnsi="Arial"/>
      <w:lang w:val="en-GB" w:eastAsia="en-US" w:bidi="ar-SA"/>
    </w:rPr>
  </w:style>
  <w:style w:type="character" w:customStyle="1" w:styleId="CarCar82">
    <w:name w:val="Car Car82"/>
    <w:rsid w:val="005979E7"/>
    <w:rPr>
      <w:rFonts w:ascii="Arial" w:eastAsia="MS Mincho" w:hAnsi="Arial"/>
      <w:sz w:val="36"/>
      <w:lang w:val="en-GB" w:eastAsia="en-US" w:bidi="ar-SA"/>
    </w:rPr>
  </w:style>
  <w:style w:type="character" w:customStyle="1" w:styleId="CarCar32">
    <w:name w:val="Car Car32"/>
    <w:rsid w:val="005979E7"/>
    <w:rPr>
      <w:rFonts w:ascii="Arial" w:eastAsia="MS Mincho" w:hAnsi="Arial"/>
      <w:sz w:val="36"/>
      <w:lang w:val="en-GB" w:eastAsia="en-US" w:bidi="ar-SA"/>
    </w:rPr>
  </w:style>
  <w:style w:type="character" w:customStyle="1" w:styleId="CarCar72">
    <w:name w:val="Car Car72"/>
    <w:rsid w:val="005979E7"/>
    <w:rPr>
      <w:rFonts w:eastAsia="MS Mincho"/>
      <w:lang w:val="en-GB" w:eastAsia="en-US" w:bidi="ar-SA"/>
    </w:rPr>
  </w:style>
  <w:style w:type="character" w:customStyle="1" w:styleId="CarCar62">
    <w:name w:val="Car Car62"/>
    <w:rsid w:val="005979E7"/>
    <w:rPr>
      <w:rFonts w:ascii="Courier New" w:hAnsi="Courier New"/>
      <w:lang w:val="nb-NO"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77">
      <w:bodyDiv w:val="1"/>
      <w:marLeft w:val="0"/>
      <w:marRight w:val="0"/>
      <w:marTop w:val="0"/>
      <w:marBottom w:val="0"/>
      <w:divBdr>
        <w:top w:val="none" w:sz="0" w:space="0" w:color="auto"/>
        <w:left w:val="none" w:sz="0" w:space="0" w:color="auto"/>
        <w:bottom w:val="none" w:sz="0" w:space="0" w:color="auto"/>
        <w:right w:val="none" w:sz="0" w:space="0" w:color="auto"/>
      </w:divBdr>
    </w:div>
    <w:div w:id="6366720">
      <w:bodyDiv w:val="1"/>
      <w:marLeft w:val="0"/>
      <w:marRight w:val="0"/>
      <w:marTop w:val="0"/>
      <w:marBottom w:val="0"/>
      <w:divBdr>
        <w:top w:val="none" w:sz="0" w:space="0" w:color="auto"/>
        <w:left w:val="none" w:sz="0" w:space="0" w:color="auto"/>
        <w:bottom w:val="none" w:sz="0" w:space="0" w:color="auto"/>
        <w:right w:val="none" w:sz="0" w:space="0" w:color="auto"/>
      </w:divBdr>
    </w:div>
    <w:div w:id="19673980">
      <w:bodyDiv w:val="1"/>
      <w:marLeft w:val="0"/>
      <w:marRight w:val="0"/>
      <w:marTop w:val="0"/>
      <w:marBottom w:val="0"/>
      <w:divBdr>
        <w:top w:val="none" w:sz="0" w:space="0" w:color="auto"/>
        <w:left w:val="none" w:sz="0" w:space="0" w:color="auto"/>
        <w:bottom w:val="none" w:sz="0" w:space="0" w:color="auto"/>
        <w:right w:val="none" w:sz="0" w:space="0" w:color="auto"/>
      </w:divBdr>
    </w:div>
    <w:div w:id="28334828">
      <w:bodyDiv w:val="1"/>
      <w:marLeft w:val="0"/>
      <w:marRight w:val="0"/>
      <w:marTop w:val="0"/>
      <w:marBottom w:val="0"/>
      <w:divBdr>
        <w:top w:val="none" w:sz="0" w:space="0" w:color="auto"/>
        <w:left w:val="none" w:sz="0" w:space="0" w:color="auto"/>
        <w:bottom w:val="none" w:sz="0" w:space="0" w:color="auto"/>
        <w:right w:val="none" w:sz="0" w:space="0" w:color="auto"/>
      </w:divBdr>
    </w:div>
    <w:div w:id="49766944">
      <w:bodyDiv w:val="1"/>
      <w:marLeft w:val="0"/>
      <w:marRight w:val="0"/>
      <w:marTop w:val="0"/>
      <w:marBottom w:val="0"/>
      <w:divBdr>
        <w:top w:val="none" w:sz="0" w:space="0" w:color="auto"/>
        <w:left w:val="none" w:sz="0" w:space="0" w:color="auto"/>
        <w:bottom w:val="none" w:sz="0" w:space="0" w:color="auto"/>
        <w:right w:val="none" w:sz="0" w:space="0" w:color="auto"/>
      </w:divBdr>
    </w:div>
    <w:div w:id="62224460">
      <w:bodyDiv w:val="1"/>
      <w:marLeft w:val="0"/>
      <w:marRight w:val="0"/>
      <w:marTop w:val="0"/>
      <w:marBottom w:val="0"/>
      <w:divBdr>
        <w:top w:val="none" w:sz="0" w:space="0" w:color="auto"/>
        <w:left w:val="none" w:sz="0" w:space="0" w:color="auto"/>
        <w:bottom w:val="none" w:sz="0" w:space="0" w:color="auto"/>
        <w:right w:val="none" w:sz="0" w:space="0" w:color="auto"/>
      </w:divBdr>
    </w:div>
    <w:div w:id="66537870">
      <w:bodyDiv w:val="1"/>
      <w:marLeft w:val="0"/>
      <w:marRight w:val="0"/>
      <w:marTop w:val="0"/>
      <w:marBottom w:val="0"/>
      <w:divBdr>
        <w:top w:val="none" w:sz="0" w:space="0" w:color="auto"/>
        <w:left w:val="none" w:sz="0" w:space="0" w:color="auto"/>
        <w:bottom w:val="none" w:sz="0" w:space="0" w:color="auto"/>
        <w:right w:val="none" w:sz="0" w:space="0" w:color="auto"/>
      </w:divBdr>
    </w:div>
    <w:div w:id="68118723">
      <w:bodyDiv w:val="1"/>
      <w:marLeft w:val="0"/>
      <w:marRight w:val="0"/>
      <w:marTop w:val="0"/>
      <w:marBottom w:val="0"/>
      <w:divBdr>
        <w:top w:val="none" w:sz="0" w:space="0" w:color="auto"/>
        <w:left w:val="none" w:sz="0" w:space="0" w:color="auto"/>
        <w:bottom w:val="none" w:sz="0" w:space="0" w:color="auto"/>
        <w:right w:val="none" w:sz="0" w:space="0" w:color="auto"/>
      </w:divBdr>
    </w:div>
    <w:div w:id="73358211">
      <w:bodyDiv w:val="1"/>
      <w:marLeft w:val="0"/>
      <w:marRight w:val="0"/>
      <w:marTop w:val="0"/>
      <w:marBottom w:val="0"/>
      <w:divBdr>
        <w:top w:val="none" w:sz="0" w:space="0" w:color="auto"/>
        <w:left w:val="none" w:sz="0" w:space="0" w:color="auto"/>
        <w:bottom w:val="none" w:sz="0" w:space="0" w:color="auto"/>
        <w:right w:val="none" w:sz="0" w:space="0" w:color="auto"/>
      </w:divBdr>
    </w:div>
    <w:div w:id="74939808">
      <w:bodyDiv w:val="1"/>
      <w:marLeft w:val="0"/>
      <w:marRight w:val="0"/>
      <w:marTop w:val="0"/>
      <w:marBottom w:val="0"/>
      <w:divBdr>
        <w:top w:val="none" w:sz="0" w:space="0" w:color="auto"/>
        <w:left w:val="none" w:sz="0" w:space="0" w:color="auto"/>
        <w:bottom w:val="none" w:sz="0" w:space="0" w:color="auto"/>
        <w:right w:val="none" w:sz="0" w:space="0" w:color="auto"/>
      </w:divBdr>
    </w:div>
    <w:div w:id="94402996">
      <w:bodyDiv w:val="1"/>
      <w:marLeft w:val="0"/>
      <w:marRight w:val="0"/>
      <w:marTop w:val="0"/>
      <w:marBottom w:val="0"/>
      <w:divBdr>
        <w:top w:val="none" w:sz="0" w:space="0" w:color="auto"/>
        <w:left w:val="none" w:sz="0" w:space="0" w:color="auto"/>
        <w:bottom w:val="none" w:sz="0" w:space="0" w:color="auto"/>
        <w:right w:val="none" w:sz="0" w:space="0" w:color="auto"/>
      </w:divBdr>
    </w:div>
    <w:div w:id="107628019">
      <w:bodyDiv w:val="1"/>
      <w:marLeft w:val="0"/>
      <w:marRight w:val="0"/>
      <w:marTop w:val="0"/>
      <w:marBottom w:val="0"/>
      <w:divBdr>
        <w:top w:val="none" w:sz="0" w:space="0" w:color="auto"/>
        <w:left w:val="none" w:sz="0" w:space="0" w:color="auto"/>
        <w:bottom w:val="none" w:sz="0" w:space="0" w:color="auto"/>
        <w:right w:val="none" w:sz="0" w:space="0" w:color="auto"/>
      </w:divBdr>
    </w:div>
    <w:div w:id="118576000">
      <w:bodyDiv w:val="1"/>
      <w:marLeft w:val="0"/>
      <w:marRight w:val="0"/>
      <w:marTop w:val="0"/>
      <w:marBottom w:val="0"/>
      <w:divBdr>
        <w:top w:val="none" w:sz="0" w:space="0" w:color="auto"/>
        <w:left w:val="none" w:sz="0" w:space="0" w:color="auto"/>
        <w:bottom w:val="none" w:sz="0" w:space="0" w:color="auto"/>
        <w:right w:val="none" w:sz="0" w:space="0" w:color="auto"/>
      </w:divBdr>
    </w:div>
    <w:div w:id="138572148">
      <w:bodyDiv w:val="1"/>
      <w:marLeft w:val="0"/>
      <w:marRight w:val="0"/>
      <w:marTop w:val="0"/>
      <w:marBottom w:val="0"/>
      <w:divBdr>
        <w:top w:val="none" w:sz="0" w:space="0" w:color="auto"/>
        <w:left w:val="none" w:sz="0" w:space="0" w:color="auto"/>
        <w:bottom w:val="none" w:sz="0" w:space="0" w:color="auto"/>
        <w:right w:val="none" w:sz="0" w:space="0" w:color="auto"/>
      </w:divBdr>
    </w:div>
    <w:div w:id="141847625">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
    <w:div w:id="146747300">
      <w:bodyDiv w:val="1"/>
      <w:marLeft w:val="0"/>
      <w:marRight w:val="0"/>
      <w:marTop w:val="0"/>
      <w:marBottom w:val="0"/>
      <w:divBdr>
        <w:top w:val="none" w:sz="0" w:space="0" w:color="auto"/>
        <w:left w:val="none" w:sz="0" w:space="0" w:color="auto"/>
        <w:bottom w:val="none" w:sz="0" w:space="0" w:color="auto"/>
        <w:right w:val="none" w:sz="0" w:space="0" w:color="auto"/>
      </w:divBdr>
    </w:div>
    <w:div w:id="149755297">
      <w:bodyDiv w:val="1"/>
      <w:marLeft w:val="0"/>
      <w:marRight w:val="0"/>
      <w:marTop w:val="0"/>
      <w:marBottom w:val="0"/>
      <w:divBdr>
        <w:top w:val="none" w:sz="0" w:space="0" w:color="auto"/>
        <w:left w:val="none" w:sz="0" w:space="0" w:color="auto"/>
        <w:bottom w:val="none" w:sz="0" w:space="0" w:color="auto"/>
        <w:right w:val="none" w:sz="0" w:space="0" w:color="auto"/>
      </w:divBdr>
    </w:div>
    <w:div w:id="176895358">
      <w:bodyDiv w:val="1"/>
      <w:marLeft w:val="0"/>
      <w:marRight w:val="0"/>
      <w:marTop w:val="0"/>
      <w:marBottom w:val="0"/>
      <w:divBdr>
        <w:top w:val="none" w:sz="0" w:space="0" w:color="auto"/>
        <w:left w:val="none" w:sz="0" w:space="0" w:color="auto"/>
        <w:bottom w:val="none" w:sz="0" w:space="0" w:color="auto"/>
        <w:right w:val="none" w:sz="0" w:space="0" w:color="auto"/>
      </w:divBdr>
    </w:div>
    <w:div w:id="182328019">
      <w:bodyDiv w:val="1"/>
      <w:marLeft w:val="0"/>
      <w:marRight w:val="0"/>
      <w:marTop w:val="0"/>
      <w:marBottom w:val="0"/>
      <w:divBdr>
        <w:top w:val="none" w:sz="0" w:space="0" w:color="auto"/>
        <w:left w:val="none" w:sz="0" w:space="0" w:color="auto"/>
        <w:bottom w:val="none" w:sz="0" w:space="0" w:color="auto"/>
        <w:right w:val="none" w:sz="0" w:space="0" w:color="auto"/>
      </w:divBdr>
    </w:div>
    <w:div w:id="184634711">
      <w:bodyDiv w:val="1"/>
      <w:marLeft w:val="0"/>
      <w:marRight w:val="0"/>
      <w:marTop w:val="0"/>
      <w:marBottom w:val="0"/>
      <w:divBdr>
        <w:top w:val="none" w:sz="0" w:space="0" w:color="auto"/>
        <w:left w:val="none" w:sz="0" w:space="0" w:color="auto"/>
        <w:bottom w:val="none" w:sz="0" w:space="0" w:color="auto"/>
        <w:right w:val="none" w:sz="0" w:space="0" w:color="auto"/>
      </w:divBdr>
    </w:div>
    <w:div w:id="203754799">
      <w:bodyDiv w:val="1"/>
      <w:marLeft w:val="0"/>
      <w:marRight w:val="0"/>
      <w:marTop w:val="0"/>
      <w:marBottom w:val="0"/>
      <w:divBdr>
        <w:top w:val="none" w:sz="0" w:space="0" w:color="auto"/>
        <w:left w:val="none" w:sz="0" w:space="0" w:color="auto"/>
        <w:bottom w:val="none" w:sz="0" w:space="0" w:color="auto"/>
        <w:right w:val="none" w:sz="0" w:space="0" w:color="auto"/>
      </w:divBdr>
    </w:div>
    <w:div w:id="210850658">
      <w:bodyDiv w:val="1"/>
      <w:marLeft w:val="0"/>
      <w:marRight w:val="0"/>
      <w:marTop w:val="0"/>
      <w:marBottom w:val="0"/>
      <w:divBdr>
        <w:top w:val="none" w:sz="0" w:space="0" w:color="auto"/>
        <w:left w:val="none" w:sz="0" w:space="0" w:color="auto"/>
        <w:bottom w:val="none" w:sz="0" w:space="0" w:color="auto"/>
        <w:right w:val="none" w:sz="0" w:space="0" w:color="auto"/>
      </w:divBdr>
    </w:div>
    <w:div w:id="211578326">
      <w:bodyDiv w:val="1"/>
      <w:marLeft w:val="0"/>
      <w:marRight w:val="0"/>
      <w:marTop w:val="0"/>
      <w:marBottom w:val="0"/>
      <w:divBdr>
        <w:top w:val="none" w:sz="0" w:space="0" w:color="auto"/>
        <w:left w:val="none" w:sz="0" w:space="0" w:color="auto"/>
        <w:bottom w:val="none" w:sz="0" w:space="0" w:color="auto"/>
        <w:right w:val="none" w:sz="0" w:space="0" w:color="auto"/>
      </w:divBdr>
    </w:div>
    <w:div w:id="214858191">
      <w:bodyDiv w:val="1"/>
      <w:marLeft w:val="0"/>
      <w:marRight w:val="0"/>
      <w:marTop w:val="0"/>
      <w:marBottom w:val="0"/>
      <w:divBdr>
        <w:top w:val="none" w:sz="0" w:space="0" w:color="auto"/>
        <w:left w:val="none" w:sz="0" w:space="0" w:color="auto"/>
        <w:bottom w:val="none" w:sz="0" w:space="0" w:color="auto"/>
        <w:right w:val="none" w:sz="0" w:space="0" w:color="auto"/>
      </w:divBdr>
    </w:div>
    <w:div w:id="231700851">
      <w:bodyDiv w:val="1"/>
      <w:marLeft w:val="0"/>
      <w:marRight w:val="0"/>
      <w:marTop w:val="0"/>
      <w:marBottom w:val="0"/>
      <w:divBdr>
        <w:top w:val="none" w:sz="0" w:space="0" w:color="auto"/>
        <w:left w:val="none" w:sz="0" w:space="0" w:color="auto"/>
        <w:bottom w:val="none" w:sz="0" w:space="0" w:color="auto"/>
        <w:right w:val="none" w:sz="0" w:space="0" w:color="auto"/>
      </w:divBdr>
    </w:div>
    <w:div w:id="237714577">
      <w:bodyDiv w:val="1"/>
      <w:marLeft w:val="0"/>
      <w:marRight w:val="0"/>
      <w:marTop w:val="0"/>
      <w:marBottom w:val="0"/>
      <w:divBdr>
        <w:top w:val="none" w:sz="0" w:space="0" w:color="auto"/>
        <w:left w:val="none" w:sz="0" w:space="0" w:color="auto"/>
        <w:bottom w:val="none" w:sz="0" w:space="0" w:color="auto"/>
        <w:right w:val="none" w:sz="0" w:space="0" w:color="auto"/>
      </w:divBdr>
    </w:div>
    <w:div w:id="257448349">
      <w:bodyDiv w:val="1"/>
      <w:marLeft w:val="0"/>
      <w:marRight w:val="0"/>
      <w:marTop w:val="0"/>
      <w:marBottom w:val="0"/>
      <w:divBdr>
        <w:top w:val="none" w:sz="0" w:space="0" w:color="auto"/>
        <w:left w:val="none" w:sz="0" w:space="0" w:color="auto"/>
        <w:bottom w:val="none" w:sz="0" w:space="0" w:color="auto"/>
        <w:right w:val="none" w:sz="0" w:space="0" w:color="auto"/>
      </w:divBdr>
    </w:div>
    <w:div w:id="257518085">
      <w:bodyDiv w:val="1"/>
      <w:marLeft w:val="0"/>
      <w:marRight w:val="0"/>
      <w:marTop w:val="0"/>
      <w:marBottom w:val="0"/>
      <w:divBdr>
        <w:top w:val="none" w:sz="0" w:space="0" w:color="auto"/>
        <w:left w:val="none" w:sz="0" w:space="0" w:color="auto"/>
        <w:bottom w:val="none" w:sz="0" w:space="0" w:color="auto"/>
        <w:right w:val="none" w:sz="0" w:space="0" w:color="auto"/>
      </w:divBdr>
    </w:div>
    <w:div w:id="268007854">
      <w:bodyDiv w:val="1"/>
      <w:marLeft w:val="0"/>
      <w:marRight w:val="0"/>
      <w:marTop w:val="0"/>
      <w:marBottom w:val="0"/>
      <w:divBdr>
        <w:top w:val="none" w:sz="0" w:space="0" w:color="auto"/>
        <w:left w:val="none" w:sz="0" w:space="0" w:color="auto"/>
        <w:bottom w:val="none" w:sz="0" w:space="0" w:color="auto"/>
        <w:right w:val="none" w:sz="0" w:space="0" w:color="auto"/>
      </w:divBdr>
    </w:div>
    <w:div w:id="294989531">
      <w:bodyDiv w:val="1"/>
      <w:marLeft w:val="0"/>
      <w:marRight w:val="0"/>
      <w:marTop w:val="0"/>
      <w:marBottom w:val="0"/>
      <w:divBdr>
        <w:top w:val="none" w:sz="0" w:space="0" w:color="auto"/>
        <w:left w:val="none" w:sz="0" w:space="0" w:color="auto"/>
        <w:bottom w:val="none" w:sz="0" w:space="0" w:color="auto"/>
        <w:right w:val="none" w:sz="0" w:space="0" w:color="auto"/>
      </w:divBdr>
    </w:div>
    <w:div w:id="311297630">
      <w:bodyDiv w:val="1"/>
      <w:marLeft w:val="0"/>
      <w:marRight w:val="0"/>
      <w:marTop w:val="0"/>
      <w:marBottom w:val="0"/>
      <w:divBdr>
        <w:top w:val="none" w:sz="0" w:space="0" w:color="auto"/>
        <w:left w:val="none" w:sz="0" w:space="0" w:color="auto"/>
        <w:bottom w:val="none" w:sz="0" w:space="0" w:color="auto"/>
        <w:right w:val="none" w:sz="0" w:space="0" w:color="auto"/>
      </w:divBdr>
    </w:div>
    <w:div w:id="321661944">
      <w:bodyDiv w:val="1"/>
      <w:marLeft w:val="0"/>
      <w:marRight w:val="0"/>
      <w:marTop w:val="0"/>
      <w:marBottom w:val="0"/>
      <w:divBdr>
        <w:top w:val="none" w:sz="0" w:space="0" w:color="auto"/>
        <w:left w:val="none" w:sz="0" w:space="0" w:color="auto"/>
        <w:bottom w:val="none" w:sz="0" w:space="0" w:color="auto"/>
        <w:right w:val="none" w:sz="0" w:space="0" w:color="auto"/>
      </w:divBdr>
    </w:div>
    <w:div w:id="327292599">
      <w:bodyDiv w:val="1"/>
      <w:marLeft w:val="0"/>
      <w:marRight w:val="0"/>
      <w:marTop w:val="0"/>
      <w:marBottom w:val="0"/>
      <w:divBdr>
        <w:top w:val="none" w:sz="0" w:space="0" w:color="auto"/>
        <w:left w:val="none" w:sz="0" w:space="0" w:color="auto"/>
        <w:bottom w:val="none" w:sz="0" w:space="0" w:color="auto"/>
        <w:right w:val="none" w:sz="0" w:space="0" w:color="auto"/>
      </w:divBdr>
    </w:div>
    <w:div w:id="346255344">
      <w:bodyDiv w:val="1"/>
      <w:marLeft w:val="0"/>
      <w:marRight w:val="0"/>
      <w:marTop w:val="0"/>
      <w:marBottom w:val="0"/>
      <w:divBdr>
        <w:top w:val="none" w:sz="0" w:space="0" w:color="auto"/>
        <w:left w:val="none" w:sz="0" w:space="0" w:color="auto"/>
        <w:bottom w:val="none" w:sz="0" w:space="0" w:color="auto"/>
        <w:right w:val="none" w:sz="0" w:space="0" w:color="auto"/>
      </w:divBdr>
    </w:div>
    <w:div w:id="365300069">
      <w:bodyDiv w:val="1"/>
      <w:marLeft w:val="0"/>
      <w:marRight w:val="0"/>
      <w:marTop w:val="0"/>
      <w:marBottom w:val="0"/>
      <w:divBdr>
        <w:top w:val="none" w:sz="0" w:space="0" w:color="auto"/>
        <w:left w:val="none" w:sz="0" w:space="0" w:color="auto"/>
        <w:bottom w:val="none" w:sz="0" w:space="0" w:color="auto"/>
        <w:right w:val="none" w:sz="0" w:space="0" w:color="auto"/>
      </w:divBdr>
    </w:div>
    <w:div w:id="373432688">
      <w:bodyDiv w:val="1"/>
      <w:marLeft w:val="0"/>
      <w:marRight w:val="0"/>
      <w:marTop w:val="0"/>
      <w:marBottom w:val="0"/>
      <w:divBdr>
        <w:top w:val="none" w:sz="0" w:space="0" w:color="auto"/>
        <w:left w:val="none" w:sz="0" w:space="0" w:color="auto"/>
        <w:bottom w:val="none" w:sz="0" w:space="0" w:color="auto"/>
        <w:right w:val="none" w:sz="0" w:space="0" w:color="auto"/>
      </w:divBdr>
    </w:div>
    <w:div w:id="375737184">
      <w:bodyDiv w:val="1"/>
      <w:marLeft w:val="0"/>
      <w:marRight w:val="0"/>
      <w:marTop w:val="0"/>
      <w:marBottom w:val="0"/>
      <w:divBdr>
        <w:top w:val="none" w:sz="0" w:space="0" w:color="auto"/>
        <w:left w:val="none" w:sz="0" w:space="0" w:color="auto"/>
        <w:bottom w:val="none" w:sz="0" w:space="0" w:color="auto"/>
        <w:right w:val="none" w:sz="0" w:space="0" w:color="auto"/>
      </w:divBdr>
    </w:div>
    <w:div w:id="375853160">
      <w:bodyDiv w:val="1"/>
      <w:marLeft w:val="0"/>
      <w:marRight w:val="0"/>
      <w:marTop w:val="0"/>
      <w:marBottom w:val="0"/>
      <w:divBdr>
        <w:top w:val="none" w:sz="0" w:space="0" w:color="auto"/>
        <w:left w:val="none" w:sz="0" w:space="0" w:color="auto"/>
        <w:bottom w:val="none" w:sz="0" w:space="0" w:color="auto"/>
        <w:right w:val="none" w:sz="0" w:space="0" w:color="auto"/>
      </w:divBdr>
    </w:div>
    <w:div w:id="403798792">
      <w:bodyDiv w:val="1"/>
      <w:marLeft w:val="0"/>
      <w:marRight w:val="0"/>
      <w:marTop w:val="0"/>
      <w:marBottom w:val="0"/>
      <w:divBdr>
        <w:top w:val="none" w:sz="0" w:space="0" w:color="auto"/>
        <w:left w:val="none" w:sz="0" w:space="0" w:color="auto"/>
        <w:bottom w:val="none" w:sz="0" w:space="0" w:color="auto"/>
        <w:right w:val="none" w:sz="0" w:space="0" w:color="auto"/>
      </w:divBdr>
    </w:div>
    <w:div w:id="413622573">
      <w:bodyDiv w:val="1"/>
      <w:marLeft w:val="0"/>
      <w:marRight w:val="0"/>
      <w:marTop w:val="0"/>
      <w:marBottom w:val="0"/>
      <w:divBdr>
        <w:top w:val="none" w:sz="0" w:space="0" w:color="auto"/>
        <w:left w:val="none" w:sz="0" w:space="0" w:color="auto"/>
        <w:bottom w:val="none" w:sz="0" w:space="0" w:color="auto"/>
        <w:right w:val="none" w:sz="0" w:space="0" w:color="auto"/>
      </w:divBdr>
    </w:div>
    <w:div w:id="420879992">
      <w:bodyDiv w:val="1"/>
      <w:marLeft w:val="0"/>
      <w:marRight w:val="0"/>
      <w:marTop w:val="0"/>
      <w:marBottom w:val="0"/>
      <w:divBdr>
        <w:top w:val="none" w:sz="0" w:space="0" w:color="auto"/>
        <w:left w:val="none" w:sz="0" w:space="0" w:color="auto"/>
        <w:bottom w:val="none" w:sz="0" w:space="0" w:color="auto"/>
        <w:right w:val="none" w:sz="0" w:space="0" w:color="auto"/>
      </w:divBdr>
    </w:div>
    <w:div w:id="423694852">
      <w:bodyDiv w:val="1"/>
      <w:marLeft w:val="0"/>
      <w:marRight w:val="0"/>
      <w:marTop w:val="0"/>
      <w:marBottom w:val="0"/>
      <w:divBdr>
        <w:top w:val="none" w:sz="0" w:space="0" w:color="auto"/>
        <w:left w:val="none" w:sz="0" w:space="0" w:color="auto"/>
        <w:bottom w:val="none" w:sz="0" w:space="0" w:color="auto"/>
        <w:right w:val="none" w:sz="0" w:space="0" w:color="auto"/>
      </w:divBdr>
    </w:div>
    <w:div w:id="435904679">
      <w:bodyDiv w:val="1"/>
      <w:marLeft w:val="0"/>
      <w:marRight w:val="0"/>
      <w:marTop w:val="0"/>
      <w:marBottom w:val="0"/>
      <w:divBdr>
        <w:top w:val="none" w:sz="0" w:space="0" w:color="auto"/>
        <w:left w:val="none" w:sz="0" w:space="0" w:color="auto"/>
        <w:bottom w:val="none" w:sz="0" w:space="0" w:color="auto"/>
        <w:right w:val="none" w:sz="0" w:space="0" w:color="auto"/>
      </w:divBdr>
    </w:div>
    <w:div w:id="452330734">
      <w:bodyDiv w:val="1"/>
      <w:marLeft w:val="0"/>
      <w:marRight w:val="0"/>
      <w:marTop w:val="0"/>
      <w:marBottom w:val="0"/>
      <w:divBdr>
        <w:top w:val="none" w:sz="0" w:space="0" w:color="auto"/>
        <w:left w:val="none" w:sz="0" w:space="0" w:color="auto"/>
        <w:bottom w:val="none" w:sz="0" w:space="0" w:color="auto"/>
        <w:right w:val="none" w:sz="0" w:space="0" w:color="auto"/>
      </w:divBdr>
    </w:div>
    <w:div w:id="466557153">
      <w:bodyDiv w:val="1"/>
      <w:marLeft w:val="0"/>
      <w:marRight w:val="0"/>
      <w:marTop w:val="0"/>
      <w:marBottom w:val="0"/>
      <w:divBdr>
        <w:top w:val="none" w:sz="0" w:space="0" w:color="auto"/>
        <w:left w:val="none" w:sz="0" w:space="0" w:color="auto"/>
        <w:bottom w:val="none" w:sz="0" w:space="0" w:color="auto"/>
        <w:right w:val="none" w:sz="0" w:space="0" w:color="auto"/>
      </w:divBdr>
    </w:div>
    <w:div w:id="477109410">
      <w:bodyDiv w:val="1"/>
      <w:marLeft w:val="0"/>
      <w:marRight w:val="0"/>
      <w:marTop w:val="0"/>
      <w:marBottom w:val="0"/>
      <w:divBdr>
        <w:top w:val="none" w:sz="0" w:space="0" w:color="auto"/>
        <w:left w:val="none" w:sz="0" w:space="0" w:color="auto"/>
        <w:bottom w:val="none" w:sz="0" w:space="0" w:color="auto"/>
        <w:right w:val="none" w:sz="0" w:space="0" w:color="auto"/>
      </w:divBdr>
    </w:div>
    <w:div w:id="487287074">
      <w:bodyDiv w:val="1"/>
      <w:marLeft w:val="0"/>
      <w:marRight w:val="0"/>
      <w:marTop w:val="0"/>
      <w:marBottom w:val="0"/>
      <w:divBdr>
        <w:top w:val="none" w:sz="0" w:space="0" w:color="auto"/>
        <w:left w:val="none" w:sz="0" w:space="0" w:color="auto"/>
        <w:bottom w:val="none" w:sz="0" w:space="0" w:color="auto"/>
        <w:right w:val="none" w:sz="0" w:space="0" w:color="auto"/>
      </w:divBdr>
    </w:div>
    <w:div w:id="489517449">
      <w:bodyDiv w:val="1"/>
      <w:marLeft w:val="0"/>
      <w:marRight w:val="0"/>
      <w:marTop w:val="0"/>
      <w:marBottom w:val="0"/>
      <w:divBdr>
        <w:top w:val="none" w:sz="0" w:space="0" w:color="auto"/>
        <w:left w:val="none" w:sz="0" w:space="0" w:color="auto"/>
        <w:bottom w:val="none" w:sz="0" w:space="0" w:color="auto"/>
        <w:right w:val="none" w:sz="0" w:space="0" w:color="auto"/>
      </w:divBdr>
    </w:div>
    <w:div w:id="521821650">
      <w:bodyDiv w:val="1"/>
      <w:marLeft w:val="0"/>
      <w:marRight w:val="0"/>
      <w:marTop w:val="0"/>
      <w:marBottom w:val="0"/>
      <w:divBdr>
        <w:top w:val="none" w:sz="0" w:space="0" w:color="auto"/>
        <w:left w:val="none" w:sz="0" w:space="0" w:color="auto"/>
        <w:bottom w:val="none" w:sz="0" w:space="0" w:color="auto"/>
        <w:right w:val="none" w:sz="0" w:space="0" w:color="auto"/>
      </w:divBdr>
    </w:div>
    <w:div w:id="529807006">
      <w:bodyDiv w:val="1"/>
      <w:marLeft w:val="0"/>
      <w:marRight w:val="0"/>
      <w:marTop w:val="0"/>
      <w:marBottom w:val="0"/>
      <w:divBdr>
        <w:top w:val="none" w:sz="0" w:space="0" w:color="auto"/>
        <w:left w:val="none" w:sz="0" w:space="0" w:color="auto"/>
        <w:bottom w:val="none" w:sz="0" w:space="0" w:color="auto"/>
        <w:right w:val="none" w:sz="0" w:space="0" w:color="auto"/>
      </w:divBdr>
    </w:div>
    <w:div w:id="532419996">
      <w:bodyDiv w:val="1"/>
      <w:marLeft w:val="0"/>
      <w:marRight w:val="0"/>
      <w:marTop w:val="0"/>
      <w:marBottom w:val="0"/>
      <w:divBdr>
        <w:top w:val="none" w:sz="0" w:space="0" w:color="auto"/>
        <w:left w:val="none" w:sz="0" w:space="0" w:color="auto"/>
        <w:bottom w:val="none" w:sz="0" w:space="0" w:color="auto"/>
        <w:right w:val="none" w:sz="0" w:space="0" w:color="auto"/>
      </w:divBdr>
    </w:div>
    <w:div w:id="536893476">
      <w:bodyDiv w:val="1"/>
      <w:marLeft w:val="0"/>
      <w:marRight w:val="0"/>
      <w:marTop w:val="0"/>
      <w:marBottom w:val="0"/>
      <w:divBdr>
        <w:top w:val="none" w:sz="0" w:space="0" w:color="auto"/>
        <w:left w:val="none" w:sz="0" w:space="0" w:color="auto"/>
        <w:bottom w:val="none" w:sz="0" w:space="0" w:color="auto"/>
        <w:right w:val="none" w:sz="0" w:space="0" w:color="auto"/>
      </w:divBdr>
    </w:div>
    <w:div w:id="537857195">
      <w:bodyDiv w:val="1"/>
      <w:marLeft w:val="0"/>
      <w:marRight w:val="0"/>
      <w:marTop w:val="0"/>
      <w:marBottom w:val="0"/>
      <w:divBdr>
        <w:top w:val="none" w:sz="0" w:space="0" w:color="auto"/>
        <w:left w:val="none" w:sz="0" w:space="0" w:color="auto"/>
        <w:bottom w:val="none" w:sz="0" w:space="0" w:color="auto"/>
        <w:right w:val="none" w:sz="0" w:space="0" w:color="auto"/>
      </w:divBdr>
    </w:div>
    <w:div w:id="560989385">
      <w:bodyDiv w:val="1"/>
      <w:marLeft w:val="0"/>
      <w:marRight w:val="0"/>
      <w:marTop w:val="0"/>
      <w:marBottom w:val="0"/>
      <w:divBdr>
        <w:top w:val="none" w:sz="0" w:space="0" w:color="auto"/>
        <w:left w:val="none" w:sz="0" w:space="0" w:color="auto"/>
        <w:bottom w:val="none" w:sz="0" w:space="0" w:color="auto"/>
        <w:right w:val="none" w:sz="0" w:space="0" w:color="auto"/>
      </w:divBdr>
    </w:div>
    <w:div w:id="562721061">
      <w:bodyDiv w:val="1"/>
      <w:marLeft w:val="0"/>
      <w:marRight w:val="0"/>
      <w:marTop w:val="0"/>
      <w:marBottom w:val="0"/>
      <w:divBdr>
        <w:top w:val="none" w:sz="0" w:space="0" w:color="auto"/>
        <w:left w:val="none" w:sz="0" w:space="0" w:color="auto"/>
        <w:bottom w:val="none" w:sz="0" w:space="0" w:color="auto"/>
        <w:right w:val="none" w:sz="0" w:space="0" w:color="auto"/>
      </w:divBdr>
    </w:div>
    <w:div w:id="567154711">
      <w:bodyDiv w:val="1"/>
      <w:marLeft w:val="0"/>
      <w:marRight w:val="0"/>
      <w:marTop w:val="0"/>
      <w:marBottom w:val="0"/>
      <w:divBdr>
        <w:top w:val="none" w:sz="0" w:space="0" w:color="auto"/>
        <w:left w:val="none" w:sz="0" w:space="0" w:color="auto"/>
        <w:bottom w:val="none" w:sz="0" w:space="0" w:color="auto"/>
        <w:right w:val="none" w:sz="0" w:space="0" w:color="auto"/>
      </w:divBdr>
    </w:div>
    <w:div w:id="569775914">
      <w:bodyDiv w:val="1"/>
      <w:marLeft w:val="0"/>
      <w:marRight w:val="0"/>
      <w:marTop w:val="0"/>
      <w:marBottom w:val="0"/>
      <w:divBdr>
        <w:top w:val="none" w:sz="0" w:space="0" w:color="auto"/>
        <w:left w:val="none" w:sz="0" w:space="0" w:color="auto"/>
        <w:bottom w:val="none" w:sz="0" w:space="0" w:color="auto"/>
        <w:right w:val="none" w:sz="0" w:space="0" w:color="auto"/>
      </w:divBdr>
    </w:div>
    <w:div w:id="573661145">
      <w:bodyDiv w:val="1"/>
      <w:marLeft w:val="0"/>
      <w:marRight w:val="0"/>
      <w:marTop w:val="0"/>
      <w:marBottom w:val="0"/>
      <w:divBdr>
        <w:top w:val="none" w:sz="0" w:space="0" w:color="auto"/>
        <w:left w:val="none" w:sz="0" w:space="0" w:color="auto"/>
        <w:bottom w:val="none" w:sz="0" w:space="0" w:color="auto"/>
        <w:right w:val="none" w:sz="0" w:space="0" w:color="auto"/>
      </w:divBdr>
    </w:div>
    <w:div w:id="620301904">
      <w:bodyDiv w:val="1"/>
      <w:marLeft w:val="0"/>
      <w:marRight w:val="0"/>
      <w:marTop w:val="0"/>
      <w:marBottom w:val="0"/>
      <w:divBdr>
        <w:top w:val="none" w:sz="0" w:space="0" w:color="auto"/>
        <w:left w:val="none" w:sz="0" w:space="0" w:color="auto"/>
        <w:bottom w:val="none" w:sz="0" w:space="0" w:color="auto"/>
        <w:right w:val="none" w:sz="0" w:space="0" w:color="auto"/>
      </w:divBdr>
    </w:div>
    <w:div w:id="622999660">
      <w:bodyDiv w:val="1"/>
      <w:marLeft w:val="0"/>
      <w:marRight w:val="0"/>
      <w:marTop w:val="0"/>
      <w:marBottom w:val="0"/>
      <w:divBdr>
        <w:top w:val="none" w:sz="0" w:space="0" w:color="auto"/>
        <w:left w:val="none" w:sz="0" w:space="0" w:color="auto"/>
        <w:bottom w:val="none" w:sz="0" w:space="0" w:color="auto"/>
        <w:right w:val="none" w:sz="0" w:space="0" w:color="auto"/>
      </w:divBdr>
    </w:div>
    <w:div w:id="643202092">
      <w:bodyDiv w:val="1"/>
      <w:marLeft w:val="0"/>
      <w:marRight w:val="0"/>
      <w:marTop w:val="0"/>
      <w:marBottom w:val="0"/>
      <w:divBdr>
        <w:top w:val="none" w:sz="0" w:space="0" w:color="auto"/>
        <w:left w:val="none" w:sz="0" w:space="0" w:color="auto"/>
        <w:bottom w:val="none" w:sz="0" w:space="0" w:color="auto"/>
        <w:right w:val="none" w:sz="0" w:space="0" w:color="auto"/>
      </w:divBdr>
    </w:div>
    <w:div w:id="648675478">
      <w:bodyDiv w:val="1"/>
      <w:marLeft w:val="0"/>
      <w:marRight w:val="0"/>
      <w:marTop w:val="0"/>
      <w:marBottom w:val="0"/>
      <w:divBdr>
        <w:top w:val="none" w:sz="0" w:space="0" w:color="auto"/>
        <w:left w:val="none" w:sz="0" w:space="0" w:color="auto"/>
        <w:bottom w:val="none" w:sz="0" w:space="0" w:color="auto"/>
        <w:right w:val="none" w:sz="0" w:space="0" w:color="auto"/>
      </w:divBdr>
    </w:div>
    <w:div w:id="652874513">
      <w:bodyDiv w:val="1"/>
      <w:marLeft w:val="0"/>
      <w:marRight w:val="0"/>
      <w:marTop w:val="0"/>
      <w:marBottom w:val="0"/>
      <w:divBdr>
        <w:top w:val="none" w:sz="0" w:space="0" w:color="auto"/>
        <w:left w:val="none" w:sz="0" w:space="0" w:color="auto"/>
        <w:bottom w:val="none" w:sz="0" w:space="0" w:color="auto"/>
        <w:right w:val="none" w:sz="0" w:space="0" w:color="auto"/>
      </w:divBdr>
    </w:div>
    <w:div w:id="655114663">
      <w:bodyDiv w:val="1"/>
      <w:marLeft w:val="0"/>
      <w:marRight w:val="0"/>
      <w:marTop w:val="0"/>
      <w:marBottom w:val="0"/>
      <w:divBdr>
        <w:top w:val="none" w:sz="0" w:space="0" w:color="auto"/>
        <w:left w:val="none" w:sz="0" w:space="0" w:color="auto"/>
        <w:bottom w:val="none" w:sz="0" w:space="0" w:color="auto"/>
        <w:right w:val="none" w:sz="0" w:space="0" w:color="auto"/>
      </w:divBdr>
    </w:div>
    <w:div w:id="673536800">
      <w:bodyDiv w:val="1"/>
      <w:marLeft w:val="0"/>
      <w:marRight w:val="0"/>
      <w:marTop w:val="0"/>
      <w:marBottom w:val="0"/>
      <w:divBdr>
        <w:top w:val="none" w:sz="0" w:space="0" w:color="auto"/>
        <w:left w:val="none" w:sz="0" w:space="0" w:color="auto"/>
        <w:bottom w:val="none" w:sz="0" w:space="0" w:color="auto"/>
        <w:right w:val="none" w:sz="0" w:space="0" w:color="auto"/>
      </w:divBdr>
    </w:div>
    <w:div w:id="677581663">
      <w:bodyDiv w:val="1"/>
      <w:marLeft w:val="0"/>
      <w:marRight w:val="0"/>
      <w:marTop w:val="0"/>
      <w:marBottom w:val="0"/>
      <w:divBdr>
        <w:top w:val="none" w:sz="0" w:space="0" w:color="auto"/>
        <w:left w:val="none" w:sz="0" w:space="0" w:color="auto"/>
        <w:bottom w:val="none" w:sz="0" w:space="0" w:color="auto"/>
        <w:right w:val="none" w:sz="0" w:space="0" w:color="auto"/>
      </w:divBdr>
    </w:div>
    <w:div w:id="681443402">
      <w:bodyDiv w:val="1"/>
      <w:marLeft w:val="0"/>
      <w:marRight w:val="0"/>
      <w:marTop w:val="0"/>
      <w:marBottom w:val="0"/>
      <w:divBdr>
        <w:top w:val="none" w:sz="0" w:space="0" w:color="auto"/>
        <w:left w:val="none" w:sz="0" w:space="0" w:color="auto"/>
        <w:bottom w:val="none" w:sz="0" w:space="0" w:color="auto"/>
        <w:right w:val="none" w:sz="0" w:space="0" w:color="auto"/>
      </w:divBdr>
    </w:div>
    <w:div w:id="688484520">
      <w:bodyDiv w:val="1"/>
      <w:marLeft w:val="0"/>
      <w:marRight w:val="0"/>
      <w:marTop w:val="0"/>
      <w:marBottom w:val="0"/>
      <w:divBdr>
        <w:top w:val="none" w:sz="0" w:space="0" w:color="auto"/>
        <w:left w:val="none" w:sz="0" w:space="0" w:color="auto"/>
        <w:bottom w:val="none" w:sz="0" w:space="0" w:color="auto"/>
        <w:right w:val="none" w:sz="0" w:space="0" w:color="auto"/>
      </w:divBdr>
    </w:div>
    <w:div w:id="693463737">
      <w:bodyDiv w:val="1"/>
      <w:marLeft w:val="0"/>
      <w:marRight w:val="0"/>
      <w:marTop w:val="0"/>
      <w:marBottom w:val="0"/>
      <w:divBdr>
        <w:top w:val="none" w:sz="0" w:space="0" w:color="auto"/>
        <w:left w:val="none" w:sz="0" w:space="0" w:color="auto"/>
        <w:bottom w:val="none" w:sz="0" w:space="0" w:color="auto"/>
        <w:right w:val="none" w:sz="0" w:space="0" w:color="auto"/>
      </w:divBdr>
    </w:div>
    <w:div w:id="712072930">
      <w:bodyDiv w:val="1"/>
      <w:marLeft w:val="0"/>
      <w:marRight w:val="0"/>
      <w:marTop w:val="0"/>
      <w:marBottom w:val="0"/>
      <w:divBdr>
        <w:top w:val="none" w:sz="0" w:space="0" w:color="auto"/>
        <w:left w:val="none" w:sz="0" w:space="0" w:color="auto"/>
        <w:bottom w:val="none" w:sz="0" w:space="0" w:color="auto"/>
        <w:right w:val="none" w:sz="0" w:space="0" w:color="auto"/>
      </w:divBdr>
    </w:div>
    <w:div w:id="725186285">
      <w:bodyDiv w:val="1"/>
      <w:marLeft w:val="0"/>
      <w:marRight w:val="0"/>
      <w:marTop w:val="0"/>
      <w:marBottom w:val="0"/>
      <w:divBdr>
        <w:top w:val="none" w:sz="0" w:space="0" w:color="auto"/>
        <w:left w:val="none" w:sz="0" w:space="0" w:color="auto"/>
        <w:bottom w:val="none" w:sz="0" w:space="0" w:color="auto"/>
        <w:right w:val="none" w:sz="0" w:space="0" w:color="auto"/>
      </w:divBdr>
    </w:div>
    <w:div w:id="746076781">
      <w:bodyDiv w:val="1"/>
      <w:marLeft w:val="0"/>
      <w:marRight w:val="0"/>
      <w:marTop w:val="0"/>
      <w:marBottom w:val="0"/>
      <w:divBdr>
        <w:top w:val="none" w:sz="0" w:space="0" w:color="auto"/>
        <w:left w:val="none" w:sz="0" w:space="0" w:color="auto"/>
        <w:bottom w:val="none" w:sz="0" w:space="0" w:color="auto"/>
        <w:right w:val="none" w:sz="0" w:space="0" w:color="auto"/>
      </w:divBdr>
    </w:div>
    <w:div w:id="761142453">
      <w:bodyDiv w:val="1"/>
      <w:marLeft w:val="0"/>
      <w:marRight w:val="0"/>
      <w:marTop w:val="0"/>
      <w:marBottom w:val="0"/>
      <w:divBdr>
        <w:top w:val="none" w:sz="0" w:space="0" w:color="auto"/>
        <w:left w:val="none" w:sz="0" w:space="0" w:color="auto"/>
        <w:bottom w:val="none" w:sz="0" w:space="0" w:color="auto"/>
        <w:right w:val="none" w:sz="0" w:space="0" w:color="auto"/>
      </w:divBdr>
    </w:div>
    <w:div w:id="763113349">
      <w:bodyDiv w:val="1"/>
      <w:marLeft w:val="0"/>
      <w:marRight w:val="0"/>
      <w:marTop w:val="0"/>
      <w:marBottom w:val="0"/>
      <w:divBdr>
        <w:top w:val="none" w:sz="0" w:space="0" w:color="auto"/>
        <w:left w:val="none" w:sz="0" w:space="0" w:color="auto"/>
        <w:bottom w:val="none" w:sz="0" w:space="0" w:color="auto"/>
        <w:right w:val="none" w:sz="0" w:space="0" w:color="auto"/>
      </w:divBdr>
    </w:div>
    <w:div w:id="776292949">
      <w:bodyDiv w:val="1"/>
      <w:marLeft w:val="0"/>
      <w:marRight w:val="0"/>
      <w:marTop w:val="0"/>
      <w:marBottom w:val="0"/>
      <w:divBdr>
        <w:top w:val="none" w:sz="0" w:space="0" w:color="auto"/>
        <w:left w:val="none" w:sz="0" w:space="0" w:color="auto"/>
        <w:bottom w:val="none" w:sz="0" w:space="0" w:color="auto"/>
        <w:right w:val="none" w:sz="0" w:space="0" w:color="auto"/>
      </w:divBdr>
    </w:div>
    <w:div w:id="799422552">
      <w:bodyDiv w:val="1"/>
      <w:marLeft w:val="0"/>
      <w:marRight w:val="0"/>
      <w:marTop w:val="0"/>
      <w:marBottom w:val="0"/>
      <w:divBdr>
        <w:top w:val="none" w:sz="0" w:space="0" w:color="auto"/>
        <w:left w:val="none" w:sz="0" w:space="0" w:color="auto"/>
        <w:bottom w:val="none" w:sz="0" w:space="0" w:color="auto"/>
        <w:right w:val="none" w:sz="0" w:space="0" w:color="auto"/>
      </w:divBdr>
    </w:div>
    <w:div w:id="807821752">
      <w:bodyDiv w:val="1"/>
      <w:marLeft w:val="0"/>
      <w:marRight w:val="0"/>
      <w:marTop w:val="0"/>
      <w:marBottom w:val="0"/>
      <w:divBdr>
        <w:top w:val="none" w:sz="0" w:space="0" w:color="auto"/>
        <w:left w:val="none" w:sz="0" w:space="0" w:color="auto"/>
        <w:bottom w:val="none" w:sz="0" w:space="0" w:color="auto"/>
        <w:right w:val="none" w:sz="0" w:space="0" w:color="auto"/>
      </w:divBdr>
    </w:div>
    <w:div w:id="810441182">
      <w:bodyDiv w:val="1"/>
      <w:marLeft w:val="0"/>
      <w:marRight w:val="0"/>
      <w:marTop w:val="0"/>
      <w:marBottom w:val="0"/>
      <w:divBdr>
        <w:top w:val="none" w:sz="0" w:space="0" w:color="auto"/>
        <w:left w:val="none" w:sz="0" w:space="0" w:color="auto"/>
        <w:bottom w:val="none" w:sz="0" w:space="0" w:color="auto"/>
        <w:right w:val="none" w:sz="0" w:space="0" w:color="auto"/>
      </w:divBdr>
    </w:div>
    <w:div w:id="823468272">
      <w:bodyDiv w:val="1"/>
      <w:marLeft w:val="0"/>
      <w:marRight w:val="0"/>
      <w:marTop w:val="0"/>
      <w:marBottom w:val="0"/>
      <w:divBdr>
        <w:top w:val="none" w:sz="0" w:space="0" w:color="auto"/>
        <w:left w:val="none" w:sz="0" w:space="0" w:color="auto"/>
        <w:bottom w:val="none" w:sz="0" w:space="0" w:color="auto"/>
        <w:right w:val="none" w:sz="0" w:space="0" w:color="auto"/>
      </w:divBdr>
    </w:div>
    <w:div w:id="831683339">
      <w:bodyDiv w:val="1"/>
      <w:marLeft w:val="0"/>
      <w:marRight w:val="0"/>
      <w:marTop w:val="0"/>
      <w:marBottom w:val="0"/>
      <w:divBdr>
        <w:top w:val="none" w:sz="0" w:space="0" w:color="auto"/>
        <w:left w:val="none" w:sz="0" w:space="0" w:color="auto"/>
        <w:bottom w:val="none" w:sz="0" w:space="0" w:color="auto"/>
        <w:right w:val="none" w:sz="0" w:space="0" w:color="auto"/>
      </w:divBdr>
    </w:div>
    <w:div w:id="851645427">
      <w:bodyDiv w:val="1"/>
      <w:marLeft w:val="0"/>
      <w:marRight w:val="0"/>
      <w:marTop w:val="0"/>
      <w:marBottom w:val="0"/>
      <w:divBdr>
        <w:top w:val="none" w:sz="0" w:space="0" w:color="auto"/>
        <w:left w:val="none" w:sz="0" w:space="0" w:color="auto"/>
        <w:bottom w:val="none" w:sz="0" w:space="0" w:color="auto"/>
        <w:right w:val="none" w:sz="0" w:space="0" w:color="auto"/>
      </w:divBdr>
    </w:div>
    <w:div w:id="867526785">
      <w:bodyDiv w:val="1"/>
      <w:marLeft w:val="0"/>
      <w:marRight w:val="0"/>
      <w:marTop w:val="0"/>
      <w:marBottom w:val="0"/>
      <w:divBdr>
        <w:top w:val="none" w:sz="0" w:space="0" w:color="auto"/>
        <w:left w:val="none" w:sz="0" w:space="0" w:color="auto"/>
        <w:bottom w:val="none" w:sz="0" w:space="0" w:color="auto"/>
        <w:right w:val="none" w:sz="0" w:space="0" w:color="auto"/>
      </w:divBdr>
    </w:div>
    <w:div w:id="870073818">
      <w:bodyDiv w:val="1"/>
      <w:marLeft w:val="0"/>
      <w:marRight w:val="0"/>
      <w:marTop w:val="0"/>
      <w:marBottom w:val="0"/>
      <w:divBdr>
        <w:top w:val="none" w:sz="0" w:space="0" w:color="auto"/>
        <w:left w:val="none" w:sz="0" w:space="0" w:color="auto"/>
        <w:bottom w:val="none" w:sz="0" w:space="0" w:color="auto"/>
        <w:right w:val="none" w:sz="0" w:space="0" w:color="auto"/>
      </w:divBdr>
    </w:div>
    <w:div w:id="917833456">
      <w:bodyDiv w:val="1"/>
      <w:marLeft w:val="0"/>
      <w:marRight w:val="0"/>
      <w:marTop w:val="0"/>
      <w:marBottom w:val="0"/>
      <w:divBdr>
        <w:top w:val="none" w:sz="0" w:space="0" w:color="auto"/>
        <w:left w:val="none" w:sz="0" w:space="0" w:color="auto"/>
        <w:bottom w:val="none" w:sz="0" w:space="0" w:color="auto"/>
        <w:right w:val="none" w:sz="0" w:space="0" w:color="auto"/>
      </w:divBdr>
    </w:div>
    <w:div w:id="927931396">
      <w:bodyDiv w:val="1"/>
      <w:marLeft w:val="0"/>
      <w:marRight w:val="0"/>
      <w:marTop w:val="0"/>
      <w:marBottom w:val="0"/>
      <w:divBdr>
        <w:top w:val="none" w:sz="0" w:space="0" w:color="auto"/>
        <w:left w:val="none" w:sz="0" w:space="0" w:color="auto"/>
        <w:bottom w:val="none" w:sz="0" w:space="0" w:color="auto"/>
        <w:right w:val="none" w:sz="0" w:space="0" w:color="auto"/>
      </w:divBdr>
    </w:div>
    <w:div w:id="952204756">
      <w:bodyDiv w:val="1"/>
      <w:marLeft w:val="0"/>
      <w:marRight w:val="0"/>
      <w:marTop w:val="0"/>
      <w:marBottom w:val="0"/>
      <w:divBdr>
        <w:top w:val="none" w:sz="0" w:space="0" w:color="auto"/>
        <w:left w:val="none" w:sz="0" w:space="0" w:color="auto"/>
        <w:bottom w:val="none" w:sz="0" w:space="0" w:color="auto"/>
        <w:right w:val="none" w:sz="0" w:space="0" w:color="auto"/>
      </w:divBdr>
    </w:div>
    <w:div w:id="969827162">
      <w:bodyDiv w:val="1"/>
      <w:marLeft w:val="0"/>
      <w:marRight w:val="0"/>
      <w:marTop w:val="0"/>
      <w:marBottom w:val="0"/>
      <w:divBdr>
        <w:top w:val="none" w:sz="0" w:space="0" w:color="auto"/>
        <w:left w:val="none" w:sz="0" w:space="0" w:color="auto"/>
        <w:bottom w:val="none" w:sz="0" w:space="0" w:color="auto"/>
        <w:right w:val="none" w:sz="0" w:space="0" w:color="auto"/>
      </w:divBdr>
    </w:div>
    <w:div w:id="984703451">
      <w:bodyDiv w:val="1"/>
      <w:marLeft w:val="0"/>
      <w:marRight w:val="0"/>
      <w:marTop w:val="0"/>
      <w:marBottom w:val="0"/>
      <w:divBdr>
        <w:top w:val="none" w:sz="0" w:space="0" w:color="auto"/>
        <w:left w:val="none" w:sz="0" w:space="0" w:color="auto"/>
        <w:bottom w:val="none" w:sz="0" w:space="0" w:color="auto"/>
        <w:right w:val="none" w:sz="0" w:space="0" w:color="auto"/>
      </w:divBdr>
    </w:div>
    <w:div w:id="987513585">
      <w:bodyDiv w:val="1"/>
      <w:marLeft w:val="0"/>
      <w:marRight w:val="0"/>
      <w:marTop w:val="0"/>
      <w:marBottom w:val="0"/>
      <w:divBdr>
        <w:top w:val="none" w:sz="0" w:space="0" w:color="auto"/>
        <w:left w:val="none" w:sz="0" w:space="0" w:color="auto"/>
        <w:bottom w:val="none" w:sz="0" w:space="0" w:color="auto"/>
        <w:right w:val="none" w:sz="0" w:space="0" w:color="auto"/>
      </w:divBdr>
    </w:div>
    <w:div w:id="1001083795">
      <w:bodyDiv w:val="1"/>
      <w:marLeft w:val="0"/>
      <w:marRight w:val="0"/>
      <w:marTop w:val="0"/>
      <w:marBottom w:val="0"/>
      <w:divBdr>
        <w:top w:val="none" w:sz="0" w:space="0" w:color="auto"/>
        <w:left w:val="none" w:sz="0" w:space="0" w:color="auto"/>
        <w:bottom w:val="none" w:sz="0" w:space="0" w:color="auto"/>
        <w:right w:val="none" w:sz="0" w:space="0" w:color="auto"/>
      </w:divBdr>
    </w:div>
    <w:div w:id="1002513724">
      <w:bodyDiv w:val="1"/>
      <w:marLeft w:val="0"/>
      <w:marRight w:val="0"/>
      <w:marTop w:val="0"/>
      <w:marBottom w:val="0"/>
      <w:divBdr>
        <w:top w:val="none" w:sz="0" w:space="0" w:color="auto"/>
        <w:left w:val="none" w:sz="0" w:space="0" w:color="auto"/>
        <w:bottom w:val="none" w:sz="0" w:space="0" w:color="auto"/>
        <w:right w:val="none" w:sz="0" w:space="0" w:color="auto"/>
      </w:divBdr>
    </w:div>
    <w:div w:id="1005668593">
      <w:bodyDiv w:val="1"/>
      <w:marLeft w:val="0"/>
      <w:marRight w:val="0"/>
      <w:marTop w:val="0"/>
      <w:marBottom w:val="0"/>
      <w:divBdr>
        <w:top w:val="none" w:sz="0" w:space="0" w:color="auto"/>
        <w:left w:val="none" w:sz="0" w:space="0" w:color="auto"/>
        <w:bottom w:val="none" w:sz="0" w:space="0" w:color="auto"/>
        <w:right w:val="none" w:sz="0" w:space="0" w:color="auto"/>
      </w:divBdr>
    </w:div>
    <w:div w:id="1006639084">
      <w:bodyDiv w:val="1"/>
      <w:marLeft w:val="0"/>
      <w:marRight w:val="0"/>
      <w:marTop w:val="0"/>
      <w:marBottom w:val="0"/>
      <w:divBdr>
        <w:top w:val="none" w:sz="0" w:space="0" w:color="auto"/>
        <w:left w:val="none" w:sz="0" w:space="0" w:color="auto"/>
        <w:bottom w:val="none" w:sz="0" w:space="0" w:color="auto"/>
        <w:right w:val="none" w:sz="0" w:space="0" w:color="auto"/>
      </w:divBdr>
    </w:div>
    <w:div w:id="1031539680">
      <w:bodyDiv w:val="1"/>
      <w:marLeft w:val="0"/>
      <w:marRight w:val="0"/>
      <w:marTop w:val="0"/>
      <w:marBottom w:val="0"/>
      <w:divBdr>
        <w:top w:val="none" w:sz="0" w:space="0" w:color="auto"/>
        <w:left w:val="none" w:sz="0" w:space="0" w:color="auto"/>
        <w:bottom w:val="none" w:sz="0" w:space="0" w:color="auto"/>
        <w:right w:val="none" w:sz="0" w:space="0" w:color="auto"/>
      </w:divBdr>
    </w:div>
    <w:div w:id="1037313087">
      <w:bodyDiv w:val="1"/>
      <w:marLeft w:val="0"/>
      <w:marRight w:val="0"/>
      <w:marTop w:val="0"/>
      <w:marBottom w:val="0"/>
      <w:divBdr>
        <w:top w:val="none" w:sz="0" w:space="0" w:color="auto"/>
        <w:left w:val="none" w:sz="0" w:space="0" w:color="auto"/>
        <w:bottom w:val="none" w:sz="0" w:space="0" w:color="auto"/>
        <w:right w:val="none" w:sz="0" w:space="0" w:color="auto"/>
      </w:divBdr>
    </w:div>
    <w:div w:id="1045980828">
      <w:bodyDiv w:val="1"/>
      <w:marLeft w:val="0"/>
      <w:marRight w:val="0"/>
      <w:marTop w:val="0"/>
      <w:marBottom w:val="0"/>
      <w:divBdr>
        <w:top w:val="none" w:sz="0" w:space="0" w:color="auto"/>
        <w:left w:val="none" w:sz="0" w:space="0" w:color="auto"/>
        <w:bottom w:val="none" w:sz="0" w:space="0" w:color="auto"/>
        <w:right w:val="none" w:sz="0" w:space="0" w:color="auto"/>
      </w:divBdr>
    </w:div>
    <w:div w:id="1048068826">
      <w:bodyDiv w:val="1"/>
      <w:marLeft w:val="0"/>
      <w:marRight w:val="0"/>
      <w:marTop w:val="0"/>
      <w:marBottom w:val="0"/>
      <w:divBdr>
        <w:top w:val="none" w:sz="0" w:space="0" w:color="auto"/>
        <w:left w:val="none" w:sz="0" w:space="0" w:color="auto"/>
        <w:bottom w:val="none" w:sz="0" w:space="0" w:color="auto"/>
        <w:right w:val="none" w:sz="0" w:space="0" w:color="auto"/>
      </w:divBdr>
    </w:div>
    <w:div w:id="1067729073">
      <w:bodyDiv w:val="1"/>
      <w:marLeft w:val="0"/>
      <w:marRight w:val="0"/>
      <w:marTop w:val="0"/>
      <w:marBottom w:val="0"/>
      <w:divBdr>
        <w:top w:val="none" w:sz="0" w:space="0" w:color="auto"/>
        <w:left w:val="none" w:sz="0" w:space="0" w:color="auto"/>
        <w:bottom w:val="none" w:sz="0" w:space="0" w:color="auto"/>
        <w:right w:val="none" w:sz="0" w:space="0" w:color="auto"/>
      </w:divBdr>
    </w:div>
    <w:div w:id="1079450454">
      <w:bodyDiv w:val="1"/>
      <w:marLeft w:val="0"/>
      <w:marRight w:val="0"/>
      <w:marTop w:val="0"/>
      <w:marBottom w:val="0"/>
      <w:divBdr>
        <w:top w:val="none" w:sz="0" w:space="0" w:color="auto"/>
        <w:left w:val="none" w:sz="0" w:space="0" w:color="auto"/>
        <w:bottom w:val="none" w:sz="0" w:space="0" w:color="auto"/>
        <w:right w:val="none" w:sz="0" w:space="0" w:color="auto"/>
      </w:divBdr>
    </w:div>
    <w:div w:id="1086802827">
      <w:bodyDiv w:val="1"/>
      <w:marLeft w:val="0"/>
      <w:marRight w:val="0"/>
      <w:marTop w:val="0"/>
      <w:marBottom w:val="0"/>
      <w:divBdr>
        <w:top w:val="none" w:sz="0" w:space="0" w:color="auto"/>
        <w:left w:val="none" w:sz="0" w:space="0" w:color="auto"/>
        <w:bottom w:val="none" w:sz="0" w:space="0" w:color="auto"/>
        <w:right w:val="none" w:sz="0" w:space="0" w:color="auto"/>
      </w:divBdr>
    </w:div>
    <w:div w:id="1087842628">
      <w:bodyDiv w:val="1"/>
      <w:marLeft w:val="0"/>
      <w:marRight w:val="0"/>
      <w:marTop w:val="0"/>
      <w:marBottom w:val="0"/>
      <w:divBdr>
        <w:top w:val="none" w:sz="0" w:space="0" w:color="auto"/>
        <w:left w:val="none" w:sz="0" w:space="0" w:color="auto"/>
        <w:bottom w:val="none" w:sz="0" w:space="0" w:color="auto"/>
        <w:right w:val="none" w:sz="0" w:space="0" w:color="auto"/>
      </w:divBdr>
    </w:div>
    <w:div w:id="1106273987">
      <w:bodyDiv w:val="1"/>
      <w:marLeft w:val="0"/>
      <w:marRight w:val="0"/>
      <w:marTop w:val="0"/>
      <w:marBottom w:val="0"/>
      <w:divBdr>
        <w:top w:val="none" w:sz="0" w:space="0" w:color="auto"/>
        <w:left w:val="none" w:sz="0" w:space="0" w:color="auto"/>
        <w:bottom w:val="none" w:sz="0" w:space="0" w:color="auto"/>
        <w:right w:val="none" w:sz="0" w:space="0" w:color="auto"/>
      </w:divBdr>
    </w:div>
    <w:div w:id="1119184054">
      <w:bodyDiv w:val="1"/>
      <w:marLeft w:val="0"/>
      <w:marRight w:val="0"/>
      <w:marTop w:val="0"/>
      <w:marBottom w:val="0"/>
      <w:divBdr>
        <w:top w:val="none" w:sz="0" w:space="0" w:color="auto"/>
        <w:left w:val="none" w:sz="0" w:space="0" w:color="auto"/>
        <w:bottom w:val="none" w:sz="0" w:space="0" w:color="auto"/>
        <w:right w:val="none" w:sz="0" w:space="0" w:color="auto"/>
      </w:divBdr>
    </w:div>
    <w:div w:id="1121458136">
      <w:bodyDiv w:val="1"/>
      <w:marLeft w:val="0"/>
      <w:marRight w:val="0"/>
      <w:marTop w:val="0"/>
      <w:marBottom w:val="0"/>
      <w:divBdr>
        <w:top w:val="none" w:sz="0" w:space="0" w:color="auto"/>
        <w:left w:val="none" w:sz="0" w:space="0" w:color="auto"/>
        <w:bottom w:val="none" w:sz="0" w:space="0" w:color="auto"/>
        <w:right w:val="none" w:sz="0" w:space="0" w:color="auto"/>
      </w:divBdr>
    </w:div>
    <w:div w:id="1128816997">
      <w:bodyDiv w:val="1"/>
      <w:marLeft w:val="0"/>
      <w:marRight w:val="0"/>
      <w:marTop w:val="0"/>
      <w:marBottom w:val="0"/>
      <w:divBdr>
        <w:top w:val="none" w:sz="0" w:space="0" w:color="auto"/>
        <w:left w:val="none" w:sz="0" w:space="0" w:color="auto"/>
        <w:bottom w:val="none" w:sz="0" w:space="0" w:color="auto"/>
        <w:right w:val="none" w:sz="0" w:space="0" w:color="auto"/>
      </w:divBdr>
    </w:div>
    <w:div w:id="1135374404">
      <w:bodyDiv w:val="1"/>
      <w:marLeft w:val="0"/>
      <w:marRight w:val="0"/>
      <w:marTop w:val="0"/>
      <w:marBottom w:val="0"/>
      <w:divBdr>
        <w:top w:val="none" w:sz="0" w:space="0" w:color="auto"/>
        <w:left w:val="none" w:sz="0" w:space="0" w:color="auto"/>
        <w:bottom w:val="none" w:sz="0" w:space="0" w:color="auto"/>
        <w:right w:val="none" w:sz="0" w:space="0" w:color="auto"/>
      </w:divBdr>
    </w:div>
    <w:div w:id="1142842129">
      <w:bodyDiv w:val="1"/>
      <w:marLeft w:val="0"/>
      <w:marRight w:val="0"/>
      <w:marTop w:val="0"/>
      <w:marBottom w:val="0"/>
      <w:divBdr>
        <w:top w:val="none" w:sz="0" w:space="0" w:color="auto"/>
        <w:left w:val="none" w:sz="0" w:space="0" w:color="auto"/>
        <w:bottom w:val="none" w:sz="0" w:space="0" w:color="auto"/>
        <w:right w:val="none" w:sz="0" w:space="0" w:color="auto"/>
      </w:divBdr>
    </w:div>
    <w:div w:id="1143813835">
      <w:bodyDiv w:val="1"/>
      <w:marLeft w:val="0"/>
      <w:marRight w:val="0"/>
      <w:marTop w:val="0"/>
      <w:marBottom w:val="0"/>
      <w:divBdr>
        <w:top w:val="none" w:sz="0" w:space="0" w:color="auto"/>
        <w:left w:val="none" w:sz="0" w:space="0" w:color="auto"/>
        <w:bottom w:val="none" w:sz="0" w:space="0" w:color="auto"/>
        <w:right w:val="none" w:sz="0" w:space="0" w:color="auto"/>
      </w:divBdr>
    </w:div>
    <w:div w:id="1178230548">
      <w:bodyDiv w:val="1"/>
      <w:marLeft w:val="0"/>
      <w:marRight w:val="0"/>
      <w:marTop w:val="0"/>
      <w:marBottom w:val="0"/>
      <w:divBdr>
        <w:top w:val="none" w:sz="0" w:space="0" w:color="auto"/>
        <w:left w:val="none" w:sz="0" w:space="0" w:color="auto"/>
        <w:bottom w:val="none" w:sz="0" w:space="0" w:color="auto"/>
        <w:right w:val="none" w:sz="0" w:space="0" w:color="auto"/>
      </w:divBdr>
    </w:div>
    <w:div w:id="1184518482">
      <w:bodyDiv w:val="1"/>
      <w:marLeft w:val="0"/>
      <w:marRight w:val="0"/>
      <w:marTop w:val="0"/>
      <w:marBottom w:val="0"/>
      <w:divBdr>
        <w:top w:val="none" w:sz="0" w:space="0" w:color="auto"/>
        <w:left w:val="none" w:sz="0" w:space="0" w:color="auto"/>
        <w:bottom w:val="none" w:sz="0" w:space="0" w:color="auto"/>
        <w:right w:val="none" w:sz="0" w:space="0" w:color="auto"/>
      </w:divBdr>
    </w:div>
    <w:div w:id="1188642064">
      <w:bodyDiv w:val="1"/>
      <w:marLeft w:val="0"/>
      <w:marRight w:val="0"/>
      <w:marTop w:val="0"/>
      <w:marBottom w:val="0"/>
      <w:divBdr>
        <w:top w:val="none" w:sz="0" w:space="0" w:color="auto"/>
        <w:left w:val="none" w:sz="0" w:space="0" w:color="auto"/>
        <w:bottom w:val="none" w:sz="0" w:space="0" w:color="auto"/>
        <w:right w:val="none" w:sz="0" w:space="0" w:color="auto"/>
      </w:divBdr>
    </w:div>
    <w:div w:id="1189367740">
      <w:bodyDiv w:val="1"/>
      <w:marLeft w:val="0"/>
      <w:marRight w:val="0"/>
      <w:marTop w:val="0"/>
      <w:marBottom w:val="0"/>
      <w:divBdr>
        <w:top w:val="none" w:sz="0" w:space="0" w:color="auto"/>
        <w:left w:val="none" w:sz="0" w:space="0" w:color="auto"/>
        <w:bottom w:val="none" w:sz="0" w:space="0" w:color="auto"/>
        <w:right w:val="none" w:sz="0" w:space="0" w:color="auto"/>
      </w:divBdr>
    </w:div>
    <w:div w:id="1191265255">
      <w:bodyDiv w:val="1"/>
      <w:marLeft w:val="0"/>
      <w:marRight w:val="0"/>
      <w:marTop w:val="0"/>
      <w:marBottom w:val="0"/>
      <w:divBdr>
        <w:top w:val="none" w:sz="0" w:space="0" w:color="auto"/>
        <w:left w:val="none" w:sz="0" w:space="0" w:color="auto"/>
        <w:bottom w:val="none" w:sz="0" w:space="0" w:color="auto"/>
        <w:right w:val="none" w:sz="0" w:space="0" w:color="auto"/>
      </w:divBdr>
    </w:div>
    <w:div w:id="1191992329">
      <w:bodyDiv w:val="1"/>
      <w:marLeft w:val="0"/>
      <w:marRight w:val="0"/>
      <w:marTop w:val="0"/>
      <w:marBottom w:val="0"/>
      <w:divBdr>
        <w:top w:val="none" w:sz="0" w:space="0" w:color="auto"/>
        <w:left w:val="none" w:sz="0" w:space="0" w:color="auto"/>
        <w:bottom w:val="none" w:sz="0" w:space="0" w:color="auto"/>
        <w:right w:val="none" w:sz="0" w:space="0" w:color="auto"/>
      </w:divBdr>
    </w:div>
    <w:div w:id="1202859413">
      <w:bodyDiv w:val="1"/>
      <w:marLeft w:val="0"/>
      <w:marRight w:val="0"/>
      <w:marTop w:val="0"/>
      <w:marBottom w:val="0"/>
      <w:divBdr>
        <w:top w:val="none" w:sz="0" w:space="0" w:color="auto"/>
        <w:left w:val="none" w:sz="0" w:space="0" w:color="auto"/>
        <w:bottom w:val="none" w:sz="0" w:space="0" w:color="auto"/>
        <w:right w:val="none" w:sz="0" w:space="0" w:color="auto"/>
      </w:divBdr>
    </w:div>
    <w:div w:id="1217472776">
      <w:bodyDiv w:val="1"/>
      <w:marLeft w:val="0"/>
      <w:marRight w:val="0"/>
      <w:marTop w:val="0"/>
      <w:marBottom w:val="0"/>
      <w:divBdr>
        <w:top w:val="none" w:sz="0" w:space="0" w:color="auto"/>
        <w:left w:val="none" w:sz="0" w:space="0" w:color="auto"/>
        <w:bottom w:val="none" w:sz="0" w:space="0" w:color="auto"/>
        <w:right w:val="none" w:sz="0" w:space="0" w:color="auto"/>
      </w:divBdr>
    </w:div>
    <w:div w:id="1222060791">
      <w:bodyDiv w:val="1"/>
      <w:marLeft w:val="0"/>
      <w:marRight w:val="0"/>
      <w:marTop w:val="0"/>
      <w:marBottom w:val="0"/>
      <w:divBdr>
        <w:top w:val="none" w:sz="0" w:space="0" w:color="auto"/>
        <w:left w:val="none" w:sz="0" w:space="0" w:color="auto"/>
        <w:bottom w:val="none" w:sz="0" w:space="0" w:color="auto"/>
        <w:right w:val="none" w:sz="0" w:space="0" w:color="auto"/>
      </w:divBdr>
    </w:div>
    <w:div w:id="1222904092">
      <w:bodyDiv w:val="1"/>
      <w:marLeft w:val="0"/>
      <w:marRight w:val="0"/>
      <w:marTop w:val="0"/>
      <w:marBottom w:val="0"/>
      <w:divBdr>
        <w:top w:val="none" w:sz="0" w:space="0" w:color="auto"/>
        <w:left w:val="none" w:sz="0" w:space="0" w:color="auto"/>
        <w:bottom w:val="none" w:sz="0" w:space="0" w:color="auto"/>
        <w:right w:val="none" w:sz="0" w:space="0" w:color="auto"/>
      </w:divBdr>
    </w:div>
    <w:div w:id="1233270130">
      <w:bodyDiv w:val="1"/>
      <w:marLeft w:val="0"/>
      <w:marRight w:val="0"/>
      <w:marTop w:val="0"/>
      <w:marBottom w:val="0"/>
      <w:divBdr>
        <w:top w:val="none" w:sz="0" w:space="0" w:color="auto"/>
        <w:left w:val="none" w:sz="0" w:space="0" w:color="auto"/>
        <w:bottom w:val="none" w:sz="0" w:space="0" w:color="auto"/>
        <w:right w:val="none" w:sz="0" w:space="0" w:color="auto"/>
      </w:divBdr>
    </w:div>
    <w:div w:id="1244803630">
      <w:bodyDiv w:val="1"/>
      <w:marLeft w:val="0"/>
      <w:marRight w:val="0"/>
      <w:marTop w:val="0"/>
      <w:marBottom w:val="0"/>
      <w:divBdr>
        <w:top w:val="none" w:sz="0" w:space="0" w:color="auto"/>
        <w:left w:val="none" w:sz="0" w:space="0" w:color="auto"/>
        <w:bottom w:val="none" w:sz="0" w:space="0" w:color="auto"/>
        <w:right w:val="none" w:sz="0" w:space="0" w:color="auto"/>
      </w:divBdr>
    </w:div>
    <w:div w:id="1254969817">
      <w:bodyDiv w:val="1"/>
      <w:marLeft w:val="0"/>
      <w:marRight w:val="0"/>
      <w:marTop w:val="0"/>
      <w:marBottom w:val="0"/>
      <w:divBdr>
        <w:top w:val="none" w:sz="0" w:space="0" w:color="auto"/>
        <w:left w:val="none" w:sz="0" w:space="0" w:color="auto"/>
        <w:bottom w:val="none" w:sz="0" w:space="0" w:color="auto"/>
        <w:right w:val="none" w:sz="0" w:space="0" w:color="auto"/>
      </w:divBdr>
    </w:div>
    <w:div w:id="1265773274">
      <w:bodyDiv w:val="1"/>
      <w:marLeft w:val="0"/>
      <w:marRight w:val="0"/>
      <w:marTop w:val="0"/>
      <w:marBottom w:val="0"/>
      <w:divBdr>
        <w:top w:val="none" w:sz="0" w:space="0" w:color="auto"/>
        <w:left w:val="none" w:sz="0" w:space="0" w:color="auto"/>
        <w:bottom w:val="none" w:sz="0" w:space="0" w:color="auto"/>
        <w:right w:val="none" w:sz="0" w:space="0" w:color="auto"/>
      </w:divBdr>
    </w:div>
    <w:div w:id="1313751429">
      <w:bodyDiv w:val="1"/>
      <w:marLeft w:val="0"/>
      <w:marRight w:val="0"/>
      <w:marTop w:val="0"/>
      <w:marBottom w:val="0"/>
      <w:divBdr>
        <w:top w:val="none" w:sz="0" w:space="0" w:color="auto"/>
        <w:left w:val="none" w:sz="0" w:space="0" w:color="auto"/>
        <w:bottom w:val="none" w:sz="0" w:space="0" w:color="auto"/>
        <w:right w:val="none" w:sz="0" w:space="0" w:color="auto"/>
      </w:divBdr>
    </w:div>
    <w:div w:id="1317568141">
      <w:bodyDiv w:val="1"/>
      <w:marLeft w:val="0"/>
      <w:marRight w:val="0"/>
      <w:marTop w:val="0"/>
      <w:marBottom w:val="0"/>
      <w:divBdr>
        <w:top w:val="none" w:sz="0" w:space="0" w:color="auto"/>
        <w:left w:val="none" w:sz="0" w:space="0" w:color="auto"/>
        <w:bottom w:val="none" w:sz="0" w:space="0" w:color="auto"/>
        <w:right w:val="none" w:sz="0" w:space="0" w:color="auto"/>
      </w:divBdr>
    </w:div>
    <w:div w:id="1341157806">
      <w:bodyDiv w:val="1"/>
      <w:marLeft w:val="0"/>
      <w:marRight w:val="0"/>
      <w:marTop w:val="0"/>
      <w:marBottom w:val="0"/>
      <w:divBdr>
        <w:top w:val="none" w:sz="0" w:space="0" w:color="auto"/>
        <w:left w:val="none" w:sz="0" w:space="0" w:color="auto"/>
        <w:bottom w:val="none" w:sz="0" w:space="0" w:color="auto"/>
        <w:right w:val="none" w:sz="0" w:space="0" w:color="auto"/>
      </w:divBdr>
    </w:div>
    <w:div w:id="1388336207">
      <w:bodyDiv w:val="1"/>
      <w:marLeft w:val="0"/>
      <w:marRight w:val="0"/>
      <w:marTop w:val="0"/>
      <w:marBottom w:val="0"/>
      <w:divBdr>
        <w:top w:val="none" w:sz="0" w:space="0" w:color="auto"/>
        <w:left w:val="none" w:sz="0" w:space="0" w:color="auto"/>
        <w:bottom w:val="none" w:sz="0" w:space="0" w:color="auto"/>
        <w:right w:val="none" w:sz="0" w:space="0" w:color="auto"/>
      </w:divBdr>
    </w:div>
    <w:div w:id="1397164381">
      <w:bodyDiv w:val="1"/>
      <w:marLeft w:val="0"/>
      <w:marRight w:val="0"/>
      <w:marTop w:val="0"/>
      <w:marBottom w:val="0"/>
      <w:divBdr>
        <w:top w:val="none" w:sz="0" w:space="0" w:color="auto"/>
        <w:left w:val="none" w:sz="0" w:space="0" w:color="auto"/>
        <w:bottom w:val="none" w:sz="0" w:space="0" w:color="auto"/>
        <w:right w:val="none" w:sz="0" w:space="0" w:color="auto"/>
      </w:divBdr>
    </w:div>
    <w:div w:id="1425491920">
      <w:bodyDiv w:val="1"/>
      <w:marLeft w:val="0"/>
      <w:marRight w:val="0"/>
      <w:marTop w:val="0"/>
      <w:marBottom w:val="0"/>
      <w:divBdr>
        <w:top w:val="none" w:sz="0" w:space="0" w:color="auto"/>
        <w:left w:val="none" w:sz="0" w:space="0" w:color="auto"/>
        <w:bottom w:val="none" w:sz="0" w:space="0" w:color="auto"/>
        <w:right w:val="none" w:sz="0" w:space="0" w:color="auto"/>
      </w:divBdr>
    </w:div>
    <w:div w:id="1429230498">
      <w:bodyDiv w:val="1"/>
      <w:marLeft w:val="0"/>
      <w:marRight w:val="0"/>
      <w:marTop w:val="0"/>
      <w:marBottom w:val="0"/>
      <w:divBdr>
        <w:top w:val="none" w:sz="0" w:space="0" w:color="auto"/>
        <w:left w:val="none" w:sz="0" w:space="0" w:color="auto"/>
        <w:bottom w:val="none" w:sz="0" w:space="0" w:color="auto"/>
        <w:right w:val="none" w:sz="0" w:space="0" w:color="auto"/>
      </w:divBdr>
    </w:div>
    <w:div w:id="1449541560">
      <w:bodyDiv w:val="1"/>
      <w:marLeft w:val="0"/>
      <w:marRight w:val="0"/>
      <w:marTop w:val="0"/>
      <w:marBottom w:val="0"/>
      <w:divBdr>
        <w:top w:val="none" w:sz="0" w:space="0" w:color="auto"/>
        <w:left w:val="none" w:sz="0" w:space="0" w:color="auto"/>
        <w:bottom w:val="none" w:sz="0" w:space="0" w:color="auto"/>
        <w:right w:val="none" w:sz="0" w:space="0" w:color="auto"/>
      </w:divBdr>
    </w:div>
    <w:div w:id="1468427662">
      <w:bodyDiv w:val="1"/>
      <w:marLeft w:val="0"/>
      <w:marRight w:val="0"/>
      <w:marTop w:val="0"/>
      <w:marBottom w:val="0"/>
      <w:divBdr>
        <w:top w:val="none" w:sz="0" w:space="0" w:color="auto"/>
        <w:left w:val="none" w:sz="0" w:space="0" w:color="auto"/>
        <w:bottom w:val="none" w:sz="0" w:space="0" w:color="auto"/>
        <w:right w:val="none" w:sz="0" w:space="0" w:color="auto"/>
      </w:divBdr>
    </w:div>
    <w:div w:id="1469857682">
      <w:bodyDiv w:val="1"/>
      <w:marLeft w:val="0"/>
      <w:marRight w:val="0"/>
      <w:marTop w:val="0"/>
      <w:marBottom w:val="0"/>
      <w:divBdr>
        <w:top w:val="none" w:sz="0" w:space="0" w:color="auto"/>
        <w:left w:val="none" w:sz="0" w:space="0" w:color="auto"/>
        <w:bottom w:val="none" w:sz="0" w:space="0" w:color="auto"/>
        <w:right w:val="none" w:sz="0" w:space="0" w:color="auto"/>
      </w:divBdr>
    </w:div>
    <w:div w:id="1470125551">
      <w:bodyDiv w:val="1"/>
      <w:marLeft w:val="0"/>
      <w:marRight w:val="0"/>
      <w:marTop w:val="0"/>
      <w:marBottom w:val="0"/>
      <w:divBdr>
        <w:top w:val="none" w:sz="0" w:space="0" w:color="auto"/>
        <w:left w:val="none" w:sz="0" w:space="0" w:color="auto"/>
        <w:bottom w:val="none" w:sz="0" w:space="0" w:color="auto"/>
        <w:right w:val="none" w:sz="0" w:space="0" w:color="auto"/>
      </w:divBdr>
    </w:div>
    <w:div w:id="1477336655">
      <w:bodyDiv w:val="1"/>
      <w:marLeft w:val="0"/>
      <w:marRight w:val="0"/>
      <w:marTop w:val="0"/>
      <w:marBottom w:val="0"/>
      <w:divBdr>
        <w:top w:val="none" w:sz="0" w:space="0" w:color="auto"/>
        <w:left w:val="none" w:sz="0" w:space="0" w:color="auto"/>
        <w:bottom w:val="none" w:sz="0" w:space="0" w:color="auto"/>
        <w:right w:val="none" w:sz="0" w:space="0" w:color="auto"/>
      </w:divBdr>
    </w:div>
    <w:div w:id="1495145815">
      <w:bodyDiv w:val="1"/>
      <w:marLeft w:val="0"/>
      <w:marRight w:val="0"/>
      <w:marTop w:val="0"/>
      <w:marBottom w:val="0"/>
      <w:divBdr>
        <w:top w:val="none" w:sz="0" w:space="0" w:color="auto"/>
        <w:left w:val="none" w:sz="0" w:space="0" w:color="auto"/>
        <w:bottom w:val="none" w:sz="0" w:space="0" w:color="auto"/>
        <w:right w:val="none" w:sz="0" w:space="0" w:color="auto"/>
      </w:divBdr>
    </w:div>
    <w:div w:id="1508134778">
      <w:bodyDiv w:val="1"/>
      <w:marLeft w:val="0"/>
      <w:marRight w:val="0"/>
      <w:marTop w:val="0"/>
      <w:marBottom w:val="0"/>
      <w:divBdr>
        <w:top w:val="none" w:sz="0" w:space="0" w:color="auto"/>
        <w:left w:val="none" w:sz="0" w:space="0" w:color="auto"/>
        <w:bottom w:val="none" w:sz="0" w:space="0" w:color="auto"/>
        <w:right w:val="none" w:sz="0" w:space="0" w:color="auto"/>
      </w:divBdr>
    </w:div>
    <w:div w:id="1511136465">
      <w:bodyDiv w:val="1"/>
      <w:marLeft w:val="0"/>
      <w:marRight w:val="0"/>
      <w:marTop w:val="0"/>
      <w:marBottom w:val="0"/>
      <w:divBdr>
        <w:top w:val="none" w:sz="0" w:space="0" w:color="auto"/>
        <w:left w:val="none" w:sz="0" w:space="0" w:color="auto"/>
        <w:bottom w:val="none" w:sz="0" w:space="0" w:color="auto"/>
        <w:right w:val="none" w:sz="0" w:space="0" w:color="auto"/>
      </w:divBdr>
    </w:div>
    <w:div w:id="1514689614">
      <w:bodyDiv w:val="1"/>
      <w:marLeft w:val="0"/>
      <w:marRight w:val="0"/>
      <w:marTop w:val="0"/>
      <w:marBottom w:val="0"/>
      <w:divBdr>
        <w:top w:val="none" w:sz="0" w:space="0" w:color="auto"/>
        <w:left w:val="none" w:sz="0" w:space="0" w:color="auto"/>
        <w:bottom w:val="none" w:sz="0" w:space="0" w:color="auto"/>
        <w:right w:val="none" w:sz="0" w:space="0" w:color="auto"/>
      </w:divBdr>
    </w:div>
    <w:div w:id="1542092023">
      <w:bodyDiv w:val="1"/>
      <w:marLeft w:val="0"/>
      <w:marRight w:val="0"/>
      <w:marTop w:val="0"/>
      <w:marBottom w:val="0"/>
      <w:divBdr>
        <w:top w:val="none" w:sz="0" w:space="0" w:color="auto"/>
        <w:left w:val="none" w:sz="0" w:space="0" w:color="auto"/>
        <w:bottom w:val="none" w:sz="0" w:space="0" w:color="auto"/>
        <w:right w:val="none" w:sz="0" w:space="0" w:color="auto"/>
      </w:divBdr>
    </w:div>
    <w:div w:id="1543443966">
      <w:bodyDiv w:val="1"/>
      <w:marLeft w:val="0"/>
      <w:marRight w:val="0"/>
      <w:marTop w:val="0"/>
      <w:marBottom w:val="0"/>
      <w:divBdr>
        <w:top w:val="none" w:sz="0" w:space="0" w:color="auto"/>
        <w:left w:val="none" w:sz="0" w:space="0" w:color="auto"/>
        <w:bottom w:val="none" w:sz="0" w:space="0" w:color="auto"/>
        <w:right w:val="none" w:sz="0" w:space="0" w:color="auto"/>
      </w:divBdr>
    </w:div>
    <w:div w:id="1549146390">
      <w:bodyDiv w:val="1"/>
      <w:marLeft w:val="0"/>
      <w:marRight w:val="0"/>
      <w:marTop w:val="0"/>
      <w:marBottom w:val="0"/>
      <w:divBdr>
        <w:top w:val="none" w:sz="0" w:space="0" w:color="auto"/>
        <w:left w:val="none" w:sz="0" w:space="0" w:color="auto"/>
        <w:bottom w:val="none" w:sz="0" w:space="0" w:color="auto"/>
        <w:right w:val="none" w:sz="0" w:space="0" w:color="auto"/>
      </w:divBdr>
    </w:div>
    <w:div w:id="1550801472">
      <w:bodyDiv w:val="1"/>
      <w:marLeft w:val="0"/>
      <w:marRight w:val="0"/>
      <w:marTop w:val="0"/>
      <w:marBottom w:val="0"/>
      <w:divBdr>
        <w:top w:val="none" w:sz="0" w:space="0" w:color="auto"/>
        <w:left w:val="none" w:sz="0" w:space="0" w:color="auto"/>
        <w:bottom w:val="none" w:sz="0" w:space="0" w:color="auto"/>
        <w:right w:val="none" w:sz="0" w:space="0" w:color="auto"/>
      </w:divBdr>
    </w:div>
    <w:div w:id="1555507226">
      <w:bodyDiv w:val="1"/>
      <w:marLeft w:val="0"/>
      <w:marRight w:val="0"/>
      <w:marTop w:val="0"/>
      <w:marBottom w:val="0"/>
      <w:divBdr>
        <w:top w:val="none" w:sz="0" w:space="0" w:color="auto"/>
        <w:left w:val="none" w:sz="0" w:space="0" w:color="auto"/>
        <w:bottom w:val="none" w:sz="0" w:space="0" w:color="auto"/>
        <w:right w:val="none" w:sz="0" w:space="0" w:color="auto"/>
      </w:divBdr>
    </w:div>
    <w:div w:id="1564875817">
      <w:bodyDiv w:val="1"/>
      <w:marLeft w:val="0"/>
      <w:marRight w:val="0"/>
      <w:marTop w:val="0"/>
      <w:marBottom w:val="0"/>
      <w:divBdr>
        <w:top w:val="none" w:sz="0" w:space="0" w:color="auto"/>
        <w:left w:val="none" w:sz="0" w:space="0" w:color="auto"/>
        <w:bottom w:val="none" w:sz="0" w:space="0" w:color="auto"/>
        <w:right w:val="none" w:sz="0" w:space="0" w:color="auto"/>
      </w:divBdr>
    </w:div>
    <w:div w:id="1577088267">
      <w:bodyDiv w:val="1"/>
      <w:marLeft w:val="0"/>
      <w:marRight w:val="0"/>
      <w:marTop w:val="0"/>
      <w:marBottom w:val="0"/>
      <w:divBdr>
        <w:top w:val="none" w:sz="0" w:space="0" w:color="auto"/>
        <w:left w:val="none" w:sz="0" w:space="0" w:color="auto"/>
        <w:bottom w:val="none" w:sz="0" w:space="0" w:color="auto"/>
        <w:right w:val="none" w:sz="0" w:space="0" w:color="auto"/>
      </w:divBdr>
    </w:div>
    <w:div w:id="1584030296">
      <w:bodyDiv w:val="1"/>
      <w:marLeft w:val="0"/>
      <w:marRight w:val="0"/>
      <w:marTop w:val="0"/>
      <w:marBottom w:val="0"/>
      <w:divBdr>
        <w:top w:val="none" w:sz="0" w:space="0" w:color="auto"/>
        <w:left w:val="none" w:sz="0" w:space="0" w:color="auto"/>
        <w:bottom w:val="none" w:sz="0" w:space="0" w:color="auto"/>
        <w:right w:val="none" w:sz="0" w:space="0" w:color="auto"/>
      </w:divBdr>
    </w:div>
    <w:div w:id="1588881785">
      <w:bodyDiv w:val="1"/>
      <w:marLeft w:val="0"/>
      <w:marRight w:val="0"/>
      <w:marTop w:val="0"/>
      <w:marBottom w:val="0"/>
      <w:divBdr>
        <w:top w:val="none" w:sz="0" w:space="0" w:color="auto"/>
        <w:left w:val="none" w:sz="0" w:space="0" w:color="auto"/>
        <w:bottom w:val="none" w:sz="0" w:space="0" w:color="auto"/>
        <w:right w:val="none" w:sz="0" w:space="0" w:color="auto"/>
      </w:divBdr>
    </w:div>
    <w:div w:id="1589922578">
      <w:bodyDiv w:val="1"/>
      <w:marLeft w:val="0"/>
      <w:marRight w:val="0"/>
      <w:marTop w:val="0"/>
      <w:marBottom w:val="0"/>
      <w:divBdr>
        <w:top w:val="none" w:sz="0" w:space="0" w:color="auto"/>
        <w:left w:val="none" w:sz="0" w:space="0" w:color="auto"/>
        <w:bottom w:val="none" w:sz="0" w:space="0" w:color="auto"/>
        <w:right w:val="none" w:sz="0" w:space="0" w:color="auto"/>
      </w:divBdr>
    </w:div>
    <w:div w:id="1615019774">
      <w:bodyDiv w:val="1"/>
      <w:marLeft w:val="0"/>
      <w:marRight w:val="0"/>
      <w:marTop w:val="0"/>
      <w:marBottom w:val="0"/>
      <w:divBdr>
        <w:top w:val="none" w:sz="0" w:space="0" w:color="auto"/>
        <w:left w:val="none" w:sz="0" w:space="0" w:color="auto"/>
        <w:bottom w:val="none" w:sz="0" w:space="0" w:color="auto"/>
        <w:right w:val="none" w:sz="0" w:space="0" w:color="auto"/>
      </w:divBdr>
    </w:div>
    <w:div w:id="1617834735">
      <w:bodyDiv w:val="1"/>
      <w:marLeft w:val="0"/>
      <w:marRight w:val="0"/>
      <w:marTop w:val="0"/>
      <w:marBottom w:val="0"/>
      <w:divBdr>
        <w:top w:val="none" w:sz="0" w:space="0" w:color="auto"/>
        <w:left w:val="none" w:sz="0" w:space="0" w:color="auto"/>
        <w:bottom w:val="none" w:sz="0" w:space="0" w:color="auto"/>
        <w:right w:val="none" w:sz="0" w:space="0" w:color="auto"/>
      </w:divBdr>
    </w:div>
    <w:div w:id="1640921417">
      <w:bodyDiv w:val="1"/>
      <w:marLeft w:val="0"/>
      <w:marRight w:val="0"/>
      <w:marTop w:val="0"/>
      <w:marBottom w:val="0"/>
      <w:divBdr>
        <w:top w:val="none" w:sz="0" w:space="0" w:color="auto"/>
        <w:left w:val="none" w:sz="0" w:space="0" w:color="auto"/>
        <w:bottom w:val="none" w:sz="0" w:space="0" w:color="auto"/>
        <w:right w:val="none" w:sz="0" w:space="0" w:color="auto"/>
      </w:divBdr>
    </w:div>
    <w:div w:id="1649508202">
      <w:bodyDiv w:val="1"/>
      <w:marLeft w:val="0"/>
      <w:marRight w:val="0"/>
      <w:marTop w:val="0"/>
      <w:marBottom w:val="0"/>
      <w:divBdr>
        <w:top w:val="none" w:sz="0" w:space="0" w:color="auto"/>
        <w:left w:val="none" w:sz="0" w:space="0" w:color="auto"/>
        <w:bottom w:val="none" w:sz="0" w:space="0" w:color="auto"/>
        <w:right w:val="none" w:sz="0" w:space="0" w:color="auto"/>
      </w:divBdr>
    </w:div>
    <w:div w:id="1678147103">
      <w:bodyDiv w:val="1"/>
      <w:marLeft w:val="0"/>
      <w:marRight w:val="0"/>
      <w:marTop w:val="0"/>
      <w:marBottom w:val="0"/>
      <w:divBdr>
        <w:top w:val="none" w:sz="0" w:space="0" w:color="auto"/>
        <w:left w:val="none" w:sz="0" w:space="0" w:color="auto"/>
        <w:bottom w:val="none" w:sz="0" w:space="0" w:color="auto"/>
        <w:right w:val="none" w:sz="0" w:space="0" w:color="auto"/>
      </w:divBdr>
    </w:div>
    <w:div w:id="1714495841">
      <w:bodyDiv w:val="1"/>
      <w:marLeft w:val="0"/>
      <w:marRight w:val="0"/>
      <w:marTop w:val="0"/>
      <w:marBottom w:val="0"/>
      <w:divBdr>
        <w:top w:val="none" w:sz="0" w:space="0" w:color="auto"/>
        <w:left w:val="none" w:sz="0" w:space="0" w:color="auto"/>
        <w:bottom w:val="none" w:sz="0" w:space="0" w:color="auto"/>
        <w:right w:val="none" w:sz="0" w:space="0" w:color="auto"/>
      </w:divBdr>
    </w:div>
    <w:div w:id="1715539270">
      <w:bodyDiv w:val="1"/>
      <w:marLeft w:val="0"/>
      <w:marRight w:val="0"/>
      <w:marTop w:val="0"/>
      <w:marBottom w:val="0"/>
      <w:divBdr>
        <w:top w:val="none" w:sz="0" w:space="0" w:color="auto"/>
        <w:left w:val="none" w:sz="0" w:space="0" w:color="auto"/>
        <w:bottom w:val="none" w:sz="0" w:space="0" w:color="auto"/>
        <w:right w:val="none" w:sz="0" w:space="0" w:color="auto"/>
      </w:divBdr>
    </w:div>
    <w:div w:id="1731809380">
      <w:bodyDiv w:val="1"/>
      <w:marLeft w:val="0"/>
      <w:marRight w:val="0"/>
      <w:marTop w:val="0"/>
      <w:marBottom w:val="0"/>
      <w:divBdr>
        <w:top w:val="none" w:sz="0" w:space="0" w:color="auto"/>
        <w:left w:val="none" w:sz="0" w:space="0" w:color="auto"/>
        <w:bottom w:val="none" w:sz="0" w:space="0" w:color="auto"/>
        <w:right w:val="none" w:sz="0" w:space="0" w:color="auto"/>
      </w:divBdr>
    </w:div>
    <w:div w:id="1761632857">
      <w:bodyDiv w:val="1"/>
      <w:marLeft w:val="0"/>
      <w:marRight w:val="0"/>
      <w:marTop w:val="0"/>
      <w:marBottom w:val="0"/>
      <w:divBdr>
        <w:top w:val="none" w:sz="0" w:space="0" w:color="auto"/>
        <w:left w:val="none" w:sz="0" w:space="0" w:color="auto"/>
        <w:bottom w:val="none" w:sz="0" w:space="0" w:color="auto"/>
        <w:right w:val="none" w:sz="0" w:space="0" w:color="auto"/>
      </w:divBdr>
    </w:div>
    <w:div w:id="1785271005">
      <w:bodyDiv w:val="1"/>
      <w:marLeft w:val="0"/>
      <w:marRight w:val="0"/>
      <w:marTop w:val="0"/>
      <w:marBottom w:val="0"/>
      <w:divBdr>
        <w:top w:val="none" w:sz="0" w:space="0" w:color="auto"/>
        <w:left w:val="none" w:sz="0" w:space="0" w:color="auto"/>
        <w:bottom w:val="none" w:sz="0" w:space="0" w:color="auto"/>
        <w:right w:val="none" w:sz="0" w:space="0" w:color="auto"/>
      </w:divBdr>
    </w:div>
    <w:div w:id="1797023536">
      <w:bodyDiv w:val="1"/>
      <w:marLeft w:val="0"/>
      <w:marRight w:val="0"/>
      <w:marTop w:val="0"/>
      <w:marBottom w:val="0"/>
      <w:divBdr>
        <w:top w:val="none" w:sz="0" w:space="0" w:color="auto"/>
        <w:left w:val="none" w:sz="0" w:space="0" w:color="auto"/>
        <w:bottom w:val="none" w:sz="0" w:space="0" w:color="auto"/>
        <w:right w:val="none" w:sz="0" w:space="0" w:color="auto"/>
      </w:divBdr>
    </w:div>
    <w:div w:id="1805198397">
      <w:bodyDiv w:val="1"/>
      <w:marLeft w:val="0"/>
      <w:marRight w:val="0"/>
      <w:marTop w:val="0"/>
      <w:marBottom w:val="0"/>
      <w:divBdr>
        <w:top w:val="none" w:sz="0" w:space="0" w:color="auto"/>
        <w:left w:val="none" w:sz="0" w:space="0" w:color="auto"/>
        <w:bottom w:val="none" w:sz="0" w:space="0" w:color="auto"/>
        <w:right w:val="none" w:sz="0" w:space="0" w:color="auto"/>
      </w:divBdr>
    </w:div>
    <w:div w:id="1843734163">
      <w:bodyDiv w:val="1"/>
      <w:marLeft w:val="0"/>
      <w:marRight w:val="0"/>
      <w:marTop w:val="0"/>
      <w:marBottom w:val="0"/>
      <w:divBdr>
        <w:top w:val="none" w:sz="0" w:space="0" w:color="auto"/>
        <w:left w:val="none" w:sz="0" w:space="0" w:color="auto"/>
        <w:bottom w:val="none" w:sz="0" w:space="0" w:color="auto"/>
        <w:right w:val="none" w:sz="0" w:space="0" w:color="auto"/>
      </w:divBdr>
    </w:div>
    <w:div w:id="1857889123">
      <w:bodyDiv w:val="1"/>
      <w:marLeft w:val="0"/>
      <w:marRight w:val="0"/>
      <w:marTop w:val="0"/>
      <w:marBottom w:val="0"/>
      <w:divBdr>
        <w:top w:val="none" w:sz="0" w:space="0" w:color="auto"/>
        <w:left w:val="none" w:sz="0" w:space="0" w:color="auto"/>
        <w:bottom w:val="none" w:sz="0" w:space="0" w:color="auto"/>
        <w:right w:val="none" w:sz="0" w:space="0" w:color="auto"/>
      </w:divBdr>
    </w:div>
    <w:div w:id="1858811206">
      <w:bodyDiv w:val="1"/>
      <w:marLeft w:val="0"/>
      <w:marRight w:val="0"/>
      <w:marTop w:val="0"/>
      <w:marBottom w:val="0"/>
      <w:divBdr>
        <w:top w:val="none" w:sz="0" w:space="0" w:color="auto"/>
        <w:left w:val="none" w:sz="0" w:space="0" w:color="auto"/>
        <w:bottom w:val="none" w:sz="0" w:space="0" w:color="auto"/>
        <w:right w:val="none" w:sz="0" w:space="0" w:color="auto"/>
      </w:divBdr>
    </w:div>
    <w:div w:id="1866013986">
      <w:bodyDiv w:val="1"/>
      <w:marLeft w:val="0"/>
      <w:marRight w:val="0"/>
      <w:marTop w:val="0"/>
      <w:marBottom w:val="0"/>
      <w:divBdr>
        <w:top w:val="none" w:sz="0" w:space="0" w:color="auto"/>
        <w:left w:val="none" w:sz="0" w:space="0" w:color="auto"/>
        <w:bottom w:val="none" w:sz="0" w:space="0" w:color="auto"/>
        <w:right w:val="none" w:sz="0" w:space="0" w:color="auto"/>
      </w:divBdr>
    </w:div>
    <w:div w:id="1871450656">
      <w:bodyDiv w:val="1"/>
      <w:marLeft w:val="0"/>
      <w:marRight w:val="0"/>
      <w:marTop w:val="0"/>
      <w:marBottom w:val="0"/>
      <w:divBdr>
        <w:top w:val="none" w:sz="0" w:space="0" w:color="auto"/>
        <w:left w:val="none" w:sz="0" w:space="0" w:color="auto"/>
        <w:bottom w:val="none" w:sz="0" w:space="0" w:color="auto"/>
        <w:right w:val="none" w:sz="0" w:space="0" w:color="auto"/>
      </w:divBdr>
    </w:div>
    <w:div w:id="1886140240">
      <w:bodyDiv w:val="1"/>
      <w:marLeft w:val="0"/>
      <w:marRight w:val="0"/>
      <w:marTop w:val="0"/>
      <w:marBottom w:val="0"/>
      <w:divBdr>
        <w:top w:val="none" w:sz="0" w:space="0" w:color="auto"/>
        <w:left w:val="none" w:sz="0" w:space="0" w:color="auto"/>
        <w:bottom w:val="none" w:sz="0" w:space="0" w:color="auto"/>
        <w:right w:val="none" w:sz="0" w:space="0" w:color="auto"/>
      </w:divBdr>
    </w:div>
    <w:div w:id="1888368878">
      <w:bodyDiv w:val="1"/>
      <w:marLeft w:val="0"/>
      <w:marRight w:val="0"/>
      <w:marTop w:val="0"/>
      <w:marBottom w:val="0"/>
      <w:divBdr>
        <w:top w:val="none" w:sz="0" w:space="0" w:color="auto"/>
        <w:left w:val="none" w:sz="0" w:space="0" w:color="auto"/>
        <w:bottom w:val="none" w:sz="0" w:space="0" w:color="auto"/>
        <w:right w:val="none" w:sz="0" w:space="0" w:color="auto"/>
      </w:divBdr>
    </w:div>
    <w:div w:id="1908225700">
      <w:bodyDiv w:val="1"/>
      <w:marLeft w:val="0"/>
      <w:marRight w:val="0"/>
      <w:marTop w:val="0"/>
      <w:marBottom w:val="0"/>
      <w:divBdr>
        <w:top w:val="none" w:sz="0" w:space="0" w:color="auto"/>
        <w:left w:val="none" w:sz="0" w:space="0" w:color="auto"/>
        <w:bottom w:val="none" w:sz="0" w:space="0" w:color="auto"/>
        <w:right w:val="none" w:sz="0" w:space="0" w:color="auto"/>
      </w:divBdr>
    </w:div>
    <w:div w:id="1929457659">
      <w:bodyDiv w:val="1"/>
      <w:marLeft w:val="0"/>
      <w:marRight w:val="0"/>
      <w:marTop w:val="0"/>
      <w:marBottom w:val="0"/>
      <w:divBdr>
        <w:top w:val="none" w:sz="0" w:space="0" w:color="auto"/>
        <w:left w:val="none" w:sz="0" w:space="0" w:color="auto"/>
        <w:bottom w:val="none" w:sz="0" w:space="0" w:color="auto"/>
        <w:right w:val="none" w:sz="0" w:space="0" w:color="auto"/>
      </w:divBdr>
    </w:div>
    <w:div w:id="1931963420">
      <w:bodyDiv w:val="1"/>
      <w:marLeft w:val="0"/>
      <w:marRight w:val="0"/>
      <w:marTop w:val="0"/>
      <w:marBottom w:val="0"/>
      <w:divBdr>
        <w:top w:val="none" w:sz="0" w:space="0" w:color="auto"/>
        <w:left w:val="none" w:sz="0" w:space="0" w:color="auto"/>
        <w:bottom w:val="none" w:sz="0" w:space="0" w:color="auto"/>
        <w:right w:val="none" w:sz="0" w:space="0" w:color="auto"/>
      </w:divBdr>
    </w:div>
    <w:div w:id="1946306387">
      <w:bodyDiv w:val="1"/>
      <w:marLeft w:val="0"/>
      <w:marRight w:val="0"/>
      <w:marTop w:val="0"/>
      <w:marBottom w:val="0"/>
      <w:divBdr>
        <w:top w:val="none" w:sz="0" w:space="0" w:color="auto"/>
        <w:left w:val="none" w:sz="0" w:space="0" w:color="auto"/>
        <w:bottom w:val="none" w:sz="0" w:space="0" w:color="auto"/>
        <w:right w:val="none" w:sz="0" w:space="0" w:color="auto"/>
      </w:divBdr>
    </w:div>
    <w:div w:id="1951738678">
      <w:bodyDiv w:val="1"/>
      <w:marLeft w:val="0"/>
      <w:marRight w:val="0"/>
      <w:marTop w:val="0"/>
      <w:marBottom w:val="0"/>
      <w:divBdr>
        <w:top w:val="none" w:sz="0" w:space="0" w:color="auto"/>
        <w:left w:val="none" w:sz="0" w:space="0" w:color="auto"/>
        <w:bottom w:val="none" w:sz="0" w:space="0" w:color="auto"/>
        <w:right w:val="none" w:sz="0" w:space="0" w:color="auto"/>
      </w:divBdr>
    </w:div>
    <w:div w:id="1953397293">
      <w:bodyDiv w:val="1"/>
      <w:marLeft w:val="0"/>
      <w:marRight w:val="0"/>
      <w:marTop w:val="0"/>
      <w:marBottom w:val="0"/>
      <w:divBdr>
        <w:top w:val="none" w:sz="0" w:space="0" w:color="auto"/>
        <w:left w:val="none" w:sz="0" w:space="0" w:color="auto"/>
        <w:bottom w:val="none" w:sz="0" w:space="0" w:color="auto"/>
        <w:right w:val="none" w:sz="0" w:space="0" w:color="auto"/>
      </w:divBdr>
    </w:div>
    <w:div w:id="1958368564">
      <w:bodyDiv w:val="1"/>
      <w:marLeft w:val="0"/>
      <w:marRight w:val="0"/>
      <w:marTop w:val="0"/>
      <w:marBottom w:val="0"/>
      <w:divBdr>
        <w:top w:val="none" w:sz="0" w:space="0" w:color="auto"/>
        <w:left w:val="none" w:sz="0" w:space="0" w:color="auto"/>
        <w:bottom w:val="none" w:sz="0" w:space="0" w:color="auto"/>
        <w:right w:val="none" w:sz="0" w:space="0" w:color="auto"/>
      </w:divBdr>
    </w:div>
    <w:div w:id="1961110340">
      <w:bodyDiv w:val="1"/>
      <w:marLeft w:val="0"/>
      <w:marRight w:val="0"/>
      <w:marTop w:val="0"/>
      <w:marBottom w:val="0"/>
      <w:divBdr>
        <w:top w:val="none" w:sz="0" w:space="0" w:color="auto"/>
        <w:left w:val="none" w:sz="0" w:space="0" w:color="auto"/>
        <w:bottom w:val="none" w:sz="0" w:space="0" w:color="auto"/>
        <w:right w:val="none" w:sz="0" w:space="0" w:color="auto"/>
      </w:divBdr>
    </w:div>
    <w:div w:id="2029526934">
      <w:bodyDiv w:val="1"/>
      <w:marLeft w:val="0"/>
      <w:marRight w:val="0"/>
      <w:marTop w:val="0"/>
      <w:marBottom w:val="0"/>
      <w:divBdr>
        <w:top w:val="none" w:sz="0" w:space="0" w:color="auto"/>
        <w:left w:val="none" w:sz="0" w:space="0" w:color="auto"/>
        <w:bottom w:val="none" w:sz="0" w:space="0" w:color="auto"/>
        <w:right w:val="none" w:sz="0" w:space="0" w:color="auto"/>
      </w:divBdr>
    </w:div>
    <w:div w:id="2036957115">
      <w:bodyDiv w:val="1"/>
      <w:marLeft w:val="0"/>
      <w:marRight w:val="0"/>
      <w:marTop w:val="0"/>
      <w:marBottom w:val="0"/>
      <w:divBdr>
        <w:top w:val="none" w:sz="0" w:space="0" w:color="auto"/>
        <w:left w:val="none" w:sz="0" w:space="0" w:color="auto"/>
        <w:bottom w:val="none" w:sz="0" w:space="0" w:color="auto"/>
        <w:right w:val="none" w:sz="0" w:space="0" w:color="auto"/>
      </w:divBdr>
    </w:div>
    <w:div w:id="2042239893">
      <w:bodyDiv w:val="1"/>
      <w:marLeft w:val="0"/>
      <w:marRight w:val="0"/>
      <w:marTop w:val="0"/>
      <w:marBottom w:val="0"/>
      <w:divBdr>
        <w:top w:val="none" w:sz="0" w:space="0" w:color="auto"/>
        <w:left w:val="none" w:sz="0" w:space="0" w:color="auto"/>
        <w:bottom w:val="none" w:sz="0" w:space="0" w:color="auto"/>
        <w:right w:val="none" w:sz="0" w:space="0" w:color="auto"/>
      </w:divBdr>
    </w:div>
    <w:div w:id="2056737563">
      <w:bodyDiv w:val="1"/>
      <w:marLeft w:val="0"/>
      <w:marRight w:val="0"/>
      <w:marTop w:val="0"/>
      <w:marBottom w:val="0"/>
      <w:divBdr>
        <w:top w:val="none" w:sz="0" w:space="0" w:color="auto"/>
        <w:left w:val="none" w:sz="0" w:space="0" w:color="auto"/>
        <w:bottom w:val="none" w:sz="0" w:space="0" w:color="auto"/>
        <w:right w:val="none" w:sz="0" w:space="0" w:color="auto"/>
      </w:divBdr>
    </w:div>
    <w:div w:id="2074547399">
      <w:bodyDiv w:val="1"/>
      <w:marLeft w:val="0"/>
      <w:marRight w:val="0"/>
      <w:marTop w:val="0"/>
      <w:marBottom w:val="0"/>
      <w:divBdr>
        <w:top w:val="none" w:sz="0" w:space="0" w:color="auto"/>
        <w:left w:val="none" w:sz="0" w:space="0" w:color="auto"/>
        <w:bottom w:val="none" w:sz="0" w:space="0" w:color="auto"/>
        <w:right w:val="none" w:sz="0" w:space="0" w:color="auto"/>
      </w:divBdr>
    </w:div>
    <w:div w:id="2095130526">
      <w:bodyDiv w:val="1"/>
      <w:marLeft w:val="0"/>
      <w:marRight w:val="0"/>
      <w:marTop w:val="0"/>
      <w:marBottom w:val="0"/>
      <w:divBdr>
        <w:top w:val="none" w:sz="0" w:space="0" w:color="auto"/>
        <w:left w:val="none" w:sz="0" w:space="0" w:color="auto"/>
        <w:bottom w:val="none" w:sz="0" w:space="0" w:color="auto"/>
        <w:right w:val="none" w:sz="0" w:space="0" w:color="auto"/>
      </w:divBdr>
    </w:div>
    <w:div w:id="2095742454">
      <w:bodyDiv w:val="1"/>
      <w:marLeft w:val="0"/>
      <w:marRight w:val="0"/>
      <w:marTop w:val="0"/>
      <w:marBottom w:val="0"/>
      <w:divBdr>
        <w:top w:val="none" w:sz="0" w:space="0" w:color="auto"/>
        <w:left w:val="none" w:sz="0" w:space="0" w:color="auto"/>
        <w:bottom w:val="none" w:sz="0" w:space="0" w:color="auto"/>
        <w:right w:val="none" w:sz="0" w:space="0" w:color="auto"/>
      </w:divBdr>
      <w:divsChild>
        <w:div w:id="785387331">
          <w:marLeft w:val="0"/>
          <w:marRight w:val="0"/>
          <w:marTop w:val="100"/>
          <w:marBottom w:val="100"/>
          <w:divBdr>
            <w:top w:val="none" w:sz="0" w:space="0" w:color="auto"/>
            <w:left w:val="none" w:sz="0" w:space="0" w:color="auto"/>
            <w:bottom w:val="none" w:sz="0" w:space="0" w:color="auto"/>
            <w:right w:val="none" w:sz="0" w:space="0" w:color="auto"/>
          </w:divBdr>
          <w:divsChild>
            <w:div w:id="1616256584">
              <w:marLeft w:val="0"/>
              <w:marRight w:val="0"/>
              <w:marTop w:val="0"/>
              <w:marBottom w:val="0"/>
              <w:divBdr>
                <w:top w:val="none" w:sz="0" w:space="0" w:color="auto"/>
                <w:left w:val="none" w:sz="0" w:space="0" w:color="auto"/>
                <w:bottom w:val="none" w:sz="0" w:space="0" w:color="auto"/>
                <w:right w:val="none" w:sz="0" w:space="0" w:color="auto"/>
              </w:divBdr>
              <w:divsChild>
                <w:div w:id="223567881">
                  <w:marLeft w:val="0"/>
                  <w:marRight w:val="0"/>
                  <w:marTop w:val="0"/>
                  <w:marBottom w:val="0"/>
                  <w:divBdr>
                    <w:top w:val="none" w:sz="0" w:space="0" w:color="auto"/>
                    <w:left w:val="none" w:sz="0" w:space="0" w:color="auto"/>
                    <w:bottom w:val="none" w:sz="0" w:space="0" w:color="auto"/>
                    <w:right w:val="none" w:sz="0" w:space="0" w:color="auto"/>
                  </w:divBdr>
                  <w:divsChild>
                    <w:div w:id="14426678">
                      <w:marLeft w:val="0"/>
                      <w:marRight w:val="0"/>
                      <w:marTop w:val="0"/>
                      <w:marBottom w:val="0"/>
                      <w:divBdr>
                        <w:top w:val="none" w:sz="0" w:space="0" w:color="auto"/>
                        <w:left w:val="none" w:sz="0" w:space="0" w:color="auto"/>
                        <w:bottom w:val="none" w:sz="0" w:space="0" w:color="auto"/>
                        <w:right w:val="none" w:sz="0" w:space="0" w:color="auto"/>
                      </w:divBdr>
                      <w:divsChild>
                        <w:div w:id="553276151">
                          <w:marLeft w:val="0"/>
                          <w:marRight w:val="0"/>
                          <w:marTop w:val="0"/>
                          <w:marBottom w:val="0"/>
                          <w:divBdr>
                            <w:top w:val="none" w:sz="0" w:space="0" w:color="auto"/>
                            <w:left w:val="none" w:sz="0" w:space="0" w:color="auto"/>
                            <w:bottom w:val="none" w:sz="0" w:space="0" w:color="auto"/>
                            <w:right w:val="none" w:sz="0" w:space="0" w:color="auto"/>
                          </w:divBdr>
                          <w:divsChild>
                            <w:div w:id="157155948">
                              <w:marLeft w:val="0"/>
                              <w:marRight w:val="0"/>
                              <w:marTop w:val="0"/>
                              <w:marBottom w:val="0"/>
                              <w:divBdr>
                                <w:top w:val="none" w:sz="0" w:space="0" w:color="auto"/>
                                <w:left w:val="none" w:sz="0" w:space="0" w:color="auto"/>
                                <w:bottom w:val="none" w:sz="0" w:space="0" w:color="auto"/>
                                <w:right w:val="none" w:sz="0" w:space="0" w:color="auto"/>
                              </w:divBdr>
                              <w:divsChild>
                                <w:div w:id="15817528">
                                  <w:marLeft w:val="0"/>
                                  <w:marRight w:val="0"/>
                                  <w:marTop w:val="0"/>
                                  <w:marBottom w:val="0"/>
                                  <w:divBdr>
                                    <w:top w:val="none" w:sz="0" w:space="0" w:color="auto"/>
                                    <w:left w:val="none" w:sz="0" w:space="0" w:color="auto"/>
                                    <w:bottom w:val="none" w:sz="0" w:space="0" w:color="auto"/>
                                    <w:right w:val="none" w:sz="0" w:space="0" w:color="auto"/>
                                  </w:divBdr>
                                </w:div>
                              </w:divsChild>
                            </w:div>
                            <w:div w:id="259028457">
                              <w:marLeft w:val="0"/>
                              <w:marRight w:val="0"/>
                              <w:marTop w:val="0"/>
                              <w:marBottom w:val="0"/>
                              <w:divBdr>
                                <w:top w:val="none" w:sz="0" w:space="0" w:color="auto"/>
                                <w:left w:val="none" w:sz="0" w:space="0" w:color="auto"/>
                                <w:bottom w:val="none" w:sz="0" w:space="0" w:color="auto"/>
                                <w:right w:val="none" w:sz="0" w:space="0" w:color="auto"/>
                              </w:divBdr>
                              <w:divsChild>
                                <w:div w:id="804200427">
                                  <w:marLeft w:val="0"/>
                                  <w:marRight w:val="0"/>
                                  <w:marTop w:val="0"/>
                                  <w:marBottom w:val="0"/>
                                  <w:divBdr>
                                    <w:top w:val="none" w:sz="0" w:space="0" w:color="auto"/>
                                    <w:left w:val="none" w:sz="0" w:space="0" w:color="auto"/>
                                    <w:bottom w:val="none" w:sz="0" w:space="0" w:color="auto"/>
                                    <w:right w:val="none" w:sz="0" w:space="0" w:color="auto"/>
                                  </w:divBdr>
                                </w:div>
                              </w:divsChild>
                            </w:div>
                            <w:div w:id="1010185886">
                              <w:marLeft w:val="0"/>
                              <w:marRight w:val="0"/>
                              <w:marTop w:val="0"/>
                              <w:marBottom w:val="0"/>
                              <w:divBdr>
                                <w:top w:val="none" w:sz="0" w:space="0" w:color="auto"/>
                                <w:left w:val="none" w:sz="0" w:space="0" w:color="auto"/>
                                <w:bottom w:val="none" w:sz="0" w:space="0" w:color="auto"/>
                                <w:right w:val="none" w:sz="0" w:space="0" w:color="auto"/>
                              </w:divBdr>
                            </w:div>
                            <w:div w:id="1350176639">
                              <w:marLeft w:val="0"/>
                              <w:marRight w:val="0"/>
                              <w:marTop w:val="0"/>
                              <w:marBottom w:val="0"/>
                              <w:divBdr>
                                <w:top w:val="none" w:sz="0" w:space="0" w:color="auto"/>
                                <w:left w:val="none" w:sz="0" w:space="0" w:color="auto"/>
                                <w:bottom w:val="none" w:sz="0" w:space="0" w:color="auto"/>
                                <w:right w:val="none" w:sz="0" w:space="0" w:color="auto"/>
                              </w:divBdr>
                            </w:div>
                            <w:div w:id="1739784442">
                              <w:marLeft w:val="0"/>
                              <w:marRight w:val="0"/>
                              <w:marTop w:val="0"/>
                              <w:marBottom w:val="0"/>
                              <w:divBdr>
                                <w:top w:val="none" w:sz="0" w:space="0" w:color="auto"/>
                                <w:left w:val="none" w:sz="0" w:space="0" w:color="auto"/>
                                <w:bottom w:val="none" w:sz="0" w:space="0" w:color="auto"/>
                                <w:right w:val="none" w:sz="0" w:space="0" w:color="auto"/>
                              </w:divBdr>
                            </w:div>
                            <w:div w:id="1896892462">
                              <w:marLeft w:val="0"/>
                              <w:marRight w:val="0"/>
                              <w:marTop w:val="0"/>
                              <w:marBottom w:val="0"/>
                              <w:divBdr>
                                <w:top w:val="none" w:sz="0" w:space="0" w:color="auto"/>
                                <w:left w:val="none" w:sz="0" w:space="0" w:color="auto"/>
                                <w:bottom w:val="none" w:sz="0" w:space="0" w:color="auto"/>
                                <w:right w:val="none" w:sz="0" w:space="0" w:color="auto"/>
                              </w:divBdr>
                              <w:divsChild>
                                <w:div w:id="565146237">
                                  <w:marLeft w:val="0"/>
                                  <w:marRight w:val="0"/>
                                  <w:marTop w:val="0"/>
                                  <w:marBottom w:val="0"/>
                                  <w:divBdr>
                                    <w:top w:val="none" w:sz="0" w:space="0" w:color="auto"/>
                                    <w:left w:val="none" w:sz="0" w:space="0" w:color="auto"/>
                                    <w:bottom w:val="none" w:sz="0" w:space="0" w:color="auto"/>
                                    <w:right w:val="none" w:sz="0" w:space="0" w:color="auto"/>
                                  </w:divBdr>
                                  <w:divsChild>
                                    <w:div w:id="2039621585">
                                      <w:marLeft w:val="0"/>
                                      <w:marRight w:val="0"/>
                                      <w:marTop w:val="0"/>
                                      <w:marBottom w:val="0"/>
                                      <w:divBdr>
                                        <w:top w:val="none" w:sz="0" w:space="0" w:color="auto"/>
                                        <w:left w:val="none" w:sz="0" w:space="0" w:color="auto"/>
                                        <w:bottom w:val="none" w:sz="0" w:space="0" w:color="auto"/>
                                        <w:right w:val="none" w:sz="0" w:space="0" w:color="auto"/>
                                      </w:divBdr>
                                      <w:divsChild>
                                        <w:div w:id="482699858">
                                          <w:marLeft w:val="0"/>
                                          <w:marRight w:val="0"/>
                                          <w:marTop w:val="0"/>
                                          <w:marBottom w:val="0"/>
                                          <w:divBdr>
                                            <w:top w:val="none" w:sz="0" w:space="0" w:color="auto"/>
                                            <w:left w:val="none" w:sz="0" w:space="0" w:color="auto"/>
                                            <w:bottom w:val="none" w:sz="0" w:space="0" w:color="auto"/>
                                            <w:right w:val="none" w:sz="0" w:space="0" w:color="auto"/>
                                          </w:divBdr>
                                          <w:divsChild>
                                            <w:div w:id="867183853">
                                              <w:marLeft w:val="0"/>
                                              <w:marRight w:val="0"/>
                                              <w:marTop w:val="0"/>
                                              <w:marBottom w:val="0"/>
                                              <w:divBdr>
                                                <w:top w:val="none" w:sz="0" w:space="0" w:color="auto"/>
                                                <w:left w:val="none" w:sz="0" w:space="0" w:color="auto"/>
                                                <w:bottom w:val="none" w:sz="0" w:space="0" w:color="auto"/>
                                                <w:right w:val="none" w:sz="0" w:space="0" w:color="auto"/>
                                              </w:divBdr>
                                              <w:divsChild>
                                                <w:div w:id="1586957811">
                                                  <w:marLeft w:val="0"/>
                                                  <w:marRight w:val="0"/>
                                                  <w:marTop w:val="0"/>
                                                  <w:marBottom w:val="0"/>
                                                  <w:divBdr>
                                                    <w:top w:val="none" w:sz="0" w:space="0" w:color="auto"/>
                                                    <w:left w:val="none" w:sz="0" w:space="0" w:color="auto"/>
                                                    <w:bottom w:val="none" w:sz="0" w:space="0" w:color="auto"/>
                                                    <w:right w:val="none" w:sz="0" w:space="0" w:color="auto"/>
                                                  </w:divBdr>
                                                  <w:divsChild>
                                                    <w:div w:id="97216648">
                                                      <w:marLeft w:val="0"/>
                                                      <w:marRight w:val="0"/>
                                                      <w:marTop w:val="0"/>
                                                      <w:marBottom w:val="0"/>
                                                      <w:divBdr>
                                                        <w:top w:val="none" w:sz="0" w:space="0" w:color="auto"/>
                                                        <w:left w:val="none" w:sz="0" w:space="0" w:color="auto"/>
                                                        <w:bottom w:val="none" w:sz="0" w:space="0" w:color="auto"/>
                                                        <w:right w:val="none" w:sz="0" w:space="0" w:color="auto"/>
                                                      </w:divBdr>
                                                      <w:divsChild>
                                                        <w:div w:id="40984327">
                                                          <w:marLeft w:val="0"/>
                                                          <w:marRight w:val="0"/>
                                                          <w:marTop w:val="0"/>
                                                          <w:marBottom w:val="0"/>
                                                          <w:divBdr>
                                                            <w:top w:val="none" w:sz="0" w:space="0" w:color="auto"/>
                                                            <w:left w:val="none" w:sz="0" w:space="0" w:color="auto"/>
                                                            <w:bottom w:val="none" w:sz="0" w:space="0" w:color="auto"/>
                                                            <w:right w:val="none" w:sz="0" w:space="0" w:color="auto"/>
                                                          </w:divBdr>
                                                          <w:divsChild>
                                                            <w:div w:id="1248073569">
                                                              <w:marLeft w:val="0"/>
                                                              <w:marRight w:val="0"/>
                                                              <w:marTop w:val="0"/>
                                                              <w:marBottom w:val="0"/>
                                                              <w:divBdr>
                                                                <w:top w:val="none" w:sz="0" w:space="0" w:color="auto"/>
                                                                <w:left w:val="none" w:sz="0" w:space="0" w:color="auto"/>
                                                                <w:bottom w:val="none" w:sz="0" w:space="0" w:color="auto"/>
                                                                <w:right w:val="none" w:sz="0" w:space="0" w:color="auto"/>
                                                              </w:divBdr>
                                                              <w:divsChild>
                                                                <w:div w:id="686709344">
                                                                  <w:marLeft w:val="0"/>
                                                                  <w:marRight w:val="0"/>
                                                                  <w:marTop w:val="0"/>
                                                                  <w:marBottom w:val="0"/>
                                                                  <w:divBdr>
                                                                    <w:top w:val="none" w:sz="0" w:space="0" w:color="auto"/>
                                                                    <w:left w:val="none" w:sz="0" w:space="0" w:color="auto"/>
                                                                    <w:bottom w:val="none" w:sz="0" w:space="0" w:color="auto"/>
                                                                    <w:right w:val="none" w:sz="0" w:space="0" w:color="auto"/>
                                                                  </w:divBdr>
                                                                  <w:divsChild>
                                                                    <w:div w:id="658579186">
                                                                      <w:marLeft w:val="0"/>
                                                                      <w:marRight w:val="0"/>
                                                                      <w:marTop w:val="0"/>
                                                                      <w:marBottom w:val="0"/>
                                                                      <w:divBdr>
                                                                        <w:top w:val="none" w:sz="0" w:space="0" w:color="auto"/>
                                                                        <w:left w:val="none" w:sz="0" w:space="0" w:color="auto"/>
                                                                        <w:bottom w:val="none" w:sz="0" w:space="0" w:color="auto"/>
                                                                        <w:right w:val="none" w:sz="0" w:space="0" w:color="auto"/>
                                                                      </w:divBdr>
                                                                      <w:divsChild>
                                                                        <w:div w:id="353465176">
                                                                          <w:marLeft w:val="0"/>
                                                                          <w:marRight w:val="0"/>
                                                                          <w:marTop w:val="0"/>
                                                                          <w:marBottom w:val="0"/>
                                                                          <w:divBdr>
                                                                            <w:top w:val="none" w:sz="0" w:space="0" w:color="auto"/>
                                                                            <w:left w:val="none" w:sz="0" w:space="0" w:color="auto"/>
                                                                            <w:bottom w:val="none" w:sz="0" w:space="0" w:color="auto"/>
                                                                            <w:right w:val="none" w:sz="0" w:space="0" w:color="auto"/>
                                                                          </w:divBdr>
                                                                        </w:div>
                                                                        <w:div w:id="522401116">
                                                                          <w:marLeft w:val="0"/>
                                                                          <w:marRight w:val="0"/>
                                                                          <w:marTop w:val="0"/>
                                                                          <w:marBottom w:val="0"/>
                                                                          <w:divBdr>
                                                                            <w:top w:val="none" w:sz="0" w:space="0" w:color="auto"/>
                                                                            <w:left w:val="none" w:sz="0" w:space="0" w:color="auto"/>
                                                                            <w:bottom w:val="none" w:sz="0" w:space="0" w:color="auto"/>
                                                                            <w:right w:val="none" w:sz="0" w:space="0" w:color="auto"/>
                                                                          </w:divBdr>
                                                                          <w:divsChild>
                                                                            <w:div w:id="69664985">
                                                                              <w:marLeft w:val="0"/>
                                                                              <w:marRight w:val="0"/>
                                                                              <w:marTop w:val="0"/>
                                                                              <w:marBottom w:val="0"/>
                                                                              <w:divBdr>
                                                                                <w:top w:val="none" w:sz="0" w:space="0" w:color="auto"/>
                                                                                <w:left w:val="none" w:sz="0" w:space="0" w:color="auto"/>
                                                                                <w:bottom w:val="none" w:sz="0" w:space="0" w:color="auto"/>
                                                                                <w:right w:val="none" w:sz="0" w:space="0" w:color="auto"/>
                                                                              </w:divBdr>
                                                                              <w:divsChild>
                                                                                <w:div w:id="780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81574">
                                                          <w:marLeft w:val="0"/>
                                                          <w:marRight w:val="0"/>
                                                          <w:marTop w:val="0"/>
                                                          <w:marBottom w:val="0"/>
                                                          <w:divBdr>
                                                            <w:top w:val="none" w:sz="0" w:space="0" w:color="auto"/>
                                                            <w:left w:val="none" w:sz="0" w:space="0" w:color="auto"/>
                                                            <w:bottom w:val="none" w:sz="0" w:space="0" w:color="auto"/>
                                                            <w:right w:val="none" w:sz="0" w:space="0" w:color="auto"/>
                                                          </w:divBdr>
                                                          <w:divsChild>
                                                            <w:div w:id="863321262">
                                                              <w:marLeft w:val="0"/>
                                                              <w:marRight w:val="0"/>
                                                              <w:marTop w:val="0"/>
                                                              <w:marBottom w:val="0"/>
                                                              <w:divBdr>
                                                                <w:top w:val="none" w:sz="0" w:space="0" w:color="auto"/>
                                                                <w:left w:val="none" w:sz="0" w:space="0" w:color="auto"/>
                                                                <w:bottom w:val="none" w:sz="0" w:space="0" w:color="auto"/>
                                                                <w:right w:val="none" w:sz="0" w:space="0" w:color="auto"/>
                                                              </w:divBdr>
                                                              <w:divsChild>
                                                                <w:div w:id="123738989">
                                                                  <w:marLeft w:val="0"/>
                                                                  <w:marRight w:val="0"/>
                                                                  <w:marTop w:val="0"/>
                                                                  <w:marBottom w:val="0"/>
                                                                  <w:divBdr>
                                                                    <w:top w:val="none" w:sz="0" w:space="0" w:color="auto"/>
                                                                    <w:left w:val="none" w:sz="0" w:space="0" w:color="auto"/>
                                                                    <w:bottom w:val="none" w:sz="0" w:space="0" w:color="auto"/>
                                                                    <w:right w:val="none" w:sz="0" w:space="0" w:color="auto"/>
                                                                  </w:divBdr>
                                                                  <w:divsChild>
                                                                    <w:div w:id="1163277956">
                                                                      <w:marLeft w:val="0"/>
                                                                      <w:marRight w:val="0"/>
                                                                      <w:marTop w:val="0"/>
                                                                      <w:marBottom w:val="0"/>
                                                                      <w:divBdr>
                                                                        <w:top w:val="none" w:sz="0" w:space="0" w:color="auto"/>
                                                                        <w:left w:val="none" w:sz="0" w:space="0" w:color="auto"/>
                                                                        <w:bottom w:val="none" w:sz="0" w:space="0" w:color="auto"/>
                                                                        <w:right w:val="none" w:sz="0" w:space="0" w:color="auto"/>
                                                                      </w:divBdr>
                                                                      <w:divsChild>
                                                                        <w:div w:id="248395531">
                                                                          <w:marLeft w:val="0"/>
                                                                          <w:marRight w:val="0"/>
                                                                          <w:marTop w:val="0"/>
                                                                          <w:marBottom w:val="0"/>
                                                                          <w:divBdr>
                                                                            <w:top w:val="none" w:sz="0" w:space="0" w:color="auto"/>
                                                                            <w:left w:val="none" w:sz="0" w:space="0" w:color="auto"/>
                                                                            <w:bottom w:val="none" w:sz="0" w:space="0" w:color="auto"/>
                                                                            <w:right w:val="none" w:sz="0" w:space="0" w:color="auto"/>
                                                                          </w:divBdr>
                                                                        </w:div>
                                                                        <w:div w:id="327560794">
                                                                          <w:marLeft w:val="0"/>
                                                                          <w:marRight w:val="0"/>
                                                                          <w:marTop w:val="0"/>
                                                                          <w:marBottom w:val="0"/>
                                                                          <w:divBdr>
                                                                            <w:top w:val="none" w:sz="0" w:space="0" w:color="auto"/>
                                                                            <w:left w:val="none" w:sz="0" w:space="0" w:color="auto"/>
                                                                            <w:bottom w:val="none" w:sz="0" w:space="0" w:color="auto"/>
                                                                            <w:right w:val="none" w:sz="0" w:space="0" w:color="auto"/>
                                                                          </w:divBdr>
                                                                          <w:divsChild>
                                                                            <w:div w:id="2093353224">
                                                                              <w:marLeft w:val="0"/>
                                                                              <w:marRight w:val="0"/>
                                                                              <w:marTop w:val="0"/>
                                                                              <w:marBottom w:val="0"/>
                                                                              <w:divBdr>
                                                                                <w:top w:val="none" w:sz="0" w:space="0" w:color="auto"/>
                                                                                <w:left w:val="none" w:sz="0" w:space="0" w:color="auto"/>
                                                                                <w:bottom w:val="none" w:sz="0" w:space="0" w:color="auto"/>
                                                                                <w:right w:val="none" w:sz="0" w:space="0" w:color="auto"/>
                                                                              </w:divBdr>
                                                                              <w:divsChild>
                                                                                <w:div w:id="6262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12129">
                                                          <w:marLeft w:val="0"/>
                                                          <w:marRight w:val="0"/>
                                                          <w:marTop w:val="0"/>
                                                          <w:marBottom w:val="0"/>
                                                          <w:divBdr>
                                                            <w:top w:val="none" w:sz="0" w:space="0" w:color="auto"/>
                                                            <w:left w:val="none" w:sz="0" w:space="0" w:color="auto"/>
                                                            <w:bottom w:val="none" w:sz="0" w:space="0" w:color="auto"/>
                                                            <w:right w:val="none" w:sz="0" w:space="0" w:color="auto"/>
                                                          </w:divBdr>
                                                          <w:divsChild>
                                                            <w:div w:id="314726730">
                                                              <w:marLeft w:val="0"/>
                                                              <w:marRight w:val="0"/>
                                                              <w:marTop w:val="0"/>
                                                              <w:marBottom w:val="0"/>
                                                              <w:divBdr>
                                                                <w:top w:val="none" w:sz="0" w:space="0" w:color="auto"/>
                                                                <w:left w:val="none" w:sz="0" w:space="0" w:color="auto"/>
                                                                <w:bottom w:val="none" w:sz="0" w:space="0" w:color="auto"/>
                                                                <w:right w:val="none" w:sz="0" w:space="0" w:color="auto"/>
                                                              </w:divBdr>
                                                              <w:divsChild>
                                                                <w:div w:id="1828283483">
                                                                  <w:marLeft w:val="0"/>
                                                                  <w:marRight w:val="0"/>
                                                                  <w:marTop w:val="0"/>
                                                                  <w:marBottom w:val="0"/>
                                                                  <w:divBdr>
                                                                    <w:top w:val="none" w:sz="0" w:space="0" w:color="auto"/>
                                                                    <w:left w:val="none" w:sz="0" w:space="0" w:color="auto"/>
                                                                    <w:bottom w:val="none" w:sz="0" w:space="0" w:color="auto"/>
                                                                    <w:right w:val="none" w:sz="0" w:space="0" w:color="auto"/>
                                                                  </w:divBdr>
                                                                  <w:divsChild>
                                                                    <w:div w:id="1793480142">
                                                                      <w:marLeft w:val="0"/>
                                                                      <w:marRight w:val="0"/>
                                                                      <w:marTop w:val="0"/>
                                                                      <w:marBottom w:val="0"/>
                                                                      <w:divBdr>
                                                                        <w:top w:val="none" w:sz="0" w:space="0" w:color="auto"/>
                                                                        <w:left w:val="none" w:sz="0" w:space="0" w:color="auto"/>
                                                                        <w:bottom w:val="none" w:sz="0" w:space="0" w:color="auto"/>
                                                                        <w:right w:val="none" w:sz="0" w:space="0" w:color="auto"/>
                                                                      </w:divBdr>
                                                                      <w:divsChild>
                                                                        <w:div w:id="1051270322">
                                                                          <w:marLeft w:val="0"/>
                                                                          <w:marRight w:val="0"/>
                                                                          <w:marTop w:val="0"/>
                                                                          <w:marBottom w:val="0"/>
                                                                          <w:divBdr>
                                                                            <w:top w:val="none" w:sz="0" w:space="0" w:color="auto"/>
                                                                            <w:left w:val="none" w:sz="0" w:space="0" w:color="auto"/>
                                                                            <w:bottom w:val="none" w:sz="0" w:space="0" w:color="auto"/>
                                                                            <w:right w:val="none" w:sz="0" w:space="0" w:color="auto"/>
                                                                          </w:divBdr>
                                                                        </w:div>
                                                                        <w:div w:id="1056396590">
                                                                          <w:marLeft w:val="0"/>
                                                                          <w:marRight w:val="0"/>
                                                                          <w:marTop w:val="0"/>
                                                                          <w:marBottom w:val="0"/>
                                                                          <w:divBdr>
                                                                            <w:top w:val="none" w:sz="0" w:space="0" w:color="auto"/>
                                                                            <w:left w:val="none" w:sz="0" w:space="0" w:color="auto"/>
                                                                            <w:bottom w:val="none" w:sz="0" w:space="0" w:color="auto"/>
                                                                            <w:right w:val="none" w:sz="0" w:space="0" w:color="auto"/>
                                                                          </w:divBdr>
                                                                          <w:divsChild>
                                                                            <w:div w:id="1949044081">
                                                                              <w:marLeft w:val="0"/>
                                                                              <w:marRight w:val="0"/>
                                                                              <w:marTop w:val="0"/>
                                                                              <w:marBottom w:val="0"/>
                                                                              <w:divBdr>
                                                                                <w:top w:val="none" w:sz="0" w:space="0" w:color="auto"/>
                                                                                <w:left w:val="none" w:sz="0" w:space="0" w:color="auto"/>
                                                                                <w:bottom w:val="none" w:sz="0" w:space="0" w:color="auto"/>
                                                                                <w:right w:val="none" w:sz="0" w:space="0" w:color="auto"/>
                                                                              </w:divBdr>
                                                                              <w:divsChild>
                                                                                <w:div w:id="16747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502415">
                                                          <w:marLeft w:val="0"/>
                                                          <w:marRight w:val="0"/>
                                                          <w:marTop w:val="0"/>
                                                          <w:marBottom w:val="0"/>
                                                          <w:divBdr>
                                                            <w:top w:val="none" w:sz="0" w:space="0" w:color="auto"/>
                                                            <w:left w:val="none" w:sz="0" w:space="0" w:color="auto"/>
                                                            <w:bottom w:val="none" w:sz="0" w:space="0" w:color="auto"/>
                                                            <w:right w:val="none" w:sz="0" w:space="0" w:color="auto"/>
                                                          </w:divBdr>
                                                          <w:divsChild>
                                                            <w:div w:id="712967139">
                                                              <w:marLeft w:val="0"/>
                                                              <w:marRight w:val="0"/>
                                                              <w:marTop w:val="0"/>
                                                              <w:marBottom w:val="0"/>
                                                              <w:divBdr>
                                                                <w:top w:val="none" w:sz="0" w:space="0" w:color="auto"/>
                                                                <w:left w:val="none" w:sz="0" w:space="0" w:color="auto"/>
                                                                <w:bottom w:val="none" w:sz="0" w:space="0" w:color="auto"/>
                                                                <w:right w:val="none" w:sz="0" w:space="0" w:color="auto"/>
                                                              </w:divBdr>
                                                              <w:divsChild>
                                                                <w:div w:id="316232417">
                                                                  <w:marLeft w:val="0"/>
                                                                  <w:marRight w:val="0"/>
                                                                  <w:marTop w:val="0"/>
                                                                  <w:marBottom w:val="0"/>
                                                                  <w:divBdr>
                                                                    <w:top w:val="none" w:sz="0" w:space="0" w:color="auto"/>
                                                                    <w:left w:val="none" w:sz="0" w:space="0" w:color="auto"/>
                                                                    <w:bottom w:val="none" w:sz="0" w:space="0" w:color="auto"/>
                                                                    <w:right w:val="none" w:sz="0" w:space="0" w:color="auto"/>
                                                                  </w:divBdr>
                                                                  <w:divsChild>
                                                                    <w:div w:id="173299588">
                                                                      <w:marLeft w:val="0"/>
                                                                      <w:marRight w:val="0"/>
                                                                      <w:marTop w:val="0"/>
                                                                      <w:marBottom w:val="0"/>
                                                                      <w:divBdr>
                                                                        <w:top w:val="none" w:sz="0" w:space="0" w:color="auto"/>
                                                                        <w:left w:val="none" w:sz="0" w:space="0" w:color="auto"/>
                                                                        <w:bottom w:val="none" w:sz="0" w:space="0" w:color="auto"/>
                                                                        <w:right w:val="none" w:sz="0" w:space="0" w:color="auto"/>
                                                                      </w:divBdr>
                                                                      <w:divsChild>
                                                                        <w:div w:id="494416892">
                                                                          <w:marLeft w:val="0"/>
                                                                          <w:marRight w:val="0"/>
                                                                          <w:marTop w:val="0"/>
                                                                          <w:marBottom w:val="0"/>
                                                                          <w:divBdr>
                                                                            <w:top w:val="none" w:sz="0" w:space="0" w:color="auto"/>
                                                                            <w:left w:val="none" w:sz="0" w:space="0" w:color="auto"/>
                                                                            <w:bottom w:val="none" w:sz="0" w:space="0" w:color="auto"/>
                                                                            <w:right w:val="none" w:sz="0" w:space="0" w:color="auto"/>
                                                                          </w:divBdr>
                                                                        </w:div>
                                                                        <w:div w:id="1229610841">
                                                                          <w:marLeft w:val="0"/>
                                                                          <w:marRight w:val="0"/>
                                                                          <w:marTop w:val="0"/>
                                                                          <w:marBottom w:val="0"/>
                                                                          <w:divBdr>
                                                                            <w:top w:val="none" w:sz="0" w:space="0" w:color="auto"/>
                                                                            <w:left w:val="none" w:sz="0" w:space="0" w:color="auto"/>
                                                                            <w:bottom w:val="none" w:sz="0" w:space="0" w:color="auto"/>
                                                                            <w:right w:val="none" w:sz="0" w:space="0" w:color="auto"/>
                                                                          </w:divBdr>
                                                                          <w:divsChild>
                                                                            <w:div w:id="1608191999">
                                                                              <w:marLeft w:val="0"/>
                                                                              <w:marRight w:val="0"/>
                                                                              <w:marTop w:val="0"/>
                                                                              <w:marBottom w:val="0"/>
                                                                              <w:divBdr>
                                                                                <w:top w:val="none" w:sz="0" w:space="0" w:color="auto"/>
                                                                                <w:left w:val="none" w:sz="0" w:space="0" w:color="auto"/>
                                                                                <w:bottom w:val="none" w:sz="0" w:space="0" w:color="auto"/>
                                                                                <w:right w:val="none" w:sz="0" w:space="0" w:color="auto"/>
                                                                              </w:divBdr>
                                                                              <w:divsChild>
                                                                                <w:div w:id="10435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75274">
                                                          <w:marLeft w:val="0"/>
                                                          <w:marRight w:val="0"/>
                                                          <w:marTop w:val="0"/>
                                                          <w:marBottom w:val="0"/>
                                                          <w:divBdr>
                                                            <w:top w:val="none" w:sz="0" w:space="0" w:color="auto"/>
                                                            <w:left w:val="none" w:sz="0" w:space="0" w:color="auto"/>
                                                            <w:bottom w:val="none" w:sz="0" w:space="0" w:color="auto"/>
                                                            <w:right w:val="none" w:sz="0" w:space="0" w:color="auto"/>
                                                          </w:divBdr>
                                                          <w:divsChild>
                                                            <w:div w:id="1686328521">
                                                              <w:marLeft w:val="0"/>
                                                              <w:marRight w:val="0"/>
                                                              <w:marTop w:val="0"/>
                                                              <w:marBottom w:val="0"/>
                                                              <w:divBdr>
                                                                <w:top w:val="none" w:sz="0" w:space="0" w:color="auto"/>
                                                                <w:left w:val="none" w:sz="0" w:space="0" w:color="auto"/>
                                                                <w:bottom w:val="none" w:sz="0" w:space="0" w:color="auto"/>
                                                                <w:right w:val="none" w:sz="0" w:space="0" w:color="auto"/>
                                                              </w:divBdr>
                                                              <w:divsChild>
                                                                <w:div w:id="301161791">
                                                                  <w:marLeft w:val="0"/>
                                                                  <w:marRight w:val="0"/>
                                                                  <w:marTop w:val="0"/>
                                                                  <w:marBottom w:val="0"/>
                                                                  <w:divBdr>
                                                                    <w:top w:val="none" w:sz="0" w:space="0" w:color="auto"/>
                                                                    <w:left w:val="none" w:sz="0" w:space="0" w:color="auto"/>
                                                                    <w:bottom w:val="none" w:sz="0" w:space="0" w:color="auto"/>
                                                                    <w:right w:val="none" w:sz="0" w:space="0" w:color="auto"/>
                                                                  </w:divBdr>
                                                                  <w:divsChild>
                                                                    <w:div w:id="2101827574">
                                                                      <w:marLeft w:val="0"/>
                                                                      <w:marRight w:val="0"/>
                                                                      <w:marTop w:val="0"/>
                                                                      <w:marBottom w:val="0"/>
                                                                      <w:divBdr>
                                                                        <w:top w:val="none" w:sz="0" w:space="0" w:color="auto"/>
                                                                        <w:left w:val="none" w:sz="0" w:space="0" w:color="auto"/>
                                                                        <w:bottom w:val="none" w:sz="0" w:space="0" w:color="auto"/>
                                                                        <w:right w:val="none" w:sz="0" w:space="0" w:color="auto"/>
                                                                      </w:divBdr>
                                                                      <w:divsChild>
                                                                        <w:div w:id="911813018">
                                                                          <w:marLeft w:val="0"/>
                                                                          <w:marRight w:val="0"/>
                                                                          <w:marTop w:val="0"/>
                                                                          <w:marBottom w:val="0"/>
                                                                          <w:divBdr>
                                                                            <w:top w:val="none" w:sz="0" w:space="0" w:color="auto"/>
                                                                            <w:left w:val="none" w:sz="0" w:space="0" w:color="auto"/>
                                                                            <w:bottom w:val="none" w:sz="0" w:space="0" w:color="auto"/>
                                                                            <w:right w:val="none" w:sz="0" w:space="0" w:color="auto"/>
                                                                          </w:divBdr>
                                                                          <w:divsChild>
                                                                            <w:div w:id="1573151822">
                                                                              <w:marLeft w:val="0"/>
                                                                              <w:marRight w:val="0"/>
                                                                              <w:marTop w:val="0"/>
                                                                              <w:marBottom w:val="0"/>
                                                                              <w:divBdr>
                                                                                <w:top w:val="none" w:sz="0" w:space="0" w:color="auto"/>
                                                                                <w:left w:val="none" w:sz="0" w:space="0" w:color="auto"/>
                                                                                <w:bottom w:val="none" w:sz="0" w:space="0" w:color="auto"/>
                                                                                <w:right w:val="none" w:sz="0" w:space="0" w:color="auto"/>
                                                                              </w:divBdr>
                                                                              <w:divsChild>
                                                                                <w:div w:id="7655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1323">
                                                          <w:marLeft w:val="0"/>
                                                          <w:marRight w:val="0"/>
                                                          <w:marTop w:val="0"/>
                                                          <w:marBottom w:val="0"/>
                                                          <w:divBdr>
                                                            <w:top w:val="none" w:sz="0" w:space="0" w:color="auto"/>
                                                            <w:left w:val="none" w:sz="0" w:space="0" w:color="auto"/>
                                                            <w:bottom w:val="none" w:sz="0" w:space="0" w:color="auto"/>
                                                            <w:right w:val="none" w:sz="0" w:space="0" w:color="auto"/>
                                                          </w:divBdr>
                                                          <w:divsChild>
                                                            <w:div w:id="1435976104">
                                                              <w:marLeft w:val="0"/>
                                                              <w:marRight w:val="0"/>
                                                              <w:marTop w:val="0"/>
                                                              <w:marBottom w:val="0"/>
                                                              <w:divBdr>
                                                                <w:top w:val="none" w:sz="0" w:space="0" w:color="auto"/>
                                                                <w:left w:val="none" w:sz="0" w:space="0" w:color="auto"/>
                                                                <w:bottom w:val="none" w:sz="0" w:space="0" w:color="auto"/>
                                                                <w:right w:val="none" w:sz="0" w:space="0" w:color="auto"/>
                                                              </w:divBdr>
                                                              <w:divsChild>
                                                                <w:div w:id="1740663748">
                                                                  <w:marLeft w:val="0"/>
                                                                  <w:marRight w:val="0"/>
                                                                  <w:marTop w:val="0"/>
                                                                  <w:marBottom w:val="0"/>
                                                                  <w:divBdr>
                                                                    <w:top w:val="none" w:sz="0" w:space="0" w:color="auto"/>
                                                                    <w:left w:val="none" w:sz="0" w:space="0" w:color="auto"/>
                                                                    <w:bottom w:val="none" w:sz="0" w:space="0" w:color="auto"/>
                                                                    <w:right w:val="none" w:sz="0" w:space="0" w:color="auto"/>
                                                                  </w:divBdr>
                                                                  <w:divsChild>
                                                                    <w:div w:id="1513832939">
                                                                      <w:marLeft w:val="0"/>
                                                                      <w:marRight w:val="0"/>
                                                                      <w:marTop w:val="0"/>
                                                                      <w:marBottom w:val="0"/>
                                                                      <w:divBdr>
                                                                        <w:top w:val="none" w:sz="0" w:space="0" w:color="auto"/>
                                                                        <w:left w:val="none" w:sz="0" w:space="0" w:color="auto"/>
                                                                        <w:bottom w:val="none" w:sz="0" w:space="0" w:color="auto"/>
                                                                        <w:right w:val="none" w:sz="0" w:space="0" w:color="auto"/>
                                                                      </w:divBdr>
                                                                      <w:divsChild>
                                                                        <w:div w:id="43024001">
                                                                          <w:marLeft w:val="0"/>
                                                                          <w:marRight w:val="0"/>
                                                                          <w:marTop w:val="0"/>
                                                                          <w:marBottom w:val="0"/>
                                                                          <w:divBdr>
                                                                            <w:top w:val="none" w:sz="0" w:space="0" w:color="auto"/>
                                                                            <w:left w:val="none" w:sz="0" w:space="0" w:color="auto"/>
                                                                            <w:bottom w:val="none" w:sz="0" w:space="0" w:color="auto"/>
                                                                            <w:right w:val="none" w:sz="0" w:space="0" w:color="auto"/>
                                                                          </w:divBdr>
                                                                          <w:divsChild>
                                                                            <w:div w:id="1317152921">
                                                                              <w:marLeft w:val="0"/>
                                                                              <w:marRight w:val="0"/>
                                                                              <w:marTop w:val="0"/>
                                                                              <w:marBottom w:val="0"/>
                                                                              <w:divBdr>
                                                                                <w:top w:val="none" w:sz="0" w:space="0" w:color="auto"/>
                                                                                <w:left w:val="none" w:sz="0" w:space="0" w:color="auto"/>
                                                                                <w:bottom w:val="none" w:sz="0" w:space="0" w:color="auto"/>
                                                                                <w:right w:val="none" w:sz="0" w:space="0" w:color="auto"/>
                                                                              </w:divBdr>
                                                                              <w:divsChild>
                                                                                <w:div w:id="18234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82096">
                                                          <w:marLeft w:val="0"/>
                                                          <w:marRight w:val="0"/>
                                                          <w:marTop w:val="0"/>
                                                          <w:marBottom w:val="0"/>
                                                          <w:divBdr>
                                                            <w:top w:val="none" w:sz="0" w:space="0" w:color="auto"/>
                                                            <w:left w:val="none" w:sz="0" w:space="0" w:color="auto"/>
                                                            <w:bottom w:val="none" w:sz="0" w:space="0" w:color="auto"/>
                                                            <w:right w:val="none" w:sz="0" w:space="0" w:color="auto"/>
                                                          </w:divBdr>
                                                          <w:divsChild>
                                                            <w:div w:id="1600141118">
                                                              <w:marLeft w:val="0"/>
                                                              <w:marRight w:val="0"/>
                                                              <w:marTop w:val="0"/>
                                                              <w:marBottom w:val="0"/>
                                                              <w:divBdr>
                                                                <w:top w:val="none" w:sz="0" w:space="0" w:color="auto"/>
                                                                <w:left w:val="none" w:sz="0" w:space="0" w:color="auto"/>
                                                                <w:bottom w:val="none" w:sz="0" w:space="0" w:color="auto"/>
                                                                <w:right w:val="none" w:sz="0" w:space="0" w:color="auto"/>
                                                              </w:divBdr>
                                                              <w:divsChild>
                                                                <w:div w:id="1972976757">
                                                                  <w:marLeft w:val="0"/>
                                                                  <w:marRight w:val="0"/>
                                                                  <w:marTop w:val="0"/>
                                                                  <w:marBottom w:val="0"/>
                                                                  <w:divBdr>
                                                                    <w:top w:val="none" w:sz="0" w:space="0" w:color="auto"/>
                                                                    <w:left w:val="none" w:sz="0" w:space="0" w:color="auto"/>
                                                                    <w:bottom w:val="none" w:sz="0" w:space="0" w:color="auto"/>
                                                                    <w:right w:val="none" w:sz="0" w:space="0" w:color="auto"/>
                                                                  </w:divBdr>
                                                                  <w:divsChild>
                                                                    <w:div w:id="514880656">
                                                                      <w:marLeft w:val="0"/>
                                                                      <w:marRight w:val="0"/>
                                                                      <w:marTop w:val="0"/>
                                                                      <w:marBottom w:val="0"/>
                                                                      <w:divBdr>
                                                                        <w:top w:val="none" w:sz="0" w:space="0" w:color="auto"/>
                                                                        <w:left w:val="none" w:sz="0" w:space="0" w:color="auto"/>
                                                                        <w:bottom w:val="none" w:sz="0" w:space="0" w:color="auto"/>
                                                                        <w:right w:val="none" w:sz="0" w:space="0" w:color="auto"/>
                                                                      </w:divBdr>
                                                                      <w:divsChild>
                                                                        <w:div w:id="669141503">
                                                                          <w:marLeft w:val="0"/>
                                                                          <w:marRight w:val="0"/>
                                                                          <w:marTop w:val="0"/>
                                                                          <w:marBottom w:val="0"/>
                                                                          <w:divBdr>
                                                                            <w:top w:val="none" w:sz="0" w:space="0" w:color="auto"/>
                                                                            <w:left w:val="none" w:sz="0" w:space="0" w:color="auto"/>
                                                                            <w:bottom w:val="none" w:sz="0" w:space="0" w:color="auto"/>
                                                                            <w:right w:val="none" w:sz="0" w:space="0" w:color="auto"/>
                                                                          </w:divBdr>
                                                                        </w:div>
                                                                        <w:div w:id="1906574057">
                                                                          <w:marLeft w:val="0"/>
                                                                          <w:marRight w:val="0"/>
                                                                          <w:marTop w:val="0"/>
                                                                          <w:marBottom w:val="0"/>
                                                                          <w:divBdr>
                                                                            <w:top w:val="none" w:sz="0" w:space="0" w:color="auto"/>
                                                                            <w:left w:val="none" w:sz="0" w:space="0" w:color="auto"/>
                                                                            <w:bottom w:val="none" w:sz="0" w:space="0" w:color="auto"/>
                                                                            <w:right w:val="none" w:sz="0" w:space="0" w:color="auto"/>
                                                                          </w:divBdr>
                                                                          <w:divsChild>
                                                                            <w:div w:id="1055004937">
                                                                              <w:marLeft w:val="0"/>
                                                                              <w:marRight w:val="0"/>
                                                                              <w:marTop w:val="0"/>
                                                                              <w:marBottom w:val="0"/>
                                                                              <w:divBdr>
                                                                                <w:top w:val="none" w:sz="0" w:space="0" w:color="auto"/>
                                                                                <w:left w:val="none" w:sz="0" w:space="0" w:color="auto"/>
                                                                                <w:bottom w:val="none" w:sz="0" w:space="0" w:color="auto"/>
                                                                                <w:right w:val="none" w:sz="0" w:space="0" w:color="auto"/>
                                                                              </w:divBdr>
                                                                              <w:divsChild>
                                                                                <w:div w:id="16513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93921">
                                                          <w:marLeft w:val="0"/>
                                                          <w:marRight w:val="0"/>
                                                          <w:marTop w:val="0"/>
                                                          <w:marBottom w:val="0"/>
                                                          <w:divBdr>
                                                            <w:top w:val="none" w:sz="0" w:space="0" w:color="auto"/>
                                                            <w:left w:val="none" w:sz="0" w:space="0" w:color="auto"/>
                                                            <w:bottom w:val="none" w:sz="0" w:space="0" w:color="auto"/>
                                                            <w:right w:val="none" w:sz="0" w:space="0" w:color="auto"/>
                                                          </w:divBdr>
                                                          <w:divsChild>
                                                            <w:div w:id="457182441">
                                                              <w:marLeft w:val="0"/>
                                                              <w:marRight w:val="0"/>
                                                              <w:marTop w:val="0"/>
                                                              <w:marBottom w:val="0"/>
                                                              <w:divBdr>
                                                                <w:top w:val="none" w:sz="0" w:space="0" w:color="auto"/>
                                                                <w:left w:val="none" w:sz="0" w:space="0" w:color="auto"/>
                                                                <w:bottom w:val="none" w:sz="0" w:space="0" w:color="auto"/>
                                                                <w:right w:val="none" w:sz="0" w:space="0" w:color="auto"/>
                                                              </w:divBdr>
                                                              <w:divsChild>
                                                                <w:div w:id="1042441677">
                                                                  <w:marLeft w:val="0"/>
                                                                  <w:marRight w:val="0"/>
                                                                  <w:marTop w:val="0"/>
                                                                  <w:marBottom w:val="0"/>
                                                                  <w:divBdr>
                                                                    <w:top w:val="none" w:sz="0" w:space="0" w:color="auto"/>
                                                                    <w:left w:val="none" w:sz="0" w:space="0" w:color="auto"/>
                                                                    <w:bottom w:val="none" w:sz="0" w:space="0" w:color="auto"/>
                                                                    <w:right w:val="none" w:sz="0" w:space="0" w:color="auto"/>
                                                                  </w:divBdr>
                                                                  <w:divsChild>
                                                                    <w:div w:id="269632939">
                                                                      <w:marLeft w:val="0"/>
                                                                      <w:marRight w:val="0"/>
                                                                      <w:marTop w:val="0"/>
                                                                      <w:marBottom w:val="0"/>
                                                                      <w:divBdr>
                                                                        <w:top w:val="none" w:sz="0" w:space="0" w:color="auto"/>
                                                                        <w:left w:val="none" w:sz="0" w:space="0" w:color="auto"/>
                                                                        <w:bottom w:val="none" w:sz="0" w:space="0" w:color="auto"/>
                                                                        <w:right w:val="none" w:sz="0" w:space="0" w:color="auto"/>
                                                                      </w:divBdr>
                                                                      <w:divsChild>
                                                                        <w:div w:id="695615715">
                                                                          <w:marLeft w:val="0"/>
                                                                          <w:marRight w:val="0"/>
                                                                          <w:marTop w:val="0"/>
                                                                          <w:marBottom w:val="0"/>
                                                                          <w:divBdr>
                                                                            <w:top w:val="none" w:sz="0" w:space="0" w:color="auto"/>
                                                                            <w:left w:val="none" w:sz="0" w:space="0" w:color="auto"/>
                                                                            <w:bottom w:val="none" w:sz="0" w:space="0" w:color="auto"/>
                                                                            <w:right w:val="none" w:sz="0" w:space="0" w:color="auto"/>
                                                                          </w:divBdr>
                                                                        </w:div>
                                                                        <w:div w:id="2031027681">
                                                                          <w:marLeft w:val="0"/>
                                                                          <w:marRight w:val="0"/>
                                                                          <w:marTop w:val="0"/>
                                                                          <w:marBottom w:val="0"/>
                                                                          <w:divBdr>
                                                                            <w:top w:val="none" w:sz="0" w:space="0" w:color="auto"/>
                                                                            <w:left w:val="none" w:sz="0" w:space="0" w:color="auto"/>
                                                                            <w:bottom w:val="none" w:sz="0" w:space="0" w:color="auto"/>
                                                                            <w:right w:val="none" w:sz="0" w:space="0" w:color="auto"/>
                                                                          </w:divBdr>
                                                                          <w:divsChild>
                                                                            <w:div w:id="1190605010">
                                                                              <w:marLeft w:val="0"/>
                                                                              <w:marRight w:val="0"/>
                                                                              <w:marTop w:val="0"/>
                                                                              <w:marBottom w:val="0"/>
                                                                              <w:divBdr>
                                                                                <w:top w:val="none" w:sz="0" w:space="0" w:color="auto"/>
                                                                                <w:left w:val="none" w:sz="0" w:space="0" w:color="auto"/>
                                                                                <w:bottom w:val="none" w:sz="0" w:space="0" w:color="auto"/>
                                                                                <w:right w:val="none" w:sz="0" w:space="0" w:color="auto"/>
                                                                              </w:divBdr>
                                                                              <w:divsChild>
                                                                                <w:div w:id="1985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017878">
                                                          <w:marLeft w:val="0"/>
                                                          <w:marRight w:val="0"/>
                                                          <w:marTop w:val="0"/>
                                                          <w:marBottom w:val="0"/>
                                                          <w:divBdr>
                                                            <w:top w:val="none" w:sz="0" w:space="0" w:color="auto"/>
                                                            <w:left w:val="none" w:sz="0" w:space="0" w:color="auto"/>
                                                            <w:bottom w:val="none" w:sz="0" w:space="0" w:color="auto"/>
                                                            <w:right w:val="none" w:sz="0" w:space="0" w:color="auto"/>
                                                          </w:divBdr>
                                                          <w:divsChild>
                                                            <w:div w:id="1912881412">
                                                              <w:marLeft w:val="0"/>
                                                              <w:marRight w:val="0"/>
                                                              <w:marTop w:val="0"/>
                                                              <w:marBottom w:val="0"/>
                                                              <w:divBdr>
                                                                <w:top w:val="none" w:sz="0" w:space="0" w:color="auto"/>
                                                                <w:left w:val="none" w:sz="0" w:space="0" w:color="auto"/>
                                                                <w:bottom w:val="none" w:sz="0" w:space="0" w:color="auto"/>
                                                                <w:right w:val="none" w:sz="0" w:space="0" w:color="auto"/>
                                                              </w:divBdr>
                                                              <w:divsChild>
                                                                <w:div w:id="1228569872">
                                                                  <w:marLeft w:val="0"/>
                                                                  <w:marRight w:val="0"/>
                                                                  <w:marTop w:val="0"/>
                                                                  <w:marBottom w:val="0"/>
                                                                  <w:divBdr>
                                                                    <w:top w:val="none" w:sz="0" w:space="0" w:color="auto"/>
                                                                    <w:left w:val="none" w:sz="0" w:space="0" w:color="auto"/>
                                                                    <w:bottom w:val="none" w:sz="0" w:space="0" w:color="auto"/>
                                                                    <w:right w:val="none" w:sz="0" w:space="0" w:color="auto"/>
                                                                  </w:divBdr>
                                                                  <w:divsChild>
                                                                    <w:div w:id="1890337845">
                                                                      <w:marLeft w:val="0"/>
                                                                      <w:marRight w:val="0"/>
                                                                      <w:marTop w:val="0"/>
                                                                      <w:marBottom w:val="0"/>
                                                                      <w:divBdr>
                                                                        <w:top w:val="none" w:sz="0" w:space="0" w:color="auto"/>
                                                                        <w:left w:val="none" w:sz="0" w:space="0" w:color="auto"/>
                                                                        <w:bottom w:val="none" w:sz="0" w:space="0" w:color="auto"/>
                                                                        <w:right w:val="none" w:sz="0" w:space="0" w:color="auto"/>
                                                                      </w:divBdr>
                                                                      <w:divsChild>
                                                                        <w:div w:id="375324855">
                                                                          <w:marLeft w:val="0"/>
                                                                          <w:marRight w:val="0"/>
                                                                          <w:marTop w:val="0"/>
                                                                          <w:marBottom w:val="0"/>
                                                                          <w:divBdr>
                                                                            <w:top w:val="none" w:sz="0" w:space="0" w:color="auto"/>
                                                                            <w:left w:val="none" w:sz="0" w:space="0" w:color="auto"/>
                                                                            <w:bottom w:val="none" w:sz="0" w:space="0" w:color="auto"/>
                                                                            <w:right w:val="none" w:sz="0" w:space="0" w:color="auto"/>
                                                                          </w:divBdr>
                                                                          <w:divsChild>
                                                                            <w:div w:id="1514371938">
                                                                              <w:marLeft w:val="0"/>
                                                                              <w:marRight w:val="0"/>
                                                                              <w:marTop w:val="0"/>
                                                                              <w:marBottom w:val="0"/>
                                                                              <w:divBdr>
                                                                                <w:top w:val="none" w:sz="0" w:space="0" w:color="auto"/>
                                                                                <w:left w:val="none" w:sz="0" w:space="0" w:color="auto"/>
                                                                                <w:bottom w:val="none" w:sz="0" w:space="0" w:color="auto"/>
                                                                                <w:right w:val="none" w:sz="0" w:space="0" w:color="auto"/>
                                                                              </w:divBdr>
                                                                              <w:divsChild>
                                                                                <w:div w:id="7003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6805">
                                                          <w:marLeft w:val="0"/>
                                                          <w:marRight w:val="0"/>
                                                          <w:marTop w:val="0"/>
                                                          <w:marBottom w:val="0"/>
                                                          <w:divBdr>
                                                            <w:top w:val="none" w:sz="0" w:space="0" w:color="auto"/>
                                                            <w:left w:val="none" w:sz="0" w:space="0" w:color="auto"/>
                                                            <w:bottom w:val="none" w:sz="0" w:space="0" w:color="auto"/>
                                                            <w:right w:val="none" w:sz="0" w:space="0" w:color="auto"/>
                                                          </w:divBdr>
                                                          <w:divsChild>
                                                            <w:div w:id="1639410851">
                                                              <w:marLeft w:val="0"/>
                                                              <w:marRight w:val="0"/>
                                                              <w:marTop w:val="0"/>
                                                              <w:marBottom w:val="0"/>
                                                              <w:divBdr>
                                                                <w:top w:val="none" w:sz="0" w:space="0" w:color="auto"/>
                                                                <w:left w:val="none" w:sz="0" w:space="0" w:color="auto"/>
                                                                <w:bottom w:val="none" w:sz="0" w:space="0" w:color="auto"/>
                                                                <w:right w:val="none" w:sz="0" w:space="0" w:color="auto"/>
                                                              </w:divBdr>
                                                              <w:divsChild>
                                                                <w:div w:id="403571948">
                                                                  <w:marLeft w:val="0"/>
                                                                  <w:marRight w:val="0"/>
                                                                  <w:marTop w:val="0"/>
                                                                  <w:marBottom w:val="0"/>
                                                                  <w:divBdr>
                                                                    <w:top w:val="none" w:sz="0" w:space="0" w:color="auto"/>
                                                                    <w:left w:val="none" w:sz="0" w:space="0" w:color="auto"/>
                                                                    <w:bottom w:val="none" w:sz="0" w:space="0" w:color="auto"/>
                                                                    <w:right w:val="none" w:sz="0" w:space="0" w:color="auto"/>
                                                                  </w:divBdr>
                                                                  <w:divsChild>
                                                                    <w:div w:id="427235337">
                                                                      <w:marLeft w:val="0"/>
                                                                      <w:marRight w:val="0"/>
                                                                      <w:marTop w:val="0"/>
                                                                      <w:marBottom w:val="0"/>
                                                                      <w:divBdr>
                                                                        <w:top w:val="none" w:sz="0" w:space="0" w:color="auto"/>
                                                                        <w:left w:val="none" w:sz="0" w:space="0" w:color="auto"/>
                                                                        <w:bottom w:val="none" w:sz="0" w:space="0" w:color="auto"/>
                                                                        <w:right w:val="none" w:sz="0" w:space="0" w:color="auto"/>
                                                                      </w:divBdr>
                                                                      <w:divsChild>
                                                                        <w:div w:id="1209342852">
                                                                          <w:marLeft w:val="0"/>
                                                                          <w:marRight w:val="0"/>
                                                                          <w:marTop w:val="0"/>
                                                                          <w:marBottom w:val="0"/>
                                                                          <w:divBdr>
                                                                            <w:top w:val="none" w:sz="0" w:space="0" w:color="auto"/>
                                                                            <w:left w:val="none" w:sz="0" w:space="0" w:color="auto"/>
                                                                            <w:bottom w:val="none" w:sz="0" w:space="0" w:color="auto"/>
                                                                            <w:right w:val="none" w:sz="0" w:space="0" w:color="auto"/>
                                                                          </w:divBdr>
                                                                          <w:divsChild>
                                                                            <w:div w:id="2075396472">
                                                                              <w:marLeft w:val="0"/>
                                                                              <w:marRight w:val="0"/>
                                                                              <w:marTop w:val="0"/>
                                                                              <w:marBottom w:val="0"/>
                                                                              <w:divBdr>
                                                                                <w:top w:val="none" w:sz="0" w:space="0" w:color="auto"/>
                                                                                <w:left w:val="none" w:sz="0" w:space="0" w:color="auto"/>
                                                                                <w:bottom w:val="none" w:sz="0" w:space="0" w:color="auto"/>
                                                                                <w:right w:val="none" w:sz="0" w:space="0" w:color="auto"/>
                                                                              </w:divBdr>
                                                                              <w:divsChild>
                                                                                <w:div w:id="2235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33191">
                                                          <w:marLeft w:val="0"/>
                                                          <w:marRight w:val="0"/>
                                                          <w:marTop w:val="0"/>
                                                          <w:marBottom w:val="0"/>
                                                          <w:divBdr>
                                                            <w:top w:val="none" w:sz="0" w:space="0" w:color="auto"/>
                                                            <w:left w:val="none" w:sz="0" w:space="0" w:color="auto"/>
                                                            <w:bottom w:val="none" w:sz="0" w:space="0" w:color="auto"/>
                                                            <w:right w:val="none" w:sz="0" w:space="0" w:color="auto"/>
                                                          </w:divBdr>
                                                          <w:divsChild>
                                                            <w:div w:id="1106316165">
                                                              <w:marLeft w:val="0"/>
                                                              <w:marRight w:val="0"/>
                                                              <w:marTop w:val="0"/>
                                                              <w:marBottom w:val="0"/>
                                                              <w:divBdr>
                                                                <w:top w:val="none" w:sz="0" w:space="0" w:color="auto"/>
                                                                <w:left w:val="none" w:sz="0" w:space="0" w:color="auto"/>
                                                                <w:bottom w:val="none" w:sz="0" w:space="0" w:color="auto"/>
                                                                <w:right w:val="none" w:sz="0" w:space="0" w:color="auto"/>
                                                              </w:divBdr>
                                                              <w:divsChild>
                                                                <w:div w:id="1267226058">
                                                                  <w:marLeft w:val="0"/>
                                                                  <w:marRight w:val="0"/>
                                                                  <w:marTop w:val="0"/>
                                                                  <w:marBottom w:val="0"/>
                                                                  <w:divBdr>
                                                                    <w:top w:val="none" w:sz="0" w:space="0" w:color="auto"/>
                                                                    <w:left w:val="none" w:sz="0" w:space="0" w:color="auto"/>
                                                                    <w:bottom w:val="none" w:sz="0" w:space="0" w:color="auto"/>
                                                                    <w:right w:val="none" w:sz="0" w:space="0" w:color="auto"/>
                                                                  </w:divBdr>
                                                                  <w:divsChild>
                                                                    <w:div w:id="736826101">
                                                                      <w:marLeft w:val="0"/>
                                                                      <w:marRight w:val="0"/>
                                                                      <w:marTop w:val="0"/>
                                                                      <w:marBottom w:val="0"/>
                                                                      <w:divBdr>
                                                                        <w:top w:val="none" w:sz="0" w:space="0" w:color="auto"/>
                                                                        <w:left w:val="none" w:sz="0" w:space="0" w:color="auto"/>
                                                                        <w:bottom w:val="none" w:sz="0" w:space="0" w:color="auto"/>
                                                                        <w:right w:val="none" w:sz="0" w:space="0" w:color="auto"/>
                                                                      </w:divBdr>
                                                                      <w:divsChild>
                                                                        <w:div w:id="431904291">
                                                                          <w:marLeft w:val="0"/>
                                                                          <w:marRight w:val="0"/>
                                                                          <w:marTop w:val="0"/>
                                                                          <w:marBottom w:val="0"/>
                                                                          <w:divBdr>
                                                                            <w:top w:val="none" w:sz="0" w:space="0" w:color="auto"/>
                                                                            <w:left w:val="none" w:sz="0" w:space="0" w:color="auto"/>
                                                                            <w:bottom w:val="none" w:sz="0" w:space="0" w:color="auto"/>
                                                                            <w:right w:val="none" w:sz="0" w:space="0" w:color="auto"/>
                                                                          </w:divBdr>
                                                                          <w:divsChild>
                                                                            <w:div w:id="2091810268">
                                                                              <w:marLeft w:val="0"/>
                                                                              <w:marRight w:val="0"/>
                                                                              <w:marTop w:val="0"/>
                                                                              <w:marBottom w:val="0"/>
                                                                              <w:divBdr>
                                                                                <w:top w:val="none" w:sz="0" w:space="0" w:color="auto"/>
                                                                                <w:left w:val="none" w:sz="0" w:space="0" w:color="auto"/>
                                                                                <w:bottom w:val="none" w:sz="0" w:space="0" w:color="auto"/>
                                                                                <w:right w:val="none" w:sz="0" w:space="0" w:color="auto"/>
                                                                              </w:divBdr>
                                                                              <w:divsChild>
                                                                                <w:div w:id="15264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001330">
                                          <w:marLeft w:val="0"/>
                                          <w:marRight w:val="0"/>
                                          <w:marTop w:val="0"/>
                                          <w:marBottom w:val="0"/>
                                          <w:divBdr>
                                            <w:top w:val="none" w:sz="0" w:space="0" w:color="auto"/>
                                            <w:left w:val="none" w:sz="0" w:space="0" w:color="auto"/>
                                            <w:bottom w:val="none" w:sz="0" w:space="0" w:color="auto"/>
                                            <w:right w:val="none" w:sz="0" w:space="0" w:color="auto"/>
                                          </w:divBdr>
                                          <w:divsChild>
                                            <w:div w:id="1811747239">
                                              <w:marLeft w:val="0"/>
                                              <w:marRight w:val="0"/>
                                              <w:marTop w:val="0"/>
                                              <w:marBottom w:val="0"/>
                                              <w:divBdr>
                                                <w:top w:val="none" w:sz="0" w:space="0" w:color="auto"/>
                                                <w:left w:val="none" w:sz="0" w:space="0" w:color="auto"/>
                                                <w:bottom w:val="none" w:sz="0" w:space="0" w:color="auto"/>
                                                <w:right w:val="none" w:sz="0" w:space="0" w:color="auto"/>
                                              </w:divBdr>
                                              <w:divsChild>
                                                <w:div w:id="17234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18101">
                                  <w:marLeft w:val="0"/>
                                  <w:marRight w:val="0"/>
                                  <w:marTop w:val="0"/>
                                  <w:marBottom w:val="0"/>
                                  <w:divBdr>
                                    <w:top w:val="none" w:sz="0" w:space="0" w:color="auto"/>
                                    <w:left w:val="none" w:sz="0" w:space="0" w:color="auto"/>
                                    <w:bottom w:val="none" w:sz="0" w:space="0" w:color="auto"/>
                                    <w:right w:val="none" w:sz="0" w:space="0" w:color="auto"/>
                                  </w:divBdr>
                                  <w:divsChild>
                                    <w:div w:id="2133817627">
                                      <w:marLeft w:val="0"/>
                                      <w:marRight w:val="0"/>
                                      <w:marTop w:val="0"/>
                                      <w:marBottom w:val="0"/>
                                      <w:divBdr>
                                        <w:top w:val="none" w:sz="0" w:space="0" w:color="auto"/>
                                        <w:left w:val="none" w:sz="0" w:space="0" w:color="auto"/>
                                        <w:bottom w:val="none" w:sz="0" w:space="0" w:color="auto"/>
                                        <w:right w:val="none" w:sz="0" w:space="0" w:color="auto"/>
                                      </w:divBdr>
                                    </w:div>
                                  </w:divsChild>
                                </w:div>
                                <w:div w:id="1287345471">
                                  <w:marLeft w:val="0"/>
                                  <w:marRight w:val="0"/>
                                  <w:marTop w:val="0"/>
                                  <w:marBottom w:val="0"/>
                                  <w:divBdr>
                                    <w:top w:val="none" w:sz="0" w:space="0" w:color="auto"/>
                                    <w:left w:val="none" w:sz="0" w:space="0" w:color="auto"/>
                                    <w:bottom w:val="none" w:sz="0" w:space="0" w:color="auto"/>
                                    <w:right w:val="none" w:sz="0" w:space="0" w:color="auto"/>
                                  </w:divBdr>
                                  <w:divsChild>
                                    <w:div w:id="1403285914">
                                      <w:marLeft w:val="0"/>
                                      <w:marRight w:val="0"/>
                                      <w:marTop w:val="0"/>
                                      <w:marBottom w:val="0"/>
                                      <w:divBdr>
                                        <w:top w:val="none" w:sz="0" w:space="0" w:color="auto"/>
                                        <w:left w:val="none" w:sz="0" w:space="0" w:color="auto"/>
                                        <w:bottom w:val="none" w:sz="0" w:space="0" w:color="auto"/>
                                        <w:right w:val="none" w:sz="0" w:space="0" w:color="auto"/>
                                      </w:divBdr>
                                      <w:divsChild>
                                        <w:div w:id="1729718448">
                                          <w:marLeft w:val="0"/>
                                          <w:marRight w:val="0"/>
                                          <w:marTop w:val="0"/>
                                          <w:marBottom w:val="0"/>
                                          <w:divBdr>
                                            <w:top w:val="none" w:sz="0" w:space="0" w:color="auto"/>
                                            <w:left w:val="none" w:sz="0" w:space="0" w:color="auto"/>
                                            <w:bottom w:val="none" w:sz="0" w:space="0" w:color="auto"/>
                                            <w:right w:val="none" w:sz="0" w:space="0" w:color="auto"/>
                                          </w:divBdr>
                                          <w:divsChild>
                                            <w:div w:id="158666048">
                                              <w:marLeft w:val="0"/>
                                              <w:marRight w:val="0"/>
                                              <w:marTop w:val="0"/>
                                              <w:marBottom w:val="0"/>
                                              <w:divBdr>
                                                <w:top w:val="none" w:sz="0" w:space="0" w:color="auto"/>
                                                <w:left w:val="none" w:sz="0" w:space="0" w:color="auto"/>
                                                <w:bottom w:val="none" w:sz="0" w:space="0" w:color="auto"/>
                                                <w:right w:val="none" w:sz="0" w:space="0" w:color="auto"/>
                                              </w:divBdr>
                                              <w:divsChild>
                                                <w:div w:id="1810123818">
                                                  <w:marLeft w:val="0"/>
                                                  <w:marRight w:val="0"/>
                                                  <w:marTop w:val="0"/>
                                                  <w:marBottom w:val="0"/>
                                                  <w:divBdr>
                                                    <w:top w:val="none" w:sz="0" w:space="0" w:color="auto"/>
                                                    <w:left w:val="none" w:sz="0" w:space="0" w:color="auto"/>
                                                    <w:bottom w:val="none" w:sz="0" w:space="0" w:color="auto"/>
                                                    <w:right w:val="none" w:sz="0" w:space="0" w:color="auto"/>
                                                  </w:divBdr>
                                                  <w:divsChild>
                                                    <w:div w:id="1104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633386">
                                  <w:marLeft w:val="0"/>
                                  <w:marRight w:val="0"/>
                                  <w:marTop w:val="0"/>
                                  <w:marBottom w:val="0"/>
                                  <w:divBdr>
                                    <w:top w:val="none" w:sz="0" w:space="0" w:color="auto"/>
                                    <w:left w:val="none" w:sz="0" w:space="0" w:color="auto"/>
                                    <w:bottom w:val="none" w:sz="0" w:space="0" w:color="auto"/>
                                    <w:right w:val="none" w:sz="0" w:space="0" w:color="auto"/>
                                  </w:divBdr>
                                  <w:divsChild>
                                    <w:div w:id="1058550013">
                                      <w:marLeft w:val="0"/>
                                      <w:marRight w:val="0"/>
                                      <w:marTop w:val="0"/>
                                      <w:marBottom w:val="0"/>
                                      <w:divBdr>
                                        <w:top w:val="none" w:sz="0" w:space="0" w:color="auto"/>
                                        <w:left w:val="none" w:sz="0" w:space="0" w:color="auto"/>
                                        <w:bottom w:val="none" w:sz="0" w:space="0" w:color="auto"/>
                                        <w:right w:val="none" w:sz="0" w:space="0" w:color="auto"/>
                                      </w:divBdr>
                                      <w:divsChild>
                                        <w:div w:id="1483430556">
                                          <w:marLeft w:val="0"/>
                                          <w:marRight w:val="0"/>
                                          <w:marTop w:val="0"/>
                                          <w:marBottom w:val="0"/>
                                          <w:divBdr>
                                            <w:top w:val="none" w:sz="0" w:space="0" w:color="auto"/>
                                            <w:left w:val="none" w:sz="0" w:space="0" w:color="auto"/>
                                            <w:bottom w:val="none" w:sz="0" w:space="0" w:color="auto"/>
                                            <w:right w:val="none" w:sz="0" w:space="0" w:color="auto"/>
                                          </w:divBdr>
                                          <w:divsChild>
                                            <w:div w:id="2083671880">
                                              <w:marLeft w:val="0"/>
                                              <w:marRight w:val="0"/>
                                              <w:marTop w:val="0"/>
                                              <w:marBottom w:val="0"/>
                                              <w:divBdr>
                                                <w:top w:val="none" w:sz="0" w:space="0" w:color="auto"/>
                                                <w:left w:val="none" w:sz="0" w:space="0" w:color="auto"/>
                                                <w:bottom w:val="none" w:sz="0" w:space="0" w:color="auto"/>
                                                <w:right w:val="none" w:sz="0" w:space="0" w:color="auto"/>
                                              </w:divBdr>
                                            </w:div>
                                          </w:divsChild>
                                        </w:div>
                                        <w:div w:id="17517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4157">
                                  <w:marLeft w:val="0"/>
                                  <w:marRight w:val="0"/>
                                  <w:marTop w:val="0"/>
                                  <w:marBottom w:val="0"/>
                                  <w:divBdr>
                                    <w:top w:val="none" w:sz="0" w:space="0" w:color="auto"/>
                                    <w:left w:val="none" w:sz="0" w:space="0" w:color="auto"/>
                                    <w:bottom w:val="none" w:sz="0" w:space="0" w:color="auto"/>
                                    <w:right w:val="none" w:sz="0" w:space="0" w:color="auto"/>
                                  </w:divBdr>
                                </w:div>
                              </w:divsChild>
                            </w:div>
                            <w:div w:id="1948074686">
                              <w:marLeft w:val="0"/>
                              <w:marRight w:val="0"/>
                              <w:marTop w:val="0"/>
                              <w:marBottom w:val="0"/>
                              <w:divBdr>
                                <w:top w:val="none" w:sz="0" w:space="0" w:color="auto"/>
                                <w:left w:val="none" w:sz="0" w:space="0" w:color="auto"/>
                                <w:bottom w:val="none" w:sz="0" w:space="0" w:color="auto"/>
                                <w:right w:val="none" w:sz="0" w:space="0" w:color="auto"/>
                              </w:divBdr>
                              <w:divsChild>
                                <w:div w:id="691611007">
                                  <w:marLeft w:val="0"/>
                                  <w:marRight w:val="0"/>
                                  <w:marTop w:val="0"/>
                                  <w:marBottom w:val="0"/>
                                  <w:divBdr>
                                    <w:top w:val="none" w:sz="0" w:space="0" w:color="auto"/>
                                    <w:left w:val="none" w:sz="0" w:space="0" w:color="auto"/>
                                    <w:bottom w:val="none" w:sz="0" w:space="0" w:color="auto"/>
                                    <w:right w:val="none" w:sz="0" w:space="0" w:color="auto"/>
                                  </w:divBdr>
                                  <w:divsChild>
                                    <w:div w:id="56129415">
                                      <w:marLeft w:val="0"/>
                                      <w:marRight w:val="0"/>
                                      <w:marTop w:val="0"/>
                                      <w:marBottom w:val="0"/>
                                      <w:divBdr>
                                        <w:top w:val="none" w:sz="0" w:space="0" w:color="auto"/>
                                        <w:left w:val="none" w:sz="0" w:space="0" w:color="auto"/>
                                        <w:bottom w:val="none" w:sz="0" w:space="0" w:color="auto"/>
                                        <w:right w:val="none" w:sz="0" w:space="0" w:color="auto"/>
                                      </w:divBdr>
                                    </w:div>
                                  </w:divsChild>
                                </w:div>
                                <w:div w:id="1470241533">
                                  <w:marLeft w:val="0"/>
                                  <w:marRight w:val="0"/>
                                  <w:marTop w:val="0"/>
                                  <w:marBottom w:val="0"/>
                                  <w:divBdr>
                                    <w:top w:val="none" w:sz="0" w:space="0" w:color="auto"/>
                                    <w:left w:val="none" w:sz="0" w:space="0" w:color="auto"/>
                                    <w:bottom w:val="none" w:sz="0" w:space="0" w:color="auto"/>
                                    <w:right w:val="none" w:sz="0" w:space="0" w:color="auto"/>
                                  </w:divBdr>
                                  <w:divsChild>
                                    <w:div w:id="1297494816">
                                      <w:marLeft w:val="0"/>
                                      <w:marRight w:val="0"/>
                                      <w:marTop w:val="0"/>
                                      <w:marBottom w:val="0"/>
                                      <w:divBdr>
                                        <w:top w:val="none" w:sz="0" w:space="0" w:color="auto"/>
                                        <w:left w:val="none" w:sz="0" w:space="0" w:color="auto"/>
                                        <w:bottom w:val="none" w:sz="0" w:space="0" w:color="auto"/>
                                        <w:right w:val="none" w:sz="0" w:space="0" w:color="auto"/>
                                      </w:divBdr>
                                      <w:divsChild>
                                        <w:div w:id="587614869">
                                          <w:marLeft w:val="0"/>
                                          <w:marRight w:val="0"/>
                                          <w:marTop w:val="0"/>
                                          <w:marBottom w:val="0"/>
                                          <w:divBdr>
                                            <w:top w:val="none" w:sz="0" w:space="0" w:color="auto"/>
                                            <w:left w:val="none" w:sz="0" w:space="0" w:color="auto"/>
                                            <w:bottom w:val="none" w:sz="0" w:space="0" w:color="auto"/>
                                            <w:right w:val="none" w:sz="0" w:space="0" w:color="auto"/>
                                          </w:divBdr>
                                          <w:divsChild>
                                            <w:div w:id="788822629">
                                              <w:marLeft w:val="0"/>
                                              <w:marRight w:val="0"/>
                                              <w:marTop w:val="0"/>
                                              <w:marBottom w:val="0"/>
                                              <w:divBdr>
                                                <w:top w:val="none" w:sz="0" w:space="0" w:color="auto"/>
                                                <w:left w:val="none" w:sz="0" w:space="0" w:color="auto"/>
                                                <w:bottom w:val="none" w:sz="0" w:space="0" w:color="auto"/>
                                                <w:right w:val="none" w:sz="0" w:space="0" w:color="auto"/>
                                              </w:divBdr>
                                              <w:divsChild>
                                                <w:div w:id="1483153428">
                                                  <w:marLeft w:val="0"/>
                                                  <w:marRight w:val="0"/>
                                                  <w:marTop w:val="0"/>
                                                  <w:marBottom w:val="0"/>
                                                  <w:divBdr>
                                                    <w:top w:val="none" w:sz="0" w:space="0" w:color="auto"/>
                                                    <w:left w:val="none" w:sz="0" w:space="0" w:color="auto"/>
                                                    <w:bottom w:val="none" w:sz="0" w:space="0" w:color="auto"/>
                                                    <w:right w:val="none" w:sz="0" w:space="0" w:color="auto"/>
                                                  </w:divBdr>
                                                  <w:divsChild>
                                                    <w:div w:id="64685509">
                                                      <w:marLeft w:val="0"/>
                                                      <w:marRight w:val="0"/>
                                                      <w:marTop w:val="0"/>
                                                      <w:marBottom w:val="0"/>
                                                      <w:divBdr>
                                                        <w:top w:val="none" w:sz="0" w:space="0" w:color="auto"/>
                                                        <w:left w:val="none" w:sz="0" w:space="0" w:color="auto"/>
                                                        <w:bottom w:val="none" w:sz="0" w:space="0" w:color="auto"/>
                                                        <w:right w:val="none" w:sz="0" w:space="0" w:color="auto"/>
                                                      </w:divBdr>
                                                      <w:divsChild>
                                                        <w:div w:id="3788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110100">
      <w:bodyDiv w:val="1"/>
      <w:marLeft w:val="0"/>
      <w:marRight w:val="0"/>
      <w:marTop w:val="0"/>
      <w:marBottom w:val="0"/>
      <w:divBdr>
        <w:top w:val="none" w:sz="0" w:space="0" w:color="auto"/>
        <w:left w:val="none" w:sz="0" w:space="0" w:color="auto"/>
        <w:bottom w:val="none" w:sz="0" w:space="0" w:color="auto"/>
        <w:right w:val="none" w:sz="0" w:space="0" w:color="auto"/>
      </w:divBdr>
    </w:div>
    <w:div w:id="21054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file:///C:\Users\Users\Users\Users\Users\Users\sigovich\AppData\Roaming\Tdoc\R5-183102.zip" TargetMode="External"/><Relationship Id="rId18" Type="http://schemas.openxmlformats.org/officeDocument/2006/relationships/hyperlink" Target="file:///C:\Users\Users\Users\Users\Users\Users\sigovich\AppData\Roaming\Tdoc\R5-183114.zip" TargetMode="External"/><Relationship Id="rId26" Type="http://schemas.openxmlformats.org/officeDocument/2006/relationships/hyperlink" Target="file:///C:\Users\Users\Users\Users\Users\Users\sigovich\AppData\Roaming\Tdoc\R5-182509.zip" TargetMode="External"/><Relationship Id="rId39" Type="http://schemas.openxmlformats.org/officeDocument/2006/relationships/hyperlink" Target="file:///C:\Users\Users\Users\Users\Users\Users\sigovich\AppData\Roaming\Tdoc\R5-182798.zip" TargetMode="External"/><Relationship Id="rId21" Type="http://schemas.openxmlformats.org/officeDocument/2006/relationships/hyperlink" Target="file:///C:\Users\Users\Users\Users\Users\Users\sigovich\AppData\Roaming\Tdoc\R5-183116.zip" TargetMode="External"/><Relationship Id="rId34" Type="http://schemas.openxmlformats.org/officeDocument/2006/relationships/hyperlink" Target="file:///C:\Users\Users\Users\Users\Users\Users\sigovich\AppData\Roaming\Tdoc\R5-183126.zip" TargetMode="External"/><Relationship Id="rId42" Type="http://schemas.openxmlformats.org/officeDocument/2006/relationships/hyperlink" Target="file:///C:\Users\Users\Users\Users\Users\Users\sigovich\AppData\Roaming\Tdoc\R5-183132.zip" TargetMode="External"/><Relationship Id="rId47" Type="http://schemas.openxmlformats.org/officeDocument/2006/relationships/hyperlink" Target="file:///C:\Users\Users\Users\Users\Users\Users\sigovich\AppData\Roaming\Tdoc\R5-183138.zip" TargetMode="External"/><Relationship Id="rId50" Type="http://schemas.openxmlformats.org/officeDocument/2006/relationships/hyperlink" Target="file:///C:\Users\Users\Users\Users\Users\Users\sigovich\AppData\Roaming\Tdoc\R5-183141.zip" TargetMode="External"/><Relationship Id="rId55" Type="http://schemas.openxmlformats.org/officeDocument/2006/relationships/hyperlink" Target="file:///C:\Users\Users\Users\Users\Users\Users\sigovich\AppData\Roaming\Tdoc\R5-183146.zip" TargetMode="External"/><Relationship Id="rId63" Type="http://schemas.openxmlformats.org/officeDocument/2006/relationships/hyperlink" Target="file:///C:\Users\Users\Users\Users\Users\Users\sigovich\AppData\Roaming\Tdoc\R5-182947.zip" TargetMode="External"/><Relationship Id="rId68" Type="http://schemas.openxmlformats.org/officeDocument/2006/relationships/hyperlink" Target="file:///C:\Users\Users\Users\Users\Users\Users\sigovich\AppData\Roaming\Tdoc\R5-183155.zip" TargetMode="External"/><Relationship Id="rId76" Type="http://schemas.openxmlformats.org/officeDocument/2006/relationships/hyperlink" Target="file:///C:\Users\Users\Users\Users\Users\Users\sigovich\AppData\Roaming\Tdoc\R5-183265.zip" TargetMode="External"/><Relationship Id="rId7" Type="http://schemas.openxmlformats.org/officeDocument/2006/relationships/footnotes" Target="footnotes.xml"/><Relationship Id="rId71" Type="http://schemas.openxmlformats.org/officeDocument/2006/relationships/hyperlink" Target="file:///C:\Users\Users\Users\Users\Users\Users\sigovich\AppData\Roaming\Tdoc\R5-183016.zip" TargetMode="External"/><Relationship Id="rId2" Type="http://schemas.openxmlformats.org/officeDocument/2006/relationships/customXml" Target="../customXml/item1.xml"/><Relationship Id="rId16" Type="http://schemas.openxmlformats.org/officeDocument/2006/relationships/hyperlink" Target="file:///C:\Users\Users\Users\Users\Users\Users\sigovich\AppData\Roaming\Tdoc\R5-183229.zip" TargetMode="External"/><Relationship Id="rId29" Type="http://schemas.openxmlformats.org/officeDocument/2006/relationships/hyperlink" Target="file:///C:\Users\Users\Users\Users\Users\Users\sigovich\AppData\Roaming\Tdoc\R5-183228.zip" TargetMode="External"/><Relationship Id="rId11" Type="http://schemas.openxmlformats.org/officeDocument/2006/relationships/hyperlink" Target="file:///C:\Users\Users\Users\Users\Users\Users\sigovich\AppData\Roaming\Tdoc\R5-183094.zip" TargetMode="External"/><Relationship Id="rId24" Type="http://schemas.openxmlformats.org/officeDocument/2006/relationships/hyperlink" Target="file:///C:\Users\Users\Users\Users\Users\Users\sigovich\AppData\Roaming\Tdoc\R5-183119.zip" TargetMode="External"/><Relationship Id="rId32" Type="http://schemas.openxmlformats.org/officeDocument/2006/relationships/hyperlink" Target="file:///C:\Users\Users\Users\Users\Users\Users\sigovich\AppData\Roaming\Tdoc\R5-183124.zip" TargetMode="External"/><Relationship Id="rId37" Type="http://schemas.openxmlformats.org/officeDocument/2006/relationships/hyperlink" Target="file:///C:\Users\Users\Users\Users\Users\Users\sigovich\AppData\Roaming\Tdoc\R5-182774.zip" TargetMode="External"/><Relationship Id="rId40" Type="http://schemas.openxmlformats.org/officeDocument/2006/relationships/hyperlink" Target="file:///C:\Users\Users\Users\Users\Users\Users\sigovich\AppData\Roaming\Tdoc\R5-183232.zip" TargetMode="External"/><Relationship Id="rId45" Type="http://schemas.openxmlformats.org/officeDocument/2006/relationships/hyperlink" Target="file:///C:\Users\Users\Users\Users\Users\Users\sigovich\AppData\Roaming\Tdoc\R5-183135.zip" TargetMode="External"/><Relationship Id="rId53" Type="http://schemas.openxmlformats.org/officeDocument/2006/relationships/hyperlink" Target="file:///C:\Users\Users\Users\Users\Users\Users\sigovich\AppData\Roaming\Tdoc\R5-183144.zip" TargetMode="External"/><Relationship Id="rId58" Type="http://schemas.openxmlformats.org/officeDocument/2006/relationships/hyperlink" Target="file:///C:\Users\Users\Users\Users\Users\Users\sigovich\AppData\Roaming\Tdoc\R5-183148.zip" TargetMode="External"/><Relationship Id="rId66" Type="http://schemas.openxmlformats.org/officeDocument/2006/relationships/hyperlink" Target="file:///C:\Users\Users\Users\Users\Users\Users\sigovich\AppData\Roaming\Tdoc\R5-182966.zip" TargetMode="External"/><Relationship Id="rId74" Type="http://schemas.openxmlformats.org/officeDocument/2006/relationships/hyperlink" Target="file:///C:\Users\Users\Users\Users\Users\Users\sigovich\AppData\Roaming\Tdoc\R5-183136.zip"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file:///C:\Users\Users\Users\Users\Users\Users\sigovich\AppData\Roaming\Tdoc\R5-182945.zip" TargetMode="External"/><Relationship Id="rId10" Type="http://schemas.openxmlformats.org/officeDocument/2006/relationships/image" Target="media/image2.png"/><Relationship Id="rId19" Type="http://schemas.openxmlformats.org/officeDocument/2006/relationships/hyperlink" Target="file:///C:\Users\Users\Users\Users\Users\Users\sigovich\AppData\Roaming\Tdoc\R5-183115.zip" TargetMode="External"/><Relationship Id="rId31" Type="http://schemas.openxmlformats.org/officeDocument/2006/relationships/hyperlink" Target="file:///C:\Users\Users\Users\Users\Users\Users\sigovich\AppData\Roaming\Tdoc\R5-183123.zip" TargetMode="External"/><Relationship Id="rId44" Type="http://schemas.openxmlformats.org/officeDocument/2006/relationships/hyperlink" Target="file:///C:\Users\Users\Users\Users\Users\Users\sigovich\AppData\Roaming\Tdoc\R5-183134.zip" TargetMode="External"/><Relationship Id="rId52" Type="http://schemas.openxmlformats.org/officeDocument/2006/relationships/hyperlink" Target="file:///C:\Users\Users\Users\Users\Users\Users\sigovich\AppData\Roaming\Tdoc\R5-183143.zip" TargetMode="External"/><Relationship Id="rId60" Type="http://schemas.openxmlformats.org/officeDocument/2006/relationships/hyperlink" Target="file:///C:\Users\Users\Users\Users\Users\Users\sigovich\AppData\Roaming\Tdoc\R5-183150.zip" TargetMode="External"/><Relationship Id="rId65" Type="http://schemas.openxmlformats.org/officeDocument/2006/relationships/hyperlink" Target="file:///C:\Users\Users\Users\Users\Users\Users\sigovich\AppData\Roaming\Tdoc\R5-183153.zip" TargetMode="External"/><Relationship Id="rId73" Type="http://schemas.openxmlformats.org/officeDocument/2006/relationships/hyperlink" Target="file:///C:\Users\Users\Users\Users\Users\Users\sigovich\AppData\Roaming\Tdoc\R5-183129.zip" TargetMode="External"/><Relationship Id="rId78"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Users\Users\Users\Users\Users\sigovich\AppData\Roaming\Tdoc\R5-183103.zip" TargetMode="External"/><Relationship Id="rId22" Type="http://schemas.openxmlformats.org/officeDocument/2006/relationships/hyperlink" Target="file:///C:\Users\Users\Users\Users\Users\Users\sigovich\AppData\Roaming\Tdoc\R5-183231.zip" TargetMode="External"/><Relationship Id="rId27" Type="http://schemas.openxmlformats.org/officeDocument/2006/relationships/hyperlink" Target="file:///C:\Users\Users\Users\Users\Users\Users\sigovich\AppData\Roaming\Tdoc\R5-183120.zip" TargetMode="External"/><Relationship Id="rId30" Type="http://schemas.openxmlformats.org/officeDocument/2006/relationships/hyperlink" Target="file:///C:\Users\Users\Users\Users\Users\Users\sigovich\AppData\Roaming\Tdoc\R5-183122.zip" TargetMode="External"/><Relationship Id="rId35" Type="http://schemas.openxmlformats.org/officeDocument/2006/relationships/hyperlink" Target="file:///C:\Users\Users\Users\Users\Users\Users\sigovich\AppData\Roaming\Tdoc\R5-183127.zip" TargetMode="External"/><Relationship Id="rId43" Type="http://schemas.openxmlformats.org/officeDocument/2006/relationships/hyperlink" Target="file:///C:\Users\Users\Users\Users\Users\Users\sigovich\AppData\Roaming\Tdoc\R5-183133.zip" TargetMode="External"/><Relationship Id="rId48" Type="http://schemas.openxmlformats.org/officeDocument/2006/relationships/hyperlink" Target="file:///C:\Users\Users\Users\Users\Users\Users\sigovich\AppData\Roaming\Tdoc\R5-183139.zip" TargetMode="External"/><Relationship Id="rId56" Type="http://schemas.openxmlformats.org/officeDocument/2006/relationships/hyperlink" Target="file:///C:\Users\Users\Users\Users\Users\Users\sigovich\AppData\Roaming\Tdoc\R5-182940.zip" TargetMode="External"/><Relationship Id="rId64" Type="http://schemas.openxmlformats.org/officeDocument/2006/relationships/hyperlink" Target="file:///C:\Users\Users\Users\Users\Users\Users\sigovich\AppData\Roaming\Tdoc\R5-183152.zip" TargetMode="External"/><Relationship Id="rId69" Type="http://schemas.openxmlformats.org/officeDocument/2006/relationships/hyperlink" Target="file:///C:\Users\Users\Users\Users\Users\Users\sigovich\AppData\Roaming\Tdoc\R5-183156.zip" TargetMode="External"/><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file:///C:\Users\Users\Users\Users\Users\Users\sigovich\AppData\Roaming\Tdoc\R5-183142.zip" TargetMode="External"/><Relationship Id="rId72" Type="http://schemas.openxmlformats.org/officeDocument/2006/relationships/hyperlink" Target="file:///C:\Users\Users\Users\Users\Users\Users\sigovich\AppData\Roaming\Tdoc\R5-183017.zip" TargetMode="Externa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file:///C:\Users\Users\Users\Users\Users\Users\sigovich\AppData\Roaming\Tdoc\R5-183101.zip" TargetMode="External"/><Relationship Id="rId17" Type="http://schemas.openxmlformats.org/officeDocument/2006/relationships/hyperlink" Target="file:///C:\Users\Users\Users\Users\Users\Users\sigovich\AppData\Roaming\Tdoc\R5-183109.zip" TargetMode="External"/><Relationship Id="rId25" Type="http://schemas.openxmlformats.org/officeDocument/2006/relationships/hyperlink" Target="file:///C:\Users\Users\Users\Users\Users\Users\sigovich\AppData\Roaming\Tdoc\R5-182508.zip" TargetMode="External"/><Relationship Id="rId33" Type="http://schemas.openxmlformats.org/officeDocument/2006/relationships/hyperlink" Target="file:///C:\Users\Users\Users\Users\Users\Users\sigovich\AppData\Roaming\Tdoc\R5-182601.zip" TargetMode="External"/><Relationship Id="rId38" Type="http://schemas.openxmlformats.org/officeDocument/2006/relationships/hyperlink" Target="file:///C:\Users\Users\Users\Users\Users\Users\sigovich\AppData\Roaming\Tdoc\R5-183130.zip" TargetMode="External"/><Relationship Id="rId46" Type="http://schemas.openxmlformats.org/officeDocument/2006/relationships/hyperlink" Target="file:///C:\Users\Users\Users\Users\Users\Users\sigovich\AppData\Roaming\Tdoc\R5-183137.zip" TargetMode="External"/><Relationship Id="rId59" Type="http://schemas.openxmlformats.org/officeDocument/2006/relationships/hyperlink" Target="file:///C:\Users\Users\Users\Users\Users\Users\sigovich\AppData\Roaming\Tdoc\R5-183149.zip" TargetMode="External"/><Relationship Id="rId67" Type="http://schemas.openxmlformats.org/officeDocument/2006/relationships/hyperlink" Target="file:///C:\Users\Users\Users\Users\Users\Users\sigovich\AppData\Roaming\Tdoc\R5-183154.zip" TargetMode="External"/><Relationship Id="rId20" Type="http://schemas.openxmlformats.org/officeDocument/2006/relationships/hyperlink" Target="file:///C:\Users\Users\Users\Users\Users\Users\sigovich\AppData\Roaming\Tdoc\R5-183117.zip" TargetMode="External"/><Relationship Id="rId41" Type="http://schemas.openxmlformats.org/officeDocument/2006/relationships/hyperlink" Target="file:///C:\Users\Users\Users\Users\Users\Users\sigovich\AppData\Roaming\Tdoc\R5-183233.zip" TargetMode="External"/><Relationship Id="rId54" Type="http://schemas.openxmlformats.org/officeDocument/2006/relationships/hyperlink" Target="file:///C:\Users\Users\Users\Users\Users\Users\sigovich\AppData\Roaming\Tdoc\R5-183145.zip" TargetMode="External"/><Relationship Id="rId62" Type="http://schemas.openxmlformats.org/officeDocument/2006/relationships/hyperlink" Target="file:///C:\Users\Users\Users\Users\Users\Users\sigovich\AppData\Roaming\Tdoc\R5-183151.zip" TargetMode="External"/><Relationship Id="rId70" Type="http://schemas.openxmlformats.org/officeDocument/2006/relationships/hyperlink" Target="file:///C:\Users\Users\Users\Users\Users\Users\sigovich\AppData\Roaming\Tdoc\R5-183157.zip" TargetMode="External"/><Relationship Id="rId75" Type="http://schemas.openxmlformats.org/officeDocument/2006/relationships/hyperlink" Target="file:///C:\Users\Users\Users\Users\Users\Users\sigovich\AppData\Roaming\Tdoc\R5-183263.zip"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file:///C:\Users\Users\Users\Users\Users\Users\sigovich\AppData\Roaming\Tdoc\R5-183227.zip" TargetMode="External"/><Relationship Id="rId23" Type="http://schemas.openxmlformats.org/officeDocument/2006/relationships/hyperlink" Target="file:///C:\Users\Users\Users\Users\Users\Users\sigovich\AppData\Roaming\Tdoc\R5-183118.zip" TargetMode="External"/><Relationship Id="rId28" Type="http://schemas.openxmlformats.org/officeDocument/2006/relationships/hyperlink" Target="file:///C:\Users\Users\Users\Users\Users\Users\sigovich\AppData\Roaming\Tdoc\R5-183121.zip" TargetMode="External"/><Relationship Id="rId36" Type="http://schemas.openxmlformats.org/officeDocument/2006/relationships/hyperlink" Target="file:///C:\Users\Users\Users\Users\Users\Users\sigovich\AppData\Roaming\Tdoc\R5-182652.zip" TargetMode="External"/><Relationship Id="rId49" Type="http://schemas.openxmlformats.org/officeDocument/2006/relationships/hyperlink" Target="file:///C:\Users\Users\Users\Users\Users\Users\sigovich\AppData\Roaming\Tdoc\R5-183140.zip" TargetMode="External"/><Relationship Id="rId57" Type="http://schemas.openxmlformats.org/officeDocument/2006/relationships/hyperlink" Target="file:///C:\Users\Users\Users\Users\Users\Users\sigovich\AppData\Roaming\Tdoc\R5-183147.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F7D6-67C6-44FD-8FA3-2F8842C7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94</TotalTime>
  <Pages>1</Pages>
  <Words>37425</Words>
  <Characters>213327</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3GPP TS 38.523-1</vt:lpstr>
    </vt:vector>
  </TitlesOfParts>
  <Company>ETSI</Company>
  <LinksUpToDate>false</LinksUpToDate>
  <CharactersWithSpaces>250252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38.523-1</dc:title>
  <dc:subject>5GS; User Equipment (UE) conformance specification; Part 1: Protocol (Release 16)</dc:subject>
  <dc:creator>MCC Support</dc:creator>
  <cp:keywords/>
  <dc:description/>
  <cp:lastModifiedBy>6653</cp:lastModifiedBy>
  <cp:revision>21</cp:revision>
  <dcterms:created xsi:type="dcterms:W3CDTF">2022-02-14T12:43:00Z</dcterms:created>
  <dcterms:modified xsi:type="dcterms:W3CDTF">2023-01-17T18:40:00Z</dcterms:modified>
</cp:coreProperties>
</file>